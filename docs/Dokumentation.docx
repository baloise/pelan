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B46FB" w14:textId="77777777" w:rsidR="0017331D" w:rsidRPr="001F73AF" w:rsidRDefault="0017331D" w:rsidP="0017331D"/>
    <w:p w14:paraId="7FBEC1BA" w14:textId="77777777" w:rsidR="0017331D" w:rsidRPr="001F73AF" w:rsidRDefault="0017331D" w:rsidP="0017331D"/>
    <w:p w14:paraId="541B05C3" w14:textId="77777777" w:rsidR="0017331D" w:rsidRPr="001F73AF" w:rsidRDefault="0017331D" w:rsidP="0017331D">
      <w:pPr>
        <w:pStyle w:val="Titel"/>
      </w:pPr>
    </w:p>
    <w:p w14:paraId="2BB8FA29" w14:textId="77777777" w:rsidR="0017331D" w:rsidRPr="001F73AF" w:rsidRDefault="0017331D" w:rsidP="0017331D">
      <w:pPr>
        <w:pStyle w:val="Titel"/>
      </w:pPr>
    </w:p>
    <w:p w14:paraId="7261B515" w14:textId="77777777" w:rsidR="00FE1F5A" w:rsidRPr="001F73AF" w:rsidRDefault="00FE1F5A" w:rsidP="0017331D">
      <w:pPr>
        <w:pStyle w:val="Titel"/>
      </w:pPr>
    </w:p>
    <w:p w14:paraId="296CDDB1" w14:textId="77777777" w:rsidR="0017331D" w:rsidRPr="001F73AF" w:rsidRDefault="00F4625B" w:rsidP="0017331D">
      <w:pPr>
        <w:pStyle w:val="Titel"/>
      </w:pPr>
      <w:bookmarkStart w:id="0" w:name="_Toc8393845"/>
      <w:r>
        <w:t>Personalplanung</w:t>
      </w:r>
      <w:r w:rsidR="003865AB">
        <w:t xml:space="preserve"> für den Helpdesk</w:t>
      </w:r>
      <w:bookmarkEnd w:id="0"/>
    </w:p>
    <w:p w14:paraId="50819AE7" w14:textId="77777777" w:rsidR="0017331D" w:rsidRPr="001F73AF" w:rsidRDefault="003865AB" w:rsidP="0017331D">
      <w:pPr>
        <w:pStyle w:val="Untertitel"/>
      </w:pPr>
      <w:r>
        <w:t>Individuelle Praktische Arbeit 2019</w:t>
      </w:r>
    </w:p>
    <w:p w14:paraId="17207453" w14:textId="77777777" w:rsidR="0017331D" w:rsidRPr="001F73AF" w:rsidRDefault="0017331D" w:rsidP="0017331D"/>
    <w:p w14:paraId="531B56EA" w14:textId="77777777" w:rsidR="005C07EC" w:rsidRPr="001F73AF" w:rsidRDefault="005C07EC" w:rsidP="0017331D"/>
    <w:p w14:paraId="5AE222C7" w14:textId="77777777" w:rsidR="005C07EC" w:rsidRPr="001F73AF" w:rsidRDefault="005C07EC" w:rsidP="0017331D"/>
    <w:p w14:paraId="305D08FB" w14:textId="77777777" w:rsidR="005C07EC" w:rsidRPr="001F73AF" w:rsidRDefault="005C07EC" w:rsidP="0017331D"/>
    <w:p w14:paraId="7C2E531B" w14:textId="77777777" w:rsidR="005C07EC" w:rsidRPr="001F73AF" w:rsidRDefault="005C07EC" w:rsidP="0017331D"/>
    <w:p w14:paraId="18372F6B"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14:paraId="1822D20C" w14:textId="77777777" w:rsidR="00A07622" w:rsidRDefault="00A07622" w:rsidP="00A07622">
      <w:pPr>
        <w:spacing w:after="0" w:line="240" w:lineRule="auto"/>
      </w:pPr>
      <w:r w:rsidRPr="00316790">
        <w:t>Kunde</w:t>
      </w:r>
      <w:r w:rsidRPr="00316790">
        <w:tab/>
      </w:r>
      <w:r w:rsidRPr="00316790">
        <w:tab/>
        <w:t>Basler Versicherungen</w:t>
      </w:r>
      <w:r w:rsidR="007725F0">
        <w:t>,</w:t>
      </w:r>
      <w:r w:rsidRPr="00316790">
        <w:t xml:space="preserve"> Corporate IT (Helpdesk)</w:t>
      </w:r>
    </w:p>
    <w:p w14:paraId="0AE0D65A" w14:textId="77777777" w:rsidR="00231807" w:rsidRPr="00316790" w:rsidRDefault="00231807" w:rsidP="00A07622">
      <w:pPr>
        <w:spacing w:after="0" w:line="240" w:lineRule="auto"/>
      </w:pPr>
      <w:r>
        <w:t>Auftraggeber</w:t>
      </w:r>
      <w:r>
        <w:tab/>
        <w:t>Matthias Cullmann</w:t>
      </w:r>
    </w:p>
    <w:p w14:paraId="6E8BF2D0" w14:textId="77777777" w:rsidR="00A07622" w:rsidRPr="00316790" w:rsidRDefault="00A07622" w:rsidP="00A07622">
      <w:pPr>
        <w:spacing w:after="0" w:line="240" w:lineRule="auto"/>
      </w:pPr>
      <w:r w:rsidRPr="00316790">
        <w:t>Autor</w:t>
      </w:r>
      <w:r w:rsidRPr="00316790">
        <w:tab/>
      </w:r>
      <w:r w:rsidRPr="00316790">
        <w:tab/>
        <w:t>Elia Reutlinger</w:t>
      </w:r>
    </w:p>
    <w:p w14:paraId="09EF17A4" w14:textId="77777777" w:rsidR="00A07622" w:rsidRPr="00316790" w:rsidRDefault="00A07622" w:rsidP="00A07622">
      <w:pPr>
        <w:spacing w:after="0" w:line="240" w:lineRule="auto"/>
      </w:pPr>
      <w:r w:rsidRPr="00316790">
        <w:t>Ort</w:t>
      </w:r>
      <w:r w:rsidRPr="00316790">
        <w:tab/>
      </w:r>
      <w:r w:rsidRPr="00316790">
        <w:tab/>
      </w:r>
      <w:r w:rsidR="000363F3" w:rsidRPr="00122815">
        <w:rPr>
          <w:lang w:eastAsia="de-CH"/>
        </w:rPr>
        <w:t>Ba</w:t>
      </w:r>
      <w:r w:rsidR="000363F3">
        <w:rPr>
          <w:lang w:eastAsia="de-CH"/>
        </w:rPr>
        <w:t>sler Versicherungen</w:t>
      </w:r>
      <w:r w:rsidR="000363F3" w:rsidRPr="00122815">
        <w:rPr>
          <w:lang w:eastAsia="de-CH"/>
        </w:rPr>
        <w:t>, Aeschengraben 21</w:t>
      </w:r>
      <w:r w:rsidR="000363F3">
        <w:rPr>
          <w:lang w:eastAsia="de-CH"/>
        </w:rPr>
        <w:t xml:space="preserve">, </w:t>
      </w:r>
      <w:r w:rsidR="000363F3" w:rsidRPr="00122815">
        <w:rPr>
          <w:lang w:eastAsia="de-CH"/>
        </w:rPr>
        <w:t>4051 Basel</w:t>
      </w:r>
    </w:p>
    <w:p w14:paraId="346AAEA5" w14:textId="77777777" w:rsidR="00A07622" w:rsidRPr="00316790" w:rsidRDefault="00A07622" w:rsidP="00A07622">
      <w:pPr>
        <w:spacing w:after="0" w:line="240" w:lineRule="auto"/>
      </w:pPr>
      <w:r>
        <w:t>Zeitraum</w:t>
      </w:r>
      <w:r>
        <w:tab/>
        <w:t>24.04. – 10.05.2019</w:t>
      </w:r>
      <w:r w:rsidRPr="00316790">
        <w:tab/>
      </w:r>
      <w:r w:rsidRPr="00316790">
        <w:tab/>
      </w:r>
    </w:p>
    <w:p w14:paraId="7BBAAF07" w14:textId="77777777" w:rsidR="00A07622" w:rsidRPr="00316790" w:rsidRDefault="00A07622" w:rsidP="00A07622">
      <w:pPr>
        <w:spacing w:after="0" w:line="240" w:lineRule="auto"/>
      </w:pPr>
      <w:r w:rsidRPr="00316790">
        <w:t>Version</w:t>
      </w:r>
      <w:r w:rsidRPr="00316790">
        <w:tab/>
      </w:r>
      <w:r w:rsidRPr="00316790">
        <w:tab/>
      </w:r>
      <w:r w:rsidR="007725F0">
        <w:t>1.0</w:t>
      </w:r>
    </w:p>
    <w:p w14:paraId="43D99D7F" w14:textId="77777777" w:rsidR="00A07622" w:rsidRPr="00316790" w:rsidRDefault="00A07622" w:rsidP="00A07622">
      <w:pPr>
        <w:spacing w:after="0" w:line="240" w:lineRule="auto"/>
      </w:pPr>
      <w:r w:rsidRPr="00316790">
        <w:t>Status</w:t>
      </w:r>
      <w:r w:rsidRPr="00316790">
        <w:tab/>
      </w:r>
      <w:r w:rsidRPr="00316790">
        <w:tab/>
      </w:r>
      <w:r w:rsidR="00EA7B26">
        <w:t>Fertiggestellt</w:t>
      </w:r>
    </w:p>
    <w:p w14:paraId="0E7BF804" w14:textId="77777777" w:rsidR="00A07622" w:rsidRPr="00316790" w:rsidRDefault="00A07622" w:rsidP="00A07622"/>
    <w:p w14:paraId="44E673FD" w14:textId="77777777"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14:paraId="57FC9623" w14:textId="77777777" w:rsidR="00A07622" w:rsidRPr="00316790" w:rsidRDefault="00A07622" w:rsidP="00A07622">
      <w:pPr>
        <w:spacing w:after="0" w:line="240" w:lineRule="auto"/>
      </w:pPr>
      <w:r w:rsidRPr="00316790">
        <w:t>Anwender</w:t>
      </w:r>
      <w:r w:rsidRPr="00316790">
        <w:tab/>
        <w:t>Corporate IT Helpdesk</w:t>
      </w:r>
    </w:p>
    <w:p w14:paraId="1018A5C4" w14:textId="77777777"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14:paraId="1C9C1D02" w14:textId="77777777"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14:paraId="2C11902C" w14:textId="77777777"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14:paraId="38D4B589" w14:textId="77777777"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14:paraId="53452288" w14:textId="77777777" w:rsidR="00A03E5E" w:rsidRPr="001F73AF" w:rsidRDefault="00A03E5E" w:rsidP="0017331D"/>
    <w:p w14:paraId="1E4AAC7A" w14:textId="77777777" w:rsidR="00F60B6F" w:rsidRDefault="0032303F" w:rsidP="00B14177">
      <w:r w:rsidRPr="001F73AF">
        <w:br w:type="page"/>
      </w:r>
    </w:p>
    <w:p w14:paraId="31C77B78" w14:textId="171B9B92" w:rsidR="00A10F53" w:rsidRDefault="00A10F53" w:rsidP="00A10F53">
      <w:pPr>
        <w:pStyle w:val="Inhaltsverzeichnisberschrift"/>
      </w:pPr>
      <w:r>
        <w:lastRenderedPageBreak/>
        <w:t>Glossar</w:t>
      </w:r>
    </w:p>
    <w:p w14:paraId="192BE2C5" w14:textId="04FE809D" w:rsidR="00192594" w:rsidRPr="00192594" w:rsidRDefault="00192594" w:rsidP="00192594">
      <w:pPr>
        <w:pStyle w:val="KeinLeerraum"/>
        <w:rPr>
          <w:lang w:eastAsia="de-CH"/>
        </w:rPr>
      </w:pPr>
      <w:r>
        <w:rPr>
          <w:lang w:eastAsia="de-CH"/>
        </w:rPr>
        <w:t>__________________________________________________________________________________</w:t>
      </w:r>
    </w:p>
    <w:p w14:paraId="4555329D" w14:textId="080C068B" w:rsidR="009D7282" w:rsidRDefault="009D7282" w:rsidP="009D7282">
      <w:pPr>
        <w:pStyle w:val="Untertitel"/>
        <w:rPr>
          <w:lang w:eastAsia="de-CH"/>
        </w:rPr>
      </w:pPr>
      <w:r>
        <w:rPr>
          <w:lang w:eastAsia="de-CH"/>
        </w:rPr>
        <w:t>A</w:t>
      </w:r>
    </w:p>
    <w:p w14:paraId="04B77FAA" w14:textId="169D3DEC" w:rsidR="009D7282" w:rsidRPr="00BE750F" w:rsidRDefault="009D7282" w:rsidP="009D7282">
      <w:pPr>
        <w:pStyle w:val="KeinLeerraum"/>
        <w:rPr>
          <w:i/>
          <w:lang w:eastAsia="de-CH"/>
        </w:rPr>
      </w:pPr>
      <w:r w:rsidRPr="00BE750F">
        <w:rPr>
          <w:u w:val="single"/>
          <w:lang w:eastAsia="de-CH"/>
        </w:rPr>
        <w:t>Abhängigkeiten</w:t>
      </w:r>
      <w:r w:rsidR="00F849F2">
        <w:rPr>
          <w:lang w:eastAsia="de-CH"/>
        </w:rPr>
        <w:t xml:space="preserve"> </w:t>
      </w:r>
      <w:r w:rsidR="00F849F2">
        <w:rPr>
          <w:i/>
          <w:lang w:eastAsia="de-CH"/>
        </w:rPr>
        <w:tab/>
      </w:r>
      <w:r w:rsidR="00F849F2">
        <w:rPr>
          <w:i/>
          <w:lang w:eastAsia="de-CH"/>
        </w:rPr>
        <w:tab/>
      </w:r>
      <w:r w:rsidR="00F849F2" w:rsidRPr="00BE750F">
        <w:rPr>
          <w:i/>
          <w:lang w:eastAsia="de-CH"/>
        </w:rPr>
        <w:t>Plugin, Library, Erweiterung, (Zusatz-) Modul</w:t>
      </w:r>
    </w:p>
    <w:p w14:paraId="303D8700" w14:textId="0FA2509F" w:rsidR="00F849F2" w:rsidRPr="00BE750F" w:rsidRDefault="00BE750F" w:rsidP="00BE750F">
      <w:pPr>
        <w:pStyle w:val="KeinLeerraum"/>
        <w:ind w:left="708"/>
        <w:rPr>
          <w:i/>
          <w:lang w:eastAsia="de-CH"/>
        </w:rPr>
      </w:pPr>
      <w:r w:rsidRPr="00BE750F">
        <w:rPr>
          <w:i/>
          <w:lang w:eastAsia="de-CH"/>
        </w:rPr>
        <w:t>Erweiterungen zu einer bereits bestehenden Auswahl von vorgefertigten Methoden, Funktionen und/oder Komponenten.</w:t>
      </w:r>
    </w:p>
    <w:p w14:paraId="33CE4AE9" w14:textId="77777777" w:rsidR="00BE750F" w:rsidRDefault="00BE750F" w:rsidP="009D7282">
      <w:pPr>
        <w:pStyle w:val="KeinLeerraum"/>
        <w:rPr>
          <w:lang w:eastAsia="de-CH"/>
        </w:rPr>
      </w:pPr>
    </w:p>
    <w:p w14:paraId="027FE321" w14:textId="2BF3B4E3" w:rsidR="00A46053" w:rsidRPr="0057015F" w:rsidRDefault="009D7282" w:rsidP="00A46053">
      <w:pPr>
        <w:pStyle w:val="KeinLeerraum"/>
        <w:rPr>
          <w:i/>
          <w:lang w:eastAsia="de-CH"/>
        </w:rPr>
      </w:pPr>
      <w:r w:rsidRPr="0057015F">
        <w:rPr>
          <w:u w:val="single"/>
          <w:lang w:eastAsia="de-CH"/>
        </w:rPr>
        <w:t>API</w:t>
      </w:r>
      <w:r w:rsidR="00F849F2">
        <w:rPr>
          <w:lang w:eastAsia="de-CH"/>
        </w:rPr>
        <w:tab/>
      </w:r>
      <w:r w:rsidR="00F849F2">
        <w:rPr>
          <w:lang w:eastAsia="de-CH"/>
        </w:rPr>
        <w:tab/>
      </w:r>
      <w:r w:rsidR="00F849F2">
        <w:rPr>
          <w:lang w:eastAsia="de-CH"/>
        </w:rPr>
        <w:tab/>
      </w:r>
      <w:r w:rsidR="00F849F2">
        <w:rPr>
          <w:lang w:eastAsia="de-CH"/>
        </w:rPr>
        <w:tab/>
      </w:r>
      <w:r w:rsidR="00A46053" w:rsidRPr="0057015F">
        <w:rPr>
          <w:i/>
          <w:lang w:eastAsia="de-CH"/>
        </w:rPr>
        <w:t>Application Programming Interface</w:t>
      </w:r>
    </w:p>
    <w:p w14:paraId="3F6F2E86" w14:textId="70138513" w:rsidR="00F849F2" w:rsidRDefault="00BE750F" w:rsidP="00BE750F">
      <w:pPr>
        <w:pStyle w:val="KeinLeerraum"/>
        <w:ind w:left="708"/>
        <w:rPr>
          <w:i/>
          <w:lang w:eastAsia="de-CH"/>
        </w:rPr>
      </w:pPr>
      <w:r w:rsidRPr="0057015F">
        <w:rPr>
          <w:i/>
          <w:lang w:eastAsia="de-CH"/>
        </w:rPr>
        <w:t>Schnittstelle, welche von einem Softwaresystem anderen Programmen zur Verfügung gestellt wird, damit sich diese an das System anbinden können. Im Fall dieser Doku wird die API vom Front-End zum Abrufen und Bearbeiten von Daten genutzt.</w:t>
      </w:r>
    </w:p>
    <w:p w14:paraId="37E50E28" w14:textId="77777777" w:rsidR="00433ED5" w:rsidRPr="0057015F" w:rsidRDefault="00433ED5" w:rsidP="00BE750F">
      <w:pPr>
        <w:pStyle w:val="KeinLeerraum"/>
        <w:ind w:left="708"/>
        <w:rPr>
          <w:i/>
          <w:lang w:eastAsia="de-CH"/>
        </w:rPr>
      </w:pPr>
    </w:p>
    <w:p w14:paraId="6DE26AEF" w14:textId="5FA3185D" w:rsidR="00A46053" w:rsidRDefault="00433ED5" w:rsidP="00A46053">
      <w:pPr>
        <w:pStyle w:val="KeinLeerraum"/>
        <w:rPr>
          <w:lang w:eastAsia="de-CH"/>
        </w:rPr>
      </w:pPr>
      <w:r>
        <w:rPr>
          <w:lang w:eastAsia="de-CH"/>
        </w:rPr>
        <w:t>__________________________________________________________________________________</w:t>
      </w:r>
    </w:p>
    <w:p w14:paraId="5E3B049B" w14:textId="69AD5218" w:rsidR="00A46053" w:rsidRDefault="00A46053" w:rsidP="00A46053">
      <w:pPr>
        <w:pStyle w:val="Untertitel"/>
        <w:rPr>
          <w:lang w:eastAsia="de-CH"/>
        </w:rPr>
      </w:pPr>
      <w:r>
        <w:rPr>
          <w:lang w:eastAsia="de-CH"/>
        </w:rPr>
        <w:t>B</w:t>
      </w:r>
    </w:p>
    <w:p w14:paraId="7F390FA6" w14:textId="5823E49C" w:rsidR="00A46053" w:rsidRPr="0057015F" w:rsidRDefault="00A46053" w:rsidP="00A46053">
      <w:pPr>
        <w:pStyle w:val="KeinLeerraum"/>
        <w:rPr>
          <w:i/>
          <w:lang w:eastAsia="de-CH"/>
        </w:rPr>
      </w:pPr>
      <w:r w:rsidRPr="0057015F">
        <w:rPr>
          <w:u w:val="single"/>
          <w:lang w:eastAsia="de-CH"/>
        </w:rPr>
        <w:t>Back-End</w:t>
      </w:r>
      <w:r w:rsidR="00F849F2">
        <w:rPr>
          <w:lang w:eastAsia="de-CH"/>
        </w:rPr>
        <w:tab/>
      </w:r>
      <w:r w:rsidR="00F849F2">
        <w:rPr>
          <w:lang w:eastAsia="de-CH"/>
        </w:rPr>
        <w:tab/>
      </w:r>
      <w:r w:rsidR="00F849F2">
        <w:rPr>
          <w:lang w:eastAsia="de-CH"/>
        </w:rPr>
        <w:tab/>
      </w:r>
      <w:r w:rsidR="00F849F2" w:rsidRPr="0057015F">
        <w:rPr>
          <w:i/>
          <w:lang w:eastAsia="de-CH"/>
        </w:rPr>
        <w:t>Backend, (API)</w:t>
      </w:r>
    </w:p>
    <w:p w14:paraId="74062CDB" w14:textId="695CEFDE" w:rsidR="00F849F2" w:rsidRDefault="00255CD8" w:rsidP="00255CD8">
      <w:pPr>
        <w:pStyle w:val="KeinLeerraum"/>
        <w:ind w:left="705"/>
        <w:rPr>
          <w:i/>
          <w:lang w:eastAsia="de-CH"/>
        </w:rPr>
      </w:pPr>
      <w:r w:rsidRPr="0057015F">
        <w:rPr>
          <w:i/>
          <w:lang w:eastAsia="de-CH"/>
        </w:rPr>
        <w:t>Zur Schichtentrennung einer Anwendung, wobei mit Back-End meist vom Bereich der Datenverarbeitung/Logik und Speicherung auf der Datenbank gesprochen wird. Im Fall dieser Doku besteht das Back-End aus einer API und Datenbank.</w:t>
      </w:r>
    </w:p>
    <w:p w14:paraId="2D6B0199" w14:textId="77777777" w:rsidR="00433ED5" w:rsidRPr="0057015F" w:rsidRDefault="00433ED5" w:rsidP="00255CD8">
      <w:pPr>
        <w:pStyle w:val="KeinLeerraum"/>
        <w:ind w:left="705"/>
        <w:rPr>
          <w:i/>
          <w:lang w:eastAsia="de-CH"/>
        </w:rPr>
      </w:pPr>
    </w:p>
    <w:p w14:paraId="3CC368BA" w14:textId="4C7758AE" w:rsidR="00A46053" w:rsidRDefault="00433ED5" w:rsidP="00A46053">
      <w:pPr>
        <w:pStyle w:val="KeinLeerraum"/>
        <w:rPr>
          <w:lang w:eastAsia="de-CH"/>
        </w:rPr>
      </w:pPr>
      <w:r>
        <w:rPr>
          <w:lang w:eastAsia="de-CH"/>
        </w:rPr>
        <w:t>__________________________________________________________________________________</w:t>
      </w:r>
    </w:p>
    <w:p w14:paraId="00224F0B" w14:textId="3F3F15FD" w:rsidR="00A46053" w:rsidRDefault="00A46053" w:rsidP="00A46053">
      <w:pPr>
        <w:pStyle w:val="Untertitel"/>
        <w:rPr>
          <w:lang w:eastAsia="de-CH"/>
        </w:rPr>
      </w:pPr>
      <w:r>
        <w:rPr>
          <w:lang w:eastAsia="de-CH"/>
        </w:rPr>
        <w:t>C</w:t>
      </w:r>
    </w:p>
    <w:p w14:paraId="4B1A4905" w14:textId="1EE03BB6" w:rsidR="00A46053" w:rsidRPr="0057015F" w:rsidRDefault="00A46053" w:rsidP="00A46053">
      <w:pPr>
        <w:pStyle w:val="KeinLeerraum"/>
        <w:rPr>
          <w:i/>
          <w:lang w:eastAsia="de-CH"/>
        </w:rPr>
      </w:pPr>
      <w:r w:rsidRPr="0057015F">
        <w:rPr>
          <w:u w:val="single"/>
          <w:lang w:eastAsia="de-CH"/>
        </w:rPr>
        <w:t>CSRF</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Cross-Site-Request-Forgery</w:t>
      </w:r>
    </w:p>
    <w:p w14:paraId="1B5F6C1E" w14:textId="2D989F2A" w:rsidR="00E01076" w:rsidRPr="0057015F" w:rsidRDefault="00E01076" w:rsidP="00E01076">
      <w:pPr>
        <w:pStyle w:val="KeinLeerraum"/>
        <w:ind w:left="705"/>
        <w:rPr>
          <w:i/>
          <w:lang w:eastAsia="de-CH"/>
        </w:rPr>
      </w:pPr>
      <w:r w:rsidRPr="0057015F">
        <w:rPr>
          <w:i/>
          <w:lang w:eastAsia="de-CH"/>
        </w:rPr>
        <w:t>Angriffsmethode, bei welcher ein Angreifer ein an einer Anwendung angemeldetes Opfer zur Ausführung einer Aktion führt, indem dem Opfer unbewusst Schadcode untergeschoben wird.</w:t>
      </w:r>
    </w:p>
    <w:p w14:paraId="54E5AD1F" w14:textId="77777777" w:rsidR="00F849F2" w:rsidRDefault="00F849F2" w:rsidP="00A46053">
      <w:pPr>
        <w:pStyle w:val="KeinLeerraum"/>
        <w:rPr>
          <w:lang w:eastAsia="de-CH"/>
        </w:rPr>
      </w:pPr>
    </w:p>
    <w:p w14:paraId="4A701D02" w14:textId="77F34BE9" w:rsidR="00A46053" w:rsidRPr="0057015F" w:rsidRDefault="00A46053" w:rsidP="00A46053">
      <w:pPr>
        <w:pStyle w:val="KeinLeerraum"/>
        <w:rPr>
          <w:i/>
          <w:lang w:eastAsia="de-CH"/>
        </w:rPr>
      </w:pPr>
      <w:r w:rsidRPr="0057015F">
        <w:rPr>
          <w:u w:val="single"/>
          <w:lang w:eastAsia="de-CH"/>
        </w:rPr>
        <w:t>CSS</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Cascading Style Sheets</w:t>
      </w:r>
    </w:p>
    <w:p w14:paraId="4BB41F5C" w14:textId="7D291E46" w:rsidR="00F849F2" w:rsidRDefault="00E01076" w:rsidP="00A46053">
      <w:pPr>
        <w:pStyle w:val="KeinLeerraum"/>
        <w:rPr>
          <w:i/>
          <w:lang w:eastAsia="de-CH"/>
        </w:rPr>
      </w:pPr>
      <w:r w:rsidRPr="0057015F">
        <w:rPr>
          <w:i/>
          <w:lang w:eastAsia="de-CH"/>
        </w:rPr>
        <w:tab/>
        <w:t>Stylesheet-Sprache für Webseiten zur Gestaltung von (HTML/DOM) Elementen.</w:t>
      </w:r>
    </w:p>
    <w:p w14:paraId="2D7B5F83" w14:textId="77777777" w:rsidR="00433ED5" w:rsidRPr="0057015F" w:rsidRDefault="00433ED5" w:rsidP="00A46053">
      <w:pPr>
        <w:pStyle w:val="KeinLeerraum"/>
        <w:rPr>
          <w:i/>
          <w:lang w:eastAsia="de-CH"/>
        </w:rPr>
      </w:pPr>
    </w:p>
    <w:p w14:paraId="134AE513" w14:textId="0C8E7B17" w:rsidR="00A46053" w:rsidRDefault="00433ED5" w:rsidP="00A46053">
      <w:pPr>
        <w:pStyle w:val="KeinLeerraum"/>
        <w:rPr>
          <w:lang w:eastAsia="de-CH"/>
        </w:rPr>
      </w:pPr>
      <w:r>
        <w:rPr>
          <w:lang w:eastAsia="de-CH"/>
        </w:rPr>
        <w:t>__________________________________________________________________________________</w:t>
      </w:r>
    </w:p>
    <w:p w14:paraId="6AC04360" w14:textId="6CE5B2E2" w:rsidR="00A46053" w:rsidRDefault="00A46053" w:rsidP="00A46053">
      <w:pPr>
        <w:pStyle w:val="Untertitel"/>
        <w:rPr>
          <w:lang w:eastAsia="de-CH"/>
        </w:rPr>
      </w:pPr>
      <w:r>
        <w:rPr>
          <w:lang w:eastAsia="de-CH"/>
        </w:rPr>
        <w:t>F</w:t>
      </w:r>
    </w:p>
    <w:p w14:paraId="4A15A78C" w14:textId="66DC0525" w:rsidR="00A46053" w:rsidRPr="0057015F" w:rsidRDefault="00A46053" w:rsidP="00A46053">
      <w:pPr>
        <w:pStyle w:val="KeinLeerraum"/>
        <w:rPr>
          <w:i/>
          <w:lang w:eastAsia="de-CH"/>
        </w:rPr>
      </w:pPr>
      <w:r w:rsidRPr="0057015F">
        <w:rPr>
          <w:u w:val="single"/>
          <w:lang w:eastAsia="de-CH"/>
        </w:rPr>
        <w:t>Framework</w:t>
      </w:r>
      <w:r w:rsidR="00F849F2">
        <w:rPr>
          <w:lang w:eastAsia="de-CH"/>
        </w:rPr>
        <w:tab/>
      </w:r>
      <w:r w:rsidR="00F849F2">
        <w:rPr>
          <w:lang w:eastAsia="de-CH"/>
        </w:rPr>
        <w:tab/>
      </w:r>
      <w:r w:rsidR="00F849F2">
        <w:rPr>
          <w:lang w:eastAsia="de-CH"/>
        </w:rPr>
        <w:tab/>
      </w:r>
      <w:r w:rsidR="00F849F2" w:rsidRPr="0057015F">
        <w:rPr>
          <w:i/>
          <w:lang w:eastAsia="de-CH"/>
        </w:rPr>
        <w:t>Rahmenstruktur</w:t>
      </w:r>
    </w:p>
    <w:p w14:paraId="5BE88D90" w14:textId="531E9183" w:rsidR="00F849F2" w:rsidRPr="0057015F" w:rsidRDefault="00E01076" w:rsidP="00E01076">
      <w:pPr>
        <w:pStyle w:val="KeinLeerraum"/>
        <w:ind w:left="705"/>
        <w:rPr>
          <w:i/>
          <w:lang w:eastAsia="de-CH"/>
        </w:rPr>
      </w:pPr>
      <w:r w:rsidRPr="0057015F">
        <w:rPr>
          <w:i/>
          <w:lang w:eastAsia="de-CH"/>
        </w:rPr>
        <w:t>Programmiergerüst (meist auch eine Art "Library"), das einen Rahmen zur Verfügung stellt, in welchem ein Programmierer eine Anwendung erstellt. Oftmals wird auch die Struktur der Anwendung beeinflusst.</w:t>
      </w:r>
    </w:p>
    <w:p w14:paraId="312D53DE" w14:textId="77777777" w:rsidR="00E01076" w:rsidRDefault="00E01076" w:rsidP="00A46053">
      <w:pPr>
        <w:pStyle w:val="KeinLeerraum"/>
        <w:rPr>
          <w:lang w:eastAsia="de-CH"/>
        </w:rPr>
      </w:pPr>
    </w:p>
    <w:p w14:paraId="3BC98D30" w14:textId="137ECDA8" w:rsidR="00A46053" w:rsidRPr="0057015F" w:rsidRDefault="00A46053" w:rsidP="00A46053">
      <w:pPr>
        <w:pStyle w:val="KeinLeerraum"/>
        <w:rPr>
          <w:u w:val="single"/>
          <w:lang w:eastAsia="de-CH"/>
        </w:rPr>
      </w:pPr>
      <w:r w:rsidRPr="0057015F">
        <w:rPr>
          <w:u w:val="single"/>
          <w:lang w:eastAsia="de-CH"/>
        </w:rPr>
        <w:t>Front-End</w:t>
      </w:r>
    </w:p>
    <w:p w14:paraId="02A46640" w14:textId="710BF6A2" w:rsidR="00F849F2" w:rsidRDefault="00E01076" w:rsidP="00E01076">
      <w:pPr>
        <w:pStyle w:val="KeinLeerraum"/>
        <w:ind w:left="705"/>
        <w:rPr>
          <w:i/>
          <w:lang w:eastAsia="de-CH"/>
        </w:rPr>
      </w:pPr>
      <w:r w:rsidRPr="0057015F">
        <w:rPr>
          <w:i/>
          <w:lang w:eastAsia="de-CH"/>
        </w:rPr>
        <w:t>Zur Schichtentrennung einer Anwendung, wobei mit Front-End meist das UI gemeint ist. Im Fall dieser Doku besteht das Front-End aus der Vue.js Anwendung.</w:t>
      </w:r>
    </w:p>
    <w:p w14:paraId="7301A114" w14:textId="3298AB27" w:rsidR="00433ED5" w:rsidRDefault="00433ED5" w:rsidP="00E01076">
      <w:pPr>
        <w:pStyle w:val="KeinLeerraum"/>
        <w:ind w:left="705"/>
        <w:rPr>
          <w:i/>
          <w:lang w:eastAsia="de-CH"/>
        </w:rPr>
      </w:pPr>
    </w:p>
    <w:p w14:paraId="25EABFC7" w14:textId="39CBE925" w:rsidR="00192594" w:rsidRDefault="00192594" w:rsidP="00E01076">
      <w:pPr>
        <w:pStyle w:val="KeinLeerraum"/>
        <w:ind w:left="705"/>
        <w:rPr>
          <w:i/>
          <w:lang w:eastAsia="de-CH"/>
        </w:rPr>
      </w:pPr>
    </w:p>
    <w:p w14:paraId="5EBBFE97" w14:textId="6D22D200" w:rsidR="00192594" w:rsidRDefault="00192594" w:rsidP="00E01076">
      <w:pPr>
        <w:pStyle w:val="KeinLeerraum"/>
        <w:ind w:left="705"/>
        <w:rPr>
          <w:i/>
          <w:lang w:eastAsia="de-CH"/>
        </w:rPr>
      </w:pPr>
    </w:p>
    <w:p w14:paraId="6BDF4076" w14:textId="6EB8CF72" w:rsidR="00192594" w:rsidRDefault="00192594" w:rsidP="00E01076">
      <w:pPr>
        <w:pStyle w:val="KeinLeerraum"/>
        <w:ind w:left="705"/>
        <w:rPr>
          <w:i/>
          <w:lang w:eastAsia="de-CH"/>
        </w:rPr>
      </w:pPr>
    </w:p>
    <w:p w14:paraId="42FB4DDD" w14:textId="77777777" w:rsidR="00192594" w:rsidRPr="0057015F" w:rsidRDefault="00192594" w:rsidP="00E01076">
      <w:pPr>
        <w:pStyle w:val="KeinLeerraum"/>
        <w:ind w:left="705"/>
        <w:rPr>
          <w:i/>
          <w:lang w:eastAsia="de-CH"/>
        </w:rPr>
      </w:pPr>
    </w:p>
    <w:p w14:paraId="093A317E" w14:textId="259213EF" w:rsidR="00A46053" w:rsidRDefault="00433ED5" w:rsidP="00A46053">
      <w:pPr>
        <w:pStyle w:val="KeinLeerraum"/>
        <w:rPr>
          <w:lang w:eastAsia="de-CH"/>
        </w:rPr>
      </w:pPr>
      <w:r>
        <w:rPr>
          <w:lang w:eastAsia="de-CH"/>
        </w:rPr>
        <w:t>__________________________________________________________________________________</w:t>
      </w:r>
    </w:p>
    <w:p w14:paraId="4F18B539" w14:textId="01ED2A45" w:rsidR="00A46053" w:rsidRDefault="00A46053" w:rsidP="00A46053">
      <w:pPr>
        <w:pStyle w:val="Untertitel"/>
        <w:rPr>
          <w:lang w:eastAsia="de-CH"/>
        </w:rPr>
      </w:pPr>
      <w:r>
        <w:rPr>
          <w:lang w:eastAsia="de-CH"/>
        </w:rPr>
        <w:t>G</w:t>
      </w:r>
    </w:p>
    <w:p w14:paraId="3E3A306C" w14:textId="27589E27" w:rsidR="00A46053" w:rsidRPr="0057015F" w:rsidRDefault="00A46053" w:rsidP="00A46053">
      <w:pPr>
        <w:pStyle w:val="KeinLeerraum"/>
        <w:rPr>
          <w:u w:val="single"/>
          <w:lang w:eastAsia="de-CH"/>
        </w:rPr>
      </w:pPr>
      <w:r w:rsidRPr="0057015F">
        <w:rPr>
          <w:u w:val="single"/>
          <w:lang w:eastAsia="de-CH"/>
        </w:rPr>
        <w:t>Git</w:t>
      </w:r>
    </w:p>
    <w:p w14:paraId="0DB7FEFC" w14:textId="3E757DC8" w:rsidR="00F849F2" w:rsidRDefault="00E01076" w:rsidP="00A46053">
      <w:pPr>
        <w:pStyle w:val="KeinLeerraum"/>
        <w:rPr>
          <w:i/>
          <w:lang w:eastAsia="de-CH"/>
        </w:rPr>
      </w:pPr>
      <w:r>
        <w:rPr>
          <w:lang w:eastAsia="de-CH"/>
        </w:rPr>
        <w:tab/>
      </w:r>
      <w:r w:rsidRPr="0057015F">
        <w:rPr>
          <w:i/>
          <w:lang w:eastAsia="de-CH"/>
        </w:rPr>
        <w:t>Software zur verteilten Versionsverwaltung von Dateien.</w:t>
      </w:r>
    </w:p>
    <w:p w14:paraId="3C672504" w14:textId="77777777" w:rsidR="00433ED5" w:rsidRPr="0057015F" w:rsidRDefault="00433ED5" w:rsidP="00A46053">
      <w:pPr>
        <w:pStyle w:val="KeinLeerraum"/>
        <w:rPr>
          <w:i/>
          <w:lang w:eastAsia="de-CH"/>
        </w:rPr>
      </w:pPr>
    </w:p>
    <w:p w14:paraId="6B14D134" w14:textId="6FDE4E79" w:rsidR="00A46053" w:rsidRDefault="00433ED5" w:rsidP="00A46053">
      <w:pPr>
        <w:pStyle w:val="KeinLeerraum"/>
        <w:rPr>
          <w:lang w:eastAsia="de-CH"/>
        </w:rPr>
      </w:pPr>
      <w:r>
        <w:rPr>
          <w:lang w:eastAsia="de-CH"/>
        </w:rPr>
        <w:t>__________________________________________________________________________________</w:t>
      </w:r>
    </w:p>
    <w:p w14:paraId="508772E9" w14:textId="77502B1B" w:rsidR="00A46053" w:rsidRDefault="00A46053" w:rsidP="00A46053">
      <w:pPr>
        <w:pStyle w:val="Untertitel"/>
        <w:rPr>
          <w:lang w:eastAsia="de-CH"/>
        </w:rPr>
      </w:pPr>
      <w:r>
        <w:rPr>
          <w:lang w:eastAsia="de-CH"/>
        </w:rPr>
        <w:t>H</w:t>
      </w:r>
    </w:p>
    <w:p w14:paraId="59606BBC" w14:textId="4397A2D8" w:rsidR="00A46053" w:rsidRPr="0057015F" w:rsidRDefault="00A46053" w:rsidP="00A46053">
      <w:pPr>
        <w:pStyle w:val="KeinLeerraum"/>
        <w:rPr>
          <w:i/>
          <w:lang w:eastAsia="de-CH"/>
        </w:rPr>
      </w:pPr>
      <w:r w:rsidRPr="0057015F">
        <w:rPr>
          <w:u w:val="single"/>
          <w:lang w:eastAsia="de-CH"/>
        </w:rPr>
        <w:t>HTML</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Hypertext Markup Language</w:t>
      </w:r>
    </w:p>
    <w:p w14:paraId="2B4F0951" w14:textId="6C7F7D39" w:rsidR="00E01076" w:rsidRPr="0057015F" w:rsidRDefault="00E01076" w:rsidP="00E01076">
      <w:pPr>
        <w:pStyle w:val="KeinLeerraum"/>
        <w:ind w:left="705"/>
        <w:rPr>
          <w:i/>
          <w:lang w:eastAsia="de-CH"/>
        </w:rPr>
      </w:pPr>
      <w:r w:rsidRPr="0057015F">
        <w:rPr>
          <w:i/>
          <w:lang w:eastAsia="de-CH"/>
        </w:rPr>
        <w:t>Auszeichnungssprache zur Strukturierung von Webseiten und derer Inhalte/Elemente.</w:t>
      </w:r>
    </w:p>
    <w:p w14:paraId="18B8B8F7" w14:textId="77777777" w:rsidR="00F849F2" w:rsidRDefault="00F849F2" w:rsidP="00A46053">
      <w:pPr>
        <w:pStyle w:val="KeinLeerraum"/>
        <w:rPr>
          <w:lang w:eastAsia="de-CH"/>
        </w:rPr>
      </w:pPr>
    </w:p>
    <w:p w14:paraId="643512C7" w14:textId="1E0BEF64" w:rsidR="00A46053" w:rsidRDefault="00433ED5" w:rsidP="00433ED5">
      <w:pPr>
        <w:pStyle w:val="KeinLeerraum"/>
        <w:rPr>
          <w:lang w:eastAsia="de-CH"/>
        </w:rPr>
      </w:pPr>
      <w:r>
        <w:rPr>
          <w:lang w:eastAsia="de-CH"/>
        </w:rPr>
        <w:t>__________________________________________________________________________________</w:t>
      </w:r>
    </w:p>
    <w:p w14:paraId="67590AA2" w14:textId="5DF9D1E6" w:rsidR="00A46053" w:rsidRDefault="00A46053" w:rsidP="00A46053">
      <w:pPr>
        <w:pStyle w:val="Untertitel"/>
        <w:rPr>
          <w:lang w:eastAsia="de-CH"/>
        </w:rPr>
      </w:pPr>
      <w:r>
        <w:rPr>
          <w:lang w:eastAsia="de-CH"/>
        </w:rPr>
        <w:t>I</w:t>
      </w:r>
    </w:p>
    <w:p w14:paraId="6311F698" w14:textId="0217218F" w:rsidR="00A46053" w:rsidRPr="0057015F" w:rsidRDefault="00A46053" w:rsidP="00A46053">
      <w:pPr>
        <w:pStyle w:val="KeinLeerraum"/>
        <w:rPr>
          <w:i/>
          <w:lang w:eastAsia="de-CH"/>
        </w:rPr>
      </w:pPr>
      <w:r w:rsidRPr="0057015F">
        <w:rPr>
          <w:u w:val="single"/>
          <w:lang w:eastAsia="de-CH"/>
        </w:rPr>
        <w:t>Issue</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GitHub-Issue</w:t>
      </w:r>
    </w:p>
    <w:p w14:paraId="4C6F1642" w14:textId="60AAF406" w:rsidR="00F849F2" w:rsidRPr="0057015F" w:rsidRDefault="009A7D3C" w:rsidP="009A7D3C">
      <w:pPr>
        <w:pStyle w:val="KeinLeerraum"/>
        <w:ind w:left="705"/>
        <w:rPr>
          <w:i/>
          <w:lang w:eastAsia="de-CH"/>
        </w:rPr>
      </w:pPr>
      <w:r w:rsidRPr="0057015F">
        <w:rPr>
          <w:i/>
          <w:lang w:eastAsia="de-CH"/>
        </w:rPr>
        <w:t>Eine Aufgabe (Task) oder ein Problem. In Rahmen der IPA ein Aufwand, welcher auf einem Kanban-Board dargestellt werden kann.</w:t>
      </w:r>
    </w:p>
    <w:p w14:paraId="1B798C39" w14:textId="4AEBA040" w:rsidR="00A46053" w:rsidRDefault="00A46053" w:rsidP="00A46053">
      <w:pPr>
        <w:pStyle w:val="KeinLeerraum"/>
        <w:rPr>
          <w:lang w:eastAsia="de-CH"/>
        </w:rPr>
      </w:pPr>
    </w:p>
    <w:p w14:paraId="4C6F97AF" w14:textId="52E8D94F" w:rsidR="00433ED5" w:rsidRDefault="00433ED5" w:rsidP="00A46053">
      <w:pPr>
        <w:pStyle w:val="KeinLeerraum"/>
        <w:rPr>
          <w:lang w:eastAsia="de-CH"/>
        </w:rPr>
      </w:pPr>
      <w:r>
        <w:rPr>
          <w:lang w:eastAsia="de-CH"/>
        </w:rPr>
        <w:t>__________________________________________________________________________________</w:t>
      </w:r>
    </w:p>
    <w:p w14:paraId="2C900EA7" w14:textId="2D8EEA38" w:rsidR="00A46053" w:rsidRDefault="00A46053" w:rsidP="00A46053">
      <w:pPr>
        <w:pStyle w:val="Untertitel"/>
        <w:rPr>
          <w:lang w:eastAsia="de-CH"/>
        </w:rPr>
      </w:pPr>
      <w:r>
        <w:rPr>
          <w:lang w:eastAsia="de-CH"/>
        </w:rPr>
        <w:t>J</w:t>
      </w:r>
    </w:p>
    <w:p w14:paraId="432E0341" w14:textId="461EC6A2" w:rsidR="00A46053" w:rsidRPr="0057015F" w:rsidRDefault="00A46053" w:rsidP="00A46053">
      <w:pPr>
        <w:pStyle w:val="KeinLeerraum"/>
        <w:rPr>
          <w:i/>
          <w:lang w:eastAsia="de-CH"/>
        </w:rPr>
      </w:pPr>
      <w:r w:rsidRPr="0057015F">
        <w:rPr>
          <w:u w:val="single"/>
          <w:lang w:eastAsia="de-CH"/>
        </w:rPr>
        <w:t>JSON-Web-Token</w:t>
      </w:r>
      <w:r w:rsidR="00F849F2">
        <w:rPr>
          <w:lang w:eastAsia="de-CH"/>
        </w:rPr>
        <w:tab/>
      </w:r>
      <w:r w:rsidR="00F849F2">
        <w:rPr>
          <w:lang w:eastAsia="de-CH"/>
        </w:rPr>
        <w:tab/>
      </w:r>
      <w:r w:rsidR="00F849F2" w:rsidRPr="0057015F">
        <w:rPr>
          <w:i/>
          <w:lang w:eastAsia="de-CH"/>
        </w:rPr>
        <w:t>JWT</w:t>
      </w:r>
    </w:p>
    <w:p w14:paraId="3DBD3224" w14:textId="1EA070DC" w:rsidR="00F849F2" w:rsidRPr="0057015F" w:rsidRDefault="0085270D" w:rsidP="0085270D">
      <w:pPr>
        <w:pStyle w:val="KeinLeerraum"/>
        <w:ind w:left="705"/>
        <w:rPr>
          <w:i/>
          <w:lang w:eastAsia="de-CH"/>
        </w:rPr>
      </w:pPr>
      <w:r w:rsidRPr="0057015F">
        <w:rPr>
          <w:i/>
          <w:lang w:eastAsia="de-CH"/>
        </w:rPr>
        <w:t>Auf JSON basierender, verifizierbarer Access-Token, welcher sich zum Austausch der Identität eines Benutzers über verschiedene Schnittstellen eignet.</w:t>
      </w:r>
    </w:p>
    <w:p w14:paraId="5B2C35DC" w14:textId="49E59AF8" w:rsidR="00A46053" w:rsidRDefault="00A46053" w:rsidP="00A46053">
      <w:pPr>
        <w:pStyle w:val="KeinLeerraum"/>
        <w:rPr>
          <w:lang w:eastAsia="de-CH"/>
        </w:rPr>
      </w:pPr>
    </w:p>
    <w:p w14:paraId="0876EBD2" w14:textId="4FFC4149" w:rsidR="00433ED5" w:rsidRDefault="00433ED5" w:rsidP="00A46053">
      <w:pPr>
        <w:pStyle w:val="KeinLeerraum"/>
        <w:rPr>
          <w:lang w:eastAsia="de-CH"/>
        </w:rPr>
      </w:pPr>
      <w:r>
        <w:rPr>
          <w:lang w:eastAsia="de-CH"/>
        </w:rPr>
        <w:t>__________________________________________________________________________________</w:t>
      </w:r>
    </w:p>
    <w:p w14:paraId="76F43CDF" w14:textId="12D03AE3" w:rsidR="00A46053" w:rsidRDefault="00A46053" w:rsidP="00A46053">
      <w:pPr>
        <w:pStyle w:val="Untertitel"/>
        <w:rPr>
          <w:lang w:eastAsia="de-CH"/>
        </w:rPr>
      </w:pPr>
      <w:r>
        <w:rPr>
          <w:lang w:eastAsia="de-CH"/>
        </w:rPr>
        <w:t>K</w:t>
      </w:r>
    </w:p>
    <w:p w14:paraId="40D80C87" w14:textId="0C16618C" w:rsidR="00A46053" w:rsidRPr="0057015F" w:rsidRDefault="00A46053" w:rsidP="00A46053">
      <w:pPr>
        <w:pStyle w:val="KeinLeerraum"/>
        <w:rPr>
          <w:u w:val="single"/>
          <w:lang w:eastAsia="de-CH"/>
        </w:rPr>
      </w:pPr>
      <w:r w:rsidRPr="0057015F">
        <w:rPr>
          <w:u w:val="single"/>
          <w:lang w:eastAsia="de-CH"/>
        </w:rPr>
        <w:t>Kanban</w:t>
      </w:r>
    </w:p>
    <w:p w14:paraId="51A8DF1F" w14:textId="50007B2A" w:rsidR="0085270D" w:rsidRPr="0057015F" w:rsidRDefault="0085270D" w:rsidP="00A46053">
      <w:pPr>
        <w:pStyle w:val="KeinLeerraum"/>
        <w:rPr>
          <w:i/>
          <w:lang w:eastAsia="de-CH"/>
        </w:rPr>
      </w:pPr>
      <w:r>
        <w:rPr>
          <w:lang w:eastAsia="de-CH"/>
        </w:rPr>
        <w:tab/>
      </w:r>
      <w:r w:rsidRPr="0057015F">
        <w:rPr>
          <w:i/>
          <w:lang w:eastAsia="de-CH"/>
        </w:rPr>
        <w:t>Projektmethode in der Softwareentwicklung mit Wurzeln in der japanischen Autoindustrie.</w:t>
      </w:r>
    </w:p>
    <w:p w14:paraId="1B60F236" w14:textId="77777777" w:rsidR="00F849F2" w:rsidRDefault="00F849F2" w:rsidP="00A46053">
      <w:pPr>
        <w:pStyle w:val="KeinLeerraum"/>
        <w:rPr>
          <w:lang w:eastAsia="de-CH"/>
        </w:rPr>
      </w:pPr>
    </w:p>
    <w:p w14:paraId="3B657A40" w14:textId="45060B3A" w:rsidR="00A46053" w:rsidRPr="0057015F" w:rsidRDefault="00A46053" w:rsidP="00A46053">
      <w:pPr>
        <w:pStyle w:val="KeinLeerraum"/>
        <w:rPr>
          <w:i/>
          <w:lang w:eastAsia="de-CH"/>
        </w:rPr>
      </w:pPr>
      <w:r w:rsidRPr="0057015F">
        <w:rPr>
          <w:u w:val="single"/>
          <w:lang w:eastAsia="de-CH"/>
        </w:rPr>
        <w:t>Kanban-Board</w:t>
      </w:r>
      <w:r w:rsidR="00F849F2">
        <w:rPr>
          <w:lang w:eastAsia="de-CH"/>
        </w:rPr>
        <w:tab/>
      </w:r>
      <w:r w:rsidR="00F849F2">
        <w:rPr>
          <w:lang w:eastAsia="de-CH"/>
        </w:rPr>
        <w:tab/>
      </w:r>
      <w:r w:rsidR="00F849F2">
        <w:rPr>
          <w:lang w:eastAsia="de-CH"/>
        </w:rPr>
        <w:tab/>
      </w:r>
      <w:r w:rsidR="00F849F2" w:rsidRPr="0057015F">
        <w:rPr>
          <w:i/>
          <w:lang w:eastAsia="de-CH"/>
        </w:rPr>
        <w:t>Kanban-Tafel, Kanban, Project-Board</w:t>
      </w:r>
    </w:p>
    <w:p w14:paraId="13E98B56" w14:textId="46E5CDE1" w:rsidR="00F849F2" w:rsidRPr="0057015F" w:rsidRDefault="0085270D" w:rsidP="0085270D">
      <w:pPr>
        <w:pStyle w:val="KeinLeerraum"/>
        <w:ind w:left="705"/>
        <w:rPr>
          <w:i/>
          <w:lang w:eastAsia="de-CH"/>
        </w:rPr>
      </w:pPr>
      <w:r w:rsidRPr="0057015F">
        <w:rPr>
          <w:i/>
          <w:lang w:eastAsia="de-CH"/>
        </w:rPr>
        <w:t>Ein Kanban-Board ist das übliche Werkzeug zur Umsetzung der Kanban-Projektmethode. Das Board besteht aus unterschiedlichen Abschnitten, welche Zustände von Aufwänden beschreiben sollen. Die Aufwände wandern bei der Umsetzung durch die Abschnitte, bis sie abgeschlossen sind.</w:t>
      </w:r>
    </w:p>
    <w:p w14:paraId="0B133B5F" w14:textId="1B6175E6" w:rsidR="00A46053" w:rsidRDefault="00A46053" w:rsidP="00A46053">
      <w:pPr>
        <w:pStyle w:val="KeinLeerraum"/>
        <w:rPr>
          <w:lang w:eastAsia="de-CH"/>
        </w:rPr>
      </w:pPr>
    </w:p>
    <w:p w14:paraId="04F4AD02" w14:textId="787CE7BB" w:rsidR="00433ED5" w:rsidRDefault="00433ED5" w:rsidP="00A46053">
      <w:pPr>
        <w:pStyle w:val="KeinLeerraum"/>
        <w:rPr>
          <w:lang w:eastAsia="de-CH"/>
        </w:rPr>
      </w:pPr>
      <w:r>
        <w:rPr>
          <w:lang w:eastAsia="de-CH"/>
        </w:rPr>
        <w:t>__________________________________________________________________________________</w:t>
      </w:r>
    </w:p>
    <w:p w14:paraId="3496C6B3" w14:textId="1751A19D" w:rsidR="00A46053" w:rsidRDefault="00A46053" w:rsidP="00A46053">
      <w:pPr>
        <w:pStyle w:val="Untertitel"/>
        <w:rPr>
          <w:lang w:eastAsia="de-CH"/>
        </w:rPr>
      </w:pPr>
      <w:r>
        <w:rPr>
          <w:lang w:eastAsia="de-CH"/>
        </w:rPr>
        <w:t>L</w:t>
      </w:r>
    </w:p>
    <w:p w14:paraId="3F0FAF9C" w14:textId="1443F44F" w:rsidR="00A46053" w:rsidRPr="0057015F" w:rsidRDefault="00A46053" w:rsidP="00A46053">
      <w:pPr>
        <w:pStyle w:val="KeinLeerraum"/>
        <w:rPr>
          <w:i/>
          <w:lang w:eastAsia="de-CH"/>
        </w:rPr>
      </w:pPr>
      <w:r w:rsidRPr="0057015F">
        <w:rPr>
          <w:u w:val="single"/>
          <w:lang w:eastAsia="de-CH"/>
        </w:rPr>
        <w:t>Library</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Bibliothek</w:t>
      </w:r>
    </w:p>
    <w:p w14:paraId="5B4956A9" w14:textId="7567073E" w:rsidR="00A46053" w:rsidRPr="0057015F" w:rsidRDefault="0085270D" w:rsidP="00A46053">
      <w:pPr>
        <w:pStyle w:val="KeinLeerraum"/>
        <w:rPr>
          <w:i/>
          <w:lang w:eastAsia="de-CH"/>
        </w:rPr>
      </w:pPr>
      <w:r w:rsidRPr="0057015F">
        <w:rPr>
          <w:i/>
          <w:lang w:eastAsia="de-CH"/>
        </w:rPr>
        <w:tab/>
        <w:t>Siehe "Abhängigkeiten"</w:t>
      </w:r>
    </w:p>
    <w:p w14:paraId="29802B45" w14:textId="50774428" w:rsidR="0085270D" w:rsidRDefault="0085270D" w:rsidP="00A46053">
      <w:pPr>
        <w:pStyle w:val="KeinLeerraum"/>
        <w:rPr>
          <w:lang w:eastAsia="de-CH"/>
        </w:rPr>
      </w:pPr>
    </w:p>
    <w:p w14:paraId="0A7E8867" w14:textId="3343910A" w:rsidR="00433ED5" w:rsidRDefault="00433ED5" w:rsidP="00A46053">
      <w:pPr>
        <w:pStyle w:val="KeinLeerraum"/>
        <w:rPr>
          <w:lang w:eastAsia="de-CH"/>
        </w:rPr>
      </w:pPr>
    </w:p>
    <w:p w14:paraId="421FFA42" w14:textId="5FD096B5" w:rsidR="00433ED5" w:rsidRDefault="00433ED5" w:rsidP="00A46053">
      <w:pPr>
        <w:pStyle w:val="KeinLeerraum"/>
        <w:rPr>
          <w:lang w:eastAsia="de-CH"/>
        </w:rPr>
      </w:pPr>
    </w:p>
    <w:p w14:paraId="60328AB3" w14:textId="0DFFD2EA" w:rsidR="00433ED5" w:rsidRDefault="00433ED5" w:rsidP="00A46053">
      <w:pPr>
        <w:pStyle w:val="KeinLeerraum"/>
        <w:rPr>
          <w:lang w:eastAsia="de-CH"/>
        </w:rPr>
      </w:pPr>
    </w:p>
    <w:p w14:paraId="6C99E8F0" w14:textId="291AB02B" w:rsidR="00433ED5" w:rsidRDefault="00433ED5" w:rsidP="00A46053">
      <w:pPr>
        <w:pStyle w:val="KeinLeerraum"/>
        <w:rPr>
          <w:lang w:eastAsia="de-CH"/>
        </w:rPr>
      </w:pPr>
    </w:p>
    <w:p w14:paraId="7FE5347D" w14:textId="77777777" w:rsidR="00192594" w:rsidRDefault="00192594" w:rsidP="00A46053">
      <w:pPr>
        <w:pStyle w:val="KeinLeerraum"/>
        <w:rPr>
          <w:lang w:eastAsia="de-CH"/>
        </w:rPr>
      </w:pPr>
    </w:p>
    <w:p w14:paraId="3876E91A" w14:textId="61FD60CB" w:rsidR="00433ED5" w:rsidRDefault="00433ED5" w:rsidP="00A46053">
      <w:pPr>
        <w:pStyle w:val="KeinLeerraum"/>
        <w:rPr>
          <w:lang w:eastAsia="de-CH"/>
        </w:rPr>
      </w:pPr>
      <w:r>
        <w:rPr>
          <w:lang w:eastAsia="de-CH"/>
        </w:rPr>
        <w:t>__________________________________________________________________________________</w:t>
      </w:r>
    </w:p>
    <w:p w14:paraId="0AA04557" w14:textId="767AE21B" w:rsidR="00A46053" w:rsidRDefault="00A46053" w:rsidP="00A46053">
      <w:pPr>
        <w:pStyle w:val="Untertitel"/>
        <w:rPr>
          <w:lang w:eastAsia="de-CH"/>
        </w:rPr>
      </w:pPr>
      <w:r>
        <w:rPr>
          <w:lang w:eastAsia="de-CH"/>
        </w:rPr>
        <w:t>M</w:t>
      </w:r>
    </w:p>
    <w:p w14:paraId="52EF2EC5" w14:textId="3D375B71" w:rsidR="00A46053" w:rsidRPr="0057015F" w:rsidRDefault="00A46053" w:rsidP="00A46053">
      <w:pPr>
        <w:pStyle w:val="KeinLeerraum"/>
        <w:rPr>
          <w:i/>
          <w:lang w:eastAsia="de-CH"/>
        </w:rPr>
      </w:pPr>
      <w:r w:rsidRPr="0057015F">
        <w:rPr>
          <w:u w:val="single"/>
          <w:lang w:eastAsia="de-CH"/>
        </w:rPr>
        <w:t>Makro</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Excel-Makros</w:t>
      </w:r>
    </w:p>
    <w:p w14:paraId="0FBBCCE2" w14:textId="5A79DBE2" w:rsidR="00F602B0" w:rsidRPr="0057015F" w:rsidRDefault="00F602B0" w:rsidP="00F602B0">
      <w:pPr>
        <w:pStyle w:val="KeinLeerraum"/>
        <w:ind w:left="708"/>
        <w:rPr>
          <w:i/>
          <w:lang w:eastAsia="de-CH"/>
        </w:rPr>
      </w:pPr>
      <w:r w:rsidRPr="0057015F">
        <w:rPr>
          <w:i/>
          <w:lang w:eastAsia="de-CH"/>
        </w:rPr>
        <w:t>Zusammengefasste Folge von Anweisungen oder Deklarationen, welche durch einen einfachen Aufruf ausgeführt werden können. Kann in Excel-Tabellen für zusätzliche Funktionen genutzt werden.</w:t>
      </w:r>
      <w:r w:rsidRPr="0057015F">
        <w:rPr>
          <w:i/>
        </w:rPr>
        <w:t xml:space="preserve"> </w:t>
      </w:r>
      <w:r w:rsidRPr="0057015F">
        <w:rPr>
          <w:i/>
          <w:lang w:eastAsia="de-CH"/>
        </w:rPr>
        <w:t>Zusammengefasste Folge von Anweisungen oder Deklarationen, welche durch einen einfachen Aufruf ausgeführt werden können. Kann in Excel-Tabellen für zusätzliche Funktionen genutzt werden.</w:t>
      </w:r>
    </w:p>
    <w:p w14:paraId="550477A8" w14:textId="77777777" w:rsidR="00F849F2" w:rsidRDefault="00F849F2" w:rsidP="00A46053">
      <w:pPr>
        <w:pStyle w:val="KeinLeerraum"/>
        <w:rPr>
          <w:lang w:eastAsia="de-CH"/>
        </w:rPr>
      </w:pPr>
    </w:p>
    <w:p w14:paraId="7DE2295B" w14:textId="0FF54572" w:rsidR="00A46053" w:rsidRPr="0057015F" w:rsidRDefault="00A46053" w:rsidP="00A46053">
      <w:pPr>
        <w:pStyle w:val="KeinLeerraum"/>
        <w:rPr>
          <w:i/>
          <w:lang w:eastAsia="de-CH"/>
        </w:rPr>
      </w:pPr>
      <w:r w:rsidRPr="0057015F">
        <w:rPr>
          <w:u w:val="single"/>
          <w:lang w:eastAsia="de-CH"/>
        </w:rPr>
        <w:t>Mapping-Router</w:t>
      </w:r>
      <w:r w:rsidR="00F849F2">
        <w:rPr>
          <w:lang w:eastAsia="de-CH"/>
        </w:rPr>
        <w:tab/>
      </w:r>
      <w:r w:rsidR="00F849F2">
        <w:rPr>
          <w:lang w:eastAsia="de-CH"/>
        </w:rPr>
        <w:tab/>
      </w:r>
      <w:r w:rsidR="00F849F2" w:rsidRPr="0057015F">
        <w:rPr>
          <w:i/>
          <w:lang w:eastAsia="de-CH"/>
        </w:rPr>
        <w:t>Route-Mapping, Router, Vuex</w:t>
      </w:r>
    </w:p>
    <w:p w14:paraId="4F75DFCF" w14:textId="28B6AC7D" w:rsidR="00F602B0" w:rsidRPr="0057015F" w:rsidRDefault="00F602B0" w:rsidP="00F602B0">
      <w:pPr>
        <w:pStyle w:val="KeinLeerraum"/>
        <w:ind w:left="705"/>
        <w:rPr>
          <w:i/>
          <w:lang w:eastAsia="de-CH"/>
        </w:rPr>
      </w:pPr>
      <w:r w:rsidRPr="0057015F">
        <w:rPr>
          <w:i/>
          <w:lang w:eastAsia="de-CH"/>
        </w:rPr>
        <w:t>Modul/Tool zum Registrieren unterschiedlicher Ansichten einer Webanwendung, wobei oftmals auch Aufrufe von Seiten bzw. Pfaden einer Webseite über dieses Modul verarbeitet werden.</w:t>
      </w:r>
    </w:p>
    <w:p w14:paraId="7466C0DA" w14:textId="77777777" w:rsidR="00F849F2" w:rsidRDefault="00F849F2" w:rsidP="00A46053">
      <w:pPr>
        <w:pStyle w:val="KeinLeerraum"/>
        <w:rPr>
          <w:lang w:eastAsia="de-CH"/>
        </w:rPr>
      </w:pPr>
    </w:p>
    <w:p w14:paraId="68598E54" w14:textId="7F165D24" w:rsidR="00A46053" w:rsidRPr="0057015F" w:rsidRDefault="00A46053" w:rsidP="00A46053">
      <w:pPr>
        <w:pStyle w:val="KeinLeerraum"/>
        <w:rPr>
          <w:u w:val="single"/>
          <w:lang w:eastAsia="de-CH"/>
        </w:rPr>
      </w:pPr>
      <w:r w:rsidRPr="0057015F">
        <w:rPr>
          <w:u w:val="single"/>
          <w:lang w:eastAsia="de-CH"/>
        </w:rPr>
        <w:t>Material Design</w:t>
      </w:r>
    </w:p>
    <w:p w14:paraId="1800339A" w14:textId="37DDD351" w:rsidR="00A46053" w:rsidRPr="0057015F" w:rsidRDefault="0012595C" w:rsidP="0012595C">
      <w:pPr>
        <w:pStyle w:val="KeinLeerraum"/>
        <w:ind w:left="705"/>
        <w:rPr>
          <w:i/>
          <w:lang w:eastAsia="de-CH"/>
        </w:rPr>
      </w:pPr>
      <w:r w:rsidRPr="0057015F">
        <w:rPr>
          <w:i/>
          <w:lang w:eastAsia="de-CH"/>
        </w:rPr>
        <w:t>Von Google Inc. entwickelte Designrichtlinien bzw. ein Design-Standard, welcher Angaben zur Umsetzung bestimmter Elemente eines UI definiert. Basierend auf dem Flat-Design Gestaltungsstil.</w:t>
      </w:r>
    </w:p>
    <w:p w14:paraId="3B5E116B" w14:textId="678A3C3E" w:rsidR="00A46053" w:rsidRDefault="00A46053" w:rsidP="00A46053">
      <w:pPr>
        <w:pStyle w:val="Untertitel"/>
        <w:rPr>
          <w:lang w:eastAsia="de-CH"/>
        </w:rPr>
      </w:pPr>
    </w:p>
    <w:p w14:paraId="3D35F682" w14:textId="3093D9EE" w:rsidR="00433ED5" w:rsidRPr="00433ED5" w:rsidRDefault="00433ED5" w:rsidP="00433ED5">
      <w:pPr>
        <w:pStyle w:val="KeinLeerraum"/>
        <w:rPr>
          <w:lang w:eastAsia="de-CH"/>
        </w:rPr>
      </w:pPr>
      <w:r>
        <w:rPr>
          <w:lang w:eastAsia="de-CH"/>
        </w:rPr>
        <w:t>__________________________________________________________________________________</w:t>
      </w:r>
    </w:p>
    <w:p w14:paraId="544624A5" w14:textId="5E855015" w:rsidR="00A46053" w:rsidRDefault="00A46053" w:rsidP="00A46053">
      <w:pPr>
        <w:pStyle w:val="Untertitel"/>
        <w:rPr>
          <w:lang w:eastAsia="de-CH"/>
        </w:rPr>
      </w:pPr>
      <w:r>
        <w:rPr>
          <w:lang w:eastAsia="de-CH"/>
        </w:rPr>
        <w:t>P</w:t>
      </w:r>
    </w:p>
    <w:p w14:paraId="5E8067AE" w14:textId="01CB1996" w:rsidR="00A46053" w:rsidRPr="0057015F" w:rsidRDefault="00A46053" w:rsidP="00A46053">
      <w:pPr>
        <w:pStyle w:val="KeinLeerraum"/>
        <w:rPr>
          <w:i/>
          <w:lang w:eastAsia="de-CH"/>
        </w:rPr>
      </w:pPr>
      <w:r w:rsidRPr="0057015F">
        <w:rPr>
          <w:u w:val="single"/>
          <w:lang w:eastAsia="de-CH"/>
        </w:rPr>
        <w:t>PHP</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Hypertext-Preprocessor</w:t>
      </w:r>
    </w:p>
    <w:p w14:paraId="4FD8DB50" w14:textId="05D7EC5B" w:rsidR="00F849F2" w:rsidRPr="0057015F" w:rsidRDefault="0012595C" w:rsidP="0012595C">
      <w:pPr>
        <w:pStyle w:val="KeinLeerraum"/>
        <w:ind w:left="705"/>
        <w:rPr>
          <w:i/>
          <w:lang w:eastAsia="de-CH"/>
        </w:rPr>
      </w:pPr>
      <w:r w:rsidRPr="0057015F">
        <w:rPr>
          <w:i/>
          <w:lang w:eastAsia="de-CH"/>
        </w:rPr>
        <w:t>Skriptsprache mit einer an C und Perl angelehnten Syntax. Im Rahmen dieser IPA im Back-End verwendet.</w:t>
      </w:r>
    </w:p>
    <w:p w14:paraId="378817ED" w14:textId="77777777" w:rsidR="0012595C" w:rsidRDefault="0012595C" w:rsidP="00A46053">
      <w:pPr>
        <w:pStyle w:val="KeinLeerraum"/>
        <w:rPr>
          <w:lang w:eastAsia="de-CH"/>
        </w:rPr>
      </w:pPr>
    </w:p>
    <w:p w14:paraId="3AFE81A0" w14:textId="77CA5434" w:rsidR="00A46053" w:rsidRPr="0057015F" w:rsidRDefault="00A46053" w:rsidP="00A46053">
      <w:pPr>
        <w:pStyle w:val="KeinLeerraum"/>
        <w:rPr>
          <w:i/>
          <w:lang w:eastAsia="de-CH"/>
        </w:rPr>
      </w:pPr>
      <w:r w:rsidRPr="0057015F">
        <w:rPr>
          <w:u w:val="single"/>
          <w:lang w:eastAsia="de-CH"/>
        </w:rPr>
        <w:t>Plugin</w:t>
      </w:r>
      <w:r w:rsidR="00F849F2">
        <w:rPr>
          <w:lang w:eastAsia="de-CH"/>
        </w:rPr>
        <w:tab/>
      </w:r>
      <w:r w:rsidR="00F849F2">
        <w:rPr>
          <w:lang w:eastAsia="de-CH"/>
        </w:rPr>
        <w:tab/>
      </w:r>
      <w:r w:rsidR="00F849F2">
        <w:rPr>
          <w:lang w:eastAsia="de-CH"/>
        </w:rPr>
        <w:tab/>
      </w:r>
      <w:r w:rsidR="00F849F2">
        <w:rPr>
          <w:lang w:eastAsia="de-CH"/>
        </w:rPr>
        <w:tab/>
      </w:r>
      <w:r w:rsidR="00F849F2" w:rsidRPr="0057015F">
        <w:rPr>
          <w:i/>
          <w:lang w:eastAsia="de-CH"/>
        </w:rPr>
        <w:t>Erweiterung, (Zusatz-) Modul</w:t>
      </w:r>
    </w:p>
    <w:p w14:paraId="2E13348D" w14:textId="3CE8ECBD" w:rsidR="00F849F2" w:rsidRPr="0057015F" w:rsidRDefault="00C66E1C" w:rsidP="00A46053">
      <w:pPr>
        <w:pStyle w:val="KeinLeerraum"/>
        <w:rPr>
          <w:i/>
          <w:lang w:eastAsia="de-CH"/>
        </w:rPr>
      </w:pPr>
      <w:r w:rsidRPr="0057015F">
        <w:rPr>
          <w:i/>
          <w:lang w:eastAsia="de-CH"/>
        </w:rPr>
        <w:tab/>
        <w:t>Siehe "Abhängigkeiten"</w:t>
      </w:r>
    </w:p>
    <w:p w14:paraId="712B2724" w14:textId="77777777" w:rsidR="00C66E1C" w:rsidRDefault="00C66E1C" w:rsidP="00A46053">
      <w:pPr>
        <w:pStyle w:val="KeinLeerraum"/>
        <w:rPr>
          <w:lang w:eastAsia="de-CH"/>
        </w:rPr>
      </w:pPr>
    </w:p>
    <w:p w14:paraId="50BF9D55" w14:textId="1EB9171C" w:rsidR="00A46053" w:rsidRPr="0057015F" w:rsidRDefault="00A46053" w:rsidP="00A46053">
      <w:pPr>
        <w:pStyle w:val="KeinLeerraum"/>
        <w:rPr>
          <w:i/>
          <w:lang w:eastAsia="de-CH"/>
        </w:rPr>
      </w:pPr>
      <w:r w:rsidRPr="0057015F">
        <w:rPr>
          <w:u w:val="single"/>
          <w:lang w:eastAsia="de-CH"/>
        </w:rPr>
        <w:t>Project-Board</w:t>
      </w:r>
      <w:r w:rsidR="00F849F2">
        <w:rPr>
          <w:lang w:eastAsia="de-CH"/>
        </w:rPr>
        <w:tab/>
      </w:r>
      <w:r w:rsidR="00F849F2">
        <w:rPr>
          <w:lang w:eastAsia="de-CH"/>
        </w:rPr>
        <w:tab/>
      </w:r>
      <w:r w:rsidR="00F849F2">
        <w:rPr>
          <w:lang w:eastAsia="de-CH"/>
        </w:rPr>
        <w:tab/>
      </w:r>
      <w:r w:rsidR="00F849F2" w:rsidRPr="0057015F">
        <w:rPr>
          <w:i/>
          <w:lang w:eastAsia="de-CH"/>
        </w:rPr>
        <w:t>Kanban-Board, Kanban</w:t>
      </w:r>
    </w:p>
    <w:p w14:paraId="18506705" w14:textId="63D3555D" w:rsidR="000F72EF" w:rsidRPr="0057015F" w:rsidRDefault="000F72EF" w:rsidP="000F72EF">
      <w:pPr>
        <w:pStyle w:val="KeinLeerraum"/>
        <w:ind w:left="705"/>
        <w:rPr>
          <w:i/>
          <w:lang w:eastAsia="de-CH"/>
        </w:rPr>
      </w:pPr>
      <w:r w:rsidRPr="0057015F">
        <w:rPr>
          <w:i/>
          <w:lang w:eastAsia="de-CH"/>
        </w:rPr>
        <w:t xml:space="preserve">Kanban-Board zu einem Repository bzw. dessen Issues auf GitHub. </w:t>
      </w:r>
    </w:p>
    <w:p w14:paraId="3DB8612B" w14:textId="040A4046" w:rsidR="00F849F2" w:rsidRPr="0057015F" w:rsidRDefault="000F72EF" w:rsidP="000F72EF">
      <w:pPr>
        <w:pStyle w:val="KeinLeerraum"/>
        <w:ind w:left="705"/>
        <w:rPr>
          <w:i/>
          <w:lang w:eastAsia="de-CH"/>
        </w:rPr>
      </w:pPr>
      <w:r w:rsidRPr="0057015F">
        <w:rPr>
          <w:i/>
          <w:lang w:eastAsia="de-CH"/>
        </w:rPr>
        <w:t>Details siehe "Kanban-Board".</w:t>
      </w:r>
    </w:p>
    <w:p w14:paraId="3E65752F" w14:textId="331C460B" w:rsidR="00A46053" w:rsidRDefault="00A46053" w:rsidP="00A46053">
      <w:pPr>
        <w:pStyle w:val="KeinLeerraum"/>
        <w:rPr>
          <w:lang w:eastAsia="de-CH"/>
        </w:rPr>
      </w:pPr>
    </w:p>
    <w:p w14:paraId="5EB7F1E1" w14:textId="62599DFE" w:rsidR="00433ED5" w:rsidRDefault="00433ED5" w:rsidP="00A46053">
      <w:pPr>
        <w:pStyle w:val="KeinLeerraum"/>
        <w:rPr>
          <w:lang w:eastAsia="de-CH"/>
        </w:rPr>
      </w:pPr>
      <w:r>
        <w:rPr>
          <w:lang w:eastAsia="de-CH"/>
        </w:rPr>
        <w:t>__________________________________________________________________________________</w:t>
      </w:r>
    </w:p>
    <w:p w14:paraId="07AE176A" w14:textId="3CC4F268" w:rsidR="00A46053" w:rsidRDefault="00A46053" w:rsidP="00A46053">
      <w:pPr>
        <w:pStyle w:val="Untertitel"/>
        <w:rPr>
          <w:lang w:eastAsia="de-CH"/>
        </w:rPr>
      </w:pPr>
      <w:r>
        <w:rPr>
          <w:lang w:eastAsia="de-CH"/>
        </w:rPr>
        <w:t>R</w:t>
      </w:r>
    </w:p>
    <w:p w14:paraId="6203A749" w14:textId="621AD021" w:rsidR="00A46053" w:rsidRPr="00CC72D3" w:rsidRDefault="00A46053" w:rsidP="00A46053">
      <w:pPr>
        <w:pStyle w:val="KeinLeerraum"/>
        <w:rPr>
          <w:i/>
          <w:lang w:eastAsia="de-CH"/>
        </w:rPr>
      </w:pPr>
      <w:r w:rsidRPr="00CC72D3">
        <w:rPr>
          <w:u w:val="single"/>
          <w:lang w:eastAsia="de-CH"/>
        </w:rPr>
        <w:t>Repository</w:t>
      </w:r>
      <w:r w:rsidR="00F849F2">
        <w:rPr>
          <w:lang w:eastAsia="de-CH"/>
        </w:rPr>
        <w:tab/>
      </w:r>
      <w:r w:rsidR="00F849F2">
        <w:rPr>
          <w:lang w:eastAsia="de-CH"/>
        </w:rPr>
        <w:tab/>
      </w:r>
      <w:r w:rsidR="00F849F2">
        <w:rPr>
          <w:lang w:eastAsia="de-CH"/>
        </w:rPr>
        <w:tab/>
      </w:r>
      <w:r w:rsidR="00F849F2" w:rsidRPr="00CC72D3">
        <w:rPr>
          <w:i/>
          <w:lang w:eastAsia="de-CH"/>
        </w:rPr>
        <w:t>Depot/Lager</w:t>
      </w:r>
    </w:p>
    <w:p w14:paraId="39AF7813" w14:textId="58B18D70" w:rsidR="008644A3" w:rsidRPr="00CC72D3" w:rsidRDefault="008644A3" w:rsidP="008644A3">
      <w:pPr>
        <w:pStyle w:val="KeinLeerraum"/>
        <w:ind w:left="705"/>
        <w:rPr>
          <w:i/>
          <w:lang w:eastAsia="de-CH"/>
        </w:rPr>
      </w:pPr>
      <w:r w:rsidRPr="00CC72D3">
        <w:rPr>
          <w:i/>
          <w:lang w:eastAsia="de-CH"/>
        </w:rPr>
        <w:t>Verwaltetes Verzeichnis zur Speicherung von unterschiedlichen Daten. Im Rahmen der IPA ist damit die Dokumentenablage auf GitHub unter der Verwendung von Git gemeint.</w:t>
      </w:r>
    </w:p>
    <w:p w14:paraId="0A58C495" w14:textId="77777777" w:rsidR="00F849F2" w:rsidRDefault="00F849F2" w:rsidP="00A46053">
      <w:pPr>
        <w:pStyle w:val="KeinLeerraum"/>
        <w:rPr>
          <w:lang w:eastAsia="de-CH"/>
        </w:rPr>
      </w:pPr>
    </w:p>
    <w:p w14:paraId="41357A74" w14:textId="073F0626" w:rsidR="00A46053" w:rsidRPr="00CC72D3" w:rsidRDefault="00A46053" w:rsidP="00A46053">
      <w:pPr>
        <w:pStyle w:val="KeinLeerraum"/>
        <w:rPr>
          <w:i/>
          <w:lang w:eastAsia="de-CH"/>
        </w:rPr>
      </w:pPr>
      <w:r w:rsidRPr="00CC72D3">
        <w:rPr>
          <w:u w:val="single"/>
          <w:lang w:eastAsia="de-CH"/>
        </w:rPr>
        <w:t>Route-Mapping</w:t>
      </w:r>
      <w:r w:rsidR="00F849F2">
        <w:rPr>
          <w:lang w:eastAsia="de-CH"/>
        </w:rPr>
        <w:tab/>
      </w:r>
      <w:r w:rsidR="00F849F2">
        <w:rPr>
          <w:lang w:eastAsia="de-CH"/>
        </w:rPr>
        <w:tab/>
      </w:r>
      <w:r w:rsidR="00F849F2">
        <w:rPr>
          <w:lang w:eastAsia="de-CH"/>
        </w:rPr>
        <w:tab/>
      </w:r>
      <w:r w:rsidR="00F849F2" w:rsidRPr="00CC72D3">
        <w:rPr>
          <w:i/>
          <w:lang w:eastAsia="de-CH"/>
        </w:rPr>
        <w:t>Routing</w:t>
      </w:r>
    </w:p>
    <w:p w14:paraId="107CBA24" w14:textId="1E84F638" w:rsidR="00ED55E6" w:rsidRPr="00CC72D3" w:rsidRDefault="00ED55E6" w:rsidP="00ED55E6">
      <w:pPr>
        <w:pStyle w:val="KeinLeerraum"/>
        <w:ind w:left="705"/>
        <w:rPr>
          <w:i/>
          <w:lang w:eastAsia="de-CH"/>
        </w:rPr>
      </w:pPr>
      <w:r w:rsidRPr="00CC72D3">
        <w:rPr>
          <w:i/>
          <w:lang w:eastAsia="de-CH"/>
        </w:rPr>
        <w:t xml:space="preserve">Das Registrieren/Definieren von Routen/Ansichten einer Webanwendung. </w:t>
      </w:r>
    </w:p>
    <w:p w14:paraId="17DBA497" w14:textId="058D1574" w:rsidR="00F849F2" w:rsidRPr="00CC72D3" w:rsidRDefault="00ED55E6" w:rsidP="00ED55E6">
      <w:pPr>
        <w:pStyle w:val="KeinLeerraum"/>
        <w:ind w:left="705"/>
        <w:rPr>
          <w:i/>
          <w:lang w:eastAsia="de-CH"/>
        </w:rPr>
      </w:pPr>
      <w:r w:rsidRPr="00CC72D3">
        <w:rPr>
          <w:i/>
          <w:lang w:eastAsia="de-CH"/>
        </w:rPr>
        <w:t>Details siehe "Mapping-Router".</w:t>
      </w:r>
    </w:p>
    <w:p w14:paraId="1611EAC2" w14:textId="67BA33CE" w:rsidR="00A46053" w:rsidRDefault="00A46053" w:rsidP="00A46053">
      <w:pPr>
        <w:pStyle w:val="KeinLeerraum"/>
        <w:rPr>
          <w:lang w:eastAsia="de-CH"/>
        </w:rPr>
      </w:pPr>
    </w:p>
    <w:p w14:paraId="33B7B154" w14:textId="77777777" w:rsidR="00192594" w:rsidRDefault="00192594" w:rsidP="00A46053">
      <w:pPr>
        <w:pStyle w:val="KeinLeerraum"/>
        <w:rPr>
          <w:lang w:eastAsia="de-CH"/>
        </w:rPr>
      </w:pPr>
    </w:p>
    <w:p w14:paraId="10DC0256" w14:textId="6B95AA7B" w:rsidR="00433ED5" w:rsidRDefault="00433ED5" w:rsidP="00A46053">
      <w:pPr>
        <w:pStyle w:val="KeinLeerraum"/>
        <w:rPr>
          <w:lang w:eastAsia="de-CH"/>
        </w:rPr>
      </w:pPr>
      <w:r>
        <w:rPr>
          <w:lang w:eastAsia="de-CH"/>
        </w:rPr>
        <w:t>__________________________________________________________________________________</w:t>
      </w:r>
    </w:p>
    <w:p w14:paraId="599DAAA8" w14:textId="10A8C461" w:rsidR="00A46053" w:rsidRDefault="00A46053" w:rsidP="00A46053">
      <w:pPr>
        <w:pStyle w:val="Untertitel"/>
        <w:rPr>
          <w:lang w:eastAsia="de-CH"/>
        </w:rPr>
      </w:pPr>
      <w:r>
        <w:rPr>
          <w:lang w:eastAsia="de-CH"/>
        </w:rPr>
        <w:t>S</w:t>
      </w:r>
    </w:p>
    <w:p w14:paraId="3BA7934D" w14:textId="1981B1E4" w:rsidR="00A46053" w:rsidRPr="00CC72D3" w:rsidRDefault="00A46053" w:rsidP="00A46053">
      <w:pPr>
        <w:pStyle w:val="KeinLeerraum"/>
        <w:rPr>
          <w:i/>
          <w:lang w:eastAsia="de-CH"/>
        </w:rPr>
      </w:pPr>
      <w:r w:rsidRPr="00CC72D3">
        <w:rPr>
          <w:u w:val="single"/>
          <w:lang w:eastAsia="de-CH"/>
        </w:rPr>
        <w:t>SQL</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Structured Query Language</w:t>
      </w:r>
    </w:p>
    <w:p w14:paraId="1F9230B3" w14:textId="6EEE374C" w:rsidR="00890788" w:rsidRPr="00CC72D3" w:rsidRDefault="00890788" w:rsidP="00890788">
      <w:pPr>
        <w:pStyle w:val="KeinLeerraum"/>
        <w:ind w:left="705"/>
        <w:rPr>
          <w:i/>
          <w:lang w:eastAsia="de-CH"/>
        </w:rPr>
      </w:pPr>
      <w:r w:rsidRPr="00CC72D3">
        <w:rPr>
          <w:i/>
          <w:lang w:eastAsia="de-CH"/>
        </w:rPr>
        <w:t>Datenbanksprache zur Definition von Datenstrukturen in Datenbanken sowie zum Abfragen und Bearbeiten von Datenbeständen.</w:t>
      </w:r>
    </w:p>
    <w:p w14:paraId="53BEA729" w14:textId="72396794" w:rsidR="00A46053" w:rsidRDefault="00A46053" w:rsidP="00A46053">
      <w:pPr>
        <w:pStyle w:val="KeinLeerraum"/>
        <w:rPr>
          <w:lang w:eastAsia="de-CH"/>
        </w:rPr>
      </w:pPr>
    </w:p>
    <w:p w14:paraId="1F4793E0" w14:textId="6F517EE5" w:rsidR="00433ED5" w:rsidRDefault="00433ED5" w:rsidP="00A46053">
      <w:pPr>
        <w:pStyle w:val="KeinLeerraum"/>
        <w:rPr>
          <w:lang w:eastAsia="de-CH"/>
        </w:rPr>
      </w:pPr>
      <w:r>
        <w:rPr>
          <w:lang w:eastAsia="de-CH"/>
        </w:rPr>
        <w:t>__________________________________________________________________________________</w:t>
      </w:r>
    </w:p>
    <w:p w14:paraId="67871586" w14:textId="445193CA" w:rsidR="00A46053" w:rsidRDefault="00A46053" w:rsidP="00A46053">
      <w:pPr>
        <w:pStyle w:val="Untertitel"/>
        <w:rPr>
          <w:lang w:eastAsia="de-CH"/>
        </w:rPr>
      </w:pPr>
      <w:r>
        <w:rPr>
          <w:lang w:eastAsia="de-CH"/>
        </w:rPr>
        <w:t>U</w:t>
      </w:r>
    </w:p>
    <w:p w14:paraId="26CABEAD" w14:textId="20E0E521" w:rsidR="00A46053" w:rsidRPr="00CC72D3" w:rsidRDefault="00A46053" w:rsidP="00A46053">
      <w:pPr>
        <w:pStyle w:val="KeinLeerraum"/>
        <w:rPr>
          <w:i/>
          <w:lang w:eastAsia="de-CH"/>
        </w:rPr>
      </w:pPr>
      <w:r w:rsidRPr="00CC72D3">
        <w:rPr>
          <w:u w:val="single"/>
          <w:lang w:eastAsia="de-CH"/>
        </w:rPr>
        <w:t>UI</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User-Interface, Benutzerschnittstelle</w:t>
      </w:r>
    </w:p>
    <w:p w14:paraId="6EC2ED8A" w14:textId="0CD8A595" w:rsidR="00BD7F26" w:rsidRPr="00CC72D3" w:rsidRDefault="00BD7F26" w:rsidP="00BD7F26">
      <w:pPr>
        <w:pStyle w:val="KeinLeerraum"/>
        <w:ind w:left="705"/>
        <w:rPr>
          <w:i/>
          <w:lang w:eastAsia="de-CH"/>
        </w:rPr>
      </w:pPr>
      <w:r w:rsidRPr="00CC72D3">
        <w:rPr>
          <w:i/>
          <w:lang w:eastAsia="de-CH"/>
        </w:rPr>
        <w:t>Eine Oberfläche bzw. Schnittstelle, mit welcher ein Benutzer mit einer Anwendung in Kontakt tritt und über welche der Benutzer Aktionen ausführen kann.</w:t>
      </w:r>
    </w:p>
    <w:p w14:paraId="6CA73B86" w14:textId="77777777" w:rsidR="002C4C44" w:rsidRDefault="002C4C44" w:rsidP="00A46053">
      <w:pPr>
        <w:pStyle w:val="KeinLeerraum"/>
        <w:rPr>
          <w:lang w:eastAsia="de-CH"/>
        </w:rPr>
      </w:pPr>
    </w:p>
    <w:p w14:paraId="4B01B42F" w14:textId="586253B9" w:rsidR="00A46053" w:rsidRPr="00CC72D3" w:rsidRDefault="00A46053" w:rsidP="00A46053">
      <w:pPr>
        <w:pStyle w:val="KeinLeerraum"/>
        <w:rPr>
          <w:i/>
          <w:lang w:eastAsia="de-CH"/>
        </w:rPr>
      </w:pPr>
      <w:r w:rsidRPr="00CC72D3">
        <w:rPr>
          <w:u w:val="single"/>
          <w:lang w:eastAsia="de-CH"/>
        </w:rPr>
        <w:t>Use-Case</w:t>
      </w:r>
      <w:r w:rsidR="002C4C44">
        <w:rPr>
          <w:lang w:eastAsia="de-CH"/>
        </w:rPr>
        <w:tab/>
      </w:r>
      <w:r w:rsidR="002C4C44">
        <w:rPr>
          <w:lang w:eastAsia="de-CH"/>
        </w:rPr>
        <w:tab/>
      </w:r>
      <w:r w:rsidR="002C4C44">
        <w:rPr>
          <w:lang w:eastAsia="de-CH"/>
        </w:rPr>
        <w:tab/>
      </w:r>
      <w:r w:rsidR="002C4C44" w:rsidRPr="00CC72D3">
        <w:rPr>
          <w:i/>
          <w:lang w:eastAsia="de-CH"/>
        </w:rPr>
        <w:t>Anwendungsfall</w:t>
      </w:r>
    </w:p>
    <w:p w14:paraId="5F772F2E" w14:textId="6DEA4CEC" w:rsidR="00A46053" w:rsidRPr="00CC72D3" w:rsidRDefault="00A95AB8" w:rsidP="00A95AB8">
      <w:pPr>
        <w:pStyle w:val="KeinLeerraum"/>
        <w:ind w:left="705"/>
        <w:rPr>
          <w:i/>
          <w:lang w:eastAsia="de-CH"/>
        </w:rPr>
      </w:pPr>
      <w:r w:rsidRPr="00CC72D3">
        <w:rPr>
          <w:i/>
          <w:lang w:eastAsia="de-CH"/>
        </w:rPr>
        <w:t xml:space="preserve">Beschreibung eines Szenarios, das durch einen Benutzer beim </w:t>
      </w:r>
      <w:r w:rsidR="00731288" w:rsidRPr="00CC72D3">
        <w:rPr>
          <w:i/>
          <w:lang w:eastAsia="de-CH"/>
        </w:rPr>
        <w:t>Verfolgen</w:t>
      </w:r>
      <w:r w:rsidRPr="00CC72D3">
        <w:rPr>
          <w:i/>
          <w:lang w:eastAsia="de-CH"/>
        </w:rPr>
        <w:t xml:space="preserve"> eines bestimmten Ziels eintreten könnte.</w:t>
      </w:r>
    </w:p>
    <w:p w14:paraId="058955B6" w14:textId="247E148C" w:rsidR="002C4C44" w:rsidRDefault="002C4C44" w:rsidP="00A46053">
      <w:pPr>
        <w:pStyle w:val="KeinLeerraum"/>
        <w:rPr>
          <w:lang w:eastAsia="de-CH"/>
        </w:rPr>
      </w:pPr>
    </w:p>
    <w:p w14:paraId="13E7145B" w14:textId="041C1AC3" w:rsidR="00433ED5" w:rsidRDefault="00433ED5" w:rsidP="00A46053">
      <w:pPr>
        <w:pStyle w:val="KeinLeerraum"/>
        <w:rPr>
          <w:lang w:eastAsia="de-CH"/>
        </w:rPr>
      </w:pPr>
      <w:r>
        <w:rPr>
          <w:lang w:eastAsia="de-CH"/>
        </w:rPr>
        <w:t>__________________________________________________________________________________</w:t>
      </w:r>
    </w:p>
    <w:p w14:paraId="6BBC0111" w14:textId="727144AB" w:rsidR="00A46053" w:rsidRDefault="00A46053" w:rsidP="00A46053">
      <w:pPr>
        <w:pStyle w:val="Untertitel"/>
        <w:rPr>
          <w:lang w:eastAsia="de-CH"/>
        </w:rPr>
      </w:pPr>
      <w:r>
        <w:rPr>
          <w:lang w:eastAsia="de-CH"/>
        </w:rPr>
        <w:t>V</w:t>
      </w:r>
    </w:p>
    <w:p w14:paraId="1B6A57E7" w14:textId="48AA915F" w:rsidR="00A46053" w:rsidRPr="00CC72D3" w:rsidRDefault="00A46053" w:rsidP="00A46053">
      <w:pPr>
        <w:pStyle w:val="KeinLeerraum"/>
        <w:rPr>
          <w:i/>
          <w:lang w:eastAsia="de-CH"/>
        </w:rPr>
      </w:pPr>
      <w:r w:rsidRPr="00CC72D3">
        <w:rPr>
          <w:u w:val="single"/>
          <w:lang w:eastAsia="de-CH"/>
        </w:rPr>
        <w:t>Vue.js</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VueJS, Vuejs, Vue</w:t>
      </w:r>
    </w:p>
    <w:p w14:paraId="65F65B4B" w14:textId="07C7F2B0" w:rsidR="00A46053" w:rsidRPr="00CC72D3" w:rsidRDefault="008E12A3" w:rsidP="00A46053">
      <w:pPr>
        <w:pStyle w:val="KeinLeerraum"/>
        <w:rPr>
          <w:i/>
          <w:lang w:eastAsia="de-CH"/>
        </w:rPr>
      </w:pPr>
      <w:r w:rsidRPr="00CC72D3">
        <w:rPr>
          <w:i/>
          <w:lang w:eastAsia="de-CH"/>
        </w:rPr>
        <w:tab/>
        <w:t>JavaScript-Framework (Web) zum Erstellen von Single-Page-Webanwendungen.</w:t>
      </w:r>
    </w:p>
    <w:p w14:paraId="21D814C2" w14:textId="77777777" w:rsidR="002C4C44" w:rsidRDefault="002C4C44" w:rsidP="00A46053">
      <w:pPr>
        <w:pStyle w:val="KeinLeerraum"/>
        <w:rPr>
          <w:lang w:eastAsia="de-CH"/>
        </w:rPr>
      </w:pPr>
    </w:p>
    <w:p w14:paraId="3753F1C1" w14:textId="125EB270" w:rsidR="008E12A3" w:rsidRDefault="00433ED5" w:rsidP="00433ED5">
      <w:pPr>
        <w:pStyle w:val="KeinLeerraum"/>
        <w:rPr>
          <w:lang w:eastAsia="de-CH"/>
        </w:rPr>
      </w:pPr>
      <w:r>
        <w:rPr>
          <w:lang w:eastAsia="de-CH"/>
        </w:rPr>
        <w:t>__________________________________________________________________________________</w:t>
      </w:r>
    </w:p>
    <w:p w14:paraId="6934CF35" w14:textId="3A931330" w:rsidR="00A46053" w:rsidRDefault="00A46053" w:rsidP="00A46053">
      <w:pPr>
        <w:pStyle w:val="Untertitel"/>
        <w:rPr>
          <w:lang w:eastAsia="de-CH"/>
        </w:rPr>
      </w:pPr>
      <w:r>
        <w:rPr>
          <w:lang w:eastAsia="de-CH"/>
        </w:rPr>
        <w:t>X</w:t>
      </w:r>
    </w:p>
    <w:p w14:paraId="59BAF0D0" w14:textId="1CB5FC4B" w:rsidR="00A46053" w:rsidRPr="00CC72D3" w:rsidRDefault="00A46053" w:rsidP="00A46053">
      <w:pPr>
        <w:pStyle w:val="KeinLeerraum"/>
        <w:rPr>
          <w:u w:val="single"/>
          <w:lang w:eastAsia="de-CH"/>
        </w:rPr>
      </w:pPr>
      <w:r w:rsidRPr="00CC72D3">
        <w:rPr>
          <w:u w:val="single"/>
          <w:lang w:eastAsia="de-CH"/>
        </w:rPr>
        <w:t>XAMPP</w:t>
      </w:r>
    </w:p>
    <w:p w14:paraId="0C9C7F1F" w14:textId="4E4A5D09" w:rsidR="008E12A3" w:rsidRPr="00CC72D3" w:rsidRDefault="008E12A3" w:rsidP="008E12A3">
      <w:pPr>
        <w:pStyle w:val="KeinLeerraum"/>
        <w:ind w:left="705"/>
        <w:rPr>
          <w:i/>
          <w:lang w:eastAsia="de-CH"/>
        </w:rPr>
      </w:pPr>
      <w:r w:rsidRPr="00CC72D3">
        <w:rPr>
          <w:i/>
          <w:lang w:eastAsia="de-CH"/>
        </w:rPr>
        <w:t>Programmpaket mit zahlreichen Werkzeugen zur Installation und Konfiguration eines Apache-Webservers.</w:t>
      </w:r>
    </w:p>
    <w:p w14:paraId="3677143B" w14:textId="77777777" w:rsidR="002C4C44" w:rsidRDefault="002C4C44" w:rsidP="00A46053">
      <w:pPr>
        <w:pStyle w:val="KeinLeerraum"/>
        <w:rPr>
          <w:lang w:eastAsia="de-CH"/>
        </w:rPr>
      </w:pPr>
    </w:p>
    <w:p w14:paraId="70043778" w14:textId="6175BF0B" w:rsidR="009D7282" w:rsidRPr="00CC72D3" w:rsidRDefault="00A46053" w:rsidP="00A46053">
      <w:pPr>
        <w:pStyle w:val="KeinLeerraum"/>
        <w:rPr>
          <w:i/>
          <w:lang w:eastAsia="de-CH"/>
        </w:rPr>
      </w:pPr>
      <w:r w:rsidRPr="00CC72D3">
        <w:rPr>
          <w:u w:val="single"/>
          <w:lang w:eastAsia="de-CH"/>
        </w:rPr>
        <w:t>XSS</w:t>
      </w:r>
      <w:r w:rsidR="002C4C44">
        <w:rPr>
          <w:lang w:eastAsia="de-CH"/>
        </w:rPr>
        <w:tab/>
      </w:r>
      <w:r w:rsidR="002C4C44">
        <w:rPr>
          <w:lang w:eastAsia="de-CH"/>
        </w:rPr>
        <w:tab/>
      </w:r>
      <w:r w:rsidR="002C4C44">
        <w:rPr>
          <w:lang w:eastAsia="de-CH"/>
        </w:rPr>
        <w:tab/>
      </w:r>
      <w:r w:rsidR="002C4C44">
        <w:rPr>
          <w:lang w:eastAsia="de-CH"/>
        </w:rPr>
        <w:tab/>
      </w:r>
      <w:r w:rsidR="002C4C44" w:rsidRPr="00CC72D3">
        <w:rPr>
          <w:i/>
          <w:lang w:eastAsia="de-CH"/>
        </w:rPr>
        <w:t>Cross-Site-Scripting</w:t>
      </w:r>
    </w:p>
    <w:p w14:paraId="75583D88" w14:textId="3BC2E9CD" w:rsidR="00A46053" w:rsidRPr="00CC72D3" w:rsidRDefault="008E12A3" w:rsidP="008E12A3">
      <w:pPr>
        <w:pStyle w:val="KeinLeerraum"/>
        <w:ind w:left="705"/>
        <w:rPr>
          <w:i/>
          <w:lang w:eastAsia="de-CH"/>
        </w:rPr>
      </w:pPr>
      <w:r w:rsidRPr="00CC72D3">
        <w:rPr>
          <w:i/>
          <w:lang w:eastAsia="de-CH"/>
        </w:rPr>
        <w:t>Beschreibt das unberechtigte Einfügen von Kontexten/Skripten in eine Webanwendung. Wenn die Webanwendung die eingefügten Daten fälschlicherweise als vertrauenswürdig identifiziert, können daraus Angriffe ausgeführt werden bzw. Sicherheitsrisiken für die Anwendung entstehen.</w:t>
      </w:r>
    </w:p>
    <w:p w14:paraId="27917CB1" w14:textId="77777777" w:rsidR="00A10F53" w:rsidRDefault="00A10F53" w:rsidP="00A10F53">
      <w:pPr>
        <w:rPr>
          <w:lang w:eastAsia="de-CH"/>
        </w:rPr>
      </w:pPr>
    </w:p>
    <w:p w14:paraId="13694C86" w14:textId="77777777" w:rsidR="00A10F53" w:rsidRDefault="00A10F53" w:rsidP="00B14177">
      <w:r>
        <w:br w:type="page"/>
      </w:r>
    </w:p>
    <w:p w14:paraId="49A96953" w14:textId="77777777"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14:paraId="033A7B49" w14:textId="77777777" w:rsidR="00BA3EAD" w:rsidRPr="001F73AF" w:rsidRDefault="00BA3EAD">
          <w:pPr>
            <w:pStyle w:val="Inhaltsverzeichnisberschrift"/>
          </w:pPr>
          <w:r w:rsidRPr="001F73AF">
            <w:t>Inhaltsverzeichnis</w:t>
          </w:r>
        </w:p>
        <w:p w14:paraId="2F546559" w14:textId="7686F7A0" w:rsidR="00C01C87"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393845" w:history="1">
            <w:r w:rsidR="00C01C87" w:rsidRPr="00B314C0">
              <w:rPr>
                <w:rStyle w:val="Hyperlink"/>
                <w:noProof/>
              </w:rPr>
              <w:t>Personalplanung für den Helpdesk</w:t>
            </w:r>
            <w:r w:rsidR="00C01C87">
              <w:rPr>
                <w:noProof/>
                <w:webHidden/>
              </w:rPr>
              <w:tab/>
            </w:r>
            <w:r w:rsidR="00C01C87">
              <w:rPr>
                <w:noProof/>
                <w:webHidden/>
              </w:rPr>
              <w:fldChar w:fldCharType="begin"/>
            </w:r>
            <w:r w:rsidR="00C01C87">
              <w:rPr>
                <w:noProof/>
                <w:webHidden/>
              </w:rPr>
              <w:instrText xml:space="preserve"> PAGEREF _Toc8393845 \h </w:instrText>
            </w:r>
            <w:r w:rsidR="00C01C87">
              <w:rPr>
                <w:noProof/>
                <w:webHidden/>
              </w:rPr>
            </w:r>
            <w:r w:rsidR="00C01C87">
              <w:rPr>
                <w:noProof/>
                <w:webHidden/>
              </w:rPr>
              <w:fldChar w:fldCharType="separate"/>
            </w:r>
            <w:r w:rsidR="00C01C87">
              <w:rPr>
                <w:noProof/>
                <w:webHidden/>
              </w:rPr>
              <w:t>1</w:t>
            </w:r>
            <w:r w:rsidR="00C01C87">
              <w:rPr>
                <w:noProof/>
                <w:webHidden/>
              </w:rPr>
              <w:fldChar w:fldCharType="end"/>
            </w:r>
          </w:hyperlink>
        </w:p>
        <w:p w14:paraId="53C0D7E1" w14:textId="005AB588"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846" w:history="1">
            <w:r w:rsidRPr="00B314C0">
              <w:rPr>
                <w:rStyle w:val="Hyperlink"/>
                <w:noProof/>
                <w:lang w:eastAsia="de-CH"/>
              </w:rPr>
              <w:t>1</w:t>
            </w:r>
            <w:r>
              <w:rPr>
                <w:rFonts w:asciiTheme="minorHAnsi" w:eastAsiaTheme="minorEastAsia" w:hAnsiTheme="minorHAnsi"/>
                <w:noProof/>
                <w:lang w:eastAsia="de-CH"/>
              </w:rPr>
              <w:tab/>
            </w:r>
            <w:r w:rsidRPr="00B314C0">
              <w:rPr>
                <w:rStyle w:val="Hyperlink"/>
                <w:noProof/>
                <w:lang w:eastAsia="de-CH"/>
              </w:rPr>
              <w:t>Kurzfassung</w:t>
            </w:r>
            <w:r>
              <w:rPr>
                <w:noProof/>
                <w:webHidden/>
              </w:rPr>
              <w:tab/>
            </w:r>
            <w:r>
              <w:rPr>
                <w:noProof/>
                <w:webHidden/>
              </w:rPr>
              <w:fldChar w:fldCharType="begin"/>
            </w:r>
            <w:r>
              <w:rPr>
                <w:noProof/>
                <w:webHidden/>
              </w:rPr>
              <w:instrText xml:space="preserve"> PAGEREF _Toc8393846 \h </w:instrText>
            </w:r>
            <w:r>
              <w:rPr>
                <w:noProof/>
                <w:webHidden/>
              </w:rPr>
            </w:r>
            <w:r>
              <w:rPr>
                <w:noProof/>
                <w:webHidden/>
              </w:rPr>
              <w:fldChar w:fldCharType="separate"/>
            </w:r>
            <w:r>
              <w:rPr>
                <w:noProof/>
                <w:webHidden/>
              </w:rPr>
              <w:t>9</w:t>
            </w:r>
            <w:r>
              <w:rPr>
                <w:noProof/>
                <w:webHidden/>
              </w:rPr>
              <w:fldChar w:fldCharType="end"/>
            </w:r>
          </w:hyperlink>
        </w:p>
        <w:p w14:paraId="2826B6B2" w14:textId="12E1A1B5"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47" w:history="1">
            <w:r w:rsidRPr="00B314C0">
              <w:rPr>
                <w:rStyle w:val="Hyperlink"/>
                <w:noProof/>
                <w:lang w:eastAsia="de-CH"/>
              </w:rPr>
              <w:t>1.1</w:t>
            </w:r>
            <w:r>
              <w:rPr>
                <w:rFonts w:asciiTheme="minorHAnsi" w:eastAsiaTheme="minorEastAsia" w:hAnsiTheme="minorHAnsi"/>
                <w:noProof/>
                <w:sz w:val="22"/>
                <w:lang w:eastAsia="de-CH"/>
              </w:rPr>
              <w:tab/>
            </w:r>
            <w:r w:rsidRPr="00B314C0">
              <w:rPr>
                <w:rStyle w:val="Hyperlink"/>
                <w:noProof/>
                <w:lang w:eastAsia="de-CH"/>
              </w:rPr>
              <w:t>Ausgangssituation</w:t>
            </w:r>
            <w:r>
              <w:rPr>
                <w:noProof/>
                <w:webHidden/>
              </w:rPr>
              <w:tab/>
            </w:r>
            <w:r>
              <w:rPr>
                <w:noProof/>
                <w:webHidden/>
              </w:rPr>
              <w:fldChar w:fldCharType="begin"/>
            </w:r>
            <w:r>
              <w:rPr>
                <w:noProof/>
                <w:webHidden/>
              </w:rPr>
              <w:instrText xml:space="preserve"> PAGEREF _Toc8393847 \h </w:instrText>
            </w:r>
            <w:r>
              <w:rPr>
                <w:noProof/>
                <w:webHidden/>
              </w:rPr>
            </w:r>
            <w:r>
              <w:rPr>
                <w:noProof/>
                <w:webHidden/>
              </w:rPr>
              <w:fldChar w:fldCharType="separate"/>
            </w:r>
            <w:r>
              <w:rPr>
                <w:noProof/>
                <w:webHidden/>
              </w:rPr>
              <w:t>9</w:t>
            </w:r>
            <w:r>
              <w:rPr>
                <w:noProof/>
                <w:webHidden/>
              </w:rPr>
              <w:fldChar w:fldCharType="end"/>
            </w:r>
          </w:hyperlink>
        </w:p>
        <w:p w14:paraId="703B89FA" w14:textId="26FEF941"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48" w:history="1">
            <w:r w:rsidRPr="00B314C0">
              <w:rPr>
                <w:rStyle w:val="Hyperlink"/>
                <w:noProof/>
                <w:lang w:eastAsia="de-CH"/>
              </w:rPr>
              <w:t>1.2</w:t>
            </w:r>
            <w:r>
              <w:rPr>
                <w:rFonts w:asciiTheme="minorHAnsi" w:eastAsiaTheme="minorEastAsia" w:hAnsiTheme="minorHAnsi"/>
                <w:noProof/>
                <w:sz w:val="22"/>
                <w:lang w:eastAsia="de-CH"/>
              </w:rPr>
              <w:tab/>
            </w:r>
            <w:r w:rsidRPr="00B314C0">
              <w:rPr>
                <w:rStyle w:val="Hyperlink"/>
                <w:noProof/>
                <w:lang w:eastAsia="de-CH"/>
              </w:rPr>
              <w:t>Ziel der Arbeit</w:t>
            </w:r>
            <w:r>
              <w:rPr>
                <w:noProof/>
                <w:webHidden/>
              </w:rPr>
              <w:tab/>
            </w:r>
            <w:r>
              <w:rPr>
                <w:noProof/>
                <w:webHidden/>
              </w:rPr>
              <w:fldChar w:fldCharType="begin"/>
            </w:r>
            <w:r>
              <w:rPr>
                <w:noProof/>
                <w:webHidden/>
              </w:rPr>
              <w:instrText xml:space="preserve"> PAGEREF _Toc8393848 \h </w:instrText>
            </w:r>
            <w:r>
              <w:rPr>
                <w:noProof/>
                <w:webHidden/>
              </w:rPr>
            </w:r>
            <w:r>
              <w:rPr>
                <w:noProof/>
                <w:webHidden/>
              </w:rPr>
              <w:fldChar w:fldCharType="separate"/>
            </w:r>
            <w:r>
              <w:rPr>
                <w:noProof/>
                <w:webHidden/>
              </w:rPr>
              <w:t>9</w:t>
            </w:r>
            <w:r>
              <w:rPr>
                <w:noProof/>
                <w:webHidden/>
              </w:rPr>
              <w:fldChar w:fldCharType="end"/>
            </w:r>
          </w:hyperlink>
        </w:p>
        <w:p w14:paraId="37292851" w14:textId="36B3658C"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49" w:history="1">
            <w:r w:rsidRPr="00B314C0">
              <w:rPr>
                <w:rStyle w:val="Hyperlink"/>
                <w:noProof/>
                <w:lang w:eastAsia="de-CH"/>
              </w:rPr>
              <w:t>1.3</w:t>
            </w:r>
            <w:r>
              <w:rPr>
                <w:rFonts w:asciiTheme="minorHAnsi" w:eastAsiaTheme="minorEastAsia" w:hAnsiTheme="minorHAnsi"/>
                <w:noProof/>
                <w:sz w:val="22"/>
                <w:lang w:eastAsia="de-CH"/>
              </w:rPr>
              <w:tab/>
            </w:r>
            <w:r w:rsidRPr="00B314C0">
              <w:rPr>
                <w:rStyle w:val="Hyperlink"/>
                <w:noProof/>
                <w:lang w:eastAsia="de-CH"/>
              </w:rPr>
              <w:t>Umsetzung</w:t>
            </w:r>
            <w:r>
              <w:rPr>
                <w:noProof/>
                <w:webHidden/>
              </w:rPr>
              <w:tab/>
            </w:r>
            <w:r>
              <w:rPr>
                <w:noProof/>
                <w:webHidden/>
              </w:rPr>
              <w:fldChar w:fldCharType="begin"/>
            </w:r>
            <w:r>
              <w:rPr>
                <w:noProof/>
                <w:webHidden/>
              </w:rPr>
              <w:instrText xml:space="preserve"> PAGEREF _Toc8393849 \h </w:instrText>
            </w:r>
            <w:r>
              <w:rPr>
                <w:noProof/>
                <w:webHidden/>
              </w:rPr>
            </w:r>
            <w:r>
              <w:rPr>
                <w:noProof/>
                <w:webHidden/>
              </w:rPr>
              <w:fldChar w:fldCharType="separate"/>
            </w:r>
            <w:r>
              <w:rPr>
                <w:noProof/>
                <w:webHidden/>
              </w:rPr>
              <w:t>9</w:t>
            </w:r>
            <w:r>
              <w:rPr>
                <w:noProof/>
                <w:webHidden/>
              </w:rPr>
              <w:fldChar w:fldCharType="end"/>
            </w:r>
          </w:hyperlink>
        </w:p>
        <w:p w14:paraId="40FC85DD" w14:textId="22790DBA"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50" w:history="1">
            <w:r w:rsidRPr="00B314C0">
              <w:rPr>
                <w:rStyle w:val="Hyperlink"/>
                <w:noProof/>
                <w:lang w:eastAsia="de-CH"/>
              </w:rPr>
              <w:t>1.4</w:t>
            </w:r>
            <w:r>
              <w:rPr>
                <w:rFonts w:asciiTheme="minorHAnsi" w:eastAsiaTheme="minorEastAsia" w:hAnsiTheme="minorHAnsi"/>
                <w:noProof/>
                <w:sz w:val="22"/>
                <w:lang w:eastAsia="de-CH"/>
              </w:rPr>
              <w:tab/>
            </w:r>
            <w:r w:rsidRPr="00B314C0">
              <w:rPr>
                <w:rStyle w:val="Hyperlink"/>
                <w:noProof/>
                <w:lang w:eastAsia="de-CH"/>
              </w:rPr>
              <w:t>Ergebnis</w:t>
            </w:r>
            <w:r>
              <w:rPr>
                <w:noProof/>
                <w:webHidden/>
              </w:rPr>
              <w:tab/>
            </w:r>
            <w:r>
              <w:rPr>
                <w:noProof/>
                <w:webHidden/>
              </w:rPr>
              <w:fldChar w:fldCharType="begin"/>
            </w:r>
            <w:r>
              <w:rPr>
                <w:noProof/>
                <w:webHidden/>
              </w:rPr>
              <w:instrText xml:space="preserve"> PAGEREF _Toc8393850 \h </w:instrText>
            </w:r>
            <w:r>
              <w:rPr>
                <w:noProof/>
                <w:webHidden/>
              </w:rPr>
            </w:r>
            <w:r>
              <w:rPr>
                <w:noProof/>
                <w:webHidden/>
              </w:rPr>
              <w:fldChar w:fldCharType="separate"/>
            </w:r>
            <w:r>
              <w:rPr>
                <w:noProof/>
                <w:webHidden/>
              </w:rPr>
              <w:t>9</w:t>
            </w:r>
            <w:r>
              <w:rPr>
                <w:noProof/>
                <w:webHidden/>
              </w:rPr>
              <w:fldChar w:fldCharType="end"/>
            </w:r>
          </w:hyperlink>
        </w:p>
        <w:p w14:paraId="32A85257" w14:textId="6AA0FC2A" w:rsidR="00C01C87" w:rsidRDefault="00C01C87">
          <w:pPr>
            <w:pStyle w:val="Verzeichnis1"/>
            <w:rPr>
              <w:rFonts w:asciiTheme="minorHAnsi" w:eastAsiaTheme="minorEastAsia" w:hAnsiTheme="minorHAnsi"/>
              <w:noProof/>
              <w:color w:val="auto"/>
              <w:lang w:eastAsia="de-CH"/>
            </w:rPr>
          </w:pPr>
          <w:hyperlink w:anchor="_Toc8393851" w:history="1">
            <w:r w:rsidRPr="00B314C0">
              <w:rPr>
                <w:rStyle w:val="Hyperlink"/>
                <w:noProof/>
                <w:lang w:eastAsia="de-CH"/>
              </w:rPr>
              <w:t>Teil 1: Ablauf und Umfeld</w:t>
            </w:r>
            <w:r>
              <w:rPr>
                <w:noProof/>
                <w:webHidden/>
              </w:rPr>
              <w:tab/>
            </w:r>
            <w:r>
              <w:rPr>
                <w:noProof/>
                <w:webHidden/>
              </w:rPr>
              <w:fldChar w:fldCharType="begin"/>
            </w:r>
            <w:r>
              <w:rPr>
                <w:noProof/>
                <w:webHidden/>
              </w:rPr>
              <w:instrText xml:space="preserve"> PAGEREF _Toc8393851 \h </w:instrText>
            </w:r>
            <w:r>
              <w:rPr>
                <w:noProof/>
                <w:webHidden/>
              </w:rPr>
            </w:r>
            <w:r>
              <w:rPr>
                <w:noProof/>
                <w:webHidden/>
              </w:rPr>
              <w:fldChar w:fldCharType="separate"/>
            </w:r>
            <w:r>
              <w:rPr>
                <w:noProof/>
                <w:webHidden/>
              </w:rPr>
              <w:t>10</w:t>
            </w:r>
            <w:r>
              <w:rPr>
                <w:noProof/>
                <w:webHidden/>
              </w:rPr>
              <w:fldChar w:fldCharType="end"/>
            </w:r>
          </w:hyperlink>
        </w:p>
        <w:p w14:paraId="7E6BB263" w14:textId="4A24DC68"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852" w:history="1">
            <w:r w:rsidRPr="00B314C0">
              <w:rPr>
                <w:rStyle w:val="Hyperlink"/>
                <w:noProof/>
                <w:lang w:eastAsia="de-CH"/>
              </w:rPr>
              <w:t>2</w:t>
            </w:r>
            <w:r>
              <w:rPr>
                <w:rFonts w:asciiTheme="minorHAnsi" w:eastAsiaTheme="minorEastAsia" w:hAnsiTheme="minorHAnsi"/>
                <w:noProof/>
                <w:lang w:eastAsia="de-CH"/>
              </w:rPr>
              <w:tab/>
            </w:r>
            <w:r w:rsidRPr="00B314C0">
              <w:rPr>
                <w:rStyle w:val="Hyperlink"/>
                <w:noProof/>
                <w:lang w:eastAsia="de-CH"/>
              </w:rPr>
              <w:t>Detaillierte Aufgabenstellung</w:t>
            </w:r>
            <w:r>
              <w:rPr>
                <w:noProof/>
                <w:webHidden/>
              </w:rPr>
              <w:tab/>
            </w:r>
            <w:r>
              <w:rPr>
                <w:noProof/>
                <w:webHidden/>
              </w:rPr>
              <w:fldChar w:fldCharType="begin"/>
            </w:r>
            <w:r>
              <w:rPr>
                <w:noProof/>
                <w:webHidden/>
              </w:rPr>
              <w:instrText xml:space="preserve"> PAGEREF _Toc8393852 \h </w:instrText>
            </w:r>
            <w:r>
              <w:rPr>
                <w:noProof/>
                <w:webHidden/>
              </w:rPr>
            </w:r>
            <w:r>
              <w:rPr>
                <w:noProof/>
                <w:webHidden/>
              </w:rPr>
              <w:fldChar w:fldCharType="separate"/>
            </w:r>
            <w:r>
              <w:rPr>
                <w:noProof/>
                <w:webHidden/>
              </w:rPr>
              <w:t>10</w:t>
            </w:r>
            <w:r>
              <w:rPr>
                <w:noProof/>
                <w:webHidden/>
              </w:rPr>
              <w:fldChar w:fldCharType="end"/>
            </w:r>
          </w:hyperlink>
        </w:p>
        <w:p w14:paraId="04A7778E" w14:textId="0654C622"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53" w:history="1">
            <w:r w:rsidRPr="00B314C0">
              <w:rPr>
                <w:rStyle w:val="Hyperlink"/>
                <w:noProof/>
                <w:lang w:eastAsia="de-CH"/>
              </w:rPr>
              <w:t>2.1</w:t>
            </w:r>
            <w:r>
              <w:rPr>
                <w:rFonts w:asciiTheme="minorHAnsi" w:eastAsiaTheme="minorEastAsia" w:hAnsiTheme="minorHAnsi"/>
                <w:noProof/>
                <w:sz w:val="22"/>
                <w:lang w:eastAsia="de-CH"/>
              </w:rPr>
              <w:tab/>
            </w:r>
            <w:r w:rsidRPr="00B314C0">
              <w:rPr>
                <w:rStyle w:val="Hyperlink"/>
                <w:noProof/>
                <w:lang w:eastAsia="de-CH"/>
              </w:rPr>
              <w:t>Ausgangslage</w:t>
            </w:r>
            <w:r>
              <w:rPr>
                <w:noProof/>
                <w:webHidden/>
              </w:rPr>
              <w:tab/>
            </w:r>
            <w:r>
              <w:rPr>
                <w:noProof/>
                <w:webHidden/>
              </w:rPr>
              <w:fldChar w:fldCharType="begin"/>
            </w:r>
            <w:r>
              <w:rPr>
                <w:noProof/>
                <w:webHidden/>
              </w:rPr>
              <w:instrText xml:space="preserve"> PAGEREF _Toc8393853 \h </w:instrText>
            </w:r>
            <w:r>
              <w:rPr>
                <w:noProof/>
                <w:webHidden/>
              </w:rPr>
            </w:r>
            <w:r>
              <w:rPr>
                <w:noProof/>
                <w:webHidden/>
              </w:rPr>
              <w:fldChar w:fldCharType="separate"/>
            </w:r>
            <w:r>
              <w:rPr>
                <w:noProof/>
                <w:webHidden/>
              </w:rPr>
              <w:t>10</w:t>
            </w:r>
            <w:r>
              <w:rPr>
                <w:noProof/>
                <w:webHidden/>
              </w:rPr>
              <w:fldChar w:fldCharType="end"/>
            </w:r>
          </w:hyperlink>
        </w:p>
        <w:p w14:paraId="27A2322B" w14:textId="075A5DFB"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54" w:history="1">
            <w:r w:rsidRPr="00B314C0">
              <w:rPr>
                <w:rStyle w:val="Hyperlink"/>
                <w:noProof/>
                <w:lang w:eastAsia="de-CH"/>
              </w:rPr>
              <w:t>2.2</w:t>
            </w:r>
            <w:r>
              <w:rPr>
                <w:rFonts w:asciiTheme="minorHAnsi" w:eastAsiaTheme="minorEastAsia" w:hAnsiTheme="minorHAnsi"/>
                <w:noProof/>
                <w:sz w:val="22"/>
                <w:lang w:eastAsia="de-CH"/>
              </w:rPr>
              <w:tab/>
            </w:r>
            <w:r w:rsidRPr="00B314C0">
              <w:rPr>
                <w:rStyle w:val="Hyperlink"/>
                <w:noProof/>
                <w:lang w:eastAsia="de-CH"/>
              </w:rPr>
              <w:t>Detaillierte Aufgabenstellung</w:t>
            </w:r>
            <w:r>
              <w:rPr>
                <w:noProof/>
                <w:webHidden/>
              </w:rPr>
              <w:tab/>
            </w:r>
            <w:r>
              <w:rPr>
                <w:noProof/>
                <w:webHidden/>
              </w:rPr>
              <w:fldChar w:fldCharType="begin"/>
            </w:r>
            <w:r>
              <w:rPr>
                <w:noProof/>
                <w:webHidden/>
              </w:rPr>
              <w:instrText xml:space="preserve"> PAGEREF _Toc8393854 \h </w:instrText>
            </w:r>
            <w:r>
              <w:rPr>
                <w:noProof/>
                <w:webHidden/>
              </w:rPr>
            </w:r>
            <w:r>
              <w:rPr>
                <w:noProof/>
                <w:webHidden/>
              </w:rPr>
              <w:fldChar w:fldCharType="separate"/>
            </w:r>
            <w:r>
              <w:rPr>
                <w:noProof/>
                <w:webHidden/>
              </w:rPr>
              <w:t>10</w:t>
            </w:r>
            <w:r>
              <w:rPr>
                <w:noProof/>
                <w:webHidden/>
              </w:rPr>
              <w:fldChar w:fldCharType="end"/>
            </w:r>
          </w:hyperlink>
        </w:p>
        <w:p w14:paraId="146B5C36" w14:textId="102C03ED"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55" w:history="1">
            <w:r w:rsidRPr="00B314C0">
              <w:rPr>
                <w:rStyle w:val="Hyperlink"/>
                <w:noProof/>
                <w:lang w:eastAsia="de-CH"/>
              </w:rPr>
              <w:t>2.3</w:t>
            </w:r>
            <w:r>
              <w:rPr>
                <w:rFonts w:asciiTheme="minorHAnsi" w:eastAsiaTheme="minorEastAsia" w:hAnsiTheme="minorHAnsi"/>
                <w:noProof/>
                <w:sz w:val="22"/>
                <w:lang w:eastAsia="de-CH"/>
              </w:rPr>
              <w:tab/>
            </w:r>
            <w:r w:rsidRPr="00B314C0">
              <w:rPr>
                <w:rStyle w:val="Hyperlink"/>
                <w:noProof/>
                <w:lang w:eastAsia="de-CH"/>
              </w:rPr>
              <w:t>Tests</w:t>
            </w:r>
            <w:r>
              <w:rPr>
                <w:noProof/>
                <w:webHidden/>
              </w:rPr>
              <w:tab/>
            </w:r>
            <w:r>
              <w:rPr>
                <w:noProof/>
                <w:webHidden/>
              </w:rPr>
              <w:fldChar w:fldCharType="begin"/>
            </w:r>
            <w:r>
              <w:rPr>
                <w:noProof/>
                <w:webHidden/>
              </w:rPr>
              <w:instrText xml:space="preserve"> PAGEREF _Toc8393855 \h </w:instrText>
            </w:r>
            <w:r>
              <w:rPr>
                <w:noProof/>
                <w:webHidden/>
              </w:rPr>
            </w:r>
            <w:r>
              <w:rPr>
                <w:noProof/>
                <w:webHidden/>
              </w:rPr>
              <w:fldChar w:fldCharType="separate"/>
            </w:r>
            <w:r>
              <w:rPr>
                <w:noProof/>
                <w:webHidden/>
              </w:rPr>
              <w:t>12</w:t>
            </w:r>
            <w:r>
              <w:rPr>
                <w:noProof/>
                <w:webHidden/>
              </w:rPr>
              <w:fldChar w:fldCharType="end"/>
            </w:r>
          </w:hyperlink>
        </w:p>
        <w:p w14:paraId="75BD4D1E" w14:textId="5D4AAA28"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56" w:history="1">
            <w:r w:rsidRPr="00B314C0">
              <w:rPr>
                <w:rStyle w:val="Hyperlink"/>
                <w:noProof/>
                <w:lang w:eastAsia="de-CH"/>
              </w:rPr>
              <w:t>2.4</w:t>
            </w:r>
            <w:r>
              <w:rPr>
                <w:rFonts w:asciiTheme="minorHAnsi" w:eastAsiaTheme="minorEastAsia" w:hAnsiTheme="minorHAnsi"/>
                <w:noProof/>
                <w:sz w:val="22"/>
                <w:lang w:eastAsia="de-CH"/>
              </w:rPr>
              <w:tab/>
            </w:r>
            <w:r w:rsidRPr="00B314C0">
              <w:rPr>
                <w:rStyle w:val="Hyperlink"/>
                <w:noProof/>
                <w:lang w:eastAsia="de-CH"/>
              </w:rPr>
              <w:t>Mittel und Methoden</w:t>
            </w:r>
            <w:r>
              <w:rPr>
                <w:noProof/>
                <w:webHidden/>
              </w:rPr>
              <w:tab/>
            </w:r>
            <w:r>
              <w:rPr>
                <w:noProof/>
                <w:webHidden/>
              </w:rPr>
              <w:fldChar w:fldCharType="begin"/>
            </w:r>
            <w:r>
              <w:rPr>
                <w:noProof/>
                <w:webHidden/>
              </w:rPr>
              <w:instrText xml:space="preserve"> PAGEREF _Toc8393856 \h </w:instrText>
            </w:r>
            <w:r>
              <w:rPr>
                <w:noProof/>
                <w:webHidden/>
              </w:rPr>
            </w:r>
            <w:r>
              <w:rPr>
                <w:noProof/>
                <w:webHidden/>
              </w:rPr>
              <w:fldChar w:fldCharType="separate"/>
            </w:r>
            <w:r>
              <w:rPr>
                <w:noProof/>
                <w:webHidden/>
              </w:rPr>
              <w:t>13</w:t>
            </w:r>
            <w:r>
              <w:rPr>
                <w:noProof/>
                <w:webHidden/>
              </w:rPr>
              <w:fldChar w:fldCharType="end"/>
            </w:r>
          </w:hyperlink>
        </w:p>
        <w:p w14:paraId="7A447F5E" w14:textId="1413A9F8"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57" w:history="1">
            <w:r w:rsidRPr="00B314C0">
              <w:rPr>
                <w:rStyle w:val="Hyperlink"/>
                <w:noProof/>
                <w:lang w:eastAsia="de-CH"/>
              </w:rPr>
              <w:t>2.5</w:t>
            </w:r>
            <w:r>
              <w:rPr>
                <w:rFonts w:asciiTheme="minorHAnsi" w:eastAsiaTheme="minorEastAsia" w:hAnsiTheme="minorHAnsi"/>
                <w:noProof/>
                <w:sz w:val="22"/>
                <w:lang w:eastAsia="de-CH"/>
              </w:rPr>
              <w:tab/>
            </w:r>
            <w:r w:rsidRPr="00B314C0">
              <w:rPr>
                <w:rStyle w:val="Hyperlink"/>
                <w:noProof/>
                <w:lang w:eastAsia="de-CH"/>
              </w:rPr>
              <w:t>Vorkenntnisse</w:t>
            </w:r>
            <w:r>
              <w:rPr>
                <w:noProof/>
                <w:webHidden/>
              </w:rPr>
              <w:tab/>
            </w:r>
            <w:r>
              <w:rPr>
                <w:noProof/>
                <w:webHidden/>
              </w:rPr>
              <w:fldChar w:fldCharType="begin"/>
            </w:r>
            <w:r>
              <w:rPr>
                <w:noProof/>
                <w:webHidden/>
              </w:rPr>
              <w:instrText xml:space="preserve"> PAGEREF _Toc8393857 \h </w:instrText>
            </w:r>
            <w:r>
              <w:rPr>
                <w:noProof/>
                <w:webHidden/>
              </w:rPr>
            </w:r>
            <w:r>
              <w:rPr>
                <w:noProof/>
                <w:webHidden/>
              </w:rPr>
              <w:fldChar w:fldCharType="separate"/>
            </w:r>
            <w:r>
              <w:rPr>
                <w:noProof/>
                <w:webHidden/>
              </w:rPr>
              <w:t>13</w:t>
            </w:r>
            <w:r>
              <w:rPr>
                <w:noProof/>
                <w:webHidden/>
              </w:rPr>
              <w:fldChar w:fldCharType="end"/>
            </w:r>
          </w:hyperlink>
        </w:p>
        <w:p w14:paraId="30D72293" w14:textId="12D396C1"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58" w:history="1">
            <w:r w:rsidRPr="00B314C0">
              <w:rPr>
                <w:rStyle w:val="Hyperlink"/>
                <w:noProof/>
                <w:lang w:eastAsia="de-CH"/>
              </w:rPr>
              <w:t>2.6</w:t>
            </w:r>
            <w:r>
              <w:rPr>
                <w:rFonts w:asciiTheme="minorHAnsi" w:eastAsiaTheme="minorEastAsia" w:hAnsiTheme="minorHAnsi"/>
                <w:noProof/>
                <w:sz w:val="22"/>
                <w:lang w:eastAsia="de-CH"/>
              </w:rPr>
              <w:tab/>
            </w:r>
            <w:r w:rsidRPr="00B314C0">
              <w:rPr>
                <w:rStyle w:val="Hyperlink"/>
                <w:noProof/>
                <w:lang w:eastAsia="de-CH"/>
              </w:rPr>
              <w:t>Vorarbeiten</w:t>
            </w:r>
            <w:r>
              <w:rPr>
                <w:noProof/>
                <w:webHidden/>
              </w:rPr>
              <w:tab/>
            </w:r>
            <w:r>
              <w:rPr>
                <w:noProof/>
                <w:webHidden/>
              </w:rPr>
              <w:fldChar w:fldCharType="begin"/>
            </w:r>
            <w:r>
              <w:rPr>
                <w:noProof/>
                <w:webHidden/>
              </w:rPr>
              <w:instrText xml:space="preserve"> PAGEREF _Toc8393858 \h </w:instrText>
            </w:r>
            <w:r>
              <w:rPr>
                <w:noProof/>
                <w:webHidden/>
              </w:rPr>
            </w:r>
            <w:r>
              <w:rPr>
                <w:noProof/>
                <w:webHidden/>
              </w:rPr>
              <w:fldChar w:fldCharType="separate"/>
            </w:r>
            <w:r>
              <w:rPr>
                <w:noProof/>
                <w:webHidden/>
              </w:rPr>
              <w:t>13</w:t>
            </w:r>
            <w:r>
              <w:rPr>
                <w:noProof/>
                <w:webHidden/>
              </w:rPr>
              <w:fldChar w:fldCharType="end"/>
            </w:r>
          </w:hyperlink>
        </w:p>
        <w:p w14:paraId="48562AC2" w14:textId="5FE2B160"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59" w:history="1">
            <w:r w:rsidRPr="00B314C0">
              <w:rPr>
                <w:rStyle w:val="Hyperlink"/>
                <w:noProof/>
                <w:lang w:eastAsia="de-CH"/>
              </w:rPr>
              <w:t>2.7</w:t>
            </w:r>
            <w:r>
              <w:rPr>
                <w:rFonts w:asciiTheme="minorHAnsi" w:eastAsiaTheme="minorEastAsia" w:hAnsiTheme="minorHAnsi"/>
                <w:noProof/>
                <w:sz w:val="22"/>
                <w:lang w:eastAsia="de-CH"/>
              </w:rPr>
              <w:tab/>
            </w:r>
            <w:r w:rsidRPr="00B314C0">
              <w:rPr>
                <w:rStyle w:val="Hyperlink"/>
                <w:noProof/>
                <w:lang w:eastAsia="de-CH"/>
              </w:rPr>
              <w:t>Neue Lerninhalte</w:t>
            </w:r>
            <w:r>
              <w:rPr>
                <w:noProof/>
                <w:webHidden/>
              </w:rPr>
              <w:tab/>
            </w:r>
            <w:r>
              <w:rPr>
                <w:noProof/>
                <w:webHidden/>
              </w:rPr>
              <w:fldChar w:fldCharType="begin"/>
            </w:r>
            <w:r>
              <w:rPr>
                <w:noProof/>
                <w:webHidden/>
              </w:rPr>
              <w:instrText xml:space="preserve"> PAGEREF _Toc8393859 \h </w:instrText>
            </w:r>
            <w:r>
              <w:rPr>
                <w:noProof/>
                <w:webHidden/>
              </w:rPr>
            </w:r>
            <w:r>
              <w:rPr>
                <w:noProof/>
                <w:webHidden/>
              </w:rPr>
              <w:fldChar w:fldCharType="separate"/>
            </w:r>
            <w:r>
              <w:rPr>
                <w:noProof/>
                <w:webHidden/>
              </w:rPr>
              <w:t>14</w:t>
            </w:r>
            <w:r>
              <w:rPr>
                <w:noProof/>
                <w:webHidden/>
              </w:rPr>
              <w:fldChar w:fldCharType="end"/>
            </w:r>
          </w:hyperlink>
        </w:p>
        <w:p w14:paraId="2CB327A6" w14:textId="62586614"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60" w:history="1">
            <w:r w:rsidRPr="00B314C0">
              <w:rPr>
                <w:rStyle w:val="Hyperlink"/>
                <w:noProof/>
                <w:lang w:eastAsia="de-CH"/>
              </w:rPr>
              <w:t>2.8</w:t>
            </w:r>
            <w:r>
              <w:rPr>
                <w:rFonts w:asciiTheme="minorHAnsi" w:eastAsiaTheme="minorEastAsia" w:hAnsiTheme="minorHAnsi"/>
                <w:noProof/>
                <w:sz w:val="22"/>
                <w:lang w:eastAsia="de-CH"/>
              </w:rPr>
              <w:tab/>
            </w:r>
            <w:r w:rsidRPr="00B314C0">
              <w:rPr>
                <w:rStyle w:val="Hyperlink"/>
                <w:noProof/>
                <w:lang w:eastAsia="de-CH"/>
              </w:rPr>
              <w:t>Arbeiten in den letzten 6 Monaten</w:t>
            </w:r>
            <w:r>
              <w:rPr>
                <w:noProof/>
                <w:webHidden/>
              </w:rPr>
              <w:tab/>
            </w:r>
            <w:r>
              <w:rPr>
                <w:noProof/>
                <w:webHidden/>
              </w:rPr>
              <w:fldChar w:fldCharType="begin"/>
            </w:r>
            <w:r>
              <w:rPr>
                <w:noProof/>
                <w:webHidden/>
              </w:rPr>
              <w:instrText xml:space="preserve"> PAGEREF _Toc8393860 \h </w:instrText>
            </w:r>
            <w:r>
              <w:rPr>
                <w:noProof/>
                <w:webHidden/>
              </w:rPr>
            </w:r>
            <w:r>
              <w:rPr>
                <w:noProof/>
                <w:webHidden/>
              </w:rPr>
              <w:fldChar w:fldCharType="separate"/>
            </w:r>
            <w:r>
              <w:rPr>
                <w:noProof/>
                <w:webHidden/>
              </w:rPr>
              <w:t>14</w:t>
            </w:r>
            <w:r>
              <w:rPr>
                <w:noProof/>
                <w:webHidden/>
              </w:rPr>
              <w:fldChar w:fldCharType="end"/>
            </w:r>
          </w:hyperlink>
        </w:p>
        <w:p w14:paraId="7004D69B" w14:textId="30384ADC"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861" w:history="1">
            <w:r w:rsidRPr="00B314C0">
              <w:rPr>
                <w:rStyle w:val="Hyperlink"/>
                <w:noProof/>
                <w:lang w:eastAsia="de-CH"/>
              </w:rPr>
              <w:t>3</w:t>
            </w:r>
            <w:r>
              <w:rPr>
                <w:rFonts w:asciiTheme="minorHAnsi" w:eastAsiaTheme="minorEastAsia" w:hAnsiTheme="minorHAnsi"/>
                <w:noProof/>
                <w:lang w:eastAsia="de-CH"/>
              </w:rPr>
              <w:tab/>
            </w:r>
            <w:r w:rsidRPr="00B314C0">
              <w:rPr>
                <w:rStyle w:val="Hyperlink"/>
                <w:noProof/>
                <w:lang w:eastAsia="de-CH"/>
              </w:rPr>
              <w:t>Analyse der Aufgabenstellung</w:t>
            </w:r>
            <w:r>
              <w:rPr>
                <w:noProof/>
                <w:webHidden/>
              </w:rPr>
              <w:tab/>
            </w:r>
            <w:r>
              <w:rPr>
                <w:noProof/>
                <w:webHidden/>
              </w:rPr>
              <w:fldChar w:fldCharType="begin"/>
            </w:r>
            <w:r>
              <w:rPr>
                <w:noProof/>
                <w:webHidden/>
              </w:rPr>
              <w:instrText xml:space="preserve"> PAGEREF _Toc8393861 \h </w:instrText>
            </w:r>
            <w:r>
              <w:rPr>
                <w:noProof/>
                <w:webHidden/>
              </w:rPr>
            </w:r>
            <w:r>
              <w:rPr>
                <w:noProof/>
                <w:webHidden/>
              </w:rPr>
              <w:fldChar w:fldCharType="separate"/>
            </w:r>
            <w:r>
              <w:rPr>
                <w:noProof/>
                <w:webHidden/>
              </w:rPr>
              <w:t>15</w:t>
            </w:r>
            <w:r>
              <w:rPr>
                <w:noProof/>
                <w:webHidden/>
              </w:rPr>
              <w:fldChar w:fldCharType="end"/>
            </w:r>
          </w:hyperlink>
        </w:p>
        <w:p w14:paraId="04A9E735" w14:textId="020D4390"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62" w:history="1">
            <w:r w:rsidRPr="00B314C0">
              <w:rPr>
                <w:rStyle w:val="Hyperlink"/>
                <w:noProof/>
                <w:lang w:eastAsia="de-CH"/>
              </w:rPr>
              <w:t>3.1</w:t>
            </w:r>
            <w:r>
              <w:rPr>
                <w:rFonts w:asciiTheme="minorHAnsi" w:eastAsiaTheme="minorEastAsia" w:hAnsiTheme="minorHAnsi"/>
                <w:noProof/>
                <w:sz w:val="22"/>
                <w:lang w:eastAsia="de-CH"/>
              </w:rPr>
              <w:tab/>
            </w:r>
            <w:r w:rsidRPr="00B314C0">
              <w:rPr>
                <w:rStyle w:val="Hyperlink"/>
                <w:noProof/>
                <w:lang w:eastAsia="de-CH"/>
              </w:rPr>
              <w:t>Kurzfassung Ist/Soll</w:t>
            </w:r>
            <w:r>
              <w:rPr>
                <w:noProof/>
                <w:webHidden/>
              </w:rPr>
              <w:tab/>
            </w:r>
            <w:r>
              <w:rPr>
                <w:noProof/>
                <w:webHidden/>
              </w:rPr>
              <w:fldChar w:fldCharType="begin"/>
            </w:r>
            <w:r>
              <w:rPr>
                <w:noProof/>
                <w:webHidden/>
              </w:rPr>
              <w:instrText xml:space="preserve"> PAGEREF _Toc8393862 \h </w:instrText>
            </w:r>
            <w:r>
              <w:rPr>
                <w:noProof/>
                <w:webHidden/>
              </w:rPr>
            </w:r>
            <w:r>
              <w:rPr>
                <w:noProof/>
                <w:webHidden/>
              </w:rPr>
              <w:fldChar w:fldCharType="separate"/>
            </w:r>
            <w:r>
              <w:rPr>
                <w:noProof/>
                <w:webHidden/>
              </w:rPr>
              <w:t>15</w:t>
            </w:r>
            <w:r>
              <w:rPr>
                <w:noProof/>
                <w:webHidden/>
              </w:rPr>
              <w:fldChar w:fldCharType="end"/>
            </w:r>
          </w:hyperlink>
        </w:p>
        <w:p w14:paraId="05178924" w14:textId="33EEBA6E"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63" w:history="1">
            <w:r w:rsidRPr="00B314C0">
              <w:rPr>
                <w:rStyle w:val="Hyperlink"/>
                <w:noProof/>
                <w:lang w:eastAsia="de-CH"/>
              </w:rPr>
              <w:t>3.2</w:t>
            </w:r>
            <w:r>
              <w:rPr>
                <w:rFonts w:asciiTheme="minorHAnsi" w:eastAsiaTheme="minorEastAsia" w:hAnsiTheme="minorHAnsi"/>
                <w:noProof/>
                <w:sz w:val="22"/>
                <w:lang w:eastAsia="de-CH"/>
              </w:rPr>
              <w:tab/>
            </w:r>
            <w:r w:rsidRPr="00B314C0">
              <w:rPr>
                <w:rStyle w:val="Hyperlink"/>
                <w:noProof/>
                <w:lang w:eastAsia="de-CH"/>
              </w:rPr>
              <w:t>Messbare Ziele</w:t>
            </w:r>
            <w:r>
              <w:rPr>
                <w:noProof/>
                <w:webHidden/>
              </w:rPr>
              <w:tab/>
            </w:r>
            <w:r>
              <w:rPr>
                <w:noProof/>
                <w:webHidden/>
              </w:rPr>
              <w:fldChar w:fldCharType="begin"/>
            </w:r>
            <w:r>
              <w:rPr>
                <w:noProof/>
                <w:webHidden/>
              </w:rPr>
              <w:instrText xml:space="preserve"> PAGEREF _Toc8393863 \h </w:instrText>
            </w:r>
            <w:r>
              <w:rPr>
                <w:noProof/>
                <w:webHidden/>
              </w:rPr>
            </w:r>
            <w:r>
              <w:rPr>
                <w:noProof/>
                <w:webHidden/>
              </w:rPr>
              <w:fldChar w:fldCharType="separate"/>
            </w:r>
            <w:r>
              <w:rPr>
                <w:noProof/>
                <w:webHidden/>
              </w:rPr>
              <w:t>15</w:t>
            </w:r>
            <w:r>
              <w:rPr>
                <w:noProof/>
                <w:webHidden/>
              </w:rPr>
              <w:fldChar w:fldCharType="end"/>
            </w:r>
          </w:hyperlink>
        </w:p>
        <w:p w14:paraId="72F4D5FC" w14:textId="2BD48DEC"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64" w:history="1">
            <w:r w:rsidRPr="00B314C0">
              <w:rPr>
                <w:rStyle w:val="Hyperlink"/>
                <w:noProof/>
                <w:lang w:eastAsia="de-CH"/>
              </w:rPr>
              <w:t>3.3</w:t>
            </w:r>
            <w:r>
              <w:rPr>
                <w:rFonts w:asciiTheme="minorHAnsi" w:eastAsiaTheme="minorEastAsia" w:hAnsiTheme="minorHAnsi"/>
                <w:noProof/>
                <w:sz w:val="22"/>
                <w:lang w:eastAsia="de-CH"/>
              </w:rPr>
              <w:tab/>
            </w:r>
            <w:r w:rsidRPr="00B314C0">
              <w:rPr>
                <w:rStyle w:val="Hyperlink"/>
                <w:noProof/>
                <w:lang w:eastAsia="de-CH"/>
              </w:rPr>
              <w:t>Dokumentation</w:t>
            </w:r>
            <w:r>
              <w:rPr>
                <w:noProof/>
                <w:webHidden/>
              </w:rPr>
              <w:tab/>
            </w:r>
            <w:r>
              <w:rPr>
                <w:noProof/>
                <w:webHidden/>
              </w:rPr>
              <w:fldChar w:fldCharType="begin"/>
            </w:r>
            <w:r>
              <w:rPr>
                <w:noProof/>
                <w:webHidden/>
              </w:rPr>
              <w:instrText xml:space="preserve"> PAGEREF _Toc8393864 \h </w:instrText>
            </w:r>
            <w:r>
              <w:rPr>
                <w:noProof/>
                <w:webHidden/>
              </w:rPr>
            </w:r>
            <w:r>
              <w:rPr>
                <w:noProof/>
                <w:webHidden/>
              </w:rPr>
              <w:fldChar w:fldCharType="separate"/>
            </w:r>
            <w:r>
              <w:rPr>
                <w:noProof/>
                <w:webHidden/>
              </w:rPr>
              <w:t>15</w:t>
            </w:r>
            <w:r>
              <w:rPr>
                <w:noProof/>
                <w:webHidden/>
              </w:rPr>
              <w:fldChar w:fldCharType="end"/>
            </w:r>
          </w:hyperlink>
        </w:p>
        <w:p w14:paraId="35C20F52" w14:textId="74E64F3F"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865" w:history="1">
            <w:r w:rsidRPr="00B314C0">
              <w:rPr>
                <w:rStyle w:val="Hyperlink"/>
                <w:noProof/>
                <w:lang w:eastAsia="de-CH"/>
              </w:rPr>
              <w:t>4</w:t>
            </w:r>
            <w:r>
              <w:rPr>
                <w:rFonts w:asciiTheme="minorHAnsi" w:eastAsiaTheme="minorEastAsia" w:hAnsiTheme="minorHAnsi"/>
                <w:noProof/>
                <w:lang w:eastAsia="de-CH"/>
              </w:rPr>
              <w:tab/>
            </w:r>
            <w:r w:rsidRPr="00B314C0">
              <w:rPr>
                <w:rStyle w:val="Hyperlink"/>
                <w:noProof/>
                <w:lang w:eastAsia="de-CH"/>
              </w:rPr>
              <w:t>Projektmanagement und Planung</w:t>
            </w:r>
            <w:r>
              <w:rPr>
                <w:noProof/>
                <w:webHidden/>
              </w:rPr>
              <w:tab/>
            </w:r>
            <w:r>
              <w:rPr>
                <w:noProof/>
                <w:webHidden/>
              </w:rPr>
              <w:fldChar w:fldCharType="begin"/>
            </w:r>
            <w:r>
              <w:rPr>
                <w:noProof/>
                <w:webHidden/>
              </w:rPr>
              <w:instrText xml:space="preserve"> PAGEREF _Toc8393865 \h </w:instrText>
            </w:r>
            <w:r>
              <w:rPr>
                <w:noProof/>
                <w:webHidden/>
              </w:rPr>
            </w:r>
            <w:r>
              <w:rPr>
                <w:noProof/>
                <w:webHidden/>
              </w:rPr>
              <w:fldChar w:fldCharType="separate"/>
            </w:r>
            <w:r>
              <w:rPr>
                <w:noProof/>
                <w:webHidden/>
              </w:rPr>
              <w:t>16</w:t>
            </w:r>
            <w:r>
              <w:rPr>
                <w:noProof/>
                <w:webHidden/>
              </w:rPr>
              <w:fldChar w:fldCharType="end"/>
            </w:r>
          </w:hyperlink>
        </w:p>
        <w:p w14:paraId="70D2907B" w14:textId="2F4CC7EE"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66" w:history="1">
            <w:r w:rsidRPr="00B314C0">
              <w:rPr>
                <w:rStyle w:val="Hyperlink"/>
                <w:noProof/>
                <w:lang w:eastAsia="de-CH"/>
              </w:rPr>
              <w:t>4.1</w:t>
            </w:r>
            <w:r>
              <w:rPr>
                <w:rFonts w:asciiTheme="minorHAnsi" w:eastAsiaTheme="minorEastAsia" w:hAnsiTheme="minorHAnsi"/>
                <w:noProof/>
                <w:sz w:val="22"/>
                <w:lang w:eastAsia="de-CH"/>
              </w:rPr>
              <w:tab/>
            </w:r>
            <w:r w:rsidRPr="00B314C0">
              <w:rPr>
                <w:rStyle w:val="Hyperlink"/>
                <w:noProof/>
                <w:lang w:eastAsia="de-CH"/>
              </w:rPr>
              <w:t>Organisation</w:t>
            </w:r>
            <w:r>
              <w:rPr>
                <w:noProof/>
                <w:webHidden/>
              </w:rPr>
              <w:tab/>
            </w:r>
            <w:r>
              <w:rPr>
                <w:noProof/>
                <w:webHidden/>
              </w:rPr>
              <w:fldChar w:fldCharType="begin"/>
            </w:r>
            <w:r>
              <w:rPr>
                <w:noProof/>
                <w:webHidden/>
              </w:rPr>
              <w:instrText xml:space="preserve"> PAGEREF _Toc8393866 \h </w:instrText>
            </w:r>
            <w:r>
              <w:rPr>
                <w:noProof/>
                <w:webHidden/>
              </w:rPr>
            </w:r>
            <w:r>
              <w:rPr>
                <w:noProof/>
                <w:webHidden/>
              </w:rPr>
              <w:fldChar w:fldCharType="separate"/>
            </w:r>
            <w:r>
              <w:rPr>
                <w:noProof/>
                <w:webHidden/>
              </w:rPr>
              <w:t>16</w:t>
            </w:r>
            <w:r>
              <w:rPr>
                <w:noProof/>
                <w:webHidden/>
              </w:rPr>
              <w:fldChar w:fldCharType="end"/>
            </w:r>
          </w:hyperlink>
        </w:p>
        <w:p w14:paraId="58FDBAC3" w14:textId="4D73C366" w:rsidR="00C01C87" w:rsidRDefault="00C01C87">
          <w:pPr>
            <w:pStyle w:val="Verzeichnis4"/>
            <w:rPr>
              <w:rFonts w:asciiTheme="minorHAnsi" w:eastAsiaTheme="minorEastAsia" w:hAnsiTheme="minorHAnsi"/>
              <w:noProof/>
              <w:sz w:val="22"/>
              <w:lang w:eastAsia="de-CH"/>
            </w:rPr>
          </w:pPr>
          <w:hyperlink w:anchor="_Toc8393867" w:history="1">
            <w:r w:rsidRPr="00B314C0">
              <w:rPr>
                <w:rStyle w:val="Hyperlink"/>
                <w:noProof/>
                <w:lang w:eastAsia="de-CH"/>
              </w:rPr>
              <w:t>4.1.1</w:t>
            </w:r>
            <w:r>
              <w:rPr>
                <w:rFonts w:asciiTheme="minorHAnsi" w:eastAsiaTheme="minorEastAsia" w:hAnsiTheme="minorHAnsi"/>
                <w:noProof/>
                <w:sz w:val="22"/>
                <w:lang w:eastAsia="de-CH"/>
              </w:rPr>
              <w:tab/>
            </w:r>
            <w:r w:rsidRPr="00B314C0">
              <w:rPr>
                <w:rStyle w:val="Hyperlink"/>
                <w:noProof/>
                <w:lang w:eastAsia="de-CH"/>
              </w:rPr>
              <w:t>Zeitplan &amp; Termine</w:t>
            </w:r>
            <w:r>
              <w:rPr>
                <w:noProof/>
                <w:webHidden/>
              </w:rPr>
              <w:tab/>
            </w:r>
            <w:r>
              <w:rPr>
                <w:noProof/>
                <w:webHidden/>
              </w:rPr>
              <w:fldChar w:fldCharType="begin"/>
            </w:r>
            <w:r>
              <w:rPr>
                <w:noProof/>
                <w:webHidden/>
              </w:rPr>
              <w:instrText xml:space="preserve"> PAGEREF _Toc8393867 \h </w:instrText>
            </w:r>
            <w:r>
              <w:rPr>
                <w:noProof/>
                <w:webHidden/>
              </w:rPr>
            </w:r>
            <w:r>
              <w:rPr>
                <w:noProof/>
                <w:webHidden/>
              </w:rPr>
              <w:fldChar w:fldCharType="separate"/>
            </w:r>
            <w:r>
              <w:rPr>
                <w:noProof/>
                <w:webHidden/>
              </w:rPr>
              <w:t>16</w:t>
            </w:r>
            <w:r>
              <w:rPr>
                <w:noProof/>
                <w:webHidden/>
              </w:rPr>
              <w:fldChar w:fldCharType="end"/>
            </w:r>
          </w:hyperlink>
        </w:p>
        <w:p w14:paraId="18F2C341" w14:textId="551BA1C8" w:rsidR="00C01C87" w:rsidRDefault="00C01C87">
          <w:pPr>
            <w:pStyle w:val="Verzeichnis4"/>
            <w:rPr>
              <w:rFonts w:asciiTheme="minorHAnsi" w:eastAsiaTheme="minorEastAsia" w:hAnsiTheme="minorHAnsi"/>
              <w:noProof/>
              <w:sz w:val="22"/>
              <w:lang w:eastAsia="de-CH"/>
            </w:rPr>
          </w:pPr>
          <w:hyperlink w:anchor="_Toc8393868" w:history="1">
            <w:r w:rsidRPr="00B314C0">
              <w:rPr>
                <w:rStyle w:val="Hyperlink"/>
                <w:noProof/>
                <w:lang w:eastAsia="de-CH"/>
              </w:rPr>
              <w:t>4.1.2</w:t>
            </w:r>
            <w:r>
              <w:rPr>
                <w:rFonts w:asciiTheme="minorHAnsi" w:eastAsiaTheme="minorEastAsia" w:hAnsiTheme="minorHAnsi"/>
                <w:noProof/>
                <w:sz w:val="22"/>
                <w:lang w:eastAsia="de-CH"/>
              </w:rPr>
              <w:tab/>
            </w:r>
            <w:r w:rsidRPr="00B314C0">
              <w:rPr>
                <w:rStyle w:val="Hyperlink"/>
                <w:noProof/>
                <w:lang w:eastAsia="de-CH"/>
              </w:rPr>
              <w:t>Projektaufbauorganisation</w:t>
            </w:r>
            <w:r>
              <w:rPr>
                <w:noProof/>
                <w:webHidden/>
              </w:rPr>
              <w:tab/>
            </w:r>
            <w:r>
              <w:rPr>
                <w:noProof/>
                <w:webHidden/>
              </w:rPr>
              <w:fldChar w:fldCharType="begin"/>
            </w:r>
            <w:r>
              <w:rPr>
                <w:noProof/>
                <w:webHidden/>
              </w:rPr>
              <w:instrText xml:space="preserve"> PAGEREF _Toc8393868 \h </w:instrText>
            </w:r>
            <w:r>
              <w:rPr>
                <w:noProof/>
                <w:webHidden/>
              </w:rPr>
            </w:r>
            <w:r>
              <w:rPr>
                <w:noProof/>
                <w:webHidden/>
              </w:rPr>
              <w:fldChar w:fldCharType="separate"/>
            </w:r>
            <w:r>
              <w:rPr>
                <w:noProof/>
                <w:webHidden/>
              </w:rPr>
              <w:t>18</w:t>
            </w:r>
            <w:r>
              <w:rPr>
                <w:noProof/>
                <w:webHidden/>
              </w:rPr>
              <w:fldChar w:fldCharType="end"/>
            </w:r>
          </w:hyperlink>
        </w:p>
        <w:p w14:paraId="3439441E" w14:textId="4363B415" w:rsidR="00C01C87" w:rsidRDefault="00C01C87">
          <w:pPr>
            <w:pStyle w:val="Verzeichnis4"/>
            <w:rPr>
              <w:rFonts w:asciiTheme="minorHAnsi" w:eastAsiaTheme="minorEastAsia" w:hAnsiTheme="minorHAnsi"/>
              <w:noProof/>
              <w:sz w:val="22"/>
              <w:lang w:eastAsia="de-CH"/>
            </w:rPr>
          </w:pPr>
          <w:hyperlink w:anchor="_Toc8393869" w:history="1">
            <w:r w:rsidRPr="00B314C0">
              <w:rPr>
                <w:rStyle w:val="Hyperlink"/>
                <w:noProof/>
                <w:lang w:eastAsia="de-CH"/>
              </w:rPr>
              <w:t>4.1.3</w:t>
            </w:r>
            <w:r>
              <w:rPr>
                <w:rFonts w:asciiTheme="minorHAnsi" w:eastAsiaTheme="minorEastAsia" w:hAnsiTheme="minorHAnsi"/>
                <w:noProof/>
                <w:sz w:val="22"/>
                <w:lang w:eastAsia="de-CH"/>
              </w:rPr>
              <w:tab/>
            </w:r>
            <w:r w:rsidRPr="00B314C0">
              <w:rPr>
                <w:rStyle w:val="Hyperlink"/>
                <w:noProof/>
                <w:lang w:eastAsia="de-CH"/>
              </w:rPr>
              <w:t>Arbeitsplatz</w:t>
            </w:r>
            <w:r>
              <w:rPr>
                <w:noProof/>
                <w:webHidden/>
              </w:rPr>
              <w:tab/>
            </w:r>
            <w:r>
              <w:rPr>
                <w:noProof/>
                <w:webHidden/>
              </w:rPr>
              <w:fldChar w:fldCharType="begin"/>
            </w:r>
            <w:r>
              <w:rPr>
                <w:noProof/>
                <w:webHidden/>
              </w:rPr>
              <w:instrText xml:space="preserve"> PAGEREF _Toc8393869 \h </w:instrText>
            </w:r>
            <w:r>
              <w:rPr>
                <w:noProof/>
                <w:webHidden/>
              </w:rPr>
            </w:r>
            <w:r>
              <w:rPr>
                <w:noProof/>
                <w:webHidden/>
              </w:rPr>
              <w:fldChar w:fldCharType="separate"/>
            </w:r>
            <w:r>
              <w:rPr>
                <w:noProof/>
                <w:webHidden/>
              </w:rPr>
              <w:t>19</w:t>
            </w:r>
            <w:r>
              <w:rPr>
                <w:noProof/>
                <w:webHidden/>
              </w:rPr>
              <w:fldChar w:fldCharType="end"/>
            </w:r>
          </w:hyperlink>
        </w:p>
        <w:p w14:paraId="13F712E2" w14:textId="5AC5B779" w:rsidR="00C01C87" w:rsidRDefault="00C01C87">
          <w:pPr>
            <w:pStyle w:val="Verzeichnis4"/>
            <w:rPr>
              <w:rFonts w:asciiTheme="minorHAnsi" w:eastAsiaTheme="minorEastAsia" w:hAnsiTheme="minorHAnsi"/>
              <w:noProof/>
              <w:sz w:val="22"/>
              <w:lang w:eastAsia="de-CH"/>
            </w:rPr>
          </w:pPr>
          <w:hyperlink w:anchor="_Toc8393870" w:history="1">
            <w:r w:rsidRPr="00B314C0">
              <w:rPr>
                <w:rStyle w:val="Hyperlink"/>
                <w:noProof/>
                <w:lang w:eastAsia="de-CH"/>
              </w:rPr>
              <w:t>4.1.4</w:t>
            </w:r>
            <w:r>
              <w:rPr>
                <w:rFonts w:asciiTheme="minorHAnsi" w:eastAsiaTheme="minorEastAsia" w:hAnsiTheme="minorHAnsi"/>
                <w:noProof/>
                <w:sz w:val="22"/>
                <w:lang w:eastAsia="de-CH"/>
              </w:rPr>
              <w:tab/>
            </w:r>
            <w:r w:rsidRPr="00B314C0">
              <w:rPr>
                <w:rStyle w:val="Hyperlink"/>
                <w:noProof/>
                <w:lang w:eastAsia="de-CH"/>
              </w:rPr>
              <w:t>Datensicherung &amp; Versionierung</w:t>
            </w:r>
            <w:r>
              <w:rPr>
                <w:noProof/>
                <w:webHidden/>
              </w:rPr>
              <w:tab/>
            </w:r>
            <w:r>
              <w:rPr>
                <w:noProof/>
                <w:webHidden/>
              </w:rPr>
              <w:fldChar w:fldCharType="begin"/>
            </w:r>
            <w:r>
              <w:rPr>
                <w:noProof/>
                <w:webHidden/>
              </w:rPr>
              <w:instrText xml:space="preserve"> PAGEREF _Toc8393870 \h </w:instrText>
            </w:r>
            <w:r>
              <w:rPr>
                <w:noProof/>
                <w:webHidden/>
              </w:rPr>
            </w:r>
            <w:r>
              <w:rPr>
                <w:noProof/>
                <w:webHidden/>
              </w:rPr>
              <w:fldChar w:fldCharType="separate"/>
            </w:r>
            <w:r>
              <w:rPr>
                <w:noProof/>
                <w:webHidden/>
              </w:rPr>
              <w:t>19</w:t>
            </w:r>
            <w:r>
              <w:rPr>
                <w:noProof/>
                <w:webHidden/>
              </w:rPr>
              <w:fldChar w:fldCharType="end"/>
            </w:r>
          </w:hyperlink>
        </w:p>
        <w:p w14:paraId="089C35BB" w14:textId="42461F60"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71" w:history="1">
            <w:r w:rsidRPr="00B314C0">
              <w:rPr>
                <w:rStyle w:val="Hyperlink"/>
                <w:noProof/>
                <w:lang w:eastAsia="de-CH"/>
              </w:rPr>
              <w:t>4.2</w:t>
            </w:r>
            <w:r>
              <w:rPr>
                <w:rFonts w:asciiTheme="minorHAnsi" w:eastAsiaTheme="minorEastAsia" w:hAnsiTheme="minorHAnsi"/>
                <w:noProof/>
                <w:sz w:val="22"/>
                <w:lang w:eastAsia="de-CH"/>
              </w:rPr>
              <w:tab/>
            </w:r>
            <w:r w:rsidRPr="00B314C0">
              <w:rPr>
                <w:rStyle w:val="Hyperlink"/>
                <w:noProof/>
                <w:lang w:eastAsia="de-CH"/>
              </w:rPr>
              <w:t>Auswertung der Aufgabenstellung</w:t>
            </w:r>
            <w:r>
              <w:rPr>
                <w:noProof/>
                <w:webHidden/>
              </w:rPr>
              <w:tab/>
            </w:r>
            <w:r>
              <w:rPr>
                <w:noProof/>
                <w:webHidden/>
              </w:rPr>
              <w:fldChar w:fldCharType="begin"/>
            </w:r>
            <w:r>
              <w:rPr>
                <w:noProof/>
                <w:webHidden/>
              </w:rPr>
              <w:instrText xml:space="preserve"> PAGEREF _Toc8393871 \h </w:instrText>
            </w:r>
            <w:r>
              <w:rPr>
                <w:noProof/>
                <w:webHidden/>
              </w:rPr>
            </w:r>
            <w:r>
              <w:rPr>
                <w:noProof/>
                <w:webHidden/>
              </w:rPr>
              <w:fldChar w:fldCharType="separate"/>
            </w:r>
            <w:r>
              <w:rPr>
                <w:noProof/>
                <w:webHidden/>
              </w:rPr>
              <w:t>20</w:t>
            </w:r>
            <w:r>
              <w:rPr>
                <w:noProof/>
                <w:webHidden/>
              </w:rPr>
              <w:fldChar w:fldCharType="end"/>
            </w:r>
          </w:hyperlink>
        </w:p>
        <w:p w14:paraId="6BC6014D" w14:textId="1EB6A508" w:rsidR="00C01C87" w:rsidRDefault="00C01C87">
          <w:pPr>
            <w:pStyle w:val="Verzeichnis4"/>
            <w:rPr>
              <w:rFonts w:asciiTheme="minorHAnsi" w:eastAsiaTheme="minorEastAsia" w:hAnsiTheme="minorHAnsi"/>
              <w:noProof/>
              <w:sz w:val="22"/>
              <w:lang w:eastAsia="de-CH"/>
            </w:rPr>
          </w:pPr>
          <w:hyperlink w:anchor="_Toc8393872" w:history="1">
            <w:r w:rsidRPr="00B314C0">
              <w:rPr>
                <w:rStyle w:val="Hyperlink"/>
                <w:noProof/>
                <w:lang w:eastAsia="de-CH"/>
              </w:rPr>
              <w:t>4.2.1</w:t>
            </w:r>
            <w:r>
              <w:rPr>
                <w:rFonts w:asciiTheme="minorHAnsi" w:eastAsiaTheme="minorEastAsia" w:hAnsiTheme="minorHAnsi"/>
                <w:noProof/>
                <w:sz w:val="22"/>
                <w:lang w:eastAsia="de-CH"/>
              </w:rPr>
              <w:tab/>
            </w:r>
            <w:r w:rsidRPr="00B314C0">
              <w:rPr>
                <w:rStyle w:val="Hyperlink"/>
                <w:noProof/>
                <w:lang w:eastAsia="de-CH"/>
              </w:rPr>
              <w:t>Wandlung der vorgegebenen Tests</w:t>
            </w:r>
            <w:r>
              <w:rPr>
                <w:noProof/>
                <w:webHidden/>
              </w:rPr>
              <w:tab/>
            </w:r>
            <w:r>
              <w:rPr>
                <w:noProof/>
                <w:webHidden/>
              </w:rPr>
              <w:fldChar w:fldCharType="begin"/>
            </w:r>
            <w:r>
              <w:rPr>
                <w:noProof/>
                <w:webHidden/>
              </w:rPr>
              <w:instrText xml:space="preserve"> PAGEREF _Toc8393872 \h </w:instrText>
            </w:r>
            <w:r>
              <w:rPr>
                <w:noProof/>
                <w:webHidden/>
              </w:rPr>
            </w:r>
            <w:r>
              <w:rPr>
                <w:noProof/>
                <w:webHidden/>
              </w:rPr>
              <w:fldChar w:fldCharType="separate"/>
            </w:r>
            <w:r>
              <w:rPr>
                <w:noProof/>
                <w:webHidden/>
              </w:rPr>
              <w:t>20</w:t>
            </w:r>
            <w:r>
              <w:rPr>
                <w:noProof/>
                <w:webHidden/>
              </w:rPr>
              <w:fldChar w:fldCharType="end"/>
            </w:r>
          </w:hyperlink>
        </w:p>
        <w:p w14:paraId="262CD3EC" w14:textId="3B7405DE" w:rsidR="00C01C87" w:rsidRDefault="00C01C87">
          <w:pPr>
            <w:pStyle w:val="Verzeichnis4"/>
            <w:rPr>
              <w:rFonts w:asciiTheme="minorHAnsi" w:eastAsiaTheme="minorEastAsia" w:hAnsiTheme="minorHAnsi"/>
              <w:noProof/>
              <w:sz w:val="22"/>
              <w:lang w:eastAsia="de-CH"/>
            </w:rPr>
          </w:pPr>
          <w:hyperlink w:anchor="_Toc8393873" w:history="1">
            <w:r w:rsidRPr="00B314C0">
              <w:rPr>
                <w:rStyle w:val="Hyperlink"/>
                <w:noProof/>
                <w:lang w:eastAsia="de-CH"/>
              </w:rPr>
              <w:t>4.2.2</w:t>
            </w:r>
            <w:r>
              <w:rPr>
                <w:rFonts w:asciiTheme="minorHAnsi" w:eastAsiaTheme="minorEastAsia" w:hAnsiTheme="minorHAnsi"/>
                <w:noProof/>
                <w:sz w:val="22"/>
                <w:lang w:eastAsia="de-CH"/>
              </w:rPr>
              <w:tab/>
            </w:r>
            <w:r w:rsidRPr="00B314C0">
              <w:rPr>
                <w:rStyle w:val="Hyperlink"/>
                <w:noProof/>
                <w:lang w:eastAsia="de-CH"/>
              </w:rPr>
              <w:t>Mittel und Methoden</w:t>
            </w:r>
            <w:r>
              <w:rPr>
                <w:noProof/>
                <w:webHidden/>
              </w:rPr>
              <w:tab/>
            </w:r>
            <w:r>
              <w:rPr>
                <w:noProof/>
                <w:webHidden/>
              </w:rPr>
              <w:fldChar w:fldCharType="begin"/>
            </w:r>
            <w:r>
              <w:rPr>
                <w:noProof/>
                <w:webHidden/>
              </w:rPr>
              <w:instrText xml:space="preserve"> PAGEREF _Toc8393873 \h </w:instrText>
            </w:r>
            <w:r>
              <w:rPr>
                <w:noProof/>
                <w:webHidden/>
              </w:rPr>
            </w:r>
            <w:r>
              <w:rPr>
                <w:noProof/>
                <w:webHidden/>
              </w:rPr>
              <w:fldChar w:fldCharType="separate"/>
            </w:r>
            <w:r>
              <w:rPr>
                <w:noProof/>
                <w:webHidden/>
              </w:rPr>
              <w:t>20</w:t>
            </w:r>
            <w:r>
              <w:rPr>
                <w:noProof/>
                <w:webHidden/>
              </w:rPr>
              <w:fldChar w:fldCharType="end"/>
            </w:r>
          </w:hyperlink>
        </w:p>
        <w:p w14:paraId="20CABC69" w14:textId="3E5B6002" w:rsidR="00C01C87" w:rsidRDefault="00C01C87">
          <w:pPr>
            <w:pStyle w:val="Verzeichnis4"/>
            <w:rPr>
              <w:rFonts w:asciiTheme="minorHAnsi" w:eastAsiaTheme="minorEastAsia" w:hAnsiTheme="minorHAnsi"/>
              <w:noProof/>
              <w:sz w:val="22"/>
              <w:lang w:eastAsia="de-CH"/>
            </w:rPr>
          </w:pPr>
          <w:hyperlink w:anchor="_Toc8393874" w:history="1">
            <w:r w:rsidRPr="00B314C0">
              <w:rPr>
                <w:rStyle w:val="Hyperlink"/>
                <w:noProof/>
                <w:lang w:eastAsia="de-CH"/>
              </w:rPr>
              <w:t>4.2.3</w:t>
            </w:r>
            <w:r>
              <w:rPr>
                <w:rFonts w:asciiTheme="minorHAnsi" w:eastAsiaTheme="minorEastAsia" w:hAnsiTheme="minorHAnsi"/>
                <w:noProof/>
                <w:sz w:val="22"/>
                <w:lang w:eastAsia="de-CH"/>
              </w:rPr>
              <w:tab/>
            </w:r>
            <w:r w:rsidRPr="00B314C0">
              <w:rPr>
                <w:rStyle w:val="Hyperlink"/>
                <w:noProof/>
                <w:lang w:eastAsia="de-CH"/>
              </w:rPr>
              <w:t>Abhängigkeiten zu Vorarbeiten</w:t>
            </w:r>
            <w:r>
              <w:rPr>
                <w:noProof/>
                <w:webHidden/>
              </w:rPr>
              <w:tab/>
            </w:r>
            <w:r>
              <w:rPr>
                <w:noProof/>
                <w:webHidden/>
              </w:rPr>
              <w:fldChar w:fldCharType="begin"/>
            </w:r>
            <w:r>
              <w:rPr>
                <w:noProof/>
                <w:webHidden/>
              </w:rPr>
              <w:instrText xml:space="preserve"> PAGEREF _Toc8393874 \h </w:instrText>
            </w:r>
            <w:r>
              <w:rPr>
                <w:noProof/>
                <w:webHidden/>
              </w:rPr>
            </w:r>
            <w:r>
              <w:rPr>
                <w:noProof/>
                <w:webHidden/>
              </w:rPr>
              <w:fldChar w:fldCharType="separate"/>
            </w:r>
            <w:r>
              <w:rPr>
                <w:noProof/>
                <w:webHidden/>
              </w:rPr>
              <w:t>21</w:t>
            </w:r>
            <w:r>
              <w:rPr>
                <w:noProof/>
                <w:webHidden/>
              </w:rPr>
              <w:fldChar w:fldCharType="end"/>
            </w:r>
          </w:hyperlink>
        </w:p>
        <w:p w14:paraId="1CAABA0D" w14:textId="4222B5DA"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875" w:history="1">
            <w:r w:rsidRPr="00B314C0">
              <w:rPr>
                <w:rStyle w:val="Hyperlink"/>
                <w:noProof/>
                <w:lang w:eastAsia="de-CH"/>
              </w:rPr>
              <w:t>5</w:t>
            </w:r>
            <w:r>
              <w:rPr>
                <w:rFonts w:asciiTheme="minorHAnsi" w:eastAsiaTheme="minorEastAsia" w:hAnsiTheme="minorHAnsi"/>
                <w:noProof/>
                <w:lang w:eastAsia="de-CH"/>
              </w:rPr>
              <w:tab/>
            </w:r>
            <w:r w:rsidRPr="00B314C0">
              <w:rPr>
                <w:rStyle w:val="Hyperlink"/>
                <w:noProof/>
                <w:lang w:eastAsia="de-CH"/>
              </w:rPr>
              <w:t>Firmenstandards</w:t>
            </w:r>
            <w:r>
              <w:rPr>
                <w:noProof/>
                <w:webHidden/>
              </w:rPr>
              <w:tab/>
            </w:r>
            <w:r>
              <w:rPr>
                <w:noProof/>
                <w:webHidden/>
              </w:rPr>
              <w:fldChar w:fldCharType="begin"/>
            </w:r>
            <w:r>
              <w:rPr>
                <w:noProof/>
                <w:webHidden/>
              </w:rPr>
              <w:instrText xml:space="preserve"> PAGEREF _Toc8393875 \h </w:instrText>
            </w:r>
            <w:r>
              <w:rPr>
                <w:noProof/>
                <w:webHidden/>
              </w:rPr>
            </w:r>
            <w:r>
              <w:rPr>
                <w:noProof/>
                <w:webHidden/>
              </w:rPr>
              <w:fldChar w:fldCharType="separate"/>
            </w:r>
            <w:r>
              <w:rPr>
                <w:noProof/>
                <w:webHidden/>
              </w:rPr>
              <w:t>22</w:t>
            </w:r>
            <w:r>
              <w:rPr>
                <w:noProof/>
                <w:webHidden/>
              </w:rPr>
              <w:fldChar w:fldCharType="end"/>
            </w:r>
          </w:hyperlink>
        </w:p>
        <w:p w14:paraId="5CB03726" w14:textId="521FA8E2"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76" w:history="1">
            <w:r w:rsidRPr="00B314C0">
              <w:rPr>
                <w:rStyle w:val="Hyperlink"/>
                <w:noProof/>
                <w:lang w:eastAsia="de-CH"/>
              </w:rPr>
              <w:t>5.1</w:t>
            </w:r>
            <w:r>
              <w:rPr>
                <w:rFonts w:asciiTheme="minorHAnsi" w:eastAsiaTheme="minorEastAsia" w:hAnsiTheme="minorHAnsi"/>
                <w:noProof/>
                <w:sz w:val="22"/>
                <w:lang w:eastAsia="de-CH"/>
              </w:rPr>
              <w:tab/>
            </w:r>
            <w:r w:rsidRPr="00B314C0">
              <w:rPr>
                <w:rStyle w:val="Hyperlink"/>
                <w:noProof/>
                <w:lang w:eastAsia="de-CH"/>
              </w:rPr>
              <w:t>Schriftarten</w:t>
            </w:r>
            <w:r>
              <w:rPr>
                <w:noProof/>
                <w:webHidden/>
              </w:rPr>
              <w:tab/>
            </w:r>
            <w:r>
              <w:rPr>
                <w:noProof/>
                <w:webHidden/>
              </w:rPr>
              <w:fldChar w:fldCharType="begin"/>
            </w:r>
            <w:r>
              <w:rPr>
                <w:noProof/>
                <w:webHidden/>
              </w:rPr>
              <w:instrText xml:space="preserve"> PAGEREF _Toc8393876 \h </w:instrText>
            </w:r>
            <w:r>
              <w:rPr>
                <w:noProof/>
                <w:webHidden/>
              </w:rPr>
            </w:r>
            <w:r>
              <w:rPr>
                <w:noProof/>
                <w:webHidden/>
              </w:rPr>
              <w:fldChar w:fldCharType="separate"/>
            </w:r>
            <w:r>
              <w:rPr>
                <w:noProof/>
                <w:webHidden/>
              </w:rPr>
              <w:t>22</w:t>
            </w:r>
            <w:r>
              <w:rPr>
                <w:noProof/>
                <w:webHidden/>
              </w:rPr>
              <w:fldChar w:fldCharType="end"/>
            </w:r>
          </w:hyperlink>
        </w:p>
        <w:p w14:paraId="6F409002" w14:textId="495F987B"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77" w:history="1">
            <w:r w:rsidRPr="00B314C0">
              <w:rPr>
                <w:rStyle w:val="Hyperlink"/>
                <w:noProof/>
                <w:lang w:eastAsia="de-CH"/>
              </w:rPr>
              <w:t>5.2</w:t>
            </w:r>
            <w:r>
              <w:rPr>
                <w:rFonts w:asciiTheme="minorHAnsi" w:eastAsiaTheme="minorEastAsia" w:hAnsiTheme="minorHAnsi"/>
                <w:noProof/>
                <w:sz w:val="22"/>
                <w:lang w:eastAsia="de-CH"/>
              </w:rPr>
              <w:tab/>
            </w:r>
            <w:r w:rsidRPr="00B314C0">
              <w:rPr>
                <w:rStyle w:val="Hyperlink"/>
                <w:noProof/>
                <w:lang w:eastAsia="de-CH"/>
              </w:rPr>
              <w:t>Farben</w:t>
            </w:r>
            <w:r>
              <w:rPr>
                <w:noProof/>
                <w:webHidden/>
              </w:rPr>
              <w:tab/>
            </w:r>
            <w:r>
              <w:rPr>
                <w:noProof/>
                <w:webHidden/>
              </w:rPr>
              <w:fldChar w:fldCharType="begin"/>
            </w:r>
            <w:r>
              <w:rPr>
                <w:noProof/>
                <w:webHidden/>
              </w:rPr>
              <w:instrText xml:space="preserve"> PAGEREF _Toc8393877 \h </w:instrText>
            </w:r>
            <w:r>
              <w:rPr>
                <w:noProof/>
                <w:webHidden/>
              </w:rPr>
            </w:r>
            <w:r>
              <w:rPr>
                <w:noProof/>
                <w:webHidden/>
              </w:rPr>
              <w:fldChar w:fldCharType="separate"/>
            </w:r>
            <w:r>
              <w:rPr>
                <w:noProof/>
                <w:webHidden/>
              </w:rPr>
              <w:t>22</w:t>
            </w:r>
            <w:r>
              <w:rPr>
                <w:noProof/>
                <w:webHidden/>
              </w:rPr>
              <w:fldChar w:fldCharType="end"/>
            </w:r>
          </w:hyperlink>
        </w:p>
        <w:p w14:paraId="1AE18973" w14:textId="4E50982A"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78" w:history="1">
            <w:r w:rsidRPr="00B314C0">
              <w:rPr>
                <w:rStyle w:val="Hyperlink"/>
                <w:noProof/>
                <w:lang w:eastAsia="de-CH"/>
              </w:rPr>
              <w:t>5.3</w:t>
            </w:r>
            <w:r>
              <w:rPr>
                <w:rFonts w:asciiTheme="minorHAnsi" w:eastAsiaTheme="minorEastAsia" w:hAnsiTheme="minorHAnsi"/>
                <w:noProof/>
                <w:sz w:val="22"/>
                <w:lang w:eastAsia="de-CH"/>
              </w:rPr>
              <w:tab/>
            </w:r>
            <w:r w:rsidRPr="00B314C0">
              <w:rPr>
                <w:rStyle w:val="Hyperlink"/>
                <w:noProof/>
                <w:lang w:eastAsia="de-CH"/>
              </w:rPr>
              <w:t>Logos</w:t>
            </w:r>
            <w:r>
              <w:rPr>
                <w:noProof/>
                <w:webHidden/>
              </w:rPr>
              <w:tab/>
            </w:r>
            <w:r>
              <w:rPr>
                <w:noProof/>
                <w:webHidden/>
              </w:rPr>
              <w:fldChar w:fldCharType="begin"/>
            </w:r>
            <w:r>
              <w:rPr>
                <w:noProof/>
                <w:webHidden/>
              </w:rPr>
              <w:instrText xml:space="preserve"> PAGEREF _Toc8393878 \h </w:instrText>
            </w:r>
            <w:r>
              <w:rPr>
                <w:noProof/>
                <w:webHidden/>
              </w:rPr>
            </w:r>
            <w:r>
              <w:rPr>
                <w:noProof/>
                <w:webHidden/>
              </w:rPr>
              <w:fldChar w:fldCharType="separate"/>
            </w:r>
            <w:r>
              <w:rPr>
                <w:noProof/>
                <w:webHidden/>
              </w:rPr>
              <w:t>23</w:t>
            </w:r>
            <w:r>
              <w:rPr>
                <w:noProof/>
                <w:webHidden/>
              </w:rPr>
              <w:fldChar w:fldCharType="end"/>
            </w:r>
          </w:hyperlink>
        </w:p>
        <w:p w14:paraId="5962C9D5" w14:textId="4A1CA922"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79" w:history="1">
            <w:r w:rsidRPr="00B314C0">
              <w:rPr>
                <w:rStyle w:val="Hyperlink"/>
                <w:noProof/>
                <w:lang w:eastAsia="de-CH"/>
              </w:rPr>
              <w:t>5.4</w:t>
            </w:r>
            <w:r>
              <w:rPr>
                <w:rFonts w:asciiTheme="minorHAnsi" w:eastAsiaTheme="minorEastAsia" w:hAnsiTheme="minorHAnsi"/>
                <w:noProof/>
                <w:sz w:val="22"/>
                <w:lang w:eastAsia="de-CH"/>
              </w:rPr>
              <w:tab/>
            </w:r>
            <w:r w:rsidRPr="00B314C0">
              <w:rPr>
                <w:rStyle w:val="Hyperlink"/>
                <w:noProof/>
                <w:lang w:eastAsia="de-CH"/>
              </w:rPr>
              <w:t xml:space="preserve">Formularelemente </w:t>
            </w:r>
            <w:r>
              <w:rPr>
                <w:noProof/>
                <w:webHidden/>
              </w:rPr>
              <w:tab/>
            </w:r>
            <w:r>
              <w:rPr>
                <w:noProof/>
                <w:webHidden/>
              </w:rPr>
              <w:fldChar w:fldCharType="begin"/>
            </w:r>
            <w:r>
              <w:rPr>
                <w:noProof/>
                <w:webHidden/>
              </w:rPr>
              <w:instrText xml:space="preserve"> PAGEREF _Toc8393879 \h </w:instrText>
            </w:r>
            <w:r>
              <w:rPr>
                <w:noProof/>
                <w:webHidden/>
              </w:rPr>
            </w:r>
            <w:r>
              <w:rPr>
                <w:noProof/>
                <w:webHidden/>
              </w:rPr>
              <w:fldChar w:fldCharType="separate"/>
            </w:r>
            <w:r>
              <w:rPr>
                <w:noProof/>
                <w:webHidden/>
              </w:rPr>
              <w:t>23</w:t>
            </w:r>
            <w:r>
              <w:rPr>
                <w:noProof/>
                <w:webHidden/>
              </w:rPr>
              <w:fldChar w:fldCharType="end"/>
            </w:r>
          </w:hyperlink>
        </w:p>
        <w:p w14:paraId="3DE5CE0A" w14:textId="23D658DA"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880" w:history="1">
            <w:r w:rsidRPr="00B314C0">
              <w:rPr>
                <w:rStyle w:val="Hyperlink"/>
                <w:noProof/>
                <w:lang w:eastAsia="de-CH"/>
              </w:rPr>
              <w:t>6</w:t>
            </w:r>
            <w:r>
              <w:rPr>
                <w:rFonts w:asciiTheme="minorHAnsi" w:eastAsiaTheme="minorEastAsia" w:hAnsiTheme="minorHAnsi"/>
                <w:noProof/>
                <w:lang w:eastAsia="de-CH"/>
              </w:rPr>
              <w:tab/>
            </w:r>
            <w:r w:rsidRPr="00B314C0">
              <w:rPr>
                <w:rStyle w:val="Hyperlink"/>
                <w:noProof/>
                <w:lang w:eastAsia="de-CH"/>
              </w:rPr>
              <w:t>Arbeitsjournal</w:t>
            </w:r>
            <w:r>
              <w:rPr>
                <w:noProof/>
                <w:webHidden/>
              </w:rPr>
              <w:tab/>
            </w:r>
            <w:r>
              <w:rPr>
                <w:noProof/>
                <w:webHidden/>
              </w:rPr>
              <w:fldChar w:fldCharType="begin"/>
            </w:r>
            <w:r>
              <w:rPr>
                <w:noProof/>
                <w:webHidden/>
              </w:rPr>
              <w:instrText xml:space="preserve"> PAGEREF _Toc8393880 \h </w:instrText>
            </w:r>
            <w:r>
              <w:rPr>
                <w:noProof/>
                <w:webHidden/>
              </w:rPr>
            </w:r>
            <w:r>
              <w:rPr>
                <w:noProof/>
                <w:webHidden/>
              </w:rPr>
              <w:fldChar w:fldCharType="separate"/>
            </w:r>
            <w:r>
              <w:rPr>
                <w:noProof/>
                <w:webHidden/>
              </w:rPr>
              <w:t>24</w:t>
            </w:r>
            <w:r>
              <w:rPr>
                <w:noProof/>
                <w:webHidden/>
              </w:rPr>
              <w:fldChar w:fldCharType="end"/>
            </w:r>
          </w:hyperlink>
        </w:p>
        <w:p w14:paraId="341E316C" w14:textId="43422626"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81" w:history="1">
            <w:r w:rsidRPr="00B314C0">
              <w:rPr>
                <w:rStyle w:val="Hyperlink"/>
                <w:noProof/>
                <w:lang w:eastAsia="de-CH"/>
              </w:rPr>
              <w:t>6.1</w:t>
            </w:r>
            <w:r>
              <w:rPr>
                <w:rFonts w:asciiTheme="minorHAnsi" w:eastAsiaTheme="minorEastAsia" w:hAnsiTheme="minorHAnsi"/>
                <w:noProof/>
                <w:sz w:val="22"/>
                <w:lang w:eastAsia="de-CH"/>
              </w:rPr>
              <w:tab/>
            </w:r>
            <w:r w:rsidRPr="00B314C0">
              <w:rPr>
                <w:rStyle w:val="Hyperlink"/>
                <w:noProof/>
                <w:lang w:eastAsia="de-CH"/>
              </w:rPr>
              <w:t>Tag 1 – 24.04.2019</w:t>
            </w:r>
            <w:r>
              <w:rPr>
                <w:noProof/>
                <w:webHidden/>
              </w:rPr>
              <w:tab/>
            </w:r>
            <w:r>
              <w:rPr>
                <w:noProof/>
                <w:webHidden/>
              </w:rPr>
              <w:fldChar w:fldCharType="begin"/>
            </w:r>
            <w:r>
              <w:rPr>
                <w:noProof/>
                <w:webHidden/>
              </w:rPr>
              <w:instrText xml:space="preserve"> PAGEREF _Toc8393881 \h </w:instrText>
            </w:r>
            <w:r>
              <w:rPr>
                <w:noProof/>
                <w:webHidden/>
              </w:rPr>
            </w:r>
            <w:r>
              <w:rPr>
                <w:noProof/>
                <w:webHidden/>
              </w:rPr>
              <w:fldChar w:fldCharType="separate"/>
            </w:r>
            <w:r>
              <w:rPr>
                <w:noProof/>
                <w:webHidden/>
              </w:rPr>
              <w:t>24</w:t>
            </w:r>
            <w:r>
              <w:rPr>
                <w:noProof/>
                <w:webHidden/>
              </w:rPr>
              <w:fldChar w:fldCharType="end"/>
            </w:r>
          </w:hyperlink>
        </w:p>
        <w:p w14:paraId="055AC345" w14:textId="5292D4F1"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82" w:history="1">
            <w:r w:rsidRPr="00B314C0">
              <w:rPr>
                <w:rStyle w:val="Hyperlink"/>
                <w:noProof/>
                <w:lang w:eastAsia="de-CH"/>
              </w:rPr>
              <w:t>6.2</w:t>
            </w:r>
            <w:r>
              <w:rPr>
                <w:rFonts w:asciiTheme="minorHAnsi" w:eastAsiaTheme="minorEastAsia" w:hAnsiTheme="minorHAnsi"/>
                <w:noProof/>
                <w:sz w:val="22"/>
                <w:lang w:eastAsia="de-CH"/>
              </w:rPr>
              <w:tab/>
            </w:r>
            <w:r w:rsidRPr="00B314C0">
              <w:rPr>
                <w:rStyle w:val="Hyperlink"/>
                <w:noProof/>
                <w:lang w:eastAsia="de-CH"/>
              </w:rPr>
              <w:t>Tag 2 – 25.04.2019</w:t>
            </w:r>
            <w:r>
              <w:rPr>
                <w:noProof/>
                <w:webHidden/>
              </w:rPr>
              <w:tab/>
            </w:r>
            <w:r>
              <w:rPr>
                <w:noProof/>
                <w:webHidden/>
              </w:rPr>
              <w:fldChar w:fldCharType="begin"/>
            </w:r>
            <w:r>
              <w:rPr>
                <w:noProof/>
                <w:webHidden/>
              </w:rPr>
              <w:instrText xml:space="preserve"> PAGEREF _Toc8393882 \h </w:instrText>
            </w:r>
            <w:r>
              <w:rPr>
                <w:noProof/>
                <w:webHidden/>
              </w:rPr>
            </w:r>
            <w:r>
              <w:rPr>
                <w:noProof/>
                <w:webHidden/>
              </w:rPr>
              <w:fldChar w:fldCharType="separate"/>
            </w:r>
            <w:r>
              <w:rPr>
                <w:noProof/>
                <w:webHidden/>
              </w:rPr>
              <w:t>25</w:t>
            </w:r>
            <w:r>
              <w:rPr>
                <w:noProof/>
                <w:webHidden/>
              </w:rPr>
              <w:fldChar w:fldCharType="end"/>
            </w:r>
          </w:hyperlink>
        </w:p>
        <w:p w14:paraId="0601E90A" w14:textId="27E2F571"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83" w:history="1">
            <w:r w:rsidRPr="00B314C0">
              <w:rPr>
                <w:rStyle w:val="Hyperlink"/>
                <w:noProof/>
                <w:lang w:eastAsia="de-CH"/>
              </w:rPr>
              <w:t>6.3</w:t>
            </w:r>
            <w:r>
              <w:rPr>
                <w:rFonts w:asciiTheme="minorHAnsi" w:eastAsiaTheme="minorEastAsia" w:hAnsiTheme="minorHAnsi"/>
                <w:noProof/>
                <w:sz w:val="22"/>
                <w:lang w:eastAsia="de-CH"/>
              </w:rPr>
              <w:tab/>
            </w:r>
            <w:r w:rsidRPr="00B314C0">
              <w:rPr>
                <w:rStyle w:val="Hyperlink"/>
                <w:noProof/>
                <w:lang w:eastAsia="de-CH"/>
              </w:rPr>
              <w:t>Tag 3 – 26.04.2019</w:t>
            </w:r>
            <w:r>
              <w:rPr>
                <w:noProof/>
                <w:webHidden/>
              </w:rPr>
              <w:tab/>
            </w:r>
            <w:r>
              <w:rPr>
                <w:noProof/>
                <w:webHidden/>
              </w:rPr>
              <w:fldChar w:fldCharType="begin"/>
            </w:r>
            <w:r>
              <w:rPr>
                <w:noProof/>
                <w:webHidden/>
              </w:rPr>
              <w:instrText xml:space="preserve"> PAGEREF _Toc8393883 \h </w:instrText>
            </w:r>
            <w:r>
              <w:rPr>
                <w:noProof/>
                <w:webHidden/>
              </w:rPr>
            </w:r>
            <w:r>
              <w:rPr>
                <w:noProof/>
                <w:webHidden/>
              </w:rPr>
              <w:fldChar w:fldCharType="separate"/>
            </w:r>
            <w:r>
              <w:rPr>
                <w:noProof/>
                <w:webHidden/>
              </w:rPr>
              <w:t>26</w:t>
            </w:r>
            <w:r>
              <w:rPr>
                <w:noProof/>
                <w:webHidden/>
              </w:rPr>
              <w:fldChar w:fldCharType="end"/>
            </w:r>
          </w:hyperlink>
        </w:p>
        <w:p w14:paraId="1255D63D" w14:textId="3B0B66B4"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84" w:history="1">
            <w:r w:rsidRPr="00B314C0">
              <w:rPr>
                <w:rStyle w:val="Hyperlink"/>
                <w:noProof/>
                <w:lang w:eastAsia="de-CH"/>
              </w:rPr>
              <w:t>6.4</w:t>
            </w:r>
            <w:r>
              <w:rPr>
                <w:rFonts w:asciiTheme="minorHAnsi" w:eastAsiaTheme="minorEastAsia" w:hAnsiTheme="minorHAnsi"/>
                <w:noProof/>
                <w:sz w:val="22"/>
                <w:lang w:eastAsia="de-CH"/>
              </w:rPr>
              <w:tab/>
            </w:r>
            <w:r w:rsidRPr="00B314C0">
              <w:rPr>
                <w:rStyle w:val="Hyperlink"/>
                <w:noProof/>
                <w:lang w:eastAsia="de-CH"/>
              </w:rPr>
              <w:t>Tag 4 – 30.04.2019</w:t>
            </w:r>
            <w:r>
              <w:rPr>
                <w:noProof/>
                <w:webHidden/>
              </w:rPr>
              <w:tab/>
            </w:r>
            <w:r>
              <w:rPr>
                <w:noProof/>
                <w:webHidden/>
              </w:rPr>
              <w:fldChar w:fldCharType="begin"/>
            </w:r>
            <w:r>
              <w:rPr>
                <w:noProof/>
                <w:webHidden/>
              </w:rPr>
              <w:instrText xml:space="preserve"> PAGEREF _Toc8393884 \h </w:instrText>
            </w:r>
            <w:r>
              <w:rPr>
                <w:noProof/>
                <w:webHidden/>
              </w:rPr>
            </w:r>
            <w:r>
              <w:rPr>
                <w:noProof/>
                <w:webHidden/>
              </w:rPr>
              <w:fldChar w:fldCharType="separate"/>
            </w:r>
            <w:r>
              <w:rPr>
                <w:noProof/>
                <w:webHidden/>
              </w:rPr>
              <w:t>27</w:t>
            </w:r>
            <w:r>
              <w:rPr>
                <w:noProof/>
                <w:webHidden/>
              </w:rPr>
              <w:fldChar w:fldCharType="end"/>
            </w:r>
          </w:hyperlink>
        </w:p>
        <w:p w14:paraId="02089F15" w14:textId="1130E7A5"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85" w:history="1">
            <w:r w:rsidRPr="00B314C0">
              <w:rPr>
                <w:rStyle w:val="Hyperlink"/>
                <w:noProof/>
                <w:lang w:eastAsia="de-CH"/>
              </w:rPr>
              <w:t>6.5</w:t>
            </w:r>
            <w:r>
              <w:rPr>
                <w:rFonts w:asciiTheme="minorHAnsi" w:eastAsiaTheme="minorEastAsia" w:hAnsiTheme="minorHAnsi"/>
                <w:noProof/>
                <w:sz w:val="22"/>
                <w:lang w:eastAsia="de-CH"/>
              </w:rPr>
              <w:tab/>
            </w:r>
            <w:r w:rsidRPr="00B314C0">
              <w:rPr>
                <w:rStyle w:val="Hyperlink"/>
                <w:noProof/>
                <w:lang w:eastAsia="de-CH"/>
              </w:rPr>
              <w:t>Tag 5 – 02.05.2019</w:t>
            </w:r>
            <w:r>
              <w:rPr>
                <w:noProof/>
                <w:webHidden/>
              </w:rPr>
              <w:tab/>
            </w:r>
            <w:r>
              <w:rPr>
                <w:noProof/>
                <w:webHidden/>
              </w:rPr>
              <w:fldChar w:fldCharType="begin"/>
            </w:r>
            <w:r>
              <w:rPr>
                <w:noProof/>
                <w:webHidden/>
              </w:rPr>
              <w:instrText xml:space="preserve"> PAGEREF _Toc8393885 \h </w:instrText>
            </w:r>
            <w:r>
              <w:rPr>
                <w:noProof/>
                <w:webHidden/>
              </w:rPr>
            </w:r>
            <w:r>
              <w:rPr>
                <w:noProof/>
                <w:webHidden/>
              </w:rPr>
              <w:fldChar w:fldCharType="separate"/>
            </w:r>
            <w:r>
              <w:rPr>
                <w:noProof/>
                <w:webHidden/>
              </w:rPr>
              <w:t>28</w:t>
            </w:r>
            <w:r>
              <w:rPr>
                <w:noProof/>
                <w:webHidden/>
              </w:rPr>
              <w:fldChar w:fldCharType="end"/>
            </w:r>
          </w:hyperlink>
        </w:p>
        <w:p w14:paraId="1FCB8F98" w14:textId="5C1EE9C3"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86" w:history="1">
            <w:r w:rsidRPr="00B314C0">
              <w:rPr>
                <w:rStyle w:val="Hyperlink"/>
                <w:noProof/>
                <w:lang w:eastAsia="de-CH"/>
              </w:rPr>
              <w:t>6.6</w:t>
            </w:r>
            <w:r>
              <w:rPr>
                <w:rFonts w:asciiTheme="minorHAnsi" w:eastAsiaTheme="minorEastAsia" w:hAnsiTheme="minorHAnsi"/>
                <w:noProof/>
                <w:sz w:val="22"/>
                <w:lang w:eastAsia="de-CH"/>
              </w:rPr>
              <w:tab/>
            </w:r>
            <w:r w:rsidRPr="00B314C0">
              <w:rPr>
                <w:rStyle w:val="Hyperlink"/>
                <w:noProof/>
                <w:lang w:eastAsia="de-CH"/>
              </w:rPr>
              <w:t>Tag 6 – 03.05.2019</w:t>
            </w:r>
            <w:r>
              <w:rPr>
                <w:noProof/>
                <w:webHidden/>
              </w:rPr>
              <w:tab/>
            </w:r>
            <w:r>
              <w:rPr>
                <w:noProof/>
                <w:webHidden/>
              </w:rPr>
              <w:fldChar w:fldCharType="begin"/>
            </w:r>
            <w:r>
              <w:rPr>
                <w:noProof/>
                <w:webHidden/>
              </w:rPr>
              <w:instrText xml:space="preserve"> PAGEREF _Toc8393886 \h </w:instrText>
            </w:r>
            <w:r>
              <w:rPr>
                <w:noProof/>
                <w:webHidden/>
              </w:rPr>
            </w:r>
            <w:r>
              <w:rPr>
                <w:noProof/>
                <w:webHidden/>
              </w:rPr>
              <w:fldChar w:fldCharType="separate"/>
            </w:r>
            <w:r>
              <w:rPr>
                <w:noProof/>
                <w:webHidden/>
              </w:rPr>
              <w:t>29</w:t>
            </w:r>
            <w:r>
              <w:rPr>
                <w:noProof/>
                <w:webHidden/>
              </w:rPr>
              <w:fldChar w:fldCharType="end"/>
            </w:r>
          </w:hyperlink>
        </w:p>
        <w:p w14:paraId="5F507F14" w14:textId="0708C39B"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87" w:history="1">
            <w:r w:rsidRPr="00B314C0">
              <w:rPr>
                <w:rStyle w:val="Hyperlink"/>
                <w:noProof/>
                <w:lang w:eastAsia="de-CH"/>
              </w:rPr>
              <w:t>6.7</w:t>
            </w:r>
            <w:r>
              <w:rPr>
                <w:rFonts w:asciiTheme="minorHAnsi" w:eastAsiaTheme="minorEastAsia" w:hAnsiTheme="minorHAnsi"/>
                <w:noProof/>
                <w:sz w:val="22"/>
                <w:lang w:eastAsia="de-CH"/>
              </w:rPr>
              <w:tab/>
            </w:r>
            <w:r w:rsidRPr="00B314C0">
              <w:rPr>
                <w:rStyle w:val="Hyperlink"/>
                <w:noProof/>
                <w:lang w:eastAsia="de-CH"/>
              </w:rPr>
              <w:t>Tag 7 – 07.05.2019</w:t>
            </w:r>
            <w:r>
              <w:rPr>
                <w:noProof/>
                <w:webHidden/>
              </w:rPr>
              <w:tab/>
            </w:r>
            <w:r>
              <w:rPr>
                <w:noProof/>
                <w:webHidden/>
              </w:rPr>
              <w:fldChar w:fldCharType="begin"/>
            </w:r>
            <w:r>
              <w:rPr>
                <w:noProof/>
                <w:webHidden/>
              </w:rPr>
              <w:instrText xml:space="preserve"> PAGEREF _Toc8393887 \h </w:instrText>
            </w:r>
            <w:r>
              <w:rPr>
                <w:noProof/>
                <w:webHidden/>
              </w:rPr>
            </w:r>
            <w:r>
              <w:rPr>
                <w:noProof/>
                <w:webHidden/>
              </w:rPr>
              <w:fldChar w:fldCharType="separate"/>
            </w:r>
            <w:r>
              <w:rPr>
                <w:noProof/>
                <w:webHidden/>
              </w:rPr>
              <w:t>30</w:t>
            </w:r>
            <w:r>
              <w:rPr>
                <w:noProof/>
                <w:webHidden/>
              </w:rPr>
              <w:fldChar w:fldCharType="end"/>
            </w:r>
          </w:hyperlink>
        </w:p>
        <w:p w14:paraId="2E281056" w14:textId="7E202F6F"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88" w:history="1">
            <w:r w:rsidRPr="00B314C0">
              <w:rPr>
                <w:rStyle w:val="Hyperlink"/>
                <w:noProof/>
                <w:lang w:eastAsia="de-CH"/>
              </w:rPr>
              <w:t>6.8</w:t>
            </w:r>
            <w:r>
              <w:rPr>
                <w:rFonts w:asciiTheme="minorHAnsi" w:eastAsiaTheme="minorEastAsia" w:hAnsiTheme="minorHAnsi"/>
                <w:noProof/>
                <w:sz w:val="22"/>
                <w:lang w:eastAsia="de-CH"/>
              </w:rPr>
              <w:tab/>
            </w:r>
            <w:r w:rsidRPr="00B314C0">
              <w:rPr>
                <w:rStyle w:val="Hyperlink"/>
                <w:noProof/>
                <w:lang w:eastAsia="de-CH"/>
              </w:rPr>
              <w:t>Tag 8 – 08.05.2019</w:t>
            </w:r>
            <w:r>
              <w:rPr>
                <w:noProof/>
                <w:webHidden/>
              </w:rPr>
              <w:tab/>
            </w:r>
            <w:r>
              <w:rPr>
                <w:noProof/>
                <w:webHidden/>
              </w:rPr>
              <w:fldChar w:fldCharType="begin"/>
            </w:r>
            <w:r>
              <w:rPr>
                <w:noProof/>
                <w:webHidden/>
              </w:rPr>
              <w:instrText xml:space="preserve"> PAGEREF _Toc8393888 \h </w:instrText>
            </w:r>
            <w:r>
              <w:rPr>
                <w:noProof/>
                <w:webHidden/>
              </w:rPr>
            </w:r>
            <w:r>
              <w:rPr>
                <w:noProof/>
                <w:webHidden/>
              </w:rPr>
              <w:fldChar w:fldCharType="separate"/>
            </w:r>
            <w:r>
              <w:rPr>
                <w:noProof/>
                <w:webHidden/>
              </w:rPr>
              <w:t>31</w:t>
            </w:r>
            <w:r>
              <w:rPr>
                <w:noProof/>
                <w:webHidden/>
              </w:rPr>
              <w:fldChar w:fldCharType="end"/>
            </w:r>
          </w:hyperlink>
        </w:p>
        <w:p w14:paraId="52078690" w14:textId="3D883024"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89" w:history="1">
            <w:r w:rsidRPr="00B314C0">
              <w:rPr>
                <w:rStyle w:val="Hyperlink"/>
                <w:noProof/>
                <w:lang w:eastAsia="de-CH"/>
              </w:rPr>
              <w:t>6.9</w:t>
            </w:r>
            <w:r>
              <w:rPr>
                <w:rFonts w:asciiTheme="minorHAnsi" w:eastAsiaTheme="minorEastAsia" w:hAnsiTheme="minorHAnsi"/>
                <w:noProof/>
                <w:sz w:val="22"/>
                <w:lang w:eastAsia="de-CH"/>
              </w:rPr>
              <w:tab/>
            </w:r>
            <w:r w:rsidRPr="00B314C0">
              <w:rPr>
                <w:rStyle w:val="Hyperlink"/>
                <w:noProof/>
                <w:lang w:eastAsia="de-CH"/>
              </w:rPr>
              <w:t>Tag 9 – 09.05.2019</w:t>
            </w:r>
            <w:r>
              <w:rPr>
                <w:noProof/>
                <w:webHidden/>
              </w:rPr>
              <w:tab/>
            </w:r>
            <w:r>
              <w:rPr>
                <w:noProof/>
                <w:webHidden/>
              </w:rPr>
              <w:fldChar w:fldCharType="begin"/>
            </w:r>
            <w:r>
              <w:rPr>
                <w:noProof/>
                <w:webHidden/>
              </w:rPr>
              <w:instrText xml:space="preserve"> PAGEREF _Toc8393889 \h </w:instrText>
            </w:r>
            <w:r>
              <w:rPr>
                <w:noProof/>
                <w:webHidden/>
              </w:rPr>
            </w:r>
            <w:r>
              <w:rPr>
                <w:noProof/>
                <w:webHidden/>
              </w:rPr>
              <w:fldChar w:fldCharType="separate"/>
            </w:r>
            <w:r>
              <w:rPr>
                <w:noProof/>
                <w:webHidden/>
              </w:rPr>
              <w:t>32</w:t>
            </w:r>
            <w:r>
              <w:rPr>
                <w:noProof/>
                <w:webHidden/>
              </w:rPr>
              <w:fldChar w:fldCharType="end"/>
            </w:r>
          </w:hyperlink>
        </w:p>
        <w:p w14:paraId="05C21B8E" w14:textId="604BFF8B"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90" w:history="1">
            <w:r w:rsidRPr="00B314C0">
              <w:rPr>
                <w:rStyle w:val="Hyperlink"/>
                <w:noProof/>
                <w:lang w:eastAsia="de-CH"/>
              </w:rPr>
              <w:t>6.10</w:t>
            </w:r>
            <w:r>
              <w:rPr>
                <w:rFonts w:asciiTheme="minorHAnsi" w:eastAsiaTheme="minorEastAsia" w:hAnsiTheme="minorHAnsi"/>
                <w:noProof/>
                <w:sz w:val="22"/>
                <w:lang w:eastAsia="de-CH"/>
              </w:rPr>
              <w:tab/>
            </w:r>
            <w:r w:rsidRPr="00B314C0">
              <w:rPr>
                <w:rStyle w:val="Hyperlink"/>
                <w:noProof/>
                <w:lang w:eastAsia="de-CH"/>
              </w:rPr>
              <w:t>Tag 10 – 10.05.2019</w:t>
            </w:r>
            <w:r>
              <w:rPr>
                <w:noProof/>
                <w:webHidden/>
              </w:rPr>
              <w:tab/>
            </w:r>
            <w:r>
              <w:rPr>
                <w:noProof/>
                <w:webHidden/>
              </w:rPr>
              <w:fldChar w:fldCharType="begin"/>
            </w:r>
            <w:r>
              <w:rPr>
                <w:noProof/>
                <w:webHidden/>
              </w:rPr>
              <w:instrText xml:space="preserve"> PAGEREF _Toc8393890 \h </w:instrText>
            </w:r>
            <w:r>
              <w:rPr>
                <w:noProof/>
                <w:webHidden/>
              </w:rPr>
            </w:r>
            <w:r>
              <w:rPr>
                <w:noProof/>
                <w:webHidden/>
              </w:rPr>
              <w:fldChar w:fldCharType="separate"/>
            </w:r>
            <w:r>
              <w:rPr>
                <w:noProof/>
                <w:webHidden/>
              </w:rPr>
              <w:t>33</w:t>
            </w:r>
            <w:r>
              <w:rPr>
                <w:noProof/>
                <w:webHidden/>
              </w:rPr>
              <w:fldChar w:fldCharType="end"/>
            </w:r>
          </w:hyperlink>
        </w:p>
        <w:p w14:paraId="02A7D6E1" w14:textId="7D65754A"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891" w:history="1">
            <w:r w:rsidRPr="00B314C0">
              <w:rPr>
                <w:rStyle w:val="Hyperlink"/>
                <w:noProof/>
                <w:lang w:eastAsia="de-CH"/>
              </w:rPr>
              <w:t>7</w:t>
            </w:r>
            <w:r>
              <w:rPr>
                <w:rFonts w:asciiTheme="minorHAnsi" w:eastAsiaTheme="minorEastAsia" w:hAnsiTheme="minorHAnsi"/>
                <w:noProof/>
                <w:lang w:eastAsia="de-CH"/>
              </w:rPr>
              <w:tab/>
            </w:r>
            <w:r w:rsidRPr="00B314C0">
              <w:rPr>
                <w:rStyle w:val="Hyperlink"/>
                <w:noProof/>
                <w:lang w:eastAsia="de-CH"/>
              </w:rPr>
              <w:t>Abschlussbericht</w:t>
            </w:r>
            <w:r>
              <w:rPr>
                <w:noProof/>
                <w:webHidden/>
              </w:rPr>
              <w:tab/>
            </w:r>
            <w:r>
              <w:rPr>
                <w:noProof/>
                <w:webHidden/>
              </w:rPr>
              <w:fldChar w:fldCharType="begin"/>
            </w:r>
            <w:r>
              <w:rPr>
                <w:noProof/>
                <w:webHidden/>
              </w:rPr>
              <w:instrText xml:space="preserve"> PAGEREF _Toc8393891 \h </w:instrText>
            </w:r>
            <w:r>
              <w:rPr>
                <w:noProof/>
                <w:webHidden/>
              </w:rPr>
            </w:r>
            <w:r>
              <w:rPr>
                <w:noProof/>
                <w:webHidden/>
              </w:rPr>
              <w:fldChar w:fldCharType="separate"/>
            </w:r>
            <w:r>
              <w:rPr>
                <w:noProof/>
                <w:webHidden/>
              </w:rPr>
              <w:t>34</w:t>
            </w:r>
            <w:r>
              <w:rPr>
                <w:noProof/>
                <w:webHidden/>
              </w:rPr>
              <w:fldChar w:fldCharType="end"/>
            </w:r>
          </w:hyperlink>
        </w:p>
        <w:p w14:paraId="7BEB235E" w14:textId="5D84C25B"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92" w:history="1">
            <w:r w:rsidRPr="00B314C0">
              <w:rPr>
                <w:rStyle w:val="Hyperlink"/>
                <w:noProof/>
                <w:lang w:eastAsia="de-CH"/>
              </w:rPr>
              <w:t>7.1</w:t>
            </w:r>
            <w:r>
              <w:rPr>
                <w:rFonts w:asciiTheme="minorHAnsi" w:eastAsiaTheme="minorEastAsia" w:hAnsiTheme="minorHAnsi"/>
                <w:noProof/>
                <w:sz w:val="22"/>
                <w:lang w:eastAsia="de-CH"/>
              </w:rPr>
              <w:tab/>
            </w:r>
            <w:r w:rsidRPr="00B314C0">
              <w:rPr>
                <w:rStyle w:val="Hyperlink"/>
                <w:noProof/>
                <w:lang w:eastAsia="de-CH"/>
              </w:rPr>
              <w:t>Ist-Soll</w:t>
            </w:r>
            <w:r>
              <w:rPr>
                <w:noProof/>
                <w:webHidden/>
              </w:rPr>
              <w:tab/>
            </w:r>
            <w:r>
              <w:rPr>
                <w:noProof/>
                <w:webHidden/>
              </w:rPr>
              <w:fldChar w:fldCharType="begin"/>
            </w:r>
            <w:r>
              <w:rPr>
                <w:noProof/>
                <w:webHidden/>
              </w:rPr>
              <w:instrText xml:space="preserve"> PAGEREF _Toc8393892 \h </w:instrText>
            </w:r>
            <w:r>
              <w:rPr>
                <w:noProof/>
                <w:webHidden/>
              </w:rPr>
            </w:r>
            <w:r>
              <w:rPr>
                <w:noProof/>
                <w:webHidden/>
              </w:rPr>
              <w:fldChar w:fldCharType="separate"/>
            </w:r>
            <w:r>
              <w:rPr>
                <w:noProof/>
                <w:webHidden/>
              </w:rPr>
              <w:t>34</w:t>
            </w:r>
            <w:r>
              <w:rPr>
                <w:noProof/>
                <w:webHidden/>
              </w:rPr>
              <w:fldChar w:fldCharType="end"/>
            </w:r>
          </w:hyperlink>
        </w:p>
        <w:p w14:paraId="06B8BEBF" w14:textId="0FC7C3F6"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93" w:history="1">
            <w:r w:rsidRPr="00B314C0">
              <w:rPr>
                <w:rStyle w:val="Hyperlink"/>
                <w:noProof/>
                <w:lang w:eastAsia="de-CH"/>
              </w:rPr>
              <w:t>7.2</w:t>
            </w:r>
            <w:r>
              <w:rPr>
                <w:rFonts w:asciiTheme="minorHAnsi" w:eastAsiaTheme="minorEastAsia" w:hAnsiTheme="minorHAnsi"/>
                <w:noProof/>
                <w:sz w:val="22"/>
                <w:lang w:eastAsia="de-CH"/>
              </w:rPr>
              <w:tab/>
            </w:r>
            <w:r w:rsidRPr="00B314C0">
              <w:rPr>
                <w:rStyle w:val="Hyperlink"/>
                <w:noProof/>
                <w:lang w:eastAsia="de-CH"/>
              </w:rPr>
              <w:t>Schwierigkeiten</w:t>
            </w:r>
            <w:r>
              <w:rPr>
                <w:noProof/>
                <w:webHidden/>
              </w:rPr>
              <w:tab/>
            </w:r>
            <w:r>
              <w:rPr>
                <w:noProof/>
                <w:webHidden/>
              </w:rPr>
              <w:fldChar w:fldCharType="begin"/>
            </w:r>
            <w:r>
              <w:rPr>
                <w:noProof/>
                <w:webHidden/>
              </w:rPr>
              <w:instrText xml:space="preserve"> PAGEREF _Toc8393893 \h </w:instrText>
            </w:r>
            <w:r>
              <w:rPr>
                <w:noProof/>
                <w:webHidden/>
              </w:rPr>
            </w:r>
            <w:r>
              <w:rPr>
                <w:noProof/>
                <w:webHidden/>
              </w:rPr>
              <w:fldChar w:fldCharType="separate"/>
            </w:r>
            <w:r>
              <w:rPr>
                <w:noProof/>
                <w:webHidden/>
              </w:rPr>
              <w:t>34</w:t>
            </w:r>
            <w:r>
              <w:rPr>
                <w:noProof/>
                <w:webHidden/>
              </w:rPr>
              <w:fldChar w:fldCharType="end"/>
            </w:r>
          </w:hyperlink>
        </w:p>
        <w:p w14:paraId="787A57A9" w14:textId="2CF0D1EB"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94" w:history="1">
            <w:r w:rsidRPr="00B314C0">
              <w:rPr>
                <w:rStyle w:val="Hyperlink"/>
                <w:noProof/>
                <w:lang w:eastAsia="de-CH"/>
              </w:rPr>
              <w:t>7.3</w:t>
            </w:r>
            <w:r>
              <w:rPr>
                <w:rFonts w:asciiTheme="minorHAnsi" w:eastAsiaTheme="minorEastAsia" w:hAnsiTheme="minorHAnsi"/>
                <w:noProof/>
                <w:sz w:val="22"/>
                <w:lang w:eastAsia="de-CH"/>
              </w:rPr>
              <w:tab/>
            </w:r>
            <w:r w:rsidRPr="00B314C0">
              <w:rPr>
                <w:rStyle w:val="Hyperlink"/>
                <w:noProof/>
                <w:lang w:eastAsia="de-CH"/>
              </w:rPr>
              <w:t>Fazit zum Projekt</w:t>
            </w:r>
            <w:r>
              <w:rPr>
                <w:noProof/>
                <w:webHidden/>
              </w:rPr>
              <w:tab/>
            </w:r>
            <w:r>
              <w:rPr>
                <w:noProof/>
                <w:webHidden/>
              </w:rPr>
              <w:fldChar w:fldCharType="begin"/>
            </w:r>
            <w:r>
              <w:rPr>
                <w:noProof/>
                <w:webHidden/>
              </w:rPr>
              <w:instrText xml:space="preserve"> PAGEREF _Toc8393894 \h </w:instrText>
            </w:r>
            <w:r>
              <w:rPr>
                <w:noProof/>
                <w:webHidden/>
              </w:rPr>
            </w:r>
            <w:r>
              <w:rPr>
                <w:noProof/>
                <w:webHidden/>
              </w:rPr>
              <w:fldChar w:fldCharType="separate"/>
            </w:r>
            <w:r>
              <w:rPr>
                <w:noProof/>
                <w:webHidden/>
              </w:rPr>
              <w:t>35</w:t>
            </w:r>
            <w:r>
              <w:rPr>
                <w:noProof/>
                <w:webHidden/>
              </w:rPr>
              <w:fldChar w:fldCharType="end"/>
            </w:r>
          </w:hyperlink>
        </w:p>
        <w:p w14:paraId="0881EA08" w14:textId="28FCE6A2" w:rsidR="00C01C87" w:rsidRDefault="00C01C87">
          <w:pPr>
            <w:pStyle w:val="Verzeichnis4"/>
            <w:rPr>
              <w:rFonts w:asciiTheme="minorHAnsi" w:eastAsiaTheme="minorEastAsia" w:hAnsiTheme="minorHAnsi"/>
              <w:noProof/>
              <w:sz w:val="22"/>
              <w:lang w:eastAsia="de-CH"/>
            </w:rPr>
          </w:pPr>
          <w:hyperlink w:anchor="_Toc8393895" w:history="1">
            <w:r w:rsidRPr="00B314C0">
              <w:rPr>
                <w:rStyle w:val="Hyperlink"/>
                <w:noProof/>
                <w:lang w:eastAsia="de-CH"/>
              </w:rPr>
              <w:t>7.3.1</w:t>
            </w:r>
            <w:r>
              <w:rPr>
                <w:rFonts w:asciiTheme="minorHAnsi" w:eastAsiaTheme="minorEastAsia" w:hAnsiTheme="minorHAnsi"/>
                <w:noProof/>
                <w:sz w:val="22"/>
                <w:lang w:eastAsia="de-CH"/>
              </w:rPr>
              <w:tab/>
            </w:r>
            <w:r w:rsidRPr="00B314C0">
              <w:rPr>
                <w:rStyle w:val="Hyperlink"/>
                <w:noProof/>
                <w:lang w:eastAsia="de-CH"/>
              </w:rPr>
              <w:t>Entstandene Abweichungen zur Aufgabenstellung</w:t>
            </w:r>
            <w:r>
              <w:rPr>
                <w:noProof/>
                <w:webHidden/>
              </w:rPr>
              <w:tab/>
            </w:r>
            <w:r>
              <w:rPr>
                <w:noProof/>
                <w:webHidden/>
              </w:rPr>
              <w:fldChar w:fldCharType="begin"/>
            </w:r>
            <w:r>
              <w:rPr>
                <w:noProof/>
                <w:webHidden/>
              </w:rPr>
              <w:instrText xml:space="preserve"> PAGEREF _Toc8393895 \h </w:instrText>
            </w:r>
            <w:r>
              <w:rPr>
                <w:noProof/>
                <w:webHidden/>
              </w:rPr>
            </w:r>
            <w:r>
              <w:rPr>
                <w:noProof/>
                <w:webHidden/>
              </w:rPr>
              <w:fldChar w:fldCharType="separate"/>
            </w:r>
            <w:r>
              <w:rPr>
                <w:noProof/>
                <w:webHidden/>
              </w:rPr>
              <w:t>35</w:t>
            </w:r>
            <w:r>
              <w:rPr>
                <w:noProof/>
                <w:webHidden/>
              </w:rPr>
              <w:fldChar w:fldCharType="end"/>
            </w:r>
          </w:hyperlink>
        </w:p>
        <w:p w14:paraId="7AFBDD4A" w14:textId="2CA1D601"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96" w:history="1">
            <w:r w:rsidRPr="00B314C0">
              <w:rPr>
                <w:rStyle w:val="Hyperlink"/>
                <w:noProof/>
                <w:lang w:eastAsia="de-CH"/>
              </w:rPr>
              <w:t>7.4</w:t>
            </w:r>
            <w:r>
              <w:rPr>
                <w:rFonts w:asciiTheme="minorHAnsi" w:eastAsiaTheme="minorEastAsia" w:hAnsiTheme="minorHAnsi"/>
                <w:noProof/>
                <w:sz w:val="22"/>
                <w:lang w:eastAsia="de-CH"/>
              </w:rPr>
              <w:tab/>
            </w:r>
            <w:r w:rsidRPr="00B314C0">
              <w:rPr>
                <w:rStyle w:val="Hyperlink"/>
                <w:noProof/>
                <w:lang w:eastAsia="de-CH"/>
              </w:rPr>
              <w:t>Persönliches Fazit</w:t>
            </w:r>
            <w:r>
              <w:rPr>
                <w:noProof/>
                <w:webHidden/>
              </w:rPr>
              <w:tab/>
            </w:r>
            <w:r>
              <w:rPr>
                <w:noProof/>
                <w:webHidden/>
              </w:rPr>
              <w:fldChar w:fldCharType="begin"/>
            </w:r>
            <w:r>
              <w:rPr>
                <w:noProof/>
                <w:webHidden/>
              </w:rPr>
              <w:instrText xml:space="preserve"> PAGEREF _Toc8393896 \h </w:instrText>
            </w:r>
            <w:r>
              <w:rPr>
                <w:noProof/>
                <w:webHidden/>
              </w:rPr>
            </w:r>
            <w:r>
              <w:rPr>
                <w:noProof/>
                <w:webHidden/>
              </w:rPr>
              <w:fldChar w:fldCharType="separate"/>
            </w:r>
            <w:r>
              <w:rPr>
                <w:noProof/>
                <w:webHidden/>
              </w:rPr>
              <w:t>36</w:t>
            </w:r>
            <w:r>
              <w:rPr>
                <w:noProof/>
                <w:webHidden/>
              </w:rPr>
              <w:fldChar w:fldCharType="end"/>
            </w:r>
          </w:hyperlink>
        </w:p>
        <w:p w14:paraId="2B655C6A" w14:textId="176F30E8"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897" w:history="1">
            <w:r w:rsidRPr="00B314C0">
              <w:rPr>
                <w:rStyle w:val="Hyperlink"/>
                <w:noProof/>
                <w:lang w:eastAsia="de-CH"/>
              </w:rPr>
              <w:t>7.5</w:t>
            </w:r>
            <w:r>
              <w:rPr>
                <w:rFonts w:asciiTheme="minorHAnsi" w:eastAsiaTheme="minorEastAsia" w:hAnsiTheme="minorHAnsi"/>
                <w:noProof/>
                <w:sz w:val="22"/>
                <w:lang w:eastAsia="de-CH"/>
              </w:rPr>
              <w:tab/>
            </w:r>
            <w:r w:rsidRPr="00B314C0">
              <w:rPr>
                <w:rStyle w:val="Hyperlink"/>
                <w:noProof/>
                <w:lang w:eastAsia="de-CH"/>
              </w:rPr>
              <w:t>Schlussreflexion</w:t>
            </w:r>
            <w:r>
              <w:rPr>
                <w:noProof/>
                <w:webHidden/>
              </w:rPr>
              <w:tab/>
            </w:r>
            <w:r>
              <w:rPr>
                <w:noProof/>
                <w:webHidden/>
              </w:rPr>
              <w:fldChar w:fldCharType="begin"/>
            </w:r>
            <w:r>
              <w:rPr>
                <w:noProof/>
                <w:webHidden/>
              </w:rPr>
              <w:instrText xml:space="preserve"> PAGEREF _Toc8393897 \h </w:instrText>
            </w:r>
            <w:r>
              <w:rPr>
                <w:noProof/>
                <w:webHidden/>
              </w:rPr>
            </w:r>
            <w:r>
              <w:rPr>
                <w:noProof/>
                <w:webHidden/>
              </w:rPr>
              <w:fldChar w:fldCharType="separate"/>
            </w:r>
            <w:r>
              <w:rPr>
                <w:noProof/>
                <w:webHidden/>
              </w:rPr>
              <w:t>37</w:t>
            </w:r>
            <w:r>
              <w:rPr>
                <w:noProof/>
                <w:webHidden/>
              </w:rPr>
              <w:fldChar w:fldCharType="end"/>
            </w:r>
          </w:hyperlink>
        </w:p>
        <w:p w14:paraId="6A972426" w14:textId="50AF6537" w:rsidR="00C01C87" w:rsidRDefault="00C01C87">
          <w:pPr>
            <w:pStyle w:val="Verzeichnis4"/>
            <w:rPr>
              <w:rFonts w:asciiTheme="minorHAnsi" w:eastAsiaTheme="minorEastAsia" w:hAnsiTheme="minorHAnsi"/>
              <w:noProof/>
              <w:sz w:val="22"/>
              <w:lang w:eastAsia="de-CH"/>
            </w:rPr>
          </w:pPr>
          <w:hyperlink w:anchor="_Toc8393898" w:history="1">
            <w:r w:rsidRPr="00B314C0">
              <w:rPr>
                <w:rStyle w:val="Hyperlink"/>
                <w:noProof/>
                <w:lang w:eastAsia="de-CH"/>
              </w:rPr>
              <w:t>7.5.1</w:t>
            </w:r>
            <w:r>
              <w:rPr>
                <w:rFonts w:asciiTheme="minorHAnsi" w:eastAsiaTheme="minorEastAsia" w:hAnsiTheme="minorHAnsi"/>
                <w:noProof/>
                <w:sz w:val="22"/>
                <w:lang w:eastAsia="de-CH"/>
              </w:rPr>
              <w:tab/>
            </w:r>
            <w:r w:rsidRPr="00B314C0">
              <w:rPr>
                <w:rStyle w:val="Hyperlink"/>
                <w:noProof/>
                <w:lang w:eastAsia="de-CH"/>
              </w:rPr>
              <w:t>Arbeitsmethodik</w:t>
            </w:r>
            <w:r>
              <w:rPr>
                <w:noProof/>
                <w:webHidden/>
              </w:rPr>
              <w:tab/>
            </w:r>
            <w:r>
              <w:rPr>
                <w:noProof/>
                <w:webHidden/>
              </w:rPr>
              <w:fldChar w:fldCharType="begin"/>
            </w:r>
            <w:r>
              <w:rPr>
                <w:noProof/>
                <w:webHidden/>
              </w:rPr>
              <w:instrText xml:space="preserve"> PAGEREF _Toc8393898 \h </w:instrText>
            </w:r>
            <w:r>
              <w:rPr>
                <w:noProof/>
                <w:webHidden/>
              </w:rPr>
            </w:r>
            <w:r>
              <w:rPr>
                <w:noProof/>
                <w:webHidden/>
              </w:rPr>
              <w:fldChar w:fldCharType="separate"/>
            </w:r>
            <w:r>
              <w:rPr>
                <w:noProof/>
                <w:webHidden/>
              </w:rPr>
              <w:t>37</w:t>
            </w:r>
            <w:r>
              <w:rPr>
                <w:noProof/>
                <w:webHidden/>
              </w:rPr>
              <w:fldChar w:fldCharType="end"/>
            </w:r>
          </w:hyperlink>
        </w:p>
        <w:p w14:paraId="4352B73F" w14:textId="4A0929BE" w:rsidR="00C01C87" w:rsidRDefault="00C01C87">
          <w:pPr>
            <w:pStyle w:val="Verzeichnis4"/>
            <w:rPr>
              <w:rFonts w:asciiTheme="minorHAnsi" w:eastAsiaTheme="minorEastAsia" w:hAnsiTheme="minorHAnsi"/>
              <w:noProof/>
              <w:sz w:val="22"/>
              <w:lang w:eastAsia="de-CH"/>
            </w:rPr>
          </w:pPr>
          <w:hyperlink w:anchor="_Toc8393899" w:history="1">
            <w:r w:rsidRPr="00B314C0">
              <w:rPr>
                <w:rStyle w:val="Hyperlink"/>
                <w:noProof/>
                <w:lang w:eastAsia="de-CH"/>
              </w:rPr>
              <w:t>7.5.2</w:t>
            </w:r>
            <w:r>
              <w:rPr>
                <w:rFonts w:asciiTheme="minorHAnsi" w:eastAsiaTheme="minorEastAsia" w:hAnsiTheme="minorHAnsi"/>
                <w:noProof/>
                <w:sz w:val="22"/>
                <w:lang w:eastAsia="de-CH"/>
              </w:rPr>
              <w:tab/>
            </w:r>
            <w:r w:rsidRPr="00B314C0">
              <w:rPr>
                <w:rStyle w:val="Hyperlink"/>
                <w:noProof/>
                <w:lang w:eastAsia="de-CH"/>
              </w:rPr>
              <w:t>Werkzeuge</w:t>
            </w:r>
            <w:r>
              <w:rPr>
                <w:noProof/>
                <w:webHidden/>
              </w:rPr>
              <w:tab/>
            </w:r>
            <w:r>
              <w:rPr>
                <w:noProof/>
                <w:webHidden/>
              </w:rPr>
              <w:fldChar w:fldCharType="begin"/>
            </w:r>
            <w:r>
              <w:rPr>
                <w:noProof/>
                <w:webHidden/>
              </w:rPr>
              <w:instrText xml:space="preserve"> PAGEREF _Toc8393899 \h </w:instrText>
            </w:r>
            <w:r>
              <w:rPr>
                <w:noProof/>
                <w:webHidden/>
              </w:rPr>
            </w:r>
            <w:r>
              <w:rPr>
                <w:noProof/>
                <w:webHidden/>
              </w:rPr>
              <w:fldChar w:fldCharType="separate"/>
            </w:r>
            <w:r>
              <w:rPr>
                <w:noProof/>
                <w:webHidden/>
              </w:rPr>
              <w:t>37</w:t>
            </w:r>
            <w:r>
              <w:rPr>
                <w:noProof/>
                <w:webHidden/>
              </w:rPr>
              <w:fldChar w:fldCharType="end"/>
            </w:r>
          </w:hyperlink>
        </w:p>
        <w:p w14:paraId="574CC5E0" w14:textId="293FCC68" w:rsidR="00C01C87" w:rsidRDefault="00C01C87">
          <w:pPr>
            <w:pStyle w:val="Verzeichnis4"/>
            <w:rPr>
              <w:rFonts w:asciiTheme="minorHAnsi" w:eastAsiaTheme="minorEastAsia" w:hAnsiTheme="minorHAnsi"/>
              <w:noProof/>
              <w:sz w:val="22"/>
              <w:lang w:eastAsia="de-CH"/>
            </w:rPr>
          </w:pPr>
          <w:hyperlink w:anchor="_Toc8393900" w:history="1">
            <w:r w:rsidRPr="00B314C0">
              <w:rPr>
                <w:rStyle w:val="Hyperlink"/>
                <w:noProof/>
                <w:lang w:eastAsia="de-CH"/>
              </w:rPr>
              <w:t>7.5.3</w:t>
            </w:r>
            <w:r>
              <w:rPr>
                <w:rFonts w:asciiTheme="minorHAnsi" w:eastAsiaTheme="minorEastAsia" w:hAnsiTheme="minorHAnsi"/>
                <w:noProof/>
                <w:sz w:val="22"/>
                <w:lang w:eastAsia="de-CH"/>
              </w:rPr>
              <w:tab/>
            </w:r>
            <w:r w:rsidRPr="00B314C0">
              <w:rPr>
                <w:rStyle w:val="Hyperlink"/>
                <w:noProof/>
                <w:lang w:eastAsia="de-CH"/>
              </w:rPr>
              <w:t>Umsetzung</w:t>
            </w:r>
            <w:r>
              <w:rPr>
                <w:noProof/>
                <w:webHidden/>
              </w:rPr>
              <w:tab/>
            </w:r>
            <w:r>
              <w:rPr>
                <w:noProof/>
                <w:webHidden/>
              </w:rPr>
              <w:fldChar w:fldCharType="begin"/>
            </w:r>
            <w:r>
              <w:rPr>
                <w:noProof/>
                <w:webHidden/>
              </w:rPr>
              <w:instrText xml:space="preserve"> PAGEREF _Toc8393900 \h </w:instrText>
            </w:r>
            <w:r>
              <w:rPr>
                <w:noProof/>
                <w:webHidden/>
              </w:rPr>
            </w:r>
            <w:r>
              <w:rPr>
                <w:noProof/>
                <w:webHidden/>
              </w:rPr>
              <w:fldChar w:fldCharType="separate"/>
            </w:r>
            <w:r>
              <w:rPr>
                <w:noProof/>
                <w:webHidden/>
              </w:rPr>
              <w:t>37</w:t>
            </w:r>
            <w:r>
              <w:rPr>
                <w:noProof/>
                <w:webHidden/>
              </w:rPr>
              <w:fldChar w:fldCharType="end"/>
            </w:r>
          </w:hyperlink>
        </w:p>
        <w:p w14:paraId="375001FC" w14:textId="25C537CD" w:rsidR="00C01C87" w:rsidRDefault="00C01C87">
          <w:pPr>
            <w:pStyle w:val="Verzeichnis1"/>
            <w:rPr>
              <w:rFonts w:asciiTheme="minorHAnsi" w:eastAsiaTheme="minorEastAsia" w:hAnsiTheme="minorHAnsi"/>
              <w:noProof/>
              <w:color w:val="auto"/>
              <w:lang w:eastAsia="de-CH"/>
            </w:rPr>
          </w:pPr>
          <w:hyperlink w:anchor="_Toc8393901" w:history="1">
            <w:r w:rsidRPr="00B314C0">
              <w:rPr>
                <w:rStyle w:val="Hyperlink"/>
                <w:noProof/>
                <w:lang w:eastAsia="de-CH"/>
              </w:rPr>
              <w:t>Teil 2: Dokumentation und Umsetzung</w:t>
            </w:r>
            <w:r>
              <w:rPr>
                <w:noProof/>
                <w:webHidden/>
              </w:rPr>
              <w:tab/>
            </w:r>
            <w:r>
              <w:rPr>
                <w:noProof/>
                <w:webHidden/>
              </w:rPr>
              <w:fldChar w:fldCharType="begin"/>
            </w:r>
            <w:r>
              <w:rPr>
                <w:noProof/>
                <w:webHidden/>
              </w:rPr>
              <w:instrText xml:space="preserve"> PAGEREF _Toc8393901 \h </w:instrText>
            </w:r>
            <w:r>
              <w:rPr>
                <w:noProof/>
                <w:webHidden/>
              </w:rPr>
            </w:r>
            <w:r>
              <w:rPr>
                <w:noProof/>
                <w:webHidden/>
              </w:rPr>
              <w:fldChar w:fldCharType="separate"/>
            </w:r>
            <w:r>
              <w:rPr>
                <w:noProof/>
                <w:webHidden/>
              </w:rPr>
              <w:t>38</w:t>
            </w:r>
            <w:r>
              <w:rPr>
                <w:noProof/>
                <w:webHidden/>
              </w:rPr>
              <w:fldChar w:fldCharType="end"/>
            </w:r>
          </w:hyperlink>
        </w:p>
        <w:p w14:paraId="1368F1B2" w14:textId="53D57A8F"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902" w:history="1">
            <w:r w:rsidRPr="00B314C0">
              <w:rPr>
                <w:rStyle w:val="Hyperlink"/>
                <w:noProof/>
                <w:lang w:eastAsia="de-CH"/>
              </w:rPr>
              <w:t>8</w:t>
            </w:r>
            <w:r>
              <w:rPr>
                <w:rFonts w:asciiTheme="minorHAnsi" w:eastAsiaTheme="minorEastAsia" w:hAnsiTheme="minorHAnsi"/>
                <w:noProof/>
                <w:lang w:eastAsia="de-CH"/>
              </w:rPr>
              <w:tab/>
            </w:r>
            <w:r w:rsidRPr="00B314C0">
              <w:rPr>
                <w:rStyle w:val="Hyperlink"/>
                <w:noProof/>
                <w:lang w:eastAsia="de-CH"/>
              </w:rPr>
              <w:t>Initialisierung</w:t>
            </w:r>
            <w:r>
              <w:rPr>
                <w:noProof/>
                <w:webHidden/>
              </w:rPr>
              <w:tab/>
            </w:r>
            <w:r>
              <w:rPr>
                <w:noProof/>
                <w:webHidden/>
              </w:rPr>
              <w:fldChar w:fldCharType="begin"/>
            </w:r>
            <w:r>
              <w:rPr>
                <w:noProof/>
                <w:webHidden/>
              </w:rPr>
              <w:instrText xml:space="preserve"> PAGEREF _Toc8393902 \h </w:instrText>
            </w:r>
            <w:r>
              <w:rPr>
                <w:noProof/>
                <w:webHidden/>
              </w:rPr>
            </w:r>
            <w:r>
              <w:rPr>
                <w:noProof/>
                <w:webHidden/>
              </w:rPr>
              <w:fldChar w:fldCharType="separate"/>
            </w:r>
            <w:r>
              <w:rPr>
                <w:noProof/>
                <w:webHidden/>
              </w:rPr>
              <w:t>38</w:t>
            </w:r>
            <w:r>
              <w:rPr>
                <w:noProof/>
                <w:webHidden/>
              </w:rPr>
              <w:fldChar w:fldCharType="end"/>
            </w:r>
          </w:hyperlink>
        </w:p>
        <w:p w14:paraId="3C0D08A4" w14:textId="4D509388"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03" w:history="1">
            <w:r w:rsidRPr="00B314C0">
              <w:rPr>
                <w:rStyle w:val="Hyperlink"/>
                <w:noProof/>
                <w:lang w:eastAsia="de-CH"/>
              </w:rPr>
              <w:t>8.1</w:t>
            </w:r>
            <w:r>
              <w:rPr>
                <w:rFonts w:asciiTheme="minorHAnsi" w:eastAsiaTheme="minorEastAsia" w:hAnsiTheme="minorHAnsi"/>
                <w:noProof/>
                <w:sz w:val="22"/>
                <w:lang w:eastAsia="de-CH"/>
              </w:rPr>
              <w:tab/>
            </w:r>
            <w:r w:rsidRPr="00B314C0">
              <w:rPr>
                <w:rStyle w:val="Hyperlink"/>
                <w:noProof/>
                <w:lang w:eastAsia="de-CH"/>
              </w:rPr>
              <w:t>Analyse Vue.js</w:t>
            </w:r>
            <w:r>
              <w:rPr>
                <w:noProof/>
                <w:webHidden/>
              </w:rPr>
              <w:tab/>
            </w:r>
            <w:r>
              <w:rPr>
                <w:noProof/>
                <w:webHidden/>
              </w:rPr>
              <w:fldChar w:fldCharType="begin"/>
            </w:r>
            <w:r>
              <w:rPr>
                <w:noProof/>
                <w:webHidden/>
              </w:rPr>
              <w:instrText xml:space="preserve"> PAGEREF _Toc8393903 \h </w:instrText>
            </w:r>
            <w:r>
              <w:rPr>
                <w:noProof/>
                <w:webHidden/>
              </w:rPr>
            </w:r>
            <w:r>
              <w:rPr>
                <w:noProof/>
                <w:webHidden/>
              </w:rPr>
              <w:fldChar w:fldCharType="separate"/>
            </w:r>
            <w:r>
              <w:rPr>
                <w:noProof/>
                <w:webHidden/>
              </w:rPr>
              <w:t>38</w:t>
            </w:r>
            <w:r>
              <w:rPr>
                <w:noProof/>
                <w:webHidden/>
              </w:rPr>
              <w:fldChar w:fldCharType="end"/>
            </w:r>
          </w:hyperlink>
        </w:p>
        <w:p w14:paraId="5B114049" w14:textId="3434DF92" w:rsidR="00C01C87" w:rsidRDefault="00C01C87">
          <w:pPr>
            <w:pStyle w:val="Verzeichnis4"/>
            <w:rPr>
              <w:rFonts w:asciiTheme="minorHAnsi" w:eastAsiaTheme="minorEastAsia" w:hAnsiTheme="minorHAnsi"/>
              <w:noProof/>
              <w:sz w:val="22"/>
              <w:lang w:eastAsia="de-CH"/>
            </w:rPr>
          </w:pPr>
          <w:hyperlink w:anchor="_Toc8393904" w:history="1">
            <w:r w:rsidRPr="00B314C0">
              <w:rPr>
                <w:rStyle w:val="Hyperlink"/>
                <w:noProof/>
                <w:lang w:eastAsia="de-CH"/>
              </w:rPr>
              <w:t>8.1.1</w:t>
            </w:r>
            <w:r>
              <w:rPr>
                <w:rFonts w:asciiTheme="minorHAnsi" w:eastAsiaTheme="minorEastAsia" w:hAnsiTheme="minorHAnsi"/>
                <w:noProof/>
                <w:sz w:val="22"/>
                <w:lang w:eastAsia="de-CH"/>
              </w:rPr>
              <w:tab/>
            </w:r>
            <w:r w:rsidRPr="00B314C0">
              <w:rPr>
                <w:rStyle w:val="Hyperlink"/>
                <w:noProof/>
                <w:lang w:eastAsia="de-CH"/>
              </w:rPr>
              <w:t>Konzept</w:t>
            </w:r>
            <w:r>
              <w:rPr>
                <w:noProof/>
                <w:webHidden/>
              </w:rPr>
              <w:tab/>
            </w:r>
            <w:r>
              <w:rPr>
                <w:noProof/>
                <w:webHidden/>
              </w:rPr>
              <w:fldChar w:fldCharType="begin"/>
            </w:r>
            <w:r>
              <w:rPr>
                <w:noProof/>
                <w:webHidden/>
              </w:rPr>
              <w:instrText xml:space="preserve"> PAGEREF _Toc8393904 \h </w:instrText>
            </w:r>
            <w:r>
              <w:rPr>
                <w:noProof/>
                <w:webHidden/>
              </w:rPr>
            </w:r>
            <w:r>
              <w:rPr>
                <w:noProof/>
                <w:webHidden/>
              </w:rPr>
              <w:fldChar w:fldCharType="separate"/>
            </w:r>
            <w:r>
              <w:rPr>
                <w:noProof/>
                <w:webHidden/>
              </w:rPr>
              <w:t>39</w:t>
            </w:r>
            <w:r>
              <w:rPr>
                <w:noProof/>
                <w:webHidden/>
              </w:rPr>
              <w:fldChar w:fldCharType="end"/>
            </w:r>
          </w:hyperlink>
        </w:p>
        <w:p w14:paraId="3FDC2003" w14:textId="3865DC29" w:rsidR="00C01C87" w:rsidRDefault="00C01C87">
          <w:pPr>
            <w:pStyle w:val="Verzeichnis4"/>
            <w:rPr>
              <w:rFonts w:asciiTheme="minorHAnsi" w:eastAsiaTheme="minorEastAsia" w:hAnsiTheme="minorHAnsi"/>
              <w:noProof/>
              <w:sz w:val="22"/>
              <w:lang w:eastAsia="de-CH"/>
            </w:rPr>
          </w:pPr>
          <w:hyperlink w:anchor="_Toc8393905" w:history="1">
            <w:r w:rsidRPr="00B314C0">
              <w:rPr>
                <w:rStyle w:val="Hyperlink"/>
                <w:noProof/>
                <w:lang w:eastAsia="de-CH"/>
              </w:rPr>
              <w:t>8.1.2</w:t>
            </w:r>
            <w:r>
              <w:rPr>
                <w:rFonts w:asciiTheme="minorHAnsi" w:eastAsiaTheme="minorEastAsia" w:hAnsiTheme="minorHAnsi"/>
                <w:noProof/>
                <w:sz w:val="22"/>
                <w:lang w:eastAsia="de-CH"/>
              </w:rPr>
              <w:tab/>
            </w:r>
            <w:r w:rsidRPr="00B314C0">
              <w:rPr>
                <w:rStyle w:val="Hyperlink"/>
                <w:noProof/>
                <w:lang w:eastAsia="de-CH"/>
              </w:rPr>
              <w:t>Vergleich</w:t>
            </w:r>
            <w:r>
              <w:rPr>
                <w:noProof/>
                <w:webHidden/>
              </w:rPr>
              <w:tab/>
            </w:r>
            <w:r>
              <w:rPr>
                <w:noProof/>
                <w:webHidden/>
              </w:rPr>
              <w:fldChar w:fldCharType="begin"/>
            </w:r>
            <w:r>
              <w:rPr>
                <w:noProof/>
                <w:webHidden/>
              </w:rPr>
              <w:instrText xml:space="preserve"> PAGEREF _Toc8393905 \h </w:instrText>
            </w:r>
            <w:r>
              <w:rPr>
                <w:noProof/>
                <w:webHidden/>
              </w:rPr>
            </w:r>
            <w:r>
              <w:rPr>
                <w:noProof/>
                <w:webHidden/>
              </w:rPr>
              <w:fldChar w:fldCharType="separate"/>
            </w:r>
            <w:r>
              <w:rPr>
                <w:noProof/>
                <w:webHidden/>
              </w:rPr>
              <w:t>39</w:t>
            </w:r>
            <w:r>
              <w:rPr>
                <w:noProof/>
                <w:webHidden/>
              </w:rPr>
              <w:fldChar w:fldCharType="end"/>
            </w:r>
          </w:hyperlink>
        </w:p>
        <w:p w14:paraId="7AC4F7B7" w14:textId="6112AFE6"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06" w:history="1">
            <w:r w:rsidRPr="00B314C0">
              <w:rPr>
                <w:rStyle w:val="Hyperlink"/>
                <w:noProof/>
                <w:lang w:eastAsia="de-CH"/>
              </w:rPr>
              <w:t>8.2</w:t>
            </w:r>
            <w:r>
              <w:rPr>
                <w:rFonts w:asciiTheme="minorHAnsi" w:eastAsiaTheme="minorEastAsia" w:hAnsiTheme="minorHAnsi"/>
                <w:noProof/>
                <w:sz w:val="22"/>
                <w:lang w:eastAsia="de-CH"/>
              </w:rPr>
              <w:tab/>
            </w:r>
            <w:r w:rsidRPr="00B314C0">
              <w:rPr>
                <w:rStyle w:val="Hyperlink"/>
                <w:noProof/>
                <w:lang w:eastAsia="de-CH"/>
              </w:rPr>
              <w:t>Vertiefte Studie Ist-Zustand &amp; Umgebung</w:t>
            </w:r>
            <w:r>
              <w:rPr>
                <w:noProof/>
                <w:webHidden/>
              </w:rPr>
              <w:tab/>
            </w:r>
            <w:r>
              <w:rPr>
                <w:noProof/>
                <w:webHidden/>
              </w:rPr>
              <w:fldChar w:fldCharType="begin"/>
            </w:r>
            <w:r>
              <w:rPr>
                <w:noProof/>
                <w:webHidden/>
              </w:rPr>
              <w:instrText xml:space="preserve"> PAGEREF _Toc8393906 \h </w:instrText>
            </w:r>
            <w:r>
              <w:rPr>
                <w:noProof/>
                <w:webHidden/>
              </w:rPr>
            </w:r>
            <w:r>
              <w:rPr>
                <w:noProof/>
                <w:webHidden/>
              </w:rPr>
              <w:fldChar w:fldCharType="separate"/>
            </w:r>
            <w:r>
              <w:rPr>
                <w:noProof/>
                <w:webHidden/>
              </w:rPr>
              <w:t>40</w:t>
            </w:r>
            <w:r>
              <w:rPr>
                <w:noProof/>
                <w:webHidden/>
              </w:rPr>
              <w:fldChar w:fldCharType="end"/>
            </w:r>
          </w:hyperlink>
        </w:p>
        <w:p w14:paraId="71602582" w14:textId="4B1B0FE7"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07" w:history="1">
            <w:r w:rsidRPr="00B314C0">
              <w:rPr>
                <w:rStyle w:val="Hyperlink"/>
                <w:noProof/>
                <w:lang w:eastAsia="de-CH"/>
              </w:rPr>
              <w:t>8.3</w:t>
            </w:r>
            <w:r>
              <w:rPr>
                <w:rFonts w:asciiTheme="minorHAnsi" w:eastAsiaTheme="minorEastAsia" w:hAnsiTheme="minorHAnsi"/>
                <w:noProof/>
                <w:sz w:val="22"/>
                <w:lang w:eastAsia="de-CH"/>
              </w:rPr>
              <w:tab/>
            </w:r>
            <w:r w:rsidRPr="00B314C0">
              <w:rPr>
                <w:rStyle w:val="Hyperlink"/>
                <w:noProof/>
                <w:lang w:eastAsia="de-CH"/>
              </w:rPr>
              <w:t>Umsetzung Projektmethode &amp; Vorgehensmodell</w:t>
            </w:r>
            <w:r>
              <w:rPr>
                <w:noProof/>
                <w:webHidden/>
              </w:rPr>
              <w:tab/>
            </w:r>
            <w:r>
              <w:rPr>
                <w:noProof/>
                <w:webHidden/>
              </w:rPr>
              <w:fldChar w:fldCharType="begin"/>
            </w:r>
            <w:r>
              <w:rPr>
                <w:noProof/>
                <w:webHidden/>
              </w:rPr>
              <w:instrText xml:space="preserve"> PAGEREF _Toc8393907 \h </w:instrText>
            </w:r>
            <w:r>
              <w:rPr>
                <w:noProof/>
                <w:webHidden/>
              </w:rPr>
            </w:r>
            <w:r>
              <w:rPr>
                <w:noProof/>
                <w:webHidden/>
              </w:rPr>
              <w:fldChar w:fldCharType="separate"/>
            </w:r>
            <w:r>
              <w:rPr>
                <w:noProof/>
                <w:webHidden/>
              </w:rPr>
              <w:t>42</w:t>
            </w:r>
            <w:r>
              <w:rPr>
                <w:noProof/>
                <w:webHidden/>
              </w:rPr>
              <w:fldChar w:fldCharType="end"/>
            </w:r>
          </w:hyperlink>
        </w:p>
        <w:p w14:paraId="108BDA26" w14:textId="70200CCF"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08" w:history="1">
            <w:r w:rsidRPr="00B314C0">
              <w:rPr>
                <w:rStyle w:val="Hyperlink"/>
                <w:noProof/>
                <w:lang w:eastAsia="de-CH"/>
              </w:rPr>
              <w:t>8.4</w:t>
            </w:r>
            <w:r>
              <w:rPr>
                <w:rFonts w:asciiTheme="minorHAnsi" w:eastAsiaTheme="minorEastAsia" w:hAnsiTheme="minorHAnsi"/>
                <w:noProof/>
                <w:sz w:val="22"/>
                <w:lang w:eastAsia="de-CH"/>
              </w:rPr>
              <w:tab/>
            </w:r>
            <w:r w:rsidRPr="00B314C0">
              <w:rPr>
                <w:rStyle w:val="Hyperlink"/>
                <w:noProof/>
                <w:lang w:eastAsia="de-CH"/>
              </w:rPr>
              <w:t>Anforderungen</w:t>
            </w:r>
            <w:r>
              <w:rPr>
                <w:noProof/>
                <w:webHidden/>
              </w:rPr>
              <w:tab/>
            </w:r>
            <w:r>
              <w:rPr>
                <w:noProof/>
                <w:webHidden/>
              </w:rPr>
              <w:fldChar w:fldCharType="begin"/>
            </w:r>
            <w:r>
              <w:rPr>
                <w:noProof/>
                <w:webHidden/>
              </w:rPr>
              <w:instrText xml:space="preserve"> PAGEREF _Toc8393908 \h </w:instrText>
            </w:r>
            <w:r>
              <w:rPr>
                <w:noProof/>
                <w:webHidden/>
              </w:rPr>
            </w:r>
            <w:r>
              <w:rPr>
                <w:noProof/>
                <w:webHidden/>
              </w:rPr>
              <w:fldChar w:fldCharType="separate"/>
            </w:r>
            <w:r>
              <w:rPr>
                <w:noProof/>
                <w:webHidden/>
              </w:rPr>
              <w:t>44</w:t>
            </w:r>
            <w:r>
              <w:rPr>
                <w:noProof/>
                <w:webHidden/>
              </w:rPr>
              <w:fldChar w:fldCharType="end"/>
            </w:r>
          </w:hyperlink>
        </w:p>
        <w:p w14:paraId="603CA943" w14:textId="0F27C998" w:rsidR="00C01C87" w:rsidRDefault="00C01C87">
          <w:pPr>
            <w:pStyle w:val="Verzeichnis4"/>
            <w:rPr>
              <w:rFonts w:asciiTheme="minorHAnsi" w:eastAsiaTheme="minorEastAsia" w:hAnsiTheme="minorHAnsi"/>
              <w:noProof/>
              <w:sz w:val="22"/>
              <w:lang w:eastAsia="de-CH"/>
            </w:rPr>
          </w:pPr>
          <w:hyperlink w:anchor="_Toc8393909" w:history="1">
            <w:r w:rsidRPr="00B314C0">
              <w:rPr>
                <w:rStyle w:val="Hyperlink"/>
                <w:noProof/>
                <w:lang w:eastAsia="de-CH"/>
              </w:rPr>
              <w:t>8.4.1</w:t>
            </w:r>
            <w:r>
              <w:rPr>
                <w:rFonts w:asciiTheme="minorHAnsi" w:eastAsiaTheme="minorEastAsia" w:hAnsiTheme="minorHAnsi"/>
                <w:noProof/>
                <w:sz w:val="22"/>
                <w:lang w:eastAsia="de-CH"/>
              </w:rPr>
              <w:tab/>
            </w:r>
            <w:r w:rsidRPr="00B314C0">
              <w:rPr>
                <w:rStyle w:val="Hyperlink"/>
                <w:noProof/>
                <w:lang w:eastAsia="de-CH"/>
              </w:rPr>
              <w:t>Funktional</w:t>
            </w:r>
            <w:r>
              <w:rPr>
                <w:noProof/>
                <w:webHidden/>
              </w:rPr>
              <w:tab/>
            </w:r>
            <w:r>
              <w:rPr>
                <w:noProof/>
                <w:webHidden/>
              </w:rPr>
              <w:fldChar w:fldCharType="begin"/>
            </w:r>
            <w:r>
              <w:rPr>
                <w:noProof/>
                <w:webHidden/>
              </w:rPr>
              <w:instrText xml:space="preserve"> PAGEREF _Toc8393909 \h </w:instrText>
            </w:r>
            <w:r>
              <w:rPr>
                <w:noProof/>
                <w:webHidden/>
              </w:rPr>
            </w:r>
            <w:r>
              <w:rPr>
                <w:noProof/>
                <w:webHidden/>
              </w:rPr>
              <w:fldChar w:fldCharType="separate"/>
            </w:r>
            <w:r>
              <w:rPr>
                <w:noProof/>
                <w:webHidden/>
              </w:rPr>
              <w:t>45</w:t>
            </w:r>
            <w:r>
              <w:rPr>
                <w:noProof/>
                <w:webHidden/>
              </w:rPr>
              <w:fldChar w:fldCharType="end"/>
            </w:r>
          </w:hyperlink>
        </w:p>
        <w:p w14:paraId="123657CB" w14:textId="4E9B7E10" w:rsidR="00C01C87" w:rsidRDefault="00C01C87">
          <w:pPr>
            <w:pStyle w:val="Verzeichnis4"/>
            <w:rPr>
              <w:rFonts w:asciiTheme="minorHAnsi" w:eastAsiaTheme="minorEastAsia" w:hAnsiTheme="minorHAnsi"/>
              <w:noProof/>
              <w:sz w:val="22"/>
              <w:lang w:eastAsia="de-CH"/>
            </w:rPr>
          </w:pPr>
          <w:hyperlink w:anchor="_Toc8393910" w:history="1">
            <w:r w:rsidRPr="00B314C0">
              <w:rPr>
                <w:rStyle w:val="Hyperlink"/>
                <w:noProof/>
                <w:lang w:eastAsia="de-CH"/>
              </w:rPr>
              <w:t>8.4.2</w:t>
            </w:r>
            <w:r>
              <w:rPr>
                <w:rFonts w:asciiTheme="minorHAnsi" w:eastAsiaTheme="minorEastAsia" w:hAnsiTheme="minorHAnsi"/>
                <w:noProof/>
                <w:sz w:val="22"/>
                <w:lang w:eastAsia="de-CH"/>
              </w:rPr>
              <w:tab/>
            </w:r>
            <w:r w:rsidRPr="00B314C0">
              <w:rPr>
                <w:rStyle w:val="Hyperlink"/>
                <w:noProof/>
                <w:lang w:eastAsia="de-CH"/>
              </w:rPr>
              <w:t>Nicht-Funktional</w:t>
            </w:r>
            <w:r>
              <w:rPr>
                <w:noProof/>
                <w:webHidden/>
              </w:rPr>
              <w:tab/>
            </w:r>
            <w:r>
              <w:rPr>
                <w:noProof/>
                <w:webHidden/>
              </w:rPr>
              <w:fldChar w:fldCharType="begin"/>
            </w:r>
            <w:r>
              <w:rPr>
                <w:noProof/>
                <w:webHidden/>
              </w:rPr>
              <w:instrText xml:space="preserve"> PAGEREF _Toc8393910 \h </w:instrText>
            </w:r>
            <w:r>
              <w:rPr>
                <w:noProof/>
                <w:webHidden/>
              </w:rPr>
            </w:r>
            <w:r>
              <w:rPr>
                <w:noProof/>
                <w:webHidden/>
              </w:rPr>
              <w:fldChar w:fldCharType="separate"/>
            </w:r>
            <w:r>
              <w:rPr>
                <w:noProof/>
                <w:webHidden/>
              </w:rPr>
              <w:t>45</w:t>
            </w:r>
            <w:r>
              <w:rPr>
                <w:noProof/>
                <w:webHidden/>
              </w:rPr>
              <w:fldChar w:fldCharType="end"/>
            </w:r>
          </w:hyperlink>
        </w:p>
        <w:p w14:paraId="49D2C22A" w14:textId="28691D88"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11" w:history="1">
            <w:r w:rsidRPr="00B314C0">
              <w:rPr>
                <w:rStyle w:val="Hyperlink"/>
                <w:noProof/>
                <w:lang w:eastAsia="de-CH"/>
              </w:rPr>
              <w:t>8.5</w:t>
            </w:r>
            <w:r>
              <w:rPr>
                <w:rFonts w:asciiTheme="minorHAnsi" w:eastAsiaTheme="minorEastAsia" w:hAnsiTheme="minorHAnsi"/>
                <w:noProof/>
                <w:sz w:val="22"/>
                <w:lang w:eastAsia="de-CH"/>
              </w:rPr>
              <w:tab/>
            </w:r>
            <w:r w:rsidRPr="00B314C0">
              <w:rPr>
                <w:rStyle w:val="Hyperlink"/>
                <w:noProof/>
                <w:lang w:eastAsia="de-CH"/>
              </w:rPr>
              <w:t>Ziele</w:t>
            </w:r>
            <w:r>
              <w:rPr>
                <w:noProof/>
                <w:webHidden/>
              </w:rPr>
              <w:tab/>
            </w:r>
            <w:r>
              <w:rPr>
                <w:noProof/>
                <w:webHidden/>
              </w:rPr>
              <w:fldChar w:fldCharType="begin"/>
            </w:r>
            <w:r>
              <w:rPr>
                <w:noProof/>
                <w:webHidden/>
              </w:rPr>
              <w:instrText xml:space="preserve"> PAGEREF _Toc8393911 \h </w:instrText>
            </w:r>
            <w:r>
              <w:rPr>
                <w:noProof/>
                <w:webHidden/>
              </w:rPr>
            </w:r>
            <w:r>
              <w:rPr>
                <w:noProof/>
                <w:webHidden/>
              </w:rPr>
              <w:fldChar w:fldCharType="separate"/>
            </w:r>
            <w:r>
              <w:rPr>
                <w:noProof/>
                <w:webHidden/>
              </w:rPr>
              <w:t>46</w:t>
            </w:r>
            <w:r>
              <w:rPr>
                <w:noProof/>
                <w:webHidden/>
              </w:rPr>
              <w:fldChar w:fldCharType="end"/>
            </w:r>
          </w:hyperlink>
        </w:p>
        <w:p w14:paraId="356FA0AC" w14:textId="6757E31E" w:rsidR="00C01C87" w:rsidRDefault="00C01C87">
          <w:pPr>
            <w:pStyle w:val="Verzeichnis4"/>
            <w:rPr>
              <w:rFonts w:asciiTheme="minorHAnsi" w:eastAsiaTheme="minorEastAsia" w:hAnsiTheme="minorHAnsi"/>
              <w:noProof/>
              <w:sz w:val="22"/>
              <w:lang w:eastAsia="de-CH"/>
            </w:rPr>
          </w:pPr>
          <w:hyperlink w:anchor="_Toc8393912" w:history="1">
            <w:r w:rsidRPr="00B314C0">
              <w:rPr>
                <w:rStyle w:val="Hyperlink"/>
                <w:noProof/>
                <w:lang w:eastAsia="de-CH"/>
              </w:rPr>
              <w:t>8.5.1</w:t>
            </w:r>
            <w:r>
              <w:rPr>
                <w:rFonts w:asciiTheme="minorHAnsi" w:eastAsiaTheme="minorEastAsia" w:hAnsiTheme="minorHAnsi"/>
                <w:noProof/>
                <w:sz w:val="22"/>
                <w:lang w:eastAsia="de-CH"/>
              </w:rPr>
              <w:tab/>
            </w:r>
            <w:r w:rsidRPr="00B314C0">
              <w:rPr>
                <w:rStyle w:val="Hyperlink"/>
                <w:noProof/>
                <w:lang w:eastAsia="de-CH"/>
              </w:rPr>
              <w:t>Projekt</w:t>
            </w:r>
            <w:r>
              <w:rPr>
                <w:noProof/>
                <w:webHidden/>
              </w:rPr>
              <w:tab/>
            </w:r>
            <w:r>
              <w:rPr>
                <w:noProof/>
                <w:webHidden/>
              </w:rPr>
              <w:fldChar w:fldCharType="begin"/>
            </w:r>
            <w:r>
              <w:rPr>
                <w:noProof/>
                <w:webHidden/>
              </w:rPr>
              <w:instrText xml:space="preserve"> PAGEREF _Toc8393912 \h </w:instrText>
            </w:r>
            <w:r>
              <w:rPr>
                <w:noProof/>
                <w:webHidden/>
              </w:rPr>
            </w:r>
            <w:r>
              <w:rPr>
                <w:noProof/>
                <w:webHidden/>
              </w:rPr>
              <w:fldChar w:fldCharType="separate"/>
            </w:r>
            <w:r>
              <w:rPr>
                <w:noProof/>
                <w:webHidden/>
              </w:rPr>
              <w:t>46</w:t>
            </w:r>
            <w:r>
              <w:rPr>
                <w:noProof/>
                <w:webHidden/>
              </w:rPr>
              <w:fldChar w:fldCharType="end"/>
            </w:r>
          </w:hyperlink>
        </w:p>
        <w:p w14:paraId="1673B10A" w14:textId="12D14247" w:rsidR="00C01C87" w:rsidRDefault="00C01C87">
          <w:pPr>
            <w:pStyle w:val="Verzeichnis4"/>
            <w:rPr>
              <w:rFonts w:asciiTheme="minorHAnsi" w:eastAsiaTheme="minorEastAsia" w:hAnsiTheme="minorHAnsi"/>
              <w:noProof/>
              <w:sz w:val="22"/>
              <w:lang w:eastAsia="de-CH"/>
            </w:rPr>
          </w:pPr>
          <w:hyperlink w:anchor="_Toc8393913" w:history="1">
            <w:r w:rsidRPr="00B314C0">
              <w:rPr>
                <w:rStyle w:val="Hyperlink"/>
                <w:noProof/>
                <w:lang w:eastAsia="de-CH"/>
              </w:rPr>
              <w:t>8.5.2</w:t>
            </w:r>
            <w:r>
              <w:rPr>
                <w:rFonts w:asciiTheme="minorHAnsi" w:eastAsiaTheme="minorEastAsia" w:hAnsiTheme="minorHAnsi"/>
                <w:noProof/>
                <w:sz w:val="22"/>
                <w:lang w:eastAsia="de-CH"/>
              </w:rPr>
              <w:tab/>
            </w:r>
            <w:r w:rsidRPr="00B314C0">
              <w:rPr>
                <w:rStyle w:val="Hyperlink"/>
                <w:noProof/>
                <w:lang w:eastAsia="de-CH"/>
              </w:rPr>
              <w:t>Persönlich</w:t>
            </w:r>
            <w:r>
              <w:rPr>
                <w:noProof/>
                <w:webHidden/>
              </w:rPr>
              <w:tab/>
            </w:r>
            <w:r>
              <w:rPr>
                <w:noProof/>
                <w:webHidden/>
              </w:rPr>
              <w:fldChar w:fldCharType="begin"/>
            </w:r>
            <w:r>
              <w:rPr>
                <w:noProof/>
                <w:webHidden/>
              </w:rPr>
              <w:instrText xml:space="preserve"> PAGEREF _Toc8393913 \h </w:instrText>
            </w:r>
            <w:r>
              <w:rPr>
                <w:noProof/>
                <w:webHidden/>
              </w:rPr>
            </w:r>
            <w:r>
              <w:rPr>
                <w:noProof/>
                <w:webHidden/>
              </w:rPr>
              <w:fldChar w:fldCharType="separate"/>
            </w:r>
            <w:r>
              <w:rPr>
                <w:noProof/>
                <w:webHidden/>
              </w:rPr>
              <w:t>46</w:t>
            </w:r>
            <w:r>
              <w:rPr>
                <w:noProof/>
                <w:webHidden/>
              </w:rPr>
              <w:fldChar w:fldCharType="end"/>
            </w:r>
          </w:hyperlink>
        </w:p>
        <w:p w14:paraId="6F5B9C34" w14:textId="3C665573"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14" w:history="1">
            <w:r w:rsidRPr="00B314C0">
              <w:rPr>
                <w:rStyle w:val="Hyperlink"/>
                <w:noProof/>
                <w:lang w:eastAsia="de-CH"/>
              </w:rPr>
              <w:t>8.6</w:t>
            </w:r>
            <w:r>
              <w:rPr>
                <w:rFonts w:asciiTheme="minorHAnsi" w:eastAsiaTheme="minorEastAsia" w:hAnsiTheme="minorHAnsi"/>
                <w:noProof/>
                <w:sz w:val="22"/>
                <w:lang w:eastAsia="de-CH"/>
              </w:rPr>
              <w:tab/>
            </w:r>
            <w:r w:rsidRPr="00B314C0">
              <w:rPr>
                <w:rStyle w:val="Hyperlink"/>
                <w:noProof/>
                <w:lang w:eastAsia="de-CH"/>
              </w:rPr>
              <w:t>Informationssicherheit &amp; Datenschutz</w:t>
            </w:r>
            <w:r>
              <w:rPr>
                <w:noProof/>
                <w:webHidden/>
              </w:rPr>
              <w:tab/>
            </w:r>
            <w:r>
              <w:rPr>
                <w:noProof/>
                <w:webHidden/>
              </w:rPr>
              <w:fldChar w:fldCharType="begin"/>
            </w:r>
            <w:r>
              <w:rPr>
                <w:noProof/>
                <w:webHidden/>
              </w:rPr>
              <w:instrText xml:space="preserve"> PAGEREF _Toc8393914 \h </w:instrText>
            </w:r>
            <w:r>
              <w:rPr>
                <w:noProof/>
                <w:webHidden/>
              </w:rPr>
            </w:r>
            <w:r>
              <w:rPr>
                <w:noProof/>
                <w:webHidden/>
              </w:rPr>
              <w:fldChar w:fldCharType="separate"/>
            </w:r>
            <w:r>
              <w:rPr>
                <w:noProof/>
                <w:webHidden/>
              </w:rPr>
              <w:t>46</w:t>
            </w:r>
            <w:r>
              <w:rPr>
                <w:noProof/>
                <w:webHidden/>
              </w:rPr>
              <w:fldChar w:fldCharType="end"/>
            </w:r>
          </w:hyperlink>
        </w:p>
        <w:p w14:paraId="28847359" w14:textId="3FE2CD03"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15" w:history="1">
            <w:r w:rsidRPr="00B314C0">
              <w:rPr>
                <w:rStyle w:val="Hyperlink"/>
                <w:noProof/>
                <w:lang w:eastAsia="de-CH"/>
              </w:rPr>
              <w:t>8.7</w:t>
            </w:r>
            <w:r>
              <w:rPr>
                <w:rFonts w:asciiTheme="minorHAnsi" w:eastAsiaTheme="minorEastAsia" w:hAnsiTheme="minorHAnsi"/>
                <w:noProof/>
                <w:sz w:val="22"/>
                <w:lang w:eastAsia="de-CH"/>
              </w:rPr>
              <w:tab/>
            </w:r>
            <w:r w:rsidRPr="00B314C0">
              <w:rPr>
                <w:rStyle w:val="Hyperlink"/>
                <w:noProof/>
                <w:lang w:eastAsia="de-CH"/>
              </w:rPr>
              <w:t>Konzepte</w:t>
            </w:r>
            <w:r>
              <w:rPr>
                <w:noProof/>
                <w:webHidden/>
              </w:rPr>
              <w:tab/>
            </w:r>
            <w:r>
              <w:rPr>
                <w:noProof/>
                <w:webHidden/>
              </w:rPr>
              <w:fldChar w:fldCharType="begin"/>
            </w:r>
            <w:r>
              <w:rPr>
                <w:noProof/>
                <w:webHidden/>
              </w:rPr>
              <w:instrText xml:space="preserve"> PAGEREF _Toc8393915 \h </w:instrText>
            </w:r>
            <w:r>
              <w:rPr>
                <w:noProof/>
                <w:webHidden/>
              </w:rPr>
            </w:r>
            <w:r>
              <w:rPr>
                <w:noProof/>
                <w:webHidden/>
              </w:rPr>
              <w:fldChar w:fldCharType="separate"/>
            </w:r>
            <w:r>
              <w:rPr>
                <w:noProof/>
                <w:webHidden/>
              </w:rPr>
              <w:t>47</w:t>
            </w:r>
            <w:r>
              <w:rPr>
                <w:noProof/>
                <w:webHidden/>
              </w:rPr>
              <w:fldChar w:fldCharType="end"/>
            </w:r>
          </w:hyperlink>
        </w:p>
        <w:p w14:paraId="7C49EBEE" w14:textId="36EC9507" w:rsidR="00C01C87" w:rsidRDefault="00C01C87">
          <w:pPr>
            <w:pStyle w:val="Verzeichnis4"/>
            <w:rPr>
              <w:rFonts w:asciiTheme="minorHAnsi" w:eastAsiaTheme="minorEastAsia" w:hAnsiTheme="minorHAnsi"/>
              <w:noProof/>
              <w:sz w:val="22"/>
              <w:lang w:eastAsia="de-CH"/>
            </w:rPr>
          </w:pPr>
          <w:hyperlink w:anchor="_Toc8393916" w:history="1">
            <w:r w:rsidRPr="00B314C0">
              <w:rPr>
                <w:rStyle w:val="Hyperlink"/>
                <w:noProof/>
                <w:lang w:eastAsia="de-CH"/>
              </w:rPr>
              <w:t>8.7.1</w:t>
            </w:r>
            <w:r>
              <w:rPr>
                <w:rFonts w:asciiTheme="minorHAnsi" w:eastAsiaTheme="minorEastAsia" w:hAnsiTheme="minorHAnsi"/>
                <w:noProof/>
                <w:sz w:val="22"/>
                <w:lang w:eastAsia="de-CH"/>
              </w:rPr>
              <w:tab/>
            </w:r>
            <w:r w:rsidRPr="00B314C0">
              <w:rPr>
                <w:rStyle w:val="Hyperlink"/>
                <w:noProof/>
                <w:lang w:eastAsia="de-CH"/>
              </w:rPr>
              <w:t>Testkonzept (Use-Cases)</w:t>
            </w:r>
            <w:r>
              <w:rPr>
                <w:noProof/>
                <w:webHidden/>
              </w:rPr>
              <w:tab/>
            </w:r>
            <w:r>
              <w:rPr>
                <w:noProof/>
                <w:webHidden/>
              </w:rPr>
              <w:fldChar w:fldCharType="begin"/>
            </w:r>
            <w:r>
              <w:rPr>
                <w:noProof/>
                <w:webHidden/>
              </w:rPr>
              <w:instrText xml:space="preserve"> PAGEREF _Toc8393916 \h </w:instrText>
            </w:r>
            <w:r>
              <w:rPr>
                <w:noProof/>
                <w:webHidden/>
              </w:rPr>
            </w:r>
            <w:r>
              <w:rPr>
                <w:noProof/>
                <w:webHidden/>
              </w:rPr>
              <w:fldChar w:fldCharType="separate"/>
            </w:r>
            <w:r>
              <w:rPr>
                <w:noProof/>
                <w:webHidden/>
              </w:rPr>
              <w:t>47</w:t>
            </w:r>
            <w:r>
              <w:rPr>
                <w:noProof/>
                <w:webHidden/>
              </w:rPr>
              <w:fldChar w:fldCharType="end"/>
            </w:r>
          </w:hyperlink>
        </w:p>
        <w:p w14:paraId="3AECF80E" w14:textId="2C9F5ACA" w:rsidR="00C01C87" w:rsidRDefault="00C01C87">
          <w:pPr>
            <w:pStyle w:val="Verzeichnis4"/>
            <w:rPr>
              <w:rFonts w:asciiTheme="minorHAnsi" w:eastAsiaTheme="minorEastAsia" w:hAnsiTheme="minorHAnsi"/>
              <w:noProof/>
              <w:sz w:val="22"/>
              <w:lang w:eastAsia="de-CH"/>
            </w:rPr>
          </w:pPr>
          <w:hyperlink w:anchor="_Toc8393917" w:history="1">
            <w:r w:rsidRPr="00B314C0">
              <w:rPr>
                <w:rStyle w:val="Hyperlink"/>
                <w:noProof/>
                <w:lang w:eastAsia="de-CH"/>
              </w:rPr>
              <w:t>8.7.2</w:t>
            </w:r>
            <w:r>
              <w:rPr>
                <w:rFonts w:asciiTheme="minorHAnsi" w:eastAsiaTheme="minorEastAsia" w:hAnsiTheme="minorHAnsi"/>
                <w:noProof/>
                <w:sz w:val="22"/>
                <w:lang w:eastAsia="de-CH"/>
              </w:rPr>
              <w:tab/>
            </w:r>
            <w:r w:rsidRPr="00B314C0">
              <w:rPr>
                <w:rStyle w:val="Hyperlink"/>
                <w:noProof/>
                <w:lang w:eastAsia="de-CH"/>
              </w:rPr>
              <w:t>Sicherheitskonzept</w:t>
            </w:r>
            <w:r>
              <w:rPr>
                <w:noProof/>
                <w:webHidden/>
              </w:rPr>
              <w:tab/>
            </w:r>
            <w:r>
              <w:rPr>
                <w:noProof/>
                <w:webHidden/>
              </w:rPr>
              <w:fldChar w:fldCharType="begin"/>
            </w:r>
            <w:r>
              <w:rPr>
                <w:noProof/>
                <w:webHidden/>
              </w:rPr>
              <w:instrText xml:space="preserve"> PAGEREF _Toc8393917 \h </w:instrText>
            </w:r>
            <w:r>
              <w:rPr>
                <w:noProof/>
                <w:webHidden/>
              </w:rPr>
            </w:r>
            <w:r>
              <w:rPr>
                <w:noProof/>
                <w:webHidden/>
              </w:rPr>
              <w:fldChar w:fldCharType="separate"/>
            </w:r>
            <w:r>
              <w:rPr>
                <w:noProof/>
                <w:webHidden/>
              </w:rPr>
              <w:t>50</w:t>
            </w:r>
            <w:r>
              <w:rPr>
                <w:noProof/>
                <w:webHidden/>
              </w:rPr>
              <w:fldChar w:fldCharType="end"/>
            </w:r>
          </w:hyperlink>
        </w:p>
        <w:p w14:paraId="2FF50ED3" w14:textId="4D3AC278"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918" w:history="1">
            <w:r w:rsidRPr="00B314C0">
              <w:rPr>
                <w:rStyle w:val="Hyperlink"/>
                <w:noProof/>
                <w:lang w:eastAsia="de-CH"/>
              </w:rPr>
              <w:t>9</w:t>
            </w:r>
            <w:r>
              <w:rPr>
                <w:rFonts w:asciiTheme="minorHAnsi" w:eastAsiaTheme="minorEastAsia" w:hAnsiTheme="minorHAnsi"/>
                <w:noProof/>
                <w:lang w:eastAsia="de-CH"/>
              </w:rPr>
              <w:tab/>
            </w:r>
            <w:r w:rsidRPr="00B314C0">
              <w:rPr>
                <w:rStyle w:val="Hyperlink"/>
                <w:noProof/>
                <w:lang w:eastAsia="de-CH"/>
              </w:rPr>
              <w:t>Realisierung</w:t>
            </w:r>
            <w:r>
              <w:rPr>
                <w:noProof/>
                <w:webHidden/>
              </w:rPr>
              <w:tab/>
            </w:r>
            <w:r>
              <w:rPr>
                <w:noProof/>
                <w:webHidden/>
              </w:rPr>
              <w:fldChar w:fldCharType="begin"/>
            </w:r>
            <w:r>
              <w:rPr>
                <w:noProof/>
                <w:webHidden/>
              </w:rPr>
              <w:instrText xml:space="preserve"> PAGEREF _Toc8393918 \h </w:instrText>
            </w:r>
            <w:r>
              <w:rPr>
                <w:noProof/>
                <w:webHidden/>
              </w:rPr>
            </w:r>
            <w:r>
              <w:rPr>
                <w:noProof/>
                <w:webHidden/>
              </w:rPr>
              <w:fldChar w:fldCharType="separate"/>
            </w:r>
            <w:r>
              <w:rPr>
                <w:noProof/>
                <w:webHidden/>
              </w:rPr>
              <w:t>54</w:t>
            </w:r>
            <w:r>
              <w:rPr>
                <w:noProof/>
                <w:webHidden/>
              </w:rPr>
              <w:fldChar w:fldCharType="end"/>
            </w:r>
          </w:hyperlink>
        </w:p>
        <w:p w14:paraId="6746710B" w14:textId="08DF8036"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19" w:history="1">
            <w:r w:rsidRPr="00B314C0">
              <w:rPr>
                <w:rStyle w:val="Hyperlink"/>
                <w:noProof/>
                <w:lang w:eastAsia="de-CH"/>
              </w:rPr>
              <w:t>9.1</w:t>
            </w:r>
            <w:r>
              <w:rPr>
                <w:rFonts w:asciiTheme="minorHAnsi" w:eastAsiaTheme="minorEastAsia" w:hAnsiTheme="minorHAnsi"/>
                <w:noProof/>
                <w:sz w:val="22"/>
                <w:lang w:eastAsia="de-CH"/>
              </w:rPr>
              <w:tab/>
            </w:r>
            <w:r w:rsidRPr="00B314C0">
              <w:rPr>
                <w:rStyle w:val="Hyperlink"/>
                <w:noProof/>
                <w:lang w:eastAsia="de-CH"/>
              </w:rPr>
              <w:t>Grundlegende Konfiguration</w:t>
            </w:r>
            <w:r>
              <w:rPr>
                <w:noProof/>
                <w:webHidden/>
              </w:rPr>
              <w:tab/>
            </w:r>
            <w:r>
              <w:rPr>
                <w:noProof/>
                <w:webHidden/>
              </w:rPr>
              <w:fldChar w:fldCharType="begin"/>
            </w:r>
            <w:r>
              <w:rPr>
                <w:noProof/>
                <w:webHidden/>
              </w:rPr>
              <w:instrText xml:space="preserve"> PAGEREF _Toc8393919 \h </w:instrText>
            </w:r>
            <w:r>
              <w:rPr>
                <w:noProof/>
                <w:webHidden/>
              </w:rPr>
            </w:r>
            <w:r>
              <w:rPr>
                <w:noProof/>
                <w:webHidden/>
              </w:rPr>
              <w:fldChar w:fldCharType="separate"/>
            </w:r>
            <w:r>
              <w:rPr>
                <w:noProof/>
                <w:webHidden/>
              </w:rPr>
              <w:t>54</w:t>
            </w:r>
            <w:r>
              <w:rPr>
                <w:noProof/>
                <w:webHidden/>
              </w:rPr>
              <w:fldChar w:fldCharType="end"/>
            </w:r>
          </w:hyperlink>
        </w:p>
        <w:p w14:paraId="146B9C46" w14:textId="2E684CAC" w:rsidR="00C01C87" w:rsidRDefault="00C01C87">
          <w:pPr>
            <w:pStyle w:val="Verzeichnis4"/>
            <w:rPr>
              <w:rFonts w:asciiTheme="minorHAnsi" w:eastAsiaTheme="minorEastAsia" w:hAnsiTheme="minorHAnsi"/>
              <w:noProof/>
              <w:sz w:val="22"/>
              <w:lang w:eastAsia="de-CH"/>
            </w:rPr>
          </w:pPr>
          <w:hyperlink w:anchor="_Toc8393920" w:history="1">
            <w:r w:rsidRPr="00B314C0">
              <w:rPr>
                <w:rStyle w:val="Hyperlink"/>
                <w:noProof/>
                <w:lang w:eastAsia="de-CH"/>
              </w:rPr>
              <w:t>9.1.1</w:t>
            </w:r>
            <w:r>
              <w:rPr>
                <w:rFonts w:asciiTheme="minorHAnsi" w:eastAsiaTheme="minorEastAsia" w:hAnsiTheme="minorHAnsi"/>
                <w:noProof/>
                <w:sz w:val="22"/>
                <w:lang w:eastAsia="de-CH"/>
              </w:rPr>
              <w:tab/>
            </w:r>
            <w:r w:rsidRPr="00B314C0">
              <w:rPr>
                <w:rStyle w:val="Hyperlink"/>
                <w:noProof/>
                <w:lang w:eastAsia="de-CH"/>
              </w:rPr>
              <w:t>Ansichten / Routes</w:t>
            </w:r>
            <w:r>
              <w:rPr>
                <w:noProof/>
                <w:webHidden/>
              </w:rPr>
              <w:tab/>
            </w:r>
            <w:r>
              <w:rPr>
                <w:noProof/>
                <w:webHidden/>
              </w:rPr>
              <w:fldChar w:fldCharType="begin"/>
            </w:r>
            <w:r>
              <w:rPr>
                <w:noProof/>
                <w:webHidden/>
              </w:rPr>
              <w:instrText xml:space="preserve"> PAGEREF _Toc8393920 \h </w:instrText>
            </w:r>
            <w:r>
              <w:rPr>
                <w:noProof/>
                <w:webHidden/>
              </w:rPr>
            </w:r>
            <w:r>
              <w:rPr>
                <w:noProof/>
                <w:webHidden/>
              </w:rPr>
              <w:fldChar w:fldCharType="separate"/>
            </w:r>
            <w:r>
              <w:rPr>
                <w:noProof/>
                <w:webHidden/>
              </w:rPr>
              <w:t>55</w:t>
            </w:r>
            <w:r>
              <w:rPr>
                <w:noProof/>
                <w:webHidden/>
              </w:rPr>
              <w:fldChar w:fldCharType="end"/>
            </w:r>
          </w:hyperlink>
        </w:p>
        <w:p w14:paraId="7F56E4C5" w14:textId="0B41272E" w:rsidR="00C01C87" w:rsidRDefault="00C01C87">
          <w:pPr>
            <w:pStyle w:val="Verzeichnis4"/>
            <w:rPr>
              <w:rFonts w:asciiTheme="minorHAnsi" w:eastAsiaTheme="minorEastAsia" w:hAnsiTheme="minorHAnsi"/>
              <w:noProof/>
              <w:sz w:val="22"/>
              <w:lang w:eastAsia="de-CH"/>
            </w:rPr>
          </w:pPr>
          <w:hyperlink w:anchor="_Toc8393921" w:history="1">
            <w:r w:rsidRPr="00B314C0">
              <w:rPr>
                <w:rStyle w:val="Hyperlink"/>
                <w:noProof/>
                <w:lang w:eastAsia="de-CH"/>
              </w:rPr>
              <w:t>9.1.2</w:t>
            </w:r>
            <w:r>
              <w:rPr>
                <w:rFonts w:asciiTheme="minorHAnsi" w:eastAsiaTheme="minorEastAsia" w:hAnsiTheme="minorHAnsi"/>
                <w:noProof/>
                <w:sz w:val="22"/>
                <w:lang w:eastAsia="de-CH"/>
              </w:rPr>
              <w:tab/>
            </w:r>
            <w:r w:rsidRPr="00B314C0">
              <w:rPr>
                <w:rStyle w:val="Hyperlink"/>
                <w:noProof/>
                <w:lang w:eastAsia="de-CH"/>
              </w:rPr>
              <w:t>Mehrsprachigkeit</w:t>
            </w:r>
            <w:r>
              <w:rPr>
                <w:noProof/>
                <w:webHidden/>
              </w:rPr>
              <w:tab/>
            </w:r>
            <w:r>
              <w:rPr>
                <w:noProof/>
                <w:webHidden/>
              </w:rPr>
              <w:fldChar w:fldCharType="begin"/>
            </w:r>
            <w:r>
              <w:rPr>
                <w:noProof/>
                <w:webHidden/>
              </w:rPr>
              <w:instrText xml:space="preserve"> PAGEREF _Toc8393921 \h </w:instrText>
            </w:r>
            <w:r>
              <w:rPr>
                <w:noProof/>
                <w:webHidden/>
              </w:rPr>
            </w:r>
            <w:r>
              <w:rPr>
                <w:noProof/>
                <w:webHidden/>
              </w:rPr>
              <w:fldChar w:fldCharType="separate"/>
            </w:r>
            <w:r>
              <w:rPr>
                <w:noProof/>
                <w:webHidden/>
              </w:rPr>
              <w:t>56</w:t>
            </w:r>
            <w:r>
              <w:rPr>
                <w:noProof/>
                <w:webHidden/>
              </w:rPr>
              <w:fldChar w:fldCharType="end"/>
            </w:r>
          </w:hyperlink>
        </w:p>
        <w:p w14:paraId="43935460" w14:textId="618E313A" w:rsidR="00C01C87" w:rsidRDefault="00C01C87">
          <w:pPr>
            <w:pStyle w:val="Verzeichnis4"/>
            <w:rPr>
              <w:rFonts w:asciiTheme="minorHAnsi" w:eastAsiaTheme="minorEastAsia" w:hAnsiTheme="minorHAnsi"/>
              <w:noProof/>
              <w:sz w:val="22"/>
              <w:lang w:eastAsia="de-CH"/>
            </w:rPr>
          </w:pPr>
          <w:hyperlink w:anchor="_Toc8393922" w:history="1">
            <w:r w:rsidRPr="00B314C0">
              <w:rPr>
                <w:rStyle w:val="Hyperlink"/>
                <w:noProof/>
                <w:lang w:eastAsia="de-CH"/>
              </w:rPr>
              <w:t>9.1.3</w:t>
            </w:r>
            <w:r>
              <w:rPr>
                <w:rFonts w:asciiTheme="minorHAnsi" w:eastAsiaTheme="minorEastAsia" w:hAnsiTheme="minorHAnsi"/>
                <w:noProof/>
                <w:sz w:val="22"/>
                <w:lang w:eastAsia="de-CH"/>
              </w:rPr>
              <w:tab/>
            </w:r>
            <w:r w:rsidRPr="00B314C0">
              <w:rPr>
                <w:rStyle w:val="Hyperlink"/>
                <w:noProof/>
                <w:lang w:eastAsia="de-CH"/>
              </w:rPr>
              <w:t>Authentifizierung</w:t>
            </w:r>
            <w:r>
              <w:rPr>
                <w:noProof/>
                <w:webHidden/>
              </w:rPr>
              <w:tab/>
            </w:r>
            <w:r>
              <w:rPr>
                <w:noProof/>
                <w:webHidden/>
              </w:rPr>
              <w:fldChar w:fldCharType="begin"/>
            </w:r>
            <w:r>
              <w:rPr>
                <w:noProof/>
                <w:webHidden/>
              </w:rPr>
              <w:instrText xml:space="preserve"> PAGEREF _Toc8393922 \h </w:instrText>
            </w:r>
            <w:r>
              <w:rPr>
                <w:noProof/>
                <w:webHidden/>
              </w:rPr>
            </w:r>
            <w:r>
              <w:rPr>
                <w:noProof/>
                <w:webHidden/>
              </w:rPr>
              <w:fldChar w:fldCharType="separate"/>
            </w:r>
            <w:r>
              <w:rPr>
                <w:noProof/>
                <w:webHidden/>
              </w:rPr>
              <w:t>57</w:t>
            </w:r>
            <w:r>
              <w:rPr>
                <w:noProof/>
                <w:webHidden/>
              </w:rPr>
              <w:fldChar w:fldCharType="end"/>
            </w:r>
          </w:hyperlink>
        </w:p>
        <w:p w14:paraId="0618B5A1" w14:textId="5EC70803"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23" w:history="1">
            <w:r w:rsidRPr="00B314C0">
              <w:rPr>
                <w:rStyle w:val="Hyperlink"/>
                <w:noProof/>
                <w:lang w:eastAsia="de-CH"/>
              </w:rPr>
              <w:t>9.2</w:t>
            </w:r>
            <w:r>
              <w:rPr>
                <w:rFonts w:asciiTheme="minorHAnsi" w:eastAsiaTheme="minorEastAsia" w:hAnsiTheme="minorHAnsi"/>
                <w:noProof/>
                <w:sz w:val="22"/>
                <w:lang w:eastAsia="de-CH"/>
              </w:rPr>
              <w:tab/>
            </w:r>
            <w:r w:rsidRPr="00B314C0">
              <w:rPr>
                <w:rStyle w:val="Hyperlink"/>
                <w:noProof/>
                <w:lang w:eastAsia="de-CH"/>
              </w:rPr>
              <w:t>Umsetzung Design</w:t>
            </w:r>
            <w:r>
              <w:rPr>
                <w:noProof/>
                <w:webHidden/>
              </w:rPr>
              <w:tab/>
            </w:r>
            <w:r>
              <w:rPr>
                <w:noProof/>
                <w:webHidden/>
              </w:rPr>
              <w:fldChar w:fldCharType="begin"/>
            </w:r>
            <w:r>
              <w:rPr>
                <w:noProof/>
                <w:webHidden/>
              </w:rPr>
              <w:instrText xml:space="preserve"> PAGEREF _Toc8393923 \h </w:instrText>
            </w:r>
            <w:r>
              <w:rPr>
                <w:noProof/>
                <w:webHidden/>
              </w:rPr>
            </w:r>
            <w:r>
              <w:rPr>
                <w:noProof/>
                <w:webHidden/>
              </w:rPr>
              <w:fldChar w:fldCharType="separate"/>
            </w:r>
            <w:r>
              <w:rPr>
                <w:noProof/>
                <w:webHidden/>
              </w:rPr>
              <w:t>59</w:t>
            </w:r>
            <w:r>
              <w:rPr>
                <w:noProof/>
                <w:webHidden/>
              </w:rPr>
              <w:fldChar w:fldCharType="end"/>
            </w:r>
          </w:hyperlink>
        </w:p>
        <w:p w14:paraId="7CFC914A" w14:textId="5AB8C124"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24" w:history="1">
            <w:r w:rsidRPr="00B314C0">
              <w:rPr>
                <w:rStyle w:val="Hyperlink"/>
                <w:noProof/>
                <w:lang w:eastAsia="de-CH"/>
              </w:rPr>
              <w:t>9.3</w:t>
            </w:r>
            <w:r>
              <w:rPr>
                <w:rFonts w:asciiTheme="minorHAnsi" w:eastAsiaTheme="minorEastAsia" w:hAnsiTheme="minorHAnsi"/>
                <w:noProof/>
                <w:sz w:val="22"/>
                <w:lang w:eastAsia="de-CH"/>
              </w:rPr>
              <w:tab/>
            </w:r>
            <w:r w:rsidRPr="00B314C0">
              <w:rPr>
                <w:rStyle w:val="Hyperlink"/>
                <w:noProof/>
                <w:lang w:eastAsia="de-CH"/>
              </w:rPr>
              <w:t>Umsetzung der Ansichten</w:t>
            </w:r>
            <w:r>
              <w:rPr>
                <w:noProof/>
                <w:webHidden/>
              </w:rPr>
              <w:tab/>
            </w:r>
            <w:r>
              <w:rPr>
                <w:noProof/>
                <w:webHidden/>
              </w:rPr>
              <w:fldChar w:fldCharType="begin"/>
            </w:r>
            <w:r>
              <w:rPr>
                <w:noProof/>
                <w:webHidden/>
              </w:rPr>
              <w:instrText xml:space="preserve"> PAGEREF _Toc8393924 \h </w:instrText>
            </w:r>
            <w:r>
              <w:rPr>
                <w:noProof/>
                <w:webHidden/>
              </w:rPr>
            </w:r>
            <w:r>
              <w:rPr>
                <w:noProof/>
                <w:webHidden/>
              </w:rPr>
              <w:fldChar w:fldCharType="separate"/>
            </w:r>
            <w:r>
              <w:rPr>
                <w:noProof/>
                <w:webHidden/>
              </w:rPr>
              <w:t>60</w:t>
            </w:r>
            <w:r>
              <w:rPr>
                <w:noProof/>
                <w:webHidden/>
              </w:rPr>
              <w:fldChar w:fldCharType="end"/>
            </w:r>
          </w:hyperlink>
        </w:p>
        <w:p w14:paraId="005EBFBE" w14:textId="2A08D34E" w:rsidR="00C01C87" w:rsidRDefault="00C01C87">
          <w:pPr>
            <w:pStyle w:val="Verzeichnis4"/>
            <w:rPr>
              <w:rFonts w:asciiTheme="minorHAnsi" w:eastAsiaTheme="minorEastAsia" w:hAnsiTheme="minorHAnsi"/>
              <w:noProof/>
              <w:sz w:val="22"/>
              <w:lang w:eastAsia="de-CH"/>
            </w:rPr>
          </w:pPr>
          <w:hyperlink w:anchor="_Toc8393925" w:history="1">
            <w:r w:rsidRPr="00B314C0">
              <w:rPr>
                <w:rStyle w:val="Hyperlink"/>
                <w:noProof/>
                <w:lang w:eastAsia="de-CH"/>
              </w:rPr>
              <w:t>9.3.1</w:t>
            </w:r>
            <w:r>
              <w:rPr>
                <w:rFonts w:asciiTheme="minorHAnsi" w:eastAsiaTheme="minorEastAsia" w:hAnsiTheme="minorHAnsi"/>
                <w:noProof/>
                <w:sz w:val="22"/>
                <w:lang w:eastAsia="de-CH"/>
              </w:rPr>
              <w:tab/>
            </w:r>
            <w:r w:rsidRPr="00B314C0">
              <w:rPr>
                <w:rStyle w:val="Hyperlink"/>
                <w:noProof/>
                <w:lang w:eastAsia="de-CH"/>
              </w:rPr>
              <w:t>Support</w:t>
            </w:r>
            <w:r>
              <w:rPr>
                <w:noProof/>
                <w:webHidden/>
              </w:rPr>
              <w:tab/>
            </w:r>
            <w:r>
              <w:rPr>
                <w:noProof/>
                <w:webHidden/>
              </w:rPr>
              <w:fldChar w:fldCharType="begin"/>
            </w:r>
            <w:r>
              <w:rPr>
                <w:noProof/>
                <w:webHidden/>
              </w:rPr>
              <w:instrText xml:space="preserve"> PAGEREF _Toc8393925 \h </w:instrText>
            </w:r>
            <w:r>
              <w:rPr>
                <w:noProof/>
                <w:webHidden/>
              </w:rPr>
            </w:r>
            <w:r>
              <w:rPr>
                <w:noProof/>
                <w:webHidden/>
              </w:rPr>
              <w:fldChar w:fldCharType="separate"/>
            </w:r>
            <w:r>
              <w:rPr>
                <w:noProof/>
                <w:webHidden/>
              </w:rPr>
              <w:t>60</w:t>
            </w:r>
            <w:r>
              <w:rPr>
                <w:noProof/>
                <w:webHidden/>
              </w:rPr>
              <w:fldChar w:fldCharType="end"/>
            </w:r>
          </w:hyperlink>
        </w:p>
        <w:p w14:paraId="4DEE993D" w14:textId="78EEF3BA" w:rsidR="00C01C87" w:rsidRDefault="00C01C87">
          <w:pPr>
            <w:pStyle w:val="Verzeichnis4"/>
            <w:rPr>
              <w:rFonts w:asciiTheme="minorHAnsi" w:eastAsiaTheme="minorEastAsia" w:hAnsiTheme="minorHAnsi"/>
              <w:noProof/>
              <w:sz w:val="22"/>
              <w:lang w:eastAsia="de-CH"/>
            </w:rPr>
          </w:pPr>
          <w:hyperlink w:anchor="_Toc8393926" w:history="1">
            <w:r w:rsidRPr="00B314C0">
              <w:rPr>
                <w:rStyle w:val="Hyperlink"/>
                <w:noProof/>
                <w:lang w:eastAsia="de-CH"/>
              </w:rPr>
              <w:t>9.3.2</w:t>
            </w:r>
            <w:r>
              <w:rPr>
                <w:rFonts w:asciiTheme="minorHAnsi" w:eastAsiaTheme="minorEastAsia" w:hAnsiTheme="minorHAnsi"/>
                <w:noProof/>
                <w:sz w:val="22"/>
                <w:lang w:eastAsia="de-CH"/>
              </w:rPr>
              <w:tab/>
            </w:r>
            <w:r w:rsidRPr="00B314C0">
              <w:rPr>
                <w:rStyle w:val="Hyperlink"/>
                <w:noProof/>
                <w:lang w:eastAsia="de-CH"/>
              </w:rPr>
              <w:t>Dashboard</w:t>
            </w:r>
            <w:r>
              <w:rPr>
                <w:noProof/>
                <w:webHidden/>
              </w:rPr>
              <w:tab/>
            </w:r>
            <w:r>
              <w:rPr>
                <w:noProof/>
                <w:webHidden/>
              </w:rPr>
              <w:fldChar w:fldCharType="begin"/>
            </w:r>
            <w:r>
              <w:rPr>
                <w:noProof/>
                <w:webHidden/>
              </w:rPr>
              <w:instrText xml:space="preserve"> PAGEREF _Toc8393926 \h </w:instrText>
            </w:r>
            <w:r>
              <w:rPr>
                <w:noProof/>
                <w:webHidden/>
              </w:rPr>
            </w:r>
            <w:r>
              <w:rPr>
                <w:noProof/>
                <w:webHidden/>
              </w:rPr>
              <w:fldChar w:fldCharType="separate"/>
            </w:r>
            <w:r>
              <w:rPr>
                <w:noProof/>
                <w:webHidden/>
              </w:rPr>
              <w:t>61</w:t>
            </w:r>
            <w:r>
              <w:rPr>
                <w:noProof/>
                <w:webHidden/>
              </w:rPr>
              <w:fldChar w:fldCharType="end"/>
            </w:r>
          </w:hyperlink>
        </w:p>
        <w:p w14:paraId="5579A25C" w14:textId="6786A956" w:rsidR="00C01C87" w:rsidRDefault="00C01C87">
          <w:pPr>
            <w:pStyle w:val="Verzeichnis4"/>
            <w:rPr>
              <w:rFonts w:asciiTheme="minorHAnsi" w:eastAsiaTheme="minorEastAsia" w:hAnsiTheme="minorHAnsi"/>
              <w:noProof/>
              <w:sz w:val="22"/>
              <w:lang w:eastAsia="de-CH"/>
            </w:rPr>
          </w:pPr>
          <w:hyperlink w:anchor="_Toc8393927" w:history="1">
            <w:r w:rsidRPr="00B314C0">
              <w:rPr>
                <w:rStyle w:val="Hyperlink"/>
                <w:noProof/>
                <w:lang w:eastAsia="de-CH"/>
              </w:rPr>
              <w:t>9.3.3</w:t>
            </w:r>
            <w:r>
              <w:rPr>
                <w:rFonts w:asciiTheme="minorHAnsi" w:eastAsiaTheme="minorEastAsia" w:hAnsiTheme="minorHAnsi"/>
                <w:noProof/>
                <w:sz w:val="22"/>
                <w:lang w:eastAsia="de-CH"/>
              </w:rPr>
              <w:tab/>
            </w:r>
            <w:r w:rsidRPr="00B314C0">
              <w:rPr>
                <w:rStyle w:val="Hyperlink"/>
                <w:noProof/>
                <w:lang w:eastAsia="de-CH"/>
              </w:rPr>
              <w:t>Einstellungen</w:t>
            </w:r>
            <w:r>
              <w:rPr>
                <w:noProof/>
                <w:webHidden/>
              </w:rPr>
              <w:tab/>
            </w:r>
            <w:r>
              <w:rPr>
                <w:noProof/>
                <w:webHidden/>
              </w:rPr>
              <w:fldChar w:fldCharType="begin"/>
            </w:r>
            <w:r>
              <w:rPr>
                <w:noProof/>
                <w:webHidden/>
              </w:rPr>
              <w:instrText xml:space="preserve"> PAGEREF _Toc8393927 \h </w:instrText>
            </w:r>
            <w:r>
              <w:rPr>
                <w:noProof/>
                <w:webHidden/>
              </w:rPr>
            </w:r>
            <w:r>
              <w:rPr>
                <w:noProof/>
                <w:webHidden/>
              </w:rPr>
              <w:fldChar w:fldCharType="separate"/>
            </w:r>
            <w:r>
              <w:rPr>
                <w:noProof/>
                <w:webHidden/>
              </w:rPr>
              <w:t>62</w:t>
            </w:r>
            <w:r>
              <w:rPr>
                <w:noProof/>
                <w:webHidden/>
              </w:rPr>
              <w:fldChar w:fldCharType="end"/>
            </w:r>
          </w:hyperlink>
        </w:p>
        <w:p w14:paraId="36568C8C" w14:textId="3A32EBD2" w:rsidR="00C01C87" w:rsidRDefault="00C01C87">
          <w:pPr>
            <w:pStyle w:val="Verzeichnis4"/>
            <w:rPr>
              <w:rFonts w:asciiTheme="minorHAnsi" w:eastAsiaTheme="minorEastAsia" w:hAnsiTheme="minorHAnsi"/>
              <w:noProof/>
              <w:sz w:val="22"/>
              <w:lang w:eastAsia="de-CH"/>
            </w:rPr>
          </w:pPr>
          <w:hyperlink w:anchor="_Toc8393928" w:history="1">
            <w:r w:rsidRPr="00B314C0">
              <w:rPr>
                <w:rStyle w:val="Hyperlink"/>
                <w:noProof/>
                <w:lang w:eastAsia="de-CH"/>
              </w:rPr>
              <w:t>9.3.4</w:t>
            </w:r>
            <w:r>
              <w:rPr>
                <w:rFonts w:asciiTheme="minorHAnsi" w:eastAsiaTheme="minorEastAsia" w:hAnsiTheme="minorHAnsi"/>
                <w:noProof/>
                <w:sz w:val="22"/>
                <w:lang w:eastAsia="de-CH"/>
              </w:rPr>
              <w:tab/>
            </w:r>
            <w:r w:rsidRPr="00B314C0">
              <w:rPr>
                <w:rStyle w:val="Hyperlink"/>
                <w:noProof/>
                <w:lang w:eastAsia="de-CH"/>
              </w:rPr>
              <w:t>Plan-Einstellungen</w:t>
            </w:r>
            <w:r>
              <w:rPr>
                <w:noProof/>
                <w:webHidden/>
              </w:rPr>
              <w:tab/>
            </w:r>
            <w:r>
              <w:rPr>
                <w:noProof/>
                <w:webHidden/>
              </w:rPr>
              <w:fldChar w:fldCharType="begin"/>
            </w:r>
            <w:r>
              <w:rPr>
                <w:noProof/>
                <w:webHidden/>
              </w:rPr>
              <w:instrText xml:space="preserve"> PAGEREF _Toc8393928 \h </w:instrText>
            </w:r>
            <w:r>
              <w:rPr>
                <w:noProof/>
                <w:webHidden/>
              </w:rPr>
            </w:r>
            <w:r>
              <w:rPr>
                <w:noProof/>
                <w:webHidden/>
              </w:rPr>
              <w:fldChar w:fldCharType="separate"/>
            </w:r>
            <w:r>
              <w:rPr>
                <w:noProof/>
                <w:webHidden/>
              </w:rPr>
              <w:t>64</w:t>
            </w:r>
            <w:r>
              <w:rPr>
                <w:noProof/>
                <w:webHidden/>
              </w:rPr>
              <w:fldChar w:fldCharType="end"/>
            </w:r>
          </w:hyperlink>
        </w:p>
        <w:p w14:paraId="315AAAA1" w14:textId="43DCE89A" w:rsidR="00C01C87" w:rsidRDefault="00C01C87">
          <w:pPr>
            <w:pStyle w:val="Verzeichnis4"/>
            <w:rPr>
              <w:rFonts w:asciiTheme="minorHAnsi" w:eastAsiaTheme="minorEastAsia" w:hAnsiTheme="minorHAnsi"/>
              <w:noProof/>
              <w:sz w:val="22"/>
              <w:lang w:eastAsia="de-CH"/>
            </w:rPr>
          </w:pPr>
          <w:hyperlink w:anchor="_Toc8393929" w:history="1">
            <w:r w:rsidRPr="00B314C0">
              <w:rPr>
                <w:rStyle w:val="Hyperlink"/>
                <w:noProof/>
                <w:lang w:eastAsia="de-CH"/>
              </w:rPr>
              <w:t>9.3.5</w:t>
            </w:r>
            <w:r>
              <w:rPr>
                <w:rFonts w:asciiTheme="minorHAnsi" w:eastAsiaTheme="minorEastAsia" w:hAnsiTheme="minorHAnsi"/>
                <w:noProof/>
                <w:sz w:val="22"/>
                <w:lang w:eastAsia="de-CH"/>
              </w:rPr>
              <w:tab/>
            </w:r>
            <w:r w:rsidRPr="00B314C0">
              <w:rPr>
                <w:rStyle w:val="Hyperlink"/>
                <w:noProof/>
                <w:lang w:eastAsia="de-CH"/>
              </w:rPr>
              <w:t>Dienstplan</w:t>
            </w:r>
            <w:r>
              <w:rPr>
                <w:noProof/>
                <w:webHidden/>
              </w:rPr>
              <w:tab/>
            </w:r>
            <w:r>
              <w:rPr>
                <w:noProof/>
                <w:webHidden/>
              </w:rPr>
              <w:fldChar w:fldCharType="begin"/>
            </w:r>
            <w:r>
              <w:rPr>
                <w:noProof/>
                <w:webHidden/>
              </w:rPr>
              <w:instrText xml:space="preserve"> PAGEREF _Toc8393929 \h </w:instrText>
            </w:r>
            <w:r>
              <w:rPr>
                <w:noProof/>
                <w:webHidden/>
              </w:rPr>
            </w:r>
            <w:r>
              <w:rPr>
                <w:noProof/>
                <w:webHidden/>
              </w:rPr>
              <w:fldChar w:fldCharType="separate"/>
            </w:r>
            <w:r>
              <w:rPr>
                <w:noProof/>
                <w:webHidden/>
              </w:rPr>
              <w:t>66</w:t>
            </w:r>
            <w:r>
              <w:rPr>
                <w:noProof/>
                <w:webHidden/>
              </w:rPr>
              <w:fldChar w:fldCharType="end"/>
            </w:r>
          </w:hyperlink>
        </w:p>
        <w:p w14:paraId="7E50BF2C" w14:textId="4E14A95D"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30" w:history="1">
            <w:r w:rsidRPr="00B314C0">
              <w:rPr>
                <w:rStyle w:val="Hyperlink"/>
                <w:noProof/>
                <w:lang w:eastAsia="de-CH"/>
              </w:rPr>
              <w:t>9.4</w:t>
            </w:r>
            <w:r>
              <w:rPr>
                <w:rFonts w:asciiTheme="minorHAnsi" w:eastAsiaTheme="minorEastAsia" w:hAnsiTheme="minorHAnsi"/>
                <w:noProof/>
                <w:sz w:val="22"/>
                <w:lang w:eastAsia="de-CH"/>
              </w:rPr>
              <w:tab/>
            </w:r>
            <w:r w:rsidRPr="00B314C0">
              <w:rPr>
                <w:rStyle w:val="Hyperlink"/>
                <w:noProof/>
                <w:lang w:eastAsia="de-CH"/>
              </w:rPr>
              <w:t>Testprotokoll</w:t>
            </w:r>
            <w:r>
              <w:rPr>
                <w:noProof/>
                <w:webHidden/>
              </w:rPr>
              <w:tab/>
            </w:r>
            <w:r>
              <w:rPr>
                <w:noProof/>
                <w:webHidden/>
              </w:rPr>
              <w:fldChar w:fldCharType="begin"/>
            </w:r>
            <w:r>
              <w:rPr>
                <w:noProof/>
                <w:webHidden/>
              </w:rPr>
              <w:instrText xml:space="preserve"> PAGEREF _Toc8393930 \h </w:instrText>
            </w:r>
            <w:r>
              <w:rPr>
                <w:noProof/>
                <w:webHidden/>
              </w:rPr>
            </w:r>
            <w:r>
              <w:rPr>
                <w:noProof/>
                <w:webHidden/>
              </w:rPr>
              <w:fldChar w:fldCharType="separate"/>
            </w:r>
            <w:r>
              <w:rPr>
                <w:noProof/>
                <w:webHidden/>
              </w:rPr>
              <w:t>70</w:t>
            </w:r>
            <w:r>
              <w:rPr>
                <w:noProof/>
                <w:webHidden/>
              </w:rPr>
              <w:fldChar w:fldCharType="end"/>
            </w:r>
          </w:hyperlink>
        </w:p>
        <w:p w14:paraId="7AC2EF45" w14:textId="6EE0720C" w:rsidR="00C01C87" w:rsidRDefault="00C01C87">
          <w:pPr>
            <w:pStyle w:val="Verzeichnis4"/>
            <w:rPr>
              <w:rFonts w:asciiTheme="minorHAnsi" w:eastAsiaTheme="minorEastAsia" w:hAnsiTheme="minorHAnsi"/>
              <w:noProof/>
              <w:sz w:val="22"/>
              <w:lang w:eastAsia="de-CH"/>
            </w:rPr>
          </w:pPr>
          <w:hyperlink w:anchor="_Toc8393931" w:history="1">
            <w:r w:rsidRPr="00B314C0">
              <w:rPr>
                <w:rStyle w:val="Hyperlink"/>
                <w:noProof/>
              </w:rPr>
              <w:t>9.4.1</w:t>
            </w:r>
            <w:r>
              <w:rPr>
                <w:rFonts w:asciiTheme="minorHAnsi" w:eastAsiaTheme="minorEastAsia" w:hAnsiTheme="minorHAnsi"/>
                <w:noProof/>
                <w:sz w:val="22"/>
                <w:lang w:eastAsia="de-CH"/>
              </w:rPr>
              <w:tab/>
            </w:r>
            <w:r w:rsidRPr="00B314C0">
              <w:rPr>
                <w:rStyle w:val="Hyperlink"/>
                <w:noProof/>
              </w:rPr>
              <w:t>FT-001 – Einsätze darstellen</w:t>
            </w:r>
            <w:r>
              <w:rPr>
                <w:noProof/>
                <w:webHidden/>
              </w:rPr>
              <w:tab/>
            </w:r>
            <w:r>
              <w:rPr>
                <w:noProof/>
                <w:webHidden/>
              </w:rPr>
              <w:fldChar w:fldCharType="begin"/>
            </w:r>
            <w:r>
              <w:rPr>
                <w:noProof/>
                <w:webHidden/>
              </w:rPr>
              <w:instrText xml:space="preserve"> PAGEREF _Toc8393931 \h </w:instrText>
            </w:r>
            <w:r>
              <w:rPr>
                <w:noProof/>
                <w:webHidden/>
              </w:rPr>
            </w:r>
            <w:r>
              <w:rPr>
                <w:noProof/>
                <w:webHidden/>
              </w:rPr>
              <w:fldChar w:fldCharType="separate"/>
            </w:r>
            <w:r>
              <w:rPr>
                <w:noProof/>
                <w:webHidden/>
              </w:rPr>
              <w:t>70</w:t>
            </w:r>
            <w:r>
              <w:rPr>
                <w:noProof/>
                <w:webHidden/>
              </w:rPr>
              <w:fldChar w:fldCharType="end"/>
            </w:r>
          </w:hyperlink>
        </w:p>
        <w:p w14:paraId="236226AD" w14:textId="7DA94379" w:rsidR="00C01C87" w:rsidRDefault="00C01C87">
          <w:pPr>
            <w:pStyle w:val="Verzeichnis4"/>
            <w:rPr>
              <w:rFonts w:asciiTheme="minorHAnsi" w:eastAsiaTheme="minorEastAsia" w:hAnsiTheme="minorHAnsi"/>
              <w:noProof/>
              <w:sz w:val="22"/>
              <w:lang w:eastAsia="de-CH"/>
            </w:rPr>
          </w:pPr>
          <w:hyperlink w:anchor="_Toc8393932" w:history="1">
            <w:r w:rsidRPr="00B314C0">
              <w:rPr>
                <w:rStyle w:val="Hyperlink"/>
                <w:noProof/>
              </w:rPr>
              <w:t>9.4.2</w:t>
            </w:r>
            <w:r>
              <w:rPr>
                <w:rFonts w:asciiTheme="minorHAnsi" w:eastAsiaTheme="minorEastAsia" w:hAnsiTheme="minorHAnsi"/>
                <w:noProof/>
                <w:sz w:val="22"/>
                <w:lang w:eastAsia="de-CH"/>
              </w:rPr>
              <w:tab/>
            </w:r>
            <w:r w:rsidRPr="00B314C0">
              <w:rPr>
                <w:rStyle w:val="Hyperlink"/>
                <w:noProof/>
              </w:rPr>
              <w:t>FT-002 – Einsätze erstellen, bearbeiten und löschen</w:t>
            </w:r>
            <w:r>
              <w:rPr>
                <w:noProof/>
                <w:webHidden/>
              </w:rPr>
              <w:tab/>
            </w:r>
            <w:r>
              <w:rPr>
                <w:noProof/>
                <w:webHidden/>
              </w:rPr>
              <w:fldChar w:fldCharType="begin"/>
            </w:r>
            <w:r>
              <w:rPr>
                <w:noProof/>
                <w:webHidden/>
              </w:rPr>
              <w:instrText xml:space="preserve"> PAGEREF _Toc8393932 \h </w:instrText>
            </w:r>
            <w:r>
              <w:rPr>
                <w:noProof/>
                <w:webHidden/>
              </w:rPr>
            </w:r>
            <w:r>
              <w:rPr>
                <w:noProof/>
                <w:webHidden/>
              </w:rPr>
              <w:fldChar w:fldCharType="separate"/>
            </w:r>
            <w:r>
              <w:rPr>
                <w:noProof/>
                <w:webHidden/>
              </w:rPr>
              <w:t>70</w:t>
            </w:r>
            <w:r>
              <w:rPr>
                <w:noProof/>
                <w:webHidden/>
              </w:rPr>
              <w:fldChar w:fldCharType="end"/>
            </w:r>
          </w:hyperlink>
        </w:p>
        <w:p w14:paraId="07727106" w14:textId="482F1B42" w:rsidR="00C01C87" w:rsidRDefault="00C01C87">
          <w:pPr>
            <w:pStyle w:val="Verzeichnis4"/>
            <w:rPr>
              <w:rFonts w:asciiTheme="minorHAnsi" w:eastAsiaTheme="minorEastAsia" w:hAnsiTheme="minorHAnsi"/>
              <w:noProof/>
              <w:sz w:val="22"/>
              <w:lang w:eastAsia="de-CH"/>
            </w:rPr>
          </w:pPr>
          <w:hyperlink w:anchor="_Toc8393933" w:history="1">
            <w:r w:rsidRPr="00B314C0">
              <w:rPr>
                <w:rStyle w:val="Hyperlink"/>
                <w:noProof/>
              </w:rPr>
              <w:t>9.4.3</w:t>
            </w:r>
            <w:r>
              <w:rPr>
                <w:rFonts w:asciiTheme="minorHAnsi" w:eastAsiaTheme="minorEastAsia" w:hAnsiTheme="minorHAnsi"/>
                <w:noProof/>
                <w:sz w:val="22"/>
                <w:lang w:eastAsia="de-CH"/>
              </w:rPr>
              <w:tab/>
            </w:r>
            <w:r w:rsidRPr="00B314C0">
              <w:rPr>
                <w:rStyle w:val="Hyperlink"/>
                <w:noProof/>
              </w:rPr>
              <w:t>FT-003 – Sprache anpassen</w:t>
            </w:r>
            <w:r>
              <w:rPr>
                <w:noProof/>
                <w:webHidden/>
              </w:rPr>
              <w:tab/>
            </w:r>
            <w:r>
              <w:rPr>
                <w:noProof/>
                <w:webHidden/>
              </w:rPr>
              <w:fldChar w:fldCharType="begin"/>
            </w:r>
            <w:r>
              <w:rPr>
                <w:noProof/>
                <w:webHidden/>
              </w:rPr>
              <w:instrText xml:space="preserve"> PAGEREF _Toc8393933 \h </w:instrText>
            </w:r>
            <w:r>
              <w:rPr>
                <w:noProof/>
                <w:webHidden/>
              </w:rPr>
            </w:r>
            <w:r>
              <w:rPr>
                <w:noProof/>
                <w:webHidden/>
              </w:rPr>
              <w:fldChar w:fldCharType="separate"/>
            </w:r>
            <w:r>
              <w:rPr>
                <w:noProof/>
                <w:webHidden/>
              </w:rPr>
              <w:t>71</w:t>
            </w:r>
            <w:r>
              <w:rPr>
                <w:noProof/>
                <w:webHidden/>
              </w:rPr>
              <w:fldChar w:fldCharType="end"/>
            </w:r>
          </w:hyperlink>
        </w:p>
        <w:p w14:paraId="4C66B32B" w14:textId="470638F3" w:rsidR="00C01C87" w:rsidRDefault="00C01C87">
          <w:pPr>
            <w:pStyle w:val="Verzeichnis4"/>
            <w:rPr>
              <w:rFonts w:asciiTheme="minorHAnsi" w:eastAsiaTheme="minorEastAsia" w:hAnsiTheme="minorHAnsi"/>
              <w:noProof/>
              <w:sz w:val="22"/>
              <w:lang w:eastAsia="de-CH"/>
            </w:rPr>
          </w:pPr>
          <w:hyperlink w:anchor="_Toc8393934" w:history="1">
            <w:r w:rsidRPr="00B314C0">
              <w:rPr>
                <w:rStyle w:val="Hyperlink"/>
                <w:noProof/>
              </w:rPr>
              <w:t>9.4.4</w:t>
            </w:r>
            <w:r>
              <w:rPr>
                <w:rFonts w:asciiTheme="minorHAnsi" w:eastAsiaTheme="minorEastAsia" w:hAnsiTheme="minorHAnsi"/>
                <w:noProof/>
                <w:sz w:val="22"/>
                <w:lang w:eastAsia="de-CH"/>
              </w:rPr>
              <w:tab/>
            </w:r>
            <w:r w:rsidRPr="00B314C0">
              <w:rPr>
                <w:rStyle w:val="Hyperlink"/>
                <w:noProof/>
              </w:rPr>
              <w:t>FT-004 – Schichten erstellen, bearbeiten und löschen</w:t>
            </w:r>
            <w:r>
              <w:rPr>
                <w:noProof/>
                <w:webHidden/>
              </w:rPr>
              <w:tab/>
            </w:r>
            <w:r>
              <w:rPr>
                <w:noProof/>
                <w:webHidden/>
              </w:rPr>
              <w:fldChar w:fldCharType="begin"/>
            </w:r>
            <w:r>
              <w:rPr>
                <w:noProof/>
                <w:webHidden/>
              </w:rPr>
              <w:instrText xml:space="preserve"> PAGEREF _Toc8393934 \h </w:instrText>
            </w:r>
            <w:r>
              <w:rPr>
                <w:noProof/>
                <w:webHidden/>
              </w:rPr>
            </w:r>
            <w:r>
              <w:rPr>
                <w:noProof/>
                <w:webHidden/>
              </w:rPr>
              <w:fldChar w:fldCharType="separate"/>
            </w:r>
            <w:r>
              <w:rPr>
                <w:noProof/>
                <w:webHidden/>
              </w:rPr>
              <w:t>71</w:t>
            </w:r>
            <w:r>
              <w:rPr>
                <w:noProof/>
                <w:webHidden/>
              </w:rPr>
              <w:fldChar w:fldCharType="end"/>
            </w:r>
          </w:hyperlink>
        </w:p>
        <w:p w14:paraId="1AF4571C" w14:textId="6E48F1A2" w:rsidR="00C01C87" w:rsidRDefault="00C01C87">
          <w:pPr>
            <w:pStyle w:val="Verzeichnis4"/>
            <w:rPr>
              <w:rFonts w:asciiTheme="minorHAnsi" w:eastAsiaTheme="minorEastAsia" w:hAnsiTheme="minorHAnsi"/>
              <w:noProof/>
              <w:sz w:val="22"/>
              <w:lang w:eastAsia="de-CH"/>
            </w:rPr>
          </w:pPr>
          <w:hyperlink w:anchor="_Toc8393935" w:history="1">
            <w:r w:rsidRPr="00B314C0">
              <w:rPr>
                <w:rStyle w:val="Hyperlink"/>
                <w:noProof/>
              </w:rPr>
              <w:t>9.4.5</w:t>
            </w:r>
            <w:r>
              <w:rPr>
                <w:rFonts w:asciiTheme="minorHAnsi" w:eastAsiaTheme="minorEastAsia" w:hAnsiTheme="minorHAnsi"/>
                <w:noProof/>
                <w:sz w:val="22"/>
                <w:lang w:eastAsia="de-CH"/>
              </w:rPr>
              <w:tab/>
            </w:r>
            <w:r w:rsidRPr="00B314C0">
              <w:rPr>
                <w:rStyle w:val="Hyperlink"/>
                <w:noProof/>
              </w:rPr>
              <w:t>FT-005 – Zeiten erstellen, bearbeiten und löschen</w:t>
            </w:r>
            <w:r>
              <w:rPr>
                <w:noProof/>
                <w:webHidden/>
              </w:rPr>
              <w:tab/>
            </w:r>
            <w:r>
              <w:rPr>
                <w:noProof/>
                <w:webHidden/>
              </w:rPr>
              <w:fldChar w:fldCharType="begin"/>
            </w:r>
            <w:r>
              <w:rPr>
                <w:noProof/>
                <w:webHidden/>
              </w:rPr>
              <w:instrText xml:space="preserve"> PAGEREF _Toc8393935 \h </w:instrText>
            </w:r>
            <w:r>
              <w:rPr>
                <w:noProof/>
                <w:webHidden/>
              </w:rPr>
            </w:r>
            <w:r>
              <w:rPr>
                <w:noProof/>
                <w:webHidden/>
              </w:rPr>
              <w:fldChar w:fldCharType="separate"/>
            </w:r>
            <w:r>
              <w:rPr>
                <w:noProof/>
                <w:webHidden/>
              </w:rPr>
              <w:t>72</w:t>
            </w:r>
            <w:r>
              <w:rPr>
                <w:noProof/>
                <w:webHidden/>
              </w:rPr>
              <w:fldChar w:fldCharType="end"/>
            </w:r>
          </w:hyperlink>
        </w:p>
        <w:p w14:paraId="2ABE8286" w14:textId="2A582BEF"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36" w:history="1">
            <w:r w:rsidRPr="00B314C0">
              <w:rPr>
                <w:rStyle w:val="Hyperlink"/>
                <w:noProof/>
                <w:lang w:eastAsia="de-CH"/>
              </w:rPr>
              <w:t>9.5</w:t>
            </w:r>
            <w:r>
              <w:rPr>
                <w:rFonts w:asciiTheme="minorHAnsi" w:eastAsiaTheme="minorEastAsia" w:hAnsiTheme="minorHAnsi"/>
                <w:noProof/>
                <w:sz w:val="22"/>
                <w:lang w:eastAsia="de-CH"/>
              </w:rPr>
              <w:tab/>
            </w:r>
            <w:r w:rsidRPr="00B314C0">
              <w:rPr>
                <w:rStyle w:val="Hyperlink"/>
                <w:noProof/>
                <w:lang w:eastAsia="de-CH"/>
              </w:rPr>
              <w:t>Sicherheitsprüfung</w:t>
            </w:r>
            <w:r>
              <w:rPr>
                <w:noProof/>
                <w:webHidden/>
              </w:rPr>
              <w:tab/>
            </w:r>
            <w:r>
              <w:rPr>
                <w:noProof/>
                <w:webHidden/>
              </w:rPr>
              <w:fldChar w:fldCharType="begin"/>
            </w:r>
            <w:r>
              <w:rPr>
                <w:noProof/>
                <w:webHidden/>
              </w:rPr>
              <w:instrText xml:space="preserve"> PAGEREF _Toc8393936 \h </w:instrText>
            </w:r>
            <w:r>
              <w:rPr>
                <w:noProof/>
                <w:webHidden/>
              </w:rPr>
            </w:r>
            <w:r>
              <w:rPr>
                <w:noProof/>
                <w:webHidden/>
              </w:rPr>
              <w:fldChar w:fldCharType="separate"/>
            </w:r>
            <w:r>
              <w:rPr>
                <w:noProof/>
                <w:webHidden/>
              </w:rPr>
              <w:t>73</w:t>
            </w:r>
            <w:r>
              <w:rPr>
                <w:noProof/>
                <w:webHidden/>
              </w:rPr>
              <w:fldChar w:fldCharType="end"/>
            </w:r>
          </w:hyperlink>
        </w:p>
        <w:p w14:paraId="69A20EBE" w14:textId="34ED190E" w:rsidR="00C01C87" w:rsidRDefault="00C01C87">
          <w:pPr>
            <w:pStyle w:val="Verzeichnis4"/>
            <w:rPr>
              <w:rFonts w:asciiTheme="minorHAnsi" w:eastAsiaTheme="minorEastAsia" w:hAnsiTheme="minorHAnsi"/>
              <w:noProof/>
              <w:sz w:val="22"/>
              <w:lang w:eastAsia="de-CH"/>
            </w:rPr>
          </w:pPr>
          <w:hyperlink w:anchor="_Toc8393937" w:history="1">
            <w:r w:rsidRPr="00B314C0">
              <w:rPr>
                <w:rStyle w:val="Hyperlink"/>
                <w:noProof/>
              </w:rPr>
              <w:t>9.5.1</w:t>
            </w:r>
            <w:r>
              <w:rPr>
                <w:rFonts w:asciiTheme="minorHAnsi" w:eastAsiaTheme="minorEastAsia" w:hAnsiTheme="minorHAnsi"/>
                <w:noProof/>
                <w:sz w:val="22"/>
                <w:lang w:eastAsia="de-CH"/>
              </w:rPr>
              <w:tab/>
            </w:r>
            <w:r w:rsidRPr="00B314C0">
              <w:rPr>
                <w:rStyle w:val="Hyperlink"/>
                <w:noProof/>
              </w:rPr>
              <w:t>A3 – Stored XSS</w:t>
            </w:r>
            <w:r>
              <w:rPr>
                <w:noProof/>
                <w:webHidden/>
              </w:rPr>
              <w:tab/>
            </w:r>
            <w:r>
              <w:rPr>
                <w:noProof/>
                <w:webHidden/>
              </w:rPr>
              <w:fldChar w:fldCharType="begin"/>
            </w:r>
            <w:r>
              <w:rPr>
                <w:noProof/>
                <w:webHidden/>
              </w:rPr>
              <w:instrText xml:space="preserve"> PAGEREF _Toc8393937 \h </w:instrText>
            </w:r>
            <w:r>
              <w:rPr>
                <w:noProof/>
                <w:webHidden/>
              </w:rPr>
            </w:r>
            <w:r>
              <w:rPr>
                <w:noProof/>
                <w:webHidden/>
              </w:rPr>
              <w:fldChar w:fldCharType="separate"/>
            </w:r>
            <w:r>
              <w:rPr>
                <w:noProof/>
                <w:webHidden/>
              </w:rPr>
              <w:t>73</w:t>
            </w:r>
            <w:r>
              <w:rPr>
                <w:noProof/>
                <w:webHidden/>
              </w:rPr>
              <w:fldChar w:fldCharType="end"/>
            </w:r>
          </w:hyperlink>
        </w:p>
        <w:p w14:paraId="091C747B" w14:textId="04426204" w:rsidR="00C01C87" w:rsidRDefault="00C01C87">
          <w:pPr>
            <w:pStyle w:val="Verzeichnis4"/>
            <w:rPr>
              <w:rFonts w:asciiTheme="minorHAnsi" w:eastAsiaTheme="minorEastAsia" w:hAnsiTheme="minorHAnsi"/>
              <w:noProof/>
              <w:sz w:val="22"/>
              <w:lang w:eastAsia="de-CH"/>
            </w:rPr>
          </w:pPr>
          <w:hyperlink w:anchor="_Toc8393938" w:history="1">
            <w:r w:rsidRPr="00B314C0">
              <w:rPr>
                <w:rStyle w:val="Hyperlink"/>
                <w:noProof/>
              </w:rPr>
              <w:t>9.5.2</w:t>
            </w:r>
            <w:r>
              <w:rPr>
                <w:rFonts w:asciiTheme="minorHAnsi" w:eastAsiaTheme="minorEastAsia" w:hAnsiTheme="minorHAnsi"/>
                <w:noProof/>
                <w:sz w:val="22"/>
                <w:lang w:eastAsia="de-CH"/>
              </w:rPr>
              <w:tab/>
            </w:r>
            <w:r w:rsidRPr="00B314C0">
              <w:rPr>
                <w:rStyle w:val="Hyperlink"/>
                <w:noProof/>
              </w:rPr>
              <w:t>A3 – Reflected XSS</w:t>
            </w:r>
            <w:r>
              <w:rPr>
                <w:noProof/>
                <w:webHidden/>
              </w:rPr>
              <w:tab/>
            </w:r>
            <w:r>
              <w:rPr>
                <w:noProof/>
                <w:webHidden/>
              </w:rPr>
              <w:fldChar w:fldCharType="begin"/>
            </w:r>
            <w:r>
              <w:rPr>
                <w:noProof/>
                <w:webHidden/>
              </w:rPr>
              <w:instrText xml:space="preserve"> PAGEREF _Toc8393938 \h </w:instrText>
            </w:r>
            <w:r>
              <w:rPr>
                <w:noProof/>
                <w:webHidden/>
              </w:rPr>
            </w:r>
            <w:r>
              <w:rPr>
                <w:noProof/>
                <w:webHidden/>
              </w:rPr>
              <w:fldChar w:fldCharType="separate"/>
            </w:r>
            <w:r>
              <w:rPr>
                <w:noProof/>
                <w:webHidden/>
              </w:rPr>
              <w:t>73</w:t>
            </w:r>
            <w:r>
              <w:rPr>
                <w:noProof/>
                <w:webHidden/>
              </w:rPr>
              <w:fldChar w:fldCharType="end"/>
            </w:r>
          </w:hyperlink>
        </w:p>
        <w:p w14:paraId="23AD43EA" w14:textId="36009352" w:rsidR="00C01C87" w:rsidRDefault="00C01C87">
          <w:pPr>
            <w:pStyle w:val="Verzeichnis4"/>
            <w:rPr>
              <w:rFonts w:asciiTheme="minorHAnsi" w:eastAsiaTheme="minorEastAsia" w:hAnsiTheme="minorHAnsi"/>
              <w:noProof/>
              <w:sz w:val="22"/>
              <w:lang w:eastAsia="de-CH"/>
            </w:rPr>
          </w:pPr>
          <w:hyperlink w:anchor="_Toc8393939" w:history="1">
            <w:r w:rsidRPr="00B314C0">
              <w:rPr>
                <w:rStyle w:val="Hyperlink"/>
                <w:noProof/>
              </w:rPr>
              <w:t>9.5.3</w:t>
            </w:r>
            <w:r>
              <w:rPr>
                <w:rFonts w:asciiTheme="minorHAnsi" w:eastAsiaTheme="minorEastAsia" w:hAnsiTheme="minorHAnsi"/>
                <w:noProof/>
                <w:sz w:val="22"/>
                <w:lang w:eastAsia="de-CH"/>
              </w:rPr>
              <w:tab/>
            </w:r>
            <w:r w:rsidRPr="00B314C0">
              <w:rPr>
                <w:rStyle w:val="Hyperlink"/>
                <w:noProof/>
              </w:rPr>
              <w:t>A3 – Dom-Based XSS</w:t>
            </w:r>
            <w:r>
              <w:rPr>
                <w:noProof/>
                <w:webHidden/>
              </w:rPr>
              <w:tab/>
            </w:r>
            <w:r>
              <w:rPr>
                <w:noProof/>
                <w:webHidden/>
              </w:rPr>
              <w:fldChar w:fldCharType="begin"/>
            </w:r>
            <w:r>
              <w:rPr>
                <w:noProof/>
                <w:webHidden/>
              </w:rPr>
              <w:instrText xml:space="preserve"> PAGEREF _Toc8393939 \h </w:instrText>
            </w:r>
            <w:r>
              <w:rPr>
                <w:noProof/>
                <w:webHidden/>
              </w:rPr>
            </w:r>
            <w:r>
              <w:rPr>
                <w:noProof/>
                <w:webHidden/>
              </w:rPr>
              <w:fldChar w:fldCharType="separate"/>
            </w:r>
            <w:r>
              <w:rPr>
                <w:noProof/>
                <w:webHidden/>
              </w:rPr>
              <w:t>74</w:t>
            </w:r>
            <w:r>
              <w:rPr>
                <w:noProof/>
                <w:webHidden/>
              </w:rPr>
              <w:fldChar w:fldCharType="end"/>
            </w:r>
          </w:hyperlink>
        </w:p>
        <w:p w14:paraId="49132872" w14:textId="26BF9CB4" w:rsidR="00C01C87" w:rsidRDefault="00C01C87">
          <w:pPr>
            <w:pStyle w:val="Verzeichnis4"/>
            <w:rPr>
              <w:rFonts w:asciiTheme="minorHAnsi" w:eastAsiaTheme="minorEastAsia" w:hAnsiTheme="minorHAnsi"/>
              <w:noProof/>
              <w:sz w:val="22"/>
              <w:lang w:eastAsia="de-CH"/>
            </w:rPr>
          </w:pPr>
          <w:hyperlink w:anchor="_Toc8393940" w:history="1">
            <w:r w:rsidRPr="00B314C0">
              <w:rPr>
                <w:rStyle w:val="Hyperlink"/>
                <w:noProof/>
              </w:rPr>
              <w:t>9.5.4</w:t>
            </w:r>
            <w:r>
              <w:rPr>
                <w:rFonts w:asciiTheme="minorHAnsi" w:eastAsiaTheme="minorEastAsia" w:hAnsiTheme="minorHAnsi"/>
                <w:noProof/>
                <w:sz w:val="22"/>
                <w:lang w:eastAsia="de-CH"/>
              </w:rPr>
              <w:tab/>
            </w:r>
            <w:r w:rsidRPr="00B314C0">
              <w:rPr>
                <w:rStyle w:val="Hyperlink"/>
                <w:noProof/>
              </w:rPr>
              <w:t>A7 – Fehlerhafte Autorisierung auf Anwendungsebene</w:t>
            </w:r>
            <w:r>
              <w:rPr>
                <w:noProof/>
                <w:webHidden/>
              </w:rPr>
              <w:tab/>
            </w:r>
            <w:r>
              <w:rPr>
                <w:noProof/>
                <w:webHidden/>
              </w:rPr>
              <w:fldChar w:fldCharType="begin"/>
            </w:r>
            <w:r>
              <w:rPr>
                <w:noProof/>
                <w:webHidden/>
              </w:rPr>
              <w:instrText xml:space="preserve"> PAGEREF _Toc8393940 \h </w:instrText>
            </w:r>
            <w:r>
              <w:rPr>
                <w:noProof/>
                <w:webHidden/>
              </w:rPr>
            </w:r>
            <w:r>
              <w:rPr>
                <w:noProof/>
                <w:webHidden/>
              </w:rPr>
              <w:fldChar w:fldCharType="separate"/>
            </w:r>
            <w:r>
              <w:rPr>
                <w:noProof/>
                <w:webHidden/>
              </w:rPr>
              <w:t>74</w:t>
            </w:r>
            <w:r>
              <w:rPr>
                <w:noProof/>
                <w:webHidden/>
              </w:rPr>
              <w:fldChar w:fldCharType="end"/>
            </w:r>
          </w:hyperlink>
        </w:p>
        <w:p w14:paraId="7F037F58" w14:textId="6B223F21" w:rsidR="00C01C87" w:rsidRDefault="00C01C87">
          <w:pPr>
            <w:pStyle w:val="Verzeichnis4"/>
            <w:rPr>
              <w:rFonts w:asciiTheme="minorHAnsi" w:eastAsiaTheme="minorEastAsia" w:hAnsiTheme="minorHAnsi"/>
              <w:noProof/>
              <w:sz w:val="22"/>
              <w:lang w:eastAsia="de-CH"/>
            </w:rPr>
          </w:pPr>
          <w:hyperlink w:anchor="_Toc8393941" w:history="1">
            <w:r w:rsidRPr="00B314C0">
              <w:rPr>
                <w:rStyle w:val="Hyperlink"/>
                <w:noProof/>
              </w:rPr>
              <w:t>9.5.5</w:t>
            </w:r>
            <w:r>
              <w:rPr>
                <w:rFonts w:asciiTheme="minorHAnsi" w:eastAsiaTheme="minorEastAsia" w:hAnsiTheme="minorHAnsi"/>
                <w:noProof/>
                <w:sz w:val="22"/>
                <w:lang w:eastAsia="de-CH"/>
              </w:rPr>
              <w:tab/>
            </w:r>
            <w:r w:rsidRPr="00B314C0">
              <w:rPr>
                <w:rStyle w:val="Hyperlink"/>
                <w:noProof/>
              </w:rPr>
              <w:t>A8 – Cross-Site-Request-Forgery (CSRF)</w:t>
            </w:r>
            <w:r>
              <w:rPr>
                <w:noProof/>
                <w:webHidden/>
              </w:rPr>
              <w:tab/>
            </w:r>
            <w:r>
              <w:rPr>
                <w:noProof/>
                <w:webHidden/>
              </w:rPr>
              <w:fldChar w:fldCharType="begin"/>
            </w:r>
            <w:r>
              <w:rPr>
                <w:noProof/>
                <w:webHidden/>
              </w:rPr>
              <w:instrText xml:space="preserve"> PAGEREF _Toc8393941 \h </w:instrText>
            </w:r>
            <w:r>
              <w:rPr>
                <w:noProof/>
                <w:webHidden/>
              </w:rPr>
            </w:r>
            <w:r>
              <w:rPr>
                <w:noProof/>
                <w:webHidden/>
              </w:rPr>
              <w:fldChar w:fldCharType="separate"/>
            </w:r>
            <w:r>
              <w:rPr>
                <w:noProof/>
                <w:webHidden/>
              </w:rPr>
              <w:t>75</w:t>
            </w:r>
            <w:r>
              <w:rPr>
                <w:noProof/>
                <w:webHidden/>
              </w:rPr>
              <w:fldChar w:fldCharType="end"/>
            </w:r>
          </w:hyperlink>
        </w:p>
        <w:p w14:paraId="44393C51" w14:textId="6456BEE6" w:rsidR="00C01C87" w:rsidRDefault="00C01C87">
          <w:pPr>
            <w:pStyle w:val="Verzeichnis4"/>
            <w:rPr>
              <w:rFonts w:asciiTheme="minorHAnsi" w:eastAsiaTheme="minorEastAsia" w:hAnsiTheme="minorHAnsi"/>
              <w:noProof/>
              <w:sz w:val="22"/>
              <w:lang w:eastAsia="de-CH"/>
            </w:rPr>
          </w:pPr>
          <w:hyperlink w:anchor="_Toc8393942" w:history="1">
            <w:r w:rsidRPr="00B314C0">
              <w:rPr>
                <w:rStyle w:val="Hyperlink"/>
                <w:noProof/>
              </w:rPr>
              <w:t>9.5.6</w:t>
            </w:r>
            <w:r>
              <w:rPr>
                <w:rFonts w:asciiTheme="minorHAnsi" w:eastAsiaTheme="minorEastAsia" w:hAnsiTheme="minorHAnsi"/>
                <w:noProof/>
                <w:sz w:val="22"/>
                <w:lang w:eastAsia="de-CH"/>
              </w:rPr>
              <w:tab/>
            </w:r>
            <w:r w:rsidRPr="00B314C0">
              <w:rPr>
                <w:rStyle w:val="Hyperlink"/>
                <w:noProof/>
              </w:rPr>
              <w:t>A9 – Nutzung von Komponenten mit bekannten Schwachstellen</w:t>
            </w:r>
            <w:r>
              <w:rPr>
                <w:noProof/>
                <w:webHidden/>
              </w:rPr>
              <w:tab/>
            </w:r>
            <w:r>
              <w:rPr>
                <w:noProof/>
                <w:webHidden/>
              </w:rPr>
              <w:fldChar w:fldCharType="begin"/>
            </w:r>
            <w:r>
              <w:rPr>
                <w:noProof/>
                <w:webHidden/>
              </w:rPr>
              <w:instrText xml:space="preserve"> PAGEREF _Toc8393942 \h </w:instrText>
            </w:r>
            <w:r>
              <w:rPr>
                <w:noProof/>
                <w:webHidden/>
              </w:rPr>
            </w:r>
            <w:r>
              <w:rPr>
                <w:noProof/>
                <w:webHidden/>
              </w:rPr>
              <w:fldChar w:fldCharType="separate"/>
            </w:r>
            <w:r>
              <w:rPr>
                <w:noProof/>
                <w:webHidden/>
              </w:rPr>
              <w:t>76</w:t>
            </w:r>
            <w:r>
              <w:rPr>
                <w:noProof/>
                <w:webHidden/>
              </w:rPr>
              <w:fldChar w:fldCharType="end"/>
            </w:r>
          </w:hyperlink>
        </w:p>
        <w:p w14:paraId="62CBD840" w14:textId="13A2B199" w:rsidR="00C01C87" w:rsidRDefault="00C01C87">
          <w:pPr>
            <w:pStyle w:val="Verzeichnis4"/>
            <w:rPr>
              <w:rFonts w:asciiTheme="minorHAnsi" w:eastAsiaTheme="minorEastAsia" w:hAnsiTheme="minorHAnsi"/>
              <w:noProof/>
              <w:sz w:val="22"/>
              <w:lang w:eastAsia="de-CH"/>
            </w:rPr>
          </w:pPr>
          <w:hyperlink w:anchor="_Toc8393943" w:history="1">
            <w:r w:rsidRPr="00B314C0">
              <w:rPr>
                <w:rStyle w:val="Hyperlink"/>
                <w:noProof/>
              </w:rPr>
              <w:t>9.5.7</w:t>
            </w:r>
            <w:r>
              <w:rPr>
                <w:rFonts w:asciiTheme="minorHAnsi" w:eastAsiaTheme="minorEastAsia" w:hAnsiTheme="minorHAnsi"/>
                <w:noProof/>
                <w:sz w:val="22"/>
                <w:lang w:eastAsia="de-CH"/>
              </w:rPr>
              <w:tab/>
            </w:r>
            <w:r w:rsidRPr="00B314C0">
              <w:rPr>
                <w:rStyle w:val="Hyperlink"/>
                <w:noProof/>
              </w:rPr>
              <w:t>A10 – Ungeprüfte Um- und Weiterleitungen</w:t>
            </w:r>
            <w:r>
              <w:rPr>
                <w:noProof/>
                <w:webHidden/>
              </w:rPr>
              <w:tab/>
            </w:r>
            <w:r>
              <w:rPr>
                <w:noProof/>
                <w:webHidden/>
              </w:rPr>
              <w:fldChar w:fldCharType="begin"/>
            </w:r>
            <w:r>
              <w:rPr>
                <w:noProof/>
                <w:webHidden/>
              </w:rPr>
              <w:instrText xml:space="preserve"> PAGEREF _Toc8393943 \h </w:instrText>
            </w:r>
            <w:r>
              <w:rPr>
                <w:noProof/>
                <w:webHidden/>
              </w:rPr>
            </w:r>
            <w:r>
              <w:rPr>
                <w:noProof/>
                <w:webHidden/>
              </w:rPr>
              <w:fldChar w:fldCharType="separate"/>
            </w:r>
            <w:r>
              <w:rPr>
                <w:noProof/>
                <w:webHidden/>
              </w:rPr>
              <w:t>76</w:t>
            </w:r>
            <w:r>
              <w:rPr>
                <w:noProof/>
                <w:webHidden/>
              </w:rPr>
              <w:fldChar w:fldCharType="end"/>
            </w:r>
          </w:hyperlink>
        </w:p>
        <w:p w14:paraId="4133ED83" w14:textId="6BBE18A1"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944" w:history="1">
            <w:r w:rsidRPr="00B314C0">
              <w:rPr>
                <w:rStyle w:val="Hyperlink"/>
                <w:noProof/>
                <w:lang w:eastAsia="de-CH"/>
              </w:rPr>
              <w:t>10</w:t>
            </w:r>
            <w:r>
              <w:rPr>
                <w:rFonts w:asciiTheme="minorHAnsi" w:eastAsiaTheme="minorEastAsia" w:hAnsiTheme="minorHAnsi"/>
                <w:noProof/>
                <w:lang w:eastAsia="de-CH"/>
              </w:rPr>
              <w:tab/>
            </w:r>
            <w:r w:rsidRPr="00B314C0">
              <w:rPr>
                <w:rStyle w:val="Hyperlink"/>
                <w:noProof/>
                <w:lang w:eastAsia="de-CH"/>
              </w:rPr>
              <w:t>Abschluss</w:t>
            </w:r>
            <w:r>
              <w:rPr>
                <w:noProof/>
                <w:webHidden/>
              </w:rPr>
              <w:tab/>
            </w:r>
            <w:r>
              <w:rPr>
                <w:noProof/>
                <w:webHidden/>
              </w:rPr>
              <w:fldChar w:fldCharType="begin"/>
            </w:r>
            <w:r>
              <w:rPr>
                <w:noProof/>
                <w:webHidden/>
              </w:rPr>
              <w:instrText xml:space="preserve"> PAGEREF _Toc8393944 \h </w:instrText>
            </w:r>
            <w:r>
              <w:rPr>
                <w:noProof/>
                <w:webHidden/>
              </w:rPr>
            </w:r>
            <w:r>
              <w:rPr>
                <w:noProof/>
                <w:webHidden/>
              </w:rPr>
              <w:fldChar w:fldCharType="separate"/>
            </w:r>
            <w:r>
              <w:rPr>
                <w:noProof/>
                <w:webHidden/>
              </w:rPr>
              <w:t>77</w:t>
            </w:r>
            <w:r>
              <w:rPr>
                <w:noProof/>
                <w:webHidden/>
              </w:rPr>
              <w:fldChar w:fldCharType="end"/>
            </w:r>
          </w:hyperlink>
        </w:p>
        <w:p w14:paraId="002B8167" w14:textId="059DA5B0"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45" w:history="1">
            <w:r w:rsidRPr="00B314C0">
              <w:rPr>
                <w:rStyle w:val="Hyperlink"/>
                <w:noProof/>
                <w:lang w:eastAsia="de-CH"/>
              </w:rPr>
              <w:t>10.1</w:t>
            </w:r>
            <w:r>
              <w:rPr>
                <w:rFonts w:asciiTheme="minorHAnsi" w:eastAsiaTheme="minorEastAsia" w:hAnsiTheme="minorHAnsi"/>
                <w:noProof/>
                <w:sz w:val="22"/>
                <w:lang w:eastAsia="de-CH"/>
              </w:rPr>
              <w:tab/>
            </w:r>
            <w:r w:rsidRPr="00B314C0">
              <w:rPr>
                <w:rStyle w:val="Hyperlink"/>
                <w:noProof/>
                <w:lang w:eastAsia="de-CH"/>
              </w:rPr>
              <w:t>Auswertung des Kanban-Boards</w:t>
            </w:r>
            <w:r>
              <w:rPr>
                <w:noProof/>
                <w:webHidden/>
              </w:rPr>
              <w:tab/>
            </w:r>
            <w:r>
              <w:rPr>
                <w:noProof/>
                <w:webHidden/>
              </w:rPr>
              <w:fldChar w:fldCharType="begin"/>
            </w:r>
            <w:r>
              <w:rPr>
                <w:noProof/>
                <w:webHidden/>
              </w:rPr>
              <w:instrText xml:space="preserve"> PAGEREF _Toc8393945 \h </w:instrText>
            </w:r>
            <w:r>
              <w:rPr>
                <w:noProof/>
                <w:webHidden/>
              </w:rPr>
            </w:r>
            <w:r>
              <w:rPr>
                <w:noProof/>
                <w:webHidden/>
              </w:rPr>
              <w:fldChar w:fldCharType="separate"/>
            </w:r>
            <w:r>
              <w:rPr>
                <w:noProof/>
                <w:webHidden/>
              </w:rPr>
              <w:t>77</w:t>
            </w:r>
            <w:r>
              <w:rPr>
                <w:noProof/>
                <w:webHidden/>
              </w:rPr>
              <w:fldChar w:fldCharType="end"/>
            </w:r>
          </w:hyperlink>
        </w:p>
        <w:p w14:paraId="200FF27C" w14:textId="5A1D9776"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46" w:history="1">
            <w:r w:rsidRPr="00B314C0">
              <w:rPr>
                <w:rStyle w:val="Hyperlink"/>
                <w:noProof/>
                <w:lang w:eastAsia="de-CH"/>
              </w:rPr>
              <w:t>10.2</w:t>
            </w:r>
            <w:r>
              <w:rPr>
                <w:rFonts w:asciiTheme="minorHAnsi" w:eastAsiaTheme="minorEastAsia" w:hAnsiTheme="minorHAnsi"/>
                <w:noProof/>
                <w:sz w:val="22"/>
                <w:lang w:eastAsia="de-CH"/>
              </w:rPr>
              <w:tab/>
            </w:r>
            <w:r w:rsidRPr="00B314C0">
              <w:rPr>
                <w:rStyle w:val="Hyperlink"/>
                <w:noProof/>
                <w:lang w:eastAsia="de-CH"/>
              </w:rPr>
              <w:t>Funktionen &amp; Verbesserungen für die Zukunft</w:t>
            </w:r>
            <w:r>
              <w:rPr>
                <w:noProof/>
                <w:webHidden/>
              </w:rPr>
              <w:tab/>
            </w:r>
            <w:r>
              <w:rPr>
                <w:noProof/>
                <w:webHidden/>
              </w:rPr>
              <w:fldChar w:fldCharType="begin"/>
            </w:r>
            <w:r>
              <w:rPr>
                <w:noProof/>
                <w:webHidden/>
              </w:rPr>
              <w:instrText xml:space="preserve"> PAGEREF _Toc8393946 \h </w:instrText>
            </w:r>
            <w:r>
              <w:rPr>
                <w:noProof/>
                <w:webHidden/>
              </w:rPr>
            </w:r>
            <w:r>
              <w:rPr>
                <w:noProof/>
                <w:webHidden/>
              </w:rPr>
              <w:fldChar w:fldCharType="separate"/>
            </w:r>
            <w:r>
              <w:rPr>
                <w:noProof/>
                <w:webHidden/>
              </w:rPr>
              <w:t>78</w:t>
            </w:r>
            <w:r>
              <w:rPr>
                <w:noProof/>
                <w:webHidden/>
              </w:rPr>
              <w:fldChar w:fldCharType="end"/>
            </w:r>
          </w:hyperlink>
        </w:p>
        <w:p w14:paraId="1ED63D04" w14:textId="0C866453"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47" w:history="1">
            <w:r w:rsidRPr="00B314C0">
              <w:rPr>
                <w:rStyle w:val="Hyperlink"/>
                <w:noProof/>
                <w:lang w:eastAsia="de-CH"/>
              </w:rPr>
              <w:t>10.3</w:t>
            </w:r>
            <w:r>
              <w:rPr>
                <w:rFonts w:asciiTheme="minorHAnsi" w:eastAsiaTheme="minorEastAsia" w:hAnsiTheme="minorHAnsi"/>
                <w:noProof/>
                <w:sz w:val="22"/>
                <w:lang w:eastAsia="de-CH"/>
              </w:rPr>
              <w:tab/>
            </w:r>
            <w:r w:rsidRPr="00B314C0">
              <w:rPr>
                <w:rStyle w:val="Hyperlink"/>
                <w:noProof/>
                <w:lang w:eastAsia="de-CH"/>
              </w:rPr>
              <w:t>Danksagung</w:t>
            </w:r>
            <w:r>
              <w:rPr>
                <w:noProof/>
                <w:webHidden/>
              </w:rPr>
              <w:tab/>
            </w:r>
            <w:r>
              <w:rPr>
                <w:noProof/>
                <w:webHidden/>
              </w:rPr>
              <w:fldChar w:fldCharType="begin"/>
            </w:r>
            <w:r>
              <w:rPr>
                <w:noProof/>
                <w:webHidden/>
              </w:rPr>
              <w:instrText xml:space="preserve"> PAGEREF _Toc8393947 \h </w:instrText>
            </w:r>
            <w:r>
              <w:rPr>
                <w:noProof/>
                <w:webHidden/>
              </w:rPr>
            </w:r>
            <w:r>
              <w:rPr>
                <w:noProof/>
                <w:webHidden/>
              </w:rPr>
              <w:fldChar w:fldCharType="separate"/>
            </w:r>
            <w:r>
              <w:rPr>
                <w:noProof/>
                <w:webHidden/>
              </w:rPr>
              <w:t>79</w:t>
            </w:r>
            <w:r>
              <w:rPr>
                <w:noProof/>
                <w:webHidden/>
              </w:rPr>
              <w:fldChar w:fldCharType="end"/>
            </w:r>
          </w:hyperlink>
        </w:p>
        <w:p w14:paraId="1BEF8CA2" w14:textId="16EBBF67" w:rsidR="00C01C87" w:rsidRDefault="00C01C87">
          <w:pPr>
            <w:pStyle w:val="Verzeichnis2"/>
            <w:tabs>
              <w:tab w:val="left" w:pos="567"/>
              <w:tab w:val="right" w:leader="dot" w:pos="9062"/>
            </w:tabs>
            <w:rPr>
              <w:rFonts w:asciiTheme="minorHAnsi" w:eastAsiaTheme="minorEastAsia" w:hAnsiTheme="minorHAnsi"/>
              <w:noProof/>
              <w:lang w:eastAsia="de-CH"/>
            </w:rPr>
          </w:pPr>
          <w:hyperlink w:anchor="_Toc8393948" w:history="1">
            <w:r w:rsidRPr="00B314C0">
              <w:rPr>
                <w:rStyle w:val="Hyperlink"/>
                <w:noProof/>
                <w:lang w:eastAsia="de-CH"/>
              </w:rPr>
              <w:t>11</w:t>
            </w:r>
            <w:r>
              <w:rPr>
                <w:rFonts w:asciiTheme="minorHAnsi" w:eastAsiaTheme="minorEastAsia" w:hAnsiTheme="minorHAnsi"/>
                <w:noProof/>
                <w:lang w:eastAsia="de-CH"/>
              </w:rPr>
              <w:tab/>
            </w:r>
            <w:r w:rsidRPr="00B314C0">
              <w:rPr>
                <w:rStyle w:val="Hyperlink"/>
                <w:noProof/>
                <w:lang w:eastAsia="de-CH"/>
              </w:rPr>
              <w:t>Anhang</w:t>
            </w:r>
            <w:r>
              <w:rPr>
                <w:noProof/>
                <w:webHidden/>
              </w:rPr>
              <w:tab/>
            </w:r>
            <w:r>
              <w:rPr>
                <w:noProof/>
                <w:webHidden/>
              </w:rPr>
              <w:fldChar w:fldCharType="begin"/>
            </w:r>
            <w:r>
              <w:rPr>
                <w:noProof/>
                <w:webHidden/>
              </w:rPr>
              <w:instrText xml:space="preserve"> PAGEREF _Toc8393948 \h </w:instrText>
            </w:r>
            <w:r>
              <w:rPr>
                <w:noProof/>
                <w:webHidden/>
              </w:rPr>
            </w:r>
            <w:r>
              <w:rPr>
                <w:noProof/>
                <w:webHidden/>
              </w:rPr>
              <w:fldChar w:fldCharType="separate"/>
            </w:r>
            <w:r>
              <w:rPr>
                <w:noProof/>
                <w:webHidden/>
              </w:rPr>
              <w:t>80</w:t>
            </w:r>
            <w:r>
              <w:rPr>
                <w:noProof/>
                <w:webHidden/>
              </w:rPr>
              <w:fldChar w:fldCharType="end"/>
            </w:r>
          </w:hyperlink>
        </w:p>
        <w:p w14:paraId="4FF2F5F2" w14:textId="0AFC6071"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49" w:history="1">
            <w:r w:rsidRPr="00B314C0">
              <w:rPr>
                <w:rStyle w:val="Hyperlink"/>
                <w:noProof/>
                <w:lang w:eastAsia="de-CH"/>
              </w:rPr>
              <w:t>11.1</w:t>
            </w:r>
            <w:r>
              <w:rPr>
                <w:rFonts w:asciiTheme="minorHAnsi" w:eastAsiaTheme="minorEastAsia" w:hAnsiTheme="minorHAnsi"/>
                <w:noProof/>
                <w:sz w:val="22"/>
                <w:lang w:eastAsia="de-CH"/>
              </w:rPr>
              <w:tab/>
            </w:r>
            <w:r w:rsidRPr="00B314C0">
              <w:rPr>
                <w:rStyle w:val="Hyperlink"/>
                <w:noProof/>
                <w:lang w:eastAsia="de-CH"/>
              </w:rPr>
              <w:t>Quellenverzeichnis</w:t>
            </w:r>
            <w:r>
              <w:rPr>
                <w:noProof/>
                <w:webHidden/>
              </w:rPr>
              <w:tab/>
            </w:r>
            <w:r>
              <w:rPr>
                <w:noProof/>
                <w:webHidden/>
              </w:rPr>
              <w:fldChar w:fldCharType="begin"/>
            </w:r>
            <w:r>
              <w:rPr>
                <w:noProof/>
                <w:webHidden/>
              </w:rPr>
              <w:instrText xml:space="preserve"> PAGEREF _Toc8393949 \h </w:instrText>
            </w:r>
            <w:r>
              <w:rPr>
                <w:noProof/>
                <w:webHidden/>
              </w:rPr>
            </w:r>
            <w:r>
              <w:rPr>
                <w:noProof/>
                <w:webHidden/>
              </w:rPr>
              <w:fldChar w:fldCharType="separate"/>
            </w:r>
            <w:r>
              <w:rPr>
                <w:noProof/>
                <w:webHidden/>
              </w:rPr>
              <w:t>80</w:t>
            </w:r>
            <w:r>
              <w:rPr>
                <w:noProof/>
                <w:webHidden/>
              </w:rPr>
              <w:fldChar w:fldCharType="end"/>
            </w:r>
          </w:hyperlink>
        </w:p>
        <w:p w14:paraId="36D22F9D" w14:textId="4A26BA64" w:rsidR="00C01C87" w:rsidRDefault="00C01C87">
          <w:pPr>
            <w:pStyle w:val="Verzeichnis3"/>
            <w:tabs>
              <w:tab w:val="left" w:pos="880"/>
              <w:tab w:val="right" w:leader="dot" w:pos="9062"/>
            </w:tabs>
            <w:rPr>
              <w:rFonts w:asciiTheme="minorHAnsi" w:eastAsiaTheme="minorEastAsia" w:hAnsiTheme="minorHAnsi"/>
              <w:noProof/>
              <w:sz w:val="22"/>
              <w:lang w:eastAsia="de-CH"/>
            </w:rPr>
          </w:pPr>
          <w:hyperlink w:anchor="_Toc8393950" w:history="1">
            <w:r w:rsidRPr="00B314C0">
              <w:rPr>
                <w:rStyle w:val="Hyperlink"/>
                <w:noProof/>
                <w:lang w:eastAsia="de-CH"/>
              </w:rPr>
              <w:t>11.2</w:t>
            </w:r>
            <w:r>
              <w:rPr>
                <w:rFonts w:asciiTheme="minorHAnsi" w:eastAsiaTheme="minorEastAsia" w:hAnsiTheme="minorHAnsi"/>
                <w:noProof/>
                <w:sz w:val="22"/>
                <w:lang w:eastAsia="de-CH"/>
              </w:rPr>
              <w:tab/>
            </w:r>
            <w:r w:rsidRPr="00B314C0">
              <w:rPr>
                <w:rStyle w:val="Hyperlink"/>
                <w:noProof/>
                <w:lang w:eastAsia="de-CH"/>
              </w:rPr>
              <w:t>Abbildungsverzeichnis</w:t>
            </w:r>
            <w:r>
              <w:rPr>
                <w:noProof/>
                <w:webHidden/>
              </w:rPr>
              <w:tab/>
            </w:r>
            <w:r>
              <w:rPr>
                <w:noProof/>
                <w:webHidden/>
              </w:rPr>
              <w:fldChar w:fldCharType="begin"/>
            </w:r>
            <w:r>
              <w:rPr>
                <w:noProof/>
                <w:webHidden/>
              </w:rPr>
              <w:instrText xml:space="preserve"> PAGEREF _Toc8393950 \h </w:instrText>
            </w:r>
            <w:r>
              <w:rPr>
                <w:noProof/>
                <w:webHidden/>
              </w:rPr>
            </w:r>
            <w:r>
              <w:rPr>
                <w:noProof/>
                <w:webHidden/>
              </w:rPr>
              <w:fldChar w:fldCharType="separate"/>
            </w:r>
            <w:r>
              <w:rPr>
                <w:noProof/>
                <w:webHidden/>
              </w:rPr>
              <w:t>81</w:t>
            </w:r>
            <w:r>
              <w:rPr>
                <w:noProof/>
                <w:webHidden/>
              </w:rPr>
              <w:fldChar w:fldCharType="end"/>
            </w:r>
          </w:hyperlink>
        </w:p>
        <w:p w14:paraId="200F7C88" w14:textId="5FB49F69" w:rsidR="00CD7AAD" w:rsidRDefault="00E24E9D">
          <w:pPr>
            <w:rPr>
              <w:b/>
              <w:bCs/>
            </w:rPr>
          </w:pPr>
          <w:r w:rsidRPr="001F73AF">
            <w:rPr>
              <w:b/>
              <w:bCs/>
              <w:color w:val="003399"/>
              <w:sz w:val="18"/>
            </w:rPr>
            <w:fldChar w:fldCharType="end"/>
          </w:r>
        </w:p>
      </w:sdtContent>
    </w:sdt>
    <w:p w14:paraId="2B7D2D7E" w14:textId="77777777" w:rsidR="00C01C87" w:rsidRDefault="00C01C87" w:rsidP="009F55A0">
      <w:pPr>
        <w:pStyle w:val="Inhaltsverzeichnisberschrift"/>
      </w:pPr>
    </w:p>
    <w:p w14:paraId="0D292023" w14:textId="4AC966E5" w:rsidR="009F55A0" w:rsidRDefault="009F55A0" w:rsidP="009F55A0">
      <w:pPr>
        <w:pStyle w:val="Inhaltsverzeichnisberschrift"/>
      </w:pPr>
      <w:r>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9F55A0" w14:paraId="16792B0F" w14:textId="77777777" w:rsidTr="007B0F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14:paraId="7DC29110" w14:textId="77777777" w:rsidR="009F55A0" w:rsidRDefault="009F55A0" w:rsidP="007B0F0C">
            <w:pPr>
              <w:jc w:val="center"/>
              <w:rPr>
                <w:lang w:eastAsia="de-CH"/>
              </w:rPr>
            </w:pPr>
            <w:r>
              <w:rPr>
                <w:lang w:eastAsia="de-CH"/>
              </w:rPr>
              <w:t>Version</w:t>
            </w:r>
          </w:p>
        </w:tc>
        <w:tc>
          <w:tcPr>
            <w:tcW w:w="1244" w:type="dxa"/>
          </w:tcPr>
          <w:p w14:paraId="2C44156A"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14:paraId="4AF64E10" w14:textId="77777777"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14:paraId="661D8B62" w14:textId="77777777" w:rsidR="009F55A0" w:rsidRDefault="009F55A0" w:rsidP="007B0F0C">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9F55A0" w14:paraId="23F68065"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175ACF9" w14:textId="77777777" w:rsidR="009F55A0" w:rsidRDefault="009F55A0" w:rsidP="007B0F0C">
            <w:pPr>
              <w:jc w:val="center"/>
              <w:rPr>
                <w:lang w:eastAsia="de-CH"/>
              </w:rPr>
            </w:pPr>
            <w:r>
              <w:rPr>
                <w:lang w:eastAsia="de-CH"/>
              </w:rPr>
              <w:t>0.1</w:t>
            </w:r>
          </w:p>
        </w:tc>
        <w:tc>
          <w:tcPr>
            <w:tcW w:w="1244" w:type="dxa"/>
            <w:vAlign w:val="center"/>
          </w:tcPr>
          <w:p w14:paraId="5A79B415"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14:paraId="09FE6B7D"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06E566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9F55A0" w14:paraId="032C873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42A872A4" w14:textId="77777777" w:rsidR="009F55A0" w:rsidRDefault="009F55A0" w:rsidP="007B0F0C">
            <w:pPr>
              <w:jc w:val="center"/>
              <w:rPr>
                <w:lang w:eastAsia="de-CH"/>
              </w:rPr>
            </w:pPr>
            <w:r>
              <w:rPr>
                <w:lang w:eastAsia="de-CH"/>
              </w:rPr>
              <w:t>0.1.1</w:t>
            </w:r>
          </w:p>
        </w:tc>
        <w:tc>
          <w:tcPr>
            <w:tcW w:w="1244" w:type="dxa"/>
            <w:vAlign w:val="center"/>
          </w:tcPr>
          <w:p w14:paraId="5342DBA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14:paraId="46F15E33"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4B79DC6"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9F55A0" w14:paraId="43736444"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E4B9A4C" w14:textId="77777777" w:rsidR="009F55A0" w:rsidRDefault="009F55A0" w:rsidP="007B0F0C">
            <w:pPr>
              <w:jc w:val="center"/>
              <w:rPr>
                <w:lang w:eastAsia="de-CH"/>
              </w:rPr>
            </w:pPr>
            <w:r>
              <w:rPr>
                <w:lang w:eastAsia="de-CH"/>
              </w:rPr>
              <w:t>0.2</w:t>
            </w:r>
          </w:p>
        </w:tc>
        <w:tc>
          <w:tcPr>
            <w:tcW w:w="1244" w:type="dxa"/>
            <w:vAlign w:val="center"/>
          </w:tcPr>
          <w:p w14:paraId="156B4F99"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14:paraId="50D95FF8"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3E43A08F"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Detaillierte Aufgabenstellung eingefügt und Analyse geschrieben. Kapitel </w:t>
            </w:r>
            <w:r w:rsidR="00083D33">
              <w:rPr>
                <w:lang w:eastAsia="de-CH"/>
              </w:rPr>
              <w:t>«</w:t>
            </w:r>
            <w:r>
              <w:rPr>
                <w:lang w:eastAsia="de-CH"/>
              </w:rPr>
              <w:t>Organisation</w:t>
            </w:r>
            <w:r w:rsidR="00083D33">
              <w:rPr>
                <w:lang w:eastAsia="de-CH"/>
              </w:rPr>
              <w:t>»</w:t>
            </w:r>
            <w:r>
              <w:rPr>
                <w:lang w:eastAsia="de-CH"/>
              </w:rPr>
              <w:t xml:space="preserve"> und </w:t>
            </w:r>
            <w:r w:rsidR="00083D33">
              <w:rPr>
                <w:lang w:eastAsia="de-CH"/>
              </w:rPr>
              <w:t>«</w:t>
            </w:r>
            <w:r>
              <w:rPr>
                <w:lang w:eastAsia="de-CH"/>
              </w:rPr>
              <w:t>Firmenstandards</w:t>
            </w:r>
            <w:r w:rsidR="00083D33">
              <w:rPr>
                <w:lang w:eastAsia="de-CH"/>
              </w:rPr>
              <w:t>»</w:t>
            </w:r>
            <w:r>
              <w:rPr>
                <w:lang w:eastAsia="de-CH"/>
              </w:rPr>
              <w:t xml:space="preserve"> begonnen.</w:t>
            </w:r>
          </w:p>
        </w:tc>
      </w:tr>
      <w:tr w:rsidR="009F55A0" w14:paraId="19F11A6A"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DA6822" w14:textId="77777777" w:rsidR="009F55A0" w:rsidRDefault="009F55A0" w:rsidP="007B0F0C">
            <w:pPr>
              <w:jc w:val="center"/>
              <w:rPr>
                <w:lang w:eastAsia="de-CH"/>
              </w:rPr>
            </w:pPr>
            <w:r>
              <w:rPr>
                <w:lang w:eastAsia="de-CH"/>
              </w:rPr>
              <w:t>0.3</w:t>
            </w:r>
          </w:p>
        </w:tc>
        <w:tc>
          <w:tcPr>
            <w:tcW w:w="1244" w:type="dxa"/>
            <w:vAlign w:val="center"/>
          </w:tcPr>
          <w:p w14:paraId="21D9BB9E"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14:paraId="38FF5904"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3706C645"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Kapitel «Projektmanagement &amp; Planung»</w:t>
            </w:r>
            <w:r w:rsidR="00083D33">
              <w:rPr>
                <w:lang w:eastAsia="de-CH"/>
              </w:rPr>
              <w:t xml:space="preserve"> und </w:t>
            </w:r>
            <w:r>
              <w:rPr>
                <w:lang w:eastAsia="de-CH"/>
              </w:rPr>
              <w:t>«Auswertung der Aufgabenstellung» beendet,</w:t>
            </w:r>
            <w:r w:rsidR="0018411B">
              <w:rPr>
                <w:lang w:eastAsia="de-CH"/>
              </w:rPr>
              <w:t xml:space="preserve"> </w:t>
            </w:r>
            <w:r>
              <w:rPr>
                <w:lang w:eastAsia="de-CH"/>
              </w:rPr>
              <w:t>«Initialisierung» begonnen, zahlreiche Verbesserungen (Details &amp; Grammatik).</w:t>
            </w:r>
          </w:p>
        </w:tc>
      </w:tr>
      <w:tr w:rsidR="009F55A0" w14:paraId="66004366"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18F03B6" w14:textId="77777777" w:rsidR="009F55A0" w:rsidRDefault="009F55A0" w:rsidP="007B0F0C">
            <w:pPr>
              <w:jc w:val="center"/>
              <w:rPr>
                <w:lang w:eastAsia="de-CH"/>
              </w:rPr>
            </w:pPr>
            <w:r>
              <w:rPr>
                <w:lang w:eastAsia="de-CH"/>
              </w:rPr>
              <w:t>0.4</w:t>
            </w:r>
          </w:p>
        </w:tc>
        <w:tc>
          <w:tcPr>
            <w:tcW w:w="1244" w:type="dxa"/>
            <w:vAlign w:val="center"/>
          </w:tcPr>
          <w:p w14:paraId="768E4796"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14:paraId="4B5D49F7"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54EB67F7"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9F55A0" w14:paraId="6296539F"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32683A3" w14:textId="77777777" w:rsidR="009F55A0" w:rsidRDefault="009F55A0" w:rsidP="007B0F0C">
            <w:pPr>
              <w:jc w:val="center"/>
              <w:rPr>
                <w:lang w:eastAsia="de-CH"/>
              </w:rPr>
            </w:pPr>
            <w:r>
              <w:rPr>
                <w:lang w:eastAsia="de-CH"/>
              </w:rPr>
              <w:t>0.5</w:t>
            </w:r>
          </w:p>
        </w:tc>
        <w:tc>
          <w:tcPr>
            <w:tcW w:w="1244" w:type="dxa"/>
            <w:vAlign w:val="center"/>
          </w:tcPr>
          <w:p w14:paraId="6794C70C"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14:paraId="51A51876"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45A83F6F" w14:textId="77777777"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9F55A0" w14:paraId="5B7CA74B"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3C12F3D9" w14:textId="77777777" w:rsidR="009F55A0" w:rsidRDefault="009F55A0" w:rsidP="007B0F0C">
            <w:pPr>
              <w:jc w:val="center"/>
              <w:rPr>
                <w:lang w:eastAsia="de-CH"/>
              </w:rPr>
            </w:pPr>
            <w:r>
              <w:rPr>
                <w:lang w:eastAsia="de-CH"/>
              </w:rPr>
              <w:t>0.6</w:t>
            </w:r>
          </w:p>
        </w:tc>
        <w:tc>
          <w:tcPr>
            <w:tcW w:w="1244" w:type="dxa"/>
            <w:vAlign w:val="center"/>
          </w:tcPr>
          <w:p w14:paraId="3E2193B0"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14:paraId="292BA832" w14:textId="77777777"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0AE0572A" w14:textId="77777777"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 (bis auf einige Grafiken).</w:t>
            </w:r>
          </w:p>
        </w:tc>
      </w:tr>
      <w:tr w:rsidR="009F55A0" w14:paraId="7AB485FC"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582ADB8F" w14:textId="77777777" w:rsidR="009F55A0" w:rsidRDefault="009F55A0" w:rsidP="007B0F0C">
            <w:pPr>
              <w:jc w:val="center"/>
              <w:rPr>
                <w:lang w:eastAsia="de-CH"/>
              </w:rPr>
            </w:pPr>
            <w:r>
              <w:rPr>
                <w:lang w:eastAsia="de-CH"/>
              </w:rPr>
              <w:t>0.7</w:t>
            </w:r>
          </w:p>
        </w:tc>
        <w:tc>
          <w:tcPr>
            <w:tcW w:w="1244" w:type="dxa"/>
            <w:vAlign w:val="center"/>
          </w:tcPr>
          <w:p w14:paraId="7F35EBB1"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09.05.2019</w:t>
            </w:r>
          </w:p>
        </w:tc>
        <w:tc>
          <w:tcPr>
            <w:tcW w:w="850" w:type="dxa"/>
            <w:vAlign w:val="center"/>
          </w:tcPr>
          <w:p w14:paraId="529FD0F9" w14:textId="77777777"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820BB0B" w14:textId="77777777" w:rsidR="009F55A0" w:rsidRDefault="00232EA6"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Kapitel «Abschluss» und </w:t>
            </w:r>
            <w:r w:rsidR="00267F6F">
              <w:rPr>
                <w:lang w:eastAsia="de-CH"/>
              </w:rPr>
              <w:t>«</w:t>
            </w:r>
            <w:r>
              <w:rPr>
                <w:lang w:eastAsia="de-CH"/>
              </w:rPr>
              <w:t>Kurzfassung</w:t>
            </w:r>
            <w:r w:rsidR="00267F6F">
              <w:rPr>
                <w:lang w:eastAsia="de-CH"/>
              </w:rPr>
              <w:t>»</w:t>
            </w:r>
            <w:r>
              <w:rPr>
                <w:lang w:eastAsia="de-CH"/>
              </w:rPr>
              <w:t xml:space="preserve"> geschrieben, letzte Grafiken eingefügt, alle Grafiken beschriftet</w:t>
            </w:r>
            <w:r w:rsidR="002A3B06">
              <w:rPr>
                <w:lang w:eastAsia="de-CH"/>
              </w:rPr>
              <w:t>, Abbildungsverzeichnis generiert.</w:t>
            </w:r>
          </w:p>
        </w:tc>
      </w:tr>
      <w:tr w:rsidR="005E1C18" w14:paraId="7841354D"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A851173" w14:textId="77777777" w:rsidR="005E1C18" w:rsidRDefault="005E1C18" w:rsidP="007B0F0C">
            <w:pPr>
              <w:jc w:val="center"/>
              <w:rPr>
                <w:lang w:eastAsia="de-CH"/>
              </w:rPr>
            </w:pPr>
            <w:r>
              <w:rPr>
                <w:lang w:eastAsia="de-CH"/>
              </w:rPr>
              <w:t>0.8</w:t>
            </w:r>
          </w:p>
        </w:tc>
        <w:tc>
          <w:tcPr>
            <w:tcW w:w="1244" w:type="dxa"/>
            <w:vAlign w:val="center"/>
          </w:tcPr>
          <w:p w14:paraId="5DFB6130"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09.05.2019</w:t>
            </w:r>
          </w:p>
        </w:tc>
        <w:tc>
          <w:tcPr>
            <w:tcW w:w="850" w:type="dxa"/>
            <w:vAlign w:val="center"/>
          </w:tcPr>
          <w:p w14:paraId="0FCC4462" w14:textId="77777777" w:rsidR="005E1C18" w:rsidRDefault="005E1C1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2A682431" w14:textId="77777777" w:rsidR="005E1C18" w:rsidRDefault="00ED03FF"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r w:rsidR="00A50D5F">
              <w:rPr>
                <w:lang w:eastAsia="de-CH"/>
              </w:rPr>
              <w:t>, kleinere Korrekturen (Grammatik, Layout/Formatierung) vorgenommen.</w:t>
            </w:r>
          </w:p>
        </w:tc>
      </w:tr>
      <w:tr w:rsidR="000363F3" w14:paraId="61974E44" w14:textId="77777777"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78A6D271" w14:textId="77777777" w:rsidR="000363F3" w:rsidRDefault="000363F3" w:rsidP="007B0F0C">
            <w:pPr>
              <w:jc w:val="center"/>
              <w:rPr>
                <w:lang w:eastAsia="de-CH"/>
              </w:rPr>
            </w:pPr>
            <w:r>
              <w:rPr>
                <w:lang w:eastAsia="de-CH"/>
              </w:rPr>
              <w:t>0.9</w:t>
            </w:r>
          </w:p>
        </w:tc>
        <w:tc>
          <w:tcPr>
            <w:tcW w:w="1244" w:type="dxa"/>
            <w:vAlign w:val="center"/>
          </w:tcPr>
          <w:p w14:paraId="32E4227A"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10.05.2019</w:t>
            </w:r>
          </w:p>
        </w:tc>
        <w:tc>
          <w:tcPr>
            <w:tcW w:w="850" w:type="dxa"/>
            <w:vAlign w:val="center"/>
          </w:tcPr>
          <w:p w14:paraId="750B6BAC" w14:textId="77777777" w:rsidR="000363F3" w:rsidRDefault="000363F3"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14:paraId="522E9F04" w14:textId="1648B13B" w:rsidR="000363F3" w:rsidRDefault="00EE3AE8"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Korrekturen und Verbesserungen</w:t>
            </w:r>
            <w:r w:rsidR="007A0413">
              <w:rPr>
                <w:lang w:eastAsia="de-CH"/>
              </w:rPr>
              <w:t xml:space="preserve"> +</w:t>
            </w:r>
            <w:r w:rsidR="00F40047">
              <w:rPr>
                <w:lang w:eastAsia="de-CH"/>
              </w:rPr>
              <w:t xml:space="preserve"> Quellenverzeichnis.</w:t>
            </w:r>
          </w:p>
        </w:tc>
      </w:tr>
      <w:tr w:rsidR="00EE3AE8" w14:paraId="7D88E471" w14:textId="77777777"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14:paraId="66C88F1B" w14:textId="38427382" w:rsidR="00EE3AE8" w:rsidRDefault="00EE3AE8" w:rsidP="007B0F0C">
            <w:pPr>
              <w:jc w:val="center"/>
              <w:rPr>
                <w:lang w:eastAsia="de-CH"/>
              </w:rPr>
            </w:pPr>
            <w:r>
              <w:rPr>
                <w:lang w:eastAsia="de-CH"/>
              </w:rPr>
              <w:t>1.0</w:t>
            </w:r>
          </w:p>
        </w:tc>
        <w:tc>
          <w:tcPr>
            <w:tcW w:w="1244" w:type="dxa"/>
            <w:vAlign w:val="center"/>
          </w:tcPr>
          <w:p w14:paraId="3726E397" w14:textId="0E8D65CC"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10.05.2019</w:t>
            </w:r>
          </w:p>
        </w:tc>
        <w:tc>
          <w:tcPr>
            <w:tcW w:w="850" w:type="dxa"/>
            <w:vAlign w:val="center"/>
          </w:tcPr>
          <w:p w14:paraId="69F5D718" w14:textId="1A1ED596" w:rsidR="00EE3AE8" w:rsidRDefault="00EE3AE8"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14:paraId="17499940" w14:textId="6220A7EA" w:rsidR="00EE3AE8" w:rsidRDefault="001866D0" w:rsidP="007B0F0C">
            <w:pPr>
              <w:cnfStyle w:val="000000100000" w:firstRow="0" w:lastRow="0" w:firstColumn="0" w:lastColumn="0" w:oddVBand="0" w:evenVBand="0" w:oddHBand="1" w:evenHBand="0" w:firstRowFirstColumn="0" w:firstRowLastColumn="0" w:lastRowFirstColumn="0" w:lastRowLastColumn="0"/>
              <w:rPr>
                <w:lang w:eastAsia="de-CH"/>
              </w:rPr>
            </w:pPr>
            <w:r w:rsidRPr="001866D0">
              <w:rPr>
                <w:lang w:eastAsia="de-CH"/>
              </w:rPr>
              <w:t>Glossar erfasst, Verzeichnisse aktualisiert, Zeitplan und letztes Arbeitsjournal eingefügt.</w:t>
            </w:r>
          </w:p>
        </w:tc>
      </w:tr>
    </w:tbl>
    <w:p w14:paraId="04A2838A" w14:textId="77777777" w:rsidR="009F55A0" w:rsidRDefault="009F55A0">
      <w:pPr>
        <w:rPr>
          <w:b/>
          <w:bCs/>
        </w:rPr>
      </w:pPr>
    </w:p>
    <w:p w14:paraId="699CE9C5" w14:textId="77777777" w:rsidR="004E3291" w:rsidRPr="00A10F53" w:rsidRDefault="00CD7AAD">
      <w:pPr>
        <w:rPr>
          <w:b/>
          <w:bCs/>
        </w:rPr>
      </w:pPr>
      <w:r>
        <w:rPr>
          <w:b/>
          <w:bCs/>
        </w:rPr>
        <w:br w:type="page"/>
      </w:r>
      <w:bookmarkStart w:id="1" w:name="_GoBack"/>
      <w:bookmarkEnd w:id="1"/>
    </w:p>
    <w:p w14:paraId="43C123F3" w14:textId="77777777" w:rsidR="004E3291" w:rsidRDefault="004E3291" w:rsidP="004E3291">
      <w:pPr>
        <w:pStyle w:val="berschrift1"/>
        <w:rPr>
          <w:lang w:eastAsia="de-CH"/>
        </w:rPr>
      </w:pPr>
      <w:bookmarkStart w:id="2" w:name="_Toc8393846"/>
      <w:r>
        <w:rPr>
          <w:lang w:eastAsia="de-CH"/>
        </w:rPr>
        <w:lastRenderedPageBreak/>
        <w:t>Kurzfassung</w:t>
      </w:r>
      <w:bookmarkEnd w:id="2"/>
    </w:p>
    <w:p w14:paraId="638D0501" w14:textId="77777777" w:rsidR="0029651B" w:rsidRDefault="0029651B" w:rsidP="0029651B">
      <w:pPr>
        <w:pStyle w:val="berschrift2"/>
        <w:rPr>
          <w:lang w:eastAsia="de-CH"/>
        </w:rPr>
      </w:pPr>
      <w:bookmarkStart w:id="3" w:name="_Toc8393847"/>
      <w:r>
        <w:rPr>
          <w:lang w:eastAsia="de-CH"/>
        </w:rPr>
        <w:t>Ausgangssituation</w:t>
      </w:r>
      <w:bookmarkEnd w:id="3"/>
    </w:p>
    <w:p w14:paraId="3405EE80" w14:textId="77777777" w:rsidR="0029651B" w:rsidRDefault="00FF4027" w:rsidP="0029651B">
      <w:r>
        <w:t>Der Helpdesk der Baloise Group nutzt zur Einsatzplanung seiner 30 Teammitglieder eine Excel-Tabelle, was einige Nachteile mit sich bringt. Das Team hat bereits vor längerem den Wunsch geäussert, diese Planung in einer Webanwendung vornehmen zu können, wodurch Aufwand und damit Zeit gespart werden soll. Das Ganze soll transparenter, dynamischer und unkomplizierter funktionieren als mit der Excel-Tabelle, welche durch unzählige und aufwändige Makros so gut wie möglich an die Bedürfnisse des Helpdesks angepasst wurde.</w:t>
      </w:r>
    </w:p>
    <w:p w14:paraId="629B76FF" w14:textId="77777777" w:rsidR="0029651B" w:rsidRDefault="0029651B" w:rsidP="0029651B">
      <w:pPr>
        <w:pStyle w:val="berschrift2"/>
        <w:rPr>
          <w:lang w:eastAsia="de-CH"/>
        </w:rPr>
      </w:pPr>
      <w:bookmarkStart w:id="4" w:name="_Toc8393848"/>
      <w:r>
        <w:rPr>
          <w:lang w:eastAsia="de-CH"/>
        </w:rPr>
        <w:t>Ziel</w:t>
      </w:r>
      <w:r w:rsidR="008B03F1">
        <w:rPr>
          <w:lang w:eastAsia="de-CH"/>
        </w:rPr>
        <w:t xml:space="preserve"> der Arbeit</w:t>
      </w:r>
      <w:bookmarkEnd w:id="4"/>
    </w:p>
    <w:p w14:paraId="0130EDF5" w14:textId="77777777" w:rsidR="0029651B" w:rsidRDefault="00FF4027" w:rsidP="0029651B">
      <w:r>
        <w:t xml:space="preserve">Dem Helpdesk soll eine </w:t>
      </w:r>
      <w:r w:rsidR="00BC1DFF">
        <w:t>Weba</w:t>
      </w:r>
      <w:r>
        <w:t>nwendung zur Verfügung stehen, welche die Verbesserungen mit sich bringt und nach der produktiven Einrichtung auf einem Server direkt genutzt werden kann. Sie soll dem Workflow des Excel-Plans folgen oder ihn weiter verbessern, aber auf jeden Fall eine Erleichterung darstellen. Dabei soll die Anwendung auch gut auf mobilen Endgeräten dargestellt werden können, damit die Benutzer auch unterwegs ihre Einsätze abrufen können.</w:t>
      </w:r>
    </w:p>
    <w:p w14:paraId="4D2570E6" w14:textId="77777777" w:rsidR="0029651B" w:rsidRDefault="0029651B" w:rsidP="0029651B">
      <w:pPr>
        <w:pStyle w:val="berschrift2"/>
        <w:rPr>
          <w:lang w:eastAsia="de-CH"/>
        </w:rPr>
      </w:pPr>
      <w:bookmarkStart w:id="5" w:name="_Toc8393849"/>
      <w:r>
        <w:rPr>
          <w:lang w:eastAsia="de-CH"/>
        </w:rPr>
        <w:t>Umsetzung</w:t>
      </w:r>
      <w:bookmarkEnd w:id="5"/>
    </w:p>
    <w:p w14:paraId="3068F76E" w14:textId="4E666026" w:rsidR="0029651B" w:rsidRDefault="004B6A1A" w:rsidP="0029651B">
      <w:r>
        <w:t>Die Umsetzung</w:t>
      </w:r>
      <w:r w:rsidR="008C0FB1">
        <w:t xml:space="preserve"> </w:t>
      </w:r>
      <w:r w:rsidR="00B82383">
        <w:t>erfolgte</w:t>
      </w:r>
      <w:r w:rsidR="008C0FB1">
        <w:t xml:space="preserve"> </w:t>
      </w:r>
      <w:r w:rsidR="00B82383">
        <w:t xml:space="preserve">mit dem </w:t>
      </w:r>
      <w:r w:rsidR="006016B6">
        <w:t>JavaScript-Framework «Vue.js» und</w:t>
      </w:r>
      <w:r>
        <w:t xml:space="preserve"> </w:t>
      </w:r>
      <w:r w:rsidR="00B82383">
        <w:t>ver</w:t>
      </w:r>
      <w:r>
        <w:t xml:space="preserve">lief </w:t>
      </w:r>
      <w:r w:rsidR="00B82383">
        <w:t>ohne beachtliche Probleme</w:t>
      </w:r>
      <w:r>
        <w:t xml:space="preserve">. Durch die sehr gute Planung und Vorarbeit konnte die Webanwendung ohne weiteres umgesetzt werden, und es wurden </w:t>
      </w:r>
      <w:r w:rsidR="0072669A">
        <w:t>keine erwähnenswerten Absprachen</w:t>
      </w:r>
      <w:r>
        <w:t xml:space="preserve">, etwa wegen Unklarheiten oder Problemen benötigt. Einzig eine falsche Einschätzung bezüglich der Komplexität des </w:t>
      </w:r>
      <w:r w:rsidR="00794A73">
        <w:t>Dienstplans</w:t>
      </w:r>
      <w:r>
        <w:t xml:space="preserve"> führte zu einem etwas höheren Zeitaufwand für die Implementierung von diesem, was aber ohne Weiteres wieder ausgeglichen werden konnte.</w:t>
      </w:r>
      <w:r w:rsidR="00794A73">
        <w:t xml:space="preserve"> Mit de</w:t>
      </w:r>
      <w:r w:rsidR="00880351">
        <w:t>r</w:t>
      </w:r>
      <w:r w:rsidR="00794A73">
        <w:t xml:space="preserve"> Ziel</w:t>
      </w:r>
      <w:r w:rsidR="00880351">
        <w:t>setzung</w:t>
      </w:r>
      <w:r w:rsidR="00794A73">
        <w:t xml:space="preserve">, </w:t>
      </w:r>
      <w:r w:rsidR="00880351">
        <w:t>dem</w:t>
      </w:r>
      <w:r w:rsidR="00AF06E3">
        <w:t xml:space="preserve"> Endbenutzer das zügige und einfache Verwalten eines Dienstplans zu ermöglichen, wurden zahlreiche Ansichten und Funktionen implementiert. </w:t>
      </w:r>
      <w:r w:rsidR="00B82383">
        <w:t>Gleichzeitig</w:t>
      </w:r>
      <w:r w:rsidR="00AF06E3">
        <w:t xml:space="preserve"> </w:t>
      </w:r>
      <w:r w:rsidR="006016B6">
        <w:t>wurden die Firmenstandards der Baloise berücksichtigt</w:t>
      </w:r>
      <w:r w:rsidR="00E76281">
        <w:t xml:space="preserve"> und</w:t>
      </w:r>
      <w:r w:rsidR="006016B6">
        <w:t xml:space="preserve"> auch viel Wert auf ein </w:t>
      </w:r>
      <w:r w:rsidR="00C91FCE">
        <w:t>modernes</w:t>
      </w:r>
      <w:r w:rsidR="006016B6">
        <w:t xml:space="preserve"> und anspruchsvolles «Material Design» gelegt.  </w:t>
      </w:r>
    </w:p>
    <w:p w14:paraId="45E90E07" w14:textId="77777777" w:rsidR="0029651B" w:rsidRDefault="0029651B" w:rsidP="0029651B">
      <w:pPr>
        <w:pStyle w:val="berschrift2"/>
        <w:rPr>
          <w:lang w:eastAsia="de-CH"/>
        </w:rPr>
      </w:pPr>
      <w:bookmarkStart w:id="6" w:name="_Toc8393850"/>
      <w:r>
        <w:rPr>
          <w:lang w:eastAsia="de-CH"/>
        </w:rPr>
        <w:t>Ergebnis</w:t>
      </w:r>
      <w:bookmarkEnd w:id="6"/>
    </w:p>
    <w:p w14:paraId="18CBFEEF" w14:textId="4F6961B7" w:rsidR="00D21496" w:rsidRDefault="00D21496" w:rsidP="00D21496">
      <w:r>
        <w:t xml:space="preserve">Das Endprodukt dieser Arbeit heisst Pelan, wobei Pelan aus einer API als Back-End Lösung und einem UI im Front-End besteht. Der Auftrag während der IPA bestand aus der Entwicklung des UIs zur bereits bestehenden API. Es entstand eine funktionsfähige, vollständige und produktiv einsetzbare Webanwendung. Sie kann alle Anforderungen der Excel-Tabelle erfüllen, wozu zahlreiche Verbesserungen und Optimierungen gemacht wurden. Zugriffe werden sehr performant verarbeitet und können auch durch ein Smartphone getätigt werden, da die Anwendung </w:t>
      </w:r>
      <w:r w:rsidR="006016B6">
        <w:t xml:space="preserve">auch </w:t>
      </w:r>
      <w:r>
        <w:t>lückenlos für mobile Endgeräte konzipiert ist.</w:t>
      </w:r>
    </w:p>
    <w:p w14:paraId="64FFC8E0" w14:textId="77777777" w:rsidR="00D21496" w:rsidRDefault="00D21496" w:rsidP="00D21496">
      <w:r>
        <w:t>Zahlreiche abschliessende Tests</w:t>
      </w:r>
      <w:r w:rsidR="0072168B">
        <w:t xml:space="preserve"> und eine </w:t>
      </w:r>
      <w:r w:rsidR="00C37184">
        <w:t>tiefgreifende</w:t>
      </w:r>
      <w:r w:rsidR="0072168B">
        <w:t xml:space="preserve"> </w:t>
      </w:r>
      <w:r w:rsidR="00C37184">
        <w:t>Sicherheitsanalyse</w:t>
      </w:r>
      <w:r>
        <w:t xml:space="preserve"> bestätigen die </w:t>
      </w:r>
      <w:r w:rsidR="00AE35BF">
        <w:t>Einhaltung</w:t>
      </w:r>
      <w:r w:rsidR="00AF2E75">
        <w:t xml:space="preserve"> der Anforderungen an </w:t>
      </w:r>
      <w:r>
        <w:t>d</w:t>
      </w:r>
      <w:r w:rsidR="00AF2E75">
        <w:t>ie</w:t>
      </w:r>
      <w:r>
        <w:t xml:space="preserve"> Anwendung, weswegen sie ohne weiteres auf der Baloise-internen Umgebung aufgesetzt werden kann.</w:t>
      </w:r>
    </w:p>
    <w:p w14:paraId="43CA201A" w14:textId="77777777" w:rsidR="004E3291" w:rsidRDefault="004E3291">
      <w:pPr>
        <w:rPr>
          <w:lang w:eastAsia="de-CH"/>
        </w:rPr>
      </w:pPr>
      <w:r>
        <w:rPr>
          <w:lang w:eastAsia="de-CH"/>
        </w:rPr>
        <w:br w:type="page"/>
      </w:r>
    </w:p>
    <w:p w14:paraId="3C3E6069" w14:textId="77777777" w:rsidR="005464A6" w:rsidRDefault="005464A6">
      <w:pPr>
        <w:rPr>
          <w:lang w:eastAsia="de-CH"/>
        </w:rPr>
      </w:pPr>
    </w:p>
    <w:p w14:paraId="40056340" w14:textId="77777777" w:rsidR="004E3291" w:rsidRDefault="004E3291" w:rsidP="004E3291">
      <w:pPr>
        <w:pStyle w:val="Titel"/>
        <w:rPr>
          <w:lang w:eastAsia="de-CH"/>
        </w:rPr>
      </w:pPr>
      <w:bookmarkStart w:id="7" w:name="_Toc8393851"/>
      <w:r>
        <w:rPr>
          <w:lang w:eastAsia="de-CH"/>
        </w:rPr>
        <w:t>Teil 1: Ablauf und Umfeld</w:t>
      </w:r>
      <w:bookmarkEnd w:id="7"/>
    </w:p>
    <w:p w14:paraId="29BD768D" w14:textId="77777777" w:rsidR="004E3291" w:rsidRDefault="0029651B" w:rsidP="004E3291">
      <w:pPr>
        <w:pStyle w:val="berschrift1"/>
        <w:rPr>
          <w:lang w:eastAsia="de-CH"/>
        </w:rPr>
      </w:pPr>
      <w:bookmarkStart w:id="8" w:name="_Toc8393852"/>
      <w:r>
        <w:rPr>
          <w:lang w:eastAsia="de-CH"/>
        </w:rPr>
        <w:t>Detaillierte Aufgabenstellung</w:t>
      </w:r>
      <w:bookmarkEnd w:id="8"/>
    </w:p>
    <w:p w14:paraId="6479D311" w14:textId="77777777" w:rsidR="00422FCC" w:rsidRPr="00C57DD1" w:rsidRDefault="00422FCC" w:rsidP="00422FCC">
      <w:r>
        <w:t xml:space="preserve">Folgend die Definition der Aufgabenstellung, welche als «detaillierte Aufgabenstellung» auf pkorg.ch </w:t>
      </w:r>
      <w:r w:rsidR="00CB7593">
        <w:t>erfasst</w:t>
      </w:r>
      <w:r>
        <w:t xml:space="preserve"> wurde.</w:t>
      </w:r>
    </w:p>
    <w:p w14:paraId="30A316D5" w14:textId="77777777" w:rsidR="0029651B" w:rsidRDefault="0029651B" w:rsidP="0029651B">
      <w:pPr>
        <w:pStyle w:val="berschrift2"/>
        <w:rPr>
          <w:lang w:eastAsia="de-CH"/>
        </w:rPr>
      </w:pPr>
      <w:bookmarkStart w:id="9" w:name="_Toc8393853"/>
      <w:r>
        <w:rPr>
          <w:lang w:eastAsia="de-CH"/>
        </w:rPr>
        <w:t>Ausgangslage</w:t>
      </w:r>
      <w:bookmarkEnd w:id="9"/>
    </w:p>
    <w:p w14:paraId="7BAFB32E" w14:textId="77777777"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14:paraId="1E79E8B2" w14:textId="77777777"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14:paraId="45E0A73E" w14:textId="77777777"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14:paraId="567CC04D" w14:textId="77777777" w:rsidR="0029651B" w:rsidRDefault="0029651B" w:rsidP="0029651B">
      <w:pPr>
        <w:pStyle w:val="berschrift2"/>
        <w:rPr>
          <w:lang w:eastAsia="de-CH"/>
        </w:rPr>
      </w:pPr>
      <w:bookmarkStart w:id="10" w:name="_Toc8393854"/>
      <w:r>
        <w:rPr>
          <w:lang w:eastAsia="de-CH"/>
        </w:rPr>
        <w:t>Detaillierte Aufgabenstellung</w:t>
      </w:r>
      <w:bookmarkEnd w:id="10"/>
    </w:p>
    <w:p w14:paraId="0AEA2E74" w14:textId="77777777" w:rsidR="00422FCC" w:rsidRDefault="00422FCC" w:rsidP="00422FCC">
      <w:pPr>
        <w:pStyle w:val="Untertitel"/>
        <w:rPr>
          <w:lang w:eastAsia="de-CH"/>
        </w:rPr>
      </w:pPr>
      <w:r>
        <w:rPr>
          <w:lang w:eastAsia="de-CH"/>
        </w:rPr>
        <w:t>Grundlegende Informationen</w:t>
      </w:r>
    </w:p>
    <w:p w14:paraId="5504E1DE" w14:textId="77777777"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14:paraId="3759F7A9" w14:textId="77777777" w:rsidR="00422FCC" w:rsidRDefault="00422FCC" w:rsidP="00422FCC">
      <w:pPr>
        <w:pStyle w:val="Untertitel"/>
        <w:rPr>
          <w:lang w:eastAsia="de-CH"/>
        </w:rPr>
      </w:pPr>
      <w:r>
        <w:rPr>
          <w:lang w:eastAsia="de-CH"/>
        </w:rPr>
        <w:t>Struktur der Benutzerverwaltung</w:t>
      </w:r>
    </w:p>
    <w:p w14:paraId="117EEB75" w14:textId="77777777"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14:paraId="4D1BB1E8" w14:textId="77777777"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14:paraId="3A84F948" w14:textId="77777777"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14:paraId="1A5C1D7E" w14:textId="77777777" w:rsidR="00422FCC" w:rsidRDefault="00422FCC" w:rsidP="00422FCC">
      <w:pPr>
        <w:rPr>
          <w:lang w:eastAsia="de-CH"/>
        </w:rPr>
      </w:pPr>
    </w:p>
    <w:p w14:paraId="5AE4388C" w14:textId="77777777" w:rsidR="00422FCC" w:rsidRDefault="00422FCC" w:rsidP="00422FCC">
      <w:pPr>
        <w:pStyle w:val="Untertitel"/>
        <w:rPr>
          <w:lang w:eastAsia="de-CH"/>
        </w:rPr>
      </w:pPr>
      <w:r>
        <w:rPr>
          <w:lang w:eastAsia="de-CH"/>
        </w:rPr>
        <w:t>Struktur der Anwendung</w:t>
      </w:r>
    </w:p>
    <w:p w14:paraId="005A4188" w14:textId="77777777"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Morgens, Mittags, Abends, …). Ein Einsatz ist die Zuordnung eines Mitglieds zu einer Schicht und einer Tageszeit an einem bestimmten Datum </w:t>
      </w:r>
      <w:r w:rsidR="00086A0F">
        <w:rPr>
          <w:lang w:eastAsia="de-CH"/>
        </w:rPr>
        <w:t>(z.B.</w:t>
      </w:r>
      <w:r>
        <w:rPr>
          <w:lang w:eastAsia="de-CH"/>
        </w:rPr>
        <w:t xml:space="preserve"> Herr Maier, Telefon-Support, Mittags, 12.12.2019).</w:t>
      </w:r>
    </w:p>
    <w:p w14:paraId="2190BCC0" w14:textId="77777777" w:rsidR="00422FCC" w:rsidRDefault="00422FCC" w:rsidP="00422FCC">
      <w:pPr>
        <w:rPr>
          <w:lang w:eastAsia="de-CH"/>
        </w:rPr>
      </w:pPr>
      <w:r>
        <w:rPr>
          <w:lang w:eastAsia="de-CH"/>
        </w:rPr>
        <w:t>Diese Anforderungen sowie die der Benutzerverwaltung fordern also mindestens folgende Ansichten (mit geschätzter Implementierungsdauer):</w:t>
      </w:r>
    </w:p>
    <w:p w14:paraId="48A5CA06" w14:textId="77777777"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14:paraId="1B4419DB" w14:textId="77777777"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14:paraId="1EA09996" w14:textId="77777777"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14:paraId="1230DDB8" w14:textId="77777777"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14:paraId="77B6A798" w14:textId="77777777" w:rsidR="00422FCC" w:rsidRDefault="00422FCC" w:rsidP="00422FCC">
      <w:pPr>
        <w:pStyle w:val="Listenabsatz"/>
        <w:numPr>
          <w:ilvl w:val="0"/>
          <w:numId w:val="37"/>
        </w:numPr>
        <w:rPr>
          <w:lang w:eastAsia="de-CH"/>
        </w:rPr>
      </w:pPr>
      <w:r>
        <w:rPr>
          <w:lang w:eastAsia="de-CH"/>
        </w:rPr>
        <w:t>Eine einfache Login-Ansicht (Details folgen) für Demo-Zwecke. (2h)</w:t>
      </w:r>
    </w:p>
    <w:p w14:paraId="3548648F" w14:textId="77777777" w:rsidR="00422FCC" w:rsidRDefault="00422FCC" w:rsidP="00422FCC">
      <w:pPr>
        <w:rPr>
          <w:lang w:eastAsia="de-CH"/>
        </w:rPr>
      </w:pPr>
      <w:r>
        <w:rPr>
          <w:lang w:eastAsia="de-CH"/>
        </w:rPr>
        <w:t>Summe der Aufwände ist 22H, mit Projektkonfiguration und Recherchen ca. 26H.</w:t>
      </w:r>
    </w:p>
    <w:p w14:paraId="3546A2FB" w14:textId="77777777" w:rsidR="00422FCC" w:rsidRDefault="00422FCC" w:rsidP="00422FCC">
      <w:pPr>
        <w:pStyle w:val="Untertitel"/>
        <w:rPr>
          <w:lang w:eastAsia="de-CH"/>
        </w:rPr>
      </w:pPr>
      <w:r>
        <w:rPr>
          <w:lang w:eastAsia="de-CH"/>
        </w:rPr>
        <w:t>Authentifizierung</w:t>
      </w:r>
    </w:p>
    <w:p w14:paraId="71E759A3" w14:textId="77777777" w:rsidR="00422FCC" w:rsidRDefault="00422FCC" w:rsidP="00422FCC">
      <w:pPr>
        <w:rPr>
          <w:lang w:eastAsia="de-CH"/>
        </w:rPr>
      </w:pPr>
      <w:r>
        <w:rPr>
          <w:lang w:eastAsia="de-CH"/>
        </w:rPr>
        <w:t>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dessem Profil anmelden können.</w:t>
      </w:r>
    </w:p>
    <w:p w14:paraId="5366B5FA" w14:textId="77777777" w:rsidR="00422FCC" w:rsidRDefault="00422FCC" w:rsidP="00422FCC">
      <w:pPr>
        <w:rPr>
          <w:lang w:eastAsia="de-CH"/>
        </w:rPr>
      </w:pPr>
      <w:r>
        <w:rPr>
          <w:lang w:eastAsia="de-CH"/>
        </w:rPr>
        <w:t>Die im Voraus implementierte Rest-API arbeitet mit JWT (Json Web Token), welche vom Front-End nur noch verwaltet werden müssen.</w:t>
      </w:r>
    </w:p>
    <w:p w14:paraId="26602A16" w14:textId="77777777" w:rsidR="00422FCC" w:rsidRDefault="00422FCC" w:rsidP="00422FCC">
      <w:pPr>
        <w:pStyle w:val="Untertitel"/>
        <w:rPr>
          <w:lang w:eastAsia="de-CH"/>
        </w:rPr>
      </w:pPr>
      <w:r>
        <w:rPr>
          <w:lang w:eastAsia="de-CH"/>
        </w:rPr>
        <w:t>Weitere Kriterien</w:t>
      </w:r>
    </w:p>
    <w:p w14:paraId="523B67E8" w14:textId="77777777"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14:paraId="5152BE01" w14:textId="77777777" w:rsidR="00422FCC" w:rsidRDefault="00422FCC" w:rsidP="00422FCC">
      <w:pPr>
        <w:pStyle w:val="Untertitel"/>
        <w:rPr>
          <w:lang w:eastAsia="de-CH"/>
        </w:rPr>
      </w:pPr>
      <w:r>
        <w:rPr>
          <w:lang w:eastAsia="de-CH"/>
        </w:rPr>
        <w:lastRenderedPageBreak/>
        <w:t>Abgrenzungen</w:t>
      </w:r>
    </w:p>
    <w:p w14:paraId="6E4FFAF6" w14:textId="77777777" w:rsidR="00422FCC" w:rsidRDefault="00422FCC" w:rsidP="00422FCC">
      <w:pPr>
        <w:rPr>
          <w:lang w:eastAsia="de-CH"/>
        </w:rPr>
      </w:pPr>
      <w:r>
        <w:rPr>
          <w:lang w:eastAsia="de-CH"/>
        </w:rPr>
        <w:t>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gehören dazu die Berücksichtigung von Sicherheit- und möglichen Programmier-Standards im Back-End.</w:t>
      </w:r>
    </w:p>
    <w:p w14:paraId="0D5B9DF7" w14:textId="77777777" w:rsidR="00422FCC" w:rsidRDefault="00422FCC" w:rsidP="00422FCC">
      <w:pPr>
        <w:pStyle w:val="Untertitel"/>
        <w:rPr>
          <w:lang w:eastAsia="de-CH"/>
        </w:rPr>
      </w:pPr>
      <w:r>
        <w:rPr>
          <w:lang w:eastAsia="de-CH"/>
        </w:rPr>
        <w:t>Projektmethode</w:t>
      </w:r>
    </w:p>
    <w:p w14:paraId="0EC7C41B" w14:textId="77777777" w:rsidR="0029651B" w:rsidRDefault="00422FCC" w:rsidP="0029651B">
      <w:pPr>
        <w:rPr>
          <w:lang w:eastAsia="de-CH"/>
        </w:rPr>
      </w:pPr>
      <w:r>
        <w:rPr>
          <w:lang w:eastAsia="de-CH"/>
        </w:rPr>
        <w:t>Da die Implementierung als Teil der IPA zeitlich begrenzt ist und nicht viel Raum für Besprechungen und Abklärungen bleibt, entschieden wir uns für die Projektmethode «Kanban». Die Umsetzung dieser wird in Verbindung mit GitHub Issues online abgehalten. Dadurch kann der Projektfortschritt und der anstehende Arbeitsaufwand jederzeit abgerufen werden.</w:t>
      </w:r>
    </w:p>
    <w:p w14:paraId="20BAFC34" w14:textId="77777777" w:rsidR="0029651B" w:rsidRDefault="0029651B" w:rsidP="0029651B">
      <w:pPr>
        <w:pStyle w:val="berschrift2"/>
        <w:rPr>
          <w:lang w:eastAsia="de-CH"/>
        </w:rPr>
      </w:pPr>
      <w:bookmarkStart w:id="11" w:name="_Toc8393855"/>
      <w:r>
        <w:rPr>
          <w:lang w:eastAsia="de-CH"/>
        </w:rPr>
        <w:t>Tests</w:t>
      </w:r>
      <w:bookmarkEnd w:id="11"/>
    </w:p>
    <w:p w14:paraId="406A19CD" w14:textId="77777777"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14:paraId="416CAF2E" w14:textId="77777777" w:rsidR="00422FCC" w:rsidRDefault="00422FCC" w:rsidP="00422FCC">
      <w:pPr>
        <w:pStyle w:val="Untertitel"/>
        <w:rPr>
          <w:lang w:eastAsia="de-CH"/>
        </w:rPr>
      </w:pPr>
      <w:r>
        <w:rPr>
          <w:lang w:eastAsia="de-CH"/>
        </w:rPr>
        <w:t>Einsatz planen</w:t>
      </w:r>
    </w:p>
    <w:p w14:paraId="01894C29" w14:textId="77777777"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14:paraId="0B3B6936" w14:textId="77777777" w:rsidR="00422FCC" w:rsidRDefault="00422FCC" w:rsidP="00422FCC">
      <w:pPr>
        <w:pStyle w:val="Untertitel"/>
        <w:rPr>
          <w:lang w:eastAsia="de-CH"/>
        </w:rPr>
      </w:pPr>
      <w:r>
        <w:rPr>
          <w:lang w:eastAsia="de-CH"/>
        </w:rPr>
        <w:t>Einsatz bearbeiten</w:t>
      </w:r>
    </w:p>
    <w:p w14:paraId="013FE575" w14:textId="77777777"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14:paraId="0B527843" w14:textId="77777777" w:rsidR="00422FCC" w:rsidRDefault="00422FCC" w:rsidP="00422FCC">
      <w:pPr>
        <w:pStyle w:val="Untertitel"/>
        <w:rPr>
          <w:lang w:eastAsia="de-CH"/>
        </w:rPr>
      </w:pPr>
      <w:r>
        <w:rPr>
          <w:lang w:eastAsia="de-CH"/>
        </w:rPr>
        <w:t>Einsätze darstellen</w:t>
      </w:r>
    </w:p>
    <w:p w14:paraId="75DC4764" w14:textId="77777777"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14:paraId="1EABB8FF" w14:textId="77777777" w:rsidR="00422FCC" w:rsidRDefault="00422FCC" w:rsidP="00422FCC">
      <w:pPr>
        <w:pStyle w:val="Untertitel"/>
        <w:rPr>
          <w:lang w:eastAsia="de-CH"/>
        </w:rPr>
      </w:pPr>
      <w:r>
        <w:rPr>
          <w:lang w:eastAsia="de-CH"/>
        </w:rPr>
        <w:t>Schichten &amp; Tageszeiten bearbeiten</w:t>
      </w:r>
    </w:p>
    <w:p w14:paraId="3CE4D73E" w14:textId="77777777"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14:paraId="32223FBD" w14:textId="77777777" w:rsidR="00422FCC" w:rsidRDefault="00422FCC" w:rsidP="00422FCC">
      <w:pPr>
        <w:pStyle w:val="Untertitel"/>
        <w:rPr>
          <w:lang w:eastAsia="de-CH"/>
        </w:rPr>
      </w:pPr>
      <w:r>
        <w:rPr>
          <w:lang w:eastAsia="de-CH"/>
        </w:rPr>
        <w:t>Rollen der Mitglieder bearbeiten</w:t>
      </w:r>
    </w:p>
    <w:p w14:paraId="66F403CF" w14:textId="77777777"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14:paraId="3A430759" w14:textId="77777777" w:rsidR="00422FCC" w:rsidRDefault="00422FCC" w:rsidP="00422FCC">
      <w:pPr>
        <w:pStyle w:val="Untertitel"/>
        <w:rPr>
          <w:lang w:eastAsia="de-CH"/>
        </w:rPr>
      </w:pPr>
      <w:r>
        <w:rPr>
          <w:lang w:eastAsia="de-CH"/>
        </w:rPr>
        <w:t>Sprache anpassen</w:t>
      </w:r>
    </w:p>
    <w:p w14:paraId="387DB16E" w14:textId="77777777" w:rsidR="0029651B" w:rsidRPr="0029651B" w:rsidRDefault="00422FCC" w:rsidP="0029651B">
      <w:pPr>
        <w:rPr>
          <w:lang w:eastAsia="de-CH"/>
        </w:rPr>
      </w:pPr>
      <w:r>
        <w:rPr>
          <w:lang w:eastAsia="de-CH"/>
        </w:rPr>
        <w:t>Alle Nutzer der Anwendung sollen die dargestellte Sprache anpassen können. Die Auswahl soll dabei aus Deutsch und Englisch bestehen. Die Daten werden anschliessend korrekt verarbeitet und im Back-End gespeichert.</w:t>
      </w:r>
    </w:p>
    <w:p w14:paraId="490CA978" w14:textId="77777777" w:rsidR="0029651B" w:rsidRDefault="0029651B" w:rsidP="0029651B">
      <w:pPr>
        <w:pStyle w:val="berschrift2"/>
        <w:rPr>
          <w:lang w:eastAsia="de-CH"/>
        </w:rPr>
      </w:pPr>
      <w:bookmarkStart w:id="12" w:name="_Toc8393856"/>
      <w:r>
        <w:rPr>
          <w:lang w:eastAsia="de-CH"/>
        </w:rPr>
        <w:lastRenderedPageBreak/>
        <w:t>Mittel und Methoden</w:t>
      </w:r>
      <w:bookmarkEnd w:id="12"/>
    </w:p>
    <w:p w14:paraId="05CE38A3" w14:textId="77777777" w:rsidR="00422FCC" w:rsidRDefault="00422FCC" w:rsidP="00422FCC">
      <w:pPr>
        <w:pStyle w:val="Untertitel"/>
        <w:rPr>
          <w:lang w:eastAsia="de-CH"/>
        </w:rPr>
      </w:pPr>
      <w:r>
        <w:rPr>
          <w:lang w:eastAsia="de-CH"/>
        </w:rPr>
        <w:t>Hardware</w:t>
      </w:r>
    </w:p>
    <w:p w14:paraId="535F8919" w14:textId="77777777" w:rsidR="00422FCC" w:rsidRDefault="00422FCC" w:rsidP="00422FCC">
      <w:pPr>
        <w:pStyle w:val="Listenabsatz"/>
        <w:numPr>
          <w:ilvl w:val="0"/>
          <w:numId w:val="38"/>
        </w:numPr>
        <w:rPr>
          <w:lang w:eastAsia="de-CH"/>
        </w:rPr>
      </w:pPr>
      <w:r>
        <w:rPr>
          <w:lang w:eastAsia="de-CH"/>
        </w:rPr>
        <w:t>Notebook</w:t>
      </w:r>
    </w:p>
    <w:p w14:paraId="131B73A7" w14:textId="77777777" w:rsidR="00422FCC" w:rsidRDefault="00422FCC" w:rsidP="00422FCC">
      <w:pPr>
        <w:pStyle w:val="Untertitel"/>
        <w:rPr>
          <w:lang w:eastAsia="de-CH"/>
        </w:rPr>
      </w:pPr>
      <w:r>
        <w:rPr>
          <w:lang w:eastAsia="de-CH"/>
        </w:rPr>
        <w:t>Software</w:t>
      </w:r>
    </w:p>
    <w:p w14:paraId="1F3092E7" w14:textId="77777777" w:rsidR="00422FCC" w:rsidRDefault="00422FCC" w:rsidP="00422FCC">
      <w:pPr>
        <w:pStyle w:val="Listenabsatz"/>
        <w:numPr>
          <w:ilvl w:val="0"/>
          <w:numId w:val="38"/>
        </w:numPr>
        <w:rPr>
          <w:lang w:eastAsia="de-CH"/>
        </w:rPr>
      </w:pPr>
      <w:r>
        <w:rPr>
          <w:lang w:eastAsia="de-CH"/>
        </w:rPr>
        <w:t>Atom (Code-Editor)</w:t>
      </w:r>
    </w:p>
    <w:p w14:paraId="25807B77" w14:textId="77777777" w:rsidR="00422FCC" w:rsidRDefault="00422FCC" w:rsidP="00422FCC">
      <w:pPr>
        <w:pStyle w:val="Listenabsatz"/>
        <w:numPr>
          <w:ilvl w:val="0"/>
          <w:numId w:val="38"/>
        </w:numPr>
        <w:rPr>
          <w:lang w:eastAsia="de-CH"/>
        </w:rPr>
      </w:pPr>
      <w:r>
        <w:rPr>
          <w:lang w:eastAsia="de-CH"/>
        </w:rPr>
        <w:t>Git</w:t>
      </w:r>
    </w:p>
    <w:p w14:paraId="4D0D4C03" w14:textId="77777777" w:rsidR="00422FCC" w:rsidRDefault="00422FCC" w:rsidP="00422FCC">
      <w:pPr>
        <w:pStyle w:val="Listenabsatz"/>
        <w:numPr>
          <w:ilvl w:val="0"/>
          <w:numId w:val="38"/>
        </w:numPr>
        <w:rPr>
          <w:lang w:eastAsia="de-CH"/>
        </w:rPr>
      </w:pPr>
      <w:r>
        <w:rPr>
          <w:lang w:eastAsia="de-CH"/>
        </w:rPr>
        <w:t>GitHub Desktop</w:t>
      </w:r>
    </w:p>
    <w:p w14:paraId="1229E962" w14:textId="77777777" w:rsidR="00422FCC" w:rsidRDefault="00422FCC" w:rsidP="00422FCC">
      <w:pPr>
        <w:pStyle w:val="Listenabsatz"/>
        <w:numPr>
          <w:ilvl w:val="0"/>
          <w:numId w:val="38"/>
        </w:numPr>
        <w:rPr>
          <w:lang w:eastAsia="de-CH"/>
        </w:rPr>
      </w:pPr>
      <w:r>
        <w:rPr>
          <w:lang w:eastAsia="de-CH"/>
        </w:rPr>
        <w:t>Vue CLI</w:t>
      </w:r>
    </w:p>
    <w:p w14:paraId="6CEB035B" w14:textId="77777777" w:rsidR="00422FCC" w:rsidRDefault="00422FCC" w:rsidP="00422FCC">
      <w:pPr>
        <w:pStyle w:val="Listenabsatz"/>
        <w:numPr>
          <w:ilvl w:val="0"/>
          <w:numId w:val="38"/>
        </w:numPr>
        <w:rPr>
          <w:lang w:eastAsia="de-CH"/>
        </w:rPr>
      </w:pPr>
      <w:r>
        <w:rPr>
          <w:lang w:eastAsia="de-CH"/>
        </w:rPr>
        <w:t>XAMPP (Lokale Back-End Umgebung)</w:t>
      </w:r>
    </w:p>
    <w:p w14:paraId="0EECA117" w14:textId="77777777" w:rsidR="00422FCC" w:rsidRDefault="00422FCC" w:rsidP="00422FCC">
      <w:pPr>
        <w:pStyle w:val="Listenabsatz"/>
        <w:numPr>
          <w:ilvl w:val="0"/>
          <w:numId w:val="38"/>
        </w:numPr>
        <w:rPr>
          <w:lang w:eastAsia="de-CH"/>
        </w:rPr>
      </w:pPr>
      <w:r>
        <w:rPr>
          <w:lang w:eastAsia="de-CH"/>
        </w:rPr>
        <w:t>Google Chrome</w:t>
      </w:r>
    </w:p>
    <w:p w14:paraId="26EC998B" w14:textId="77777777" w:rsidR="00422FCC" w:rsidRDefault="00422FCC" w:rsidP="00422FCC">
      <w:pPr>
        <w:pStyle w:val="Listenabsatz"/>
        <w:numPr>
          <w:ilvl w:val="0"/>
          <w:numId w:val="38"/>
        </w:numPr>
        <w:rPr>
          <w:lang w:eastAsia="de-CH"/>
        </w:rPr>
      </w:pPr>
      <w:r>
        <w:rPr>
          <w:lang w:eastAsia="de-CH"/>
        </w:rPr>
        <w:t>Word, Excel, Paint.Net (Grafiken)</w:t>
      </w:r>
    </w:p>
    <w:p w14:paraId="5DCB2716" w14:textId="77777777" w:rsidR="00422FCC" w:rsidRDefault="00422FCC" w:rsidP="00422FCC">
      <w:pPr>
        <w:pStyle w:val="Untertitel"/>
        <w:rPr>
          <w:lang w:eastAsia="de-CH"/>
        </w:rPr>
      </w:pPr>
      <w:r>
        <w:rPr>
          <w:lang w:eastAsia="de-CH"/>
        </w:rPr>
        <w:t>Dienste</w:t>
      </w:r>
    </w:p>
    <w:p w14:paraId="55A75CAB" w14:textId="77777777" w:rsidR="00422FCC" w:rsidRDefault="00422FCC" w:rsidP="00422FCC">
      <w:pPr>
        <w:pStyle w:val="Listenabsatz"/>
        <w:numPr>
          <w:ilvl w:val="0"/>
          <w:numId w:val="39"/>
        </w:numPr>
        <w:rPr>
          <w:lang w:eastAsia="de-CH"/>
        </w:rPr>
      </w:pPr>
      <w:r>
        <w:rPr>
          <w:lang w:eastAsia="de-CH"/>
        </w:rPr>
        <w:t>Github, Waffle.io (Kanban)</w:t>
      </w:r>
    </w:p>
    <w:p w14:paraId="109AF89F" w14:textId="77777777" w:rsidR="00422FCC" w:rsidRDefault="00422FCC" w:rsidP="00422FCC">
      <w:pPr>
        <w:pStyle w:val="Listenabsatz"/>
        <w:numPr>
          <w:ilvl w:val="0"/>
          <w:numId w:val="39"/>
        </w:numPr>
        <w:rPr>
          <w:lang w:eastAsia="de-CH"/>
        </w:rPr>
      </w:pPr>
      <w:r>
        <w:rPr>
          <w:lang w:eastAsia="de-CH"/>
        </w:rPr>
        <w:t>Netlify (für Demo-Zwecke)</w:t>
      </w:r>
    </w:p>
    <w:p w14:paraId="24409FD7" w14:textId="77777777" w:rsidR="00422FCC" w:rsidRDefault="00422FCC" w:rsidP="00422FCC">
      <w:pPr>
        <w:pStyle w:val="Untertitel"/>
        <w:rPr>
          <w:lang w:eastAsia="de-CH"/>
        </w:rPr>
      </w:pPr>
      <w:r>
        <w:rPr>
          <w:lang w:eastAsia="de-CH"/>
        </w:rPr>
        <w:t>Sprachen &amp; Abhängigkeiten</w:t>
      </w:r>
    </w:p>
    <w:p w14:paraId="5E40B7CC" w14:textId="77777777" w:rsidR="00422FCC" w:rsidRDefault="00422FCC" w:rsidP="00422FCC">
      <w:pPr>
        <w:pStyle w:val="Listenabsatz"/>
        <w:numPr>
          <w:ilvl w:val="0"/>
          <w:numId w:val="40"/>
        </w:numPr>
        <w:rPr>
          <w:lang w:eastAsia="de-CH"/>
        </w:rPr>
      </w:pPr>
      <w:r>
        <w:rPr>
          <w:lang w:eastAsia="de-CH"/>
        </w:rPr>
        <w:t>HTML, CSS, JavaScript, XML, JSON</w:t>
      </w:r>
    </w:p>
    <w:p w14:paraId="73D7EBE4" w14:textId="77777777" w:rsidR="00422FCC" w:rsidRDefault="00422FCC" w:rsidP="00422FCC">
      <w:pPr>
        <w:pStyle w:val="Listenabsatz"/>
        <w:numPr>
          <w:ilvl w:val="0"/>
          <w:numId w:val="40"/>
        </w:numPr>
        <w:rPr>
          <w:lang w:eastAsia="de-CH"/>
        </w:rPr>
      </w:pPr>
      <w:r>
        <w:rPr>
          <w:lang w:eastAsia="de-CH"/>
        </w:rPr>
        <w:t>VueJS, Vuetify (Design), i18n (Übersetzungen), Axios (XMLHttpRequests),…</w:t>
      </w:r>
    </w:p>
    <w:p w14:paraId="3D81816A" w14:textId="77777777" w:rsidR="00422FCC" w:rsidRDefault="00422FCC" w:rsidP="00422FCC">
      <w:pPr>
        <w:pStyle w:val="Untertitel"/>
        <w:rPr>
          <w:lang w:eastAsia="de-CH"/>
        </w:rPr>
      </w:pPr>
      <w:r>
        <w:rPr>
          <w:lang w:eastAsia="de-CH"/>
        </w:rPr>
        <w:t>Firmenvorgaben</w:t>
      </w:r>
    </w:p>
    <w:p w14:paraId="2C4E9574" w14:textId="77777777" w:rsidR="00422FCC" w:rsidRDefault="00422FCC" w:rsidP="00422FCC">
      <w:pPr>
        <w:pStyle w:val="Listenabsatz"/>
        <w:numPr>
          <w:ilvl w:val="0"/>
          <w:numId w:val="41"/>
        </w:numPr>
        <w:rPr>
          <w:lang w:eastAsia="de-CH"/>
        </w:rPr>
      </w:pPr>
      <w:r>
        <w:rPr>
          <w:lang w:eastAsia="de-CH"/>
        </w:rPr>
        <w:t>Farbpalette der Corporate-Design Richtlinien</w:t>
      </w:r>
    </w:p>
    <w:p w14:paraId="5DC843BA" w14:textId="77777777" w:rsidR="00422FCC" w:rsidRDefault="00422FCC" w:rsidP="00422FCC">
      <w:pPr>
        <w:pStyle w:val="Listenabsatz"/>
        <w:numPr>
          <w:ilvl w:val="0"/>
          <w:numId w:val="41"/>
        </w:numPr>
        <w:rPr>
          <w:lang w:eastAsia="de-CH"/>
        </w:rPr>
      </w:pPr>
      <w:r>
        <w:rPr>
          <w:lang w:eastAsia="de-CH"/>
        </w:rPr>
        <w:t>Firmenlogos</w:t>
      </w:r>
    </w:p>
    <w:p w14:paraId="66DB2670" w14:textId="77777777" w:rsidR="00422FCC" w:rsidRDefault="00422FCC" w:rsidP="00422FCC">
      <w:pPr>
        <w:pStyle w:val="Untertitel"/>
        <w:rPr>
          <w:lang w:eastAsia="de-CH"/>
        </w:rPr>
      </w:pPr>
      <w:r>
        <w:rPr>
          <w:lang w:eastAsia="de-CH"/>
        </w:rPr>
        <w:t>Methoden</w:t>
      </w:r>
    </w:p>
    <w:p w14:paraId="5D0AEF45" w14:textId="65EA3396" w:rsidR="001B19C7" w:rsidRDefault="00422FCC" w:rsidP="001B19C7">
      <w:pPr>
        <w:pStyle w:val="Listenabsatz"/>
        <w:numPr>
          <w:ilvl w:val="0"/>
          <w:numId w:val="42"/>
        </w:numPr>
        <w:rPr>
          <w:lang w:eastAsia="de-CH"/>
        </w:rPr>
      </w:pPr>
      <w:r>
        <w:rPr>
          <w:lang w:eastAsia="de-CH"/>
        </w:rPr>
        <w:t>Kanban (Waffle.io)</w:t>
      </w:r>
    </w:p>
    <w:p w14:paraId="4326902C" w14:textId="77777777" w:rsidR="0029651B" w:rsidRDefault="0029651B" w:rsidP="0029651B">
      <w:pPr>
        <w:pStyle w:val="berschrift2"/>
        <w:rPr>
          <w:lang w:eastAsia="de-CH"/>
        </w:rPr>
      </w:pPr>
      <w:bookmarkStart w:id="13" w:name="_Toc8393857"/>
      <w:r>
        <w:rPr>
          <w:lang w:eastAsia="de-CH"/>
        </w:rPr>
        <w:t>Vorkenntnisse</w:t>
      </w:r>
      <w:bookmarkEnd w:id="13"/>
    </w:p>
    <w:p w14:paraId="3975B144" w14:textId="483C0559" w:rsidR="0029651B" w:rsidRDefault="00422FCC" w:rsidP="0029651B">
      <w:pPr>
        <w:rPr>
          <w:lang w:eastAsia="de-CH"/>
        </w:rPr>
      </w:pPr>
      <w:r w:rsidRPr="00F82EE7">
        <w:rPr>
          <w:lang w:eastAsia="de-CH"/>
        </w:rPr>
        <w:t>Der Lernende hat bereits alle erwähnten Mittel und Methoden mindestens 1 Mal angewendet. VueJS ist jedoch bisher am wenigsten vertieft worden, während die Kenntnisse in allen anderen Punkten sehr gefestigt sind. Der Lernende arbeitet bereits seit mehreren Jahren mit den meisten Mitteln und mit VueJS seit einigen Monaten.</w:t>
      </w:r>
    </w:p>
    <w:p w14:paraId="41A604EB" w14:textId="77777777" w:rsidR="00F93102" w:rsidRDefault="00F93102" w:rsidP="0029651B">
      <w:pPr>
        <w:rPr>
          <w:lang w:eastAsia="de-CH"/>
        </w:rPr>
      </w:pPr>
    </w:p>
    <w:p w14:paraId="731E584A" w14:textId="77777777" w:rsidR="0029651B" w:rsidRDefault="0029651B" w:rsidP="0029651B">
      <w:pPr>
        <w:pStyle w:val="berschrift2"/>
        <w:rPr>
          <w:lang w:eastAsia="de-CH"/>
        </w:rPr>
      </w:pPr>
      <w:bookmarkStart w:id="14" w:name="_Toc8393858"/>
      <w:r>
        <w:rPr>
          <w:lang w:eastAsia="de-CH"/>
        </w:rPr>
        <w:t>Vorarbeiten</w:t>
      </w:r>
      <w:bookmarkEnd w:id="14"/>
    </w:p>
    <w:p w14:paraId="6E2DFFDF" w14:textId="77777777" w:rsidR="00422FCC" w:rsidRDefault="00422FCC" w:rsidP="00422FCC">
      <w:pPr>
        <w:pStyle w:val="Untertitel"/>
        <w:rPr>
          <w:lang w:eastAsia="de-CH"/>
        </w:rPr>
      </w:pPr>
      <w:r>
        <w:rPr>
          <w:lang w:eastAsia="de-CH"/>
        </w:rPr>
        <w:t>Rest-API</w:t>
      </w:r>
    </w:p>
    <w:p w14:paraId="75BE0AEA" w14:textId="77777777" w:rsidR="00422FCC" w:rsidRDefault="00422FCC" w:rsidP="00422FCC">
      <w:pPr>
        <w:rPr>
          <w:lang w:eastAsia="de-CH"/>
        </w:rPr>
      </w:pPr>
      <w:r>
        <w:rPr>
          <w:lang w:eastAsia="de-CH"/>
        </w:rPr>
        <w:t>Während der IPA wird eine im Voraus umgesetzte Rest-API (Representational State Transfer Application Programming Interface) zur Verfügung stehen, welche hauptsächlich vom Lernenden mit PHP und MySQL implementiert wurde. Sessions sind somit Stateless wobei für die Validierung JWT (JSON Web Token) verwendet wird. Damit steht bereits eine Struktur der Daten und möglichen Abfragen fest, an welcher sich die Umsetzung der IPA orientieren muss.</w:t>
      </w:r>
    </w:p>
    <w:p w14:paraId="16B5AB6C" w14:textId="77777777" w:rsidR="00422FCC" w:rsidRDefault="00422FCC" w:rsidP="00422FCC">
      <w:pPr>
        <w:rPr>
          <w:lang w:eastAsia="de-CH"/>
        </w:rPr>
      </w:pPr>
    </w:p>
    <w:p w14:paraId="527DFDD0" w14:textId="77777777" w:rsidR="00422FCC" w:rsidRDefault="00422FCC" w:rsidP="00422FCC">
      <w:pPr>
        <w:rPr>
          <w:lang w:eastAsia="de-CH"/>
        </w:rPr>
      </w:pPr>
    </w:p>
    <w:p w14:paraId="467EFB84" w14:textId="77777777" w:rsidR="00422FCC" w:rsidRDefault="00422FCC" w:rsidP="00422FCC">
      <w:pPr>
        <w:pStyle w:val="Untertitel"/>
        <w:rPr>
          <w:lang w:eastAsia="de-CH"/>
        </w:rPr>
      </w:pPr>
      <w:r>
        <w:rPr>
          <w:lang w:eastAsia="de-CH"/>
        </w:rPr>
        <w:t>Git-Repository</w:t>
      </w:r>
    </w:p>
    <w:p w14:paraId="1083C076" w14:textId="77777777"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«pelan-ui» genannt. Das Urheberecht gehört somit der Baloise unter der Verwendung einer MIT-Lizenz.</w:t>
      </w:r>
    </w:p>
    <w:p w14:paraId="297B299D" w14:textId="77777777" w:rsidR="00422FCC" w:rsidRDefault="00422FCC" w:rsidP="00422FCC">
      <w:pPr>
        <w:pStyle w:val="Untertitel"/>
        <w:rPr>
          <w:lang w:eastAsia="de-CH"/>
        </w:rPr>
      </w:pPr>
      <w:r>
        <w:rPr>
          <w:lang w:eastAsia="de-CH"/>
        </w:rPr>
        <w:t>Kanban-Board</w:t>
      </w:r>
    </w:p>
    <w:p w14:paraId="74F82F18" w14:textId="28C86C23"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14:paraId="2BE94D23" w14:textId="77777777" w:rsidR="00F93102" w:rsidRDefault="00F93102" w:rsidP="0029651B">
      <w:pPr>
        <w:rPr>
          <w:lang w:eastAsia="de-CH"/>
        </w:rPr>
      </w:pPr>
    </w:p>
    <w:p w14:paraId="70339B5C" w14:textId="77777777" w:rsidR="0029651B" w:rsidRDefault="0029651B" w:rsidP="0029651B">
      <w:pPr>
        <w:pStyle w:val="berschrift2"/>
        <w:rPr>
          <w:lang w:eastAsia="de-CH"/>
        </w:rPr>
      </w:pPr>
      <w:bookmarkStart w:id="15" w:name="_Toc8393859"/>
      <w:r>
        <w:rPr>
          <w:lang w:eastAsia="de-CH"/>
        </w:rPr>
        <w:t>Neue Lerninhalte</w:t>
      </w:r>
      <w:bookmarkEnd w:id="15"/>
    </w:p>
    <w:p w14:paraId="06DC0B24" w14:textId="19178031" w:rsidR="0029651B" w:rsidRDefault="00422FCC" w:rsidP="0029651B">
      <w:pPr>
        <w:rPr>
          <w:lang w:eastAsia="de-CH"/>
        </w:rPr>
      </w:pPr>
      <w:r w:rsidRPr="00F82EE7">
        <w:rPr>
          <w:lang w:eastAsia="de-CH"/>
        </w:rPr>
        <w:t>Möglicherweise werden während der Entwicklung weitere Abhängigkeiten benötigt, zu welchen sich der Lernende in den entsprechenden Dokumentationen informieren muss. Zu den bekannten Mitteln kann sich der Lernende im Internet auf den zugehörigen Webseiten oder in Forums informieren. Die Umsetzung der Arbeit sollte jedoch nicht an einer unerwartet grossen, neuen Kompetenz scheitern, da es sich hierbei nur um kleinere Abhängigkeiten handeln wird.</w:t>
      </w:r>
    </w:p>
    <w:p w14:paraId="359DA2F4" w14:textId="77777777" w:rsidR="00F93102" w:rsidRDefault="00F93102" w:rsidP="0029651B">
      <w:pPr>
        <w:rPr>
          <w:lang w:eastAsia="de-CH"/>
        </w:rPr>
      </w:pPr>
    </w:p>
    <w:p w14:paraId="42A41B27" w14:textId="77777777" w:rsidR="0029651B" w:rsidRDefault="0029651B" w:rsidP="0029651B">
      <w:pPr>
        <w:pStyle w:val="berschrift2"/>
        <w:rPr>
          <w:lang w:eastAsia="de-CH"/>
        </w:rPr>
      </w:pPr>
      <w:bookmarkStart w:id="16" w:name="_Toc8393860"/>
      <w:r>
        <w:rPr>
          <w:lang w:eastAsia="de-CH"/>
        </w:rPr>
        <w:t>Arbeiten in den letzten 6 Monaten</w:t>
      </w:r>
      <w:bookmarkEnd w:id="16"/>
    </w:p>
    <w:p w14:paraId="2CB26E0D" w14:textId="77777777" w:rsidR="00422FCC" w:rsidRDefault="00422FCC" w:rsidP="00422FCC">
      <w:pPr>
        <w:rPr>
          <w:lang w:eastAsia="de-CH"/>
        </w:rPr>
      </w:pPr>
      <w:r>
        <w:rPr>
          <w:lang w:eastAsia="de-CH"/>
        </w:rPr>
        <w:t>In den letzten Monaten bestanden die Arbeiten des Lernenden aus hauptsächlich Front-End lastigen Arbeiten im Bereich Web-Development. Dabei wurden folgende Techniken genutzt: HTML, CSS, JavaScript, PHP, SQL, REST, Java, JavaScript-Libraries (JQuery, VueJS, Bootstrap,…).</w:t>
      </w:r>
    </w:p>
    <w:p w14:paraId="5434BC1E" w14:textId="77777777"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14:paraId="0621AB1C" w14:textId="77777777"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(JQuery) genutzt, wobei der lernende auch in Kontakt mit der internen Authentifizierungs-Infrastruktur «Medusa» kam.</w:t>
      </w:r>
    </w:p>
    <w:p w14:paraId="54AE0D57" w14:textId="77777777"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14:paraId="344296FA" w14:textId="77777777" w:rsidR="0029651B" w:rsidRDefault="0029651B">
      <w:pPr>
        <w:rPr>
          <w:rFonts w:ascii="MetaPro-Normal" w:eastAsiaTheme="majorEastAsia" w:hAnsi="MetaPro-Normal" w:cstheme="majorBidi"/>
          <w:color w:val="003399"/>
          <w:sz w:val="40"/>
          <w:szCs w:val="32"/>
          <w:lang w:eastAsia="de-CH"/>
        </w:rPr>
      </w:pPr>
      <w:r>
        <w:rPr>
          <w:lang w:eastAsia="de-CH"/>
        </w:rPr>
        <w:br w:type="page"/>
      </w:r>
    </w:p>
    <w:p w14:paraId="79A6BC86" w14:textId="77777777" w:rsidR="0029651B" w:rsidRDefault="0029651B" w:rsidP="0029651B">
      <w:pPr>
        <w:pStyle w:val="berschrift1"/>
        <w:rPr>
          <w:lang w:eastAsia="de-CH"/>
        </w:rPr>
      </w:pPr>
      <w:bookmarkStart w:id="17" w:name="_Toc8393861"/>
      <w:r>
        <w:rPr>
          <w:lang w:eastAsia="de-CH"/>
        </w:rPr>
        <w:lastRenderedPageBreak/>
        <w:t xml:space="preserve">Analyse </w:t>
      </w:r>
      <w:r w:rsidR="009A364B">
        <w:rPr>
          <w:lang w:eastAsia="de-CH"/>
        </w:rPr>
        <w:t xml:space="preserve">der </w:t>
      </w:r>
      <w:r>
        <w:rPr>
          <w:lang w:eastAsia="de-CH"/>
        </w:rPr>
        <w:t>Aufgabenstellung</w:t>
      </w:r>
      <w:bookmarkEnd w:id="17"/>
    </w:p>
    <w:p w14:paraId="0C9B5A5E" w14:textId="4F8ED7D0" w:rsidR="006B15F8" w:rsidRDefault="006B15F8" w:rsidP="006B15F8">
      <w:pPr>
        <w:rPr>
          <w:lang w:eastAsia="de-CH"/>
        </w:rPr>
      </w:pPr>
      <w:r>
        <w:rPr>
          <w:lang w:eastAsia="de-CH"/>
        </w:rPr>
        <w:t>Folgende Kapitel sollen die Aufgabenstellung aus pkorg.ch analysieren und wichtige Details für die Durchführungsphase erläutern.</w:t>
      </w:r>
    </w:p>
    <w:p w14:paraId="35FA1696" w14:textId="77777777" w:rsidR="00080A7E" w:rsidRPr="006B15F8" w:rsidRDefault="00080A7E" w:rsidP="006B15F8">
      <w:pPr>
        <w:rPr>
          <w:lang w:eastAsia="de-CH"/>
        </w:rPr>
      </w:pPr>
    </w:p>
    <w:p w14:paraId="3EE67B06" w14:textId="77777777" w:rsidR="0029651B" w:rsidRDefault="00047E15" w:rsidP="00700B9B">
      <w:pPr>
        <w:pStyle w:val="berschrift2"/>
        <w:rPr>
          <w:lang w:eastAsia="de-CH"/>
        </w:rPr>
      </w:pPr>
      <w:bookmarkStart w:id="18" w:name="_Toc8393862"/>
      <w:r>
        <w:rPr>
          <w:lang w:eastAsia="de-CH"/>
        </w:rPr>
        <w:t>Kurzfassung Ist/Soll</w:t>
      </w:r>
      <w:bookmarkEnd w:id="18"/>
    </w:p>
    <w:p w14:paraId="2B0A7BD5" w14:textId="77777777" w:rsidR="006B15F8" w:rsidRDefault="006B15F8" w:rsidP="006B15F8">
      <w:pPr>
        <w:pStyle w:val="Untertitel"/>
        <w:rPr>
          <w:lang w:eastAsia="de-CH"/>
        </w:rPr>
      </w:pPr>
      <w:r>
        <w:rPr>
          <w:lang w:eastAsia="de-CH"/>
        </w:rPr>
        <w:t>Ist-Zustand</w:t>
      </w:r>
    </w:p>
    <w:p w14:paraId="4C3D6E60" w14:textId="2C88BA55" w:rsidR="006B15F8" w:rsidRPr="001F73AF" w:rsidRDefault="006B15F8" w:rsidP="006B15F8">
      <w:r w:rsidRPr="001F73AF">
        <w:t>Die Einsätze der Mitarbeiter werden in einer Excel-Tabelle geplant, welche sich auf einem Netzlaufwerk befindet. Die Tabelle bildet die Einsätze aller Mitarbeite</w:t>
      </w:r>
      <w:r w:rsidR="00B452CD">
        <w:t>nden</w:t>
      </w:r>
      <w:r w:rsidRPr="001F73AF">
        <w:t xml:space="preserve"> für ein Semester ab, und kann nur mit einem Passwort bearbeitet werden.</w:t>
      </w:r>
    </w:p>
    <w:p w14:paraId="6BC0241A" w14:textId="77777777" w:rsidR="006B15F8" w:rsidRDefault="006B15F8" w:rsidP="006B15F8">
      <w:pPr>
        <w:pStyle w:val="Untertitel"/>
        <w:rPr>
          <w:lang w:eastAsia="de-CH"/>
        </w:rPr>
      </w:pPr>
      <w:r>
        <w:rPr>
          <w:lang w:eastAsia="de-CH"/>
        </w:rPr>
        <w:t>Soll-Zustand</w:t>
      </w:r>
    </w:p>
    <w:p w14:paraId="4535E15F" w14:textId="396DABBC" w:rsidR="00700B9B" w:rsidRDefault="009C265B" w:rsidP="00700B9B">
      <w:pPr>
        <w:rPr>
          <w:lang w:eastAsia="de-CH"/>
        </w:rPr>
      </w:pPr>
      <w:r>
        <w:t>Für die Einsatzplanung steht eine Webanwendung bereit</w:t>
      </w:r>
      <w:r w:rsidR="006B15F8" w:rsidRPr="001F73AF">
        <w:t>, welche von allen Mitarbeitern genutzt werden</w:t>
      </w:r>
      <w:r w:rsidR="00D75DAF">
        <w:t xml:space="preserve"> kann</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14:paraId="3F13D0F4" w14:textId="77777777" w:rsidR="00FE5AEC" w:rsidRDefault="00FE5AEC" w:rsidP="00FE5AEC">
      <w:pPr>
        <w:pStyle w:val="berschrift2"/>
        <w:rPr>
          <w:lang w:eastAsia="de-CH"/>
        </w:rPr>
      </w:pPr>
      <w:bookmarkStart w:id="19" w:name="_Toc8393863"/>
      <w:r>
        <w:rPr>
          <w:lang w:eastAsia="de-CH"/>
        </w:rPr>
        <w:t>Messbare Ziele</w:t>
      </w:r>
      <w:bookmarkEnd w:id="19"/>
    </w:p>
    <w:p w14:paraId="7643F981" w14:textId="77777777" w:rsidR="00FE5AEC" w:rsidRPr="001F73AF" w:rsidRDefault="00FE5AEC" w:rsidP="00FE5AEC">
      <w:pPr>
        <w:pStyle w:val="Listenabsatz"/>
        <w:numPr>
          <w:ilvl w:val="0"/>
          <w:numId w:val="6"/>
        </w:numPr>
      </w:pPr>
      <w:r w:rsidRPr="001F73AF">
        <w:t>Die Anwendung kann ohne weitere Anpassungen produktiv eingesetzt werden.</w:t>
      </w:r>
    </w:p>
    <w:p w14:paraId="28C7B40A" w14:textId="77777777"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14:paraId="1052A5F3" w14:textId="77777777"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14:paraId="4DB5053D" w14:textId="77777777" w:rsidR="00FE5AEC" w:rsidRPr="001F73AF" w:rsidRDefault="00FE5AEC" w:rsidP="00FE5AEC">
      <w:pPr>
        <w:pStyle w:val="Listenabsatz"/>
        <w:numPr>
          <w:ilvl w:val="0"/>
          <w:numId w:val="6"/>
        </w:numPr>
      </w:pPr>
      <w:r w:rsidRPr="001F73AF">
        <w:t>Die Anwendung bietet die Auswahl zwischen 2 Sprachen an.</w:t>
      </w:r>
    </w:p>
    <w:p w14:paraId="3496C436" w14:textId="77777777" w:rsidR="00FE5AEC" w:rsidRPr="001F73AF" w:rsidRDefault="00FE5AEC" w:rsidP="00FE5AEC">
      <w:pPr>
        <w:pStyle w:val="Listenabsatz"/>
        <w:numPr>
          <w:ilvl w:val="0"/>
          <w:numId w:val="6"/>
        </w:numPr>
      </w:pPr>
      <w:r w:rsidRPr="001F73AF">
        <w:t>Tageszeiten und Schichten lassen sich dynamisch anpassen.</w:t>
      </w:r>
    </w:p>
    <w:p w14:paraId="16F2174C" w14:textId="77777777" w:rsidR="00FE5AEC" w:rsidRDefault="00FE5AEC" w:rsidP="00FE5AEC">
      <w:pPr>
        <w:pStyle w:val="Listenabsatz"/>
        <w:numPr>
          <w:ilvl w:val="0"/>
          <w:numId w:val="6"/>
        </w:numPr>
      </w:pPr>
      <w:r w:rsidRPr="001F73AF">
        <w:t>Teamleiter können die Gruppe eines Benutzers anpassen.</w:t>
      </w:r>
    </w:p>
    <w:p w14:paraId="6074839E" w14:textId="77777777" w:rsidR="00FE5AEC" w:rsidRDefault="00FE5AEC" w:rsidP="00FE5AEC">
      <w:pPr>
        <w:pStyle w:val="Listenabsatz"/>
        <w:numPr>
          <w:ilvl w:val="0"/>
          <w:numId w:val="6"/>
        </w:numPr>
      </w:pPr>
      <w:r>
        <w:t>Teamleiter können Einsätze planen, welche von allen Teammitgliedern eingesehen werden können.</w:t>
      </w:r>
    </w:p>
    <w:p w14:paraId="70EA2966" w14:textId="77777777" w:rsidR="00700B9B" w:rsidRDefault="00700B9B" w:rsidP="00700B9B">
      <w:pPr>
        <w:pStyle w:val="berschrift2"/>
        <w:rPr>
          <w:lang w:eastAsia="de-CH"/>
        </w:rPr>
      </w:pPr>
      <w:bookmarkStart w:id="20" w:name="_Toc8393864"/>
      <w:r>
        <w:rPr>
          <w:lang w:eastAsia="de-CH"/>
        </w:rPr>
        <w:t>Dokumentation</w:t>
      </w:r>
      <w:bookmarkEnd w:id="20"/>
    </w:p>
    <w:p w14:paraId="62432890" w14:textId="77777777"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14:paraId="4577F58D" w14:textId="77777777" w:rsidR="004E3291" w:rsidRDefault="004F33D0" w:rsidP="004E3291">
      <w:r>
        <w:br w:type="page"/>
      </w:r>
    </w:p>
    <w:p w14:paraId="261408E0" w14:textId="3BD7EE86" w:rsidR="00700B9B" w:rsidRDefault="004E3291" w:rsidP="00700B9B">
      <w:pPr>
        <w:pStyle w:val="berschrift1"/>
        <w:rPr>
          <w:lang w:eastAsia="de-CH"/>
        </w:rPr>
      </w:pPr>
      <w:bookmarkStart w:id="21" w:name="_Toc8393865"/>
      <w:r>
        <w:rPr>
          <w:lang w:eastAsia="de-CH"/>
        </w:rPr>
        <w:lastRenderedPageBreak/>
        <w:t>Projektmanagement und Planung</w:t>
      </w:r>
      <w:bookmarkEnd w:id="21"/>
    </w:p>
    <w:p w14:paraId="65E64FC3" w14:textId="77777777" w:rsidR="00080A7E" w:rsidRPr="00080A7E" w:rsidRDefault="00080A7E" w:rsidP="00080A7E">
      <w:pPr>
        <w:rPr>
          <w:lang w:eastAsia="de-CH"/>
        </w:rPr>
      </w:pPr>
    </w:p>
    <w:p w14:paraId="69A54D5E" w14:textId="77777777" w:rsidR="00700B9B" w:rsidRDefault="00700B9B" w:rsidP="00700B9B">
      <w:pPr>
        <w:pStyle w:val="berschrift2"/>
        <w:rPr>
          <w:lang w:eastAsia="de-CH"/>
        </w:rPr>
      </w:pPr>
      <w:bookmarkStart w:id="22" w:name="_Toc8393866"/>
      <w:r>
        <w:rPr>
          <w:lang w:eastAsia="de-CH"/>
        </w:rPr>
        <w:t>Organisation</w:t>
      </w:r>
      <w:bookmarkEnd w:id="22"/>
    </w:p>
    <w:p w14:paraId="059600BE" w14:textId="7F644526"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14:paraId="44BDACFA" w14:textId="77777777" w:rsidR="00F7574D" w:rsidRDefault="00F7574D" w:rsidP="00700B9B"/>
    <w:p w14:paraId="66A73A95" w14:textId="77777777" w:rsidR="00700B9B" w:rsidRDefault="00700B9B" w:rsidP="00700B9B">
      <w:pPr>
        <w:pStyle w:val="berschrift3"/>
        <w:rPr>
          <w:lang w:eastAsia="de-CH"/>
        </w:rPr>
      </w:pPr>
      <w:bookmarkStart w:id="23" w:name="_Toc8393867"/>
      <w:r>
        <w:rPr>
          <w:lang w:eastAsia="de-CH"/>
        </w:rPr>
        <w:t>Zeitplan &amp; Termine</w:t>
      </w:r>
      <w:bookmarkEnd w:id="23"/>
    </w:p>
    <w:p w14:paraId="387F63DC" w14:textId="54DFC587"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14:paraId="27A9A50F" w14:textId="77777777" w:rsidR="00622E7C" w:rsidRDefault="00622E7C" w:rsidP="00F619D0"/>
    <w:p w14:paraId="0A26C0D2" w14:textId="77777777" w:rsidR="006C1213" w:rsidRPr="00BC21AB" w:rsidRDefault="006C1213" w:rsidP="006C1213">
      <w:pPr>
        <w:pStyle w:val="Untertitel"/>
      </w:pPr>
      <w:r w:rsidRPr="00BC21AB">
        <w:t>Durchführungsblock</w:t>
      </w:r>
    </w:p>
    <w:p w14:paraId="0BC00039" w14:textId="77777777" w:rsidR="006C1213" w:rsidRDefault="006C1213" w:rsidP="006C1213">
      <w:pPr>
        <w:pStyle w:val="KeinLeerraum"/>
      </w:pPr>
      <w:r>
        <w:t>Startblock 3:</w:t>
      </w:r>
      <w:r>
        <w:tab/>
      </w:r>
      <w:r>
        <w:tab/>
        <w:t>24.04.2019 – 10.05.2019</w:t>
      </w:r>
    </w:p>
    <w:p w14:paraId="5FD54C91" w14:textId="77777777" w:rsidR="006C1213" w:rsidRDefault="006C1213" w:rsidP="006C1213">
      <w:pPr>
        <w:pStyle w:val="KeinLeerraum"/>
      </w:pPr>
      <w:r>
        <w:t xml:space="preserve">Durchführungs-Ort: </w:t>
      </w:r>
      <w:r>
        <w:tab/>
        <w:t>Basler Versicherungen AG, Aeschengraben 21, 4002 Basel</w:t>
      </w:r>
    </w:p>
    <w:p w14:paraId="14E749EB" w14:textId="322E0232" w:rsidR="006C1213" w:rsidRDefault="006C1213" w:rsidP="006C1213">
      <w:pPr>
        <w:pStyle w:val="KeinLeerraum"/>
      </w:pPr>
      <w:r>
        <w:t>Abgabe:</w:t>
      </w:r>
      <w:r>
        <w:tab/>
      </w:r>
      <w:r>
        <w:tab/>
        <w:t>10.05.2019 um 18:00 Uhr</w:t>
      </w:r>
    </w:p>
    <w:p w14:paraId="2A171886" w14:textId="77777777" w:rsidR="00622E7C" w:rsidRDefault="00622E7C" w:rsidP="006C1213">
      <w:pPr>
        <w:pStyle w:val="KeinLeerraum"/>
      </w:pPr>
    </w:p>
    <w:p w14:paraId="080B7DCA" w14:textId="77777777" w:rsidR="006C1213" w:rsidRDefault="006C1213" w:rsidP="006C1213">
      <w:pPr>
        <w:pStyle w:val="KeinLeerraum"/>
      </w:pPr>
    </w:p>
    <w:p w14:paraId="3BE55173" w14:textId="77777777" w:rsidR="006C1213" w:rsidRPr="00BC21AB" w:rsidRDefault="006C1213" w:rsidP="006C1213">
      <w:pPr>
        <w:pStyle w:val="Untertitel"/>
      </w:pPr>
      <w:r w:rsidRPr="00BC21AB">
        <w:t>Termine</w:t>
      </w:r>
    </w:p>
    <w:p w14:paraId="677282EA" w14:textId="77777777"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14:paraId="2F15388E" w14:textId="77777777"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14:paraId="5C27687D" w14:textId="77777777"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14:paraId="6EE0797F" w14:textId="77777777"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14:paraId="008E0A2B" w14:textId="77777777" w:rsidR="00881282" w:rsidRPr="006C1213" w:rsidRDefault="00881282" w:rsidP="0079058D">
      <w:pPr>
        <w:pStyle w:val="KeinLeerraum"/>
      </w:pPr>
    </w:p>
    <w:p w14:paraId="6428C3F3" w14:textId="1810BAED" w:rsidR="00AE0F9C" w:rsidRDefault="00AE0F9C" w:rsidP="00AE0F9C">
      <w:pPr>
        <w:jc w:val="center"/>
        <w:rPr>
          <w:lang w:eastAsia="de-CH"/>
        </w:rPr>
      </w:pPr>
    </w:p>
    <w:p w14:paraId="3569A119" w14:textId="77777777" w:rsidR="005A266A" w:rsidRDefault="005A266A" w:rsidP="005A266A">
      <w:pPr>
        <w:rPr>
          <w:lang w:eastAsia="de-CH"/>
        </w:rPr>
      </w:pPr>
    </w:p>
    <w:p w14:paraId="1D0FEC63" w14:textId="77777777" w:rsidR="005A266A" w:rsidRDefault="005A266A" w:rsidP="00700B9B">
      <w:pPr>
        <w:rPr>
          <w:lang w:eastAsia="de-CH"/>
        </w:rPr>
        <w:sectPr w:rsidR="005A266A" w:rsidSect="006337A2">
          <w:headerReference w:type="default" r:id="rId8"/>
          <w:footerReference w:type="default" r:id="rId9"/>
          <w:pgSz w:w="11906" w:h="16838"/>
          <w:pgMar w:top="1417" w:right="1417" w:bottom="1134" w:left="1417" w:header="708" w:footer="708" w:gutter="0"/>
          <w:cols w:space="708"/>
          <w:docGrid w:linePitch="360"/>
        </w:sectPr>
      </w:pPr>
    </w:p>
    <w:p w14:paraId="02F2A255" w14:textId="602A869E" w:rsidR="005A266A" w:rsidRDefault="00C01232" w:rsidP="00700B9B">
      <w:pPr>
        <w:rPr>
          <w:lang w:eastAsia="de-CH"/>
        </w:rPr>
      </w:pPr>
      <w:r>
        <w:rPr>
          <w:noProof/>
        </w:rPr>
        <w:lastRenderedPageBreak/>
        <w:drawing>
          <wp:anchor distT="0" distB="0" distL="114300" distR="114300" simplePos="0" relativeHeight="251668480" behindDoc="0" locked="0" layoutInCell="1" allowOverlap="1" wp14:anchorId="24DA1864" wp14:editId="38278BCA">
            <wp:simplePos x="0" y="0"/>
            <wp:positionH relativeFrom="page">
              <wp:align>center</wp:align>
            </wp:positionH>
            <wp:positionV relativeFrom="paragraph">
              <wp:posOffset>89535</wp:posOffset>
            </wp:positionV>
            <wp:extent cx="9660890" cy="5581015"/>
            <wp:effectExtent l="0" t="0" r="0" b="635"/>
            <wp:wrapThrough wrapText="bothSides">
              <wp:wrapPolygon edited="0">
                <wp:start x="0" y="0"/>
                <wp:lineTo x="0" y="21529"/>
                <wp:lineTo x="21552" y="21529"/>
                <wp:lineTo x="21552" y="0"/>
                <wp:lineTo x="0" y="0"/>
              </wp:wrapPolygon>
            </wp:wrapThrough>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660890" cy="558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3AB0B" w14:textId="749B3FFC" w:rsidR="00C01232" w:rsidRDefault="00C01232" w:rsidP="00700B9B">
      <w:pPr>
        <w:rPr>
          <w:lang w:eastAsia="de-CH"/>
        </w:rPr>
        <w:sectPr w:rsidR="00C01232" w:rsidSect="005E0988">
          <w:headerReference w:type="default" r:id="rId11"/>
          <w:footerReference w:type="default" r:id="rId12"/>
          <w:pgSz w:w="16838" w:h="11906" w:orient="landscape"/>
          <w:pgMar w:top="1417" w:right="1417" w:bottom="1417" w:left="1134" w:header="708" w:footer="708" w:gutter="0"/>
          <w:cols w:space="708"/>
          <w:docGrid w:linePitch="360"/>
        </w:sectPr>
      </w:pPr>
    </w:p>
    <w:p w14:paraId="0CA0F72F" w14:textId="77777777" w:rsidR="003347B1" w:rsidRPr="003347B1" w:rsidRDefault="00700B9B" w:rsidP="003347B1">
      <w:pPr>
        <w:pStyle w:val="berschrift3"/>
        <w:rPr>
          <w:lang w:eastAsia="de-CH"/>
        </w:rPr>
      </w:pPr>
      <w:bookmarkStart w:id="24" w:name="_Toc8393868"/>
      <w:r>
        <w:rPr>
          <w:lang w:eastAsia="de-CH"/>
        </w:rPr>
        <w:lastRenderedPageBreak/>
        <w:t>Projektaufbauorganisation</w:t>
      </w:r>
      <w:bookmarkEnd w:id="24"/>
    </w:p>
    <w:p w14:paraId="16376E3D" w14:textId="77777777" w:rsidR="00D51CF8" w:rsidRPr="00D51CF8" w:rsidRDefault="00D51CF8" w:rsidP="00D51CF8">
      <w:pPr>
        <w:rPr>
          <w:lang w:eastAsia="de-CH"/>
        </w:rPr>
      </w:pPr>
    </w:p>
    <w:p w14:paraId="678CDB6C" w14:textId="77777777" w:rsidR="00C641F4" w:rsidRDefault="001672AC" w:rsidP="00C641F4">
      <w:pPr>
        <w:keepNext/>
      </w:pPr>
      <w:r>
        <w:rPr>
          <w:noProof/>
          <w:lang w:eastAsia="de-CH"/>
        </w:rPr>
        <w:drawing>
          <wp:inline distT="0" distB="0" distL="0" distR="0" wp14:anchorId="10A8EBA0" wp14:editId="3B6405EF">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14:paraId="21CAA018" w14:textId="05042D1C" w:rsidR="00700B9B" w:rsidRDefault="00C641F4" w:rsidP="00C641F4">
      <w:pPr>
        <w:pStyle w:val="Beschriftung"/>
        <w:jc w:val="right"/>
        <w:rPr>
          <w:lang w:eastAsia="de-CH"/>
        </w:rPr>
      </w:pPr>
      <w:bookmarkStart w:id="25" w:name="_Toc837940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w:t>
      </w:r>
      <w:r w:rsidR="001A30F2">
        <w:rPr>
          <w:noProof/>
        </w:rPr>
        <w:fldChar w:fldCharType="end"/>
      </w:r>
      <w:r>
        <w:t xml:space="preserve"> - Organigramm der Projektrollen</w:t>
      </w:r>
      <w:bookmarkEnd w:id="25"/>
    </w:p>
    <w:p w14:paraId="756C74BC" w14:textId="77777777" w:rsidR="00D51CF8" w:rsidRDefault="00D51CF8" w:rsidP="004E3362">
      <w:pPr>
        <w:pStyle w:val="Untertitel"/>
      </w:pPr>
    </w:p>
    <w:p w14:paraId="5CC73D17" w14:textId="77777777" w:rsidR="003347B1" w:rsidRPr="003347B1" w:rsidRDefault="003347B1" w:rsidP="003347B1"/>
    <w:p w14:paraId="627F91AA" w14:textId="77777777" w:rsidR="004E3362" w:rsidRDefault="004E3362" w:rsidP="004E3362">
      <w:pPr>
        <w:pStyle w:val="Untertitel"/>
      </w:pPr>
      <w:r>
        <w:t>Rollen</w:t>
      </w:r>
    </w:p>
    <w:p w14:paraId="53041FB1" w14:textId="77777777" w:rsidR="004E3362" w:rsidRDefault="004E3362" w:rsidP="004E3362">
      <w:pPr>
        <w:pStyle w:val="KeinLeerraum"/>
      </w:pPr>
      <w:r>
        <w:t xml:space="preserve">    Auftraggeber</w:t>
      </w:r>
      <w:r>
        <w:tab/>
      </w:r>
      <w:r>
        <w:tab/>
      </w:r>
      <w:r>
        <w:tab/>
      </w:r>
      <w:r>
        <w:tab/>
      </w:r>
      <w:r>
        <w:tab/>
        <w:t>Matthias Cullmann</w:t>
      </w:r>
    </w:p>
    <w:p w14:paraId="6040A995" w14:textId="77777777" w:rsidR="004E3362" w:rsidRDefault="004E3362" w:rsidP="004E3362">
      <w:pPr>
        <w:pStyle w:val="KeinLeerraum"/>
      </w:pPr>
      <w:r>
        <w:t xml:space="preserve">    Projektausschuss</w:t>
      </w:r>
      <w:r>
        <w:tab/>
      </w:r>
      <w:r>
        <w:tab/>
      </w:r>
      <w:r>
        <w:tab/>
      </w:r>
      <w:r>
        <w:tab/>
        <w:t>Matthias Cullmann</w:t>
      </w:r>
    </w:p>
    <w:p w14:paraId="2BB6A2A1" w14:textId="77777777" w:rsidR="004E3362" w:rsidRDefault="004E3362" w:rsidP="004E3362">
      <w:pPr>
        <w:pStyle w:val="KeinLeerraum"/>
      </w:pPr>
      <w:r>
        <w:t xml:space="preserve">    Kunde</w:t>
      </w:r>
      <w:r>
        <w:tab/>
      </w:r>
      <w:r>
        <w:tab/>
      </w:r>
      <w:r>
        <w:tab/>
      </w:r>
      <w:r>
        <w:tab/>
      </w:r>
      <w:r>
        <w:tab/>
        <w:t>Corporate IT Helpdesk</w:t>
      </w:r>
    </w:p>
    <w:p w14:paraId="1889CABD" w14:textId="77777777" w:rsidR="004E3362" w:rsidRDefault="004E3362" w:rsidP="004E3362">
      <w:pPr>
        <w:pStyle w:val="KeinLeerraum"/>
      </w:pPr>
      <w:r>
        <w:t xml:space="preserve">    Qualitätsexperten</w:t>
      </w:r>
      <w:r>
        <w:tab/>
      </w:r>
      <w:r>
        <w:tab/>
      </w:r>
      <w:r>
        <w:tab/>
      </w:r>
      <w:r>
        <w:tab/>
        <w:t>Beat Sommer, Felix Tobler</w:t>
      </w:r>
    </w:p>
    <w:p w14:paraId="79337CBD" w14:textId="77777777" w:rsidR="004E3362" w:rsidRDefault="004E3362" w:rsidP="004E3362">
      <w:pPr>
        <w:pStyle w:val="KeinLeerraum"/>
      </w:pPr>
      <w:r>
        <w:t xml:space="preserve">    Validierungsexperte</w:t>
      </w:r>
      <w:r>
        <w:tab/>
      </w:r>
      <w:r>
        <w:tab/>
      </w:r>
      <w:r>
        <w:tab/>
      </w:r>
      <w:r>
        <w:tab/>
        <w:t>Tschan Günter</w:t>
      </w:r>
    </w:p>
    <w:p w14:paraId="474554D2" w14:textId="77777777" w:rsidR="004E3362" w:rsidRDefault="004E3362" w:rsidP="004E3362">
      <w:pPr>
        <w:pStyle w:val="KeinLeerraum"/>
      </w:pPr>
      <w:r>
        <w:t xml:space="preserve">    Projektleitung</w:t>
      </w:r>
      <w:r>
        <w:tab/>
      </w:r>
      <w:r>
        <w:tab/>
      </w:r>
      <w:r>
        <w:tab/>
      </w:r>
      <w:r>
        <w:tab/>
        <w:t>Elia Reutlinger</w:t>
      </w:r>
    </w:p>
    <w:p w14:paraId="49D3E75C" w14:textId="77777777" w:rsidR="004E3362" w:rsidRDefault="004E3362" w:rsidP="004E3362">
      <w:pPr>
        <w:pStyle w:val="KeinLeerraum"/>
      </w:pPr>
      <w:r>
        <w:t xml:space="preserve">    Fachspezialist</w:t>
      </w:r>
      <w:r>
        <w:tab/>
      </w:r>
      <w:r>
        <w:tab/>
      </w:r>
      <w:r>
        <w:tab/>
      </w:r>
      <w:r>
        <w:tab/>
        <w:t>Matthias Cullmann</w:t>
      </w:r>
    </w:p>
    <w:p w14:paraId="615FA3EA" w14:textId="77777777" w:rsidR="004E3362" w:rsidRDefault="004E3362" w:rsidP="004E3362">
      <w:pPr>
        <w:pStyle w:val="KeinLeerraum"/>
      </w:pPr>
      <w:r>
        <w:t xml:space="preserve">    Projektteam</w:t>
      </w:r>
      <w:r>
        <w:tab/>
      </w:r>
      <w:r>
        <w:tab/>
      </w:r>
      <w:r>
        <w:tab/>
      </w:r>
      <w:r>
        <w:tab/>
      </w:r>
      <w:r>
        <w:tab/>
        <w:t>Elia Reutlinger</w:t>
      </w:r>
    </w:p>
    <w:p w14:paraId="2D202CA3" w14:textId="77777777" w:rsidR="001672AC" w:rsidRDefault="001672AC" w:rsidP="001672AC">
      <w:r>
        <w:br w:type="page"/>
      </w:r>
    </w:p>
    <w:p w14:paraId="465D40E2" w14:textId="77777777" w:rsidR="00700B9B" w:rsidRDefault="00700B9B" w:rsidP="00700B9B">
      <w:pPr>
        <w:pStyle w:val="berschrift3"/>
        <w:rPr>
          <w:lang w:eastAsia="de-CH"/>
        </w:rPr>
      </w:pPr>
      <w:bookmarkStart w:id="26" w:name="_Toc8393869"/>
      <w:r>
        <w:rPr>
          <w:lang w:eastAsia="de-CH"/>
        </w:rPr>
        <w:lastRenderedPageBreak/>
        <w:t>Arbeitsplatz</w:t>
      </w:r>
      <w:bookmarkEnd w:id="26"/>
    </w:p>
    <w:p w14:paraId="028EE583" w14:textId="77777777" w:rsidR="00B077BB" w:rsidRDefault="00B077BB" w:rsidP="00B077BB">
      <w:r>
        <w:t>Die Ausführung der IPA findet im Hauptsitz der Basler Versicherungen statt. Im 4. Stock befinden sich neben dem Flex-Office einige Rückzugsräume, wobei einer von diesen für die IPA reserviert ist.</w:t>
      </w:r>
    </w:p>
    <w:p w14:paraId="3F078A0A" w14:textId="77777777" w:rsidR="004B5A0F" w:rsidRDefault="001672AC" w:rsidP="004B5A0F">
      <w:pPr>
        <w:keepNext/>
      </w:pPr>
      <w:r>
        <w:rPr>
          <w:noProof/>
          <w:lang w:eastAsia="de-CH"/>
        </w:rPr>
        <w:drawing>
          <wp:inline distT="0" distB="0" distL="0" distR="0" wp14:anchorId="07448422" wp14:editId="6A8DCBD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14:paraId="1F4764FF" w14:textId="01C37349" w:rsidR="00700B9B" w:rsidRDefault="004B5A0F" w:rsidP="004B5A0F">
      <w:pPr>
        <w:pStyle w:val="Beschriftung"/>
        <w:jc w:val="right"/>
        <w:rPr>
          <w:lang w:eastAsia="de-CH"/>
        </w:rPr>
      </w:pPr>
      <w:bookmarkStart w:id="27" w:name="_Toc837940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w:t>
      </w:r>
      <w:r w:rsidR="001A30F2">
        <w:rPr>
          <w:noProof/>
        </w:rPr>
        <w:fldChar w:fldCharType="end"/>
      </w:r>
      <w:r>
        <w:t xml:space="preserve"> - Arbeitsplatz während der IPA</w:t>
      </w:r>
      <w:bookmarkEnd w:id="27"/>
    </w:p>
    <w:p w14:paraId="10FA606F" w14:textId="77777777" w:rsidR="00700B9B" w:rsidRDefault="00700B9B" w:rsidP="00700B9B">
      <w:pPr>
        <w:pStyle w:val="berschrift3"/>
        <w:rPr>
          <w:lang w:eastAsia="de-CH"/>
        </w:rPr>
      </w:pPr>
      <w:bookmarkStart w:id="28" w:name="_Toc8393870"/>
      <w:r>
        <w:rPr>
          <w:lang w:eastAsia="de-CH"/>
        </w:rPr>
        <w:t>Datensicherung &amp; Versionierung</w:t>
      </w:r>
      <w:bookmarkEnd w:id="28"/>
    </w:p>
    <w:p w14:paraId="705234F9" w14:textId="77777777"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14:paraId="1CC72C92" w14:textId="6838C8A5" w:rsidR="00973FBF" w:rsidRDefault="004C056F" w:rsidP="000203A4">
      <w:r>
        <w:t xml:space="preserve">Als zusätzliche Absicherung bei Ausfällen </w:t>
      </w:r>
      <w:r w:rsidR="004C385C">
        <w:t xml:space="preserve">wird </w:t>
      </w:r>
      <w:r>
        <w:t>auf einer externen Festplatte ein tägliches Backup de</w:t>
      </w:r>
      <w:r w:rsidR="00523E40">
        <w:t>r</w:t>
      </w:r>
      <w:r w:rsidR="004C385C">
        <w:t xml:space="preserve"> gesamten System</w:t>
      </w:r>
      <w:r w:rsidR="00523E40">
        <w:t>partition</w:t>
      </w:r>
      <w:r w:rsidR="004C385C">
        <w:t xml:space="preserve"> erstellt</w:t>
      </w:r>
      <w:r>
        <w:t>.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rsidR="00AD0A7E">
        <w:t xml:space="preserve">ermöglicht es </w:t>
      </w:r>
      <w:r w:rsidR="00815CCF">
        <w:t>jedoch</w:t>
      </w:r>
      <w:r w:rsidR="0089699B">
        <w:t>,</w:t>
      </w:r>
      <w:r>
        <w:t xml:space="preserve"> im Notfall schneller zu</w:t>
      </w:r>
      <w:r w:rsidR="00523E40">
        <w:t xml:space="preserve">r </w:t>
      </w:r>
      <w:r>
        <w:t>Arbeit zurückzukehren.</w:t>
      </w:r>
      <w:r w:rsidR="00C40453" w:rsidRPr="00C40453">
        <w:rPr>
          <w:noProof/>
          <w:lang w:eastAsia="de-CH"/>
        </w:rPr>
        <w:t xml:space="preserve"> </w:t>
      </w:r>
    </w:p>
    <w:p w14:paraId="2005971C" w14:textId="77777777" w:rsidR="004B5A0F" w:rsidRDefault="00C40453" w:rsidP="004B5A0F">
      <w:pPr>
        <w:keepNext/>
        <w:jc w:val="center"/>
      </w:pPr>
      <w:r>
        <w:rPr>
          <w:noProof/>
          <w:lang w:eastAsia="de-CH"/>
        </w:rPr>
        <w:drawing>
          <wp:inline distT="0" distB="0" distL="0" distR="0" wp14:anchorId="5CD0E4FE" wp14:editId="54EDDCD5">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14:paraId="1182DE3F" w14:textId="0C3E5B3F" w:rsidR="00F21268" w:rsidRDefault="004B5A0F" w:rsidP="004B5A0F">
      <w:pPr>
        <w:pStyle w:val="Beschriftung"/>
        <w:jc w:val="center"/>
        <w:rPr>
          <w:lang w:eastAsia="de-CH"/>
        </w:rPr>
      </w:pPr>
      <w:bookmarkStart w:id="29" w:name="_Toc837940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w:t>
      </w:r>
      <w:r w:rsidR="001A30F2">
        <w:rPr>
          <w:noProof/>
        </w:rPr>
        <w:fldChar w:fldCharType="end"/>
      </w:r>
      <w:r>
        <w:t xml:space="preserve"> - Struktur der IPA-Daten</w:t>
      </w:r>
      <w:bookmarkEnd w:id="29"/>
      <w:r w:rsidR="00F21268">
        <w:rPr>
          <w:lang w:eastAsia="de-CH"/>
        </w:rPr>
        <w:br w:type="page"/>
      </w:r>
    </w:p>
    <w:p w14:paraId="6494DEE4" w14:textId="77777777" w:rsidR="00700B9B" w:rsidRDefault="003A10B9" w:rsidP="00700B9B">
      <w:pPr>
        <w:pStyle w:val="berschrift2"/>
        <w:rPr>
          <w:lang w:eastAsia="de-CH"/>
        </w:rPr>
      </w:pPr>
      <w:bookmarkStart w:id="30" w:name="_Toc8393871"/>
      <w:r>
        <w:rPr>
          <w:lang w:eastAsia="de-CH"/>
        </w:rPr>
        <w:lastRenderedPageBreak/>
        <w:t>Auswertung der Aufgabenstellung</w:t>
      </w:r>
      <w:bookmarkEnd w:id="30"/>
    </w:p>
    <w:p w14:paraId="3E37C006" w14:textId="61A39520"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soll hier erkennbar </w:t>
      </w:r>
      <w:r w:rsidR="001917C2">
        <w:rPr>
          <w:lang w:eastAsia="de-CH"/>
        </w:rPr>
        <w:t xml:space="preserve">gemacht </w:t>
      </w:r>
      <w:r>
        <w:rPr>
          <w:lang w:eastAsia="de-CH"/>
        </w:rPr>
        <w:t>werden, da sich die Implementierung der Anwendung ausschliesslich an diesen orientierte.</w:t>
      </w:r>
    </w:p>
    <w:p w14:paraId="7BCE6EEF" w14:textId="77777777" w:rsidR="003A10B9" w:rsidRDefault="001E53FF" w:rsidP="003A10B9">
      <w:pPr>
        <w:pStyle w:val="berschrift3"/>
        <w:rPr>
          <w:lang w:eastAsia="de-CH"/>
        </w:rPr>
      </w:pPr>
      <w:bookmarkStart w:id="31" w:name="_Toc8393872"/>
      <w:r>
        <w:rPr>
          <w:lang w:eastAsia="de-CH"/>
        </w:rPr>
        <w:t>Wandlung der vorgegebenen Tests</w:t>
      </w:r>
      <w:bookmarkEnd w:id="31"/>
    </w:p>
    <w:p w14:paraId="3982AEFA" w14:textId="18075387"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 xml:space="preserve">wurden in der Aufgabenstellung auf pkorg.ch bereits grob beschrieben und müssen im Testkonzept enthalten sein. Dabei werden diese </w:t>
      </w:r>
      <w:r w:rsidR="00BE3ADD">
        <w:t>durch</w:t>
      </w:r>
      <w:r>
        <w:t xml:space="preserve"> einzelne Testschritten</w:t>
      </w:r>
      <w:r w:rsidR="001917C2">
        <w:t>,</w:t>
      </w:r>
      <w:r>
        <w:t xml:space="preserve"> erwartete Resultate</w:t>
      </w:r>
      <w:r w:rsidR="001917C2">
        <w:t xml:space="preserve"> und weitere Details</w:t>
      </w:r>
      <w:r>
        <w:t xml:space="preserve"> </w:t>
      </w:r>
      <w:r w:rsidR="00BE3ADD">
        <w:t>vertieft</w:t>
      </w:r>
      <w:r>
        <w:t xml:space="preserve">. Die vordefinierten Tests bilden gleichzeitig die Use-Cases der Anwendung, nach welchen sich die Implementierung richtete. </w:t>
      </w:r>
    </w:p>
    <w:p w14:paraId="657F72E0" w14:textId="77777777" w:rsidR="003A10B9" w:rsidRDefault="003A10B9" w:rsidP="003A10B9">
      <w:pPr>
        <w:pStyle w:val="berschrift3"/>
        <w:rPr>
          <w:lang w:eastAsia="de-CH"/>
        </w:rPr>
      </w:pPr>
      <w:bookmarkStart w:id="32" w:name="_Toc8393873"/>
      <w:r>
        <w:rPr>
          <w:lang w:eastAsia="de-CH"/>
        </w:rPr>
        <w:t>Mittel und Methoden</w:t>
      </w:r>
      <w:bookmarkEnd w:id="32"/>
    </w:p>
    <w:p w14:paraId="6566F535" w14:textId="77777777"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14:paraId="39D9D96E" w14:textId="77777777"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14:paraId="75772F5E" w14:textId="77777777"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14:paraId="78612441" w14:textId="77777777"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14:paraId="41B8BC3D"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14:paraId="671A35EB" w14:textId="77777777"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14:paraId="73935654" w14:textId="77777777"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14:paraId="7663CC2C" w14:textId="77777777"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14:paraId="6D9CB755" w14:textId="77777777"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14:paraId="303221C1" w14:textId="77777777" w:rsidR="00C47278" w:rsidRDefault="00C47278">
      <w:r>
        <w:br w:type="page"/>
      </w:r>
    </w:p>
    <w:p w14:paraId="0E45B5EB" w14:textId="77777777" w:rsidR="001E53FF" w:rsidRDefault="001E53FF" w:rsidP="001E53FF"/>
    <w:p w14:paraId="2360B2D1" w14:textId="77777777" w:rsidR="001E53FF" w:rsidRDefault="001E53FF" w:rsidP="001E53FF">
      <w:pPr>
        <w:pStyle w:val="Untertitel"/>
      </w:pPr>
      <w:r>
        <w:t>Software &amp; Dienste</w:t>
      </w:r>
    </w:p>
    <w:p w14:paraId="4FB8C97A" w14:textId="037FC5DE" w:rsidR="001E53FF" w:rsidRDefault="001E53FF" w:rsidP="001E53FF">
      <w:r w:rsidRPr="001F73AF">
        <w:t>Damit die Entwicklung lokal und mit Testdaten stattfinden kann, wird eine Instanz der Pelan-API benötigt. Da diese mit PHP und einer Datenbank arbeitet</w:t>
      </w:r>
      <w:r w:rsidR="00FD53B5">
        <w:t>,</w:t>
      </w:r>
      <w:r w:rsidRPr="001F73AF">
        <w:t xml:space="preserve">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14:paraId="7F162715" w14:textId="35D3B367"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rsidR="00A63987">
        <w:rPr>
          <w:rStyle w:val="Funotenzeichen"/>
        </w:rPr>
        <w:footnoteReference w:id="2"/>
      </w:r>
      <w:r w:rsidR="00A63987">
        <w:t xml:space="preserve">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14:paraId="0FE641B3" w14:textId="202EEC66"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w:t>
      </w:r>
      <w:r w:rsidR="00B94764">
        <w:t xml:space="preserve"> im Internet</w:t>
      </w:r>
      <w:r>
        <w:t xml:space="preserve">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14:paraId="0F732741" w14:textId="77777777" w:rsidR="003A10B9" w:rsidRPr="003A10B9" w:rsidRDefault="003A10B9" w:rsidP="003A10B9">
      <w:pPr>
        <w:pStyle w:val="berschrift3"/>
        <w:rPr>
          <w:lang w:eastAsia="de-CH"/>
        </w:rPr>
      </w:pPr>
      <w:bookmarkStart w:id="33" w:name="_Toc8393874"/>
      <w:r>
        <w:rPr>
          <w:lang w:eastAsia="de-CH"/>
        </w:rPr>
        <w:t xml:space="preserve">Abhängigkeiten </w:t>
      </w:r>
      <w:r w:rsidR="001E53FF">
        <w:rPr>
          <w:lang w:eastAsia="de-CH"/>
        </w:rPr>
        <w:t>zu</w:t>
      </w:r>
      <w:r>
        <w:rPr>
          <w:lang w:eastAsia="de-CH"/>
        </w:rPr>
        <w:t xml:space="preserve"> Vorarbeiten</w:t>
      </w:r>
      <w:bookmarkEnd w:id="33"/>
    </w:p>
    <w:p w14:paraId="4FB59711" w14:textId="77777777"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14:paraId="047158B2" w14:textId="77777777"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14:paraId="0B645F43" w14:textId="77777777" w:rsidR="004E3291" w:rsidRDefault="004E3291" w:rsidP="004E3291">
      <w:pPr>
        <w:pStyle w:val="berschrift1"/>
        <w:rPr>
          <w:lang w:eastAsia="de-CH"/>
        </w:rPr>
      </w:pPr>
      <w:bookmarkStart w:id="34" w:name="_Toc8393875"/>
      <w:r>
        <w:rPr>
          <w:lang w:eastAsia="de-CH"/>
        </w:rPr>
        <w:lastRenderedPageBreak/>
        <w:t>Firmenstandards</w:t>
      </w:r>
      <w:bookmarkEnd w:id="34"/>
    </w:p>
    <w:p w14:paraId="24A74277" w14:textId="26384B0D" w:rsid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14:paraId="58A3FE73" w14:textId="77777777" w:rsidR="00080A7E" w:rsidRPr="008054AD" w:rsidRDefault="00080A7E" w:rsidP="008054AD"/>
    <w:p w14:paraId="3FADA0C1" w14:textId="77777777" w:rsidR="003A10B9" w:rsidRDefault="003A10B9" w:rsidP="003A10B9">
      <w:pPr>
        <w:pStyle w:val="berschrift2"/>
        <w:rPr>
          <w:lang w:eastAsia="de-CH"/>
        </w:rPr>
      </w:pPr>
      <w:bookmarkStart w:id="35" w:name="_Toc8393876"/>
      <w:r>
        <w:rPr>
          <w:lang w:eastAsia="de-CH"/>
        </w:rPr>
        <w:t>Schriftarten</w:t>
      </w:r>
      <w:bookmarkEnd w:id="35"/>
    </w:p>
    <w:p w14:paraId="02FCD792" w14:textId="77777777"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14:paraId="38E6AC25" w14:textId="77777777" w:rsidR="003A10B9" w:rsidRDefault="003A10B9" w:rsidP="003A10B9">
      <w:pPr>
        <w:pStyle w:val="berschrift2"/>
        <w:rPr>
          <w:lang w:eastAsia="de-CH"/>
        </w:rPr>
      </w:pPr>
      <w:bookmarkStart w:id="36" w:name="_Toc8393877"/>
      <w:r>
        <w:rPr>
          <w:lang w:eastAsia="de-CH"/>
        </w:rPr>
        <w:t>Farben</w:t>
      </w:r>
      <w:bookmarkEnd w:id="36"/>
    </w:p>
    <w:p w14:paraId="0466D273" w14:textId="77777777" w:rsidR="008054AD" w:rsidRPr="001F73AF" w:rsidRDefault="008054AD" w:rsidP="008054AD">
      <w:r w:rsidRPr="001F73AF">
        <w:t>Der Webstyleguide der Baloise unterscheidet 3 Farbsorten:</w:t>
      </w:r>
    </w:p>
    <w:p w14:paraId="77A4496F" w14:textId="77777777" w:rsidR="008054AD" w:rsidRPr="00BC21AB" w:rsidRDefault="008054AD" w:rsidP="008054AD">
      <w:pPr>
        <w:pStyle w:val="Untertitel"/>
      </w:pPr>
      <w:r w:rsidRPr="00BC21AB">
        <w:t>Primärfarben</w:t>
      </w:r>
    </w:p>
    <w:p w14:paraId="74A22859" w14:textId="77777777"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7" w:name="_Hlk4150197"/>
      <w:r w:rsidRPr="001F73AF">
        <w:rPr>
          <w:color w:val="008AC9"/>
        </w:rPr>
        <w:t>#008AC9</w:t>
      </w:r>
      <w:bookmarkEnd w:id="37"/>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14:paraId="0BF2D672" w14:textId="77777777" w:rsidR="008054AD" w:rsidRPr="00BC21AB" w:rsidRDefault="008054AD" w:rsidP="008054AD">
      <w:pPr>
        <w:pStyle w:val="Untertitel"/>
      </w:pPr>
      <w:r w:rsidRPr="00BC21AB">
        <w:t>Sekundärfarben</w:t>
      </w:r>
    </w:p>
    <w:p w14:paraId="7E198D7B" w14:textId="5A3F019D"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Der Einsatz dieser ist kontext-bezogen</w:t>
      </w:r>
      <w:r w:rsidR="00D95382">
        <w:t>,</w:t>
      </w:r>
      <w:r w:rsidRPr="001F73AF">
        <w:t xml:space="preserve"> was bedeutet, dass sie nur für bestimmte Akzente verwendet werden sollten. </w:t>
      </w:r>
    </w:p>
    <w:p w14:paraId="35559F1F" w14:textId="77777777" w:rsidR="008054AD" w:rsidRPr="00BC21AB" w:rsidRDefault="008054AD" w:rsidP="008054AD">
      <w:pPr>
        <w:pStyle w:val="Untertitel"/>
      </w:pPr>
      <w:r w:rsidRPr="00BC21AB">
        <w:t>Flächenfarben</w:t>
      </w:r>
    </w:p>
    <w:p w14:paraId="30C6306B" w14:textId="77777777"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14:paraId="3E3C4FA3" w14:textId="77777777" w:rsidR="003A10B9" w:rsidRDefault="003A10B9" w:rsidP="003A10B9">
      <w:pPr>
        <w:pStyle w:val="berschrift2"/>
        <w:rPr>
          <w:lang w:eastAsia="de-CH"/>
        </w:rPr>
      </w:pPr>
      <w:bookmarkStart w:id="38" w:name="_Toc8393878"/>
      <w:r>
        <w:rPr>
          <w:lang w:eastAsia="de-CH"/>
        </w:rPr>
        <w:lastRenderedPageBreak/>
        <w:t>Logos</w:t>
      </w:r>
      <w:bookmarkEnd w:id="38"/>
    </w:p>
    <w:p w14:paraId="2AC80718" w14:textId="77777777"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14:paraId="56C4E641" w14:textId="77777777" w:rsidR="00DA296C" w:rsidRDefault="001672AC" w:rsidP="00DA296C">
      <w:pPr>
        <w:keepNext/>
      </w:pPr>
      <w:r>
        <w:rPr>
          <w:noProof/>
          <w:lang w:eastAsia="de-CH"/>
        </w:rPr>
        <w:drawing>
          <wp:inline distT="0" distB="0" distL="0" distR="0" wp14:anchorId="443DBB2F" wp14:editId="0F42D1D2">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14:paraId="5AC230D7" w14:textId="1D6F3282" w:rsidR="001672AC" w:rsidRDefault="00DA296C" w:rsidP="00DA296C">
      <w:pPr>
        <w:pStyle w:val="Beschriftung"/>
        <w:jc w:val="right"/>
        <w:rPr>
          <w:lang w:eastAsia="de-CH"/>
        </w:rPr>
      </w:pPr>
      <w:bookmarkStart w:id="39" w:name="_Toc837940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w:t>
      </w:r>
      <w:r w:rsidR="001A30F2">
        <w:rPr>
          <w:noProof/>
        </w:rPr>
        <w:fldChar w:fldCharType="end"/>
      </w:r>
      <w:r>
        <w:t xml:space="preserve"> - Baloise-Group Logo</w:t>
      </w:r>
      <w:bookmarkEnd w:id="39"/>
    </w:p>
    <w:p w14:paraId="66D89127" w14:textId="77777777" w:rsidR="008054AD" w:rsidRPr="003A10B9" w:rsidRDefault="008054AD" w:rsidP="008054AD">
      <w:pPr>
        <w:pStyle w:val="berschrift2"/>
        <w:rPr>
          <w:lang w:eastAsia="de-CH"/>
        </w:rPr>
      </w:pPr>
      <w:bookmarkStart w:id="40" w:name="_Toc7616767"/>
      <w:bookmarkStart w:id="41" w:name="_Toc8393879"/>
      <w:r>
        <w:rPr>
          <w:lang w:eastAsia="de-CH"/>
        </w:rPr>
        <w:t>Formularelemente</w:t>
      </w:r>
      <w:bookmarkEnd w:id="40"/>
      <w:r>
        <w:rPr>
          <w:lang w:eastAsia="de-CH"/>
        </w:rPr>
        <w:t xml:space="preserve"> </w:t>
      </w:r>
      <w:r>
        <w:rPr>
          <w:rStyle w:val="Funotenzeichen"/>
          <w:lang w:eastAsia="de-CH"/>
        </w:rPr>
        <w:footnoteReference w:id="7"/>
      </w:r>
      <w:bookmarkEnd w:id="41"/>
    </w:p>
    <w:p w14:paraId="1D457856" w14:textId="77777777"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14:paraId="0D2635B1" w14:textId="77777777" w:rsidR="008054AD" w:rsidRPr="00BC21AB" w:rsidRDefault="008054AD" w:rsidP="008054AD">
      <w:pPr>
        <w:pStyle w:val="Untertitel"/>
      </w:pPr>
      <w:r w:rsidRPr="00BC21AB">
        <w:t>Textfelder</w:t>
      </w:r>
    </w:p>
    <w:p w14:paraId="0DE66E7E" w14:textId="77777777"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anwählt</w:t>
      </w:r>
      <w:r>
        <w:t xml:space="preserve">, als auch </w:t>
      </w:r>
      <w:r w:rsidRPr="001F73AF">
        <w:t>während einer Eingabe</w:t>
      </w:r>
      <w:r>
        <w:t>,</w:t>
      </w:r>
      <w:r w:rsidRPr="001F73AF">
        <w:t xml:space="preserve"> soll der Hintergrund des Textfeldes in einen abgewandelten Blauton übergehen.</w:t>
      </w:r>
    </w:p>
    <w:p w14:paraId="5C298B2C" w14:textId="77777777" w:rsidR="006B11BE" w:rsidRDefault="006C1213" w:rsidP="006B11BE">
      <w:pPr>
        <w:keepNext/>
      </w:pPr>
      <w:r>
        <w:rPr>
          <w:noProof/>
          <w:lang w:eastAsia="de-CH"/>
        </w:rPr>
        <w:drawing>
          <wp:inline distT="0" distB="0" distL="0" distR="0" wp14:anchorId="11780D4E" wp14:editId="45A31CA9">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14:paraId="40CD080D" w14:textId="2D5297D1" w:rsidR="004E3291" w:rsidRDefault="006B11BE" w:rsidP="006B11BE">
      <w:pPr>
        <w:pStyle w:val="Beschriftung"/>
        <w:jc w:val="right"/>
        <w:rPr>
          <w:lang w:eastAsia="de-CH"/>
        </w:rPr>
      </w:pPr>
      <w:bookmarkStart w:id="42" w:name="_Toc837941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5</w:t>
      </w:r>
      <w:r w:rsidR="001A30F2">
        <w:rPr>
          <w:noProof/>
        </w:rPr>
        <w:fldChar w:fldCharType="end"/>
      </w:r>
      <w:r>
        <w:t xml:space="preserve"> - Textfelder nach Firmenstandard</w:t>
      </w:r>
      <w:bookmarkEnd w:id="42"/>
    </w:p>
    <w:p w14:paraId="14BAB83C" w14:textId="77777777" w:rsidR="008054AD" w:rsidRPr="00BC21AB" w:rsidRDefault="008054AD" w:rsidP="008054AD">
      <w:pPr>
        <w:pStyle w:val="Untertitel"/>
      </w:pPr>
      <w:r w:rsidRPr="00BC21AB">
        <w:t>Buttons</w:t>
      </w:r>
    </w:p>
    <w:p w14:paraId="5A3AA3A5" w14:textId="77777777"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14:paraId="16A4E695" w14:textId="77777777" w:rsidR="006B11BE" w:rsidRDefault="006C1213" w:rsidP="006B11BE">
      <w:pPr>
        <w:keepNext/>
      </w:pPr>
      <w:r>
        <w:rPr>
          <w:noProof/>
          <w:lang w:eastAsia="de-CH"/>
        </w:rPr>
        <w:drawing>
          <wp:inline distT="0" distB="0" distL="0" distR="0" wp14:anchorId="1D8F697F" wp14:editId="21CEE868">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14:paraId="4F2E9C59" w14:textId="2DE4BF94" w:rsidR="0054451D" w:rsidRPr="006B11BE" w:rsidRDefault="006B11BE" w:rsidP="006B11BE">
      <w:pPr>
        <w:pStyle w:val="Beschriftung"/>
        <w:jc w:val="right"/>
        <w:rPr>
          <w:lang w:eastAsia="de-CH"/>
        </w:rPr>
      </w:pPr>
      <w:bookmarkStart w:id="43" w:name="_Toc837941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6</w:t>
      </w:r>
      <w:r w:rsidR="001A30F2">
        <w:rPr>
          <w:noProof/>
        </w:rPr>
        <w:fldChar w:fldCharType="end"/>
      </w:r>
      <w:r>
        <w:t xml:space="preserve"> - Buttons nach Firmenstandard</w:t>
      </w:r>
      <w:bookmarkEnd w:id="43"/>
      <w:r w:rsidR="0054451D">
        <w:rPr>
          <w:lang w:eastAsia="de-CH"/>
        </w:rPr>
        <w:br w:type="page"/>
      </w:r>
    </w:p>
    <w:p w14:paraId="4A30E157" w14:textId="77777777" w:rsidR="004E3291" w:rsidRDefault="004E3291" w:rsidP="004E3291">
      <w:pPr>
        <w:pStyle w:val="berschrift1"/>
        <w:rPr>
          <w:lang w:eastAsia="de-CH"/>
        </w:rPr>
      </w:pPr>
      <w:bookmarkStart w:id="44" w:name="_Toc8393880"/>
      <w:r>
        <w:rPr>
          <w:lang w:eastAsia="de-CH"/>
        </w:rPr>
        <w:lastRenderedPageBreak/>
        <w:t>Arbeitsjournal</w:t>
      </w:r>
      <w:bookmarkEnd w:id="44"/>
    </w:p>
    <w:p w14:paraId="5041ACBB" w14:textId="77777777" w:rsidR="004E3291" w:rsidRDefault="0054451D" w:rsidP="0054451D">
      <w:pPr>
        <w:pStyle w:val="berschrift2"/>
        <w:rPr>
          <w:lang w:eastAsia="de-CH"/>
        </w:rPr>
      </w:pPr>
      <w:bookmarkStart w:id="45" w:name="_Toc8393881"/>
      <w:r>
        <w:rPr>
          <w:lang w:eastAsia="de-CH"/>
        </w:rPr>
        <w:t>Tag 1 – 24.04.2019</w:t>
      </w:r>
      <w:bookmarkEnd w:id="45"/>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14:paraId="1F8E6925" w14:textId="77777777"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028C71E1" w14:textId="77777777" w:rsidR="0054451D" w:rsidRDefault="0054451D" w:rsidP="0054451D">
            <w:pPr>
              <w:rPr>
                <w:lang w:eastAsia="de-CH"/>
              </w:rPr>
            </w:pPr>
            <w:r>
              <w:rPr>
                <w:lang w:eastAsia="de-CH"/>
              </w:rPr>
              <w:t>Zeit</w:t>
            </w:r>
          </w:p>
        </w:tc>
        <w:tc>
          <w:tcPr>
            <w:tcW w:w="3402" w:type="dxa"/>
          </w:tcPr>
          <w:p w14:paraId="60F98673"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5FA7CF15" w14:textId="77777777"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43C03949"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40628B7F" w14:textId="77777777"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14:paraId="713D717E"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5647A66" w14:textId="77777777"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14:paraId="6AB8593E"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14:paraId="3D449696" w14:textId="77777777"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0B51C406"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5AD9D140" w14:textId="77777777"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14:paraId="59D907BC" w14:textId="77777777"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5D37E888" w14:textId="77777777"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14:paraId="44E089B0"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14:paraId="750F0E6F" w14:textId="77777777"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DA9AEEF"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14:paraId="51A8F558" w14:textId="77777777"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14:paraId="26058021" w14:textId="77777777"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0A9E2C" w14:textId="77777777"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14:paraId="1062E6E3"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14:paraId="3D405155" w14:textId="77777777"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677CEC90"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14:paraId="3E8C437A" w14:textId="77777777"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14:paraId="5899F590" w14:textId="77777777"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3C113F8A" w14:textId="77777777" w:rsidR="00B912F0" w:rsidRDefault="00B912F0" w:rsidP="00CF2F84">
            <w:pPr>
              <w:rPr>
                <w:lang w:eastAsia="de-CH"/>
              </w:rPr>
            </w:pPr>
          </w:p>
        </w:tc>
        <w:tc>
          <w:tcPr>
            <w:tcW w:w="1701" w:type="dxa"/>
            <w:vAlign w:val="center"/>
          </w:tcPr>
          <w:p w14:paraId="7CBF6AE5"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14:paraId="5674C442" w14:textId="77777777"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14:paraId="256E6A22" w14:textId="77777777" w:rsidR="004F70A0" w:rsidRDefault="004F70A0" w:rsidP="0054451D">
      <w:pPr>
        <w:pStyle w:val="Untertitel"/>
        <w:rPr>
          <w:lang w:eastAsia="de-CH"/>
        </w:rPr>
      </w:pPr>
    </w:p>
    <w:p w14:paraId="17EA6582" w14:textId="77777777" w:rsidR="0054451D" w:rsidRDefault="0054451D" w:rsidP="0054451D">
      <w:pPr>
        <w:pStyle w:val="Untertitel"/>
        <w:rPr>
          <w:lang w:eastAsia="de-CH"/>
        </w:rPr>
      </w:pPr>
      <w:r>
        <w:rPr>
          <w:lang w:eastAsia="de-CH"/>
        </w:rPr>
        <w:t>Tages</w:t>
      </w:r>
      <w:r w:rsidR="00870B56">
        <w:rPr>
          <w:lang w:eastAsia="de-CH"/>
        </w:rPr>
        <w:t>themen</w:t>
      </w:r>
    </w:p>
    <w:p w14:paraId="1644E6D3" w14:textId="77777777"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14:paraId="6C57E1C6" w14:textId="77777777" w:rsidR="0054451D" w:rsidRDefault="0054451D" w:rsidP="0054451D">
      <w:pPr>
        <w:pStyle w:val="Untertitel"/>
        <w:rPr>
          <w:lang w:eastAsia="de-CH"/>
        </w:rPr>
      </w:pPr>
      <w:r>
        <w:rPr>
          <w:lang w:eastAsia="de-CH"/>
        </w:rPr>
        <w:t>Hilfestellungen</w:t>
      </w:r>
    </w:p>
    <w:p w14:paraId="027D60D2" w14:textId="77777777" w:rsidR="00B912F0" w:rsidRDefault="00B912F0" w:rsidP="00B912F0">
      <w:pPr>
        <w:rPr>
          <w:lang w:eastAsia="de-CH"/>
        </w:rPr>
      </w:pPr>
      <w:r>
        <w:rPr>
          <w:lang w:eastAsia="de-CH"/>
        </w:rPr>
        <w:t>Stackoverflow.com, Github.com, vuejs.org</w:t>
      </w:r>
      <w:r w:rsidR="007831BA">
        <w:rPr>
          <w:lang w:eastAsia="de-CH"/>
        </w:rPr>
        <w:t>, alte Projekte (github.com/</w:t>
      </w:r>
      <w:r w:rsidR="007831BA" w:rsidRPr="007831BA">
        <w:rPr>
          <w:lang w:eastAsia="de-CH"/>
        </w:rPr>
        <w:t>erleiuat/minska</w:t>
      </w:r>
      <w:r w:rsidR="007831BA">
        <w:rPr>
          <w:lang w:eastAsia="de-CH"/>
        </w:rPr>
        <w:t>)</w:t>
      </w:r>
    </w:p>
    <w:p w14:paraId="1EF7FD62" w14:textId="77777777" w:rsidR="0054451D" w:rsidRDefault="0054451D" w:rsidP="0054451D">
      <w:pPr>
        <w:pStyle w:val="Untertitel"/>
        <w:rPr>
          <w:lang w:eastAsia="de-CH"/>
        </w:rPr>
      </w:pPr>
      <w:r>
        <w:rPr>
          <w:lang w:eastAsia="de-CH"/>
        </w:rPr>
        <w:t>Reflexion +</w:t>
      </w:r>
    </w:p>
    <w:p w14:paraId="2AC048B6" w14:textId="77777777"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14:paraId="2DB229C3" w14:textId="77777777" w:rsidR="0054451D" w:rsidRDefault="0054451D" w:rsidP="0054451D">
      <w:pPr>
        <w:pStyle w:val="Untertitel"/>
        <w:rPr>
          <w:lang w:eastAsia="de-CH"/>
        </w:rPr>
      </w:pPr>
      <w:r>
        <w:rPr>
          <w:lang w:eastAsia="de-CH"/>
        </w:rPr>
        <w:t>Reflexion –</w:t>
      </w:r>
    </w:p>
    <w:p w14:paraId="26F8E7CC" w14:textId="77777777"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14:paraId="35E13B4D" w14:textId="77777777" w:rsidR="0054451D" w:rsidRDefault="0054451D" w:rsidP="0054451D">
      <w:pPr>
        <w:pStyle w:val="Untertitel"/>
        <w:rPr>
          <w:lang w:eastAsia="de-CH"/>
        </w:rPr>
      </w:pPr>
      <w:r>
        <w:rPr>
          <w:lang w:eastAsia="de-CH"/>
        </w:rPr>
        <w:t>Erkenntnisse</w:t>
      </w:r>
    </w:p>
    <w:p w14:paraId="1CACC9AC" w14:textId="77777777"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14:paraId="2BC19703" w14:textId="77777777" w:rsidR="0054451D" w:rsidRDefault="006B60C4">
      <w:pPr>
        <w:rPr>
          <w:lang w:eastAsia="de-CH"/>
        </w:rPr>
      </w:pPr>
      <w:r>
        <w:rPr>
          <w:noProof/>
        </w:rPr>
        <w:drawing>
          <wp:inline distT="0" distB="0" distL="0" distR="0" wp14:anchorId="19B6AB43" wp14:editId="0FD4D5C7">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04265"/>
                    </a:xfrm>
                    <a:prstGeom prst="rect">
                      <a:avLst/>
                    </a:prstGeom>
                  </pic:spPr>
                </pic:pic>
              </a:graphicData>
            </a:graphic>
          </wp:inline>
        </w:drawing>
      </w:r>
      <w:r w:rsidR="0054451D">
        <w:rPr>
          <w:lang w:eastAsia="de-CH"/>
        </w:rPr>
        <w:br w:type="page"/>
      </w:r>
    </w:p>
    <w:p w14:paraId="3CCB2B87" w14:textId="77777777" w:rsidR="00FC3449" w:rsidRDefault="00FC3449" w:rsidP="00FC3449">
      <w:pPr>
        <w:pStyle w:val="berschrift2"/>
        <w:rPr>
          <w:lang w:eastAsia="de-CH"/>
        </w:rPr>
      </w:pPr>
      <w:bookmarkStart w:id="46" w:name="_Toc8393882"/>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46"/>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14:paraId="26A835C7"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951A0ED" w14:textId="77777777" w:rsidR="00FC3449" w:rsidRDefault="00FC3449" w:rsidP="0051721F">
            <w:pPr>
              <w:rPr>
                <w:lang w:eastAsia="de-CH"/>
              </w:rPr>
            </w:pPr>
            <w:r>
              <w:rPr>
                <w:lang w:eastAsia="de-CH"/>
              </w:rPr>
              <w:t>Zeit</w:t>
            </w:r>
          </w:p>
        </w:tc>
        <w:tc>
          <w:tcPr>
            <w:tcW w:w="3402" w:type="dxa"/>
          </w:tcPr>
          <w:p w14:paraId="2B97777F"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6CCFFCFB" w14:textId="77777777"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02290BB8"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7BB33FEC" w14:textId="77777777"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14:paraId="1BA907D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1E23D336" w14:textId="77777777"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14:paraId="5F6A6FC5"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14:paraId="114EB867"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405071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1FEE7FC9"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14:paraId="1EE78162"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E9F1B20" w14:textId="77777777"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14:paraId="78E067CC" w14:textId="77777777"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14:paraId="53FB00C2" w14:textId="77777777"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5F58F1DC"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14:paraId="72436786" w14:textId="77777777"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14:paraId="250EB513"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25B5043" w14:textId="77777777" w:rsidR="00FC3449" w:rsidRDefault="00BA558E" w:rsidP="0051721F">
            <w:pPr>
              <w:rPr>
                <w:lang w:eastAsia="de-CH"/>
              </w:rPr>
            </w:pPr>
            <w:r>
              <w:rPr>
                <w:lang w:eastAsia="de-CH"/>
              </w:rPr>
              <w:t>12</w:t>
            </w:r>
            <w:r w:rsidR="00FC3449">
              <w:rPr>
                <w:lang w:eastAsia="de-CH"/>
              </w:rPr>
              <w:t>:00</w:t>
            </w:r>
          </w:p>
        </w:tc>
        <w:tc>
          <w:tcPr>
            <w:tcW w:w="3402" w:type="dxa"/>
            <w:vAlign w:val="center"/>
          </w:tcPr>
          <w:p w14:paraId="7422F500" w14:textId="77777777"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14:paraId="7C1DF8F5" w14:textId="77777777"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4E4C7DD"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14:paraId="77D442AC" w14:textId="77777777"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14:paraId="1CB2817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404565A8" w14:textId="77777777" w:rsidR="00202EC4" w:rsidRDefault="00202EC4" w:rsidP="0051721F">
            <w:pPr>
              <w:rPr>
                <w:lang w:eastAsia="de-CH"/>
              </w:rPr>
            </w:pPr>
            <w:r>
              <w:rPr>
                <w:lang w:eastAsia="de-CH"/>
              </w:rPr>
              <w:t>14:30</w:t>
            </w:r>
          </w:p>
        </w:tc>
        <w:tc>
          <w:tcPr>
            <w:tcW w:w="3402" w:type="dxa"/>
            <w:vAlign w:val="center"/>
          </w:tcPr>
          <w:p w14:paraId="4159AA02" w14:textId="77777777"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14:paraId="27DBEF9C" w14:textId="77777777"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3B84083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14:paraId="533B1571" w14:textId="77777777"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14:paraId="0D007F13" w14:textId="77777777"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071E98C4" w14:textId="77777777" w:rsidR="00BA558E" w:rsidRDefault="00BA558E" w:rsidP="0051721F">
            <w:pPr>
              <w:rPr>
                <w:lang w:eastAsia="de-CH"/>
              </w:rPr>
            </w:pPr>
          </w:p>
        </w:tc>
        <w:tc>
          <w:tcPr>
            <w:tcW w:w="1701" w:type="dxa"/>
            <w:vAlign w:val="center"/>
          </w:tcPr>
          <w:p w14:paraId="3BD75073"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14:paraId="4E361CED" w14:textId="77777777"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14:paraId="6717C09C" w14:textId="77777777" w:rsidR="00FC3449" w:rsidRDefault="00FC3449" w:rsidP="002C2C01">
      <w:pPr>
        <w:pStyle w:val="KeinLeerraum"/>
        <w:rPr>
          <w:lang w:eastAsia="de-CH"/>
        </w:rPr>
      </w:pPr>
    </w:p>
    <w:p w14:paraId="1545102B" w14:textId="77777777" w:rsidR="00FC3449" w:rsidRDefault="00FC3449" w:rsidP="00FC3449">
      <w:pPr>
        <w:pStyle w:val="Untertitel"/>
        <w:rPr>
          <w:lang w:eastAsia="de-CH"/>
        </w:rPr>
      </w:pPr>
      <w:r>
        <w:rPr>
          <w:lang w:eastAsia="de-CH"/>
        </w:rPr>
        <w:t>Tagesthemen</w:t>
      </w:r>
    </w:p>
    <w:p w14:paraId="1589FFE4" w14:textId="77777777"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14:paraId="6A2A7F21" w14:textId="77777777" w:rsidR="00FC3449" w:rsidRDefault="00FC3449" w:rsidP="00FC3449">
      <w:pPr>
        <w:pStyle w:val="Untertitel"/>
        <w:rPr>
          <w:lang w:eastAsia="de-CH"/>
        </w:rPr>
      </w:pPr>
      <w:r>
        <w:rPr>
          <w:lang w:eastAsia="de-CH"/>
        </w:rPr>
        <w:t>Hilfestellungen</w:t>
      </w:r>
      <w:r w:rsidR="00747B3E">
        <w:rPr>
          <w:lang w:eastAsia="de-CH"/>
        </w:rPr>
        <w:t xml:space="preserve"> </w:t>
      </w:r>
    </w:p>
    <w:p w14:paraId="7B5C02C1" w14:textId="77777777" w:rsidR="00FC3449" w:rsidRDefault="00EC50E4" w:rsidP="00FC3449">
      <w:pPr>
        <w:rPr>
          <w:lang w:eastAsia="de-CH"/>
        </w:rPr>
      </w:pPr>
      <w:r>
        <w:rPr>
          <w:lang w:eastAsia="de-CH"/>
        </w:rPr>
        <w:t xml:space="preserve">Stackoverflow.com, </w:t>
      </w:r>
      <w:r w:rsidRPr="00EC50E4">
        <w:rPr>
          <w:lang w:eastAsia="de-CH"/>
        </w:rPr>
        <w:t>kazupon.github.io/vue-i18n</w:t>
      </w:r>
    </w:p>
    <w:p w14:paraId="13E2AA4A" w14:textId="77777777" w:rsidR="00FC3449" w:rsidRDefault="00FC3449" w:rsidP="00FC3449">
      <w:pPr>
        <w:pStyle w:val="Untertitel"/>
        <w:rPr>
          <w:lang w:eastAsia="de-CH"/>
        </w:rPr>
      </w:pPr>
      <w:r>
        <w:rPr>
          <w:lang w:eastAsia="de-CH"/>
        </w:rPr>
        <w:t>Reflexion +</w:t>
      </w:r>
    </w:p>
    <w:p w14:paraId="79AB9C3D" w14:textId="77777777"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14:paraId="4795DBAD" w14:textId="77777777" w:rsidR="00FC3449" w:rsidRDefault="00FC3449" w:rsidP="00FC3449">
      <w:pPr>
        <w:pStyle w:val="Untertitel"/>
        <w:rPr>
          <w:lang w:eastAsia="de-CH"/>
        </w:rPr>
      </w:pPr>
      <w:r>
        <w:rPr>
          <w:lang w:eastAsia="de-CH"/>
        </w:rPr>
        <w:t>Reflexion –</w:t>
      </w:r>
    </w:p>
    <w:p w14:paraId="5B195E14" w14:textId="77777777"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14:paraId="773B041F" w14:textId="77777777" w:rsidR="00FC3449" w:rsidRDefault="00FC3449" w:rsidP="00FC3449">
      <w:pPr>
        <w:pStyle w:val="Untertitel"/>
        <w:rPr>
          <w:lang w:eastAsia="de-CH"/>
        </w:rPr>
      </w:pPr>
      <w:r>
        <w:rPr>
          <w:lang w:eastAsia="de-CH"/>
        </w:rPr>
        <w:t>Erkenntnisse</w:t>
      </w:r>
    </w:p>
    <w:p w14:paraId="2E1A17D1" w14:textId="77777777"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14:paraId="3A107ED3" w14:textId="77777777" w:rsidR="00736C9D" w:rsidRDefault="00736C9D" w:rsidP="00FC3449">
      <w:pPr>
        <w:rPr>
          <w:lang w:eastAsia="de-CH"/>
        </w:rPr>
      </w:pPr>
      <w:r>
        <w:rPr>
          <w:noProof/>
        </w:rPr>
        <w:drawing>
          <wp:inline distT="0" distB="0" distL="0" distR="0" wp14:anchorId="7319DBC0" wp14:editId="42105840">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14:paraId="25DE2C96" w14:textId="77777777" w:rsidR="00251047" w:rsidRDefault="00251047" w:rsidP="00251047">
      <w:pPr>
        <w:pStyle w:val="berschrift2"/>
        <w:rPr>
          <w:lang w:eastAsia="de-CH"/>
        </w:rPr>
      </w:pPr>
      <w:bookmarkStart w:id="47" w:name="_Toc8393883"/>
      <w:r>
        <w:rPr>
          <w:lang w:eastAsia="de-CH"/>
        </w:rPr>
        <w:lastRenderedPageBreak/>
        <w:t>Tag 3 – 26.04.2019</w:t>
      </w:r>
      <w:bookmarkEnd w:id="47"/>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14:paraId="68641DA2" w14:textId="7777777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5761385A" w14:textId="77777777" w:rsidR="00251047" w:rsidRDefault="00251047" w:rsidP="0051721F">
            <w:pPr>
              <w:rPr>
                <w:lang w:eastAsia="de-CH"/>
              </w:rPr>
            </w:pPr>
            <w:r>
              <w:rPr>
                <w:lang w:eastAsia="de-CH"/>
              </w:rPr>
              <w:t>Zeit</w:t>
            </w:r>
          </w:p>
        </w:tc>
        <w:tc>
          <w:tcPr>
            <w:tcW w:w="3402" w:type="dxa"/>
          </w:tcPr>
          <w:p w14:paraId="47BBC7EF"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14:paraId="09F2039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14:paraId="2480F461"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14:paraId="022BE10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5D3ADB9A"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3D1BF1F" w14:textId="77777777"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14:paraId="009DEEFE" w14:textId="77777777"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14:paraId="45E63AE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2C6D6A7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14:paraId="7C9AE472"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14:paraId="0351DBDF" w14:textId="7777777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36079C41" w14:textId="77777777"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14:paraId="5D024660" w14:textId="77777777"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14:paraId="3B52A5C5"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14:paraId="6CAE48AF"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752764C5"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14:paraId="5596222B" w14:textId="7777777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66CA8B0" w14:textId="77777777" w:rsidR="00251047" w:rsidRDefault="00716E4E" w:rsidP="0051721F">
            <w:pPr>
              <w:rPr>
                <w:lang w:eastAsia="de-CH"/>
              </w:rPr>
            </w:pPr>
            <w:r>
              <w:rPr>
                <w:lang w:eastAsia="de-CH"/>
              </w:rPr>
              <w:t>12</w:t>
            </w:r>
            <w:r w:rsidR="00251047">
              <w:rPr>
                <w:lang w:eastAsia="de-CH"/>
              </w:rPr>
              <w:t>:00</w:t>
            </w:r>
          </w:p>
        </w:tc>
        <w:tc>
          <w:tcPr>
            <w:tcW w:w="3402" w:type="dxa"/>
            <w:vAlign w:val="center"/>
          </w:tcPr>
          <w:p w14:paraId="41906E5D" w14:textId="77777777"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14:paraId="5CE6AB18"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14:paraId="183E923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14:paraId="337CCB7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14:paraId="4739309A" w14:textId="77777777"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14:paraId="7BA99D37" w14:textId="77777777" w:rsidR="00716E4E" w:rsidRDefault="00716E4E" w:rsidP="0051721F">
            <w:pPr>
              <w:rPr>
                <w:lang w:eastAsia="de-CH"/>
              </w:rPr>
            </w:pPr>
          </w:p>
        </w:tc>
        <w:tc>
          <w:tcPr>
            <w:tcW w:w="1701" w:type="dxa"/>
            <w:vAlign w:val="center"/>
          </w:tcPr>
          <w:p w14:paraId="35013FC4"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14:paraId="0BF8148E" w14:textId="77777777"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780A5371" w14:textId="77777777" w:rsidR="00251047" w:rsidRDefault="00251047" w:rsidP="00716E4E">
      <w:pPr>
        <w:pStyle w:val="KeinLeerraum"/>
        <w:rPr>
          <w:lang w:eastAsia="de-CH"/>
        </w:rPr>
      </w:pPr>
    </w:p>
    <w:p w14:paraId="3F300B8A" w14:textId="77777777" w:rsidR="00251047" w:rsidRDefault="00251047" w:rsidP="00251047">
      <w:pPr>
        <w:pStyle w:val="Untertitel"/>
        <w:rPr>
          <w:lang w:eastAsia="de-CH"/>
        </w:rPr>
      </w:pPr>
      <w:r>
        <w:rPr>
          <w:lang w:eastAsia="de-CH"/>
        </w:rPr>
        <w:t>Tagesthemen</w:t>
      </w:r>
    </w:p>
    <w:p w14:paraId="31377FC8" w14:textId="77777777"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14:paraId="392DDC8B" w14:textId="77777777" w:rsidR="00251047" w:rsidRDefault="00251047" w:rsidP="00251047">
      <w:pPr>
        <w:pStyle w:val="Untertitel"/>
        <w:rPr>
          <w:lang w:eastAsia="de-CH"/>
        </w:rPr>
      </w:pPr>
      <w:r>
        <w:rPr>
          <w:lang w:eastAsia="de-CH"/>
        </w:rPr>
        <w:t>Hilfestellungen</w:t>
      </w:r>
    </w:p>
    <w:p w14:paraId="2F72A5E0" w14:textId="77777777" w:rsidR="00251047" w:rsidRDefault="006E36BD" w:rsidP="00251047">
      <w:pPr>
        <w:rPr>
          <w:lang w:eastAsia="de-CH"/>
        </w:rPr>
      </w:pPr>
      <w:r>
        <w:rPr>
          <w:lang w:eastAsia="de-CH"/>
        </w:rPr>
        <w:t>Stackoverflow.org, vuejs.org / vuex.vuejs.org, alligator.io</w:t>
      </w:r>
    </w:p>
    <w:p w14:paraId="5C5252FF" w14:textId="77777777" w:rsidR="00251047" w:rsidRDefault="00251047" w:rsidP="00251047">
      <w:pPr>
        <w:pStyle w:val="Untertitel"/>
        <w:rPr>
          <w:lang w:eastAsia="de-CH"/>
        </w:rPr>
      </w:pPr>
      <w:r>
        <w:rPr>
          <w:lang w:eastAsia="de-CH"/>
        </w:rPr>
        <w:t>Reflexion +</w:t>
      </w:r>
    </w:p>
    <w:p w14:paraId="5D46EB8F" w14:textId="77777777"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14:paraId="04C7AE83" w14:textId="77777777" w:rsidR="00251047" w:rsidRDefault="00251047" w:rsidP="00251047">
      <w:pPr>
        <w:pStyle w:val="Untertitel"/>
        <w:rPr>
          <w:lang w:eastAsia="de-CH"/>
        </w:rPr>
      </w:pPr>
      <w:r>
        <w:rPr>
          <w:lang w:eastAsia="de-CH"/>
        </w:rPr>
        <w:t>Reflexion –</w:t>
      </w:r>
    </w:p>
    <w:p w14:paraId="7B7E77BB" w14:textId="77777777"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14:paraId="3DC43E37" w14:textId="77777777" w:rsidR="00251047" w:rsidRDefault="00251047" w:rsidP="00251047">
      <w:pPr>
        <w:pStyle w:val="Untertitel"/>
        <w:rPr>
          <w:lang w:eastAsia="de-CH"/>
        </w:rPr>
      </w:pPr>
      <w:r>
        <w:rPr>
          <w:lang w:eastAsia="de-CH"/>
        </w:rPr>
        <w:t>Erkenntnisse</w:t>
      </w:r>
    </w:p>
    <w:p w14:paraId="2C93926F" w14:textId="77777777"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14:paraId="3465669F" w14:textId="77777777" w:rsidR="00D8525F" w:rsidRDefault="00D8525F" w:rsidP="00251047">
      <w:pPr>
        <w:rPr>
          <w:lang w:eastAsia="de-CH"/>
        </w:rPr>
      </w:pPr>
    </w:p>
    <w:p w14:paraId="311EA161" w14:textId="77777777" w:rsidR="00251047" w:rsidRDefault="00D8525F" w:rsidP="00251047">
      <w:pPr>
        <w:rPr>
          <w:lang w:eastAsia="de-CH"/>
        </w:rPr>
      </w:pPr>
      <w:r>
        <w:rPr>
          <w:noProof/>
        </w:rPr>
        <w:drawing>
          <wp:inline distT="0" distB="0" distL="0" distR="0" wp14:anchorId="081660B3" wp14:editId="5D887783">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78865"/>
                    </a:xfrm>
                    <a:prstGeom prst="rect">
                      <a:avLst/>
                    </a:prstGeom>
                  </pic:spPr>
                </pic:pic>
              </a:graphicData>
            </a:graphic>
          </wp:inline>
        </w:drawing>
      </w:r>
      <w:r w:rsidR="00251047">
        <w:rPr>
          <w:lang w:eastAsia="de-CH"/>
        </w:rPr>
        <w:br w:type="page"/>
      </w:r>
    </w:p>
    <w:p w14:paraId="7F21C1E1" w14:textId="77777777" w:rsidR="00251047" w:rsidRDefault="00251047" w:rsidP="00251047">
      <w:pPr>
        <w:pStyle w:val="berschrift2"/>
        <w:rPr>
          <w:lang w:eastAsia="de-CH"/>
        </w:rPr>
      </w:pPr>
      <w:bookmarkStart w:id="48" w:name="_Toc8393884"/>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8"/>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14:paraId="3B8C8352" w14:textId="7777777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D17C50E" w14:textId="77777777" w:rsidR="00251047" w:rsidRDefault="00251047" w:rsidP="0051721F">
            <w:pPr>
              <w:rPr>
                <w:lang w:eastAsia="de-CH"/>
              </w:rPr>
            </w:pPr>
            <w:r>
              <w:rPr>
                <w:lang w:eastAsia="de-CH"/>
              </w:rPr>
              <w:t>Zeit</w:t>
            </w:r>
          </w:p>
        </w:tc>
        <w:tc>
          <w:tcPr>
            <w:tcW w:w="3603" w:type="dxa"/>
          </w:tcPr>
          <w:p w14:paraId="23EF8EB7"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14:paraId="3842DA26"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14:paraId="77B7AB35"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14:paraId="5C30146D" w14:textId="77777777"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14:paraId="40B46EEE"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1896C5F2" w14:textId="77777777"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14:paraId="6B3490A1" w14:textId="77777777"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14:paraId="5A9D67C6"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63A2F75C"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14:paraId="7DF87BD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14:paraId="4A7CA96F"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6510695D" w14:textId="77777777" w:rsidR="00251047" w:rsidRDefault="000B61DE" w:rsidP="0051721F">
            <w:pPr>
              <w:rPr>
                <w:lang w:eastAsia="de-CH"/>
              </w:rPr>
            </w:pPr>
            <w:r>
              <w:rPr>
                <w:lang w:eastAsia="de-CH"/>
              </w:rPr>
              <w:t>12</w:t>
            </w:r>
            <w:r w:rsidR="00251047">
              <w:rPr>
                <w:lang w:eastAsia="de-CH"/>
              </w:rPr>
              <w:t>:00</w:t>
            </w:r>
          </w:p>
        </w:tc>
        <w:tc>
          <w:tcPr>
            <w:tcW w:w="3603" w:type="dxa"/>
            <w:vAlign w:val="center"/>
          </w:tcPr>
          <w:p w14:paraId="41A70ADF" w14:textId="77777777"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14:paraId="4058F10B"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14:paraId="2F23F948"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14:paraId="121F012C" w14:textId="77777777"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14:paraId="768187AA" w14:textId="7777777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14:paraId="2B7CE6DC" w14:textId="77777777" w:rsidR="00251047" w:rsidRDefault="000B61DE" w:rsidP="0051721F">
            <w:pPr>
              <w:rPr>
                <w:lang w:eastAsia="de-CH"/>
              </w:rPr>
            </w:pPr>
            <w:r>
              <w:rPr>
                <w:lang w:eastAsia="de-CH"/>
              </w:rPr>
              <w:t>15</w:t>
            </w:r>
            <w:r w:rsidR="00251047">
              <w:rPr>
                <w:lang w:eastAsia="de-CH"/>
              </w:rPr>
              <w:t>:00</w:t>
            </w:r>
          </w:p>
        </w:tc>
        <w:tc>
          <w:tcPr>
            <w:tcW w:w="3603" w:type="dxa"/>
            <w:vAlign w:val="center"/>
          </w:tcPr>
          <w:p w14:paraId="71B15019" w14:textId="77777777"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14:paraId="3A5AC88B"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14:paraId="47CC40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14:paraId="01E2D7E8"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14:paraId="432410CB" w14:textId="7777777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14:paraId="623E814A" w14:textId="77777777" w:rsidR="000B61DE" w:rsidRDefault="000B61DE" w:rsidP="0051721F">
            <w:pPr>
              <w:rPr>
                <w:lang w:eastAsia="de-CH"/>
              </w:rPr>
            </w:pPr>
          </w:p>
        </w:tc>
        <w:tc>
          <w:tcPr>
            <w:tcW w:w="1671" w:type="dxa"/>
            <w:vAlign w:val="center"/>
          </w:tcPr>
          <w:p w14:paraId="12F2E075" w14:textId="77777777"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14:paraId="0A99A38D" w14:textId="77777777"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14:paraId="59A51AE7" w14:textId="77777777" w:rsidR="00251047" w:rsidRDefault="00251047" w:rsidP="000B61DE">
      <w:pPr>
        <w:pStyle w:val="KeinLeerraum"/>
        <w:rPr>
          <w:lang w:eastAsia="de-CH"/>
        </w:rPr>
      </w:pPr>
    </w:p>
    <w:p w14:paraId="2E0603FC" w14:textId="77777777" w:rsidR="00251047" w:rsidRDefault="00251047" w:rsidP="00251047">
      <w:pPr>
        <w:pStyle w:val="Untertitel"/>
        <w:rPr>
          <w:lang w:eastAsia="de-CH"/>
        </w:rPr>
      </w:pPr>
      <w:r>
        <w:rPr>
          <w:lang w:eastAsia="de-CH"/>
        </w:rPr>
        <w:t>Tagesthemen</w:t>
      </w:r>
    </w:p>
    <w:p w14:paraId="37D39BE3" w14:textId="77777777"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Möglichkeiten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14:paraId="4C1015ED" w14:textId="77777777" w:rsidR="00251047" w:rsidRDefault="00251047" w:rsidP="00251047">
      <w:pPr>
        <w:pStyle w:val="Untertitel"/>
        <w:rPr>
          <w:lang w:eastAsia="de-CH"/>
        </w:rPr>
      </w:pPr>
      <w:r>
        <w:rPr>
          <w:lang w:eastAsia="de-CH"/>
        </w:rPr>
        <w:t>Hilfestellungen</w:t>
      </w:r>
    </w:p>
    <w:p w14:paraId="2026035C" w14:textId="77777777" w:rsidR="00251047" w:rsidRDefault="00437599" w:rsidP="00251047">
      <w:pPr>
        <w:rPr>
          <w:lang w:eastAsia="de-CH"/>
        </w:rPr>
      </w:pPr>
      <w:r>
        <w:rPr>
          <w:lang w:eastAsia="de-CH"/>
        </w:rPr>
        <w:t xml:space="preserve">Stackoverflow.org, </w:t>
      </w:r>
      <w:r w:rsidRPr="00437599">
        <w:rPr>
          <w:lang w:eastAsia="de-CH"/>
        </w:rPr>
        <w:t>vuejs.org/v2/guide/reactivity</w:t>
      </w:r>
      <w:r>
        <w:rPr>
          <w:lang w:eastAsia="de-CH"/>
        </w:rPr>
        <w:t xml:space="preserve">, </w:t>
      </w:r>
      <w:r w:rsidR="00861FCA" w:rsidRPr="00861FCA">
        <w:rPr>
          <w:lang w:eastAsia="de-CH"/>
        </w:rPr>
        <w:t>vuejs.org/v2/guide/computed</w:t>
      </w:r>
      <w:r w:rsidR="00861FCA">
        <w:rPr>
          <w:lang w:eastAsia="de-CH"/>
        </w:rPr>
        <w:t>,</w:t>
      </w:r>
      <w:r w:rsidR="00861FCA" w:rsidRPr="00861FCA">
        <w:rPr>
          <w:lang w:eastAsia="de-CH"/>
        </w:rPr>
        <w:t xml:space="preserve"> </w:t>
      </w:r>
      <w:r w:rsidRPr="00437599">
        <w:rPr>
          <w:lang w:eastAsia="de-CH"/>
        </w:rPr>
        <w:t>vuex.vuejs.org</w:t>
      </w:r>
    </w:p>
    <w:p w14:paraId="6D5BA73A" w14:textId="77777777" w:rsidR="00251047" w:rsidRDefault="00251047" w:rsidP="00251047">
      <w:pPr>
        <w:pStyle w:val="Untertitel"/>
        <w:rPr>
          <w:lang w:eastAsia="de-CH"/>
        </w:rPr>
      </w:pPr>
      <w:r>
        <w:rPr>
          <w:lang w:eastAsia="de-CH"/>
        </w:rPr>
        <w:t>Reflexion +</w:t>
      </w:r>
    </w:p>
    <w:p w14:paraId="702B4EDC" w14:textId="77777777"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14:paraId="487D3240" w14:textId="77777777" w:rsidR="00251047" w:rsidRDefault="00251047" w:rsidP="00251047">
      <w:pPr>
        <w:pStyle w:val="Untertitel"/>
        <w:rPr>
          <w:lang w:eastAsia="de-CH"/>
        </w:rPr>
      </w:pPr>
      <w:r>
        <w:rPr>
          <w:lang w:eastAsia="de-CH"/>
        </w:rPr>
        <w:t>Reflexion –</w:t>
      </w:r>
    </w:p>
    <w:p w14:paraId="05FDA37C" w14:textId="77777777"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14:paraId="6E75848A" w14:textId="77777777" w:rsidR="00251047" w:rsidRDefault="00251047" w:rsidP="00251047">
      <w:pPr>
        <w:pStyle w:val="Untertitel"/>
        <w:rPr>
          <w:lang w:eastAsia="de-CH"/>
        </w:rPr>
      </w:pPr>
      <w:r>
        <w:rPr>
          <w:lang w:eastAsia="de-CH"/>
        </w:rPr>
        <w:t>Erkenntnisse</w:t>
      </w:r>
    </w:p>
    <w:p w14:paraId="2D6AA0B0" w14:textId="77777777"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«Object.assign()»</w:t>
      </w:r>
      <w:r w:rsidR="005B44D7">
        <w:rPr>
          <w:lang w:eastAsia="de-CH"/>
        </w:rPr>
        <w:t xml:space="preserve"> </w:t>
      </w:r>
      <w:r w:rsidR="00D13C78">
        <w:rPr>
          <w:lang w:eastAsia="de-CH"/>
        </w:rPr>
        <w:t>mit einer</w:t>
      </w:r>
      <w:r w:rsidR="005B44D7">
        <w:rPr>
          <w:lang w:eastAsia="de-CH"/>
        </w:rPr>
        <w:t xml:space="preserve"> Reinitialisierung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 xml:space="preserve">hinzufügen lassen. In Verbindung mit einigen «Watchers» </w:t>
      </w:r>
      <w:r w:rsidR="00D13C78">
        <w:rPr>
          <w:lang w:eastAsia="de-CH"/>
        </w:rPr>
        <w:t>sind die einzelnen Benutzer-Zeilen bzw. Einsätze nun auch reaktiv/dynamisch.</w:t>
      </w:r>
    </w:p>
    <w:p w14:paraId="6EA351D5" w14:textId="77777777" w:rsidR="00CE600E" w:rsidRDefault="00CE600E" w:rsidP="00251047">
      <w:pPr>
        <w:rPr>
          <w:lang w:eastAsia="de-CH"/>
        </w:rPr>
      </w:pPr>
    </w:p>
    <w:p w14:paraId="0A8746AD" w14:textId="77777777" w:rsidR="00CE600E" w:rsidRDefault="00CE600E" w:rsidP="00251047">
      <w:pPr>
        <w:rPr>
          <w:lang w:eastAsia="de-CH"/>
        </w:rPr>
      </w:pPr>
      <w:r>
        <w:rPr>
          <w:noProof/>
        </w:rPr>
        <w:drawing>
          <wp:inline distT="0" distB="0" distL="0" distR="0" wp14:anchorId="575DB72D" wp14:editId="41492A57">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085215"/>
                    </a:xfrm>
                    <a:prstGeom prst="rect">
                      <a:avLst/>
                    </a:prstGeom>
                  </pic:spPr>
                </pic:pic>
              </a:graphicData>
            </a:graphic>
          </wp:inline>
        </w:drawing>
      </w:r>
    </w:p>
    <w:p w14:paraId="02AF1CB7" w14:textId="77777777" w:rsidR="00251047" w:rsidRDefault="00251047" w:rsidP="00251047">
      <w:pPr>
        <w:pStyle w:val="berschrift2"/>
        <w:rPr>
          <w:lang w:eastAsia="de-CH"/>
        </w:rPr>
      </w:pPr>
      <w:bookmarkStart w:id="49" w:name="_Toc8393885"/>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9"/>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14:paraId="03C22A56" w14:textId="7777777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14:paraId="12ED3EFF" w14:textId="77777777" w:rsidR="00251047" w:rsidRDefault="00251047" w:rsidP="0051721F">
            <w:pPr>
              <w:rPr>
                <w:lang w:eastAsia="de-CH"/>
              </w:rPr>
            </w:pPr>
            <w:r>
              <w:rPr>
                <w:lang w:eastAsia="de-CH"/>
              </w:rPr>
              <w:t>Zeit</w:t>
            </w:r>
          </w:p>
        </w:tc>
        <w:tc>
          <w:tcPr>
            <w:tcW w:w="5105" w:type="dxa"/>
          </w:tcPr>
          <w:p w14:paraId="32967E0D"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14:paraId="526E9928" w14:textId="77777777"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14:paraId="77F6649A"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14:paraId="427E5651" w14:textId="77777777"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2BF46EFB"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4ADECE9A" w14:textId="77777777"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14:paraId="60A8CDF9"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14:paraId="46F2B61A"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6840EBD1"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1DA3B21B"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78C5247B"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B525D5C" w14:textId="77777777"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14:paraId="01D48BE2" w14:textId="77777777"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14:paraId="5207216F" w14:textId="77777777"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769A9257"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14:paraId="22ECFD7B" w14:textId="77777777"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14:paraId="09D52376"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E1589DB" w14:textId="77777777"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14:paraId="5B56641C" w14:textId="77777777"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14:paraId="1C4B5FF0"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2AC44E5"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14:paraId="75DBBC56" w14:textId="77777777"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14:paraId="31D97493"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50BE0EDA" w14:textId="77777777"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14:paraId="264CA8C0"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14:paraId="65F2824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37C9DEF"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7EC39FE1"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14:paraId="62AA32DE"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7E59EC5D" w14:textId="77777777"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14:paraId="5ACD9821" w14:textId="77777777"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14:paraId="1C521D01"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152F823D"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14:paraId="5AA40D97"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14:paraId="020872EF" w14:textId="7777777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366E66C2" w14:textId="77777777"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14:paraId="446900D6"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14:paraId="0B51DBDA" w14:textId="77777777"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14:paraId="5E6BDFF5" w14:textId="77777777"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14:paraId="6B7BA8D2" w14:textId="77777777"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14:paraId="7028CCA7" w14:textId="7777777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14:paraId="192DEB01" w14:textId="77777777"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14:paraId="119D5757"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14:paraId="5C2C6425" w14:textId="77777777"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14:paraId="2E0ABA7B" w14:textId="77777777"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14:paraId="6CA0CEC2" w14:textId="77777777"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14:paraId="68401D53" w14:textId="77777777" w:rsidR="00251047" w:rsidRDefault="00251047" w:rsidP="00251047">
      <w:pPr>
        <w:pStyle w:val="Untertitel"/>
        <w:rPr>
          <w:lang w:eastAsia="de-CH"/>
        </w:rPr>
      </w:pPr>
      <w:r>
        <w:rPr>
          <w:lang w:eastAsia="de-CH"/>
        </w:rPr>
        <w:t>Tagesthemen</w:t>
      </w:r>
    </w:p>
    <w:p w14:paraId="7EB1E053" w14:textId="77777777"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Responsiveness,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14:paraId="08F7D4EE" w14:textId="77777777" w:rsidR="00251047" w:rsidRDefault="00251047" w:rsidP="00251047">
      <w:pPr>
        <w:pStyle w:val="Untertitel"/>
        <w:rPr>
          <w:lang w:eastAsia="de-CH"/>
        </w:rPr>
      </w:pPr>
      <w:r>
        <w:rPr>
          <w:lang w:eastAsia="de-CH"/>
        </w:rPr>
        <w:t>Hilfestellungen</w:t>
      </w:r>
    </w:p>
    <w:p w14:paraId="26B05CD8" w14:textId="77777777"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14:paraId="56E68EA7" w14:textId="77777777" w:rsidR="00251047" w:rsidRDefault="00251047" w:rsidP="00251047">
      <w:pPr>
        <w:pStyle w:val="Untertitel"/>
        <w:rPr>
          <w:lang w:eastAsia="de-CH"/>
        </w:rPr>
      </w:pPr>
      <w:r>
        <w:rPr>
          <w:lang w:eastAsia="de-CH"/>
        </w:rPr>
        <w:t>Reflexion +</w:t>
      </w:r>
    </w:p>
    <w:p w14:paraId="65FB81BF" w14:textId="77777777"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14:paraId="7CAD577F" w14:textId="77777777" w:rsidR="00251047" w:rsidRDefault="00251047" w:rsidP="00251047">
      <w:pPr>
        <w:pStyle w:val="Untertitel"/>
        <w:rPr>
          <w:lang w:eastAsia="de-CH"/>
        </w:rPr>
      </w:pPr>
      <w:r>
        <w:rPr>
          <w:lang w:eastAsia="de-CH"/>
        </w:rPr>
        <w:t>Reflexion –</w:t>
      </w:r>
    </w:p>
    <w:p w14:paraId="21029E8C" w14:textId="77777777"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14:paraId="7C891AA0" w14:textId="77777777" w:rsidR="00251047" w:rsidRDefault="00251047" w:rsidP="00251047">
      <w:pPr>
        <w:pStyle w:val="Untertitel"/>
        <w:rPr>
          <w:lang w:eastAsia="de-CH"/>
        </w:rPr>
      </w:pPr>
      <w:r>
        <w:rPr>
          <w:lang w:eastAsia="de-CH"/>
        </w:rPr>
        <w:t>Erkenntnisse</w:t>
      </w:r>
    </w:p>
    <w:p w14:paraId="32CF6E0D" w14:textId="77777777" w:rsidR="00251047" w:rsidRDefault="00995A9D" w:rsidP="00251047">
      <w:pPr>
        <w:rPr>
          <w:lang w:eastAsia="de-CH"/>
        </w:rPr>
      </w:pPr>
      <w:r>
        <w:rPr>
          <w:lang w:eastAsia="de-CH"/>
        </w:rPr>
        <w:t xml:space="preserve">Ich habe herausgefunden, wie man Schriftarten dynamisch nachladen kann (durch eine Einstellung vom Plugin «Webpack»). Dadurch wurde die Performance der App sehr viel verbessert. </w:t>
      </w:r>
    </w:p>
    <w:p w14:paraId="5ABDC15D" w14:textId="77777777" w:rsidR="00251047" w:rsidRDefault="003C3FAB" w:rsidP="00251047">
      <w:pPr>
        <w:rPr>
          <w:lang w:eastAsia="de-CH"/>
        </w:rPr>
      </w:pPr>
      <w:r>
        <w:rPr>
          <w:noProof/>
        </w:rPr>
        <w:drawing>
          <wp:inline distT="0" distB="0" distL="0" distR="0" wp14:anchorId="2EEA2226" wp14:editId="672CDDC6">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86485"/>
                    </a:xfrm>
                    <a:prstGeom prst="rect">
                      <a:avLst/>
                    </a:prstGeom>
                  </pic:spPr>
                </pic:pic>
              </a:graphicData>
            </a:graphic>
          </wp:inline>
        </w:drawing>
      </w:r>
      <w:r w:rsidR="00251047">
        <w:rPr>
          <w:lang w:eastAsia="de-CH"/>
        </w:rPr>
        <w:br w:type="page"/>
      </w:r>
    </w:p>
    <w:p w14:paraId="3CAFE20E" w14:textId="77777777" w:rsidR="00251047" w:rsidRDefault="00251047" w:rsidP="00251047">
      <w:pPr>
        <w:pStyle w:val="berschrift2"/>
        <w:rPr>
          <w:lang w:eastAsia="de-CH"/>
        </w:rPr>
      </w:pPr>
      <w:bookmarkStart w:id="50" w:name="_Toc8393886"/>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50"/>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14:paraId="0190C474" w14:textId="7777777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14:paraId="428001B0" w14:textId="77777777" w:rsidR="00251047" w:rsidRDefault="00251047" w:rsidP="0051721F">
            <w:pPr>
              <w:rPr>
                <w:lang w:eastAsia="de-CH"/>
              </w:rPr>
            </w:pPr>
            <w:r>
              <w:rPr>
                <w:lang w:eastAsia="de-CH"/>
              </w:rPr>
              <w:t>Zeit</w:t>
            </w:r>
          </w:p>
        </w:tc>
        <w:tc>
          <w:tcPr>
            <w:tcW w:w="5095" w:type="dxa"/>
          </w:tcPr>
          <w:p w14:paraId="43CD852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14:paraId="3E7AA05B" w14:textId="77777777"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14:paraId="0166A5D1"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14:paraId="59F405D6" w14:textId="77777777"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14:paraId="655731E1"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29CD4FB0" w14:textId="77777777"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14:paraId="4476D999" w14:textId="77777777"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14:paraId="1E868C93" w14:textId="77777777"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14:paraId="2ACBB839"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14:paraId="64672DDC" w14:textId="77777777"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14:paraId="2C16F3F7"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5D216039" w14:textId="77777777"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14:paraId="64756297"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14:paraId="06542CAD" w14:textId="77777777"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664298F3" w14:textId="77777777"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23F293A5" w14:textId="77777777"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14:paraId="0F5BB7CD" w14:textId="7777777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079A081A" w14:textId="77777777" w:rsidR="000F7AA2" w:rsidRDefault="00FF46CC" w:rsidP="000F7AA2">
            <w:pPr>
              <w:rPr>
                <w:lang w:eastAsia="de-CH"/>
              </w:rPr>
            </w:pPr>
            <w:r>
              <w:rPr>
                <w:lang w:eastAsia="de-CH"/>
              </w:rPr>
              <w:t>1</w:t>
            </w:r>
            <w:r w:rsidR="000F7AA2">
              <w:rPr>
                <w:lang w:eastAsia="de-CH"/>
              </w:rPr>
              <w:t>0:00</w:t>
            </w:r>
          </w:p>
        </w:tc>
        <w:tc>
          <w:tcPr>
            <w:tcW w:w="5095" w:type="dxa"/>
            <w:vAlign w:val="center"/>
          </w:tcPr>
          <w:p w14:paraId="3B3577DB"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14:paraId="0D43DF0F" w14:textId="77777777"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14:paraId="7FD0F566" w14:textId="77777777"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14:paraId="0E6337AE" w14:textId="77777777"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14:paraId="22E4F50D" w14:textId="77777777"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14:paraId="4CA6DFAE" w14:textId="77777777" w:rsidR="00FF46CC" w:rsidRDefault="00FF46CC" w:rsidP="000F7AA2">
            <w:pPr>
              <w:rPr>
                <w:lang w:eastAsia="de-CH"/>
              </w:rPr>
            </w:pPr>
            <w:r>
              <w:rPr>
                <w:lang w:eastAsia="de-CH"/>
              </w:rPr>
              <w:t>12:00</w:t>
            </w:r>
          </w:p>
        </w:tc>
        <w:tc>
          <w:tcPr>
            <w:tcW w:w="5095" w:type="dxa"/>
            <w:vAlign w:val="center"/>
          </w:tcPr>
          <w:p w14:paraId="38DFF67F"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14:paraId="03002947" w14:textId="77777777"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14:paraId="383C32AE"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14:paraId="7871054B" w14:textId="77777777"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14:paraId="4499AF4A" w14:textId="77777777" w:rsidR="00251047" w:rsidRDefault="00251047" w:rsidP="00FF46CC">
      <w:pPr>
        <w:pStyle w:val="KeinLeerraum"/>
        <w:rPr>
          <w:lang w:eastAsia="de-CH"/>
        </w:rPr>
      </w:pPr>
    </w:p>
    <w:p w14:paraId="56E6933B" w14:textId="77777777" w:rsidR="00251047" w:rsidRDefault="00251047" w:rsidP="00251047">
      <w:pPr>
        <w:pStyle w:val="Untertitel"/>
        <w:rPr>
          <w:lang w:eastAsia="de-CH"/>
        </w:rPr>
      </w:pPr>
      <w:r>
        <w:rPr>
          <w:lang w:eastAsia="de-CH"/>
        </w:rPr>
        <w:t>Tagesthemen</w:t>
      </w:r>
    </w:p>
    <w:p w14:paraId="66AB271B" w14:textId="77777777" w:rsidR="00251047" w:rsidRDefault="00F231A8" w:rsidP="00251047">
      <w:pPr>
        <w:rPr>
          <w:lang w:eastAsia="de-CH"/>
        </w:rPr>
      </w:pPr>
      <w:r>
        <w:rPr>
          <w:lang w:eastAsia="de-CH"/>
        </w:rPr>
        <w:t xml:space="preserve">Heute konnte ich die Kapitel «Projektmanagement und Planung» und die Auswertung fertigstellen. Da dabei keine uneingeplanten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14:paraId="4F082D7F" w14:textId="77777777" w:rsidR="00251047" w:rsidRDefault="00251047" w:rsidP="00251047">
      <w:pPr>
        <w:pStyle w:val="Untertitel"/>
        <w:rPr>
          <w:lang w:eastAsia="de-CH"/>
        </w:rPr>
      </w:pPr>
      <w:r>
        <w:rPr>
          <w:lang w:eastAsia="de-CH"/>
        </w:rPr>
        <w:t>Hilfestellungen</w:t>
      </w:r>
    </w:p>
    <w:p w14:paraId="07C63031" w14:textId="77777777"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14:paraId="59336D1D" w14:textId="77777777" w:rsidR="00251047" w:rsidRDefault="00251047" w:rsidP="00251047">
      <w:pPr>
        <w:pStyle w:val="Untertitel"/>
        <w:rPr>
          <w:lang w:eastAsia="de-CH"/>
        </w:rPr>
      </w:pPr>
      <w:r>
        <w:rPr>
          <w:lang w:eastAsia="de-CH"/>
        </w:rPr>
        <w:t>Reflexion +</w:t>
      </w:r>
    </w:p>
    <w:p w14:paraId="24EDDCE9" w14:textId="77777777"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14:paraId="54409549" w14:textId="77777777" w:rsidR="00251047" w:rsidRDefault="00251047" w:rsidP="00251047">
      <w:pPr>
        <w:pStyle w:val="Untertitel"/>
        <w:rPr>
          <w:lang w:eastAsia="de-CH"/>
        </w:rPr>
      </w:pPr>
      <w:r>
        <w:rPr>
          <w:lang w:eastAsia="de-CH"/>
        </w:rPr>
        <w:t>Reflexion –</w:t>
      </w:r>
    </w:p>
    <w:p w14:paraId="4CABE5AA" w14:textId="77777777"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14:paraId="799683EB" w14:textId="77777777" w:rsidR="00251047" w:rsidRDefault="00251047" w:rsidP="00251047">
      <w:pPr>
        <w:pStyle w:val="Untertitel"/>
        <w:rPr>
          <w:lang w:eastAsia="de-CH"/>
        </w:rPr>
      </w:pPr>
      <w:r>
        <w:rPr>
          <w:lang w:eastAsia="de-CH"/>
        </w:rPr>
        <w:t>Erkenntnisse</w:t>
      </w:r>
    </w:p>
    <w:p w14:paraId="1E4FD46C" w14:textId="77777777"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14:paraId="7794E50F" w14:textId="77777777" w:rsidR="005C1B8E" w:rsidRDefault="005C1B8E" w:rsidP="00251047">
      <w:pPr>
        <w:rPr>
          <w:lang w:eastAsia="de-CH"/>
        </w:rPr>
      </w:pPr>
    </w:p>
    <w:p w14:paraId="262468A3" w14:textId="77777777" w:rsidR="005C1B8E" w:rsidRDefault="005C1B8E" w:rsidP="00251047">
      <w:pPr>
        <w:rPr>
          <w:lang w:eastAsia="de-CH"/>
        </w:rPr>
      </w:pPr>
    </w:p>
    <w:p w14:paraId="5DCEF62D" w14:textId="77777777" w:rsidR="005C1B8E" w:rsidRPr="004E64C2" w:rsidRDefault="005C1B8E" w:rsidP="00251047">
      <w:pPr>
        <w:rPr>
          <w:lang w:eastAsia="de-CH"/>
        </w:rPr>
      </w:pPr>
    </w:p>
    <w:p w14:paraId="67C708B1" w14:textId="77777777" w:rsidR="00402E78" w:rsidRDefault="005C1B8E" w:rsidP="00251047">
      <w:pPr>
        <w:rPr>
          <w:lang w:eastAsia="de-CH"/>
        </w:rPr>
      </w:pPr>
      <w:r>
        <w:rPr>
          <w:noProof/>
        </w:rPr>
        <w:drawing>
          <wp:inline distT="0" distB="0" distL="0" distR="0" wp14:anchorId="3F44EA31" wp14:editId="51D93DE7">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95375"/>
                    </a:xfrm>
                    <a:prstGeom prst="rect">
                      <a:avLst/>
                    </a:prstGeom>
                  </pic:spPr>
                </pic:pic>
              </a:graphicData>
            </a:graphic>
          </wp:inline>
        </w:drawing>
      </w:r>
    </w:p>
    <w:p w14:paraId="59A5612A" w14:textId="77777777" w:rsidR="00251047" w:rsidRDefault="00251047" w:rsidP="00251047">
      <w:pPr>
        <w:pStyle w:val="berschrift2"/>
        <w:rPr>
          <w:lang w:eastAsia="de-CH"/>
        </w:rPr>
      </w:pPr>
      <w:bookmarkStart w:id="51" w:name="_Toc8393887"/>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51"/>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75B0759" w14:textId="77777777"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388D738E" w14:textId="77777777" w:rsidR="00CD2784" w:rsidRDefault="00CD2784" w:rsidP="00CD2784">
            <w:pPr>
              <w:rPr>
                <w:lang w:eastAsia="de-CH"/>
              </w:rPr>
            </w:pPr>
            <w:r>
              <w:rPr>
                <w:lang w:eastAsia="de-CH"/>
              </w:rPr>
              <w:t>Zeit</w:t>
            </w:r>
          </w:p>
        </w:tc>
        <w:tc>
          <w:tcPr>
            <w:tcW w:w="5485" w:type="dxa"/>
          </w:tcPr>
          <w:p w14:paraId="2596EC9F"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2A006807" w14:textId="77777777"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6CA3AD5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E3D7915" w14:textId="77777777"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03EFF7B9"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A35D0AC" w14:textId="77777777"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14:paraId="7D9353B0" w14:textId="77777777"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14:paraId="17FE74DC"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17D5E162"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03342EB1" w14:textId="77777777"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14:paraId="03F7E0C7"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7FF2943" w14:textId="77777777" w:rsidR="00CD2784" w:rsidRDefault="00407CC6" w:rsidP="00CD2784">
            <w:pPr>
              <w:rPr>
                <w:lang w:eastAsia="de-CH"/>
              </w:rPr>
            </w:pPr>
            <w:r>
              <w:rPr>
                <w:lang w:eastAsia="de-CH"/>
              </w:rPr>
              <w:t>07:30</w:t>
            </w:r>
          </w:p>
        </w:tc>
        <w:tc>
          <w:tcPr>
            <w:tcW w:w="5485" w:type="dxa"/>
            <w:vAlign w:val="center"/>
          </w:tcPr>
          <w:p w14:paraId="02DEAA87" w14:textId="77777777"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14:paraId="3340B44E" w14:textId="77777777"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451D975"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14:paraId="631050C7" w14:textId="77777777"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14:paraId="482D132C" w14:textId="77777777"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76D6C8" w14:textId="77777777"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14:paraId="051AA21B" w14:textId="77777777"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14:paraId="69C9AB6A" w14:textId="77777777"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78C1F7E4" w14:textId="77777777"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444FE5BB" w14:textId="77777777"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14:paraId="37537065" w14:textId="77777777"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04454978" w14:textId="77777777"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14:paraId="712022D5"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14:paraId="78E545F4" w14:textId="77777777"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0EB99628"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00C24165" w14:textId="77777777"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14:paraId="170BAF15" w14:textId="77777777" w:rsidR="00251047" w:rsidRDefault="00251047" w:rsidP="0065717A">
      <w:pPr>
        <w:pStyle w:val="KeinLeerraum"/>
        <w:rPr>
          <w:lang w:eastAsia="de-CH"/>
        </w:rPr>
      </w:pPr>
    </w:p>
    <w:p w14:paraId="36487625" w14:textId="77777777" w:rsidR="00251047" w:rsidRDefault="00251047" w:rsidP="00251047">
      <w:pPr>
        <w:pStyle w:val="Untertitel"/>
        <w:rPr>
          <w:lang w:eastAsia="de-CH"/>
        </w:rPr>
      </w:pPr>
      <w:r>
        <w:rPr>
          <w:lang w:eastAsia="de-CH"/>
        </w:rPr>
        <w:t>Tagesthemen</w:t>
      </w:r>
    </w:p>
    <w:p w14:paraId="14E94827" w14:textId="77777777"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14:paraId="5481CA6C" w14:textId="77777777" w:rsidR="00251047" w:rsidRDefault="00251047" w:rsidP="00251047">
      <w:pPr>
        <w:pStyle w:val="Untertitel"/>
        <w:rPr>
          <w:lang w:eastAsia="de-CH"/>
        </w:rPr>
      </w:pPr>
      <w:r>
        <w:rPr>
          <w:lang w:eastAsia="de-CH"/>
        </w:rPr>
        <w:t>Hilfestellungen</w:t>
      </w:r>
    </w:p>
    <w:p w14:paraId="123F6B4D" w14:textId="77777777" w:rsidR="00B809D4" w:rsidRDefault="00B809D4" w:rsidP="00B809D4">
      <w:pPr>
        <w:pStyle w:val="KeinLeerraum"/>
        <w:rPr>
          <w:lang w:eastAsia="de-CH"/>
        </w:rPr>
      </w:pPr>
      <w:r>
        <w:rPr>
          <w:lang w:eastAsia="de-CH"/>
        </w:rPr>
        <w:t>G</w:t>
      </w:r>
      <w:r w:rsidRPr="00B809D4">
        <w:rPr>
          <w:lang w:eastAsia="de-CH"/>
        </w:rPr>
        <w:t>ithub.com/webpack-contrib</w:t>
      </w:r>
      <w:r>
        <w:rPr>
          <w:lang w:eastAsia="de-CH"/>
        </w:rPr>
        <w:t xml:space="preserve"> (Style-Loader), IPA-Kriterien, </w:t>
      </w:r>
    </w:p>
    <w:p w14:paraId="26042930" w14:textId="77777777"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14:paraId="08ACE378" w14:textId="77777777" w:rsidR="00251047" w:rsidRDefault="00251047" w:rsidP="00251047">
      <w:pPr>
        <w:pStyle w:val="Untertitel"/>
        <w:rPr>
          <w:lang w:eastAsia="de-CH"/>
        </w:rPr>
      </w:pPr>
      <w:r>
        <w:rPr>
          <w:lang w:eastAsia="de-CH"/>
        </w:rPr>
        <w:t>Reflexion +</w:t>
      </w:r>
    </w:p>
    <w:p w14:paraId="6B9F1B94" w14:textId="77777777"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14:paraId="51F1E451" w14:textId="77777777" w:rsidR="00251047" w:rsidRDefault="00251047" w:rsidP="00251047">
      <w:pPr>
        <w:pStyle w:val="Untertitel"/>
        <w:rPr>
          <w:lang w:eastAsia="de-CH"/>
        </w:rPr>
      </w:pPr>
      <w:r>
        <w:rPr>
          <w:lang w:eastAsia="de-CH"/>
        </w:rPr>
        <w:t>Reflexion –</w:t>
      </w:r>
    </w:p>
    <w:p w14:paraId="47D0D277" w14:textId="77777777"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14:paraId="3126ED4F" w14:textId="77777777" w:rsidR="00251047" w:rsidRDefault="00251047" w:rsidP="00251047">
      <w:pPr>
        <w:pStyle w:val="Untertitel"/>
        <w:rPr>
          <w:lang w:eastAsia="de-CH"/>
        </w:rPr>
      </w:pPr>
      <w:r>
        <w:rPr>
          <w:lang w:eastAsia="de-CH"/>
        </w:rPr>
        <w:t>Erkenntnisse</w:t>
      </w:r>
    </w:p>
    <w:p w14:paraId="3D6AAD84" w14:textId="77777777"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14:paraId="408F752C" w14:textId="77777777" w:rsidR="00D235CC" w:rsidRDefault="00D235CC" w:rsidP="00251047">
      <w:pPr>
        <w:rPr>
          <w:lang w:eastAsia="de-CH"/>
        </w:rPr>
      </w:pPr>
    </w:p>
    <w:p w14:paraId="5A8EF91E" w14:textId="77777777" w:rsidR="00D235CC" w:rsidRDefault="00D235CC" w:rsidP="00251047">
      <w:pPr>
        <w:rPr>
          <w:lang w:eastAsia="de-CH"/>
        </w:rPr>
      </w:pPr>
      <w:r>
        <w:rPr>
          <w:noProof/>
        </w:rPr>
        <w:drawing>
          <wp:inline distT="0" distB="0" distL="0" distR="0" wp14:anchorId="1628BA89" wp14:editId="3388D7A9">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94105"/>
                    </a:xfrm>
                    <a:prstGeom prst="rect">
                      <a:avLst/>
                    </a:prstGeom>
                  </pic:spPr>
                </pic:pic>
              </a:graphicData>
            </a:graphic>
          </wp:inline>
        </w:drawing>
      </w:r>
    </w:p>
    <w:p w14:paraId="39F7CF76" w14:textId="77777777" w:rsidR="00251047" w:rsidRDefault="00251047" w:rsidP="00251047">
      <w:pPr>
        <w:pStyle w:val="berschrift2"/>
        <w:rPr>
          <w:lang w:eastAsia="de-CH"/>
        </w:rPr>
      </w:pPr>
      <w:bookmarkStart w:id="52" w:name="_Toc8393888"/>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52"/>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3A3DF341"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72DEBA5B" w14:textId="77777777" w:rsidR="00CD2784" w:rsidRDefault="00CD2784" w:rsidP="002C497E">
            <w:pPr>
              <w:rPr>
                <w:lang w:eastAsia="de-CH"/>
              </w:rPr>
            </w:pPr>
            <w:r>
              <w:rPr>
                <w:lang w:eastAsia="de-CH"/>
              </w:rPr>
              <w:t>Zeit</w:t>
            </w:r>
          </w:p>
        </w:tc>
        <w:tc>
          <w:tcPr>
            <w:tcW w:w="5485" w:type="dxa"/>
          </w:tcPr>
          <w:p w14:paraId="65A022C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4B621CF4"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0DFDAA7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57823BD3"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14:paraId="56BD7C34"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5A9EA23" w14:textId="77777777" w:rsidR="005D5968" w:rsidRDefault="005D5968" w:rsidP="002C497E">
            <w:pPr>
              <w:rPr>
                <w:lang w:eastAsia="de-CH"/>
              </w:rPr>
            </w:pPr>
            <w:r>
              <w:rPr>
                <w:lang w:eastAsia="de-CH"/>
              </w:rPr>
              <w:t>07:20</w:t>
            </w:r>
          </w:p>
        </w:tc>
        <w:tc>
          <w:tcPr>
            <w:tcW w:w="5485" w:type="dxa"/>
            <w:vAlign w:val="center"/>
          </w:tcPr>
          <w:p w14:paraId="128845A4"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14:paraId="10E4610C" w14:textId="77777777"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246BD33E"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14:paraId="5793A8BF" w14:textId="77777777"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14:paraId="42077C90"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E52C868" w14:textId="77777777"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14:paraId="08DF1EBE" w14:textId="77777777"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14:paraId="72AB142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830C754"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14:paraId="725BACF7" w14:textId="77777777"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14:paraId="7E18DF56"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4426B77" w14:textId="77777777" w:rsidR="00CD2784" w:rsidRDefault="007F7155" w:rsidP="002C497E">
            <w:pPr>
              <w:rPr>
                <w:lang w:eastAsia="de-CH"/>
              </w:rPr>
            </w:pPr>
            <w:r>
              <w:rPr>
                <w:lang w:eastAsia="de-CH"/>
              </w:rPr>
              <w:t>12</w:t>
            </w:r>
            <w:r w:rsidR="00CD2784">
              <w:rPr>
                <w:lang w:eastAsia="de-CH"/>
              </w:rPr>
              <w:t>:00</w:t>
            </w:r>
          </w:p>
        </w:tc>
        <w:tc>
          <w:tcPr>
            <w:tcW w:w="5485" w:type="dxa"/>
            <w:vAlign w:val="center"/>
          </w:tcPr>
          <w:p w14:paraId="7321952F" w14:textId="77777777" w:rsidR="00CD2784" w:rsidRDefault="007277A2"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p>
        </w:tc>
        <w:tc>
          <w:tcPr>
            <w:tcW w:w="993" w:type="dxa"/>
            <w:vAlign w:val="center"/>
          </w:tcPr>
          <w:p w14:paraId="6A652DEC"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69FAEB2"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76FDB515" w14:textId="77777777"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r>
    </w:tbl>
    <w:p w14:paraId="1B3CD810" w14:textId="77777777" w:rsidR="00251047" w:rsidRDefault="00251047" w:rsidP="00300F30">
      <w:pPr>
        <w:pStyle w:val="KeinLeerraum"/>
        <w:rPr>
          <w:lang w:eastAsia="de-CH"/>
        </w:rPr>
      </w:pPr>
    </w:p>
    <w:p w14:paraId="08398DFF" w14:textId="77777777" w:rsidR="00251047" w:rsidRDefault="00251047" w:rsidP="00251047">
      <w:pPr>
        <w:pStyle w:val="Untertitel"/>
        <w:rPr>
          <w:lang w:eastAsia="de-CH"/>
        </w:rPr>
      </w:pPr>
      <w:r>
        <w:rPr>
          <w:lang w:eastAsia="de-CH"/>
        </w:rPr>
        <w:t>Tagesthemen</w:t>
      </w:r>
    </w:p>
    <w:p w14:paraId="23091B3F" w14:textId="77777777" w:rsidR="00251047" w:rsidRDefault="007277A2" w:rsidP="00251047">
      <w:pPr>
        <w:rPr>
          <w:lang w:eastAsia="de-CH"/>
        </w:rPr>
      </w:pPr>
      <w:r>
        <w:rPr>
          <w:lang w:eastAsia="de-CH"/>
        </w:rPr>
        <w:t xml:space="preserve">Heute </w:t>
      </w:r>
      <w:r w:rsidR="00DE54BA">
        <w:rPr>
          <w:lang w:eastAsia="de-CH"/>
        </w:rPr>
        <w:t>habe ich</w:t>
      </w:r>
      <w:r>
        <w:rPr>
          <w:lang w:eastAsia="de-CH"/>
        </w:rPr>
        <w:t xml:space="preserve"> wie geplant nur am Kapitel «Realisierung» gearbeitet. Das Tagesziel war die Vervollständigung dieses Kapitels, was</w:t>
      </w:r>
      <w:r w:rsidR="006F57CB">
        <w:rPr>
          <w:lang w:eastAsia="de-CH"/>
        </w:rPr>
        <w:t xml:space="preserve"> ich</w:t>
      </w:r>
      <w:r>
        <w:rPr>
          <w:lang w:eastAsia="de-CH"/>
        </w:rPr>
        <w:t xml:space="preserve"> auch erreicht </w:t>
      </w:r>
      <w:r w:rsidR="006F57CB">
        <w:rPr>
          <w:lang w:eastAsia="de-CH"/>
        </w:rPr>
        <w:t>habe</w:t>
      </w:r>
      <w:r>
        <w:rPr>
          <w:lang w:eastAsia="de-CH"/>
        </w:rPr>
        <w:t>.</w:t>
      </w:r>
      <w:r w:rsidR="00E03AB6">
        <w:rPr>
          <w:lang w:eastAsia="de-CH"/>
        </w:rPr>
        <w:t xml:space="preserve"> </w:t>
      </w:r>
      <w:r w:rsidR="00BF3E4E">
        <w:rPr>
          <w:lang w:eastAsia="de-CH"/>
        </w:rPr>
        <w:t>Das Einzige, was abseits vom Plan verlaufen ist, war eine kleine Anpassung an der App. Dabei habe ich lediglich die Komponente zur Farbauswahl bei den Schichten ersetzt, da</w:t>
      </w:r>
      <w:r w:rsidR="00A719B6">
        <w:rPr>
          <w:lang w:eastAsia="de-CH"/>
        </w:rPr>
        <w:t xml:space="preserve"> mir das Design der Bisherigen nicht sehr zugesagt hat</w:t>
      </w:r>
      <w:r w:rsidR="00BF3E4E">
        <w:rPr>
          <w:lang w:eastAsia="de-CH"/>
        </w:rPr>
        <w:t>.</w:t>
      </w:r>
    </w:p>
    <w:p w14:paraId="2F670ECA" w14:textId="77777777" w:rsidR="00251047" w:rsidRDefault="00251047" w:rsidP="00251047">
      <w:pPr>
        <w:pStyle w:val="Untertitel"/>
        <w:rPr>
          <w:lang w:eastAsia="de-CH"/>
        </w:rPr>
      </w:pPr>
      <w:r>
        <w:rPr>
          <w:lang w:eastAsia="de-CH"/>
        </w:rPr>
        <w:t>Hilfestellungen</w:t>
      </w:r>
    </w:p>
    <w:p w14:paraId="1FAF1920" w14:textId="77777777" w:rsidR="00251047" w:rsidRDefault="00E03AB6" w:rsidP="00251047">
      <w:pPr>
        <w:rPr>
          <w:lang w:eastAsia="de-CH"/>
        </w:rPr>
      </w:pPr>
      <w:r>
        <w:rPr>
          <w:lang w:eastAsia="de-CH"/>
        </w:rPr>
        <w:t>O</w:t>
      </w:r>
      <w:r w:rsidRPr="00B26CAB">
        <w:rPr>
          <w:lang w:eastAsia="de-CH"/>
        </w:rPr>
        <w:t>wasp.org</w:t>
      </w:r>
      <w:r>
        <w:rPr>
          <w:lang w:eastAsia="de-CH"/>
        </w:rPr>
        <w:t xml:space="preserve"> (Top 10), Test- und Sicherheitskonzept aus Kapitel «Initialisierung»</w:t>
      </w:r>
    </w:p>
    <w:p w14:paraId="1B63ADE1" w14:textId="77777777" w:rsidR="00251047" w:rsidRDefault="00251047" w:rsidP="00251047">
      <w:pPr>
        <w:pStyle w:val="Untertitel"/>
        <w:rPr>
          <w:lang w:eastAsia="de-CH"/>
        </w:rPr>
      </w:pPr>
      <w:r>
        <w:rPr>
          <w:lang w:eastAsia="de-CH"/>
        </w:rPr>
        <w:t>Reflexion +</w:t>
      </w:r>
    </w:p>
    <w:p w14:paraId="5A124EA1" w14:textId="77777777" w:rsidR="00251047" w:rsidRDefault="00C51334" w:rsidP="00251047">
      <w:pPr>
        <w:rPr>
          <w:lang w:eastAsia="de-CH"/>
        </w:rPr>
      </w:pPr>
      <w:r>
        <w:rPr>
          <w:lang w:eastAsia="de-CH"/>
        </w:rPr>
        <w:t xml:space="preserve">Ich musste heute viel erledigen, da das Kapitel «Realisierung» einige IPA-Kriterien beeinflusst, welche ich so gut wie möglich erfüllen will. Dabei lag die Erläuterung des Gesamtsystems im Vordergrund, was wie erwartet eine gute Übersicht und einen «Roten-Faden» forderte. Ich finde aber, dass ich die Aufgabe sehr gut lösen konnte, da der Text mit den Grafiken eigentlich alle wichtigen Punkte </w:t>
      </w:r>
      <w:r w:rsidR="00696B39">
        <w:rPr>
          <w:lang w:eastAsia="de-CH"/>
        </w:rPr>
        <w:t xml:space="preserve">so ausführlich wie nötig </w:t>
      </w:r>
      <w:r>
        <w:rPr>
          <w:lang w:eastAsia="de-CH"/>
        </w:rPr>
        <w:t>erklärt.</w:t>
      </w:r>
      <w:r w:rsidR="00A719B6">
        <w:rPr>
          <w:lang w:eastAsia="de-CH"/>
        </w:rPr>
        <w:t xml:space="preserve"> Die Anpassung der Komponente zur Farbauswahl bei den Schichten hat meiner Meinung nach das Formular um einiges ansehnlicher gemacht, wobei so gut wie kein Zeitaufwand dafür nötig war. Ich finde es auch immer wieder gut, neben der Doku auch ein wenig an der Anwendung arbeiten zu können.</w:t>
      </w:r>
    </w:p>
    <w:p w14:paraId="0B5F51AE" w14:textId="77777777" w:rsidR="00251047" w:rsidRDefault="00251047" w:rsidP="00251047">
      <w:pPr>
        <w:pStyle w:val="Untertitel"/>
        <w:rPr>
          <w:lang w:eastAsia="de-CH"/>
        </w:rPr>
      </w:pPr>
      <w:r>
        <w:rPr>
          <w:lang w:eastAsia="de-CH"/>
        </w:rPr>
        <w:t>Reflexion –</w:t>
      </w:r>
    </w:p>
    <w:p w14:paraId="62CD35DC" w14:textId="77777777" w:rsidR="00251047" w:rsidRDefault="00696B39" w:rsidP="00251047">
      <w:pPr>
        <w:rPr>
          <w:lang w:eastAsia="de-CH"/>
        </w:rPr>
      </w:pPr>
      <w:r>
        <w:rPr>
          <w:lang w:eastAsia="de-CH"/>
        </w:rPr>
        <w:t xml:space="preserve">Da ich das Kapitel so gut wie möglich erarbeiten wollte, fehlte mir am Ende die Zeit, um </w:t>
      </w:r>
      <w:r w:rsidR="00050967">
        <w:rPr>
          <w:lang w:eastAsia="de-CH"/>
        </w:rPr>
        <w:t xml:space="preserve">den Text grob auf Grammatik/Rechtschreibung zu prüfen. Mir ist jedoch klar, dass der Text noch verbessert werden muss, weshalb ich bei der abschliessenden Überprüfung dieses Kapitel genauer betrachten sollte.  </w:t>
      </w:r>
    </w:p>
    <w:p w14:paraId="759814DB" w14:textId="77777777" w:rsidR="00251047" w:rsidRDefault="00251047" w:rsidP="00251047">
      <w:pPr>
        <w:pStyle w:val="Untertitel"/>
        <w:rPr>
          <w:lang w:eastAsia="de-CH"/>
        </w:rPr>
      </w:pPr>
      <w:r>
        <w:rPr>
          <w:lang w:eastAsia="de-CH"/>
        </w:rPr>
        <w:t>Erkenntnisse</w:t>
      </w:r>
    </w:p>
    <w:p w14:paraId="666510E3" w14:textId="77777777" w:rsidR="008026C9" w:rsidRDefault="00050967" w:rsidP="00251047">
      <w:pPr>
        <w:rPr>
          <w:lang w:eastAsia="de-CH"/>
        </w:rPr>
      </w:pPr>
      <w:r>
        <w:rPr>
          <w:lang w:eastAsia="de-CH"/>
        </w:rPr>
        <w:t>Da heute hauptsächlich «Macherarbeiten» erledigt werden mussten, entstanden keine grösseren Erkenntnisse. Ich habe jedoch ein Sicherheitsrisiko zu Axios entdeckt, als ich die Sicherheitsprüfung durchgeführt habe. Auch wenn Pelan nicht betroffen ist, kann ich nun in anderen Anwendungen auf dieses Risiko achten.</w:t>
      </w:r>
    </w:p>
    <w:p w14:paraId="4E45D411" w14:textId="77777777" w:rsidR="00CE27F6" w:rsidRDefault="00CE27F6" w:rsidP="00251047">
      <w:pPr>
        <w:rPr>
          <w:lang w:eastAsia="de-CH"/>
        </w:rPr>
      </w:pPr>
    </w:p>
    <w:p w14:paraId="67E576D3" w14:textId="77777777" w:rsidR="00050967" w:rsidRDefault="00CE27F6" w:rsidP="00251047">
      <w:pPr>
        <w:rPr>
          <w:lang w:eastAsia="de-CH"/>
        </w:rPr>
      </w:pPr>
      <w:r>
        <w:rPr>
          <w:noProof/>
        </w:rPr>
        <w:drawing>
          <wp:inline distT="0" distB="0" distL="0" distR="0" wp14:anchorId="23C64996" wp14:editId="0901B525">
            <wp:extent cx="5760720" cy="1101090"/>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01090"/>
                    </a:xfrm>
                    <a:prstGeom prst="rect">
                      <a:avLst/>
                    </a:prstGeom>
                  </pic:spPr>
                </pic:pic>
              </a:graphicData>
            </a:graphic>
          </wp:inline>
        </w:drawing>
      </w:r>
    </w:p>
    <w:p w14:paraId="690C7702" w14:textId="77777777" w:rsidR="00251047" w:rsidRDefault="00251047" w:rsidP="00251047">
      <w:pPr>
        <w:pStyle w:val="berschrift2"/>
        <w:rPr>
          <w:lang w:eastAsia="de-CH"/>
        </w:rPr>
      </w:pPr>
      <w:bookmarkStart w:id="53" w:name="_Toc8393889"/>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53"/>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74F19D95" w14:textId="77777777" w:rsidTr="005533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1E3E7952" w14:textId="77777777" w:rsidR="00CD2784" w:rsidRDefault="00CD2784" w:rsidP="002C497E">
            <w:pPr>
              <w:rPr>
                <w:lang w:eastAsia="de-CH"/>
              </w:rPr>
            </w:pPr>
            <w:r>
              <w:rPr>
                <w:lang w:eastAsia="de-CH"/>
              </w:rPr>
              <w:t>Zeit</w:t>
            </w:r>
          </w:p>
        </w:tc>
        <w:tc>
          <w:tcPr>
            <w:tcW w:w="5485" w:type="dxa"/>
          </w:tcPr>
          <w:p w14:paraId="5DC1005A"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50375410"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75A0BBB5"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324DFD0D"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456090D3"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437505E" w14:textId="77777777" w:rsidR="00CD2784" w:rsidRDefault="00CD2784" w:rsidP="002C497E">
            <w:pPr>
              <w:rPr>
                <w:lang w:eastAsia="de-CH"/>
              </w:rPr>
            </w:pPr>
            <w:r>
              <w:rPr>
                <w:lang w:eastAsia="de-CH"/>
              </w:rPr>
              <w:t>0</w:t>
            </w:r>
            <w:r w:rsidR="007B0067">
              <w:rPr>
                <w:lang w:eastAsia="de-CH"/>
              </w:rPr>
              <w:t>7</w:t>
            </w:r>
            <w:r>
              <w:rPr>
                <w:lang w:eastAsia="de-CH"/>
              </w:rPr>
              <w:t>:</w:t>
            </w:r>
            <w:r w:rsidR="007B0067">
              <w:rPr>
                <w:lang w:eastAsia="de-CH"/>
              </w:rPr>
              <w:t>3</w:t>
            </w:r>
            <w:r>
              <w:rPr>
                <w:lang w:eastAsia="de-CH"/>
              </w:rPr>
              <w:t>0</w:t>
            </w:r>
          </w:p>
        </w:tc>
        <w:tc>
          <w:tcPr>
            <w:tcW w:w="5485" w:type="dxa"/>
            <w:vAlign w:val="center"/>
          </w:tcPr>
          <w:p w14:paraId="09130E14" w14:textId="77777777" w:rsidR="00CD2784" w:rsidRDefault="00232EA6"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 erfasst.</w:t>
            </w:r>
          </w:p>
        </w:tc>
        <w:tc>
          <w:tcPr>
            <w:tcW w:w="993" w:type="dxa"/>
            <w:vAlign w:val="center"/>
          </w:tcPr>
          <w:p w14:paraId="3B0FC658"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738F6D5"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850" w:type="dxa"/>
            <w:vAlign w:val="center"/>
          </w:tcPr>
          <w:p w14:paraId="0F62338E" w14:textId="77777777"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02:30</w:t>
            </w:r>
          </w:p>
        </w:tc>
      </w:tr>
      <w:tr w:rsidR="00CD2784" w14:paraId="65349A4F"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4A0B802" w14:textId="77777777" w:rsidR="00CD2784" w:rsidRDefault="004111D9" w:rsidP="002C497E">
            <w:pPr>
              <w:rPr>
                <w:lang w:eastAsia="de-CH"/>
              </w:rPr>
            </w:pPr>
            <w:r>
              <w:rPr>
                <w:lang w:eastAsia="de-CH"/>
              </w:rPr>
              <w:t>10</w:t>
            </w:r>
            <w:r w:rsidR="00CD2784">
              <w:rPr>
                <w:lang w:eastAsia="de-CH"/>
              </w:rPr>
              <w:t>:</w:t>
            </w:r>
            <w:r>
              <w:rPr>
                <w:lang w:eastAsia="de-CH"/>
              </w:rPr>
              <w:t>0</w:t>
            </w:r>
            <w:r w:rsidR="00CD2784">
              <w:rPr>
                <w:lang w:eastAsia="de-CH"/>
              </w:rPr>
              <w:t>0</w:t>
            </w:r>
          </w:p>
        </w:tc>
        <w:tc>
          <w:tcPr>
            <w:tcW w:w="5485" w:type="dxa"/>
            <w:vAlign w:val="center"/>
          </w:tcPr>
          <w:p w14:paraId="44BFF7E6" w14:textId="77777777" w:rsidR="00CD2784" w:rsidRDefault="00232EA6"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Kurzfassung geschrieben, letzte Grafiken eingefügt und alle beschriftet, Abbildungsverzeichnis generiert.</w:t>
            </w:r>
          </w:p>
        </w:tc>
        <w:tc>
          <w:tcPr>
            <w:tcW w:w="993" w:type="dxa"/>
            <w:vAlign w:val="center"/>
          </w:tcPr>
          <w:p w14:paraId="1395FDDC"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7C38A973" w14:textId="77777777" w:rsidR="00CD2784" w:rsidRDefault="00232EA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14:paraId="24C99A63" w14:textId="7777777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32EA6">
              <w:rPr>
                <w:lang w:eastAsia="de-CH"/>
              </w:rPr>
              <w:t>1</w:t>
            </w:r>
            <w:r>
              <w:rPr>
                <w:lang w:eastAsia="de-CH"/>
              </w:rPr>
              <w:t>:</w:t>
            </w:r>
            <w:r w:rsidR="00232EA6">
              <w:rPr>
                <w:lang w:eastAsia="de-CH"/>
              </w:rPr>
              <w:t>3</w:t>
            </w:r>
            <w:r>
              <w:rPr>
                <w:lang w:eastAsia="de-CH"/>
              </w:rPr>
              <w:t>0</w:t>
            </w:r>
          </w:p>
        </w:tc>
      </w:tr>
      <w:tr w:rsidR="00CD2784" w14:paraId="755925EA" w14:textId="77777777" w:rsidTr="00553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2E10BA71" w14:textId="77777777" w:rsidR="00CD2784" w:rsidRDefault="00F709AF" w:rsidP="002C497E">
            <w:pPr>
              <w:rPr>
                <w:lang w:eastAsia="de-CH"/>
              </w:rPr>
            </w:pPr>
            <w:r>
              <w:rPr>
                <w:lang w:eastAsia="de-CH"/>
              </w:rPr>
              <w:t>12</w:t>
            </w:r>
            <w:r w:rsidR="00CD2784">
              <w:rPr>
                <w:lang w:eastAsia="de-CH"/>
              </w:rPr>
              <w:t>:00</w:t>
            </w:r>
          </w:p>
        </w:tc>
        <w:tc>
          <w:tcPr>
            <w:tcW w:w="5485" w:type="dxa"/>
            <w:vAlign w:val="center"/>
          </w:tcPr>
          <w:p w14:paraId="52CD508D" w14:textId="77777777" w:rsidR="00CD2784" w:rsidRDefault="00F709AF"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«Abschlussbericht» erfasst.</w:t>
            </w:r>
          </w:p>
        </w:tc>
        <w:tc>
          <w:tcPr>
            <w:tcW w:w="993" w:type="dxa"/>
            <w:vAlign w:val="center"/>
          </w:tcPr>
          <w:p w14:paraId="29980059"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475228FA" w14:textId="77777777" w:rsidR="00CD2784" w:rsidRDefault="00F709AF"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14:paraId="35FAE613" w14:textId="77777777"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709AF">
              <w:rPr>
                <w:lang w:eastAsia="de-CH"/>
              </w:rPr>
              <w:t>3</w:t>
            </w:r>
            <w:r>
              <w:rPr>
                <w:lang w:eastAsia="de-CH"/>
              </w:rPr>
              <w:t>:00</w:t>
            </w:r>
          </w:p>
        </w:tc>
      </w:tr>
      <w:tr w:rsidR="00F709AF" w14:paraId="152253B6" w14:textId="77777777" w:rsidTr="005533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781078FE" w14:textId="77777777" w:rsidR="00F709AF" w:rsidRDefault="00F709AF" w:rsidP="002C497E">
            <w:pPr>
              <w:rPr>
                <w:lang w:eastAsia="de-CH"/>
              </w:rPr>
            </w:pPr>
            <w:r>
              <w:rPr>
                <w:lang w:eastAsia="de-CH"/>
              </w:rPr>
              <w:t>15:00</w:t>
            </w:r>
          </w:p>
        </w:tc>
        <w:tc>
          <w:tcPr>
            <w:tcW w:w="5485" w:type="dxa"/>
            <w:vAlign w:val="center"/>
          </w:tcPr>
          <w:p w14:paraId="2AFE9333"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Mit abschliessenden Arbeiten/Optimierungen begonnen (Glossar, Korrektur, Formatierung, Kriterien-Check, …).</w:t>
            </w:r>
          </w:p>
        </w:tc>
        <w:tc>
          <w:tcPr>
            <w:tcW w:w="993" w:type="dxa"/>
            <w:vAlign w:val="center"/>
          </w:tcPr>
          <w:p w14:paraId="0361C6CD" w14:textId="77777777" w:rsidR="00F709AF" w:rsidRDefault="00F709AF"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59144D96"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14:paraId="7AF14649" w14:textId="77777777" w:rsidR="00F709AF" w:rsidRDefault="0040469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bl>
    <w:p w14:paraId="60F223E3" w14:textId="77777777" w:rsidR="00251047" w:rsidRDefault="00251047" w:rsidP="00251047">
      <w:pPr>
        <w:pStyle w:val="Untertitel"/>
        <w:rPr>
          <w:lang w:eastAsia="de-CH"/>
        </w:rPr>
      </w:pPr>
      <w:r>
        <w:rPr>
          <w:lang w:eastAsia="de-CH"/>
        </w:rPr>
        <w:t>Tagesthemen</w:t>
      </w:r>
    </w:p>
    <w:p w14:paraId="4457B333" w14:textId="77777777" w:rsidR="00251047" w:rsidRDefault="007B320B" w:rsidP="00251047">
      <w:pPr>
        <w:rPr>
          <w:lang w:eastAsia="de-CH"/>
        </w:rPr>
      </w:pPr>
      <w:r>
        <w:rPr>
          <w:lang w:eastAsia="de-CH"/>
        </w:rPr>
        <w:t>Heute war geplant die Dokumentation so weit abzuschliessen, dass morgen nur noch abschliessende Arbeiten wie Korrigieren, Formatieren und ähnliche gemacht werden müssen. Dazu habe ich das Kapitel «Abschluss» im 2. Teil der Arbeit geschrieben und alle noch fehlenden Abbildungen eingefügt</w:t>
      </w:r>
      <w:r w:rsidR="003D10E9">
        <w:rPr>
          <w:lang w:eastAsia="de-CH"/>
        </w:rPr>
        <w:t xml:space="preserve"> und Beschriftungen erstellt, worauf ich das Abbildungsverzeichnis erstellt habe. Dann konnte ich die Kurzfassung schreiben und das letzte Kapitel «Abschlussbericht» fertigstellen. Da ich etwas früher fertig war als geplant, begann ich schon</w:t>
      </w:r>
      <w:r w:rsidR="002D1085">
        <w:rPr>
          <w:lang w:eastAsia="de-CH"/>
        </w:rPr>
        <w:t xml:space="preserve"> </w:t>
      </w:r>
      <w:r w:rsidR="003D10E9">
        <w:rPr>
          <w:lang w:eastAsia="de-CH"/>
        </w:rPr>
        <w:t>mit den Aufgaben von morgen.</w:t>
      </w:r>
      <w:r>
        <w:rPr>
          <w:lang w:eastAsia="de-CH"/>
        </w:rPr>
        <w:t xml:space="preserve"> </w:t>
      </w:r>
    </w:p>
    <w:p w14:paraId="73828F67" w14:textId="77777777" w:rsidR="00251047" w:rsidRDefault="00251047" w:rsidP="00251047">
      <w:pPr>
        <w:pStyle w:val="Untertitel"/>
        <w:rPr>
          <w:lang w:eastAsia="de-CH"/>
        </w:rPr>
      </w:pPr>
      <w:r>
        <w:rPr>
          <w:lang w:eastAsia="de-CH"/>
        </w:rPr>
        <w:t>Hilfestellungen</w:t>
      </w:r>
    </w:p>
    <w:p w14:paraId="72C4677D" w14:textId="77777777" w:rsidR="00251047" w:rsidRDefault="003D10E9" w:rsidP="00251047">
      <w:pPr>
        <w:rPr>
          <w:lang w:eastAsia="de-CH"/>
        </w:rPr>
      </w:pPr>
      <w:r>
        <w:rPr>
          <w:lang w:eastAsia="de-CH"/>
        </w:rPr>
        <w:t>Mein altes Referat zu Kanban,</w:t>
      </w:r>
      <w:r w:rsidR="00215128">
        <w:rPr>
          <w:lang w:eastAsia="de-CH"/>
        </w:rPr>
        <w:t xml:space="preserve"> GitHub-API (zum Abrufen der Issues </w:t>
      </w:r>
      <w:r w:rsidR="00C61274">
        <w:rPr>
          <w:lang w:eastAsia="de-CH"/>
        </w:rPr>
        <w:t>vom</w:t>
      </w:r>
      <w:r w:rsidR="00215128">
        <w:rPr>
          <w:lang w:eastAsia="de-CH"/>
        </w:rPr>
        <w:t xml:space="preserve"> Projekt)</w:t>
      </w:r>
    </w:p>
    <w:p w14:paraId="73C31706" w14:textId="77777777" w:rsidR="00251047" w:rsidRDefault="00251047" w:rsidP="00251047">
      <w:pPr>
        <w:pStyle w:val="Untertitel"/>
        <w:rPr>
          <w:lang w:eastAsia="de-CH"/>
        </w:rPr>
      </w:pPr>
      <w:r>
        <w:rPr>
          <w:lang w:eastAsia="de-CH"/>
        </w:rPr>
        <w:t>Reflexion +</w:t>
      </w:r>
    </w:p>
    <w:p w14:paraId="1E5741AF" w14:textId="77777777" w:rsidR="003D10E9" w:rsidRPr="003D10E9" w:rsidRDefault="009B1183" w:rsidP="003D10E9">
      <w:pPr>
        <w:rPr>
          <w:lang w:eastAsia="de-CH"/>
        </w:rPr>
      </w:pPr>
      <w:r>
        <w:rPr>
          <w:lang w:eastAsia="de-CH"/>
        </w:rPr>
        <w:t xml:space="preserve">Da ich heute etwas früher </w:t>
      </w:r>
      <w:r w:rsidR="003B42D8">
        <w:rPr>
          <w:lang w:eastAsia="de-CH"/>
        </w:rPr>
        <w:t xml:space="preserve">fertig war, konnte ich schon etwas vorarbeiten. Dabei habe ich unter anderem das Layout der gesamten Doku überprüft und leicht verbessert, wodurch ich nun sehr zufrieden mit der Darstellung bin. Auch die Texte, die ich heute erfasst habe, sind aus meiner Sicht sehr gut, da sie einen klaren, abrundenden Abschluss der Doku bilden. Speziell der Vergleich von Pelan zur Excel-Tabelle gefällt mir und </w:t>
      </w:r>
      <w:r w:rsidR="00AC5CED">
        <w:rPr>
          <w:lang w:eastAsia="de-CH"/>
        </w:rPr>
        <w:t>lässt sehen</w:t>
      </w:r>
      <w:r w:rsidR="003B42D8">
        <w:rPr>
          <w:lang w:eastAsia="de-CH"/>
        </w:rPr>
        <w:t>, was in dieser IPA geschaffen wurde.</w:t>
      </w:r>
    </w:p>
    <w:p w14:paraId="147F9DD6" w14:textId="77777777" w:rsidR="00251047" w:rsidRDefault="00251047" w:rsidP="00251047">
      <w:pPr>
        <w:pStyle w:val="Untertitel"/>
        <w:rPr>
          <w:lang w:eastAsia="de-CH"/>
        </w:rPr>
      </w:pPr>
      <w:r>
        <w:rPr>
          <w:lang w:eastAsia="de-CH"/>
        </w:rPr>
        <w:t>Reflexion –</w:t>
      </w:r>
    </w:p>
    <w:p w14:paraId="7ED6C440" w14:textId="77777777" w:rsidR="00251047" w:rsidRDefault="00783CCB" w:rsidP="00251047">
      <w:pPr>
        <w:rPr>
          <w:lang w:eastAsia="de-CH"/>
        </w:rPr>
      </w:pPr>
      <w:r>
        <w:rPr>
          <w:lang w:eastAsia="de-CH"/>
        </w:rPr>
        <w:t xml:space="preserve">Beim Erstellen der Statistiken zum Kanban-Board musste ich mich länger damit auseinandersetzen, wie ich an die Daten von GitHub komme und diese anschliessend </w:t>
      </w:r>
      <w:r w:rsidR="003F06AB">
        <w:rPr>
          <w:lang w:eastAsia="de-CH"/>
        </w:rPr>
        <w:t>in</w:t>
      </w:r>
      <w:r>
        <w:rPr>
          <w:lang w:eastAsia="de-CH"/>
        </w:rPr>
        <w:t xml:space="preserve"> einer Excel-Tabelle geeignet darstelle. Ich finde es schade, dass GitHub </w:t>
      </w:r>
      <w:r w:rsidR="00EB6AAC">
        <w:rPr>
          <w:lang w:eastAsia="de-CH"/>
        </w:rPr>
        <w:t>zum</w:t>
      </w:r>
      <w:r>
        <w:rPr>
          <w:lang w:eastAsia="de-CH"/>
        </w:rPr>
        <w:t xml:space="preserve"> Erstellen von solchen Statistiken noch nicht</w:t>
      </w:r>
      <w:r w:rsidR="00EB6AAC">
        <w:rPr>
          <w:lang w:eastAsia="de-CH"/>
        </w:rPr>
        <w:t>s</w:t>
      </w:r>
      <w:r>
        <w:rPr>
          <w:lang w:eastAsia="de-CH"/>
        </w:rPr>
        <w:t xml:space="preserve"> anbietet.</w:t>
      </w:r>
    </w:p>
    <w:p w14:paraId="1033BD38" w14:textId="77777777" w:rsidR="00251047" w:rsidRDefault="00251047" w:rsidP="00251047">
      <w:pPr>
        <w:pStyle w:val="Untertitel"/>
        <w:rPr>
          <w:lang w:eastAsia="de-CH"/>
        </w:rPr>
      </w:pPr>
      <w:r>
        <w:rPr>
          <w:lang w:eastAsia="de-CH"/>
        </w:rPr>
        <w:t>Erkenntnisse</w:t>
      </w:r>
    </w:p>
    <w:p w14:paraId="2BEECB76" w14:textId="2C355873" w:rsidR="00251047" w:rsidRDefault="003D10E9" w:rsidP="00607928">
      <w:pPr>
        <w:pStyle w:val="KeinLeerraum"/>
        <w:rPr>
          <w:lang w:eastAsia="de-CH"/>
        </w:rPr>
      </w:pPr>
      <w:r>
        <w:rPr>
          <w:lang w:eastAsia="de-CH"/>
        </w:rPr>
        <w:t xml:space="preserve">Wie vor einiger Zeit erwähnt war ich mir nicht sicher, wie ich die Anwendung von Kanban in der Doku nachweisen/beschreiben sollte. Ich erinnerte mich aber an mein altes Referat zu Kanban, worauf ich in der Doku von diesem Referat nach Ideen suchte. Dabei stiess ich auf die Durchsatzstatistiken, welche </w:t>
      </w:r>
      <w:r w:rsidR="00323F01">
        <w:rPr>
          <w:lang w:eastAsia="de-CH"/>
        </w:rPr>
        <w:t xml:space="preserve">das ITIL-Services-Team der Baloise zur Analyse ihres Kanban-Boards erstellt. Darin sah ich die bisher beste Art zur Visualisierung von gelösten und neu hinzugekommenen Tasks eines Kanban-Boards, weshalb ich kurzerhand eine solche Statistik zum Kanban der IPA erstellte. </w:t>
      </w:r>
    </w:p>
    <w:p w14:paraId="158EFE8F" w14:textId="28C54025" w:rsidR="00724B2D" w:rsidRDefault="00724B2D" w:rsidP="00607928">
      <w:pPr>
        <w:pStyle w:val="KeinLeerraum"/>
        <w:rPr>
          <w:lang w:eastAsia="de-CH"/>
        </w:rPr>
      </w:pPr>
      <w:r>
        <w:rPr>
          <w:noProof/>
        </w:rPr>
        <w:drawing>
          <wp:inline distT="0" distB="0" distL="0" distR="0" wp14:anchorId="323A9253" wp14:editId="3AC05E20">
            <wp:extent cx="5760720" cy="10890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9025"/>
                    </a:xfrm>
                    <a:prstGeom prst="rect">
                      <a:avLst/>
                    </a:prstGeom>
                  </pic:spPr>
                </pic:pic>
              </a:graphicData>
            </a:graphic>
          </wp:inline>
        </w:drawing>
      </w:r>
    </w:p>
    <w:p w14:paraId="443FC5E8" w14:textId="77777777" w:rsidR="00251047" w:rsidRDefault="00251047" w:rsidP="00251047">
      <w:pPr>
        <w:pStyle w:val="berschrift2"/>
        <w:rPr>
          <w:lang w:eastAsia="de-CH"/>
        </w:rPr>
      </w:pPr>
      <w:bookmarkStart w:id="54" w:name="_Toc8393890"/>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54"/>
    </w:p>
    <w:tbl>
      <w:tblPr>
        <w:tblStyle w:val="Listentabelle3Akzent1"/>
        <w:tblW w:w="0" w:type="auto"/>
        <w:tblLook w:val="04A0" w:firstRow="1" w:lastRow="0" w:firstColumn="1" w:lastColumn="0" w:noHBand="0" w:noVBand="1"/>
      </w:tblPr>
      <w:tblGrid>
        <w:gridCol w:w="752"/>
        <w:gridCol w:w="5485"/>
        <w:gridCol w:w="993"/>
        <w:gridCol w:w="992"/>
        <w:gridCol w:w="850"/>
      </w:tblGrid>
      <w:tr w:rsidR="00CD2784" w14:paraId="0566E3C0" w14:textId="77777777"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14:paraId="5D983FE7" w14:textId="77777777" w:rsidR="00CD2784" w:rsidRDefault="00CD2784" w:rsidP="002C497E">
            <w:pPr>
              <w:rPr>
                <w:lang w:eastAsia="de-CH"/>
              </w:rPr>
            </w:pPr>
            <w:r>
              <w:rPr>
                <w:lang w:eastAsia="de-CH"/>
              </w:rPr>
              <w:t>Zeit</w:t>
            </w:r>
          </w:p>
        </w:tc>
        <w:tc>
          <w:tcPr>
            <w:tcW w:w="5485" w:type="dxa"/>
          </w:tcPr>
          <w:p w14:paraId="34D86CF7"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14:paraId="6DD916B8" w14:textId="77777777"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14:paraId="3C498CA0"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14:paraId="6CA4B2A9" w14:textId="77777777"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14:paraId="3F40C3B7" w14:textId="77777777"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573BF505" w14:textId="0FBF8082" w:rsidR="00CD2784" w:rsidRDefault="00CD2784" w:rsidP="002C497E">
            <w:pPr>
              <w:rPr>
                <w:lang w:eastAsia="de-CH"/>
              </w:rPr>
            </w:pPr>
            <w:r>
              <w:rPr>
                <w:lang w:eastAsia="de-CH"/>
              </w:rPr>
              <w:t>0</w:t>
            </w:r>
            <w:r w:rsidR="00B66484">
              <w:rPr>
                <w:lang w:eastAsia="de-CH"/>
              </w:rPr>
              <w:t>7</w:t>
            </w:r>
            <w:r>
              <w:rPr>
                <w:lang w:eastAsia="de-CH"/>
              </w:rPr>
              <w:t>:</w:t>
            </w:r>
            <w:r w:rsidR="00B66484">
              <w:rPr>
                <w:lang w:eastAsia="de-CH"/>
              </w:rPr>
              <w:t>3</w:t>
            </w:r>
            <w:r>
              <w:rPr>
                <w:lang w:eastAsia="de-CH"/>
              </w:rPr>
              <w:t>0</w:t>
            </w:r>
          </w:p>
        </w:tc>
        <w:tc>
          <w:tcPr>
            <w:tcW w:w="5485" w:type="dxa"/>
            <w:vAlign w:val="center"/>
          </w:tcPr>
          <w:p w14:paraId="3233AA77" w14:textId="0A71E8E4" w:rsidR="00CD2784" w:rsidRDefault="00B664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Zahlreiche Verbesserungen zu Grammatik, Satzstellung, Rechtschreibung, Leserlichkeit u.Ä. vorgenommen.</w:t>
            </w:r>
          </w:p>
        </w:tc>
        <w:tc>
          <w:tcPr>
            <w:tcW w:w="993" w:type="dxa"/>
            <w:vAlign w:val="center"/>
          </w:tcPr>
          <w:p w14:paraId="031F756B" w14:textId="77777777"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14:paraId="68E849B5" w14:textId="569275E2"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AD2BA7">
              <w:rPr>
                <w:lang w:eastAsia="de-CH"/>
              </w:rPr>
              <w:t>4</w:t>
            </w:r>
            <w:r>
              <w:rPr>
                <w:lang w:eastAsia="de-CH"/>
              </w:rPr>
              <w:t>:00</w:t>
            </w:r>
          </w:p>
        </w:tc>
        <w:tc>
          <w:tcPr>
            <w:tcW w:w="850" w:type="dxa"/>
            <w:vAlign w:val="center"/>
          </w:tcPr>
          <w:p w14:paraId="32609BAB" w14:textId="4E170E35"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AD2BA7">
              <w:rPr>
                <w:lang w:eastAsia="de-CH"/>
              </w:rPr>
              <w:t>4</w:t>
            </w:r>
            <w:r>
              <w:rPr>
                <w:lang w:eastAsia="de-CH"/>
              </w:rPr>
              <w:t>:00</w:t>
            </w:r>
          </w:p>
        </w:tc>
      </w:tr>
      <w:tr w:rsidR="00CD2784" w14:paraId="4492DD54" w14:textId="77777777"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14:paraId="32A12018" w14:textId="0570800B" w:rsidR="00CD2784" w:rsidRDefault="00D32E75" w:rsidP="002C497E">
            <w:pPr>
              <w:rPr>
                <w:lang w:eastAsia="de-CH"/>
              </w:rPr>
            </w:pPr>
            <w:r>
              <w:rPr>
                <w:lang w:eastAsia="de-CH"/>
              </w:rPr>
              <w:t>12</w:t>
            </w:r>
            <w:r w:rsidR="00CD2784">
              <w:rPr>
                <w:lang w:eastAsia="de-CH"/>
              </w:rPr>
              <w:t>:00</w:t>
            </w:r>
          </w:p>
        </w:tc>
        <w:tc>
          <w:tcPr>
            <w:tcW w:w="5485" w:type="dxa"/>
            <w:vAlign w:val="center"/>
          </w:tcPr>
          <w:p w14:paraId="6A58FFAC" w14:textId="7F13CD22" w:rsidR="00CD2784" w:rsidRDefault="00D32E75"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Glossar erfasst, Zeitplan eingefügt, weitere Details verbessert bis zur Fertigstellung der Dokumentation.</w:t>
            </w:r>
          </w:p>
        </w:tc>
        <w:tc>
          <w:tcPr>
            <w:tcW w:w="993" w:type="dxa"/>
            <w:vAlign w:val="center"/>
          </w:tcPr>
          <w:p w14:paraId="73556A35" w14:textId="77777777"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14:paraId="2ED875B5" w14:textId="50609B54"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D32E75">
              <w:rPr>
                <w:lang w:eastAsia="de-CH"/>
              </w:rPr>
              <w:t>4</w:t>
            </w:r>
            <w:r>
              <w:rPr>
                <w:lang w:eastAsia="de-CH"/>
              </w:rPr>
              <w:t>:00</w:t>
            </w:r>
          </w:p>
        </w:tc>
        <w:tc>
          <w:tcPr>
            <w:tcW w:w="850" w:type="dxa"/>
            <w:vAlign w:val="center"/>
          </w:tcPr>
          <w:p w14:paraId="41285D5F" w14:textId="7A714C27"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D32E75">
              <w:rPr>
                <w:lang w:eastAsia="de-CH"/>
              </w:rPr>
              <w:t>4</w:t>
            </w:r>
            <w:r>
              <w:rPr>
                <w:lang w:eastAsia="de-CH"/>
              </w:rPr>
              <w:t>:00</w:t>
            </w:r>
          </w:p>
        </w:tc>
      </w:tr>
    </w:tbl>
    <w:p w14:paraId="794208DD" w14:textId="77777777" w:rsidR="00251047" w:rsidRDefault="00251047" w:rsidP="00D32E75">
      <w:pPr>
        <w:pStyle w:val="KeinLeerraum"/>
        <w:rPr>
          <w:lang w:eastAsia="de-CH"/>
        </w:rPr>
      </w:pPr>
    </w:p>
    <w:p w14:paraId="755AEF8E" w14:textId="77777777" w:rsidR="00251047" w:rsidRDefault="00251047" w:rsidP="00251047">
      <w:pPr>
        <w:pStyle w:val="Untertitel"/>
        <w:rPr>
          <w:lang w:eastAsia="de-CH"/>
        </w:rPr>
      </w:pPr>
      <w:r>
        <w:rPr>
          <w:lang w:eastAsia="de-CH"/>
        </w:rPr>
        <w:t>Tagesthemen</w:t>
      </w:r>
    </w:p>
    <w:p w14:paraId="3CA522BB" w14:textId="50D272B4" w:rsidR="00251047" w:rsidRDefault="009918A0" w:rsidP="00251047">
      <w:pPr>
        <w:rPr>
          <w:lang w:eastAsia="de-CH"/>
        </w:rPr>
      </w:pPr>
      <w:r>
        <w:rPr>
          <w:lang w:eastAsia="de-CH"/>
        </w:rPr>
        <w:t xml:space="preserve">Zu Beginn des letzten Tages der IPA habe ich die soweit fertiggestellte Doku noch im Detail auf mögliche Optimierungen geprüft und diese auch gleich umgesetzt. Dabei haben mir auch die Ratschläge geholfen, welche ich durch meine Familie erhalten habe. Sie nahmen sich gestern Abend noch kurzfristig Zeit um das Dokument zu lesen, wobei die Verständlichkeit im Fokus lag. Das Feedback von ihnen hat mir sehr geholfen, da es aus der Perspektive von Personen ist, die überhaupt nichts mit Informatik zu tun haben. Am Nachmittag habe ich dann noch das Glossar sowie den Zeitplan eingefügt, wodurch die Arbeit eigentlich abgeschlossen war. </w:t>
      </w:r>
      <w:r w:rsidR="00272C49">
        <w:rPr>
          <w:lang w:eastAsia="de-CH"/>
        </w:rPr>
        <w:t xml:space="preserve">Zur endgültigen Fertigstellung habe ich noch geringfügige Verbesserungen am Layout </w:t>
      </w:r>
      <w:r w:rsidR="00C82D86">
        <w:rPr>
          <w:lang w:eastAsia="de-CH"/>
        </w:rPr>
        <w:t>und weiteren Details vorgenommen.</w:t>
      </w:r>
    </w:p>
    <w:p w14:paraId="26323B6C" w14:textId="77777777" w:rsidR="00251047" w:rsidRDefault="00251047" w:rsidP="00251047">
      <w:pPr>
        <w:pStyle w:val="Untertitel"/>
        <w:rPr>
          <w:lang w:eastAsia="de-CH"/>
        </w:rPr>
      </w:pPr>
      <w:r>
        <w:rPr>
          <w:lang w:eastAsia="de-CH"/>
        </w:rPr>
        <w:t>Hilfestellungen</w:t>
      </w:r>
    </w:p>
    <w:p w14:paraId="701E6FC1" w14:textId="6CDDCFD9" w:rsidR="00251047" w:rsidRDefault="00C82D86" w:rsidP="00251047">
      <w:pPr>
        <w:rPr>
          <w:lang w:eastAsia="de-CH"/>
        </w:rPr>
      </w:pPr>
      <w:r>
        <w:rPr>
          <w:lang w:eastAsia="de-CH"/>
        </w:rPr>
        <w:t>Meine Familie (Tipps zum Verständnis), einige Wikipedia.org Beitrage für das Glossar</w:t>
      </w:r>
    </w:p>
    <w:p w14:paraId="5AB230EE" w14:textId="77777777" w:rsidR="00251047" w:rsidRDefault="00251047" w:rsidP="00251047">
      <w:pPr>
        <w:pStyle w:val="Untertitel"/>
        <w:rPr>
          <w:lang w:eastAsia="de-CH"/>
        </w:rPr>
      </w:pPr>
      <w:r>
        <w:rPr>
          <w:lang w:eastAsia="de-CH"/>
        </w:rPr>
        <w:t>Reflexion +</w:t>
      </w:r>
    </w:p>
    <w:p w14:paraId="010BF102" w14:textId="53CCDA10" w:rsidR="00251047" w:rsidRDefault="00C82D86" w:rsidP="00251047">
      <w:pPr>
        <w:rPr>
          <w:lang w:eastAsia="de-CH"/>
        </w:rPr>
      </w:pPr>
      <w:r>
        <w:rPr>
          <w:lang w:eastAsia="de-CH"/>
        </w:rPr>
        <w:t>Der heutige Tag ist soweit ohne Zwischenfälle oder ähnliches verlaufen, wodurch ich mich problemlos auf Details konzentrieren konnte. Beim abschliessenden Durchlesen der gesamten Doku muss ich sagen, dass ich grundsätzlich sehr zufrieden mit der Arbeit bin, wobei mir auch das Layout gefällt.</w:t>
      </w:r>
    </w:p>
    <w:p w14:paraId="42298556" w14:textId="77777777" w:rsidR="00251047" w:rsidRDefault="00251047" w:rsidP="00251047">
      <w:pPr>
        <w:pStyle w:val="Untertitel"/>
        <w:rPr>
          <w:lang w:eastAsia="de-CH"/>
        </w:rPr>
      </w:pPr>
      <w:r>
        <w:rPr>
          <w:lang w:eastAsia="de-CH"/>
        </w:rPr>
        <w:t>Reflexion –</w:t>
      </w:r>
    </w:p>
    <w:p w14:paraId="4DED0324" w14:textId="4CE10020" w:rsidR="00251047" w:rsidRDefault="00286E47" w:rsidP="00251047">
      <w:pPr>
        <w:rPr>
          <w:lang w:eastAsia="de-CH"/>
        </w:rPr>
      </w:pPr>
      <w:r>
        <w:rPr>
          <w:lang w:eastAsia="de-CH"/>
        </w:rPr>
        <w:t>Mir ist heute eigentlich nichts Negatives aufgefallen was eine Reflexion benötigten würde. Ich bin froh, dass die Arbeit soweit abgeschlossen ist und hoffe, dass die Abgabe auch so problemlos verläuft.</w:t>
      </w:r>
    </w:p>
    <w:p w14:paraId="189E6BA6" w14:textId="77777777" w:rsidR="00251047" w:rsidRDefault="00251047" w:rsidP="00251047">
      <w:pPr>
        <w:pStyle w:val="Untertitel"/>
        <w:rPr>
          <w:lang w:eastAsia="de-CH"/>
        </w:rPr>
      </w:pPr>
      <w:r>
        <w:rPr>
          <w:lang w:eastAsia="de-CH"/>
        </w:rPr>
        <w:t>Erkenntnisse</w:t>
      </w:r>
    </w:p>
    <w:p w14:paraId="49C8724A" w14:textId="14A2952E" w:rsidR="00251047" w:rsidRDefault="000163E8" w:rsidP="00251047">
      <w:pPr>
        <w:rPr>
          <w:lang w:eastAsia="de-CH"/>
        </w:rPr>
      </w:pPr>
      <w:r>
        <w:rPr>
          <w:lang w:eastAsia="de-CH"/>
        </w:rPr>
        <w:t>Es entstanden heute auch keine erwähnenswerten Erkenntnisse.</w:t>
      </w:r>
    </w:p>
    <w:p w14:paraId="0370C8E3" w14:textId="77777777" w:rsidR="00120956" w:rsidRDefault="00120956" w:rsidP="00251047">
      <w:pPr>
        <w:rPr>
          <w:lang w:eastAsia="de-CH"/>
        </w:rPr>
      </w:pPr>
    </w:p>
    <w:p w14:paraId="29D56D02" w14:textId="6E7AFA3E" w:rsidR="00251047" w:rsidRDefault="00251047" w:rsidP="00251047">
      <w:pPr>
        <w:rPr>
          <w:lang w:eastAsia="de-CH"/>
        </w:rPr>
      </w:pPr>
    </w:p>
    <w:p w14:paraId="7EDF19CD" w14:textId="4FEDC249" w:rsidR="001D4029" w:rsidRDefault="001D4029" w:rsidP="00251047">
      <w:pPr>
        <w:rPr>
          <w:lang w:eastAsia="de-CH"/>
        </w:rPr>
      </w:pPr>
    </w:p>
    <w:p w14:paraId="490F3333" w14:textId="77777777" w:rsidR="001D4029" w:rsidRDefault="001D4029" w:rsidP="00251047">
      <w:pPr>
        <w:rPr>
          <w:lang w:eastAsia="de-CH"/>
        </w:rPr>
      </w:pPr>
    </w:p>
    <w:p w14:paraId="2E843E0F" w14:textId="7E338B82" w:rsidR="00FC3449" w:rsidRDefault="006A15C6">
      <w:pPr>
        <w:rPr>
          <w:lang w:eastAsia="de-CH"/>
        </w:rPr>
      </w:pPr>
      <w:r>
        <w:rPr>
          <w:noProof/>
        </w:rPr>
        <w:drawing>
          <wp:inline distT="0" distB="0" distL="0" distR="0" wp14:anchorId="1A7BF64F" wp14:editId="097FBF49">
            <wp:extent cx="5760720" cy="1103630"/>
            <wp:effectExtent l="0" t="0" r="0" b="127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03630"/>
                    </a:xfrm>
                    <a:prstGeom prst="rect">
                      <a:avLst/>
                    </a:prstGeom>
                  </pic:spPr>
                </pic:pic>
              </a:graphicData>
            </a:graphic>
          </wp:inline>
        </w:drawing>
      </w:r>
      <w:r w:rsidR="00251047">
        <w:rPr>
          <w:lang w:eastAsia="de-CH"/>
        </w:rPr>
        <w:br w:type="page"/>
      </w:r>
    </w:p>
    <w:p w14:paraId="224D9E64" w14:textId="77777777" w:rsidR="003A10B9" w:rsidRDefault="004E3291" w:rsidP="003A10B9">
      <w:pPr>
        <w:pStyle w:val="berschrift1"/>
        <w:rPr>
          <w:lang w:eastAsia="de-CH"/>
        </w:rPr>
      </w:pPr>
      <w:bookmarkStart w:id="55" w:name="_Toc8393891"/>
      <w:r>
        <w:rPr>
          <w:lang w:eastAsia="de-CH"/>
        </w:rPr>
        <w:lastRenderedPageBreak/>
        <w:t>Abschlussbericht</w:t>
      </w:r>
      <w:bookmarkEnd w:id="55"/>
    </w:p>
    <w:p w14:paraId="16C22D1C" w14:textId="77777777" w:rsidR="003A10B9" w:rsidRDefault="003A10B9" w:rsidP="003A10B9">
      <w:pPr>
        <w:pStyle w:val="berschrift2"/>
        <w:rPr>
          <w:lang w:eastAsia="de-CH"/>
        </w:rPr>
      </w:pPr>
      <w:bookmarkStart w:id="56" w:name="_Toc8393892"/>
      <w:r>
        <w:rPr>
          <w:lang w:eastAsia="de-CH"/>
        </w:rPr>
        <w:t>Ist-Soll</w:t>
      </w:r>
      <w:bookmarkEnd w:id="56"/>
    </w:p>
    <w:p w14:paraId="3249494A" w14:textId="77777777" w:rsidR="005E1C18" w:rsidRDefault="005E1C18" w:rsidP="005E1C18">
      <w:r>
        <w:t xml:space="preserve">Da der Helpdesk einen vermeidbar hohen Aufwand bei der Einsatzplanung der Mitarbeitenden betreibt, war das Ziel der Arbeit, dem Helpdesk eine bessere Alternative zur Einsatzplanung per Excel zu bieten.  Das Resultat der Arbeit ist eine dynamische, produktionsfähige Webanwendung für die Einsatzplanung eines Teams. </w:t>
      </w:r>
    </w:p>
    <w:p w14:paraId="408D659D" w14:textId="77777777" w:rsidR="00F748ED" w:rsidRDefault="006207A5" w:rsidP="00F748ED">
      <w:pPr>
        <w:keepNext/>
      </w:pPr>
      <w:r>
        <w:rPr>
          <w:noProof/>
        </w:rPr>
        <w:drawing>
          <wp:inline distT="0" distB="0" distL="0" distR="0" wp14:anchorId="218F0204" wp14:editId="064D286D">
            <wp:extent cx="5760720" cy="194892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948926"/>
                    </a:xfrm>
                    <a:prstGeom prst="rect">
                      <a:avLst/>
                    </a:prstGeom>
                    <a:noFill/>
                    <a:ln>
                      <a:noFill/>
                    </a:ln>
                  </pic:spPr>
                </pic:pic>
              </a:graphicData>
            </a:graphic>
          </wp:inline>
        </w:drawing>
      </w:r>
    </w:p>
    <w:p w14:paraId="0B8007B0" w14:textId="72B5EF65" w:rsidR="003A10B9" w:rsidRDefault="00F748ED" w:rsidP="00F748ED">
      <w:pPr>
        <w:pStyle w:val="Beschriftung"/>
        <w:jc w:val="right"/>
        <w:rPr>
          <w:lang w:eastAsia="de-CH"/>
        </w:rPr>
      </w:pPr>
      <w:bookmarkStart w:id="57" w:name="_Toc8379412"/>
      <w:r>
        <w:t xml:space="preserve">Abbildung </w:t>
      </w:r>
      <w:r w:rsidR="007B320B">
        <w:rPr>
          <w:noProof/>
        </w:rPr>
        <w:fldChar w:fldCharType="begin"/>
      </w:r>
      <w:r w:rsidR="007B320B">
        <w:rPr>
          <w:noProof/>
        </w:rPr>
        <w:instrText xml:space="preserve"> SEQ Abbildung \* ARABIC </w:instrText>
      </w:r>
      <w:r w:rsidR="007B320B">
        <w:rPr>
          <w:noProof/>
        </w:rPr>
        <w:fldChar w:fldCharType="separate"/>
      </w:r>
      <w:r w:rsidR="00504727">
        <w:rPr>
          <w:noProof/>
        </w:rPr>
        <w:t>7</w:t>
      </w:r>
      <w:r w:rsidR="007B320B">
        <w:rPr>
          <w:noProof/>
        </w:rPr>
        <w:fldChar w:fldCharType="end"/>
      </w:r>
      <w:r>
        <w:t xml:space="preserve"> - Vergleich der Dienstpläne als Tabelle und in Pelan</w:t>
      </w:r>
      <w:bookmarkEnd w:id="57"/>
    </w:p>
    <w:p w14:paraId="49B3A1A3" w14:textId="77777777" w:rsidR="005E1C18" w:rsidRDefault="005E1C18" w:rsidP="003A10B9">
      <w:r>
        <w:t xml:space="preserve">Abschliessend kann man also sagen, dass das Ziel durchaus erreicht wurde. Der Helpdesk kann sich nun für die neue Webanwendung entscheiden und diese nutzen, sobald sie intern aufgesetzt wurde. Dabei kann die Webanwendung die gleichen Anforderungen erfüllen wie das Excel, wobei sie dynamischer und einfacher zu handhaben ist.  </w:t>
      </w:r>
    </w:p>
    <w:p w14:paraId="0B4CB49F" w14:textId="77777777" w:rsidR="002F0A4F" w:rsidRDefault="002F0A4F" w:rsidP="003A10B9"/>
    <w:p w14:paraId="18B9F967" w14:textId="77777777" w:rsidR="003A10B9" w:rsidRDefault="003A10B9" w:rsidP="003A10B9">
      <w:pPr>
        <w:pStyle w:val="berschrift2"/>
        <w:rPr>
          <w:lang w:eastAsia="de-CH"/>
        </w:rPr>
      </w:pPr>
      <w:bookmarkStart w:id="58" w:name="_Toc8393893"/>
      <w:r>
        <w:rPr>
          <w:lang w:eastAsia="de-CH"/>
        </w:rPr>
        <w:t>Schwierigkeiten</w:t>
      </w:r>
      <w:bookmarkEnd w:id="58"/>
    </w:p>
    <w:p w14:paraId="31A19C64" w14:textId="77E4BDB9" w:rsidR="005E1C18" w:rsidRDefault="005E1C18" w:rsidP="005E1C18">
      <w:r>
        <w:t>Ungeplante Schwierigkeiten können während der Entwicklung einer Anwendung durchaus auftreten. Dabei sind die meisten nicht von grosser Bedeutung und stören den Arbeitsablauf kaum. Während der Implementierung der Anwendung kam es ebenfalls an gewissen Stellen zu Abweichungen von der geplanten Umsetzungsmethode, wobei die meisten</w:t>
      </w:r>
      <w:r w:rsidR="004D6C1B">
        <w:t xml:space="preserve"> zeitlich</w:t>
      </w:r>
      <w:r>
        <w:t xml:space="preserve"> nur einen geringen Einfluss hatten. </w:t>
      </w:r>
    </w:p>
    <w:p w14:paraId="1FF9761B" w14:textId="77777777" w:rsidR="005E1C18" w:rsidRDefault="005E1C18" w:rsidP="005E1C18">
      <w:r>
        <w:t>Die grösste Schwierigkeit ergab sich bei der Umsetzung des eigentlichen Dienstplans. Mir war zwar bewusst, dass dieser eigenständig umgesetzt werden muss, jedoch war meine Einschätzung des Aufgabenumfangs nicht richtig. Ich musste hier mehr Zeit investieren als geplant, da mir die Komplexität der Anforderung erst nach Beginn der Entwicklung klar wurde. Die dynamische Speicherung der Einsätze im globalen Speicher wurde komplexer als erwartet und es schien mir, als wenn mit jedem Fortschritt an einer Stelle, an einer anderen neue Aufgaben entstanden, die zur Funktion der zuvor implementierten benötigt wurden.</w:t>
      </w:r>
    </w:p>
    <w:p w14:paraId="4034B21D" w14:textId="77777777" w:rsidR="002F0A4F" w:rsidRDefault="002F0A4F" w:rsidP="005E1C18"/>
    <w:p w14:paraId="40A1E73D" w14:textId="77777777" w:rsidR="002F0A4F" w:rsidRDefault="002F0A4F" w:rsidP="005E1C18"/>
    <w:p w14:paraId="1E30EDCC" w14:textId="77777777" w:rsidR="002F0A4F" w:rsidRDefault="002F0A4F" w:rsidP="005E1C18"/>
    <w:p w14:paraId="561F6E65" w14:textId="64F2C5BA" w:rsidR="00D01E2B" w:rsidRDefault="002B0670" w:rsidP="005E1C18">
      <w:r>
        <w:t xml:space="preserve">Insgesamt </w:t>
      </w:r>
      <w:r w:rsidR="00F023E1">
        <w:t>dauerte die Implementierung</w:t>
      </w:r>
      <w:r w:rsidR="005E1C18">
        <w:t xml:space="preserve"> </w:t>
      </w:r>
      <w:r w:rsidR="00F023E1">
        <w:t>des</w:t>
      </w:r>
      <w:r w:rsidR="005E1C18">
        <w:t xml:space="preserve"> </w:t>
      </w:r>
      <w:r>
        <w:t>Dienstplan</w:t>
      </w:r>
      <w:r w:rsidR="00F023E1">
        <w:t>s länger als im Zeitplan geschätzt</w:t>
      </w:r>
      <w:r w:rsidR="005E1C18">
        <w:t xml:space="preserve">, weswegen ich mich bei den anschliessenden Aufgaben beeilen </w:t>
      </w:r>
      <w:r w:rsidR="00A74973">
        <w:t>sollte</w:t>
      </w:r>
      <w:r w:rsidR="005E1C18">
        <w:t xml:space="preserve">. </w:t>
      </w:r>
      <w:r w:rsidR="00A74973">
        <w:t xml:space="preserve">Die Umsetzung dieser dauerte jedoch kürzer als geplant, </w:t>
      </w:r>
      <w:r w:rsidR="009A0CD3">
        <w:t>wobei</w:t>
      </w:r>
      <w:r w:rsidR="00A74973">
        <w:t xml:space="preserve"> i</w:t>
      </w:r>
      <w:r w:rsidR="005E1C18">
        <w:t xml:space="preserve">ch </w:t>
      </w:r>
      <w:r w:rsidR="00DF4EA4">
        <w:t>S</w:t>
      </w:r>
      <w:r w:rsidR="005E1C18">
        <w:t xml:space="preserve">ie optimal </w:t>
      </w:r>
      <w:r w:rsidR="0076061D">
        <w:t>umsetzen</w:t>
      </w:r>
      <w:r w:rsidR="005E1C18">
        <w:t xml:space="preserve"> </w:t>
      </w:r>
      <w:r w:rsidR="00A74973">
        <w:t xml:space="preserve">konnte </w:t>
      </w:r>
      <w:r w:rsidR="005E1C18">
        <w:t xml:space="preserve">und </w:t>
      </w:r>
      <w:r w:rsidR="00A74973">
        <w:t xml:space="preserve">es </w:t>
      </w:r>
      <w:r w:rsidR="004B3CF2">
        <w:t>schliesslich</w:t>
      </w:r>
      <w:r w:rsidR="00F26C81">
        <w:t xml:space="preserve"> </w:t>
      </w:r>
      <w:r w:rsidR="005E1C18">
        <w:t>schaffte, die Entwicklungsphase nach Zeitplan zu beenden.</w:t>
      </w:r>
    </w:p>
    <w:p w14:paraId="0EDAF6E1" w14:textId="77777777" w:rsidR="003A10B9" w:rsidRDefault="005E1C18" w:rsidP="003A10B9">
      <w:r>
        <w:t xml:space="preserve">Gravierende Schwierigkeiten gab es glücklicherweise nicht, was nicht zuletzt an der guten Planung und meiner unabhängigen Arbeitsmethode lag. Ich kann mir vorstellen, dass mehr Probleme entstanden wären, wenn die Entwicklung mit internen Abhängigkeiten durchgeführt worden wäre. </w:t>
      </w:r>
    </w:p>
    <w:p w14:paraId="013DD595" w14:textId="77777777" w:rsidR="00D01E2B" w:rsidRDefault="00D01E2B" w:rsidP="001F422D">
      <w:pPr>
        <w:pStyle w:val="KeinLeerraum"/>
      </w:pPr>
    </w:p>
    <w:p w14:paraId="3C375F50" w14:textId="77777777" w:rsidR="003A10B9" w:rsidRDefault="003A10B9" w:rsidP="003A10B9">
      <w:pPr>
        <w:pStyle w:val="berschrift2"/>
        <w:rPr>
          <w:lang w:eastAsia="de-CH"/>
        </w:rPr>
      </w:pPr>
      <w:bookmarkStart w:id="59" w:name="_Toc8393894"/>
      <w:r>
        <w:rPr>
          <w:lang w:eastAsia="de-CH"/>
        </w:rPr>
        <w:t>Fazit zum Projekt</w:t>
      </w:r>
      <w:bookmarkEnd w:id="59"/>
    </w:p>
    <w:p w14:paraId="2E19DE99" w14:textId="27813ECB" w:rsidR="002F0A4F" w:rsidRDefault="00A74973" w:rsidP="003A10B9">
      <w:r>
        <w:t xml:space="preserve">Die Umsetzung einer </w:t>
      </w:r>
      <w:r w:rsidR="00A2671D">
        <w:t>solchen</w:t>
      </w:r>
      <w:r>
        <w:t xml:space="preserve"> Anwendung in einer solch kleinen Zeitspanne ist an sich bereits eine Herausforderung, die ohne konkrete Planung und gute Vorkenntnisse nicht bewältigt werden könnte. Eine Abweichung von einem eingeschätzten Zeitaufwand könnte hier gravierende Folgen haben, welche die Fertigstellung des Projekts gefährden könnten.  Während der Entwicklung führte ein ungeplanter Mehraufwand zu einem Zeitverlust, der glücklicherweise ausgeglichen werden konnte. Schlussendlich wurde erfolgreich ein Endprodukt erstellt, welches aktuellen Standards entspricht und bereit für die produktive Nutzung</w:t>
      </w:r>
      <w:r w:rsidR="00740FA7">
        <w:t xml:space="preserve"> ist</w:t>
      </w:r>
      <w:r>
        <w:t>. Dies konnte durch abschliessende Tests überprüft und bestätigt werden.</w:t>
      </w:r>
    </w:p>
    <w:p w14:paraId="2452AB4C" w14:textId="77777777" w:rsidR="001F422D" w:rsidRDefault="001F422D" w:rsidP="001F422D">
      <w:pPr>
        <w:pStyle w:val="KeinLeerraum"/>
      </w:pPr>
    </w:p>
    <w:p w14:paraId="317D51B3" w14:textId="77777777" w:rsidR="003A10B9" w:rsidRDefault="003A10B9" w:rsidP="003A10B9">
      <w:pPr>
        <w:pStyle w:val="berschrift3"/>
        <w:rPr>
          <w:lang w:eastAsia="de-CH"/>
        </w:rPr>
      </w:pPr>
      <w:bookmarkStart w:id="60" w:name="_Toc8393895"/>
      <w:r>
        <w:rPr>
          <w:lang w:eastAsia="de-CH"/>
        </w:rPr>
        <w:t>Entstandene Abweichungen zur Aufgabenstellung</w:t>
      </w:r>
      <w:bookmarkEnd w:id="60"/>
    </w:p>
    <w:p w14:paraId="2FB409C2" w14:textId="77777777" w:rsidR="00F270FE" w:rsidRDefault="00F270FE" w:rsidP="00F270FE">
      <w:r>
        <w:t>Bereits vor Beginn des Durchführungsblocks kam es zu unvorhersehbaren Abweichungen, welche die im Voraus definierte, detaillierte Aufgabenstellung veränderten. Da aber keine Abweichungen entstanden, die die eigentlichen Anforderungen blockierten, waren keine zusätzlichen Fachgespräche notwendig.</w:t>
      </w:r>
    </w:p>
    <w:p w14:paraId="28E72721" w14:textId="77777777" w:rsidR="00F270FE" w:rsidRDefault="00F270FE" w:rsidP="00F270FE">
      <w:pPr>
        <w:pStyle w:val="Untertitel"/>
      </w:pPr>
      <w:r>
        <w:t>Struktur der Benutzerverwaltung</w:t>
      </w:r>
    </w:p>
    <w:p w14:paraId="46D4D3B0" w14:textId="03FEAFDA" w:rsidR="00F270FE" w:rsidRDefault="00F270FE" w:rsidP="00F270FE">
      <w:r>
        <w:t xml:space="preserve">Hier wurden alle vordefinierten Anforderungen übernommen, wobei sogleich eine optionale Erweiterung hinzugezogen wurde. Die Teamleiter können nicht nur die Rollen der Benutzer, sondern gleichzeitig auch einige weitere Details wie den Namen und Spitznamen anpassen. Dies wurde so entschieden, da der Aufwand schlussendlich genauso gross war, und die Funktion irgendwann wahrscheinlich ohnehin angefragt worden wäre. </w:t>
      </w:r>
    </w:p>
    <w:p w14:paraId="6DC9D157" w14:textId="77777777" w:rsidR="00F270FE" w:rsidRDefault="00F270FE" w:rsidP="00F270FE">
      <w:pPr>
        <w:pStyle w:val="Untertitel"/>
      </w:pPr>
      <w:r>
        <w:t>Struktur der Anwendung</w:t>
      </w:r>
    </w:p>
    <w:p w14:paraId="7270DE9A" w14:textId="77777777" w:rsidR="002F0A4F" w:rsidRDefault="00F270FE" w:rsidP="00F270FE">
      <w:r>
        <w:t xml:space="preserve">Hier wurden grundsätzlich auch alle angeforderten Ansichten implementiert, wobei die Bearbeitung der Tageszeiten und Schichten in einer gemeinsamen Ansicht umgesetzt wurde. Die Login-Ansicht, welche zu Demozwecken implementiert werden sollte, wurde komplett gestrichen, da sie einerseits in Berücksichtigung der Medusa-SSO Infrastruktur der Baloise überhaupt keinen Sinn macht, und andererseits zur Demonstration eher im Back-end implementiert werden soll. </w:t>
      </w:r>
    </w:p>
    <w:p w14:paraId="6F18BEA4" w14:textId="388DF3D4" w:rsidR="002F0A4F" w:rsidRDefault="002F0A4F" w:rsidP="00F270FE"/>
    <w:p w14:paraId="38CFECD3" w14:textId="77777777" w:rsidR="00C24D71" w:rsidRDefault="00C24D71" w:rsidP="00F270FE"/>
    <w:p w14:paraId="23568DCB" w14:textId="77777777" w:rsidR="00F270FE" w:rsidRDefault="00F270FE" w:rsidP="00F270FE">
      <w:r>
        <w:t>Dazu entschieden wir uns, weil die Einhaltung der Gütestufe 3 des Bewertungskriteriums «Brauchbarkeit (Applikation)» eigentlich gar keine Login-Ansicht zulassen würde.</w:t>
      </w:r>
    </w:p>
    <w:p w14:paraId="4A8A7418" w14:textId="77777777" w:rsidR="00F270FE" w:rsidRDefault="00F270FE" w:rsidP="00F270FE">
      <w:r>
        <w:t>Darüber hinaus wurde eine weitere optionale Ansicht implementiert. Mit der «Support»-Ansicht soll dem Benutzer ein schneller Zugang zu wichtigen Kontaktdaten ermöglicht werden. Dazu entschieden wir uns, um die Benutzerfreundlichkeit der Anwendung weiter zu steigern, wobei kein erwähnenswerter Mehraufwand entstanden ist.</w:t>
      </w:r>
    </w:p>
    <w:p w14:paraId="3C94A445" w14:textId="77777777" w:rsidR="002F0A4F" w:rsidRDefault="002F0A4F" w:rsidP="00F270FE"/>
    <w:p w14:paraId="2D6EC5F5" w14:textId="77777777" w:rsidR="00F270FE" w:rsidRDefault="00F270FE" w:rsidP="00F270FE">
      <w:pPr>
        <w:pStyle w:val="Untertitel"/>
      </w:pPr>
      <w:r>
        <w:t>Mittel und Methoden</w:t>
      </w:r>
    </w:p>
    <w:p w14:paraId="0DAD0825" w14:textId="77F3AD29" w:rsidR="00F270FE" w:rsidRDefault="00F270FE" w:rsidP="003A10B9">
      <w:r>
        <w:t>Durch eine unvorhersehbare Mitteilung des Kanban-Dienstes «Waffle.io» über die Einstellung ihrer Dienste musste</w:t>
      </w:r>
      <w:r w:rsidR="00617BE9">
        <w:t>n</w:t>
      </w:r>
      <w:r>
        <w:t xml:space="preserve"> </w:t>
      </w:r>
      <w:r w:rsidR="00617BE9">
        <w:t>wir</w:t>
      </w:r>
      <w:r>
        <w:t xml:space="preserve"> für </w:t>
      </w:r>
      <w:r w:rsidR="00617BE9">
        <w:t>das</w:t>
      </w:r>
      <w:r>
        <w:t xml:space="preserve"> Kanban-Board eine Alternative finden. Schlussendlich entschieden wir uns für ein einfaches GitHub-Project, welches fast die gleichen Kompetenzen erfüllt.</w:t>
      </w:r>
    </w:p>
    <w:p w14:paraId="421E3980" w14:textId="77777777" w:rsidR="002F0A4F" w:rsidRDefault="002F0A4F" w:rsidP="003A10B9"/>
    <w:p w14:paraId="1C90B6F9" w14:textId="77777777" w:rsidR="003A10B9" w:rsidRDefault="003A10B9" w:rsidP="003A10B9">
      <w:pPr>
        <w:pStyle w:val="berschrift2"/>
        <w:rPr>
          <w:lang w:eastAsia="de-CH"/>
        </w:rPr>
      </w:pPr>
      <w:bookmarkStart w:id="61" w:name="_Toc8393896"/>
      <w:r>
        <w:rPr>
          <w:lang w:eastAsia="de-CH"/>
        </w:rPr>
        <w:t>Persönliches Fazit</w:t>
      </w:r>
      <w:bookmarkEnd w:id="61"/>
    </w:p>
    <w:p w14:paraId="76C82F44" w14:textId="2F173E74" w:rsidR="00F270FE" w:rsidRDefault="00F270FE" w:rsidP="00F270FE">
      <w:r>
        <w:t xml:space="preserve">Nach der Umsetzung der Anwendung bleiben mir einige wichtige Eindrücke und Erkenntnisse. Der kurze Zeitraum, der für die Programmierung geplant war, hat meine gesamte Konzentration und höchste Produktionsfähigkeit </w:t>
      </w:r>
      <w:r w:rsidRPr="00084F56">
        <w:t>benötigt</w:t>
      </w:r>
      <w:r>
        <w:t xml:space="preserve">, um </w:t>
      </w:r>
      <w:r w:rsidR="0097099A">
        <w:t xml:space="preserve">die Anwendung </w:t>
      </w:r>
      <w:r>
        <w:t xml:space="preserve">termingerecht </w:t>
      </w:r>
      <w:r w:rsidR="0097099A">
        <w:t xml:space="preserve">zu </w:t>
      </w:r>
      <w:r>
        <w:t>realisie</w:t>
      </w:r>
      <w:r w:rsidR="0097099A">
        <w:t>ren</w:t>
      </w:r>
      <w:r>
        <w:t>. Es hätten zusätzliche Details behandelt werden können, wenn ich hier mehr Zeit gehabt hätte. Ich gelangte auch kurz in eine Stresssituation bei der Implementierung des Dienstplans. Durch diese Erfahrung weiss ich nun, dass eine genaue Planung/Einschätzung der Anforderung entscheidend für den Erfolg eines Projekts sein kann.</w:t>
      </w:r>
    </w:p>
    <w:p w14:paraId="78CA4879" w14:textId="56B4B4FC" w:rsidR="003A10B9" w:rsidRDefault="00F270FE" w:rsidP="003A10B9">
      <w:r>
        <w:t>Letztendlich bin ich sehr zufrieden mit der Anwendung. Sie deckt die Anforderungen</w:t>
      </w:r>
      <w:r w:rsidR="001A2E8F">
        <w:t>,</w:t>
      </w:r>
      <w:r>
        <w:t xml:space="preserve"> </w:t>
      </w:r>
      <w:r w:rsidR="00E7197D">
        <w:t>wurde</w:t>
      </w:r>
      <w:r>
        <w:t xml:space="preserve"> professionell umgesetzt</w:t>
      </w:r>
      <w:r w:rsidR="001A2E8F">
        <w:t xml:space="preserve"> und kann dem Helpdesk durchaus helfen, indem Sie die Planung einfacher gestaltet als eine Excel-Tabelle. Die Umsetzung mit Vue.js hat mir sehr zugesagt, da ich dieses Framework zur Realisierung von Webanwendungen bevorzuge. </w:t>
      </w:r>
      <w:r w:rsidR="005B6DD9">
        <w:t xml:space="preserve">Ich habe darauf geachtet, dass möglichst viel modularisiert wird und der Code übersichtlich und verständlich bleibt, wodurch auch nachfolgende Entwickler </w:t>
      </w:r>
      <w:r w:rsidR="009A323C">
        <w:t xml:space="preserve">problemlos </w:t>
      </w:r>
      <w:r w:rsidR="005B6DD9">
        <w:t xml:space="preserve">mit dem Code arbeiten können. </w:t>
      </w:r>
      <w:r w:rsidR="001A2E8F">
        <w:t xml:space="preserve"> </w:t>
      </w:r>
      <w:r>
        <w:t xml:space="preserve"> </w:t>
      </w:r>
    </w:p>
    <w:p w14:paraId="034B4511" w14:textId="77777777" w:rsidR="002F0A4F" w:rsidRDefault="002F0A4F">
      <w:r>
        <w:br w:type="page"/>
      </w:r>
    </w:p>
    <w:p w14:paraId="79A5616F" w14:textId="77777777" w:rsidR="002F0A4F" w:rsidRDefault="002F0A4F" w:rsidP="003A10B9"/>
    <w:p w14:paraId="5897CB5F" w14:textId="77777777" w:rsidR="003A10B9" w:rsidRDefault="003A10B9" w:rsidP="002F0A4F">
      <w:pPr>
        <w:pStyle w:val="berschrift2"/>
        <w:rPr>
          <w:lang w:eastAsia="de-CH"/>
        </w:rPr>
      </w:pPr>
      <w:bookmarkStart w:id="62" w:name="_Toc8393897"/>
      <w:r>
        <w:rPr>
          <w:lang w:eastAsia="de-CH"/>
        </w:rPr>
        <w:t>Schlussreflexion</w:t>
      </w:r>
      <w:bookmarkEnd w:id="62"/>
    </w:p>
    <w:p w14:paraId="5261E995" w14:textId="77777777" w:rsidR="003A10B9" w:rsidRDefault="003A10B9" w:rsidP="003A10B9">
      <w:pPr>
        <w:pStyle w:val="berschrift3"/>
        <w:rPr>
          <w:lang w:eastAsia="de-CH"/>
        </w:rPr>
      </w:pPr>
      <w:bookmarkStart w:id="63" w:name="_Toc8393898"/>
      <w:r>
        <w:rPr>
          <w:lang w:eastAsia="de-CH"/>
        </w:rPr>
        <w:t>Arbeitsmethodik</w:t>
      </w:r>
      <w:bookmarkEnd w:id="63"/>
    </w:p>
    <w:p w14:paraId="114ACC74" w14:textId="77777777" w:rsidR="003A10B9" w:rsidRDefault="001A30F2" w:rsidP="003A10B9">
      <w:pPr>
        <w:rPr>
          <w:lang w:eastAsia="de-CH"/>
        </w:rPr>
      </w:pPr>
      <w:r>
        <w:t xml:space="preserve">Während der Entwicklung nutzte ich Kanban zur Visualisierung meines Fortschritts. Ich habe Kanban bereits zuvor bei anderen Projekten genutzt und kenne auch detaillierte Funktionen, da ich vor einiger Zeit ein Referat zu dieser Methodik gehalten habe. Meiner Meinung nach ist Kanban eine gute Wahl in der Softwareentwicklung, da das System unkompliziert und übersichtlich ist. Das hat sich für mich auch während der IPA herausgestellt, weshalb ich in Zukunft bei Kanban bleiben würde. Ich finde, dass Kanban im Vergleich zu anderen Methoden wie z.B. </w:t>
      </w:r>
      <w:r w:rsidR="00405677">
        <w:t xml:space="preserve">Scrum </w:t>
      </w:r>
      <w:r w:rsidR="00405677">
        <w:rPr>
          <w:lang w:eastAsia="de-CH"/>
        </w:rPr>
        <w:t>eine dynamischere und selbstständigere Arbeitsweise zulässt, wobei auch zeitliche Abweichungen und andere Probleme schnell sichtbar werden.</w:t>
      </w:r>
    </w:p>
    <w:p w14:paraId="7D923103" w14:textId="77777777" w:rsidR="003A10B9" w:rsidRDefault="003A10B9" w:rsidP="003A10B9">
      <w:pPr>
        <w:pStyle w:val="berschrift3"/>
        <w:rPr>
          <w:lang w:eastAsia="de-CH"/>
        </w:rPr>
      </w:pPr>
      <w:bookmarkStart w:id="64" w:name="_Toc8393899"/>
      <w:r>
        <w:rPr>
          <w:lang w:eastAsia="de-CH"/>
        </w:rPr>
        <w:t>Werkzeuge</w:t>
      </w:r>
      <w:bookmarkEnd w:id="64"/>
    </w:p>
    <w:p w14:paraId="6C6F4D1A" w14:textId="19ED6ACF" w:rsidR="00082B90" w:rsidRDefault="00405677" w:rsidP="00D01E2B">
      <w:r>
        <w:t xml:space="preserve">Mit den eingesetzten Sprachen, Programmen und Diensten bin ich grundsätzlich zufrieden. Mir war wichtig, dass ich mir hier keine Grenzen, sondern klare Strukturen und wenn möglich sogar Abhilfe schaffe. Dieses Ziel habe ich auch erreicht, wobei ich aber Verbesserungspotential sehe: Der Texteditor Atom bietet zwar viele Möglichkeiten, lässt sich aber nur schwer für Debugging u.Ä. verwenden. Hier könnte ich auf ein </w:t>
      </w:r>
      <w:r w:rsidRPr="00022770">
        <w:t>fortgeschrittener</w:t>
      </w:r>
      <w:r>
        <w:t>es Programm setzen.</w:t>
      </w:r>
      <w:r w:rsidR="0011306D">
        <w:t xml:space="preserve"> Ich bemerkte auch, dass Netlify zur Demonstration der Anwendung nicht notwendig wäre</w:t>
      </w:r>
      <w:r>
        <w:t xml:space="preserve">, da ein lokaler Produktions-Build dieselben Kriterien erfüllt. Bei meinem nächsten Projekt würde ich </w:t>
      </w:r>
      <w:r w:rsidR="004A206F">
        <w:t xml:space="preserve">womöglich </w:t>
      </w:r>
      <w:r>
        <w:t>auf diesen Dienst verzichten.</w:t>
      </w:r>
    </w:p>
    <w:p w14:paraId="04EDD8F5" w14:textId="77777777" w:rsidR="002F0A4F" w:rsidRDefault="002F0A4F" w:rsidP="002F0A4F">
      <w:pPr>
        <w:pStyle w:val="berschrift3"/>
        <w:rPr>
          <w:lang w:eastAsia="de-CH"/>
        </w:rPr>
      </w:pPr>
      <w:bookmarkStart w:id="65" w:name="_Toc8393900"/>
      <w:r>
        <w:rPr>
          <w:lang w:eastAsia="de-CH"/>
        </w:rPr>
        <w:t>Umsetzung</w:t>
      </w:r>
      <w:bookmarkEnd w:id="65"/>
    </w:p>
    <w:p w14:paraId="33A8E1E2" w14:textId="77777777" w:rsidR="00CB2E8E" w:rsidRDefault="00043367" w:rsidP="002F0A4F">
      <w:pPr>
        <w:rPr>
          <w:lang w:eastAsia="de-CH"/>
        </w:rPr>
      </w:pPr>
      <w:r>
        <w:rPr>
          <w:lang w:eastAsia="de-CH"/>
        </w:rPr>
        <w:t>Ich denke, dass die eingesetzten Abhängigkeiten und die allgemeine Umsetzung der Ansichten sehr gut gewählt ist und den «Best-Practices» entspricht. Hier würde ich eigentlich nichts anders machen und auch beim nächsten Projekt auf diese Methoden setzen. Einzig die Abfragen der Einsätze im Dienstplan</w:t>
      </w:r>
      <w:r w:rsidR="00CB2E8E">
        <w:rPr>
          <w:lang w:eastAsia="de-CH"/>
        </w:rPr>
        <w:t xml:space="preserve"> konnte nicht ganz optimal umgesetzt werden, da dafür der Endpunkt auf der API fehlt. Ich würde die Einsätze lieber gesammelt mit einer Abfrage anstatt mit mehreren Abfragen für jeden einzelnen Benutzer durchführen. Da mir dies bei der Vorarbeit jedoch nicht in den Sinn kam, fehlt aktuell der entsprechende Endpunkt und die Abfragen mussten einzeln implementiert werden.</w:t>
      </w:r>
    </w:p>
    <w:p w14:paraId="70EE5B63" w14:textId="075BDE29" w:rsidR="002F0A4F" w:rsidRPr="002F0A4F" w:rsidRDefault="00CB2E8E" w:rsidP="002F0A4F">
      <w:pPr>
        <w:rPr>
          <w:lang w:eastAsia="de-CH"/>
        </w:rPr>
      </w:pPr>
      <w:r>
        <w:rPr>
          <w:lang w:eastAsia="de-CH"/>
        </w:rPr>
        <w:t>Mit der Performance der Anwendung bin ich sehr zufrieden. Mir ist die Ladezeit einer Anwendung sowie die Dauer zur Verarbeitung von Daten sehr wichtig, da das für mich ein</w:t>
      </w:r>
      <w:r w:rsidR="0023098D">
        <w:rPr>
          <w:lang w:eastAsia="de-CH"/>
        </w:rPr>
        <w:t>en</w:t>
      </w:r>
      <w:r>
        <w:rPr>
          <w:lang w:eastAsia="de-CH"/>
        </w:rPr>
        <w:t xml:space="preserve"> ausschlaggebende</w:t>
      </w:r>
      <w:r w:rsidR="0023098D">
        <w:rPr>
          <w:lang w:eastAsia="de-CH"/>
        </w:rPr>
        <w:t>n</w:t>
      </w:r>
      <w:r>
        <w:rPr>
          <w:lang w:eastAsia="de-CH"/>
        </w:rPr>
        <w:t xml:space="preserve"> Punkt </w:t>
      </w:r>
      <w:r w:rsidR="0023098D">
        <w:rPr>
          <w:lang w:eastAsia="de-CH"/>
        </w:rPr>
        <w:t>zur</w:t>
      </w:r>
      <w:r>
        <w:rPr>
          <w:lang w:eastAsia="de-CH"/>
        </w:rPr>
        <w:t xml:space="preserve"> Benutzerfreundlichkeit </w:t>
      </w:r>
      <w:r w:rsidR="0023098D">
        <w:rPr>
          <w:lang w:eastAsia="de-CH"/>
        </w:rPr>
        <w:t>darstellt</w:t>
      </w:r>
      <w:r>
        <w:rPr>
          <w:lang w:eastAsia="de-CH"/>
        </w:rPr>
        <w:t xml:space="preserve">. Meiner Meinung nach sollten solche Geschwindigkeiten </w:t>
      </w:r>
      <w:r w:rsidR="00984804">
        <w:rPr>
          <w:lang w:eastAsia="de-CH"/>
        </w:rPr>
        <w:t>heutzutage</w:t>
      </w:r>
      <w:r>
        <w:rPr>
          <w:lang w:eastAsia="de-CH"/>
        </w:rPr>
        <w:t xml:space="preserve"> bei allen Anwendungen Standard sein, was leider nicht immer der Fall ist. Ich denke, dass ich die Performance von Pelan sogar noch etwas erhöhen könnte, wenn ich serverseitiges Rendern </w:t>
      </w:r>
      <w:r w:rsidR="00FD4510">
        <w:rPr>
          <w:lang w:eastAsia="de-CH"/>
        </w:rPr>
        <w:t>einsetzen würde. Dies kann für eine Vue.js Anwendung beispielsweise durch das erweiterte «Nuxt.js» Framework realisiert werden, was aber zusätzlichen Aufwand und Komplexität bedeut</w:t>
      </w:r>
      <w:r w:rsidR="0023098D">
        <w:rPr>
          <w:lang w:eastAsia="de-CH"/>
        </w:rPr>
        <w:t>et</w:t>
      </w:r>
      <w:r w:rsidR="00270B56">
        <w:rPr>
          <w:lang w:eastAsia="de-CH"/>
        </w:rPr>
        <w:t>.</w:t>
      </w:r>
      <w:r w:rsidR="00FD4510">
        <w:rPr>
          <w:lang w:eastAsia="de-CH"/>
        </w:rPr>
        <w:t xml:space="preserve"> </w:t>
      </w:r>
      <w:r w:rsidR="00270B56">
        <w:rPr>
          <w:lang w:eastAsia="de-CH"/>
        </w:rPr>
        <w:t>Deshalb passt</w:t>
      </w:r>
      <w:r w:rsidR="00C9499F">
        <w:rPr>
          <w:lang w:eastAsia="de-CH"/>
        </w:rPr>
        <w:t>e</w:t>
      </w:r>
      <w:r w:rsidR="00270B56">
        <w:rPr>
          <w:lang w:eastAsia="de-CH"/>
        </w:rPr>
        <w:t xml:space="preserve"> </w:t>
      </w:r>
      <w:r w:rsidR="00FD4510">
        <w:rPr>
          <w:lang w:eastAsia="de-CH"/>
        </w:rPr>
        <w:t xml:space="preserve">es </w:t>
      </w:r>
      <w:r w:rsidR="00E0539C">
        <w:rPr>
          <w:lang w:eastAsia="de-CH"/>
        </w:rPr>
        <w:t xml:space="preserve">leider </w:t>
      </w:r>
      <w:r w:rsidR="00FD4510">
        <w:rPr>
          <w:lang w:eastAsia="de-CH"/>
        </w:rPr>
        <w:t xml:space="preserve">nicht in den Rahmen </w:t>
      </w:r>
      <w:r w:rsidR="00C9499F">
        <w:rPr>
          <w:lang w:eastAsia="de-CH"/>
        </w:rPr>
        <w:t>dieser</w:t>
      </w:r>
      <w:r w:rsidR="00FD4510">
        <w:rPr>
          <w:lang w:eastAsia="de-CH"/>
        </w:rPr>
        <w:t xml:space="preserve"> IPA</w:t>
      </w:r>
      <w:r w:rsidR="00270B56">
        <w:rPr>
          <w:lang w:eastAsia="de-CH"/>
        </w:rPr>
        <w:t xml:space="preserve"> und wurde für Pelan nicht genutzt</w:t>
      </w:r>
      <w:r w:rsidR="00FD4510">
        <w:rPr>
          <w:lang w:eastAsia="de-CH"/>
        </w:rPr>
        <w:t xml:space="preserve">. </w:t>
      </w:r>
      <w:r w:rsidR="00043367">
        <w:rPr>
          <w:lang w:eastAsia="de-CH"/>
        </w:rPr>
        <w:t xml:space="preserve"> </w:t>
      </w:r>
    </w:p>
    <w:p w14:paraId="0334DF54" w14:textId="77777777" w:rsidR="00CB2078" w:rsidRDefault="00CB2078" w:rsidP="00D01E2B">
      <w:r>
        <w:rPr>
          <w:lang w:eastAsia="de-CH"/>
        </w:rPr>
        <w:br w:type="page"/>
      </w:r>
    </w:p>
    <w:p w14:paraId="1E683E75" w14:textId="77777777" w:rsidR="004E3291" w:rsidRDefault="004E3291" w:rsidP="00CB2078">
      <w:pPr>
        <w:tabs>
          <w:tab w:val="left" w:pos="2216"/>
        </w:tabs>
        <w:rPr>
          <w:lang w:eastAsia="de-CH"/>
        </w:rPr>
      </w:pPr>
    </w:p>
    <w:p w14:paraId="2030D70A" w14:textId="77777777" w:rsidR="004E3291" w:rsidRDefault="004E3291" w:rsidP="004E3291">
      <w:pPr>
        <w:pStyle w:val="Titel"/>
        <w:rPr>
          <w:lang w:eastAsia="de-CH"/>
        </w:rPr>
      </w:pPr>
      <w:bookmarkStart w:id="66" w:name="_Toc8393901"/>
      <w:r>
        <w:rPr>
          <w:lang w:eastAsia="de-CH"/>
        </w:rPr>
        <w:t>Teil 2: Dokumentation und Umsetzung</w:t>
      </w:r>
      <w:bookmarkEnd w:id="66"/>
    </w:p>
    <w:p w14:paraId="0CB65E85" w14:textId="77777777" w:rsidR="004E3291" w:rsidRDefault="004E3291" w:rsidP="004E3291">
      <w:pPr>
        <w:pStyle w:val="berschrift1"/>
        <w:rPr>
          <w:lang w:eastAsia="de-CH"/>
        </w:rPr>
      </w:pPr>
      <w:bookmarkStart w:id="67" w:name="_Toc8393902"/>
      <w:r>
        <w:rPr>
          <w:lang w:eastAsia="de-CH"/>
        </w:rPr>
        <w:t>Initialisierung</w:t>
      </w:r>
      <w:bookmarkEnd w:id="67"/>
    </w:p>
    <w:p w14:paraId="4B54DD85" w14:textId="77777777" w:rsidR="003A10B9" w:rsidRDefault="003A10B9" w:rsidP="003A10B9">
      <w:pPr>
        <w:pStyle w:val="berschrift2"/>
        <w:rPr>
          <w:lang w:eastAsia="de-CH"/>
        </w:rPr>
      </w:pPr>
      <w:bookmarkStart w:id="68" w:name="_Toc8393903"/>
      <w:r>
        <w:rPr>
          <w:lang w:eastAsia="de-CH"/>
        </w:rPr>
        <w:t>Analyse Vue.js</w:t>
      </w:r>
      <w:bookmarkEnd w:id="68"/>
    </w:p>
    <w:p w14:paraId="11C322EB" w14:textId="77777777"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14:paraId="061F3E8F" w14:textId="77777777" w:rsidR="00CB2078" w:rsidRPr="001F73AF" w:rsidRDefault="00CB2078" w:rsidP="00CB2078">
      <w:pPr>
        <w:pStyle w:val="Listenabsatz"/>
        <w:numPr>
          <w:ilvl w:val="0"/>
          <w:numId w:val="11"/>
        </w:numPr>
      </w:pPr>
      <w:r w:rsidRPr="001F73AF">
        <w:t>Komponentenbasierte Umsetzung (Wiederverwendbarkeit)</w:t>
      </w:r>
    </w:p>
    <w:p w14:paraId="77AF955D" w14:textId="77777777" w:rsidR="00CB2078" w:rsidRPr="001F73AF" w:rsidRDefault="00CB2078" w:rsidP="00CB2078">
      <w:pPr>
        <w:pStyle w:val="Listenabsatz"/>
        <w:numPr>
          <w:ilvl w:val="0"/>
          <w:numId w:val="11"/>
        </w:numPr>
      </w:pPr>
      <w:r w:rsidRPr="001F73AF">
        <w:t>Viel Flexibilität</w:t>
      </w:r>
    </w:p>
    <w:p w14:paraId="26021170" w14:textId="77777777" w:rsidR="00CB2078" w:rsidRPr="001F73AF" w:rsidRDefault="00CB2078" w:rsidP="00CB2078">
      <w:pPr>
        <w:pStyle w:val="Listenabsatz"/>
        <w:numPr>
          <w:ilvl w:val="0"/>
          <w:numId w:val="11"/>
        </w:numPr>
      </w:pPr>
      <w:r w:rsidRPr="001F73AF">
        <w:t>Hohe Performance</w:t>
      </w:r>
    </w:p>
    <w:p w14:paraId="3863CAE2" w14:textId="77777777" w:rsidR="00CB2078" w:rsidRPr="001F73AF" w:rsidRDefault="00CB2078" w:rsidP="00CB2078">
      <w:pPr>
        <w:pStyle w:val="Listenabsatz"/>
        <w:numPr>
          <w:ilvl w:val="0"/>
          <w:numId w:val="11"/>
        </w:numPr>
      </w:pPr>
      <w:r w:rsidRPr="001F73AF">
        <w:t>Grosse Community (= gute Dokumentation und reichlich Unterstützung)</w:t>
      </w:r>
    </w:p>
    <w:p w14:paraId="676B07BB" w14:textId="77777777"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14:paraId="101483A7" w14:textId="77777777"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14:paraId="7E0B54A9" w14:textId="77777777"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14:paraId="13BBE40A" w14:textId="77777777"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14:paraId="2A2804DD" w14:textId="02F4189A" w:rsidR="003A10B9" w:rsidRDefault="00CB2078" w:rsidP="003A10B9">
      <w:r w:rsidRPr="001F73AF">
        <w:t xml:space="preserve">Durch weitere Entwicklungs-Abhängigkeiten </w:t>
      </w:r>
      <w:r w:rsidR="00A46042">
        <w:t>wird</w:t>
      </w:r>
      <w:r w:rsidRPr="001F73AF">
        <w:t xml:space="preserve"> die Implementierung einfacher gemacht, wodurch</w:t>
      </w:r>
      <w:r w:rsidR="00DC5FAC">
        <w:t xml:space="preserve"> man sich </w:t>
      </w:r>
      <w:r>
        <w:t>stärker</w:t>
      </w:r>
      <w:r w:rsidRPr="001F73AF">
        <w:t xml:space="preserve"> auf die wichtigen Punkte konzentrieren </w:t>
      </w:r>
      <w:r w:rsidR="00DC5FAC">
        <w:t>kann</w:t>
      </w:r>
      <w:r w:rsidRPr="001F73AF">
        <w:t xml:space="preserve">. Schlussendlich </w:t>
      </w:r>
      <w:r w:rsidR="00457610">
        <w:t>soll also ermöglicht werden</w:t>
      </w:r>
      <w:r w:rsidRPr="001F73AF">
        <w:t>, durch Vue.js eine Anwendung performant, stabil und schnell umzusetzen.</w:t>
      </w:r>
    </w:p>
    <w:p w14:paraId="5C4F52B9" w14:textId="77777777" w:rsidR="00CB2078" w:rsidRDefault="00CB2078" w:rsidP="003A10B9">
      <w:r>
        <w:br w:type="page"/>
      </w:r>
    </w:p>
    <w:p w14:paraId="6A256523" w14:textId="77777777" w:rsidR="003A10B9" w:rsidRDefault="003A10B9" w:rsidP="003A10B9">
      <w:pPr>
        <w:pStyle w:val="berschrift3"/>
        <w:rPr>
          <w:lang w:eastAsia="de-CH"/>
        </w:rPr>
      </w:pPr>
      <w:bookmarkStart w:id="69" w:name="_Toc8393904"/>
      <w:r>
        <w:rPr>
          <w:lang w:eastAsia="de-CH"/>
        </w:rPr>
        <w:lastRenderedPageBreak/>
        <w:t>Konzept</w:t>
      </w:r>
      <w:bookmarkEnd w:id="69"/>
    </w:p>
    <w:p w14:paraId="37A5D911" w14:textId="77777777"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14:paraId="7085237C" w14:textId="77777777"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14:paraId="3EAF42BC" w14:textId="77777777" w:rsidR="00CB2078" w:rsidRDefault="00CB2078" w:rsidP="00CB2078">
      <w:r>
        <w:t>Der Sinn hinter den Komponenten ist die Wiederverwendbarkeit von Elementen, wodurch diese an unterschiedlichen Stellen genutzt werden können und bei Anpassungen nur eine Stelle im Code bearbeitet werden muss.</w:t>
      </w:r>
    </w:p>
    <w:p w14:paraId="649FF558" w14:textId="77777777" w:rsidR="00C66283" w:rsidRDefault="00C66283" w:rsidP="00CB2078"/>
    <w:p w14:paraId="67942302" w14:textId="77777777" w:rsidR="001A6162" w:rsidRDefault="00C66283" w:rsidP="001A6162">
      <w:pPr>
        <w:keepNext/>
      </w:pPr>
      <w:r>
        <w:rPr>
          <w:noProof/>
        </w:rPr>
        <w:drawing>
          <wp:inline distT="0" distB="0" distL="0" distR="0" wp14:anchorId="59149053" wp14:editId="04F198DF">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14:paraId="390FEF19" w14:textId="2F202D9F" w:rsidR="00C66283" w:rsidRDefault="001A6162" w:rsidP="001A6162">
      <w:pPr>
        <w:pStyle w:val="Beschriftung"/>
        <w:jc w:val="right"/>
      </w:pPr>
      <w:bookmarkStart w:id="70" w:name="_Toc837941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8</w:t>
      </w:r>
      <w:r w:rsidR="001A30F2">
        <w:rPr>
          <w:noProof/>
        </w:rPr>
        <w:fldChar w:fldCharType="end"/>
      </w:r>
      <w:r>
        <w:t xml:space="preserve"> - Vue.js Komponenten Konzept</w:t>
      </w:r>
      <w:bookmarkEnd w:id="70"/>
    </w:p>
    <w:p w14:paraId="33547716" w14:textId="5987A932" w:rsidR="003068D4" w:rsidRDefault="003068D4" w:rsidP="003A10B9">
      <w:r>
        <w:t xml:space="preserve">Mit </w:t>
      </w:r>
      <w:r w:rsidR="0058774B">
        <w:t>der Erweiterung «</w:t>
      </w:r>
      <w:r>
        <w:t>Vuex</w:t>
      </w:r>
      <w:r w:rsidR="0058774B">
        <w:t>»</w:t>
      </w:r>
      <w:r>
        <w:t xml:space="preserve"> entsteht zudem eine Art globaler Speicher (der sogenannte «Store»), auf welchen alle Komponenten zugreifen können. </w:t>
      </w:r>
      <w:r w:rsidR="00487593">
        <w:t>Dadurch</w:t>
      </w:r>
      <w:r>
        <w:t xml:space="preserve"> </w:t>
      </w:r>
      <w:r w:rsidR="00D84F2E">
        <w:t>wird</w:t>
      </w:r>
      <w:r>
        <w:t xml:space="preserve"> es möglich</w:t>
      </w:r>
      <w:r w:rsidR="00871BCC">
        <w:t>,</w:t>
      </w:r>
      <w:r>
        <w:t xml:space="preserve"> den Inhalt einer Komponente mit diesem Speicher zu verknüpfen, sodass bei Veränderungen an einer anderen Stelle der Inhalt in der verknüpften Komponente automatisch aktualisiert wird. </w:t>
      </w:r>
    </w:p>
    <w:p w14:paraId="4472DA73" w14:textId="77777777" w:rsidR="003204C3" w:rsidRDefault="003204C3" w:rsidP="003204C3">
      <w:pPr>
        <w:pStyle w:val="KeinLeerraum"/>
      </w:pPr>
    </w:p>
    <w:p w14:paraId="4A695B23" w14:textId="77777777" w:rsidR="003A10B9" w:rsidRDefault="003A10B9" w:rsidP="003A10B9">
      <w:pPr>
        <w:pStyle w:val="berschrift3"/>
        <w:rPr>
          <w:lang w:eastAsia="de-CH"/>
        </w:rPr>
      </w:pPr>
      <w:bookmarkStart w:id="71" w:name="_Toc8393905"/>
      <w:r>
        <w:rPr>
          <w:lang w:eastAsia="de-CH"/>
        </w:rPr>
        <w:t>Vergleich</w:t>
      </w:r>
      <w:bookmarkEnd w:id="71"/>
    </w:p>
    <w:p w14:paraId="46DA26E1" w14:textId="77777777" w:rsidR="000955E4" w:rsidRDefault="003068D4" w:rsidP="003A10B9">
      <w:r>
        <w:t>Zur Auswahl standen auch weitere Frameworks wie React oder Angular, mit welchen ich bisher keine oder nur wenig Erfahrung habe. Nach einer kurzen Evaluation der Frameworks stellte sich für mich heraus, dass React und Angular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14:paraId="3A12656C" w14:textId="77777777" w:rsidR="003A10B9" w:rsidRDefault="000955E4" w:rsidP="003A10B9">
      <w:r>
        <w:br w:type="page"/>
      </w:r>
    </w:p>
    <w:p w14:paraId="6EC9B859" w14:textId="77777777" w:rsidR="003A10B9" w:rsidRDefault="000214FC" w:rsidP="003A10B9">
      <w:pPr>
        <w:pStyle w:val="berschrift2"/>
        <w:rPr>
          <w:lang w:eastAsia="de-CH"/>
        </w:rPr>
      </w:pPr>
      <w:bookmarkStart w:id="72" w:name="_Toc8393906"/>
      <w:r>
        <w:rPr>
          <w:lang w:eastAsia="de-CH"/>
        </w:rPr>
        <w:lastRenderedPageBreak/>
        <w:t>Vertiefte Studie Ist-Zustand &amp; Umgebung</w:t>
      </w:r>
      <w:bookmarkEnd w:id="72"/>
    </w:p>
    <w:p w14:paraId="4BB21F8C" w14:textId="77777777"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14:paraId="0B712963" w14:textId="77777777" w:rsidR="009C5F29" w:rsidRDefault="009C5F29" w:rsidP="000214FC"/>
    <w:p w14:paraId="0F4D612E" w14:textId="77777777" w:rsidR="003C6847" w:rsidRDefault="00370A43" w:rsidP="003C6847">
      <w:pPr>
        <w:keepNext/>
      </w:pPr>
      <w:r>
        <w:rPr>
          <w:noProof/>
        </w:rPr>
        <w:drawing>
          <wp:inline distT="0" distB="0" distL="0" distR="0" wp14:anchorId="438258E3" wp14:editId="7A98C6F1">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14:paraId="2695ED9D" w14:textId="102A7A14" w:rsidR="002C497E" w:rsidRDefault="003C6847" w:rsidP="003C6847">
      <w:pPr>
        <w:pStyle w:val="Beschriftung"/>
        <w:jc w:val="right"/>
      </w:pPr>
      <w:bookmarkStart w:id="73" w:name="_Toc837941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9</w:t>
      </w:r>
      <w:r w:rsidR="001A30F2">
        <w:rPr>
          <w:noProof/>
        </w:rPr>
        <w:fldChar w:fldCharType="end"/>
      </w:r>
      <w:r>
        <w:t xml:space="preserve"> - </w:t>
      </w:r>
      <w:r w:rsidR="00092044">
        <w:t>Dienstplan</w:t>
      </w:r>
      <w:r>
        <w:t xml:space="preserve"> als Excel-Tabelle</w:t>
      </w:r>
      <w:bookmarkEnd w:id="73"/>
    </w:p>
    <w:p w14:paraId="489A1D05" w14:textId="77777777" w:rsidR="00BB6B59" w:rsidRPr="00BB6B59" w:rsidRDefault="00BB6B59" w:rsidP="00BB6B59"/>
    <w:p w14:paraId="60C979F3" w14:textId="38E25680" w:rsidR="000214FC" w:rsidRPr="001F73AF" w:rsidRDefault="000214FC" w:rsidP="000214FC">
      <w:r w:rsidRPr="001F73AF">
        <w:t>Die Berechtigungen werden durch einen Passwort-Schutz umgesetzt, wodurch nur bestimmte Personen Änderungen an der Tabelle vornehmen können. Andere können das Dokument lediglich einsehen</w:t>
      </w:r>
      <w:r w:rsidR="00243B86">
        <w:t>,</w:t>
      </w:r>
      <w:r w:rsidRPr="001F73AF">
        <w:t xml:space="preserve">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14:paraId="2C5837EB" w14:textId="77777777"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14:paraId="4F6607A4" w14:textId="77777777" w:rsidR="009C5F29" w:rsidRDefault="009C5F29" w:rsidP="000214FC">
      <w:r>
        <w:br w:type="page"/>
      </w:r>
    </w:p>
    <w:p w14:paraId="183FED2E" w14:textId="77777777" w:rsidR="00513326" w:rsidRDefault="00513326" w:rsidP="000214FC"/>
    <w:p w14:paraId="677AC5F1" w14:textId="77777777" w:rsidR="003047A5" w:rsidRDefault="003047A5" w:rsidP="000214FC"/>
    <w:p w14:paraId="6C088C49" w14:textId="77777777" w:rsidR="00513326" w:rsidRDefault="00370A43" w:rsidP="00513326">
      <w:pPr>
        <w:keepNext/>
      </w:pPr>
      <w:r>
        <w:rPr>
          <w:noProof/>
        </w:rPr>
        <w:drawing>
          <wp:inline distT="0" distB="0" distL="0" distR="0" wp14:anchorId="5214FA85" wp14:editId="09DB9A9C">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14:paraId="1EFAAF47" w14:textId="416F8176" w:rsidR="00370A43" w:rsidRDefault="00513326" w:rsidP="00513326">
      <w:pPr>
        <w:pStyle w:val="Beschriftung"/>
        <w:jc w:val="right"/>
        <w:rPr>
          <w:lang w:eastAsia="de-CH"/>
        </w:rPr>
      </w:pPr>
      <w:bookmarkStart w:id="74" w:name="_Toc837941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10</w:t>
      </w:r>
      <w:r w:rsidR="001A30F2">
        <w:rPr>
          <w:noProof/>
        </w:rPr>
        <w:fldChar w:fldCharType="end"/>
      </w:r>
      <w:r>
        <w:t xml:space="preserve"> - Umgebung und Schnittstellen zum Projekt</w:t>
      </w:r>
      <w:bookmarkEnd w:id="74"/>
    </w:p>
    <w:p w14:paraId="1222F9DB" w14:textId="382E2159" w:rsidR="003047A5" w:rsidRDefault="003047A5" w:rsidP="00C65D0A">
      <w:pPr>
        <w:rPr>
          <w:lang w:eastAsia="de-CH"/>
        </w:rPr>
      </w:pPr>
    </w:p>
    <w:p w14:paraId="5CC2308B" w14:textId="77777777" w:rsidR="00E416C5" w:rsidRDefault="00E416C5" w:rsidP="00C65D0A">
      <w:pPr>
        <w:rPr>
          <w:lang w:eastAsia="de-CH"/>
        </w:rPr>
      </w:pPr>
    </w:p>
    <w:p w14:paraId="62D80FD6" w14:textId="466497C8"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w:t>
      </w:r>
      <w:r w:rsidR="001B30D4">
        <w:t>«</w:t>
      </w:r>
      <w:r>
        <w:t>Medusa</w:t>
      </w:r>
      <w:r w:rsidR="001B30D4">
        <w:t>»</w:t>
      </w:r>
      <w:r>
        <w:t xml:space="preserve"> erlaubt. </w:t>
      </w:r>
    </w:p>
    <w:p w14:paraId="15E4774F" w14:textId="3424FF04" w:rsidR="003047A5" w:rsidRDefault="001C1BEB" w:rsidP="00C65D0A">
      <w:r>
        <w:t>Die Pelan-API ist als Back-End zuständig für alles, was mit der Verarbeitung und Verwaltung von Daten zu tun hat. Zusätzlich muss die API bei einer Anfrage prüfen, ob die notwendigen Berechtigungen zum Abrufen</w:t>
      </w:r>
      <w:r w:rsidR="009429CE">
        <w:t xml:space="preserve"> oder Bearbeiten</w:t>
      </w:r>
      <w:r>
        <w:t xml:space="preserve"> gewisser Daten </w:t>
      </w:r>
      <w:r w:rsidR="009429CE">
        <w:t xml:space="preserve">beim Benutzer </w:t>
      </w:r>
      <w:r>
        <w:t xml:space="preserve">vorhanden sind. </w:t>
      </w:r>
    </w:p>
    <w:p w14:paraId="78C1E11F" w14:textId="1050DD39"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r w:rsidR="003C6E7D">
        <w:t xml:space="preserve"> Das Back-End generiert bei erfolgreicher Authentisierung zur Validierung weiterer Anfragen einen Token, welcher im Front-End nur noch ver</w:t>
      </w:r>
      <w:r w:rsidR="00182409">
        <w:t>arbeitet</w:t>
      </w:r>
      <w:r w:rsidR="0022758A">
        <w:t>/</w:t>
      </w:r>
      <w:r w:rsidR="00402BDD">
        <w:t xml:space="preserve">eingebunden </w:t>
      </w:r>
      <w:r w:rsidR="003C6E7D">
        <w:t xml:space="preserve">werden muss.  </w:t>
      </w:r>
    </w:p>
    <w:p w14:paraId="40E650C8" w14:textId="77777777" w:rsidR="002C497E" w:rsidRDefault="002C497E" w:rsidP="00C65D0A">
      <w:pPr>
        <w:rPr>
          <w:lang w:eastAsia="de-CH"/>
        </w:rPr>
      </w:pPr>
      <w:r>
        <w:rPr>
          <w:lang w:eastAsia="de-CH"/>
        </w:rPr>
        <w:br w:type="page"/>
      </w:r>
    </w:p>
    <w:p w14:paraId="5EB5DF7F" w14:textId="77777777" w:rsidR="00C65D0A" w:rsidRDefault="00C65D0A" w:rsidP="00C65D0A">
      <w:pPr>
        <w:pStyle w:val="berschrift2"/>
        <w:rPr>
          <w:lang w:eastAsia="de-CH"/>
        </w:rPr>
      </w:pPr>
      <w:bookmarkStart w:id="75" w:name="_Toc8393907"/>
      <w:r>
        <w:rPr>
          <w:lang w:eastAsia="de-CH"/>
        </w:rPr>
        <w:lastRenderedPageBreak/>
        <w:t>Umsetzung Projektmethode &amp; Vorgehensmodell</w:t>
      </w:r>
      <w:bookmarkEnd w:id="75"/>
    </w:p>
    <w:p w14:paraId="024BF8FC" w14:textId="77777777"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14:paraId="379B99F7" w14:textId="0AF27287" w:rsidR="000214FC" w:rsidRDefault="000214FC" w:rsidP="000214FC">
      <w:r>
        <w:t>Kanban bildet die Arbeitsschritte der Implementierung als einzelne «Tasks/Aufgaben» ab, und ordnet diese unterschiedlichen Stationen zu. Diese Stationen beschreiben den aktuellen Stand des Tasks, wobei ich mich für übliche Stationen der Anwendungsentwicklung entschieden habe:</w:t>
      </w:r>
    </w:p>
    <w:p w14:paraId="12206064" w14:textId="77777777" w:rsidR="00CD1F68" w:rsidRDefault="00CD1F68" w:rsidP="00CD1F68">
      <w:pPr>
        <w:pStyle w:val="KeinLeerraum"/>
      </w:pPr>
    </w:p>
    <w:p w14:paraId="676E57F8" w14:textId="77777777"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14:paraId="0F31C1A1" w14:textId="77777777"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14:paraId="02DDEC9F" w14:textId="77777777" w:rsidR="000214FC" w:rsidRDefault="000214FC" w:rsidP="000214FC">
      <w:pPr>
        <w:pStyle w:val="Listenabsatz"/>
        <w:numPr>
          <w:ilvl w:val="0"/>
          <w:numId w:val="29"/>
        </w:numPr>
      </w:pPr>
      <w:r w:rsidRPr="00BC21AB">
        <w:rPr>
          <w:rFonts w:ascii="MetaPro-Bold" w:hAnsi="MetaPro-Bold"/>
        </w:rPr>
        <w:t>In Progress</w:t>
      </w:r>
      <w:r>
        <w:t>: Wenn ein Task aktiv ist, wird er in dieser Station eingeteilt. Hier findet die Umsetzung bzw. Implementierung des Tasks statt, wobei dies zusammen mit dem Entwurf geschieht.</w:t>
      </w:r>
    </w:p>
    <w:p w14:paraId="16CB4CE8" w14:textId="77777777"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14:paraId="10521C28" w14:textId="77777777"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14:paraId="390ED3AB" w14:textId="77777777" w:rsidR="00D048B4" w:rsidRPr="00C7360C" w:rsidRDefault="00D048B4" w:rsidP="00D048B4">
      <w:pPr>
        <w:pStyle w:val="Listenabsatz"/>
      </w:pPr>
    </w:p>
    <w:p w14:paraId="08DB1640" w14:textId="77777777"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14:paraId="57F14188" w14:textId="77777777" w:rsidR="002C497E" w:rsidRDefault="002C497E">
      <w:pPr>
        <w:rPr>
          <w:lang w:eastAsia="de-CH"/>
        </w:rPr>
      </w:pPr>
      <w:r>
        <w:rPr>
          <w:lang w:eastAsia="de-CH"/>
        </w:rPr>
        <w:br w:type="page"/>
      </w:r>
    </w:p>
    <w:p w14:paraId="5D6BE5A8" w14:textId="3D98D1E8" w:rsidR="002C497E" w:rsidRDefault="002C497E" w:rsidP="00C65D0A">
      <w:pPr>
        <w:rPr>
          <w:lang w:eastAsia="de-CH"/>
        </w:rPr>
      </w:pPr>
    </w:p>
    <w:p w14:paraId="6FA6A1E6" w14:textId="77777777" w:rsidR="00CF7709" w:rsidRDefault="00CF7709" w:rsidP="00C65D0A">
      <w:pPr>
        <w:rPr>
          <w:lang w:eastAsia="de-CH"/>
        </w:rPr>
      </w:pPr>
    </w:p>
    <w:p w14:paraId="0F56436A" w14:textId="77777777" w:rsidR="004520FC" w:rsidRDefault="0094117B" w:rsidP="004520FC">
      <w:pPr>
        <w:keepNext/>
      </w:pPr>
      <w:r>
        <w:rPr>
          <w:noProof/>
        </w:rPr>
        <w:drawing>
          <wp:inline distT="0" distB="0" distL="0" distR="0" wp14:anchorId="48C7016D" wp14:editId="158E99A1">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14:paraId="7B64E3C4" w14:textId="618499FD" w:rsidR="00C65D0A" w:rsidRDefault="004520FC" w:rsidP="004520FC">
      <w:pPr>
        <w:pStyle w:val="Beschriftung"/>
        <w:jc w:val="right"/>
        <w:rPr>
          <w:lang w:eastAsia="de-CH"/>
        </w:rPr>
      </w:pPr>
      <w:bookmarkStart w:id="76" w:name="_Toc837941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11</w:t>
      </w:r>
      <w:r w:rsidR="001A30F2">
        <w:rPr>
          <w:noProof/>
        </w:rPr>
        <w:fldChar w:fldCharType="end"/>
      </w:r>
      <w:r>
        <w:t xml:space="preserve"> - Kanban-/Project-Board auf GitHub</w:t>
      </w:r>
      <w:bookmarkEnd w:id="76"/>
    </w:p>
    <w:p w14:paraId="6882C120" w14:textId="669DEDA3" w:rsidR="0094117B" w:rsidRDefault="0094117B" w:rsidP="00C65D0A">
      <w:pPr>
        <w:rPr>
          <w:lang w:eastAsia="de-CH"/>
        </w:rPr>
      </w:pPr>
    </w:p>
    <w:p w14:paraId="53B2746F" w14:textId="77777777" w:rsidR="00CF7709" w:rsidRDefault="00CF7709" w:rsidP="00C65D0A">
      <w:pPr>
        <w:rPr>
          <w:lang w:eastAsia="de-CH"/>
        </w:rPr>
      </w:pPr>
    </w:p>
    <w:p w14:paraId="7B37CA41" w14:textId="77777777"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14:paraId="26571374" w14:textId="77777777" w:rsidR="002C497E" w:rsidRDefault="000B54B5" w:rsidP="00C65D0A">
      <w:r>
        <w:br w:type="page"/>
      </w:r>
    </w:p>
    <w:p w14:paraId="75921C15" w14:textId="77777777" w:rsidR="00C65D0A" w:rsidRDefault="00C65D0A" w:rsidP="00C65D0A">
      <w:pPr>
        <w:pStyle w:val="berschrift2"/>
        <w:rPr>
          <w:lang w:eastAsia="de-CH"/>
        </w:rPr>
      </w:pPr>
      <w:bookmarkStart w:id="77" w:name="_Toc8393908"/>
      <w:r>
        <w:rPr>
          <w:lang w:eastAsia="de-CH"/>
        </w:rPr>
        <w:lastRenderedPageBreak/>
        <w:t>Anforderungen</w:t>
      </w:r>
      <w:bookmarkEnd w:id="77"/>
    </w:p>
    <w:p w14:paraId="014C54C2" w14:textId="0BFE4B53"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t>
      </w:r>
      <w:r w:rsidR="0059272D">
        <w:t>wodurch</w:t>
      </w:r>
      <w:r>
        <w:t xml:space="preserve"> die gesamten Anforderungen ersichtlich werden.</w:t>
      </w:r>
    </w:p>
    <w:p w14:paraId="685C4528" w14:textId="7239D00A" w:rsidR="007B068E" w:rsidRDefault="007B068E" w:rsidP="00CF7709">
      <w:pPr>
        <w:pStyle w:val="KeinLeerraum"/>
      </w:pPr>
    </w:p>
    <w:p w14:paraId="2EEF16BB" w14:textId="77777777" w:rsidR="00CF7709" w:rsidRDefault="00CF7709" w:rsidP="0092300D"/>
    <w:p w14:paraId="36D5EF97" w14:textId="77777777" w:rsidR="007B0F0C" w:rsidRDefault="00C10EC2" w:rsidP="007B0F0C">
      <w:pPr>
        <w:keepNext/>
        <w:jc w:val="center"/>
      </w:pPr>
      <w:r>
        <w:rPr>
          <w:noProof/>
        </w:rPr>
        <w:drawing>
          <wp:inline distT="0" distB="0" distL="0" distR="0" wp14:anchorId="1AA85F9A" wp14:editId="48684D91">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14:paraId="485553EA" w14:textId="44358D14" w:rsidR="00C10EC2" w:rsidRDefault="007B0F0C" w:rsidP="007B0F0C">
      <w:pPr>
        <w:pStyle w:val="Beschriftung"/>
        <w:jc w:val="center"/>
      </w:pPr>
      <w:bookmarkStart w:id="78" w:name="_Toc837941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12</w:t>
      </w:r>
      <w:r w:rsidR="001A30F2">
        <w:rPr>
          <w:noProof/>
        </w:rPr>
        <w:fldChar w:fldCharType="end"/>
      </w:r>
      <w:r>
        <w:t xml:space="preserve"> - Use-Case-Diagramm über alle Anforderungen</w:t>
      </w:r>
      <w:bookmarkEnd w:id="78"/>
    </w:p>
    <w:p w14:paraId="0C810C9B" w14:textId="77777777" w:rsidR="000B54B5" w:rsidRDefault="000B54B5" w:rsidP="000B54B5">
      <w:r>
        <w:br w:type="page"/>
      </w:r>
    </w:p>
    <w:p w14:paraId="4DCD4C8E" w14:textId="08989941" w:rsidR="000B54B5" w:rsidRDefault="000B54B5" w:rsidP="000B54B5"/>
    <w:p w14:paraId="613C1034" w14:textId="77777777" w:rsidR="0043453D" w:rsidRDefault="0043453D" w:rsidP="000B54B5"/>
    <w:p w14:paraId="57FED0E8" w14:textId="58468091" w:rsidR="00C65D0A" w:rsidRDefault="00C65D0A" w:rsidP="00C65D0A">
      <w:pPr>
        <w:pStyle w:val="berschrift3"/>
        <w:rPr>
          <w:lang w:eastAsia="de-CH"/>
        </w:rPr>
      </w:pPr>
      <w:bookmarkStart w:id="79" w:name="_Toc8393909"/>
      <w:r>
        <w:rPr>
          <w:lang w:eastAsia="de-CH"/>
        </w:rPr>
        <w:t>Funktional</w:t>
      </w:r>
      <w:bookmarkEnd w:id="79"/>
    </w:p>
    <w:p w14:paraId="23BF272D" w14:textId="77777777" w:rsidR="0043453D" w:rsidRPr="0043453D" w:rsidRDefault="0043453D" w:rsidP="0043453D">
      <w:pPr>
        <w:pStyle w:val="KeinLeerraum"/>
        <w:rPr>
          <w:lang w:eastAsia="de-CH"/>
        </w:rPr>
      </w:pPr>
    </w:p>
    <w:p w14:paraId="65A12EA5" w14:textId="77777777" w:rsidR="0070590D" w:rsidRPr="0043453D" w:rsidRDefault="0070590D" w:rsidP="0070590D">
      <w:pPr>
        <w:pStyle w:val="Listenabsatz"/>
        <w:numPr>
          <w:ilvl w:val="0"/>
          <w:numId w:val="14"/>
        </w:numPr>
        <w:rPr>
          <w:rFonts w:ascii="MetaPro-Medium" w:hAnsi="MetaPro-Medium"/>
        </w:rPr>
      </w:pPr>
      <w:r w:rsidRPr="0043453D">
        <w:rPr>
          <w:rFonts w:ascii="MetaPro-Medium" w:hAnsi="MetaPro-Medium"/>
        </w:rPr>
        <w:t>Grundlegende Voraussetzungen</w:t>
      </w:r>
    </w:p>
    <w:p w14:paraId="73874C07" w14:textId="77777777" w:rsidR="0070590D" w:rsidRPr="001F73AF" w:rsidRDefault="0070590D" w:rsidP="0070590D">
      <w:pPr>
        <w:pStyle w:val="Listenabsatz"/>
        <w:numPr>
          <w:ilvl w:val="1"/>
          <w:numId w:val="14"/>
        </w:numPr>
      </w:pPr>
      <w:r w:rsidRPr="001F73AF">
        <w:t>Einhaltung definierter Firmenstandards</w:t>
      </w:r>
    </w:p>
    <w:p w14:paraId="287C8B73" w14:textId="77777777" w:rsidR="0070590D" w:rsidRPr="001F73AF" w:rsidRDefault="0070590D" w:rsidP="0070590D">
      <w:pPr>
        <w:pStyle w:val="Listenabsatz"/>
        <w:numPr>
          <w:ilvl w:val="1"/>
          <w:numId w:val="14"/>
        </w:numPr>
      </w:pPr>
      <w:r w:rsidRPr="001F73AF">
        <w:t>Benutzerfreundlichkeit über die gesamte Anwendung</w:t>
      </w:r>
    </w:p>
    <w:p w14:paraId="4CFE8BA0" w14:textId="77777777"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14:paraId="5C3F5297" w14:textId="77777777" w:rsidR="0070590D" w:rsidRPr="001F73AF" w:rsidRDefault="0070590D" w:rsidP="0070590D">
      <w:pPr>
        <w:pStyle w:val="Listenabsatz"/>
        <w:numPr>
          <w:ilvl w:val="1"/>
          <w:numId w:val="14"/>
        </w:numPr>
      </w:pPr>
      <w:r w:rsidRPr="001F73AF">
        <w:t>Einhaltung von Coding-Standards bzw. Best-Practice</w:t>
      </w:r>
    </w:p>
    <w:p w14:paraId="0450400E" w14:textId="77777777" w:rsidR="0070590D" w:rsidRPr="001F73AF" w:rsidRDefault="0070590D" w:rsidP="0070590D">
      <w:pPr>
        <w:pStyle w:val="Listenabsatz"/>
        <w:numPr>
          <w:ilvl w:val="1"/>
          <w:numId w:val="14"/>
        </w:numPr>
      </w:pPr>
      <w:r w:rsidRPr="001F73AF">
        <w:t xml:space="preserve">Mehrsprachigkeit (mindestens 2 Sprachen) </w:t>
      </w:r>
    </w:p>
    <w:p w14:paraId="15B5FA5B" w14:textId="5F721449" w:rsidR="004C74CE" w:rsidRDefault="0070590D" w:rsidP="004C74CE">
      <w:pPr>
        <w:pStyle w:val="Listenabsatz"/>
        <w:numPr>
          <w:ilvl w:val="1"/>
          <w:numId w:val="14"/>
        </w:numPr>
      </w:pPr>
      <w:r w:rsidRPr="001F73AF">
        <w:t>Absicherung gegen gängige Angriffe</w:t>
      </w:r>
    </w:p>
    <w:p w14:paraId="368114E1" w14:textId="77777777" w:rsidR="00BA18A3" w:rsidRPr="001F73AF" w:rsidRDefault="00BA18A3" w:rsidP="00BA18A3">
      <w:pPr>
        <w:pStyle w:val="Listenabsatz"/>
        <w:ind w:left="1440"/>
      </w:pPr>
    </w:p>
    <w:p w14:paraId="0152416A" w14:textId="77777777" w:rsidR="0070590D" w:rsidRPr="0043453D" w:rsidRDefault="0070590D" w:rsidP="0070590D">
      <w:pPr>
        <w:pStyle w:val="Listenabsatz"/>
        <w:numPr>
          <w:ilvl w:val="0"/>
          <w:numId w:val="14"/>
        </w:numPr>
        <w:rPr>
          <w:rFonts w:ascii="MetaPro-Medium" w:hAnsi="MetaPro-Medium"/>
        </w:rPr>
      </w:pPr>
      <w:r w:rsidRPr="0043453D">
        <w:rPr>
          <w:rFonts w:ascii="MetaPro-Medium" w:hAnsi="MetaPro-Medium"/>
        </w:rPr>
        <w:t>Funktionen</w:t>
      </w:r>
    </w:p>
    <w:p w14:paraId="4BA43681" w14:textId="77777777" w:rsidR="0070590D" w:rsidRPr="001F73AF" w:rsidRDefault="0070590D" w:rsidP="0070590D">
      <w:pPr>
        <w:pStyle w:val="Listenabsatz"/>
        <w:numPr>
          <w:ilvl w:val="1"/>
          <w:numId w:val="14"/>
        </w:numPr>
      </w:pPr>
      <w:r w:rsidRPr="001F73AF">
        <w:t>Einsätze darstellen</w:t>
      </w:r>
    </w:p>
    <w:p w14:paraId="75CBD923" w14:textId="77777777" w:rsidR="0070590D" w:rsidRPr="001F73AF" w:rsidRDefault="0070590D" w:rsidP="0070590D">
      <w:pPr>
        <w:pStyle w:val="Listenabsatz"/>
        <w:numPr>
          <w:ilvl w:val="1"/>
          <w:numId w:val="14"/>
        </w:numPr>
      </w:pPr>
      <w:r w:rsidRPr="001F73AF">
        <w:t>Einsätze erstellen, bearbeiten und entfernen</w:t>
      </w:r>
    </w:p>
    <w:p w14:paraId="28561D0F" w14:textId="77777777" w:rsidR="0070590D" w:rsidRPr="001F73AF" w:rsidRDefault="0070590D" w:rsidP="0070590D">
      <w:pPr>
        <w:pStyle w:val="Listenabsatz"/>
        <w:numPr>
          <w:ilvl w:val="1"/>
          <w:numId w:val="14"/>
        </w:numPr>
      </w:pPr>
      <w:r w:rsidRPr="001F73AF">
        <w:t>Schichten und Tageszeiten erstellen, bearbeiten und löschen</w:t>
      </w:r>
    </w:p>
    <w:p w14:paraId="0AA5A058" w14:textId="77777777" w:rsidR="0070590D" w:rsidRPr="001F73AF" w:rsidRDefault="0070590D" w:rsidP="0070590D">
      <w:pPr>
        <w:pStyle w:val="Listenabsatz"/>
        <w:numPr>
          <w:ilvl w:val="1"/>
          <w:numId w:val="14"/>
        </w:numPr>
      </w:pPr>
      <w:r w:rsidRPr="001F73AF">
        <w:t>Berechtigungen von Teammitgliedern bearbeiten</w:t>
      </w:r>
    </w:p>
    <w:p w14:paraId="0F0505EC" w14:textId="77777777" w:rsidR="00C65D0A" w:rsidRDefault="0070590D" w:rsidP="00C65D0A">
      <w:pPr>
        <w:pStyle w:val="Listenabsatz"/>
        <w:numPr>
          <w:ilvl w:val="1"/>
          <w:numId w:val="14"/>
        </w:numPr>
      </w:pPr>
      <w:r w:rsidRPr="001F73AF">
        <w:t>Sprache anpassen</w:t>
      </w:r>
    </w:p>
    <w:p w14:paraId="4EC0D9D1" w14:textId="77777777" w:rsidR="000B54B5" w:rsidRDefault="000B54B5" w:rsidP="000B54B5">
      <w:pPr>
        <w:ind w:left="1080"/>
      </w:pPr>
    </w:p>
    <w:p w14:paraId="577111C6" w14:textId="774E9D6B" w:rsidR="00C65D0A" w:rsidRDefault="00C65D0A" w:rsidP="00C65D0A">
      <w:pPr>
        <w:pStyle w:val="berschrift3"/>
        <w:rPr>
          <w:lang w:eastAsia="de-CH"/>
        </w:rPr>
      </w:pPr>
      <w:bookmarkStart w:id="80" w:name="_Toc8393910"/>
      <w:r>
        <w:rPr>
          <w:lang w:eastAsia="de-CH"/>
        </w:rPr>
        <w:t>Nicht-Funktional</w:t>
      </w:r>
      <w:bookmarkEnd w:id="80"/>
    </w:p>
    <w:p w14:paraId="1DFA1B4B" w14:textId="77777777" w:rsidR="0043453D" w:rsidRPr="0043453D" w:rsidRDefault="0043453D" w:rsidP="0043453D">
      <w:pPr>
        <w:pStyle w:val="KeinLeerraum"/>
        <w:rPr>
          <w:lang w:eastAsia="de-CH"/>
        </w:rPr>
      </w:pPr>
    </w:p>
    <w:p w14:paraId="27C3B385" w14:textId="77777777" w:rsidR="0070590D" w:rsidRPr="001F73AF" w:rsidRDefault="0070590D" w:rsidP="0070590D">
      <w:pPr>
        <w:pStyle w:val="Listenabsatz"/>
        <w:numPr>
          <w:ilvl w:val="0"/>
          <w:numId w:val="15"/>
        </w:numPr>
      </w:pPr>
      <w:r w:rsidRPr="001F73AF">
        <w:t>Dokumentation des Fortschritts auf GitHub</w:t>
      </w:r>
    </w:p>
    <w:p w14:paraId="19CABFF3" w14:textId="77777777" w:rsidR="0070590D" w:rsidRPr="001F73AF" w:rsidRDefault="0070590D" w:rsidP="0070590D">
      <w:pPr>
        <w:pStyle w:val="Listenabsatz"/>
        <w:numPr>
          <w:ilvl w:val="0"/>
          <w:numId w:val="15"/>
        </w:numPr>
      </w:pPr>
      <w:r w:rsidRPr="001F73AF">
        <w:t>Dokumentierung von möglichen Änderungen und Problemen</w:t>
      </w:r>
    </w:p>
    <w:p w14:paraId="12327D76" w14:textId="77777777" w:rsidR="0070590D" w:rsidRPr="001F73AF" w:rsidRDefault="0070590D" w:rsidP="0070590D">
      <w:pPr>
        <w:pStyle w:val="Listenabsatz"/>
        <w:numPr>
          <w:ilvl w:val="0"/>
          <w:numId w:val="15"/>
        </w:numPr>
      </w:pPr>
      <w:r w:rsidRPr="001F73AF">
        <w:t>Dokumentation des Projekts als IPA-Bericht</w:t>
      </w:r>
    </w:p>
    <w:p w14:paraId="3603C37A" w14:textId="77777777" w:rsidR="0070590D" w:rsidRPr="001F73AF" w:rsidRDefault="0070590D" w:rsidP="0070590D">
      <w:pPr>
        <w:pStyle w:val="Listenabsatz"/>
        <w:numPr>
          <w:ilvl w:val="1"/>
          <w:numId w:val="15"/>
        </w:numPr>
      </w:pPr>
      <w:r w:rsidRPr="001F73AF">
        <w:t>Führung eines Arbeitsjournals</w:t>
      </w:r>
    </w:p>
    <w:p w14:paraId="496EEE38" w14:textId="77777777" w:rsidR="0070590D" w:rsidRPr="001F73AF" w:rsidRDefault="0070590D" w:rsidP="0070590D">
      <w:pPr>
        <w:pStyle w:val="Listenabsatz"/>
        <w:numPr>
          <w:ilvl w:val="1"/>
          <w:numId w:val="15"/>
        </w:numPr>
      </w:pPr>
      <w:r w:rsidRPr="001F73AF">
        <w:t>Testkonzept und Testprotokoll</w:t>
      </w:r>
    </w:p>
    <w:p w14:paraId="6554BB98" w14:textId="3363DDBB" w:rsidR="00BA18A3" w:rsidRPr="001F73AF" w:rsidRDefault="0070590D" w:rsidP="00BA18A3">
      <w:pPr>
        <w:pStyle w:val="Listenabsatz"/>
        <w:numPr>
          <w:ilvl w:val="1"/>
          <w:numId w:val="15"/>
        </w:numPr>
      </w:pPr>
      <w:r w:rsidRPr="001F73AF">
        <w:t>Sicherheitskonzept und Sicherheitsprüfung</w:t>
      </w:r>
    </w:p>
    <w:p w14:paraId="3A580F07" w14:textId="77777777" w:rsidR="0070590D" w:rsidRPr="001F73AF" w:rsidRDefault="0070590D" w:rsidP="0070590D">
      <w:pPr>
        <w:pStyle w:val="Listenabsatz"/>
        <w:numPr>
          <w:ilvl w:val="0"/>
          <w:numId w:val="15"/>
        </w:numPr>
      </w:pPr>
      <w:r w:rsidRPr="001F73AF">
        <w:t>Einsatzfähige Demo-Version mit Testdaten</w:t>
      </w:r>
    </w:p>
    <w:p w14:paraId="5F4563CC" w14:textId="77777777" w:rsidR="004C74CE" w:rsidRDefault="0070590D" w:rsidP="004C74CE">
      <w:pPr>
        <w:pStyle w:val="Listenabsatz"/>
        <w:numPr>
          <w:ilvl w:val="0"/>
          <w:numId w:val="15"/>
        </w:numPr>
      </w:pPr>
      <w:r w:rsidRPr="001F73AF">
        <w:t>Präsentation des Projekts</w:t>
      </w:r>
    </w:p>
    <w:p w14:paraId="0412644D" w14:textId="77777777" w:rsidR="004C74CE" w:rsidRDefault="000B54B5" w:rsidP="000B54B5">
      <w:r>
        <w:br w:type="page"/>
      </w:r>
    </w:p>
    <w:p w14:paraId="509E939F" w14:textId="77777777" w:rsidR="004C74CE" w:rsidRDefault="004C74CE" w:rsidP="004C74CE">
      <w:pPr>
        <w:pStyle w:val="berschrift2"/>
        <w:rPr>
          <w:lang w:eastAsia="de-CH"/>
        </w:rPr>
      </w:pPr>
      <w:bookmarkStart w:id="81" w:name="_Toc8393911"/>
      <w:r>
        <w:rPr>
          <w:lang w:eastAsia="de-CH"/>
        </w:rPr>
        <w:lastRenderedPageBreak/>
        <w:t>Ziele</w:t>
      </w:r>
      <w:bookmarkEnd w:id="81"/>
    </w:p>
    <w:p w14:paraId="6E9216B2" w14:textId="77777777" w:rsidR="004C74CE" w:rsidRDefault="004C74CE" w:rsidP="004C74CE">
      <w:pPr>
        <w:pStyle w:val="berschrift3"/>
        <w:rPr>
          <w:lang w:eastAsia="de-CH"/>
        </w:rPr>
      </w:pPr>
      <w:bookmarkStart w:id="82" w:name="_Toc8393912"/>
      <w:r>
        <w:rPr>
          <w:lang w:eastAsia="de-CH"/>
        </w:rPr>
        <w:t>Projekt</w:t>
      </w:r>
      <w:bookmarkEnd w:id="82"/>
    </w:p>
    <w:p w14:paraId="757DA5FE" w14:textId="77777777" w:rsidR="004C74CE" w:rsidRPr="001F73AF" w:rsidRDefault="004C74CE" w:rsidP="004C74CE">
      <w:bookmarkStart w:id="83"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14:paraId="705600E0" w14:textId="77777777" w:rsidR="004C74CE" w:rsidRPr="001F73AF" w:rsidRDefault="004C74CE" w:rsidP="004C74CE">
      <w:pPr>
        <w:pStyle w:val="Listenabsatz"/>
        <w:numPr>
          <w:ilvl w:val="0"/>
          <w:numId w:val="13"/>
        </w:numPr>
      </w:pPr>
      <w:bookmarkStart w:id="84" w:name="_Hlk7627699"/>
      <w:bookmarkEnd w:id="83"/>
      <w:r w:rsidRPr="001F73AF">
        <w:t>Implementierung mit Führung eines Kanban-Boards.</w:t>
      </w:r>
    </w:p>
    <w:p w14:paraId="2E6C781A" w14:textId="77777777" w:rsidR="004C74CE" w:rsidRPr="001F73AF" w:rsidRDefault="004C74CE" w:rsidP="004C74CE">
      <w:pPr>
        <w:pStyle w:val="Listenabsatz"/>
        <w:numPr>
          <w:ilvl w:val="0"/>
          <w:numId w:val="13"/>
        </w:numPr>
      </w:pPr>
      <w:r w:rsidRPr="001F73AF">
        <w:t>Dokumentierung und Veröffentlichung des Fortschritts auf GitHub.</w:t>
      </w:r>
    </w:p>
    <w:p w14:paraId="1248587C" w14:textId="77777777" w:rsidR="004C74CE" w:rsidRPr="001F73AF" w:rsidRDefault="004C74CE" w:rsidP="004C74CE">
      <w:pPr>
        <w:pStyle w:val="Listenabsatz"/>
        <w:numPr>
          <w:ilvl w:val="0"/>
          <w:numId w:val="13"/>
        </w:numPr>
      </w:pPr>
      <w:r w:rsidRPr="001F73AF">
        <w:t>Für die Produktion einsetzbares Endprodukt.</w:t>
      </w:r>
    </w:p>
    <w:p w14:paraId="7C775B1E" w14:textId="77777777" w:rsidR="004C74CE" w:rsidRPr="001F73AF" w:rsidRDefault="004C74CE" w:rsidP="004C74CE">
      <w:pPr>
        <w:pStyle w:val="Listenabsatz"/>
        <w:numPr>
          <w:ilvl w:val="0"/>
          <w:numId w:val="13"/>
        </w:numPr>
      </w:pPr>
      <w:r w:rsidRPr="001F73AF">
        <w:t>Wiedererkennbarkeit der Baloise im Endprodukt.</w:t>
      </w:r>
    </w:p>
    <w:p w14:paraId="09EF9872" w14:textId="77777777" w:rsidR="004C74CE" w:rsidRPr="001F73AF" w:rsidRDefault="004C74CE" w:rsidP="004C74CE">
      <w:pPr>
        <w:pStyle w:val="Listenabsatz"/>
        <w:numPr>
          <w:ilvl w:val="0"/>
          <w:numId w:val="13"/>
        </w:numPr>
      </w:pPr>
      <w:r w:rsidRPr="001F73AF">
        <w:t>Mehrsprachige Anwendung mit Erweiterungspotential.</w:t>
      </w:r>
    </w:p>
    <w:p w14:paraId="47B7FB58" w14:textId="77777777" w:rsidR="004C74CE" w:rsidRDefault="004C74CE" w:rsidP="004C74CE">
      <w:pPr>
        <w:pStyle w:val="Listenabsatz"/>
        <w:numPr>
          <w:ilvl w:val="0"/>
          <w:numId w:val="13"/>
        </w:numPr>
      </w:pPr>
      <w:r w:rsidRPr="001F73AF">
        <w:t xml:space="preserve">Berücksichtigung gängiger Sicherheitskriterien. </w:t>
      </w:r>
      <w:bookmarkEnd w:id="84"/>
    </w:p>
    <w:p w14:paraId="78324611" w14:textId="77777777" w:rsidR="004C74CE" w:rsidRDefault="004C74CE" w:rsidP="004C74CE">
      <w:pPr>
        <w:pStyle w:val="berschrift3"/>
        <w:rPr>
          <w:lang w:eastAsia="de-CH"/>
        </w:rPr>
      </w:pPr>
      <w:bookmarkStart w:id="85" w:name="_Toc8393913"/>
      <w:r>
        <w:rPr>
          <w:lang w:eastAsia="de-CH"/>
        </w:rPr>
        <w:t>Persönlich</w:t>
      </w:r>
      <w:bookmarkEnd w:id="85"/>
    </w:p>
    <w:p w14:paraId="3BB6F7FB" w14:textId="77777777" w:rsidR="004C74CE" w:rsidRPr="001F73AF" w:rsidRDefault="004C74CE" w:rsidP="004C74CE">
      <w:r w:rsidRPr="001F73AF">
        <w:t>Persönliche Ziele, welche ich mir selbst für die IPA gesetzt habe, sind:</w:t>
      </w:r>
    </w:p>
    <w:p w14:paraId="7554311F" w14:textId="77777777" w:rsidR="004C74CE" w:rsidRPr="001F73AF" w:rsidRDefault="004C74CE" w:rsidP="004C74CE">
      <w:pPr>
        <w:pStyle w:val="Listenabsatz"/>
        <w:numPr>
          <w:ilvl w:val="0"/>
          <w:numId w:val="13"/>
        </w:numPr>
      </w:pPr>
      <w:r w:rsidRPr="001F73AF">
        <w:t>Vertiefung des Fachwissens zu Vue.js</w:t>
      </w:r>
      <w:r>
        <w:t>.</w:t>
      </w:r>
    </w:p>
    <w:p w14:paraId="39ED6367" w14:textId="77777777" w:rsidR="004C74CE" w:rsidRPr="001F73AF" w:rsidRDefault="004C74CE" w:rsidP="004C74CE">
      <w:pPr>
        <w:pStyle w:val="Listenabsatz"/>
        <w:numPr>
          <w:ilvl w:val="0"/>
          <w:numId w:val="13"/>
        </w:numPr>
      </w:pPr>
      <w:r w:rsidRPr="001F73AF">
        <w:t>Problemlose Abwicklung durch gute Planung (Zeitplan)</w:t>
      </w:r>
      <w:r>
        <w:t>.</w:t>
      </w:r>
    </w:p>
    <w:p w14:paraId="630B4B0B" w14:textId="77777777" w:rsidR="004C74CE" w:rsidRPr="001F73AF" w:rsidRDefault="004C74CE" w:rsidP="004C74CE">
      <w:pPr>
        <w:pStyle w:val="Listenabsatz"/>
        <w:numPr>
          <w:ilvl w:val="0"/>
          <w:numId w:val="13"/>
        </w:numPr>
      </w:pPr>
      <w:r w:rsidRPr="001F73AF">
        <w:t>Termingerechter Abschluss des Projekts</w:t>
      </w:r>
      <w:r>
        <w:t>.</w:t>
      </w:r>
    </w:p>
    <w:p w14:paraId="434AE307" w14:textId="77777777" w:rsidR="004C74CE" w:rsidRDefault="004C74CE" w:rsidP="004C74CE">
      <w:pPr>
        <w:pStyle w:val="Listenabsatz"/>
        <w:numPr>
          <w:ilvl w:val="0"/>
          <w:numId w:val="13"/>
        </w:numPr>
      </w:pPr>
      <w:r w:rsidRPr="001F73AF">
        <w:t>Umsetzung einer optimalen, produktiv anwendbaren Anwendung.</w:t>
      </w:r>
    </w:p>
    <w:p w14:paraId="2AF44AF4" w14:textId="77777777" w:rsidR="000B54B5" w:rsidRDefault="000B54B5" w:rsidP="000B54B5"/>
    <w:p w14:paraId="78EC2A16" w14:textId="77777777" w:rsidR="00C65D0A" w:rsidRDefault="00C65D0A" w:rsidP="00C65D0A">
      <w:pPr>
        <w:pStyle w:val="berschrift2"/>
        <w:rPr>
          <w:lang w:eastAsia="de-CH"/>
        </w:rPr>
      </w:pPr>
      <w:bookmarkStart w:id="86" w:name="_Toc8393914"/>
      <w:r>
        <w:rPr>
          <w:lang w:eastAsia="de-CH"/>
        </w:rPr>
        <w:t>Informationssicherheit &amp; Datenschutz</w:t>
      </w:r>
      <w:bookmarkEnd w:id="86"/>
    </w:p>
    <w:p w14:paraId="171777B8" w14:textId="77777777"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14:paraId="7A588CB5" w14:textId="77777777"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14:paraId="321AE4CE" w14:textId="77777777"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14:paraId="4CC87FC9" w14:textId="77777777" w:rsidR="00C65D0A" w:rsidRDefault="00DD5CB9" w:rsidP="00C65D0A">
      <w:r>
        <w:br w:type="page"/>
      </w:r>
    </w:p>
    <w:p w14:paraId="42DB30C4" w14:textId="77777777" w:rsidR="00C65D0A" w:rsidRDefault="00C65D0A" w:rsidP="00C65D0A">
      <w:pPr>
        <w:pStyle w:val="berschrift2"/>
        <w:rPr>
          <w:lang w:eastAsia="de-CH"/>
        </w:rPr>
      </w:pPr>
      <w:bookmarkStart w:id="87" w:name="_Toc8393915"/>
      <w:r>
        <w:rPr>
          <w:lang w:eastAsia="de-CH"/>
        </w:rPr>
        <w:lastRenderedPageBreak/>
        <w:t>Konzepte</w:t>
      </w:r>
      <w:bookmarkEnd w:id="87"/>
    </w:p>
    <w:p w14:paraId="6DEA9482" w14:textId="77777777" w:rsidR="00514FAF" w:rsidRDefault="00514FAF" w:rsidP="00514FAF">
      <w:pPr>
        <w:pStyle w:val="berschrift3"/>
        <w:rPr>
          <w:lang w:eastAsia="de-CH"/>
        </w:rPr>
      </w:pPr>
      <w:bookmarkStart w:id="88" w:name="_Toc7616803"/>
      <w:bookmarkStart w:id="89" w:name="_Toc8393916"/>
      <w:r>
        <w:rPr>
          <w:lang w:eastAsia="de-CH"/>
        </w:rPr>
        <w:t>Testkonzept</w:t>
      </w:r>
      <w:bookmarkEnd w:id="88"/>
      <w:r>
        <w:rPr>
          <w:lang w:eastAsia="de-CH"/>
        </w:rPr>
        <w:t xml:space="preserve"> </w:t>
      </w:r>
      <w:r w:rsidR="00EA1700">
        <w:rPr>
          <w:lang w:eastAsia="de-CH"/>
        </w:rPr>
        <w:t>(</w:t>
      </w:r>
      <w:r>
        <w:rPr>
          <w:lang w:eastAsia="de-CH"/>
        </w:rPr>
        <w:t>Use-Cases</w:t>
      </w:r>
      <w:r w:rsidR="00EA1700">
        <w:rPr>
          <w:lang w:eastAsia="de-CH"/>
        </w:rPr>
        <w:t>)</w:t>
      </w:r>
      <w:bookmarkEnd w:id="89"/>
    </w:p>
    <w:p w14:paraId="5B50401A" w14:textId="77777777" w:rsidR="00C62206" w:rsidRDefault="00C62206" w:rsidP="00C62206">
      <w:pPr>
        <w:pStyle w:val="Untertitel"/>
        <w:rPr>
          <w:lang w:eastAsia="de-CH"/>
        </w:rPr>
      </w:pPr>
      <w:r>
        <w:rPr>
          <w:lang w:eastAsia="de-CH"/>
        </w:rPr>
        <w:t>Einführung</w:t>
      </w:r>
    </w:p>
    <w:p w14:paraId="30B80F78" w14:textId="4F74219C" w:rsidR="00CA6314" w:rsidRDefault="00514FAF" w:rsidP="00514FAF">
      <w:r w:rsidRPr="001F73AF">
        <w:t xml:space="preserve">Die folgenden Testfälle sollen </w:t>
      </w:r>
      <w:r>
        <w:t>über</w:t>
      </w:r>
      <w:r w:rsidRPr="001F73AF">
        <w:t>prüfen</w:t>
      </w:r>
      <w:r>
        <w:t>,</w:t>
      </w:r>
      <w:r w:rsidRPr="001F73AF">
        <w:t xml:space="preserve"> ob die Anforderungen </w:t>
      </w:r>
      <w:r w:rsidR="00DB670A">
        <w:t>an die</w:t>
      </w:r>
      <w:r w:rsidRPr="001F73AF">
        <w:t xml:space="preserve">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14:paraId="20364942" w14:textId="77777777" w:rsidR="00094CE8" w:rsidRDefault="00094CE8" w:rsidP="00094CE8">
      <w:pPr>
        <w:pStyle w:val="Untertitel"/>
      </w:pPr>
      <w:r>
        <w:t>Testanlage / Voraussetzungen</w:t>
      </w:r>
    </w:p>
    <w:p w14:paraId="5DA53A92" w14:textId="77777777"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14:paraId="26C4EBD3" w14:textId="77777777" w:rsidR="00AA54B2" w:rsidRDefault="00AA54B2" w:rsidP="00AA54B2">
      <w:pPr>
        <w:pStyle w:val="Untertitel"/>
      </w:pPr>
      <w:r>
        <w:t>Methode und Mittel</w:t>
      </w:r>
    </w:p>
    <w:p w14:paraId="6B97CFFF" w14:textId="77777777"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14:paraId="3A135B61" w14:textId="77777777" w:rsidR="004E26BB" w:rsidRPr="00AA54B2" w:rsidRDefault="004E26BB" w:rsidP="00AA54B2"/>
    <w:p w14:paraId="13A567E4" w14:textId="77777777" w:rsidR="00094CE8" w:rsidRDefault="006D3570" w:rsidP="006D3570">
      <w:pPr>
        <w:pStyle w:val="berschrift4"/>
      </w:pPr>
      <w:r>
        <w:t>FT-001 – Einsätze darstellen</w:t>
      </w:r>
    </w:p>
    <w:p w14:paraId="4B8F4C87" w14:textId="77777777" w:rsidR="00092110" w:rsidRDefault="00092110" w:rsidP="00092110">
      <w:pPr>
        <w:pStyle w:val="KeinLeerraum"/>
      </w:pPr>
      <w:r w:rsidRPr="00492635">
        <w:rPr>
          <w:rFonts w:ascii="MetaPro-Medium" w:hAnsi="MetaPro-Medium"/>
        </w:rPr>
        <w:t>Name</w:t>
      </w:r>
      <w:r>
        <w:tab/>
      </w:r>
      <w:r>
        <w:tab/>
      </w:r>
      <w:r>
        <w:tab/>
        <w:t>FT-001</w:t>
      </w:r>
    </w:p>
    <w:p w14:paraId="5377A172" w14:textId="77777777"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14:paraId="2F797A6A" w14:textId="77777777"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14:paraId="625A12D7" w14:textId="77777777" w:rsidR="00492635" w:rsidRPr="00092110" w:rsidRDefault="00492635" w:rsidP="00092110">
      <w:pPr>
        <w:pStyle w:val="KeinLeerraum"/>
        <w:ind w:left="1410" w:hanging="1410"/>
      </w:pPr>
    </w:p>
    <w:p w14:paraId="3491B63F" w14:textId="77777777"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14:paraId="5EBA47C9" w14:textId="77777777" w:rsidTr="006D3570">
        <w:tc>
          <w:tcPr>
            <w:tcW w:w="846" w:type="dxa"/>
          </w:tcPr>
          <w:p w14:paraId="55095731" w14:textId="77777777"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14:paraId="6262D781" w14:textId="77777777" w:rsidR="006D3570" w:rsidRPr="006D3570" w:rsidRDefault="006D3570" w:rsidP="006D3570">
            <w:pPr>
              <w:rPr>
                <w:rFonts w:ascii="MetaPro-Medium" w:hAnsi="MetaPro-Medium"/>
              </w:rPr>
            </w:pPr>
            <w:r w:rsidRPr="006D3570">
              <w:rPr>
                <w:rFonts w:ascii="MetaPro-Medium" w:hAnsi="MetaPro-Medium"/>
              </w:rPr>
              <w:t>Aktion</w:t>
            </w:r>
          </w:p>
        </w:tc>
        <w:tc>
          <w:tcPr>
            <w:tcW w:w="3021" w:type="dxa"/>
          </w:tcPr>
          <w:p w14:paraId="04F24E80" w14:textId="77777777" w:rsidR="006D3570" w:rsidRPr="006D3570" w:rsidRDefault="006D3570" w:rsidP="006D3570">
            <w:pPr>
              <w:rPr>
                <w:rFonts w:ascii="MetaPro-Medium" w:hAnsi="MetaPro-Medium"/>
              </w:rPr>
            </w:pPr>
            <w:r w:rsidRPr="006D3570">
              <w:rPr>
                <w:rFonts w:ascii="MetaPro-Medium" w:hAnsi="MetaPro-Medium"/>
              </w:rPr>
              <w:t>Erwartetes Resultat</w:t>
            </w:r>
          </w:p>
        </w:tc>
      </w:tr>
      <w:tr w:rsidR="006D3570" w14:paraId="45B31AA8" w14:textId="77777777" w:rsidTr="006D3570">
        <w:tc>
          <w:tcPr>
            <w:tcW w:w="846" w:type="dxa"/>
          </w:tcPr>
          <w:p w14:paraId="2B60C835" w14:textId="77777777"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14:paraId="3AED5918" w14:textId="77777777" w:rsidR="006D3570" w:rsidRDefault="006D3570" w:rsidP="006D3570">
            <w:r>
              <w:t>Plan-Ansicht aufrufen.</w:t>
            </w:r>
          </w:p>
        </w:tc>
        <w:tc>
          <w:tcPr>
            <w:tcW w:w="3021" w:type="dxa"/>
          </w:tcPr>
          <w:p w14:paraId="3E7FBE44" w14:textId="77777777" w:rsidR="006D3570" w:rsidRDefault="006D3570" w:rsidP="006D3570">
            <w:r>
              <w:t>Einsatz erscheint im Plan</w:t>
            </w:r>
          </w:p>
        </w:tc>
      </w:tr>
    </w:tbl>
    <w:p w14:paraId="031284B7" w14:textId="77777777" w:rsidR="004E26BB" w:rsidRDefault="004E26BB" w:rsidP="006D3570"/>
    <w:p w14:paraId="787A003F" w14:textId="77777777" w:rsidR="006D3570" w:rsidRDefault="004E26BB" w:rsidP="006D3570">
      <w:r>
        <w:br w:type="page"/>
      </w:r>
    </w:p>
    <w:p w14:paraId="7B6871B0" w14:textId="77777777" w:rsidR="004E26BB" w:rsidRDefault="004E26BB" w:rsidP="006D3570"/>
    <w:p w14:paraId="70DE66FE" w14:textId="77777777" w:rsidR="00CA647C" w:rsidRDefault="00CA647C" w:rsidP="00CA647C">
      <w:pPr>
        <w:pStyle w:val="berschrift4"/>
      </w:pPr>
      <w:r>
        <w:t>FT-00</w:t>
      </w:r>
      <w:r w:rsidR="004B69A7">
        <w:t>2</w:t>
      </w:r>
      <w:r>
        <w:t xml:space="preserve"> – </w:t>
      </w:r>
      <w:r w:rsidR="004B69A7" w:rsidRPr="001F73AF">
        <w:t>Einsätze erstellen, bearbeiten und löschen</w:t>
      </w:r>
    </w:p>
    <w:p w14:paraId="1F221A6F" w14:textId="77777777" w:rsidR="00CA647C" w:rsidRDefault="00CA647C" w:rsidP="00CA647C">
      <w:pPr>
        <w:pStyle w:val="KeinLeerraum"/>
      </w:pPr>
      <w:r w:rsidRPr="00492635">
        <w:rPr>
          <w:rFonts w:ascii="MetaPro-Medium" w:hAnsi="MetaPro-Medium"/>
        </w:rPr>
        <w:t>Name</w:t>
      </w:r>
      <w:r>
        <w:tab/>
      </w:r>
      <w:r>
        <w:tab/>
      </w:r>
      <w:r>
        <w:tab/>
        <w:t>FT-00</w:t>
      </w:r>
      <w:r w:rsidR="004B69A7">
        <w:t>2</w:t>
      </w:r>
    </w:p>
    <w:p w14:paraId="7A5CC70C" w14:textId="77777777"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14:paraId="544D1670" w14:textId="77777777" w:rsidR="00CA647C" w:rsidRPr="00092110" w:rsidRDefault="00CA647C" w:rsidP="00CA647C">
      <w:pPr>
        <w:pStyle w:val="KeinLeerraum"/>
        <w:ind w:left="1410" w:hanging="1410"/>
      </w:pPr>
    </w:p>
    <w:p w14:paraId="2C62A2E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14:paraId="5BEA99B8" w14:textId="77777777" w:rsidTr="0076196A">
        <w:tc>
          <w:tcPr>
            <w:tcW w:w="866" w:type="dxa"/>
          </w:tcPr>
          <w:p w14:paraId="5F112893"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14:paraId="304E7E5F" w14:textId="77777777" w:rsidR="00CA647C" w:rsidRPr="006D3570" w:rsidRDefault="00CA647C" w:rsidP="00345D86">
            <w:pPr>
              <w:rPr>
                <w:rFonts w:ascii="MetaPro-Medium" w:hAnsi="MetaPro-Medium"/>
              </w:rPr>
            </w:pPr>
            <w:r w:rsidRPr="006D3570">
              <w:rPr>
                <w:rFonts w:ascii="MetaPro-Medium" w:hAnsi="MetaPro-Medium"/>
              </w:rPr>
              <w:t>Aktion</w:t>
            </w:r>
          </w:p>
        </w:tc>
        <w:tc>
          <w:tcPr>
            <w:tcW w:w="4105" w:type="dxa"/>
          </w:tcPr>
          <w:p w14:paraId="4E52DCBA"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30F5ADC" w14:textId="77777777" w:rsidTr="0076196A">
        <w:tc>
          <w:tcPr>
            <w:tcW w:w="866" w:type="dxa"/>
          </w:tcPr>
          <w:p w14:paraId="521812FE"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14:paraId="009D6A60" w14:textId="77777777" w:rsidR="00CA647C" w:rsidRDefault="00CA647C" w:rsidP="00345D86">
            <w:r>
              <w:t>Plan-Ansicht aufrufen.</w:t>
            </w:r>
          </w:p>
        </w:tc>
        <w:tc>
          <w:tcPr>
            <w:tcW w:w="4105" w:type="dxa"/>
          </w:tcPr>
          <w:p w14:paraId="32069F05" w14:textId="77777777" w:rsidR="00CA647C" w:rsidRDefault="0076196A" w:rsidP="00345D86">
            <w:r>
              <w:t>Plan wird angezeigt.</w:t>
            </w:r>
          </w:p>
        </w:tc>
      </w:tr>
      <w:tr w:rsidR="0076196A" w14:paraId="1B313D2E" w14:textId="77777777" w:rsidTr="0076196A">
        <w:tc>
          <w:tcPr>
            <w:tcW w:w="866" w:type="dxa"/>
          </w:tcPr>
          <w:p w14:paraId="3F1D794F" w14:textId="77777777" w:rsidR="0076196A" w:rsidRPr="006D3570" w:rsidRDefault="0076196A" w:rsidP="00345D86">
            <w:pPr>
              <w:jc w:val="center"/>
              <w:rPr>
                <w:rFonts w:ascii="MetaPro-Medium" w:hAnsi="MetaPro-Medium"/>
              </w:rPr>
            </w:pPr>
            <w:r>
              <w:rPr>
                <w:rFonts w:ascii="MetaPro-Medium" w:hAnsi="MetaPro-Medium"/>
              </w:rPr>
              <w:t>2</w:t>
            </w:r>
          </w:p>
        </w:tc>
        <w:tc>
          <w:tcPr>
            <w:tcW w:w="4091" w:type="dxa"/>
          </w:tcPr>
          <w:p w14:paraId="68C3A383" w14:textId="77777777" w:rsidR="0076196A" w:rsidRDefault="0076196A" w:rsidP="00345D86">
            <w:r w:rsidRPr="0076196A">
              <w:t xml:space="preserve">Leeres Feld </w:t>
            </w:r>
            <w:r>
              <w:t>anklicken.</w:t>
            </w:r>
          </w:p>
        </w:tc>
        <w:tc>
          <w:tcPr>
            <w:tcW w:w="4105" w:type="dxa"/>
          </w:tcPr>
          <w:p w14:paraId="3464D44C" w14:textId="77777777" w:rsidR="0076196A" w:rsidRDefault="0076196A" w:rsidP="00345D86">
            <w:r>
              <w:t>Bearbeitungs-Dialog öffnet sich.</w:t>
            </w:r>
          </w:p>
        </w:tc>
      </w:tr>
      <w:tr w:rsidR="0076196A" w14:paraId="5AF00E8D" w14:textId="77777777" w:rsidTr="0076196A">
        <w:tc>
          <w:tcPr>
            <w:tcW w:w="866" w:type="dxa"/>
          </w:tcPr>
          <w:p w14:paraId="4B04D1D2" w14:textId="77777777" w:rsidR="0076196A" w:rsidRDefault="0076196A" w:rsidP="00345D86">
            <w:pPr>
              <w:jc w:val="center"/>
              <w:rPr>
                <w:rFonts w:ascii="MetaPro-Medium" w:hAnsi="MetaPro-Medium"/>
              </w:rPr>
            </w:pPr>
            <w:r>
              <w:rPr>
                <w:rFonts w:ascii="MetaPro-Medium" w:hAnsi="MetaPro-Medium"/>
              </w:rPr>
              <w:t>3</w:t>
            </w:r>
          </w:p>
        </w:tc>
        <w:tc>
          <w:tcPr>
            <w:tcW w:w="4091" w:type="dxa"/>
          </w:tcPr>
          <w:p w14:paraId="12F24367" w14:textId="77777777" w:rsidR="0076196A" w:rsidRPr="0076196A" w:rsidRDefault="0076196A" w:rsidP="00345D86">
            <w:r w:rsidRPr="0076196A">
              <w:t xml:space="preserve">Schicht auswählen &amp; </w:t>
            </w:r>
            <w:r>
              <w:t>«Speichern» drücken.</w:t>
            </w:r>
          </w:p>
        </w:tc>
        <w:tc>
          <w:tcPr>
            <w:tcW w:w="4105" w:type="dxa"/>
          </w:tcPr>
          <w:p w14:paraId="73107F49" w14:textId="77777777" w:rsidR="0076196A" w:rsidRDefault="00E0492D" w:rsidP="00345D86">
            <w:r>
              <w:t>Einsatz erscheint im Plan.</w:t>
            </w:r>
          </w:p>
        </w:tc>
      </w:tr>
      <w:tr w:rsidR="0076196A" w14:paraId="5F226BAD" w14:textId="77777777" w:rsidTr="0076196A">
        <w:tc>
          <w:tcPr>
            <w:tcW w:w="866" w:type="dxa"/>
          </w:tcPr>
          <w:p w14:paraId="466B1AF4" w14:textId="77777777" w:rsidR="0076196A" w:rsidRDefault="0076196A" w:rsidP="00345D86">
            <w:pPr>
              <w:jc w:val="center"/>
              <w:rPr>
                <w:rFonts w:ascii="MetaPro-Medium" w:hAnsi="MetaPro-Medium"/>
              </w:rPr>
            </w:pPr>
            <w:r>
              <w:rPr>
                <w:rFonts w:ascii="MetaPro-Medium" w:hAnsi="MetaPro-Medium"/>
              </w:rPr>
              <w:t>4</w:t>
            </w:r>
          </w:p>
        </w:tc>
        <w:tc>
          <w:tcPr>
            <w:tcW w:w="4091" w:type="dxa"/>
          </w:tcPr>
          <w:p w14:paraId="15F5D36B" w14:textId="77777777" w:rsidR="0076196A" w:rsidRPr="0076196A" w:rsidRDefault="0076196A" w:rsidP="00345D86">
            <w:r w:rsidRPr="0076196A">
              <w:t xml:space="preserve">Feld mit Einsatz </w:t>
            </w:r>
            <w:r>
              <w:t>anklicken.</w:t>
            </w:r>
          </w:p>
        </w:tc>
        <w:tc>
          <w:tcPr>
            <w:tcW w:w="4105" w:type="dxa"/>
          </w:tcPr>
          <w:p w14:paraId="12BC5C02" w14:textId="77777777" w:rsidR="0076196A" w:rsidRDefault="0076196A" w:rsidP="00345D86">
            <w:r>
              <w:t>Bearbeitungs-Dialog öffnet sich.</w:t>
            </w:r>
          </w:p>
        </w:tc>
      </w:tr>
      <w:tr w:rsidR="0076196A" w14:paraId="7711AD91" w14:textId="77777777" w:rsidTr="0076196A">
        <w:tc>
          <w:tcPr>
            <w:tcW w:w="866" w:type="dxa"/>
          </w:tcPr>
          <w:p w14:paraId="4689B978" w14:textId="77777777" w:rsidR="0076196A" w:rsidRDefault="0076196A" w:rsidP="00345D86">
            <w:pPr>
              <w:jc w:val="center"/>
              <w:rPr>
                <w:rFonts w:ascii="MetaPro-Medium" w:hAnsi="MetaPro-Medium"/>
              </w:rPr>
            </w:pPr>
            <w:r>
              <w:rPr>
                <w:rFonts w:ascii="MetaPro-Medium" w:hAnsi="MetaPro-Medium"/>
              </w:rPr>
              <w:t>5</w:t>
            </w:r>
          </w:p>
        </w:tc>
        <w:tc>
          <w:tcPr>
            <w:tcW w:w="4091" w:type="dxa"/>
          </w:tcPr>
          <w:p w14:paraId="2C9D0078" w14:textId="77777777" w:rsidR="0076196A" w:rsidRPr="0076196A" w:rsidRDefault="0076196A" w:rsidP="00345D86">
            <w:r w:rsidRPr="0076196A">
              <w:t xml:space="preserve">Schicht ändern &amp; </w:t>
            </w:r>
            <w:r>
              <w:t>«Speichern» drücken.</w:t>
            </w:r>
          </w:p>
        </w:tc>
        <w:tc>
          <w:tcPr>
            <w:tcW w:w="4105" w:type="dxa"/>
          </w:tcPr>
          <w:p w14:paraId="1E27C733" w14:textId="77777777" w:rsidR="0076196A" w:rsidRDefault="00E0492D" w:rsidP="00345D86">
            <w:r>
              <w:t>Änderung erscheint im Plan.</w:t>
            </w:r>
          </w:p>
        </w:tc>
      </w:tr>
      <w:tr w:rsidR="0076196A" w14:paraId="7BCFB24D" w14:textId="77777777" w:rsidTr="0076196A">
        <w:tc>
          <w:tcPr>
            <w:tcW w:w="866" w:type="dxa"/>
          </w:tcPr>
          <w:p w14:paraId="7C3C7CCC" w14:textId="77777777" w:rsidR="0076196A" w:rsidRDefault="0076196A" w:rsidP="0076196A">
            <w:pPr>
              <w:jc w:val="center"/>
              <w:rPr>
                <w:rFonts w:ascii="MetaPro-Medium" w:hAnsi="MetaPro-Medium"/>
              </w:rPr>
            </w:pPr>
            <w:r>
              <w:rPr>
                <w:rFonts w:ascii="MetaPro-Medium" w:hAnsi="MetaPro-Medium"/>
              </w:rPr>
              <w:t>6</w:t>
            </w:r>
          </w:p>
        </w:tc>
        <w:tc>
          <w:tcPr>
            <w:tcW w:w="4091" w:type="dxa"/>
          </w:tcPr>
          <w:p w14:paraId="378C9851" w14:textId="77777777" w:rsidR="0076196A" w:rsidRPr="0076196A" w:rsidRDefault="0076196A" w:rsidP="0076196A">
            <w:r w:rsidRPr="0076196A">
              <w:t xml:space="preserve">Feld mit Einsatz </w:t>
            </w:r>
            <w:r>
              <w:t>anklicken.</w:t>
            </w:r>
          </w:p>
        </w:tc>
        <w:tc>
          <w:tcPr>
            <w:tcW w:w="4105" w:type="dxa"/>
          </w:tcPr>
          <w:p w14:paraId="27BC3F28" w14:textId="77777777" w:rsidR="0076196A" w:rsidRDefault="0076196A" w:rsidP="0076196A">
            <w:r>
              <w:t>Bearbeitungs-Dialog öffnet sich.</w:t>
            </w:r>
          </w:p>
        </w:tc>
      </w:tr>
      <w:tr w:rsidR="0076196A" w14:paraId="18F01E80" w14:textId="77777777" w:rsidTr="0076196A">
        <w:tc>
          <w:tcPr>
            <w:tcW w:w="866" w:type="dxa"/>
          </w:tcPr>
          <w:p w14:paraId="69F82CD4" w14:textId="77777777" w:rsidR="0076196A" w:rsidRDefault="0076196A" w:rsidP="0076196A">
            <w:pPr>
              <w:jc w:val="center"/>
              <w:rPr>
                <w:rFonts w:ascii="MetaPro-Medium" w:hAnsi="MetaPro-Medium"/>
              </w:rPr>
            </w:pPr>
            <w:r>
              <w:rPr>
                <w:rFonts w:ascii="MetaPro-Medium" w:hAnsi="MetaPro-Medium"/>
              </w:rPr>
              <w:t>7</w:t>
            </w:r>
          </w:p>
        </w:tc>
        <w:tc>
          <w:tcPr>
            <w:tcW w:w="4091" w:type="dxa"/>
          </w:tcPr>
          <w:p w14:paraId="70DCC0C4" w14:textId="77777777" w:rsidR="0076196A" w:rsidRPr="0076196A" w:rsidRDefault="0076196A" w:rsidP="0076196A">
            <w:r>
              <w:t>«Löschen» drücken.</w:t>
            </w:r>
          </w:p>
        </w:tc>
        <w:tc>
          <w:tcPr>
            <w:tcW w:w="4105" w:type="dxa"/>
          </w:tcPr>
          <w:p w14:paraId="5FDC13CA" w14:textId="77777777" w:rsidR="0076196A" w:rsidRDefault="00E0492D" w:rsidP="0076196A">
            <w:r>
              <w:t>Einsatz erscheint nicht mehr im Plan.</w:t>
            </w:r>
          </w:p>
        </w:tc>
      </w:tr>
    </w:tbl>
    <w:p w14:paraId="4ECEE07A" w14:textId="77777777" w:rsidR="00CA647C" w:rsidRDefault="00CA647C" w:rsidP="00CA647C"/>
    <w:p w14:paraId="71868933" w14:textId="77777777" w:rsidR="004E26BB" w:rsidRPr="006D3570" w:rsidRDefault="004E26BB" w:rsidP="00CA647C"/>
    <w:p w14:paraId="514A6469" w14:textId="77777777" w:rsidR="00CA647C" w:rsidRDefault="00CA647C" w:rsidP="00CA647C">
      <w:pPr>
        <w:pStyle w:val="berschrift4"/>
      </w:pPr>
      <w:r>
        <w:t>FT-00</w:t>
      </w:r>
      <w:r w:rsidR="00313428">
        <w:t>3</w:t>
      </w:r>
      <w:r>
        <w:t xml:space="preserve"> – </w:t>
      </w:r>
      <w:r w:rsidR="00313428" w:rsidRPr="00313428">
        <w:t>Sprache anpassen</w:t>
      </w:r>
    </w:p>
    <w:p w14:paraId="2DFAE5CA" w14:textId="77777777" w:rsidR="00CA647C" w:rsidRDefault="00CA647C" w:rsidP="00CA647C">
      <w:pPr>
        <w:pStyle w:val="KeinLeerraum"/>
      </w:pPr>
      <w:r w:rsidRPr="00492635">
        <w:rPr>
          <w:rFonts w:ascii="MetaPro-Medium" w:hAnsi="MetaPro-Medium"/>
        </w:rPr>
        <w:t>Name</w:t>
      </w:r>
      <w:r>
        <w:tab/>
      </w:r>
      <w:r>
        <w:tab/>
      </w:r>
      <w:r>
        <w:tab/>
        <w:t>FT-00</w:t>
      </w:r>
      <w:r w:rsidR="00313428">
        <w:t>3</w:t>
      </w:r>
    </w:p>
    <w:p w14:paraId="0D4E4177"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14:paraId="0E3225DC" w14:textId="77777777" w:rsidR="00CA647C" w:rsidRPr="00092110" w:rsidRDefault="00CA647C" w:rsidP="00CA647C">
      <w:pPr>
        <w:pStyle w:val="KeinLeerraum"/>
        <w:ind w:left="1410" w:hanging="1410"/>
      </w:pPr>
    </w:p>
    <w:p w14:paraId="34E3222B" w14:textId="77777777"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14:paraId="7C4C4F61" w14:textId="77777777" w:rsidTr="00313428">
        <w:tc>
          <w:tcPr>
            <w:tcW w:w="866" w:type="dxa"/>
          </w:tcPr>
          <w:p w14:paraId="08A29CC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14:paraId="6165008A" w14:textId="77777777" w:rsidR="00CA647C" w:rsidRPr="006D3570" w:rsidRDefault="00CA647C" w:rsidP="00345D86">
            <w:pPr>
              <w:rPr>
                <w:rFonts w:ascii="MetaPro-Medium" w:hAnsi="MetaPro-Medium"/>
              </w:rPr>
            </w:pPr>
            <w:r w:rsidRPr="006D3570">
              <w:rPr>
                <w:rFonts w:ascii="MetaPro-Medium" w:hAnsi="MetaPro-Medium"/>
              </w:rPr>
              <w:t>Aktion</w:t>
            </w:r>
          </w:p>
        </w:tc>
        <w:tc>
          <w:tcPr>
            <w:tcW w:w="3964" w:type="dxa"/>
          </w:tcPr>
          <w:p w14:paraId="7AD29934"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C83390C" w14:textId="77777777" w:rsidTr="00313428">
        <w:tc>
          <w:tcPr>
            <w:tcW w:w="866" w:type="dxa"/>
          </w:tcPr>
          <w:p w14:paraId="168E473C"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14:paraId="6B4F7A2C" w14:textId="77777777" w:rsidR="00CA647C" w:rsidRDefault="00313428" w:rsidP="00345D86">
            <w:r>
              <w:t>Einstellungen</w:t>
            </w:r>
            <w:r w:rsidR="00CA647C">
              <w:t>-Ansicht aufrufen.</w:t>
            </w:r>
          </w:p>
        </w:tc>
        <w:tc>
          <w:tcPr>
            <w:tcW w:w="3964" w:type="dxa"/>
          </w:tcPr>
          <w:p w14:paraId="630EDEB9" w14:textId="77777777" w:rsidR="00CA647C" w:rsidRDefault="00313428" w:rsidP="00345D86">
            <w:r>
              <w:t>Einstellungen werden angezeigt.</w:t>
            </w:r>
          </w:p>
        </w:tc>
      </w:tr>
      <w:tr w:rsidR="00313428" w14:paraId="2AE9B57F" w14:textId="77777777" w:rsidTr="00313428">
        <w:tc>
          <w:tcPr>
            <w:tcW w:w="866" w:type="dxa"/>
          </w:tcPr>
          <w:p w14:paraId="61305308" w14:textId="77777777" w:rsidR="00313428" w:rsidRPr="006D3570" w:rsidRDefault="00313428" w:rsidP="00345D86">
            <w:pPr>
              <w:jc w:val="center"/>
              <w:rPr>
                <w:rFonts w:ascii="MetaPro-Medium" w:hAnsi="MetaPro-Medium"/>
              </w:rPr>
            </w:pPr>
            <w:r>
              <w:rPr>
                <w:rFonts w:ascii="MetaPro-Medium" w:hAnsi="MetaPro-Medium"/>
              </w:rPr>
              <w:t>2</w:t>
            </w:r>
          </w:p>
        </w:tc>
        <w:tc>
          <w:tcPr>
            <w:tcW w:w="4232" w:type="dxa"/>
          </w:tcPr>
          <w:p w14:paraId="15EE334C" w14:textId="77777777" w:rsidR="00313428" w:rsidRDefault="00313428" w:rsidP="00345D86">
            <w:r w:rsidRPr="00313428">
              <w:t>Sprache</w:t>
            </w:r>
            <w:r>
              <w:t xml:space="preserve"> ändern und «Speichern» drücken</w:t>
            </w:r>
            <w:r w:rsidRPr="00313428">
              <w:t>.</w:t>
            </w:r>
          </w:p>
        </w:tc>
        <w:tc>
          <w:tcPr>
            <w:tcW w:w="3964" w:type="dxa"/>
          </w:tcPr>
          <w:p w14:paraId="6E32B8D5" w14:textId="77777777" w:rsidR="00313428" w:rsidRDefault="00313428" w:rsidP="00345D86">
            <w:r>
              <w:t>Die Sprache der Oberfläche ändert sich.</w:t>
            </w:r>
          </w:p>
        </w:tc>
      </w:tr>
    </w:tbl>
    <w:p w14:paraId="62E49530" w14:textId="77777777" w:rsidR="00CA647C" w:rsidRDefault="00CA647C" w:rsidP="00CA647C"/>
    <w:p w14:paraId="763C3A49" w14:textId="77777777" w:rsidR="004E26BB" w:rsidRPr="006D3570" w:rsidRDefault="004E26BB" w:rsidP="00CA647C"/>
    <w:p w14:paraId="7F94F947" w14:textId="77777777" w:rsidR="00CA647C" w:rsidRDefault="00CA647C" w:rsidP="00CA647C">
      <w:pPr>
        <w:pStyle w:val="berschrift4"/>
      </w:pPr>
      <w:r>
        <w:t>FT-00</w:t>
      </w:r>
      <w:r w:rsidR="00313428">
        <w:t>4</w:t>
      </w:r>
      <w:r>
        <w:t xml:space="preserve"> – </w:t>
      </w:r>
      <w:r w:rsidR="00313428" w:rsidRPr="00313428">
        <w:t>Schichten erstellen, bearbeiten und löschen</w:t>
      </w:r>
    </w:p>
    <w:p w14:paraId="112C1541" w14:textId="77777777" w:rsidR="00CA647C" w:rsidRDefault="00CA647C" w:rsidP="00CA647C">
      <w:pPr>
        <w:pStyle w:val="KeinLeerraum"/>
      </w:pPr>
      <w:r w:rsidRPr="00492635">
        <w:rPr>
          <w:rFonts w:ascii="MetaPro-Medium" w:hAnsi="MetaPro-Medium"/>
        </w:rPr>
        <w:t>Name</w:t>
      </w:r>
      <w:r>
        <w:tab/>
      </w:r>
      <w:r>
        <w:tab/>
      </w:r>
      <w:r>
        <w:tab/>
        <w:t>FT-00</w:t>
      </w:r>
      <w:r w:rsidR="00313428">
        <w:t>4</w:t>
      </w:r>
    </w:p>
    <w:p w14:paraId="633806D9" w14:textId="77777777"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14:paraId="776BA16C" w14:textId="77777777" w:rsidR="00CA647C" w:rsidRPr="00092110" w:rsidRDefault="00CA647C" w:rsidP="00CA647C">
      <w:pPr>
        <w:pStyle w:val="KeinLeerraum"/>
        <w:ind w:left="1410" w:hanging="1410"/>
      </w:pPr>
    </w:p>
    <w:p w14:paraId="771CB054"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14:paraId="785C9F6A" w14:textId="77777777" w:rsidTr="00DF7087">
        <w:tc>
          <w:tcPr>
            <w:tcW w:w="866" w:type="dxa"/>
          </w:tcPr>
          <w:p w14:paraId="22A58FB6"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14:paraId="44870312" w14:textId="77777777" w:rsidR="00CA647C" w:rsidRPr="006D3570" w:rsidRDefault="00CA647C" w:rsidP="00345D86">
            <w:pPr>
              <w:rPr>
                <w:rFonts w:ascii="MetaPro-Medium" w:hAnsi="MetaPro-Medium"/>
              </w:rPr>
            </w:pPr>
            <w:r w:rsidRPr="006D3570">
              <w:rPr>
                <w:rFonts w:ascii="MetaPro-Medium" w:hAnsi="MetaPro-Medium"/>
              </w:rPr>
              <w:t>Aktion</w:t>
            </w:r>
          </w:p>
        </w:tc>
        <w:tc>
          <w:tcPr>
            <w:tcW w:w="3822" w:type="dxa"/>
          </w:tcPr>
          <w:p w14:paraId="0A8DAE19"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CA647C" w14:paraId="4484D16D" w14:textId="77777777" w:rsidTr="00DF7087">
        <w:tc>
          <w:tcPr>
            <w:tcW w:w="866" w:type="dxa"/>
          </w:tcPr>
          <w:p w14:paraId="145C9767" w14:textId="77777777"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14:paraId="3F29017E" w14:textId="77777777" w:rsidR="00CA647C" w:rsidRDefault="00313428" w:rsidP="00345D86">
            <w:r w:rsidRPr="00313428">
              <w:t>Bearbeitungs-Ansicht aufrufen.</w:t>
            </w:r>
          </w:p>
        </w:tc>
        <w:tc>
          <w:tcPr>
            <w:tcW w:w="3822" w:type="dxa"/>
          </w:tcPr>
          <w:p w14:paraId="232B05A8" w14:textId="77777777" w:rsidR="00CA647C" w:rsidRDefault="00313428" w:rsidP="00345D86">
            <w:r>
              <w:t xml:space="preserve">Schichten werden angezeigt. </w:t>
            </w:r>
          </w:p>
        </w:tc>
      </w:tr>
      <w:tr w:rsidR="00313428" w14:paraId="1CFAEB06" w14:textId="77777777" w:rsidTr="00DF7087">
        <w:tc>
          <w:tcPr>
            <w:tcW w:w="866" w:type="dxa"/>
          </w:tcPr>
          <w:p w14:paraId="366322CE" w14:textId="77777777" w:rsidR="00313428" w:rsidRPr="006D3570" w:rsidRDefault="00313428" w:rsidP="00345D86">
            <w:pPr>
              <w:jc w:val="center"/>
              <w:rPr>
                <w:rFonts w:ascii="MetaPro-Medium" w:hAnsi="MetaPro-Medium"/>
              </w:rPr>
            </w:pPr>
            <w:r>
              <w:rPr>
                <w:rFonts w:ascii="MetaPro-Medium" w:hAnsi="MetaPro-Medium"/>
              </w:rPr>
              <w:t>2</w:t>
            </w:r>
          </w:p>
        </w:tc>
        <w:tc>
          <w:tcPr>
            <w:tcW w:w="4374" w:type="dxa"/>
          </w:tcPr>
          <w:p w14:paraId="143B1B5F" w14:textId="77777777"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14:paraId="3A95B985" w14:textId="77777777" w:rsidR="00313428" w:rsidRDefault="00313428" w:rsidP="00345D86">
            <w:r w:rsidRPr="00313428">
              <w:t>Schicht erscheint in der Liste.</w:t>
            </w:r>
          </w:p>
        </w:tc>
      </w:tr>
      <w:tr w:rsidR="00DF7087" w14:paraId="7A0C7D0E" w14:textId="77777777" w:rsidTr="00DF7087">
        <w:tc>
          <w:tcPr>
            <w:tcW w:w="866" w:type="dxa"/>
          </w:tcPr>
          <w:p w14:paraId="61171880" w14:textId="77777777" w:rsidR="00DF7087" w:rsidRDefault="00DF7087" w:rsidP="00345D86">
            <w:pPr>
              <w:jc w:val="center"/>
              <w:rPr>
                <w:rFonts w:ascii="MetaPro-Medium" w:hAnsi="MetaPro-Medium"/>
              </w:rPr>
            </w:pPr>
            <w:r>
              <w:rPr>
                <w:rFonts w:ascii="MetaPro-Medium" w:hAnsi="MetaPro-Medium"/>
              </w:rPr>
              <w:t>3</w:t>
            </w:r>
          </w:p>
        </w:tc>
        <w:tc>
          <w:tcPr>
            <w:tcW w:w="4374" w:type="dxa"/>
          </w:tcPr>
          <w:p w14:paraId="4E13BFBD" w14:textId="77777777" w:rsidR="00DF7087" w:rsidRDefault="00DF7087" w:rsidP="00345D86">
            <w:r w:rsidRPr="00DF7087">
              <w:t xml:space="preserve">Schicht bearbeiten &amp; </w:t>
            </w:r>
            <w:r>
              <w:t>«Speichern» drücken.</w:t>
            </w:r>
          </w:p>
        </w:tc>
        <w:tc>
          <w:tcPr>
            <w:tcW w:w="3822" w:type="dxa"/>
          </w:tcPr>
          <w:p w14:paraId="66AF9C4F" w14:textId="77777777" w:rsidR="00DF7087" w:rsidRPr="00313428" w:rsidRDefault="00DF7087" w:rsidP="00345D86">
            <w:r>
              <w:t>Liste wird aktualisiert.</w:t>
            </w:r>
          </w:p>
        </w:tc>
      </w:tr>
      <w:tr w:rsidR="00DF7087" w14:paraId="40947FA8" w14:textId="77777777" w:rsidTr="00DF7087">
        <w:tc>
          <w:tcPr>
            <w:tcW w:w="866" w:type="dxa"/>
          </w:tcPr>
          <w:p w14:paraId="4C2673AD" w14:textId="77777777" w:rsidR="00DF7087" w:rsidRDefault="00DF7087" w:rsidP="00345D86">
            <w:pPr>
              <w:jc w:val="center"/>
              <w:rPr>
                <w:rFonts w:ascii="MetaPro-Medium" w:hAnsi="MetaPro-Medium"/>
              </w:rPr>
            </w:pPr>
            <w:r>
              <w:rPr>
                <w:rFonts w:ascii="MetaPro-Medium" w:hAnsi="MetaPro-Medium"/>
              </w:rPr>
              <w:t>4</w:t>
            </w:r>
          </w:p>
        </w:tc>
        <w:tc>
          <w:tcPr>
            <w:tcW w:w="4374" w:type="dxa"/>
          </w:tcPr>
          <w:p w14:paraId="7A309BC5" w14:textId="77777777" w:rsidR="00DF7087" w:rsidRPr="00DF7087" w:rsidRDefault="00DF7087" w:rsidP="00345D86">
            <w:r w:rsidRPr="00DF7087">
              <w:t xml:space="preserve">Schicht bearbeiten &amp; </w:t>
            </w:r>
            <w:r>
              <w:t>«Löschen» drücken.</w:t>
            </w:r>
          </w:p>
        </w:tc>
        <w:tc>
          <w:tcPr>
            <w:tcW w:w="3822" w:type="dxa"/>
          </w:tcPr>
          <w:p w14:paraId="35D4D24C" w14:textId="77777777" w:rsidR="00DF7087" w:rsidRDefault="004F1FE3" w:rsidP="00345D86">
            <w:r>
              <w:t>Warnung wird angezeigt.</w:t>
            </w:r>
          </w:p>
        </w:tc>
      </w:tr>
      <w:tr w:rsidR="004F1FE3" w14:paraId="5A9EAA35" w14:textId="77777777" w:rsidTr="00DF7087">
        <w:tc>
          <w:tcPr>
            <w:tcW w:w="866" w:type="dxa"/>
          </w:tcPr>
          <w:p w14:paraId="1BF225E7" w14:textId="77777777" w:rsidR="004F1FE3" w:rsidRDefault="004F1FE3" w:rsidP="00345D86">
            <w:pPr>
              <w:jc w:val="center"/>
              <w:rPr>
                <w:rFonts w:ascii="MetaPro-Medium" w:hAnsi="MetaPro-Medium"/>
              </w:rPr>
            </w:pPr>
            <w:r>
              <w:rPr>
                <w:rFonts w:ascii="MetaPro-Medium" w:hAnsi="MetaPro-Medium"/>
              </w:rPr>
              <w:t>5</w:t>
            </w:r>
          </w:p>
        </w:tc>
        <w:tc>
          <w:tcPr>
            <w:tcW w:w="4374" w:type="dxa"/>
          </w:tcPr>
          <w:p w14:paraId="33A4C88A" w14:textId="77777777" w:rsidR="004F1FE3" w:rsidRPr="00DF7087" w:rsidRDefault="004F1FE3" w:rsidP="00345D86">
            <w:r>
              <w:t>Warnung bestätigen.</w:t>
            </w:r>
          </w:p>
        </w:tc>
        <w:tc>
          <w:tcPr>
            <w:tcW w:w="3822" w:type="dxa"/>
          </w:tcPr>
          <w:p w14:paraId="53AE23C2" w14:textId="77777777" w:rsidR="004F1FE3" w:rsidRDefault="004F1FE3" w:rsidP="00345D86">
            <w:r w:rsidRPr="00313428">
              <w:t xml:space="preserve">Schicht erscheint </w:t>
            </w:r>
            <w:r>
              <w:t xml:space="preserve">nicht mehr </w:t>
            </w:r>
            <w:r w:rsidRPr="00313428">
              <w:t>in der Liste</w:t>
            </w:r>
            <w:r>
              <w:t>.</w:t>
            </w:r>
          </w:p>
        </w:tc>
      </w:tr>
    </w:tbl>
    <w:p w14:paraId="13F4A034" w14:textId="77777777" w:rsidR="004E26BB" w:rsidRDefault="004E26BB" w:rsidP="00CA647C"/>
    <w:p w14:paraId="2AB2A26A" w14:textId="77777777" w:rsidR="00CA647C" w:rsidRDefault="004E26BB" w:rsidP="00CA647C">
      <w:r>
        <w:br w:type="page"/>
      </w:r>
    </w:p>
    <w:p w14:paraId="220D86D7" w14:textId="7031BD87" w:rsidR="004E26BB" w:rsidRDefault="004E26BB" w:rsidP="00CA647C"/>
    <w:p w14:paraId="3F40C454" w14:textId="32B88DBA" w:rsidR="00934B7E" w:rsidRDefault="00934B7E" w:rsidP="00CA647C"/>
    <w:p w14:paraId="6D21EFC9" w14:textId="77777777" w:rsidR="00934B7E" w:rsidRPr="006D3570" w:rsidRDefault="00934B7E" w:rsidP="00CA647C"/>
    <w:p w14:paraId="7BFAA0C5" w14:textId="77777777" w:rsidR="00CA647C" w:rsidRDefault="00CA647C" w:rsidP="00CA647C">
      <w:pPr>
        <w:pStyle w:val="berschrift4"/>
      </w:pPr>
      <w:r>
        <w:t>FT-00</w:t>
      </w:r>
      <w:r w:rsidR="004F1FE3">
        <w:t>5</w:t>
      </w:r>
      <w:r>
        <w:t xml:space="preserve"> – </w:t>
      </w:r>
      <w:r w:rsidR="004F1FE3" w:rsidRPr="004F1FE3">
        <w:t>Zeiten erstellen, bearbeiten und löschen</w:t>
      </w:r>
    </w:p>
    <w:p w14:paraId="58F6AE62" w14:textId="77777777" w:rsidR="00CA647C" w:rsidRDefault="00CA647C" w:rsidP="00CA647C">
      <w:pPr>
        <w:pStyle w:val="KeinLeerraum"/>
      </w:pPr>
      <w:r w:rsidRPr="00492635">
        <w:rPr>
          <w:rFonts w:ascii="MetaPro-Medium" w:hAnsi="MetaPro-Medium"/>
        </w:rPr>
        <w:t>Name</w:t>
      </w:r>
      <w:r>
        <w:tab/>
      </w:r>
      <w:r>
        <w:tab/>
      </w:r>
      <w:r>
        <w:tab/>
        <w:t>FT-00</w:t>
      </w:r>
      <w:r w:rsidR="004F1FE3">
        <w:t>5</w:t>
      </w:r>
    </w:p>
    <w:p w14:paraId="0A8CD985" w14:textId="77777777"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14:paraId="588176B7" w14:textId="77777777" w:rsidR="004F1FE3" w:rsidRDefault="004F1FE3" w:rsidP="004F1FE3">
      <w:pPr>
        <w:pStyle w:val="KeinLeerraum"/>
        <w:ind w:left="1410" w:hanging="1410"/>
      </w:pPr>
      <w:r w:rsidRPr="00492635">
        <w:rPr>
          <w:rFonts w:ascii="MetaPro-Medium" w:hAnsi="MetaPro-Medium"/>
        </w:rPr>
        <w:t>Voraussetzungen</w:t>
      </w:r>
      <w:r>
        <w:tab/>
        <w:t>Mindestens eine Zeit vorhanden (FT-005).</w:t>
      </w:r>
    </w:p>
    <w:p w14:paraId="79B43B8B" w14:textId="77777777" w:rsidR="00CA647C" w:rsidRPr="00092110" w:rsidRDefault="00CA647C" w:rsidP="00CA647C">
      <w:pPr>
        <w:pStyle w:val="KeinLeerraum"/>
        <w:ind w:left="1410" w:hanging="1410"/>
      </w:pPr>
    </w:p>
    <w:p w14:paraId="125D475F" w14:textId="77777777"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14:paraId="015ED1EB" w14:textId="77777777" w:rsidTr="002F1BED">
        <w:tc>
          <w:tcPr>
            <w:tcW w:w="866" w:type="dxa"/>
          </w:tcPr>
          <w:p w14:paraId="1F87D55D" w14:textId="77777777"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14:paraId="3911200F" w14:textId="77777777" w:rsidR="004F1FE3" w:rsidRPr="006D3570" w:rsidRDefault="004F1FE3" w:rsidP="00345D86">
            <w:pPr>
              <w:rPr>
                <w:rFonts w:ascii="MetaPro-Medium" w:hAnsi="MetaPro-Medium"/>
              </w:rPr>
            </w:pPr>
            <w:r w:rsidRPr="006D3570">
              <w:rPr>
                <w:rFonts w:ascii="MetaPro-Medium" w:hAnsi="MetaPro-Medium"/>
              </w:rPr>
              <w:t>Aktion</w:t>
            </w:r>
          </w:p>
        </w:tc>
        <w:tc>
          <w:tcPr>
            <w:tcW w:w="3255" w:type="dxa"/>
          </w:tcPr>
          <w:p w14:paraId="6107C008" w14:textId="77777777" w:rsidR="004F1FE3" w:rsidRPr="006D3570" w:rsidRDefault="004F1FE3" w:rsidP="00345D86">
            <w:pPr>
              <w:rPr>
                <w:rFonts w:ascii="MetaPro-Medium" w:hAnsi="MetaPro-Medium"/>
              </w:rPr>
            </w:pPr>
            <w:r w:rsidRPr="006D3570">
              <w:rPr>
                <w:rFonts w:ascii="MetaPro-Medium" w:hAnsi="MetaPro-Medium"/>
              </w:rPr>
              <w:t>Erwartetes Resultat</w:t>
            </w:r>
          </w:p>
        </w:tc>
      </w:tr>
      <w:tr w:rsidR="004F1FE3" w14:paraId="0D8D983E" w14:textId="77777777" w:rsidTr="002F1BED">
        <w:tc>
          <w:tcPr>
            <w:tcW w:w="866" w:type="dxa"/>
          </w:tcPr>
          <w:p w14:paraId="2DA7E423" w14:textId="77777777"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14:paraId="1CE7DC4C" w14:textId="77777777" w:rsidR="004F1FE3" w:rsidRDefault="004F1FE3" w:rsidP="00345D86">
            <w:r w:rsidRPr="00313428">
              <w:t>Bearbeitungs-Ansicht aufrufen.</w:t>
            </w:r>
          </w:p>
        </w:tc>
        <w:tc>
          <w:tcPr>
            <w:tcW w:w="3255" w:type="dxa"/>
          </w:tcPr>
          <w:p w14:paraId="05FB1CD4" w14:textId="77777777" w:rsidR="004F1FE3" w:rsidRDefault="004F1FE3" w:rsidP="00345D86">
            <w:r>
              <w:t xml:space="preserve">Zeiten werden angezeigt. </w:t>
            </w:r>
          </w:p>
        </w:tc>
      </w:tr>
      <w:tr w:rsidR="004F1FE3" w14:paraId="112CBEC6" w14:textId="77777777" w:rsidTr="002F1BED">
        <w:tc>
          <w:tcPr>
            <w:tcW w:w="866" w:type="dxa"/>
          </w:tcPr>
          <w:p w14:paraId="0C164C98" w14:textId="77777777" w:rsidR="004F1FE3" w:rsidRPr="006D3570" w:rsidRDefault="004F1FE3" w:rsidP="00345D86">
            <w:pPr>
              <w:jc w:val="center"/>
              <w:rPr>
                <w:rFonts w:ascii="MetaPro-Medium" w:hAnsi="MetaPro-Medium"/>
              </w:rPr>
            </w:pPr>
            <w:r>
              <w:rPr>
                <w:rFonts w:ascii="MetaPro-Medium" w:hAnsi="MetaPro-Medium"/>
              </w:rPr>
              <w:t>2</w:t>
            </w:r>
          </w:p>
        </w:tc>
        <w:tc>
          <w:tcPr>
            <w:tcW w:w="4941" w:type="dxa"/>
          </w:tcPr>
          <w:p w14:paraId="4E8518AE" w14:textId="77777777"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14:paraId="6310A8E8" w14:textId="77777777" w:rsidR="004F1FE3" w:rsidRDefault="004F1FE3" w:rsidP="00345D86">
            <w:r>
              <w:t>Zeit</w:t>
            </w:r>
            <w:r w:rsidRPr="00313428">
              <w:t xml:space="preserve"> erscheint in der Liste.</w:t>
            </w:r>
          </w:p>
        </w:tc>
      </w:tr>
      <w:tr w:rsidR="004F1FE3" w14:paraId="5CB8EF25" w14:textId="77777777" w:rsidTr="002F1BED">
        <w:tc>
          <w:tcPr>
            <w:tcW w:w="866" w:type="dxa"/>
          </w:tcPr>
          <w:p w14:paraId="7C9F7A62" w14:textId="77777777" w:rsidR="004F1FE3" w:rsidRDefault="004F1FE3" w:rsidP="00345D86">
            <w:pPr>
              <w:jc w:val="center"/>
              <w:rPr>
                <w:rFonts w:ascii="MetaPro-Medium" w:hAnsi="MetaPro-Medium"/>
              </w:rPr>
            </w:pPr>
            <w:r>
              <w:rPr>
                <w:rFonts w:ascii="MetaPro-Medium" w:hAnsi="MetaPro-Medium"/>
              </w:rPr>
              <w:t>3</w:t>
            </w:r>
          </w:p>
        </w:tc>
        <w:tc>
          <w:tcPr>
            <w:tcW w:w="4941" w:type="dxa"/>
          </w:tcPr>
          <w:p w14:paraId="0D26F43F" w14:textId="77777777" w:rsidR="004F1FE3" w:rsidRDefault="004F1FE3" w:rsidP="00345D86">
            <w:r>
              <w:t>Name &amp; Position der Zeit bearbeiten</w:t>
            </w:r>
            <w:r w:rsidRPr="00DF7087">
              <w:t xml:space="preserve"> &amp; </w:t>
            </w:r>
            <w:r>
              <w:t>«Speichern» drücken.</w:t>
            </w:r>
          </w:p>
        </w:tc>
        <w:tc>
          <w:tcPr>
            <w:tcW w:w="3255" w:type="dxa"/>
          </w:tcPr>
          <w:p w14:paraId="2A74C511" w14:textId="77777777" w:rsidR="004F1FE3" w:rsidRPr="00313428" w:rsidRDefault="004F1FE3" w:rsidP="00345D86">
            <w:r>
              <w:t>Erfolgsmeldung wird angezeigt</w:t>
            </w:r>
            <w:r w:rsidR="002F1BED">
              <w:t xml:space="preserve"> (Änderungen gespeichert).</w:t>
            </w:r>
          </w:p>
        </w:tc>
      </w:tr>
      <w:tr w:rsidR="004F1FE3" w14:paraId="49403F38" w14:textId="77777777" w:rsidTr="002F1BED">
        <w:tc>
          <w:tcPr>
            <w:tcW w:w="866" w:type="dxa"/>
          </w:tcPr>
          <w:p w14:paraId="3DBB53B4" w14:textId="77777777" w:rsidR="004F1FE3" w:rsidRDefault="004F1FE3" w:rsidP="00345D86">
            <w:pPr>
              <w:jc w:val="center"/>
              <w:rPr>
                <w:rFonts w:ascii="MetaPro-Medium" w:hAnsi="MetaPro-Medium"/>
              </w:rPr>
            </w:pPr>
            <w:r>
              <w:rPr>
                <w:rFonts w:ascii="MetaPro-Medium" w:hAnsi="MetaPro-Medium"/>
              </w:rPr>
              <w:t>4</w:t>
            </w:r>
          </w:p>
        </w:tc>
        <w:tc>
          <w:tcPr>
            <w:tcW w:w="4941" w:type="dxa"/>
          </w:tcPr>
          <w:p w14:paraId="5687047E" w14:textId="77777777" w:rsidR="004F1FE3" w:rsidRPr="00DF7087" w:rsidRDefault="004F1FE3" w:rsidP="00345D86">
            <w:r>
              <w:t xml:space="preserve">«Löschen» </w:t>
            </w:r>
            <w:r w:rsidR="002F1BED">
              <w:t xml:space="preserve">und anschliessend «Speichern» </w:t>
            </w:r>
            <w:r>
              <w:t>drücken.</w:t>
            </w:r>
          </w:p>
        </w:tc>
        <w:tc>
          <w:tcPr>
            <w:tcW w:w="3255" w:type="dxa"/>
          </w:tcPr>
          <w:p w14:paraId="14C44964" w14:textId="77777777" w:rsidR="004F1FE3" w:rsidRDefault="002F1BED" w:rsidP="00345D86">
            <w:r>
              <w:t>Erfolgsmeldung wird angezeigt (Zeit wurde entfernt).</w:t>
            </w:r>
          </w:p>
        </w:tc>
      </w:tr>
    </w:tbl>
    <w:p w14:paraId="40C62288" w14:textId="77777777" w:rsidR="00CA647C" w:rsidRDefault="00CA647C" w:rsidP="00CA647C"/>
    <w:p w14:paraId="0C27976C" w14:textId="77777777" w:rsidR="004E26BB" w:rsidRPr="006D3570" w:rsidRDefault="004E26BB" w:rsidP="00CA647C"/>
    <w:p w14:paraId="65E8BFCE" w14:textId="77777777" w:rsidR="00CA647C" w:rsidRDefault="00CA647C" w:rsidP="00CA647C">
      <w:pPr>
        <w:pStyle w:val="berschrift4"/>
      </w:pPr>
      <w:r>
        <w:t>FT-00</w:t>
      </w:r>
      <w:r w:rsidR="008E71C3">
        <w:t>6</w:t>
      </w:r>
      <w:r>
        <w:t xml:space="preserve"> – </w:t>
      </w:r>
      <w:r w:rsidR="008E71C3" w:rsidRPr="008E71C3">
        <w:t>Berechtigungen anpassen</w:t>
      </w:r>
    </w:p>
    <w:p w14:paraId="2D133D2B" w14:textId="77777777" w:rsidR="00CA647C" w:rsidRDefault="00CA647C" w:rsidP="00CA647C">
      <w:pPr>
        <w:pStyle w:val="KeinLeerraum"/>
      </w:pPr>
      <w:r w:rsidRPr="00492635">
        <w:rPr>
          <w:rFonts w:ascii="MetaPro-Medium" w:hAnsi="MetaPro-Medium"/>
        </w:rPr>
        <w:t>Name</w:t>
      </w:r>
      <w:r>
        <w:tab/>
      </w:r>
      <w:r>
        <w:tab/>
      </w:r>
      <w:r>
        <w:tab/>
        <w:t>FT-00</w:t>
      </w:r>
      <w:r w:rsidR="008E71C3">
        <w:t>6</w:t>
      </w:r>
    </w:p>
    <w:p w14:paraId="561E73B6" w14:textId="77777777"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14:paraId="6949E5D5" w14:textId="77777777" w:rsidR="00CA647C" w:rsidRPr="00092110" w:rsidRDefault="00CA647C" w:rsidP="00CA647C">
      <w:pPr>
        <w:pStyle w:val="KeinLeerraum"/>
        <w:ind w:left="1410" w:hanging="1410"/>
      </w:pPr>
    </w:p>
    <w:p w14:paraId="5302F89D" w14:textId="77777777"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14:paraId="0DEAC63A" w14:textId="77777777" w:rsidTr="008E71C3">
        <w:tc>
          <w:tcPr>
            <w:tcW w:w="866" w:type="dxa"/>
          </w:tcPr>
          <w:p w14:paraId="34088FE1" w14:textId="77777777"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14:paraId="47847358" w14:textId="77777777" w:rsidR="00CA647C" w:rsidRPr="006D3570" w:rsidRDefault="00CA647C" w:rsidP="00345D86">
            <w:pPr>
              <w:rPr>
                <w:rFonts w:ascii="MetaPro-Medium" w:hAnsi="MetaPro-Medium"/>
              </w:rPr>
            </w:pPr>
            <w:r w:rsidRPr="006D3570">
              <w:rPr>
                <w:rFonts w:ascii="MetaPro-Medium" w:hAnsi="MetaPro-Medium"/>
              </w:rPr>
              <w:t>Aktion</w:t>
            </w:r>
          </w:p>
        </w:tc>
        <w:tc>
          <w:tcPr>
            <w:tcW w:w="3538" w:type="dxa"/>
          </w:tcPr>
          <w:p w14:paraId="3F49D12F" w14:textId="77777777" w:rsidR="00CA647C" w:rsidRPr="006D3570" w:rsidRDefault="00CA647C" w:rsidP="00345D86">
            <w:pPr>
              <w:rPr>
                <w:rFonts w:ascii="MetaPro-Medium" w:hAnsi="MetaPro-Medium"/>
              </w:rPr>
            </w:pPr>
            <w:r w:rsidRPr="006D3570">
              <w:rPr>
                <w:rFonts w:ascii="MetaPro-Medium" w:hAnsi="MetaPro-Medium"/>
              </w:rPr>
              <w:t>Erwartetes Resultat</w:t>
            </w:r>
          </w:p>
        </w:tc>
      </w:tr>
      <w:tr w:rsidR="008E71C3" w14:paraId="0FBBAE2E" w14:textId="77777777" w:rsidTr="008E71C3">
        <w:tc>
          <w:tcPr>
            <w:tcW w:w="866" w:type="dxa"/>
          </w:tcPr>
          <w:p w14:paraId="02C363DC" w14:textId="77777777"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14:paraId="1CDA98A9" w14:textId="77777777" w:rsidR="008E71C3" w:rsidRDefault="008E71C3" w:rsidP="008E71C3">
            <w:r>
              <w:t>Einstellungen-Ansicht aufrufen.</w:t>
            </w:r>
          </w:p>
        </w:tc>
        <w:tc>
          <w:tcPr>
            <w:tcW w:w="3538" w:type="dxa"/>
          </w:tcPr>
          <w:p w14:paraId="091F458B" w14:textId="77777777" w:rsidR="008E71C3" w:rsidRDefault="008E71C3" w:rsidP="008E71C3">
            <w:r>
              <w:t>Benutzerliste wird angezeigt.</w:t>
            </w:r>
          </w:p>
        </w:tc>
      </w:tr>
      <w:tr w:rsidR="008E71C3" w14:paraId="3A767669" w14:textId="77777777" w:rsidTr="008E71C3">
        <w:tc>
          <w:tcPr>
            <w:tcW w:w="866" w:type="dxa"/>
          </w:tcPr>
          <w:p w14:paraId="2E15D588" w14:textId="77777777" w:rsidR="008E71C3" w:rsidRPr="006D3570" w:rsidRDefault="008E71C3" w:rsidP="008E71C3">
            <w:pPr>
              <w:jc w:val="center"/>
              <w:rPr>
                <w:rFonts w:ascii="MetaPro-Medium" w:hAnsi="MetaPro-Medium"/>
              </w:rPr>
            </w:pPr>
            <w:r>
              <w:rPr>
                <w:rFonts w:ascii="MetaPro-Medium" w:hAnsi="MetaPro-Medium"/>
              </w:rPr>
              <w:t>2</w:t>
            </w:r>
          </w:p>
        </w:tc>
        <w:tc>
          <w:tcPr>
            <w:tcW w:w="4658" w:type="dxa"/>
          </w:tcPr>
          <w:p w14:paraId="16AD8C70" w14:textId="77777777" w:rsidR="008E71C3" w:rsidRDefault="008E71C3" w:rsidP="008E71C3">
            <w:r>
              <w:t>Rolle eines Benutzers ändern (Normal</w:t>
            </w:r>
            <w:r>
              <w:sym w:font="Wingdings" w:char="F0E0"/>
            </w:r>
            <w:r>
              <w:t>Admin).</w:t>
            </w:r>
          </w:p>
        </w:tc>
        <w:tc>
          <w:tcPr>
            <w:tcW w:w="3538" w:type="dxa"/>
          </w:tcPr>
          <w:p w14:paraId="1AF169D9" w14:textId="77777777" w:rsidR="008E71C3" w:rsidRDefault="008E71C3" w:rsidP="008E71C3">
            <w:r>
              <w:t>Erfolgsmeldung erscheint (Änderungen gespeichert).</w:t>
            </w:r>
          </w:p>
        </w:tc>
      </w:tr>
      <w:tr w:rsidR="008E71C3" w14:paraId="605B19CE" w14:textId="77777777" w:rsidTr="008E71C3">
        <w:tc>
          <w:tcPr>
            <w:tcW w:w="866" w:type="dxa"/>
          </w:tcPr>
          <w:p w14:paraId="6DA9660B" w14:textId="77777777" w:rsidR="008E71C3" w:rsidRDefault="008E71C3" w:rsidP="008E71C3">
            <w:pPr>
              <w:jc w:val="center"/>
              <w:rPr>
                <w:rFonts w:ascii="MetaPro-Medium" w:hAnsi="MetaPro-Medium"/>
              </w:rPr>
            </w:pPr>
            <w:r>
              <w:rPr>
                <w:rFonts w:ascii="MetaPro-Medium" w:hAnsi="MetaPro-Medium"/>
              </w:rPr>
              <w:t>3</w:t>
            </w:r>
          </w:p>
        </w:tc>
        <w:tc>
          <w:tcPr>
            <w:tcW w:w="4658" w:type="dxa"/>
          </w:tcPr>
          <w:p w14:paraId="16BCB447" w14:textId="77777777"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14:paraId="605CBA11" w14:textId="77777777" w:rsidR="008E71C3" w:rsidRDefault="00932B52" w:rsidP="008E71C3">
            <w:r>
              <w:t xml:space="preserve">Angemeldet mit bearbeitetem Benutzer, Admin-Funktionen </w:t>
            </w:r>
            <w:r w:rsidR="00B35180">
              <w:t>werden angezeigt</w:t>
            </w:r>
            <w:r>
              <w:t>.</w:t>
            </w:r>
          </w:p>
        </w:tc>
      </w:tr>
    </w:tbl>
    <w:p w14:paraId="21F9E8CD" w14:textId="77777777" w:rsidR="004E26BB" w:rsidRDefault="004E26BB" w:rsidP="00CA647C"/>
    <w:p w14:paraId="0B64C8B5" w14:textId="77777777" w:rsidR="00CA647C" w:rsidRPr="006D3570" w:rsidRDefault="004E26BB" w:rsidP="00CA647C">
      <w:r>
        <w:br w:type="page"/>
      </w:r>
    </w:p>
    <w:p w14:paraId="34747F20" w14:textId="77777777" w:rsidR="00C65D0A" w:rsidRDefault="00C65D0A" w:rsidP="00C65D0A">
      <w:pPr>
        <w:pStyle w:val="berschrift3"/>
        <w:rPr>
          <w:lang w:eastAsia="de-CH"/>
        </w:rPr>
      </w:pPr>
      <w:bookmarkStart w:id="90" w:name="_Toc8393917"/>
      <w:r>
        <w:rPr>
          <w:lang w:eastAsia="de-CH"/>
        </w:rPr>
        <w:lastRenderedPageBreak/>
        <w:t>Sicherheitskonzept</w:t>
      </w:r>
      <w:bookmarkEnd w:id="90"/>
    </w:p>
    <w:p w14:paraId="743DD161" w14:textId="392FD8DE" w:rsidR="00514FAF" w:rsidRPr="001F73AF" w:rsidRDefault="00514FAF" w:rsidP="00514FAF">
      <w:r w:rsidRPr="001F73AF">
        <w:t>D</w:t>
      </w:r>
      <w:r w:rsidR="00B563B3">
        <w:t xml:space="preserve">ieses Konzept </w:t>
      </w:r>
      <w:r w:rsidRPr="001F73AF">
        <w:t>orientiert sich an den</w:t>
      </w:r>
      <w:r>
        <w:t xml:space="preserve"> </w:t>
      </w:r>
      <w:r w:rsidRPr="001F73AF">
        <w:t>«OWASP Top 10 Risiken für Anwendungssicherheit</w:t>
      </w:r>
      <w:r w:rsidR="00AB06A7">
        <w:t xml:space="preserve"> 2013</w:t>
      </w:r>
      <w:r w:rsidRPr="001F73AF">
        <w:t>»</w:t>
      </w:r>
      <w:r w:rsidR="008E2223">
        <w:t>.</w:t>
      </w:r>
      <w:r>
        <w:rPr>
          <w:rStyle w:val="Funotenzeichen"/>
        </w:rPr>
        <w:footnoteReference w:id="11"/>
      </w:r>
      <w:r w:rsidR="00611454">
        <w:t>*</w:t>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14:paraId="02965F84" w14:textId="77777777" w:rsidR="00514FAF" w:rsidRDefault="00514FAF" w:rsidP="00514FAF">
      <w:pPr>
        <w:pStyle w:val="Listenabsatz"/>
        <w:numPr>
          <w:ilvl w:val="0"/>
          <w:numId w:val="16"/>
        </w:numPr>
      </w:pPr>
      <w:r w:rsidRPr="001F73AF">
        <w:t>A1 – Injection</w:t>
      </w:r>
    </w:p>
    <w:p w14:paraId="5DDB065F" w14:textId="77777777" w:rsidR="00514FAF" w:rsidRPr="00C05D4B" w:rsidRDefault="00514FAF" w:rsidP="00514FAF">
      <w:pPr>
        <w:pStyle w:val="Listenabsatz"/>
        <w:rPr>
          <w:i/>
        </w:rPr>
      </w:pPr>
      <w:r w:rsidRPr="00C05D4B">
        <w:rPr>
          <w:i/>
        </w:rPr>
        <w:t>Muss im Back-End verhindert werden, da hier SQL-Abfragen vorgenommen werden.</w:t>
      </w:r>
    </w:p>
    <w:p w14:paraId="369045ED" w14:textId="77777777" w:rsidR="00514FAF" w:rsidRDefault="00514FAF" w:rsidP="00514FAF">
      <w:pPr>
        <w:pStyle w:val="Listenabsatz"/>
        <w:numPr>
          <w:ilvl w:val="0"/>
          <w:numId w:val="16"/>
        </w:numPr>
      </w:pPr>
      <w:r w:rsidRPr="001F73AF">
        <w:t>A2 – Fehler in Authentifizierung und Session-Management</w:t>
      </w:r>
    </w:p>
    <w:p w14:paraId="57D776A7" w14:textId="77777777" w:rsidR="00514FAF" w:rsidRPr="00C05D4B" w:rsidRDefault="00514FAF" w:rsidP="00514FAF">
      <w:pPr>
        <w:pStyle w:val="Listenabsatz"/>
        <w:rPr>
          <w:i/>
        </w:rPr>
      </w:pPr>
      <w:r w:rsidRPr="00C05D4B">
        <w:rPr>
          <w:i/>
        </w:rPr>
        <w:t>Muss im Back-End verhindert werden, da die gesamte Authentifizierung dort stattfindet.</w:t>
      </w:r>
    </w:p>
    <w:p w14:paraId="7FEFD189" w14:textId="77777777"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14:paraId="2E46720D" w14:textId="77777777"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14:paraId="5F922B2C" w14:textId="77777777"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14:paraId="058F17A5" w14:textId="77777777"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14:paraId="5D8AD48E" w14:textId="77777777" w:rsidR="00514FAF" w:rsidRDefault="00514FAF" w:rsidP="00514FAF">
      <w:pPr>
        <w:pStyle w:val="Listenabsatz"/>
        <w:numPr>
          <w:ilvl w:val="0"/>
          <w:numId w:val="16"/>
        </w:numPr>
      </w:pPr>
      <w:r w:rsidRPr="001F73AF">
        <w:t xml:space="preserve">A4 – Unsichere direkte Objektreferenzen: </w:t>
      </w:r>
    </w:p>
    <w:p w14:paraId="32092D98" w14:textId="77777777" w:rsidR="00514FAF" w:rsidRPr="00C05D4B" w:rsidRDefault="00514FAF" w:rsidP="00514FAF">
      <w:pPr>
        <w:pStyle w:val="Listenabsatz"/>
        <w:rPr>
          <w:i/>
        </w:rPr>
      </w:pPr>
      <w:r w:rsidRPr="00C05D4B">
        <w:rPr>
          <w:i/>
        </w:rPr>
        <w:t>Muss im Back-End verhindert werden, da hier betroffene Abfragen mit dynamischen Parametern stattfinden würden.</w:t>
      </w:r>
    </w:p>
    <w:p w14:paraId="2526EA2D" w14:textId="77777777" w:rsidR="00514FAF" w:rsidRDefault="00514FAF" w:rsidP="00514FAF">
      <w:pPr>
        <w:pStyle w:val="Listenabsatz"/>
        <w:numPr>
          <w:ilvl w:val="0"/>
          <w:numId w:val="16"/>
        </w:numPr>
      </w:pPr>
      <w:r w:rsidRPr="001F73AF">
        <w:t xml:space="preserve">A5 – Sicherheitsrelevante Fehlkonfiguration </w:t>
      </w:r>
    </w:p>
    <w:p w14:paraId="60F27E89" w14:textId="77777777" w:rsidR="00514FAF" w:rsidRPr="00C05D4B" w:rsidRDefault="00514FAF" w:rsidP="00514FAF">
      <w:pPr>
        <w:pStyle w:val="Listenabsatz"/>
        <w:rPr>
          <w:i/>
        </w:rPr>
      </w:pPr>
      <w:r w:rsidRPr="00C05D4B">
        <w:rPr>
          <w:i/>
        </w:rPr>
        <w:t>Betrifft die Server-Konfiguration im Back-End.</w:t>
      </w:r>
    </w:p>
    <w:p w14:paraId="51ED44D4" w14:textId="77777777" w:rsidR="00514FAF" w:rsidRDefault="00514FAF" w:rsidP="00514FAF">
      <w:pPr>
        <w:pStyle w:val="Listenabsatz"/>
        <w:numPr>
          <w:ilvl w:val="0"/>
          <w:numId w:val="16"/>
        </w:numPr>
      </w:pPr>
      <w:r w:rsidRPr="001F73AF">
        <w:t>A6 – Verlust der Vertraulichkeit sensibler Daten</w:t>
      </w:r>
    </w:p>
    <w:p w14:paraId="16766AE9" w14:textId="77777777" w:rsidR="00514FAF" w:rsidRPr="00C05D4B" w:rsidRDefault="00514FAF" w:rsidP="00514FAF">
      <w:pPr>
        <w:pStyle w:val="Listenabsatz"/>
        <w:rPr>
          <w:i/>
        </w:rPr>
      </w:pPr>
      <w:r w:rsidRPr="00C05D4B">
        <w:rPr>
          <w:i/>
        </w:rPr>
        <w:t>Betrifft die Verschlüsselung von sensiblen Daten (Passwörter, Kreditkarten) im Back-End.</w:t>
      </w:r>
    </w:p>
    <w:p w14:paraId="57F023B7" w14:textId="77777777"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14:paraId="329710BA" w14:textId="77777777"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14:paraId="686982F7" w14:textId="77777777" w:rsidR="00514FAF" w:rsidRDefault="00514FAF" w:rsidP="00514FAF">
      <w:pPr>
        <w:pStyle w:val="Listenabsatz"/>
        <w:numPr>
          <w:ilvl w:val="0"/>
          <w:numId w:val="16"/>
        </w:numPr>
      </w:pPr>
      <w:r w:rsidRPr="00BC21AB">
        <w:rPr>
          <w:rFonts w:ascii="MetaPro-Bold" w:hAnsi="MetaPro-Bold"/>
        </w:rPr>
        <w:t>A8 – Cross-Site-Request-Forgery (CSRF)</w:t>
      </w:r>
    </w:p>
    <w:p w14:paraId="32D21DF1" w14:textId="77777777" w:rsidR="00514FAF" w:rsidRPr="00C05D4B" w:rsidRDefault="00514FAF" w:rsidP="00514FAF">
      <w:pPr>
        <w:pStyle w:val="Listenabsatz"/>
        <w:rPr>
          <w:i/>
        </w:rPr>
      </w:pPr>
      <w:r w:rsidRPr="00C05D4B">
        <w:rPr>
          <w:i/>
        </w:rPr>
        <w:t>Kann Front- und Back-End betreffen, je nachdem wie Tokens geprüft und eingesetzt werden.</w:t>
      </w:r>
    </w:p>
    <w:p w14:paraId="41D362B8" w14:textId="77777777" w:rsidR="00514FAF" w:rsidRDefault="00514FAF" w:rsidP="00514FAF">
      <w:pPr>
        <w:pStyle w:val="Listenabsatz"/>
        <w:numPr>
          <w:ilvl w:val="0"/>
          <w:numId w:val="16"/>
        </w:numPr>
      </w:pPr>
      <w:r w:rsidRPr="00BC21AB">
        <w:rPr>
          <w:rFonts w:ascii="MetaPro-Bold" w:hAnsi="MetaPro-Bold"/>
        </w:rPr>
        <w:t>A9 – Nutzung von Komponenten mit bekannten Schwachstellen</w:t>
      </w:r>
    </w:p>
    <w:p w14:paraId="657F0136" w14:textId="77777777" w:rsidR="00514FAF" w:rsidRPr="00C05D4B" w:rsidRDefault="00514FAF" w:rsidP="00514FAF">
      <w:pPr>
        <w:pStyle w:val="Listenabsatz"/>
        <w:rPr>
          <w:i/>
        </w:rPr>
      </w:pPr>
      <w:r w:rsidRPr="00C05D4B">
        <w:rPr>
          <w:i/>
        </w:rPr>
        <w:t>Betrifft Front- und Back-End.</w:t>
      </w:r>
    </w:p>
    <w:p w14:paraId="545E62B0" w14:textId="77777777" w:rsidR="00514FAF" w:rsidRDefault="00514FAF" w:rsidP="00514FAF">
      <w:pPr>
        <w:pStyle w:val="Listenabsatz"/>
        <w:numPr>
          <w:ilvl w:val="0"/>
          <w:numId w:val="16"/>
        </w:numPr>
      </w:pPr>
      <w:r w:rsidRPr="00BC21AB">
        <w:rPr>
          <w:rFonts w:ascii="MetaPro-Bold" w:hAnsi="MetaPro-Bold"/>
        </w:rPr>
        <w:t>A10 – Ungeprüfte Um- und Weiterleitungen</w:t>
      </w:r>
    </w:p>
    <w:p w14:paraId="43FCCD42" w14:textId="77777777" w:rsidR="00D51F64" w:rsidRDefault="00514FAF" w:rsidP="00D51F64">
      <w:pPr>
        <w:pStyle w:val="Listenabsatz"/>
        <w:rPr>
          <w:i/>
        </w:rPr>
      </w:pPr>
      <w:r w:rsidRPr="00C05D4B">
        <w:rPr>
          <w:i/>
        </w:rPr>
        <w:t>Betrifft Front- und Back-End.</w:t>
      </w:r>
    </w:p>
    <w:p w14:paraId="545B3637" w14:textId="77777777" w:rsidR="00D51F64" w:rsidRDefault="00D51F64" w:rsidP="00D51F64">
      <w:pPr>
        <w:pStyle w:val="Listenabsatz"/>
        <w:rPr>
          <w:i/>
        </w:rPr>
      </w:pPr>
    </w:p>
    <w:p w14:paraId="4A3BC2A2" w14:textId="758D12AA" w:rsidR="00A20E4C" w:rsidRDefault="00D51F64" w:rsidP="00CA6314">
      <w:pPr>
        <w:rPr>
          <w:i/>
        </w:rPr>
      </w:pPr>
      <w:r>
        <w:t>* Die OWASP Top 10 von 2013 sind</w:t>
      </w:r>
      <w:r w:rsidRPr="00D51F64">
        <w:t xml:space="preserve"> </w:t>
      </w:r>
      <w:r>
        <w:t xml:space="preserve">in Bezug auf Pelan inhaltlich gleich relevant wie die neuere Version von 2017, </w:t>
      </w:r>
      <w:r w:rsidR="002437D0">
        <w:t xml:space="preserve">bei der sich </w:t>
      </w:r>
      <w:r>
        <w:t>einzig die Reihenfolge der Risiken geändert</w:t>
      </w:r>
      <w:r w:rsidR="002437D0">
        <w:t xml:space="preserve"> hat</w:t>
      </w:r>
      <w:r>
        <w:t>.</w:t>
      </w:r>
      <w:r w:rsidR="00CA6314">
        <w:rPr>
          <w:i/>
        </w:rPr>
        <w:br w:type="page"/>
      </w:r>
    </w:p>
    <w:p w14:paraId="71A694D8" w14:textId="77777777" w:rsidR="0047070B" w:rsidRPr="008D6866" w:rsidRDefault="0047070B" w:rsidP="00CA6314"/>
    <w:p w14:paraId="1EA91410" w14:textId="77777777" w:rsidR="00514FAF" w:rsidRPr="001F73AF" w:rsidRDefault="00514FAF" w:rsidP="00514FAF">
      <w:pPr>
        <w:pStyle w:val="berschrift4"/>
      </w:pPr>
      <w:r w:rsidRPr="001F73AF">
        <w:t>A3 – Cross-Site-Scripting: Reflected</w:t>
      </w:r>
      <w:r>
        <w:t>/Stored</w:t>
      </w:r>
    </w:p>
    <w:p w14:paraId="57736B60" w14:textId="77777777" w:rsidR="00514FAF" w:rsidRPr="00BC21AB" w:rsidRDefault="00514FAF" w:rsidP="00514FAF">
      <w:pPr>
        <w:pStyle w:val="Untertitel"/>
      </w:pPr>
      <w:r w:rsidRPr="00BC21AB">
        <w:t>Grundlegende Erläuterung</w:t>
      </w:r>
    </w:p>
    <w:p w14:paraId="01EB193F" w14:textId="77777777"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14:paraId="3334316C" w14:textId="77777777" w:rsidR="00514FAF" w:rsidRPr="00BC21AB" w:rsidRDefault="00514FAF" w:rsidP="00514FAF">
      <w:pPr>
        <w:pStyle w:val="Untertitel"/>
      </w:pPr>
      <w:r w:rsidRPr="00BC21AB">
        <w:t>Allgemeines Beispiel</w:t>
      </w:r>
    </w:p>
    <w:p w14:paraId="7458C42A" w14:textId="77777777"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14:paraId="0C6A7E7D" w14:textId="77777777" w:rsidR="00514FAF" w:rsidRPr="00BC21AB" w:rsidRDefault="00514FAF" w:rsidP="00514FAF">
      <w:pPr>
        <w:pStyle w:val="Untertitel"/>
      </w:pPr>
      <w:r w:rsidRPr="00BC21AB">
        <w:t>Vermeidungsmöglichkeiten</w:t>
      </w:r>
    </w:p>
    <w:p w14:paraId="6C83455E" w14:textId="77777777" w:rsidR="00514FAF" w:rsidRPr="001F73AF" w:rsidRDefault="00514FAF" w:rsidP="00514FAF">
      <w:pPr>
        <w:pStyle w:val="Listenabsatz"/>
        <w:numPr>
          <w:ilvl w:val="0"/>
          <w:numId w:val="19"/>
        </w:numPr>
      </w:pPr>
      <w:r w:rsidRPr="001F73AF">
        <w:t>Rückgabewerte des Back-Ends vorgängig Überprüfen oder nicht unspezifisch evaluieren.</w:t>
      </w:r>
    </w:p>
    <w:p w14:paraId="03091DB0" w14:textId="68E8063B"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14:paraId="0FC4AA34" w14:textId="77777777" w:rsidR="00514FAF" w:rsidRPr="00BC21AB" w:rsidRDefault="00514FAF" w:rsidP="00514FAF">
      <w:pPr>
        <w:pStyle w:val="Untertitel"/>
      </w:pPr>
      <w:r w:rsidRPr="00BC21AB">
        <w:t>Überprüfung</w:t>
      </w:r>
    </w:p>
    <w:p w14:paraId="06C24864" w14:textId="77777777"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14:paraId="665FD0FC" w14:textId="77777777" w:rsidR="009D7E95" w:rsidRPr="001F73AF" w:rsidRDefault="009D7E95" w:rsidP="00514FAF"/>
    <w:p w14:paraId="04E13748" w14:textId="77777777" w:rsidR="00514FAF" w:rsidRPr="001F73AF" w:rsidRDefault="00514FAF" w:rsidP="00514FAF">
      <w:pPr>
        <w:pStyle w:val="berschrift4"/>
      </w:pPr>
      <w:r w:rsidRPr="001F73AF">
        <w:t>A3 – Cross-Site-Scripting: Dom-Based</w:t>
      </w:r>
    </w:p>
    <w:p w14:paraId="4F126F91" w14:textId="77777777" w:rsidR="00514FAF" w:rsidRPr="00BC21AB" w:rsidRDefault="00514FAF" w:rsidP="00514FAF">
      <w:pPr>
        <w:pStyle w:val="Untertitel"/>
      </w:pPr>
      <w:r w:rsidRPr="00BC21AB">
        <w:t>Grundlegende Erläuterung</w:t>
      </w:r>
    </w:p>
    <w:p w14:paraId="114EE02D" w14:textId="77777777" w:rsidR="00514FAF" w:rsidRPr="001F73AF" w:rsidRDefault="00514FAF" w:rsidP="00514FAF">
      <w:r w:rsidRPr="001F73AF">
        <w:t xml:space="preserve">Wenn unabhängig vom Back-End Variablen eingesetzt werden, welche vom Benutzer bearbeitet werden könnten, besteht die Gefahr von Dom-Based XSS. </w:t>
      </w:r>
    </w:p>
    <w:p w14:paraId="19FAD14D" w14:textId="77777777" w:rsidR="00514FAF" w:rsidRPr="00BC21AB" w:rsidRDefault="00514FAF" w:rsidP="00514FAF">
      <w:pPr>
        <w:pStyle w:val="Untertitel"/>
      </w:pPr>
      <w:r w:rsidRPr="00BC21AB">
        <w:t>Allgemeines Beispiel</w:t>
      </w:r>
    </w:p>
    <w:p w14:paraId="463C3E3B" w14:textId="22664097"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rsidR="005432BD">
        <w:t>r</w:t>
      </w:r>
      <w:r w:rsidRPr="001F73AF">
        <w:t xml:space="preserve"> Variablen und es kommt zu dessen Ausführung.</w:t>
      </w:r>
    </w:p>
    <w:p w14:paraId="102C2D4F" w14:textId="77777777" w:rsidR="00514FAF" w:rsidRPr="00BC21AB" w:rsidRDefault="00514FAF" w:rsidP="00514FAF">
      <w:pPr>
        <w:pStyle w:val="Untertitel"/>
      </w:pPr>
      <w:r w:rsidRPr="00BC21AB">
        <w:t>Vermeidungsmöglichkeiten</w:t>
      </w:r>
    </w:p>
    <w:p w14:paraId="09D2FB4E" w14:textId="77777777" w:rsidR="00514FAF" w:rsidRPr="001F73AF" w:rsidRDefault="00514FAF" w:rsidP="00514FAF">
      <w:pPr>
        <w:pStyle w:val="Listenabsatz"/>
        <w:numPr>
          <w:ilvl w:val="0"/>
          <w:numId w:val="20"/>
        </w:numPr>
      </w:pPr>
      <w:r w:rsidRPr="001F73AF">
        <w:t>Auf die Nutzung der URL für Variablen verzichten.</w:t>
      </w:r>
    </w:p>
    <w:p w14:paraId="7DFF9D60" w14:textId="77777777" w:rsidR="00514FAF" w:rsidRPr="001F73AF" w:rsidRDefault="00514FAF" w:rsidP="00514FAF">
      <w:pPr>
        <w:pStyle w:val="Listenabsatz"/>
        <w:numPr>
          <w:ilvl w:val="0"/>
          <w:numId w:val="20"/>
        </w:numPr>
      </w:pPr>
      <w:r w:rsidRPr="001F73AF">
        <w:t>Betroffene Werte vorgängig Überprüfen oder nur spezifisch verarbeiten.</w:t>
      </w:r>
    </w:p>
    <w:p w14:paraId="52455500" w14:textId="4D16086C"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14:paraId="48DAB4D8" w14:textId="77777777" w:rsidR="00514FAF" w:rsidRPr="00BC21AB" w:rsidRDefault="00514FAF" w:rsidP="00514FAF">
      <w:pPr>
        <w:pStyle w:val="Untertitel"/>
      </w:pPr>
      <w:r w:rsidRPr="00BC21AB">
        <w:t>Überprüfung</w:t>
      </w:r>
    </w:p>
    <w:p w14:paraId="0958A621" w14:textId="77777777" w:rsidR="00514FAF"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14:paraId="28E9E36E" w14:textId="77777777" w:rsidR="0047070B" w:rsidRPr="008C5332" w:rsidRDefault="0047070B" w:rsidP="00514FAF"/>
    <w:p w14:paraId="2FC6C994" w14:textId="77777777" w:rsidR="00514FAF" w:rsidRPr="001F73AF" w:rsidRDefault="00514FAF" w:rsidP="00514FAF">
      <w:pPr>
        <w:pStyle w:val="berschrift4"/>
      </w:pPr>
      <w:r w:rsidRPr="001F73AF">
        <w:t>A7 – Fehlerhafte Autorisierung auf Anwendungsebene</w:t>
      </w:r>
    </w:p>
    <w:p w14:paraId="78300BB4" w14:textId="77777777" w:rsidR="00514FAF" w:rsidRPr="00BC21AB" w:rsidRDefault="00514FAF" w:rsidP="00514FAF">
      <w:pPr>
        <w:pStyle w:val="Untertitel"/>
      </w:pPr>
      <w:r w:rsidRPr="00BC21AB">
        <w:t>Grundlegende Erläuterung</w:t>
      </w:r>
    </w:p>
    <w:p w14:paraId="663DE988" w14:textId="77777777"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14:paraId="7034EB08" w14:textId="77777777" w:rsidR="00514FAF" w:rsidRPr="00BC21AB" w:rsidRDefault="00514FAF" w:rsidP="00514FAF">
      <w:pPr>
        <w:pStyle w:val="Untertitel"/>
      </w:pPr>
      <w:r w:rsidRPr="00BC21AB">
        <w:t>Allgemeines Beispiel</w:t>
      </w:r>
    </w:p>
    <w:p w14:paraId="39298FF0" w14:textId="77777777"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14:paraId="0A83B1BF" w14:textId="77777777" w:rsidR="00514FAF" w:rsidRPr="00BC21AB" w:rsidRDefault="00514FAF" w:rsidP="00514FAF">
      <w:pPr>
        <w:pStyle w:val="Untertitel"/>
      </w:pPr>
      <w:r w:rsidRPr="00BC21AB">
        <w:t>Vermeidungsmöglichkeiten</w:t>
      </w:r>
    </w:p>
    <w:p w14:paraId="7946B1C4" w14:textId="77777777"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14:paraId="281EB40D" w14:textId="77777777" w:rsidR="00514FAF" w:rsidRPr="001F73AF" w:rsidRDefault="00514FAF" w:rsidP="00514FAF">
      <w:pPr>
        <w:pStyle w:val="Listenabsatz"/>
        <w:numPr>
          <w:ilvl w:val="0"/>
          <w:numId w:val="21"/>
        </w:numPr>
      </w:pPr>
      <w:r w:rsidRPr="001F73AF">
        <w:t>Vor dem Laden einer Seite und Funktionen die Berechtigungen überprüfen.</w:t>
      </w:r>
    </w:p>
    <w:p w14:paraId="3CEE1656" w14:textId="77777777" w:rsidR="00514FAF" w:rsidRPr="00BC21AB" w:rsidRDefault="00514FAF" w:rsidP="00514FAF">
      <w:pPr>
        <w:pStyle w:val="Untertitel"/>
      </w:pPr>
      <w:r w:rsidRPr="00BC21AB">
        <w:t>Überprüfung</w:t>
      </w:r>
    </w:p>
    <w:p w14:paraId="14DBC340" w14:textId="77777777" w:rsidR="00514FAF" w:rsidRDefault="00514FAF" w:rsidP="00514FAF">
      <w:r w:rsidRPr="001F73AF">
        <w:t xml:space="preserve">Kann ich durch bearbeiten der URL eine Seite ohne entsprechende Berechtigungen aufrufen? Werden meine Anfragen im Back-End überprüft? </w:t>
      </w:r>
    </w:p>
    <w:p w14:paraId="4DDE3834" w14:textId="77777777" w:rsidR="00514FAF" w:rsidRPr="001F73AF" w:rsidRDefault="00514FAF" w:rsidP="00514FAF">
      <w:pPr>
        <w:pStyle w:val="KeinLeerraum"/>
      </w:pPr>
    </w:p>
    <w:p w14:paraId="611F0771" w14:textId="77777777" w:rsidR="00514FAF" w:rsidRPr="001F73AF" w:rsidRDefault="00514FAF" w:rsidP="00514FAF">
      <w:pPr>
        <w:pStyle w:val="berschrift4"/>
      </w:pPr>
      <w:r w:rsidRPr="001F73AF">
        <w:t>A8 – Cross-Site-Request-Forgery (CSRF)</w:t>
      </w:r>
    </w:p>
    <w:p w14:paraId="7E6D711C" w14:textId="77777777" w:rsidR="00514FAF" w:rsidRPr="00BC21AB" w:rsidRDefault="00514FAF" w:rsidP="00514FAF">
      <w:pPr>
        <w:pStyle w:val="Untertitel"/>
      </w:pPr>
      <w:r w:rsidRPr="00BC21AB">
        <w:t>Grundlegende Erläuterung</w:t>
      </w:r>
    </w:p>
    <w:p w14:paraId="47993110" w14:textId="77777777" w:rsidR="00514FAF" w:rsidRPr="001F73AF" w:rsidRDefault="00514FAF" w:rsidP="00514FAF">
      <w:r w:rsidRPr="001F73AF">
        <w:t>Wenn die Authentifizierung einer Anfrage an das Back-End mit Daten ausgeführt wird, welche der Browser mit jeder Anfrage automatisch übermittelt, besteht die Gefahr von CSRF.</w:t>
      </w:r>
    </w:p>
    <w:p w14:paraId="5AFC103F" w14:textId="77777777" w:rsidR="00514FAF" w:rsidRPr="00BC21AB" w:rsidRDefault="00514FAF" w:rsidP="00514FAF">
      <w:pPr>
        <w:pStyle w:val="Untertitel"/>
      </w:pPr>
      <w:r w:rsidRPr="00BC21AB">
        <w:t>Allgemeines Beispiel</w:t>
      </w:r>
    </w:p>
    <w:p w14:paraId="13082E23" w14:textId="583D82C5" w:rsidR="00514FAF" w:rsidRPr="001F73AF" w:rsidRDefault="00514FAF" w:rsidP="00514FAF">
      <w:r w:rsidRPr="001F73AF">
        <w:t xml:space="preserve">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t>
      </w:r>
      <w:r w:rsidR="00ED4549">
        <w:t>die</w:t>
      </w:r>
      <w:r w:rsidRPr="001F73AF">
        <w:t xml:space="preserve"> vom Opfer aufgerufen wird.</w:t>
      </w:r>
    </w:p>
    <w:p w14:paraId="3BDEA1BF" w14:textId="77777777" w:rsidR="00514FAF" w:rsidRPr="00BC21AB" w:rsidRDefault="00514FAF" w:rsidP="00514FAF">
      <w:pPr>
        <w:pStyle w:val="Untertitel"/>
      </w:pPr>
      <w:r w:rsidRPr="00BC21AB">
        <w:t>Vermeidungsmöglichkeiten</w:t>
      </w:r>
    </w:p>
    <w:p w14:paraId="66EFFC98" w14:textId="77777777" w:rsidR="00514FAF" w:rsidRPr="001F73AF" w:rsidRDefault="00514FAF" w:rsidP="00514FAF">
      <w:pPr>
        <w:pStyle w:val="Listenabsatz"/>
        <w:numPr>
          <w:ilvl w:val="0"/>
          <w:numId w:val="22"/>
        </w:numPr>
      </w:pPr>
      <w:r w:rsidRPr="001F73AF">
        <w:t>Tokens nicht im Browser sondern in der Anwendung an Anfragen anfügen (Achtung: XSS!).</w:t>
      </w:r>
    </w:p>
    <w:p w14:paraId="1FBA35C0" w14:textId="77777777"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14:paraId="45ACDB1F" w14:textId="77777777" w:rsidR="00514FAF" w:rsidRPr="00BC21AB" w:rsidRDefault="00514FAF" w:rsidP="00514FAF">
      <w:pPr>
        <w:pStyle w:val="Untertitel"/>
      </w:pPr>
      <w:r w:rsidRPr="00BC21AB">
        <w:t>Überprüfung</w:t>
      </w:r>
    </w:p>
    <w:p w14:paraId="135EFBF9" w14:textId="77777777" w:rsidR="00514FAF" w:rsidRPr="001F73AF" w:rsidRDefault="00514FAF" w:rsidP="00514FAF">
      <w:r w:rsidRPr="001F73AF">
        <w:t xml:space="preserve">Kann ich von einer anderen Webseite eine Anfrage erfolgreich an das Back-End senden? </w:t>
      </w:r>
    </w:p>
    <w:p w14:paraId="3DF52C6A" w14:textId="77777777" w:rsidR="00514FAF" w:rsidRDefault="00514FAF" w:rsidP="00514FAF">
      <w:r>
        <w:br w:type="page"/>
      </w:r>
    </w:p>
    <w:p w14:paraId="01B5B7C0" w14:textId="77777777" w:rsidR="0047070B" w:rsidRDefault="0047070B" w:rsidP="00514FAF">
      <w:pPr>
        <w:rPr>
          <w:rFonts w:ascii="MetaPro-Normal" w:eastAsiaTheme="majorEastAsia" w:hAnsi="MetaPro-Normal" w:cstheme="majorBidi"/>
          <w:iCs/>
          <w:color w:val="003399"/>
        </w:rPr>
      </w:pPr>
    </w:p>
    <w:p w14:paraId="3357010A" w14:textId="77777777" w:rsidR="00514FAF" w:rsidRPr="001F73AF" w:rsidRDefault="00514FAF" w:rsidP="00514FAF">
      <w:pPr>
        <w:pStyle w:val="berschrift4"/>
      </w:pPr>
      <w:r w:rsidRPr="001F73AF">
        <w:t>A9 – Nutzung von Komponenten mit bekannten Schwachstellen</w:t>
      </w:r>
    </w:p>
    <w:p w14:paraId="2BCFB0A2" w14:textId="77777777" w:rsidR="00514FAF" w:rsidRPr="00BC21AB" w:rsidRDefault="00514FAF" w:rsidP="00514FAF">
      <w:pPr>
        <w:pStyle w:val="Untertitel"/>
      </w:pPr>
      <w:r w:rsidRPr="00BC21AB">
        <w:t>Grundlegende Erläuterung</w:t>
      </w:r>
    </w:p>
    <w:p w14:paraId="59B7F2B8" w14:textId="77777777"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14:paraId="00E75BB5" w14:textId="77777777" w:rsidR="00514FAF" w:rsidRPr="00BC21AB" w:rsidRDefault="00514FAF" w:rsidP="00514FAF">
      <w:pPr>
        <w:pStyle w:val="Untertitel"/>
      </w:pPr>
      <w:r w:rsidRPr="00BC21AB">
        <w:t>Überprüfung</w:t>
      </w:r>
    </w:p>
    <w:p w14:paraId="46B5E095" w14:textId="77777777" w:rsidR="00514FAF" w:rsidRDefault="00514FAF" w:rsidP="00514FAF">
      <w:r w:rsidRPr="001F73AF">
        <w:t xml:space="preserve">Sind </w:t>
      </w:r>
      <w:r w:rsidR="00FB3E93">
        <w:t xml:space="preserve">bei </w:t>
      </w:r>
      <w:r w:rsidRPr="001F73AF">
        <w:t>zu verwendeten Abhängigkeiten</w:t>
      </w:r>
      <w:r w:rsidR="00FB3E93">
        <w:t xml:space="preserve"> problematische</w:t>
      </w:r>
      <w:r w:rsidRPr="001F73AF">
        <w:t xml:space="preserve"> Schwachstellen bekannt? Wenn ja, wurden diese in der Anwendung eigenständig eliminiert?</w:t>
      </w:r>
    </w:p>
    <w:p w14:paraId="4A7585F4" w14:textId="77777777" w:rsidR="00514FAF" w:rsidRPr="001F73AF" w:rsidRDefault="00514FAF" w:rsidP="00514FAF"/>
    <w:p w14:paraId="19A0AE12" w14:textId="77777777" w:rsidR="00514FAF" w:rsidRPr="001F73AF" w:rsidRDefault="00514FAF" w:rsidP="00514FAF">
      <w:pPr>
        <w:pStyle w:val="berschrift4"/>
      </w:pPr>
      <w:r w:rsidRPr="001F73AF">
        <w:t>A10 – Ungeprüfte Um- und Weiterleitungen</w:t>
      </w:r>
    </w:p>
    <w:p w14:paraId="4442A681" w14:textId="77777777" w:rsidR="00514FAF" w:rsidRPr="00BC21AB" w:rsidRDefault="00514FAF" w:rsidP="00514FAF">
      <w:pPr>
        <w:pStyle w:val="Untertitel"/>
      </w:pPr>
      <w:r w:rsidRPr="00BC21AB">
        <w:t>Grundlegende Erläuterung</w:t>
      </w:r>
    </w:p>
    <w:p w14:paraId="4BFA8505" w14:textId="77777777"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14:paraId="64CDE8B5" w14:textId="77777777" w:rsidR="00514FAF" w:rsidRPr="00BC21AB" w:rsidRDefault="00514FAF" w:rsidP="00514FAF">
      <w:pPr>
        <w:pStyle w:val="Untertitel"/>
      </w:pPr>
      <w:r w:rsidRPr="00BC21AB">
        <w:t>Allgemeines Beispiel</w:t>
      </w:r>
    </w:p>
    <w:p w14:paraId="4A654411" w14:textId="77777777"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14:paraId="29F111A0" w14:textId="77777777" w:rsidR="00514FAF" w:rsidRPr="00BC21AB" w:rsidRDefault="00514FAF" w:rsidP="00514FAF">
      <w:pPr>
        <w:pStyle w:val="Untertitel"/>
      </w:pPr>
      <w:r w:rsidRPr="00BC21AB">
        <w:t>Vermeidungsmöglichkeiten</w:t>
      </w:r>
    </w:p>
    <w:p w14:paraId="203DEB9D" w14:textId="77777777" w:rsidR="00514FAF" w:rsidRPr="001F73AF" w:rsidRDefault="00514FAF" w:rsidP="00514FAF">
      <w:pPr>
        <w:pStyle w:val="Listenabsatz"/>
        <w:numPr>
          <w:ilvl w:val="0"/>
          <w:numId w:val="24"/>
        </w:numPr>
      </w:pPr>
      <w:r w:rsidRPr="001F73AF">
        <w:t>Grundsätzlich solche Weiterleitungen vermeiden.</w:t>
      </w:r>
    </w:p>
    <w:p w14:paraId="02849A44" w14:textId="77777777"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14:paraId="341EC6F8" w14:textId="77777777" w:rsidR="00514FAF" w:rsidRPr="00BC21AB" w:rsidRDefault="00514FAF" w:rsidP="00514FAF">
      <w:pPr>
        <w:pStyle w:val="Untertitel"/>
      </w:pPr>
      <w:r w:rsidRPr="00BC21AB">
        <w:t>Überprüfung</w:t>
      </w:r>
    </w:p>
    <w:p w14:paraId="1BC3EEA4" w14:textId="77777777" w:rsidR="00C65D0A" w:rsidRDefault="00514FAF" w:rsidP="00C65D0A">
      <w:r w:rsidRPr="001F73AF">
        <w:t>Falls solche Weiterleitungen existieren, ist die Ziel-Webseite verifiziert/frei von schädlichem Code?</w:t>
      </w:r>
    </w:p>
    <w:p w14:paraId="46A6CC30" w14:textId="77777777" w:rsidR="009D7E95" w:rsidRDefault="009D7E95" w:rsidP="00C65D0A">
      <w:r>
        <w:br w:type="page"/>
      </w:r>
    </w:p>
    <w:p w14:paraId="07F439A3" w14:textId="77777777" w:rsidR="00C65D0A" w:rsidRDefault="00C65D0A" w:rsidP="00C65D0A">
      <w:pPr>
        <w:pStyle w:val="berschrift1"/>
        <w:rPr>
          <w:lang w:eastAsia="de-CH"/>
        </w:rPr>
      </w:pPr>
      <w:bookmarkStart w:id="91" w:name="_Toc8393918"/>
      <w:r>
        <w:rPr>
          <w:lang w:eastAsia="de-CH"/>
        </w:rPr>
        <w:lastRenderedPageBreak/>
        <w:t>Realisierung</w:t>
      </w:r>
      <w:bookmarkEnd w:id="91"/>
    </w:p>
    <w:p w14:paraId="3F53E0C8" w14:textId="77777777" w:rsidR="004E3291" w:rsidRDefault="00C65D0A" w:rsidP="00C65D0A">
      <w:pPr>
        <w:pStyle w:val="berschrift2"/>
        <w:rPr>
          <w:lang w:eastAsia="de-CH"/>
        </w:rPr>
      </w:pPr>
      <w:bookmarkStart w:id="92" w:name="_Toc8393919"/>
      <w:r>
        <w:rPr>
          <w:lang w:eastAsia="de-CH"/>
        </w:rPr>
        <w:t>Grundlegende Konfiguration</w:t>
      </w:r>
      <w:bookmarkEnd w:id="92"/>
    </w:p>
    <w:p w14:paraId="0FE325D6" w14:textId="77777777"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14:paraId="182F39AB" w14:textId="77777777"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14:paraId="66C40E11" w14:textId="77777777"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14:paraId="0A5C7DD1" w14:textId="77777777"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14:paraId="19537406" w14:textId="77777777"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14:paraId="3196CD64" w14:textId="77777777"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14:paraId="01524C8C" w14:textId="77777777"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14:paraId="4D4F5AD2" w14:textId="77777777"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14:paraId="785BFA76" w14:textId="77777777"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14:paraId="7BA473CE" w14:textId="77777777" w:rsidR="007B0F0C" w:rsidRDefault="00A84BF9" w:rsidP="007B0F0C">
      <w:pPr>
        <w:keepNext/>
        <w:jc w:val="center"/>
      </w:pPr>
      <w:r>
        <w:rPr>
          <w:noProof/>
        </w:rPr>
        <w:drawing>
          <wp:inline distT="0" distB="0" distL="0" distR="0" wp14:anchorId="64749D79" wp14:editId="68CA1714">
            <wp:extent cx="3505539" cy="42308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58275" cy="4294452"/>
                    </a:xfrm>
                    <a:prstGeom prst="rect">
                      <a:avLst/>
                    </a:prstGeom>
                    <a:noFill/>
                    <a:ln>
                      <a:noFill/>
                    </a:ln>
                  </pic:spPr>
                </pic:pic>
              </a:graphicData>
            </a:graphic>
          </wp:inline>
        </w:drawing>
      </w:r>
    </w:p>
    <w:p w14:paraId="6EFB9840" w14:textId="46A93BC4" w:rsidR="00A84BF9" w:rsidRDefault="007B0F0C" w:rsidP="00246B5C">
      <w:pPr>
        <w:pStyle w:val="Beschriftung"/>
        <w:jc w:val="center"/>
        <w:rPr>
          <w:lang w:eastAsia="de-CH"/>
        </w:rPr>
      </w:pPr>
      <w:bookmarkStart w:id="93" w:name="_Toc837941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13</w:t>
      </w:r>
      <w:r w:rsidR="001A30F2">
        <w:rPr>
          <w:noProof/>
        </w:rPr>
        <w:fldChar w:fldCharType="end"/>
      </w:r>
      <w:r>
        <w:t xml:space="preserve"> - Abhängigkeiten in Relation</w:t>
      </w:r>
      <w:bookmarkEnd w:id="93"/>
      <w:r w:rsidR="00A84BF9">
        <w:rPr>
          <w:lang w:eastAsia="de-CH"/>
        </w:rPr>
        <w:br w:type="page"/>
      </w:r>
    </w:p>
    <w:p w14:paraId="450CB72D" w14:textId="77777777" w:rsidR="00DE4BFB" w:rsidRPr="00DE4BFB" w:rsidRDefault="00DE4BFB" w:rsidP="00DE4BFB">
      <w:pPr>
        <w:rPr>
          <w:lang w:eastAsia="de-CH"/>
        </w:rPr>
      </w:pPr>
    </w:p>
    <w:p w14:paraId="13DC10CB" w14:textId="77777777" w:rsidR="00C65D0A" w:rsidRDefault="00AF6881" w:rsidP="00C65D0A">
      <w:pPr>
        <w:pStyle w:val="berschrift3"/>
        <w:rPr>
          <w:lang w:eastAsia="de-CH"/>
        </w:rPr>
      </w:pPr>
      <w:bookmarkStart w:id="94" w:name="_Toc8393920"/>
      <w:r>
        <w:rPr>
          <w:lang w:eastAsia="de-CH"/>
        </w:rPr>
        <w:t>Ansichten / Routes</w:t>
      </w:r>
      <w:bookmarkEnd w:id="94"/>
    </w:p>
    <w:p w14:paraId="7C7CEE3F" w14:textId="77777777"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14:paraId="5FCCD10F" w14:textId="77777777" w:rsidR="00AF6881" w:rsidRPr="00AF6881" w:rsidRDefault="00AF6881" w:rsidP="00AF6881">
      <w:r w:rsidRPr="00AF6881">
        <w:t>Für die grundlegende Konfigurierung wurden auch gleich alle Routen definiert, welche später benötigt und implementiert worden sind.</w:t>
      </w:r>
    </w:p>
    <w:p w14:paraId="4F7D1520" w14:textId="77777777"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14:paraId="0CA03CF4" w14:textId="397052DD"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w:t>
      </w:r>
      <w:r w:rsidR="006B1CAC">
        <w:t>Dienstplan</w:t>
      </w:r>
      <w:r w:rsidRPr="00AF6881">
        <w:t>.</w:t>
      </w:r>
    </w:p>
    <w:p w14:paraId="7A4F0553" w14:textId="4D0CC42B"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r w:rsidR="00502025">
        <w:t xml:space="preserve"> (Teamleiter)</w:t>
      </w:r>
      <w:r w:rsidRPr="00AF6881">
        <w:t>.</w:t>
      </w:r>
    </w:p>
    <w:p w14:paraId="448C3331" w14:textId="77777777"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14:paraId="5194CA52" w14:textId="28D0EE27" w:rsidR="00AF6881" w:rsidRDefault="00BA2AC4" w:rsidP="00AF6881">
      <w:pPr>
        <w:numPr>
          <w:ilvl w:val="0"/>
          <w:numId w:val="13"/>
        </w:numPr>
        <w:contextualSpacing/>
      </w:pPr>
      <w:r w:rsidRPr="00AF6881">
        <w:rPr>
          <w:rFonts w:ascii="MetaPro-Bold" w:hAnsi="MetaPro-Bold"/>
        </w:rPr>
        <w:t>Eins</w:t>
      </w:r>
      <w:r>
        <w:rPr>
          <w:rFonts w:ascii="MetaPro-Bold" w:hAnsi="MetaPro-Bold"/>
        </w:rPr>
        <w:t>t</w:t>
      </w:r>
      <w:r w:rsidRPr="00AF6881">
        <w:rPr>
          <w:rFonts w:ascii="MetaPro-Bold" w:hAnsi="MetaPro-Bold"/>
        </w:rPr>
        <w:t>ellungen</w:t>
      </w:r>
      <w:r w:rsidR="00AF6881" w:rsidRPr="00AF6881">
        <w:t xml:space="preserve"> (/settings): Sprachauswahl und Benutzerverwaltung (Teamleiter).</w:t>
      </w:r>
    </w:p>
    <w:p w14:paraId="724D1B1E" w14:textId="77777777" w:rsidR="0090152E" w:rsidRPr="00AF6881" w:rsidRDefault="0090152E" w:rsidP="0090152E">
      <w:pPr>
        <w:ind w:left="360"/>
        <w:contextualSpacing/>
      </w:pPr>
    </w:p>
    <w:p w14:paraId="54229EBA" w14:textId="77777777"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14:paraId="4F3037D6" w14:textId="77777777" w:rsid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14:paraId="07DAE6A9" w14:textId="77777777" w:rsidR="00DE4BFB" w:rsidRPr="00AF6881" w:rsidRDefault="00DE4BFB" w:rsidP="00AF6881"/>
    <w:p w14:paraId="73CF93AB" w14:textId="77777777" w:rsidR="003F1633" w:rsidRDefault="00A210B9" w:rsidP="003F1633">
      <w:pPr>
        <w:keepNext/>
        <w:jc w:val="center"/>
      </w:pPr>
      <w:r>
        <w:rPr>
          <w:noProof/>
          <w:lang w:eastAsia="de-CH"/>
        </w:rPr>
        <w:drawing>
          <wp:inline distT="0" distB="0" distL="0" distR="0" wp14:anchorId="2BE4383A" wp14:editId="6D4DDA5D">
            <wp:extent cx="4430409" cy="1494430"/>
            <wp:effectExtent l="0" t="0" r="825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7914" cy="1503708"/>
                    </a:xfrm>
                    <a:prstGeom prst="rect">
                      <a:avLst/>
                    </a:prstGeom>
                    <a:noFill/>
                    <a:ln>
                      <a:noFill/>
                    </a:ln>
                  </pic:spPr>
                </pic:pic>
              </a:graphicData>
            </a:graphic>
          </wp:inline>
        </w:drawing>
      </w:r>
    </w:p>
    <w:p w14:paraId="7D6102C0" w14:textId="38C3E2E5" w:rsidR="00C65D0A" w:rsidRDefault="003F1633" w:rsidP="003F1633">
      <w:pPr>
        <w:pStyle w:val="Beschriftung"/>
        <w:jc w:val="center"/>
        <w:rPr>
          <w:lang w:eastAsia="de-CH"/>
        </w:rPr>
      </w:pPr>
      <w:bookmarkStart w:id="95" w:name="_Toc837941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14</w:t>
      </w:r>
      <w:r w:rsidR="001A30F2">
        <w:rPr>
          <w:noProof/>
        </w:rPr>
        <w:fldChar w:fldCharType="end"/>
      </w:r>
      <w:r>
        <w:t xml:space="preserve"> - Codebeispiel: Registrieren einer Route/Ansicht</w:t>
      </w:r>
      <w:bookmarkEnd w:id="95"/>
    </w:p>
    <w:p w14:paraId="0DB374DE" w14:textId="77777777" w:rsidR="00783D18" w:rsidRDefault="00783D18" w:rsidP="00783D18">
      <w:pPr>
        <w:rPr>
          <w:lang w:eastAsia="de-CH"/>
        </w:rPr>
      </w:pPr>
      <w:r>
        <w:rPr>
          <w:lang w:eastAsia="de-CH"/>
        </w:rPr>
        <w:br w:type="page"/>
      </w:r>
    </w:p>
    <w:p w14:paraId="38971887" w14:textId="77777777" w:rsidR="00655738" w:rsidRDefault="00655738" w:rsidP="00783D18">
      <w:pPr>
        <w:rPr>
          <w:lang w:eastAsia="de-CH"/>
        </w:rPr>
      </w:pPr>
    </w:p>
    <w:p w14:paraId="1794CF82" w14:textId="77777777" w:rsidR="00A210B9" w:rsidRDefault="00FA3186" w:rsidP="00FA3186">
      <w:pPr>
        <w:pStyle w:val="berschrift3"/>
        <w:rPr>
          <w:lang w:eastAsia="de-CH"/>
        </w:rPr>
      </w:pPr>
      <w:bookmarkStart w:id="96" w:name="_Toc8393921"/>
      <w:r>
        <w:rPr>
          <w:lang w:eastAsia="de-CH"/>
        </w:rPr>
        <w:t>Mehrsprachigkeit</w:t>
      </w:r>
      <w:bookmarkEnd w:id="96"/>
    </w:p>
    <w:p w14:paraId="42E9673F" w14:textId="0C13161D" w:rsidR="00A210B9" w:rsidRDefault="00FA3186" w:rsidP="00FA3186">
      <w:r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t>.</w:t>
      </w:r>
    </w:p>
    <w:p w14:paraId="53440165" w14:textId="77777777" w:rsidR="00B711A8" w:rsidRDefault="00B711A8" w:rsidP="00FA3186"/>
    <w:p w14:paraId="0F2ABE7F" w14:textId="77777777" w:rsidR="005A1551" w:rsidRDefault="005D713B" w:rsidP="005A1551">
      <w:pPr>
        <w:keepNext/>
        <w:jc w:val="center"/>
      </w:pPr>
      <w:r>
        <w:rPr>
          <w:noProof/>
        </w:rPr>
        <w:drawing>
          <wp:inline distT="0" distB="0" distL="0" distR="0" wp14:anchorId="5EBF250F" wp14:editId="65FD9347">
            <wp:extent cx="2988860" cy="2550191"/>
            <wp:effectExtent l="0" t="0" r="254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991619" cy="2552545"/>
                    </a:xfrm>
                    <a:prstGeom prst="rect">
                      <a:avLst/>
                    </a:prstGeom>
                    <a:noFill/>
                    <a:ln>
                      <a:noFill/>
                    </a:ln>
                    <a:extLst>
                      <a:ext uri="{53640926-AAD7-44D8-BBD7-CCE9431645EC}">
                        <a14:shadowObscured xmlns:a14="http://schemas.microsoft.com/office/drawing/2010/main"/>
                      </a:ext>
                    </a:extLst>
                  </pic:spPr>
                </pic:pic>
              </a:graphicData>
            </a:graphic>
          </wp:inline>
        </w:drawing>
      </w:r>
    </w:p>
    <w:p w14:paraId="75DAC31C" w14:textId="525D1331" w:rsidR="00655738" w:rsidRDefault="005A1551" w:rsidP="005A1551">
      <w:pPr>
        <w:pStyle w:val="Beschriftung"/>
        <w:jc w:val="center"/>
        <w:rPr>
          <w:noProof/>
        </w:rPr>
      </w:pPr>
      <w:bookmarkStart w:id="97" w:name="_Toc837942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15</w:t>
      </w:r>
      <w:r w:rsidR="001A30F2">
        <w:rPr>
          <w:noProof/>
        </w:rPr>
        <w:fldChar w:fldCharType="end"/>
      </w:r>
      <w:r>
        <w:t xml:space="preserve"> - Codebeispiel: </w:t>
      </w:r>
      <w:r>
        <w:rPr>
          <w:noProof/>
        </w:rPr>
        <w:t xml:space="preserve"> i18n Übersetzungen</w:t>
      </w:r>
      <w:bookmarkEnd w:id="97"/>
    </w:p>
    <w:p w14:paraId="57B62B12" w14:textId="77777777" w:rsidR="00B711A8" w:rsidRPr="00B711A8" w:rsidRDefault="00B711A8" w:rsidP="00B711A8"/>
    <w:p w14:paraId="647BF31E" w14:textId="77777777"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14:paraId="022AC01C" w14:textId="77777777" w:rsidR="00655738" w:rsidRPr="00FA3186" w:rsidRDefault="00655738" w:rsidP="00FA3186"/>
    <w:p w14:paraId="3D18AF77" w14:textId="77777777" w:rsidR="005A1551" w:rsidRDefault="00783D18" w:rsidP="005A1551">
      <w:pPr>
        <w:keepNext/>
      </w:pPr>
      <w:r>
        <w:rPr>
          <w:noProof/>
          <w:lang w:eastAsia="de-CH"/>
        </w:rPr>
        <w:drawing>
          <wp:inline distT="0" distB="0" distL="0" distR="0" wp14:anchorId="4C07FB09" wp14:editId="693665DA">
            <wp:extent cx="5752465" cy="1280521"/>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52465" cy="1280521"/>
                    </a:xfrm>
                    <a:prstGeom prst="rect">
                      <a:avLst/>
                    </a:prstGeom>
                    <a:noFill/>
                    <a:ln>
                      <a:noFill/>
                    </a:ln>
                  </pic:spPr>
                </pic:pic>
              </a:graphicData>
            </a:graphic>
          </wp:inline>
        </w:drawing>
      </w:r>
    </w:p>
    <w:p w14:paraId="77103209" w14:textId="0784BE7F" w:rsidR="00C65D0A" w:rsidRDefault="005A1551" w:rsidP="005A1551">
      <w:pPr>
        <w:pStyle w:val="Beschriftung"/>
        <w:jc w:val="right"/>
        <w:rPr>
          <w:noProof/>
        </w:rPr>
      </w:pPr>
      <w:bookmarkStart w:id="98" w:name="_Toc837942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16</w:t>
      </w:r>
      <w:r w:rsidR="001A30F2">
        <w:rPr>
          <w:noProof/>
        </w:rPr>
        <w:fldChar w:fldCharType="end"/>
      </w:r>
      <w:r>
        <w:t xml:space="preserve"> - </w:t>
      </w:r>
      <w:r w:rsidRPr="00C619F3">
        <w:t xml:space="preserve">Codebeispiel: </w:t>
      </w:r>
      <w:r>
        <w:rPr>
          <w:noProof/>
        </w:rPr>
        <w:t xml:space="preserve"> "Watcher"-Funktion zum Anpassen der Sprache</w:t>
      </w:r>
      <w:bookmarkEnd w:id="98"/>
    </w:p>
    <w:p w14:paraId="0A8CB088" w14:textId="77777777" w:rsidR="00B711A8" w:rsidRPr="00B711A8" w:rsidRDefault="00B711A8" w:rsidP="00B711A8"/>
    <w:p w14:paraId="435C70E4" w14:textId="77777777" w:rsidR="00302514" w:rsidRDefault="002B10D4" w:rsidP="00C65D0A">
      <w:pPr>
        <w:rPr>
          <w:lang w:eastAsia="de-CH"/>
        </w:rPr>
      </w:pPr>
      <w:r>
        <w:rPr>
          <w:lang w:eastAsia="de-CH"/>
        </w:rPr>
        <w:br w:type="page"/>
      </w:r>
    </w:p>
    <w:p w14:paraId="4C63AAC7" w14:textId="77777777" w:rsidR="00C65D0A" w:rsidRDefault="00FA3186" w:rsidP="00C65D0A">
      <w:pPr>
        <w:pStyle w:val="berschrift3"/>
        <w:rPr>
          <w:lang w:eastAsia="de-CH"/>
        </w:rPr>
      </w:pPr>
      <w:bookmarkStart w:id="99" w:name="_Toc8393922"/>
      <w:r>
        <w:rPr>
          <w:lang w:eastAsia="de-CH"/>
        </w:rPr>
        <w:lastRenderedPageBreak/>
        <w:t>Authentifizierung</w:t>
      </w:r>
      <w:bookmarkEnd w:id="99"/>
    </w:p>
    <w:p w14:paraId="269B66DE" w14:textId="77777777"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14:paraId="32C60C92" w14:textId="77777777" w:rsidR="00D36B35" w:rsidRDefault="00220689" w:rsidP="00D36B35">
      <w:pPr>
        <w:keepNext/>
      </w:pPr>
      <w:r>
        <w:rPr>
          <w:noProof/>
        </w:rPr>
        <w:drawing>
          <wp:inline distT="0" distB="0" distL="0" distR="0" wp14:anchorId="66EE5760" wp14:editId="609AEF64">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14:paraId="72DD002C" w14:textId="6920583C" w:rsidR="00220689" w:rsidRDefault="00D36B35" w:rsidP="00D36B35">
      <w:pPr>
        <w:pStyle w:val="Beschriftung"/>
        <w:jc w:val="right"/>
        <w:rPr>
          <w:lang w:eastAsia="de-CH"/>
        </w:rPr>
      </w:pPr>
      <w:bookmarkStart w:id="100" w:name="_Toc837942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17</w:t>
      </w:r>
      <w:r w:rsidR="001A30F2">
        <w:rPr>
          <w:noProof/>
        </w:rPr>
        <w:fldChar w:fldCharType="end"/>
      </w:r>
      <w:r>
        <w:t xml:space="preserve"> - Sequenzdiagramm zur Authentifizierung</w:t>
      </w:r>
      <w:bookmarkEnd w:id="100"/>
    </w:p>
    <w:p w14:paraId="235C8E99" w14:textId="77777777"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14:paraId="30D74BBD" w14:textId="77777777"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14:paraId="4E81686D" w14:textId="77777777" w:rsidR="00187676" w:rsidRDefault="00187676">
      <w:r>
        <w:br w:type="page"/>
      </w:r>
    </w:p>
    <w:p w14:paraId="55900479" w14:textId="77777777" w:rsidR="00FA3186" w:rsidRPr="00FA3186" w:rsidRDefault="00FA3186" w:rsidP="00FA3186"/>
    <w:p w14:paraId="11087EDC" w14:textId="77777777"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 </w:t>
      </w:r>
      <w:r w:rsidRPr="00187676">
        <w:rPr>
          <w:rFonts w:ascii="MetaPro-Bold" w:eastAsiaTheme="minorEastAsia" w:hAnsi="MetaPro-Bold"/>
          <w:i/>
          <w:color w:val="444444"/>
          <w:spacing w:val="15"/>
        </w:rPr>
        <w:t xml:space="preserve">beforeResolve() </w:t>
      </w:r>
      <w:r w:rsidRPr="00187676">
        <w:rPr>
          <w:rFonts w:ascii="MetaPro-Bold" w:eastAsiaTheme="minorEastAsia" w:hAnsi="MetaPro-Bold"/>
          <w:color w:val="444444"/>
          <w:spacing w:val="15"/>
        </w:rPr>
        <w:t>)</w:t>
      </w:r>
    </w:p>
    <w:p w14:paraId="0DF77CCA" w14:textId="77777777" w:rsidR="00187676" w:rsidRPr="00187676" w:rsidRDefault="00187676" w:rsidP="00187676">
      <w:pPr>
        <w:ind w:left="720"/>
        <w:contextualSpacing/>
      </w:pPr>
      <w:r w:rsidRPr="00187676">
        <w:t xml:space="preserve">Wenn nötig und nicht vorhanden weiter zu Schritt 2, ansonsten direkt zu Schritt 3. </w:t>
      </w:r>
    </w:p>
    <w:p w14:paraId="6A7B1411" w14:textId="77777777" w:rsidR="007C660F" w:rsidRDefault="004A6F1E" w:rsidP="007C660F">
      <w:pPr>
        <w:keepNext/>
        <w:jc w:val="center"/>
      </w:pPr>
      <w:r>
        <w:rPr>
          <w:noProof/>
        </w:rPr>
        <w:drawing>
          <wp:inline distT="0" distB="0" distL="0" distR="0" wp14:anchorId="32DEB049" wp14:editId="241DBC02">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14:paraId="0EBDC358" w14:textId="661A28C7" w:rsidR="00187676" w:rsidRDefault="007C660F" w:rsidP="007C660F">
      <w:pPr>
        <w:pStyle w:val="Beschriftung"/>
        <w:jc w:val="center"/>
        <w:rPr>
          <w:lang w:eastAsia="de-CH"/>
        </w:rPr>
      </w:pPr>
      <w:bookmarkStart w:id="101" w:name="_Toc837942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18</w:t>
      </w:r>
      <w:r w:rsidR="001A30F2">
        <w:rPr>
          <w:noProof/>
        </w:rPr>
        <w:fldChar w:fldCharType="end"/>
      </w:r>
      <w:r>
        <w:t xml:space="preserve"> - </w:t>
      </w:r>
      <w:r w:rsidRPr="00B604CB">
        <w:t xml:space="preserve">Codebeispiel: </w:t>
      </w:r>
      <w:r>
        <w:t>Authentifizierung Schritt 1</w:t>
      </w:r>
      <w:bookmarkEnd w:id="101"/>
    </w:p>
    <w:p w14:paraId="20FBC16A" w14:textId="4DC216F1" w:rsidR="004A6F1E" w:rsidRDefault="004A6F1E" w:rsidP="00187676">
      <w:pPr>
        <w:rPr>
          <w:lang w:eastAsia="de-CH"/>
        </w:rPr>
      </w:pPr>
    </w:p>
    <w:p w14:paraId="29F70C8B" w14:textId="77777777" w:rsidR="008D0988" w:rsidRDefault="008D0988" w:rsidP="00187676">
      <w:pPr>
        <w:rPr>
          <w:lang w:eastAsia="de-CH"/>
        </w:rPr>
      </w:pPr>
    </w:p>
    <w:p w14:paraId="7537CD0E" w14:textId="77777777" w:rsidR="00187676" w:rsidRDefault="00187676" w:rsidP="00187676">
      <w:pPr>
        <w:pStyle w:val="Untertitel"/>
        <w:numPr>
          <w:ilvl w:val="0"/>
          <w:numId w:val="44"/>
        </w:numPr>
      </w:pPr>
      <w:r>
        <w:t xml:space="preserve">Login-Anfrage an API senden ( </w:t>
      </w:r>
      <w:r w:rsidRPr="00F91174">
        <w:rPr>
          <w:i/>
        </w:rPr>
        <w:t>getLogin()</w:t>
      </w:r>
      <w:r>
        <w:t xml:space="preserve"> )</w:t>
      </w:r>
    </w:p>
    <w:p w14:paraId="78C29236" w14:textId="77777777" w:rsidR="00187676" w:rsidRDefault="00187676" w:rsidP="00187676">
      <w:pPr>
        <w:pStyle w:val="Listenabsatz"/>
      </w:pPr>
      <w:r>
        <w:t>Wenn erfolgreich Login-Prozess durchführen und «True» antworten, ansonsten Fehlermeldung und «False» zurückgeben. True/False-Werte anschliessend in Schritt 1 verarbeiten.</w:t>
      </w:r>
    </w:p>
    <w:p w14:paraId="5B7012D5" w14:textId="77777777" w:rsidR="007C660F" w:rsidRDefault="004A6F1E" w:rsidP="007C660F">
      <w:pPr>
        <w:keepNext/>
        <w:jc w:val="center"/>
      </w:pPr>
      <w:r>
        <w:rPr>
          <w:noProof/>
        </w:rPr>
        <w:drawing>
          <wp:inline distT="0" distB="0" distL="0" distR="0" wp14:anchorId="23C26A40" wp14:editId="7472E4B3">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14:paraId="758F60E6" w14:textId="08C1DB28" w:rsidR="00187676" w:rsidRDefault="007C660F" w:rsidP="007C660F">
      <w:pPr>
        <w:pStyle w:val="Beschriftung"/>
        <w:jc w:val="center"/>
        <w:rPr>
          <w:lang w:eastAsia="de-CH"/>
        </w:rPr>
      </w:pPr>
      <w:bookmarkStart w:id="102" w:name="_Toc837942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19</w:t>
      </w:r>
      <w:r w:rsidR="001A30F2">
        <w:rPr>
          <w:noProof/>
        </w:rPr>
        <w:fldChar w:fldCharType="end"/>
      </w:r>
      <w:r>
        <w:t xml:space="preserve"> - </w:t>
      </w:r>
      <w:r w:rsidRPr="009F4265">
        <w:t xml:space="preserve">Codebeispiel: Authentifizierung Schritt </w:t>
      </w:r>
      <w:r>
        <w:t>2</w:t>
      </w:r>
      <w:bookmarkEnd w:id="102"/>
    </w:p>
    <w:p w14:paraId="18854A7F" w14:textId="05A9070B" w:rsidR="00187676" w:rsidRDefault="00187676" w:rsidP="00187676">
      <w:pPr>
        <w:rPr>
          <w:lang w:eastAsia="de-CH"/>
        </w:rPr>
      </w:pPr>
    </w:p>
    <w:p w14:paraId="407FDC9B" w14:textId="77777777" w:rsidR="008D0988" w:rsidRDefault="008D0988" w:rsidP="00187676">
      <w:pPr>
        <w:rPr>
          <w:lang w:eastAsia="de-CH"/>
        </w:rPr>
      </w:pPr>
    </w:p>
    <w:p w14:paraId="4C87B630" w14:textId="77777777" w:rsidR="00187676" w:rsidRDefault="00187676" w:rsidP="00187676">
      <w:pPr>
        <w:pStyle w:val="Untertitel"/>
        <w:numPr>
          <w:ilvl w:val="0"/>
          <w:numId w:val="44"/>
        </w:numPr>
      </w:pPr>
      <w:r>
        <w:t xml:space="preserve">Abschliessende Prüfung/Verarbeitung ( </w:t>
      </w:r>
      <w:r w:rsidRPr="00CC1653">
        <w:rPr>
          <w:i/>
        </w:rPr>
        <w:t>checkPerms()</w:t>
      </w:r>
      <w:r>
        <w:t xml:space="preserve"> )</w:t>
      </w:r>
    </w:p>
    <w:p w14:paraId="0D65374B" w14:textId="77777777" w:rsidR="00187676" w:rsidRDefault="00187676" w:rsidP="00187676">
      <w:pPr>
        <w:pStyle w:val="Listenabsatz"/>
      </w:pPr>
      <w:r>
        <w:t>Rolle prüfen und je nach Ansicht «True» oder «False» zurückgeben, was wiederum in Schritt 1 verarbeitet wird. Anschliessend Token an API-Anfragen binden.</w:t>
      </w:r>
    </w:p>
    <w:p w14:paraId="7F06E247" w14:textId="77777777" w:rsidR="007C660F" w:rsidRDefault="004A6F1E" w:rsidP="007C660F">
      <w:pPr>
        <w:keepNext/>
      </w:pPr>
      <w:r>
        <w:rPr>
          <w:noProof/>
        </w:rPr>
        <w:drawing>
          <wp:inline distT="0" distB="0" distL="0" distR="0" wp14:anchorId="76BCA3DB" wp14:editId="3DE6FA13">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14:paraId="4623BA2D" w14:textId="1B8C43A8" w:rsidR="00187676" w:rsidRDefault="007C660F" w:rsidP="007C660F">
      <w:pPr>
        <w:pStyle w:val="Beschriftung"/>
        <w:jc w:val="center"/>
        <w:rPr>
          <w:lang w:eastAsia="de-CH"/>
        </w:rPr>
      </w:pPr>
      <w:bookmarkStart w:id="103" w:name="_Toc837942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20</w:t>
      </w:r>
      <w:r w:rsidR="001A30F2">
        <w:rPr>
          <w:noProof/>
        </w:rPr>
        <w:fldChar w:fldCharType="end"/>
      </w:r>
      <w:r>
        <w:t xml:space="preserve"> - </w:t>
      </w:r>
      <w:r w:rsidRPr="0055041E">
        <w:t xml:space="preserve">Codebeispiel: Authentifizierung Schritt </w:t>
      </w:r>
      <w:r>
        <w:t>3</w:t>
      </w:r>
      <w:bookmarkEnd w:id="103"/>
    </w:p>
    <w:p w14:paraId="63AA17E7" w14:textId="77777777" w:rsidR="00187676" w:rsidRDefault="00187676" w:rsidP="00187676">
      <w:r>
        <w:br w:type="page"/>
      </w:r>
    </w:p>
    <w:p w14:paraId="06482F3E" w14:textId="77777777" w:rsidR="00C65D0A" w:rsidRDefault="00C65D0A" w:rsidP="00C65D0A">
      <w:pPr>
        <w:pStyle w:val="berschrift2"/>
        <w:rPr>
          <w:lang w:eastAsia="de-CH"/>
        </w:rPr>
      </w:pPr>
      <w:bookmarkStart w:id="104" w:name="_Toc8393923"/>
      <w:r>
        <w:rPr>
          <w:lang w:eastAsia="de-CH"/>
        </w:rPr>
        <w:lastRenderedPageBreak/>
        <w:t>Umsetzung Design</w:t>
      </w:r>
      <w:bookmarkEnd w:id="104"/>
    </w:p>
    <w:p w14:paraId="1A491D11" w14:textId="77777777" w:rsidR="000B59BF" w:rsidRDefault="00C70C04" w:rsidP="000B59BF">
      <w:r>
        <w:rPr>
          <w:noProof/>
        </w:rPr>
        <w:drawing>
          <wp:anchor distT="0" distB="0" distL="114300" distR="114300" simplePos="0" relativeHeight="251659264" behindDoc="1" locked="0" layoutInCell="1" allowOverlap="1" wp14:anchorId="61148BEF" wp14:editId="6C493247">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14:paraId="01ECC9DB" w14:textId="18A13E72" w:rsidR="004B30EA" w:rsidRDefault="00403AF5" w:rsidP="004B30EA">
      <w:r>
        <w:rPr>
          <w:noProof/>
        </w:rPr>
        <mc:AlternateContent>
          <mc:Choice Requires="wps">
            <w:drawing>
              <wp:anchor distT="0" distB="0" distL="114300" distR="114300" simplePos="0" relativeHeight="251663360" behindDoc="1" locked="0" layoutInCell="1" allowOverlap="1" wp14:anchorId="4F1AC18E" wp14:editId="508056DA">
                <wp:simplePos x="0" y="0"/>
                <wp:positionH relativeFrom="column">
                  <wp:posOffset>3173095</wp:posOffset>
                </wp:positionH>
                <wp:positionV relativeFrom="paragraph">
                  <wp:posOffset>1664335</wp:posOffset>
                </wp:positionV>
                <wp:extent cx="2584450" cy="635"/>
                <wp:effectExtent l="0" t="0" r="6350" b="7620"/>
                <wp:wrapTight wrapText="bothSides">
                  <wp:wrapPolygon edited="0">
                    <wp:start x="0" y="0"/>
                    <wp:lineTo x="0" y="20712"/>
                    <wp:lineTo x="21494" y="20712"/>
                    <wp:lineTo x="21494" y="0"/>
                    <wp:lineTo x="0" y="0"/>
                  </wp:wrapPolygon>
                </wp:wrapTight>
                <wp:docPr id="59" name="Textfeld 59"/>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0384FEB4" w14:textId="1E584F10" w:rsidR="0008577A" w:rsidRPr="00163081" w:rsidRDefault="0008577A" w:rsidP="00403AF5">
                            <w:pPr>
                              <w:pStyle w:val="Beschriftung"/>
                              <w:rPr>
                                <w:noProof/>
                              </w:rPr>
                            </w:pPr>
                            <w:bookmarkStart w:id="105" w:name="_Toc837942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1AC18E" id="_x0000_t202" coordsize="21600,21600" o:spt="202" path="m,l,21600r21600,l21600,xe">
                <v:stroke joinstyle="miter"/>
                <v:path gradientshapeok="t" o:connecttype="rect"/>
              </v:shapetype>
              <v:shape id="Textfeld 59" o:spid="_x0000_s1026" type="#_x0000_t202" style="position:absolute;margin-left:249.85pt;margin-top:131.05pt;width:203.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" stroked="f">
                <v:textbox style="mso-fit-shape-to-text:t" inset="0,0,0,0">
                  <w:txbxContent>
                    <w:p w14:paraId="0384FEB4" w14:textId="1E584F10" w:rsidR="0008577A" w:rsidRPr="00163081" w:rsidRDefault="0008577A" w:rsidP="00403AF5">
                      <w:pPr>
                        <w:pStyle w:val="Beschriftung"/>
                        <w:rPr>
                          <w:noProof/>
                        </w:rPr>
                      </w:pPr>
                      <w:bookmarkStart w:id="106" w:name="_Toc837942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 </w:t>
                      </w:r>
                      <w:r w:rsidRPr="006E3372">
                        <w:t xml:space="preserve">Codebeispiel: </w:t>
                      </w:r>
                      <w:r>
                        <w:t>Farben in Vuetify-Konfiguration</w:t>
                      </w:r>
                      <w:bookmarkEnd w:id="106"/>
                    </w:p>
                  </w:txbxContent>
                </v:textbox>
                <w10:wrap type="tight"/>
              </v:shape>
            </w:pict>
          </mc:Fallback>
        </mc:AlternateContent>
      </w:r>
      <w:r w:rsidR="004B30EA" w:rsidRPr="004B30EA">
        <w:t xml:space="preserve">Bei der Einbindung von Vuetify in die Vue-Instanz können zahlreiche Parameter angepasst werden. Hier wurde deshalb die zu verwendende Farbpalette an die Firmenstandards angepasst, wodurch sie später über die gesamte Anwendung eingesetzt werden </w:t>
      </w:r>
      <w:r w:rsidR="002304B6">
        <w:t>kann</w:t>
      </w:r>
      <w:r w:rsidR="004B30EA" w:rsidRPr="004B30EA">
        <w:t>. Zusätzlich wurden globale CSS-Anpassungen vorgenommen, welche die Schriftarten importieren und die Schriftgrössen für unterschiedliche Elemente wie beispielsweise Titel, Überschrift und Text festlegten.</w:t>
      </w:r>
    </w:p>
    <w:p w14:paraId="74087E45" w14:textId="77777777" w:rsidR="00DB1EF7" w:rsidRDefault="00DB1EF7" w:rsidP="004B30EA"/>
    <w:p w14:paraId="04E10140" w14:textId="77777777"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14:paraId="46F9B91C" w14:textId="77777777"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14:paraId="753F3E3C" w14:textId="77777777" w:rsidR="00A56D21" w:rsidRDefault="00DB1EF7" w:rsidP="00A56D21">
      <w:pPr>
        <w:keepNext/>
        <w:jc w:val="center"/>
      </w:pPr>
      <w:r>
        <w:rPr>
          <w:noProof/>
        </w:rPr>
        <w:drawing>
          <wp:inline distT="0" distB="0" distL="0" distR="0" wp14:anchorId="6690C31B" wp14:editId="0A0BC6B5">
            <wp:extent cx="4938301" cy="265747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59082" cy="2668658"/>
                    </a:xfrm>
                    <a:prstGeom prst="rect">
                      <a:avLst/>
                    </a:prstGeom>
                    <a:noFill/>
                    <a:ln>
                      <a:noFill/>
                    </a:ln>
                  </pic:spPr>
                </pic:pic>
              </a:graphicData>
            </a:graphic>
          </wp:inline>
        </w:drawing>
      </w:r>
    </w:p>
    <w:p w14:paraId="1643868D" w14:textId="23098B98" w:rsidR="004B30EA" w:rsidRDefault="00A56D21" w:rsidP="00A56D21">
      <w:pPr>
        <w:pStyle w:val="Beschriftung"/>
        <w:jc w:val="center"/>
        <w:rPr>
          <w:lang w:eastAsia="de-CH"/>
        </w:rPr>
      </w:pPr>
      <w:bookmarkStart w:id="107" w:name="_Toc837942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22</w:t>
      </w:r>
      <w:r w:rsidR="001A30F2">
        <w:rPr>
          <w:noProof/>
        </w:rPr>
        <w:fldChar w:fldCharType="end"/>
      </w:r>
      <w:r>
        <w:t xml:space="preserve"> - Design-Struktur der Anwendung</w:t>
      </w:r>
      <w:bookmarkEnd w:id="107"/>
      <w:r w:rsidR="00B530D9">
        <w:rPr>
          <w:lang w:eastAsia="de-CH"/>
        </w:rPr>
        <w:br w:type="page"/>
      </w:r>
    </w:p>
    <w:p w14:paraId="378D815A" w14:textId="529BE20D" w:rsidR="002E1842" w:rsidRDefault="002E1842" w:rsidP="002E1842">
      <w:pPr>
        <w:rPr>
          <w:lang w:eastAsia="de-CH"/>
        </w:rPr>
      </w:pPr>
    </w:p>
    <w:p w14:paraId="413BE7B0" w14:textId="77777777" w:rsidR="006A67BF" w:rsidRPr="002E1842" w:rsidRDefault="006A67BF" w:rsidP="002E1842">
      <w:pPr>
        <w:rPr>
          <w:lang w:eastAsia="de-CH"/>
        </w:rPr>
      </w:pPr>
    </w:p>
    <w:p w14:paraId="4AA82107" w14:textId="77777777" w:rsidR="00C65D0A" w:rsidRDefault="00C65D0A" w:rsidP="00C65D0A">
      <w:pPr>
        <w:pStyle w:val="berschrift2"/>
        <w:rPr>
          <w:lang w:eastAsia="de-CH"/>
        </w:rPr>
      </w:pPr>
      <w:bookmarkStart w:id="108" w:name="_Toc8393924"/>
      <w:r>
        <w:rPr>
          <w:lang w:eastAsia="de-CH"/>
        </w:rPr>
        <w:t>Umsetzung der Ansichten</w:t>
      </w:r>
      <w:bookmarkEnd w:id="108"/>
    </w:p>
    <w:p w14:paraId="2F07E063" w14:textId="64299239"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xml:space="preserve">, wobei das Verständnis des Lesers </w:t>
      </w:r>
      <w:r w:rsidR="007B31FC">
        <w:t>über das</w:t>
      </w:r>
      <w:r w:rsidR="00827B30">
        <w:t xml:space="preserve"> Gesamtsystem i</w:t>
      </w:r>
      <w:r w:rsidR="007B31FC">
        <w:t>m</w:t>
      </w:r>
      <w:r w:rsidR="00827B30">
        <w:t xml:space="preserve"> Fokus liegt.</w:t>
      </w:r>
    </w:p>
    <w:p w14:paraId="5C37FD72" w14:textId="3234120C" w:rsidR="002E1842" w:rsidRDefault="002E1842" w:rsidP="00C65D0A"/>
    <w:p w14:paraId="12A5184D" w14:textId="77777777" w:rsidR="006A67BF" w:rsidRDefault="006A67BF" w:rsidP="00C65D0A"/>
    <w:p w14:paraId="6B02E331" w14:textId="77777777" w:rsidR="00C65D0A" w:rsidRDefault="00C65D0A" w:rsidP="00C65D0A">
      <w:pPr>
        <w:pStyle w:val="berschrift3"/>
        <w:rPr>
          <w:lang w:eastAsia="de-CH"/>
        </w:rPr>
      </w:pPr>
      <w:bookmarkStart w:id="109" w:name="_Toc8393925"/>
      <w:r>
        <w:rPr>
          <w:lang w:eastAsia="de-CH"/>
        </w:rPr>
        <w:t>Support</w:t>
      </w:r>
      <w:bookmarkEnd w:id="109"/>
    </w:p>
    <w:p w14:paraId="5951840E" w14:textId="1AA0B466" w:rsidR="00F92899" w:rsidRDefault="002F731C" w:rsidP="00C65D0A">
      <w:r w:rsidRPr="001F73AF">
        <w:t>Die Ansichten</w:t>
      </w:r>
      <w:r w:rsidR="00F6657D">
        <w:t xml:space="preserve">, </w:t>
      </w:r>
      <w:r w:rsidR="00382FBD">
        <w:t>die</w:t>
      </w:r>
      <w:r w:rsidR="00F6657D">
        <w:t xml:space="preserve"> am wenigsten Aufwand in der Umsetzung forderten,</w:t>
      </w:r>
      <w:r w:rsidRPr="001F73AF">
        <w:t xml:space="preserve"> sind das Dashboard und die Support-Seite.</w:t>
      </w:r>
      <w:r>
        <w:t xml:space="preserve"> Hier befinden sich</w:t>
      </w:r>
      <w:r w:rsidR="00845031">
        <w:t xml:space="preserve"> </w:t>
      </w:r>
      <w:r w:rsidR="008C2421">
        <w:t>schliesslich</w:t>
      </w:r>
      <w:r>
        <w:t xml:space="preserve"> keine </w:t>
      </w:r>
      <w:r w:rsidR="00382FBD">
        <w:t xml:space="preserve">komplexen </w:t>
      </w:r>
      <w:r>
        <w:t>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14:paraId="7508CEB2" w14:textId="77777777" w:rsidR="006A67BF" w:rsidRDefault="006A67BF" w:rsidP="00C65D0A"/>
    <w:p w14:paraId="765FB8F1" w14:textId="77777777" w:rsidR="002E1842" w:rsidRDefault="00FD02F9" w:rsidP="002E1842">
      <w:pPr>
        <w:keepNext/>
      </w:pPr>
      <w:r>
        <w:rPr>
          <w:noProof/>
        </w:rPr>
        <w:drawing>
          <wp:inline distT="0" distB="0" distL="0" distR="0" wp14:anchorId="5C78BDD4" wp14:editId="1F1762FB">
            <wp:extent cx="5760720" cy="2161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161790"/>
                    </a:xfrm>
                    <a:prstGeom prst="rect">
                      <a:avLst/>
                    </a:prstGeom>
                    <a:noFill/>
                    <a:ln>
                      <a:noFill/>
                    </a:ln>
                  </pic:spPr>
                </pic:pic>
              </a:graphicData>
            </a:graphic>
          </wp:inline>
        </w:drawing>
      </w:r>
    </w:p>
    <w:p w14:paraId="5146FA79" w14:textId="70DEF2E6" w:rsidR="002E1842" w:rsidRDefault="002E1842" w:rsidP="002E1842">
      <w:pPr>
        <w:pStyle w:val="Beschriftung"/>
        <w:jc w:val="right"/>
        <w:rPr>
          <w:lang w:eastAsia="de-CH"/>
        </w:rPr>
      </w:pPr>
      <w:bookmarkStart w:id="110" w:name="_Toc837942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23</w:t>
      </w:r>
      <w:r w:rsidR="001A30F2">
        <w:rPr>
          <w:noProof/>
        </w:rPr>
        <w:fldChar w:fldCharType="end"/>
      </w:r>
      <w:r>
        <w:t xml:space="preserve"> - Support-Ansicht mit Kontaktinformationen</w:t>
      </w:r>
      <w:bookmarkEnd w:id="110"/>
    </w:p>
    <w:p w14:paraId="2B03D6CA" w14:textId="77777777" w:rsidR="00382C42" w:rsidRDefault="00382C42" w:rsidP="00C65D0A">
      <w:r>
        <w:rPr>
          <w:lang w:eastAsia="de-CH"/>
        </w:rPr>
        <w:br w:type="page"/>
      </w:r>
    </w:p>
    <w:p w14:paraId="4D53CD43" w14:textId="77777777" w:rsidR="00C65D0A" w:rsidRDefault="00C65D0A" w:rsidP="00C65D0A">
      <w:pPr>
        <w:pStyle w:val="berschrift3"/>
        <w:rPr>
          <w:lang w:eastAsia="de-CH"/>
        </w:rPr>
      </w:pPr>
      <w:bookmarkStart w:id="111" w:name="_Toc8393926"/>
      <w:r>
        <w:rPr>
          <w:lang w:eastAsia="de-CH"/>
        </w:rPr>
        <w:lastRenderedPageBreak/>
        <w:t>Dashboard</w:t>
      </w:r>
      <w:bookmarkEnd w:id="111"/>
    </w:p>
    <w:p w14:paraId="22F660ED" w14:textId="3FBB8A52"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w:t>
      </w:r>
      <w:r w:rsidR="005020DE">
        <w:t>Dienstplan</w:t>
      </w:r>
      <w:r>
        <w:t xml:space="preserve"> öffnen zu müssen. Des Weiteren soll die erste Seite, auf die ein Benutzer beim Öffnen der Anwendung geleitet wird, sehr performant sein, da dies die Ladezeit der gesamten Anwendung sehr beschleunigen kann. </w:t>
      </w:r>
    </w:p>
    <w:p w14:paraId="60F138EA" w14:textId="77777777" w:rsidR="006F0DD0" w:rsidRDefault="006F0DD0" w:rsidP="002F731C"/>
    <w:p w14:paraId="21215A87" w14:textId="77777777" w:rsidR="00A506F0" w:rsidRDefault="00D4216C" w:rsidP="00A506F0">
      <w:pPr>
        <w:keepNext/>
        <w:jc w:val="center"/>
      </w:pPr>
      <w:r>
        <w:rPr>
          <w:noProof/>
        </w:rPr>
        <w:drawing>
          <wp:inline distT="0" distB="0" distL="0" distR="0" wp14:anchorId="5F3CFF6A" wp14:editId="421F633E">
            <wp:extent cx="4665969" cy="2183642"/>
            <wp:effectExtent l="0" t="0" r="1905" b="762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97244" cy="2198278"/>
                    </a:xfrm>
                    <a:prstGeom prst="rect">
                      <a:avLst/>
                    </a:prstGeom>
                    <a:noFill/>
                    <a:ln>
                      <a:noFill/>
                    </a:ln>
                  </pic:spPr>
                </pic:pic>
              </a:graphicData>
            </a:graphic>
          </wp:inline>
        </w:drawing>
      </w:r>
    </w:p>
    <w:p w14:paraId="179AA7A4" w14:textId="46E2240F" w:rsidR="00C65D0A" w:rsidRDefault="00A506F0" w:rsidP="00A506F0">
      <w:pPr>
        <w:pStyle w:val="Beschriftung"/>
        <w:jc w:val="center"/>
        <w:rPr>
          <w:lang w:eastAsia="de-CH"/>
        </w:rPr>
      </w:pPr>
      <w:bookmarkStart w:id="112" w:name="_Toc837942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24</w:t>
      </w:r>
      <w:r w:rsidR="001A30F2">
        <w:rPr>
          <w:noProof/>
        </w:rPr>
        <w:fldChar w:fldCharType="end"/>
      </w:r>
      <w:r>
        <w:t xml:space="preserve"> - Dashboard-Ansicht</w:t>
      </w:r>
      <w:bookmarkEnd w:id="112"/>
    </w:p>
    <w:p w14:paraId="231DF3B4" w14:textId="77777777" w:rsidR="006F0DD0" w:rsidRDefault="006F0DD0" w:rsidP="00D4216C">
      <w:pPr>
        <w:jc w:val="center"/>
        <w:rPr>
          <w:lang w:eastAsia="de-CH"/>
        </w:rPr>
      </w:pPr>
    </w:p>
    <w:p w14:paraId="4F1B11E9" w14:textId="27BB8862" w:rsidR="002F731C" w:rsidRDefault="002F731C" w:rsidP="002F731C">
      <w:r>
        <w:t xml:space="preserve">Um die Informationen für das Dashboard zu erhalten sind mehrere Anfragen an die API nötig, da noch kein Endpunkt für das Abrufen durch eine einzige Anfrage existiert. Es entstanden 2 Anfragen für die Notizen und Einsätze, wobei </w:t>
      </w:r>
      <w:r w:rsidR="00E07BE4">
        <w:t>mit</w:t>
      </w:r>
      <w:r>
        <w:t xml:space="preserve">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w:t>
      </w:r>
      <w:r w:rsidR="005020DE">
        <w:t>Dienstplan</w:t>
      </w:r>
      <w:r>
        <w:t xml:space="preserve"> und den Plan-Einstellungen benötigt werden könnten.</w:t>
      </w:r>
    </w:p>
    <w:p w14:paraId="5C8B0976" w14:textId="77777777" w:rsidR="006F0DD0" w:rsidRDefault="006F0DD0" w:rsidP="002F731C"/>
    <w:p w14:paraId="5CF6CA55" w14:textId="77777777" w:rsidR="00A506F0" w:rsidRDefault="009B2066" w:rsidP="00A506F0">
      <w:pPr>
        <w:keepNext/>
        <w:jc w:val="center"/>
      </w:pPr>
      <w:r>
        <w:rPr>
          <w:noProof/>
        </w:rPr>
        <w:drawing>
          <wp:inline distT="0" distB="0" distL="0" distR="0" wp14:anchorId="492F2447" wp14:editId="308FA112">
            <wp:extent cx="4901555" cy="1596788"/>
            <wp:effectExtent l="0" t="0" r="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76973" cy="1621357"/>
                    </a:xfrm>
                    <a:prstGeom prst="rect">
                      <a:avLst/>
                    </a:prstGeom>
                    <a:noFill/>
                    <a:ln>
                      <a:noFill/>
                    </a:ln>
                  </pic:spPr>
                </pic:pic>
              </a:graphicData>
            </a:graphic>
          </wp:inline>
        </w:drawing>
      </w:r>
    </w:p>
    <w:p w14:paraId="2A2513E9" w14:textId="2CAB7959" w:rsidR="006F0DD0" w:rsidRDefault="00A506F0" w:rsidP="001051FE">
      <w:pPr>
        <w:pStyle w:val="Beschriftung"/>
        <w:jc w:val="center"/>
        <w:rPr>
          <w:lang w:eastAsia="de-CH"/>
        </w:rPr>
      </w:pPr>
      <w:bookmarkStart w:id="113" w:name="_Toc837943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25</w:t>
      </w:r>
      <w:r w:rsidR="001A30F2">
        <w:rPr>
          <w:noProof/>
        </w:rPr>
        <w:fldChar w:fldCharType="end"/>
      </w:r>
      <w:r>
        <w:t xml:space="preserve"> - </w:t>
      </w:r>
      <w:r w:rsidRPr="00A51B87">
        <w:t>Codebeispiel</w:t>
      </w:r>
      <w:r>
        <w:t>: Abrufen von Schichten und Tageszeiten</w:t>
      </w:r>
      <w:bookmarkEnd w:id="113"/>
      <w:r w:rsidR="006F0DD0">
        <w:rPr>
          <w:lang w:eastAsia="de-CH"/>
        </w:rPr>
        <w:br w:type="page"/>
      </w:r>
    </w:p>
    <w:p w14:paraId="6B798F03" w14:textId="77777777" w:rsidR="003A5177" w:rsidRDefault="00382C42" w:rsidP="00382C42">
      <w:r>
        <w:lastRenderedPageBreak/>
        <w:t xml:space="preserve">Es wurde abschliessend überprüft, ob die Geschwindigkeit der </w:t>
      </w:r>
      <w:r w:rsidR="006F0DD0">
        <w:t>Dashboard-</w:t>
      </w:r>
      <w:r>
        <w:t>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14:paraId="31704DDE" w14:textId="77777777" w:rsidR="00917AAB" w:rsidRDefault="00FD02F9" w:rsidP="00917AAB">
      <w:pPr>
        <w:keepNext/>
        <w:jc w:val="center"/>
      </w:pPr>
      <w:r>
        <w:rPr>
          <w:noProof/>
        </w:rPr>
        <w:drawing>
          <wp:inline distT="0" distB="0" distL="0" distR="0" wp14:anchorId="1122EAE3" wp14:editId="7163FFF9">
            <wp:extent cx="3667004" cy="1006037"/>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667004" cy="1006037"/>
                    </a:xfrm>
                    <a:prstGeom prst="rect">
                      <a:avLst/>
                    </a:prstGeom>
                    <a:noFill/>
                    <a:ln>
                      <a:noFill/>
                    </a:ln>
                  </pic:spPr>
                </pic:pic>
              </a:graphicData>
            </a:graphic>
          </wp:inline>
        </w:drawing>
      </w:r>
    </w:p>
    <w:p w14:paraId="3C680727" w14:textId="1009BBB7" w:rsidR="003A5177" w:rsidRDefault="00917AAB" w:rsidP="00917AAB">
      <w:pPr>
        <w:pStyle w:val="Beschriftung"/>
        <w:jc w:val="center"/>
      </w:pPr>
      <w:bookmarkStart w:id="114" w:name="_Toc837943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26</w:t>
      </w:r>
      <w:r w:rsidR="001A30F2">
        <w:rPr>
          <w:noProof/>
        </w:rPr>
        <w:fldChar w:fldCharType="end"/>
      </w:r>
      <w:r>
        <w:t xml:space="preserve"> - Performance-Test durch Lighthouse-Audit</w:t>
      </w:r>
      <w:bookmarkEnd w:id="114"/>
    </w:p>
    <w:p w14:paraId="7DE74446" w14:textId="77777777" w:rsidR="00D0389B"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14:paraId="2C331ADB" w14:textId="77777777" w:rsidR="00C65D0A" w:rsidRDefault="00C65D0A" w:rsidP="00C65D0A">
      <w:pPr>
        <w:pStyle w:val="berschrift3"/>
        <w:rPr>
          <w:lang w:eastAsia="de-CH"/>
        </w:rPr>
      </w:pPr>
      <w:bookmarkStart w:id="115" w:name="_Toc8393927"/>
      <w:r>
        <w:rPr>
          <w:lang w:eastAsia="de-CH"/>
        </w:rPr>
        <w:t>Einstellungen</w:t>
      </w:r>
      <w:bookmarkEnd w:id="115"/>
    </w:p>
    <w:p w14:paraId="3F9A0CEA" w14:textId="77777777"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14:paraId="13EE402E" w14:textId="77777777" w:rsidR="00D0389B"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14:paraId="3620F004" w14:textId="77777777" w:rsidR="00917AAB" w:rsidRDefault="00D0389B" w:rsidP="00917AAB">
      <w:pPr>
        <w:keepNext/>
        <w:jc w:val="center"/>
      </w:pPr>
      <w:r>
        <w:rPr>
          <w:noProof/>
        </w:rPr>
        <w:drawing>
          <wp:inline distT="0" distB="0" distL="0" distR="0" wp14:anchorId="3AB02D89" wp14:editId="13CFAFF9">
            <wp:extent cx="4983021" cy="2375065"/>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84985" cy="2423664"/>
                    </a:xfrm>
                    <a:prstGeom prst="rect">
                      <a:avLst/>
                    </a:prstGeom>
                    <a:noFill/>
                    <a:ln>
                      <a:noFill/>
                    </a:ln>
                  </pic:spPr>
                </pic:pic>
              </a:graphicData>
            </a:graphic>
          </wp:inline>
        </w:drawing>
      </w:r>
    </w:p>
    <w:p w14:paraId="28A491FC" w14:textId="6628E7DD" w:rsidR="00D0389B" w:rsidRDefault="00917AAB" w:rsidP="00917AAB">
      <w:pPr>
        <w:pStyle w:val="Beschriftung"/>
        <w:jc w:val="center"/>
      </w:pPr>
      <w:bookmarkStart w:id="116" w:name="_Toc837943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27</w:t>
      </w:r>
      <w:r w:rsidR="001A30F2">
        <w:rPr>
          <w:noProof/>
        </w:rPr>
        <w:fldChar w:fldCharType="end"/>
      </w:r>
      <w:r>
        <w:t xml:space="preserve"> - Einstellungen-Ansicht (als Teamleiter)</w:t>
      </w:r>
      <w:bookmarkEnd w:id="116"/>
      <w:r w:rsidR="00D0389B">
        <w:br w:type="page"/>
      </w:r>
    </w:p>
    <w:p w14:paraId="4C8143CB" w14:textId="09D40BDD" w:rsidR="00D0389B" w:rsidRDefault="00D0389B" w:rsidP="00A21589"/>
    <w:p w14:paraId="26D7C0A8" w14:textId="77777777" w:rsidR="001500D8" w:rsidRDefault="001500D8" w:rsidP="00A21589"/>
    <w:p w14:paraId="16129505" w14:textId="77777777" w:rsidR="00116785" w:rsidRDefault="00FD02F9" w:rsidP="00116785">
      <w:pPr>
        <w:keepNext/>
        <w:jc w:val="center"/>
      </w:pPr>
      <w:r>
        <w:rPr>
          <w:noProof/>
        </w:rPr>
        <w:drawing>
          <wp:inline distT="0" distB="0" distL="0" distR="0" wp14:anchorId="219E96B6" wp14:editId="5C0880E2">
            <wp:extent cx="5265434" cy="493919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3753" cy="4946995"/>
                    </a:xfrm>
                    <a:prstGeom prst="rect">
                      <a:avLst/>
                    </a:prstGeom>
                    <a:noFill/>
                    <a:ln>
                      <a:noFill/>
                    </a:ln>
                  </pic:spPr>
                </pic:pic>
              </a:graphicData>
            </a:graphic>
          </wp:inline>
        </w:drawing>
      </w:r>
    </w:p>
    <w:p w14:paraId="61EBA539" w14:textId="38C40A98" w:rsidR="00A93D5A" w:rsidRDefault="00116785" w:rsidP="00116785">
      <w:pPr>
        <w:pStyle w:val="Beschriftung"/>
        <w:jc w:val="center"/>
      </w:pPr>
      <w:bookmarkStart w:id="117" w:name="_Toc837943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28</w:t>
      </w:r>
      <w:r w:rsidR="001A30F2">
        <w:rPr>
          <w:noProof/>
        </w:rPr>
        <w:fldChar w:fldCharType="end"/>
      </w:r>
      <w:r>
        <w:t xml:space="preserve"> - Aktivitätsdiagramm "Sprache anpassen"</w:t>
      </w:r>
      <w:bookmarkEnd w:id="117"/>
    </w:p>
    <w:p w14:paraId="7FAA7B61" w14:textId="77777777" w:rsidR="001500D8" w:rsidRDefault="001500D8" w:rsidP="00C65D0A"/>
    <w:p w14:paraId="282E75B1" w14:textId="4C62A6EC"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14:paraId="1965D60E" w14:textId="77777777" w:rsidR="00C67407" w:rsidRDefault="00C67407" w:rsidP="00C65D0A"/>
    <w:p w14:paraId="72D186E3" w14:textId="77777777" w:rsidR="00A93D5A" w:rsidRDefault="00A93D5A" w:rsidP="00C65D0A">
      <w:r>
        <w:br w:type="page"/>
      </w:r>
    </w:p>
    <w:p w14:paraId="6B30AE52" w14:textId="77777777" w:rsidR="00C65D0A" w:rsidRDefault="00C65D0A" w:rsidP="00C65D0A">
      <w:pPr>
        <w:pStyle w:val="berschrift3"/>
        <w:rPr>
          <w:lang w:eastAsia="de-CH"/>
        </w:rPr>
      </w:pPr>
      <w:bookmarkStart w:id="118" w:name="_Toc8393928"/>
      <w:r>
        <w:rPr>
          <w:lang w:eastAsia="de-CH"/>
        </w:rPr>
        <w:lastRenderedPageBreak/>
        <w:t>Plan-Einstellungen</w:t>
      </w:r>
      <w:bookmarkEnd w:id="118"/>
    </w:p>
    <w:p w14:paraId="459C635E" w14:textId="7143335B" w:rsidR="00A93D5A" w:rsidRPr="001F73AF" w:rsidRDefault="00A93D5A" w:rsidP="00A93D5A">
      <w:r w:rsidRPr="001F73AF">
        <w:t xml:space="preserve">Damit ein Teamleiter alle möglichen Parameter </w:t>
      </w:r>
      <w:r w:rsidR="00CC3A07">
        <w:t>zum</w:t>
      </w:r>
      <w:r w:rsidRPr="001F73AF">
        <w:t xml:space="preserve"> </w:t>
      </w:r>
      <w:r w:rsidR="00CC3A07">
        <w:t>Dienstplan</w:t>
      </w:r>
      <w:r w:rsidRPr="001F73AF">
        <w:t xml:space="preserve"> bearbeiten kann, muss diese Ansicht Funktionen für das Verwalten der Schichten und Tageszeiten beinhalten. Dazu wurden 2 Komponenten (Schichten- &amp; Zeitenbearbeitung) erstellt, welche in dieser Ansicht montiert werden.</w:t>
      </w:r>
    </w:p>
    <w:p w14:paraId="1B9CF66D" w14:textId="77777777"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14:paraId="6FA66EF0" w14:textId="77777777" w:rsidR="00116785" w:rsidRDefault="000B0081" w:rsidP="00116785">
      <w:pPr>
        <w:keepNext/>
      </w:pPr>
      <w:r>
        <w:rPr>
          <w:noProof/>
        </w:rPr>
        <w:drawing>
          <wp:inline distT="0" distB="0" distL="0" distR="0" wp14:anchorId="4D4543DB" wp14:editId="7548F5A8">
            <wp:extent cx="5760720" cy="118352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1183525"/>
                    </a:xfrm>
                    <a:prstGeom prst="rect">
                      <a:avLst/>
                    </a:prstGeom>
                    <a:noFill/>
                    <a:ln>
                      <a:noFill/>
                    </a:ln>
                  </pic:spPr>
                </pic:pic>
              </a:graphicData>
            </a:graphic>
          </wp:inline>
        </w:drawing>
      </w:r>
    </w:p>
    <w:p w14:paraId="5EFAE7FE" w14:textId="60A17F5F" w:rsidR="00A06712" w:rsidRDefault="00116785" w:rsidP="00116785">
      <w:pPr>
        <w:pStyle w:val="Beschriftung"/>
        <w:jc w:val="right"/>
        <w:rPr>
          <w:lang w:eastAsia="de-CH"/>
        </w:rPr>
      </w:pPr>
      <w:bookmarkStart w:id="119" w:name="_Toc8379434"/>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29</w:t>
      </w:r>
      <w:r w:rsidR="001A30F2">
        <w:rPr>
          <w:noProof/>
        </w:rPr>
        <w:fldChar w:fldCharType="end"/>
      </w:r>
      <w:r>
        <w:t xml:space="preserve"> - Darstellung der Schichten in den Plan-Einstellungen</w:t>
      </w:r>
      <w:bookmarkEnd w:id="119"/>
    </w:p>
    <w:p w14:paraId="5AA2F063" w14:textId="548500F9" w:rsidR="00A93D5A" w:rsidRPr="001F73AF" w:rsidRDefault="00A93D5A" w:rsidP="00A93D5A">
      <w:r w:rsidRPr="001F73AF">
        <w:t xml:space="preserve">Zum Erstellen und Bearbeiten einer Schicht gehört neben einigen textuellen Eingaben auch das Auswählen einer Farbe, mit welcher die Schicht später im </w:t>
      </w:r>
      <w:r w:rsidR="009E308F">
        <w:t>Dienstplan</w:t>
      </w:r>
      <w:r w:rsidRPr="001F73AF">
        <w:t xml:space="preserve">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14:paraId="37ECDC22" w14:textId="77777777"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14:paraId="14C5D9D9" w14:textId="77777777" w:rsidR="00116785" w:rsidRDefault="000B0081" w:rsidP="00116785">
      <w:pPr>
        <w:keepNext/>
      </w:pPr>
      <w:r>
        <w:rPr>
          <w:noProof/>
        </w:rPr>
        <w:drawing>
          <wp:inline distT="0" distB="0" distL="0" distR="0" wp14:anchorId="0B052AB7" wp14:editId="60446B8C">
            <wp:extent cx="5760720" cy="2151534"/>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151534"/>
                    </a:xfrm>
                    <a:prstGeom prst="rect">
                      <a:avLst/>
                    </a:prstGeom>
                    <a:noFill/>
                    <a:ln>
                      <a:noFill/>
                    </a:ln>
                  </pic:spPr>
                </pic:pic>
              </a:graphicData>
            </a:graphic>
          </wp:inline>
        </w:drawing>
      </w:r>
    </w:p>
    <w:p w14:paraId="054316FA" w14:textId="6B9E5616" w:rsidR="00B22191" w:rsidRDefault="00116785" w:rsidP="00116785">
      <w:pPr>
        <w:pStyle w:val="Beschriftung"/>
        <w:jc w:val="right"/>
        <w:rPr>
          <w:lang w:eastAsia="de-CH"/>
        </w:rPr>
      </w:pPr>
      <w:bookmarkStart w:id="120" w:name="_Toc837943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30</w:t>
      </w:r>
      <w:r w:rsidR="001A30F2">
        <w:rPr>
          <w:noProof/>
        </w:rPr>
        <w:fldChar w:fldCharType="end"/>
      </w:r>
      <w:r>
        <w:t xml:space="preserve"> - </w:t>
      </w:r>
      <w:r w:rsidRPr="00EF2A45">
        <w:t xml:space="preserve">Darstellung der </w:t>
      </w:r>
      <w:r>
        <w:t>Tageszeiten</w:t>
      </w:r>
      <w:r w:rsidRPr="00EF2A45">
        <w:t xml:space="preserve"> in den Plan-Einstellungen</w:t>
      </w:r>
      <w:bookmarkEnd w:id="120"/>
      <w:r w:rsidR="00B22191">
        <w:br w:type="page"/>
      </w:r>
    </w:p>
    <w:p w14:paraId="79D530AF" w14:textId="77777777" w:rsidR="00A93D5A" w:rsidRDefault="00A93D5A" w:rsidP="00A93D5A">
      <w:r>
        <w:lastRenderedPageBreak/>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14:paraId="02B9AECD" w14:textId="77777777" w:rsidR="001254E5" w:rsidRDefault="00CC364C" w:rsidP="001254E5">
      <w:pPr>
        <w:keepNext/>
        <w:jc w:val="center"/>
      </w:pPr>
      <w:r>
        <w:rPr>
          <w:noProof/>
        </w:rPr>
        <w:drawing>
          <wp:inline distT="0" distB="0" distL="0" distR="0" wp14:anchorId="3BDEB51F" wp14:editId="69D7493D">
            <wp:extent cx="5127400" cy="4786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2928" cy="4791846"/>
                    </a:xfrm>
                    <a:prstGeom prst="rect">
                      <a:avLst/>
                    </a:prstGeom>
                    <a:noFill/>
                    <a:ln>
                      <a:noFill/>
                    </a:ln>
                  </pic:spPr>
                </pic:pic>
              </a:graphicData>
            </a:graphic>
          </wp:inline>
        </w:drawing>
      </w:r>
    </w:p>
    <w:p w14:paraId="2873A074" w14:textId="3AA3C871" w:rsidR="00C53E97" w:rsidRDefault="001254E5" w:rsidP="001254E5">
      <w:pPr>
        <w:pStyle w:val="Beschriftung"/>
        <w:jc w:val="center"/>
      </w:pPr>
      <w:bookmarkStart w:id="121" w:name="_Toc837943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31</w:t>
      </w:r>
      <w:r w:rsidR="001A30F2">
        <w:rPr>
          <w:noProof/>
        </w:rPr>
        <w:fldChar w:fldCharType="end"/>
      </w:r>
      <w:r>
        <w:t xml:space="preserve"> - </w:t>
      </w:r>
      <w:r w:rsidRPr="002661D6">
        <w:t>Aktivitätsdiagramm</w:t>
      </w:r>
      <w:r>
        <w:t xml:space="preserve"> "Schicht hinzufügen"</w:t>
      </w:r>
      <w:bookmarkEnd w:id="121"/>
    </w:p>
    <w:p w14:paraId="76DF3B89" w14:textId="77777777" w:rsidR="000E62D5" w:rsidRDefault="000E62D5" w:rsidP="000E62D5">
      <w:pPr>
        <w:pStyle w:val="berschrift4"/>
        <w:rPr>
          <w:lang w:eastAsia="de-CH"/>
        </w:rPr>
      </w:pPr>
      <w:r>
        <w:rPr>
          <w:lang w:eastAsia="de-CH"/>
        </w:rPr>
        <w:t>Anwendung der Firmenstandards</w:t>
      </w:r>
    </w:p>
    <w:p w14:paraId="6CFBECDB" w14:textId="77777777"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14:paraId="17BA7197" w14:textId="77777777" w:rsidR="000E62D5" w:rsidRDefault="001254E5" w:rsidP="000E62D5">
      <w:pPr>
        <w:rPr>
          <w:lang w:eastAsia="de-CH"/>
        </w:rPr>
      </w:pPr>
      <w:r>
        <w:rPr>
          <w:noProof/>
        </w:rPr>
        <w:drawing>
          <wp:anchor distT="0" distB="0" distL="114300" distR="114300" simplePos="0" relativeHeight="251660288" behindDoc="1" locked="0" layoutInCell="1" allowOverlap="1" wp14:anchorId="0321A758" wp14:editId="3D1D89F3">
            <wp:simplePos x="0" y="0"/>
            <wp:positionH relativeFrom="margin">
              <wp:align>left</wp:align>
            </wp:positionH>
            <wp:positionV relativeFrom="paragraph">
              <wp:posOffset>10795</wp:posOffset>
            </wp:positionV>
            <wp:extent cx="2390775" cy="1531620"/>
            <wp:effectExtent l="0" t="0" r="0" b="0"/>
            <wp:wrapTight wrapText="bothSides">
              <wp:wrapPolygon edited="0">
                <wp:start x="0" y="0"/>
                <wp:lineTo x="0" y="21224"/>
                <wp:lineTo x="21342" y="21224"/>
                <wp:lineTo x="21342"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17255" cy="1548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2D5">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p>
    <w:p w14:paraId="66A47436" w14:textId="77777777" w:rsidR="00A93D5A" w:rsidRDefault="001254E5" w:rsidP="00C65D0A">
      <w:pPr>
        <w:rPr>
          <w:lang w:eastAsia="de-CH"/>
        </w:rPr>
      </w:pPr>
      <w:r>
        <w:rPr>
          <w:noProof/>
        </w:rPr>
        <mc:AlternateContent>
          <mc:Choice Requires="wps">
            <w:drawing>
              <wp:anchor distT="0" distB="0" distL="114300" distR="114300" simplePos="0" relativeHeight="251665408" behindDoc="1" locked="0" layoutInCell="1" allowOverlap="1" wp14:anchorId="314204D9" wp14:editId="4CC0D3F2">
                <wp:simplePos x="0" y="0"/>
                <wp:positionH relativeFrom="margin">
                  <wp:align>left</wp:align>
                </wp:positionH>
                <wp:positionV relativeFrom="paragraph">
                  <wp:posOffset>112436</wp:posOffset>
                </wp:positionV>
                <wp:extent cx="2668270" cy="183515"/>
                <wp:effectExtent l="0" t="0" r="0" b="6985"/>
                <wp:wrapTight wrapText="bothSides">
                  <wp:wrapPolygon edited="0">
                    <wp:start x="0" y="0"/>
                    <wp:lineTo x="0" y="20180"/>
                    <wp:lineTo x="21436" y="20180"/>
                    <wp:lineTo x="21436"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68270" cy="183515"/>
                        </a:xfrm>
                        <a:prstGeom prst="rect">
                          <a:avLst/>
                        </a:prstGeom>
                        <a:solidFill>
                          <a:prstClr val="white"/>
                        </a:solidFill>
                        <a:ln>
                          <a:noFill/>
                        </a:ln>
                      </wps:spPr>
                      <wps:txbx>
                        <w:txbxContent>
                          <w:p w14:paraId="52CBAC67" w14:textId="061EE706" w:rsidR="0008577A" w:rsidRPr="0003257B" w:rsidRDefault="0008577A" w:rsidP="001254E5">
                            <w:pPr>
                              <w:pStyle w:val="Beschriftung"/>
                              <w:rPr>
                                <w:noProof/>
                              </w:rPr>
                            </w:pPr>
                            <w:bookmarkStart w:id="122" w:name="_Toc8379437"/>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204D9" id="Textfeld 60" o:spid="_x0000_s1027" type="#_x0000_t202" style="position:absolute;margin-left:0;margin-top:8.85pt;width:210.1pt;height:14.45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" stroked="f">
                <v:textbox inset="0,0,0,0">
                  <w:txbxContent>
                    <w:p w14:paraId="52CBAC67" w14:textId="061EE706" w:rsidR="0008577A" w:rsidRPr="0003257B" w:rsidRDefault="0008577A" w:rsidP="001254E5">
                      <w:pPr>
                        <w:pStyle w:val="Beschriftung"/>
                        <w:rPr>
                          <w:noProof/>
                        </w:rPr>
                      </w:pPr>
                      <w:bookmarkStart w:id="123" w:name="_Toc8379437"/>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 Komponenten/Design nach Firmenstandard</w:t>
                      </w:r>
                      <w:bookmarkEnd w:id="123"/>
                    </w:p>
                  </w:txbxContent>
                </v:textbox>
                <w10:wrap type="tight" anchorx="margin"/>
              </v:shape>
            </w:pict>
          </mc:Fallback>
        </mc:AlternateContent>
      </w:r>
      <w:r w:rsidR="00A93D5A">
        <w:rPr>
          <w:lang w:eastAsia="de-CH"/>
        </w:rPr>
        <w:br w:type="page"/>
      </w:r>
    </w:p>
    <w:p w14:paraId="4E0B2AF6" w14:textId="77777777" w:rsidR="00C65D0A" w:rsidRDefault="00C65D0A" w:rsidP="00C65D0A">
      <w:pPr>
        <w:pStyle w:val="berschrift3"/>
        <w:rPr>
          <w:lang w:eastAsia="de-CH"/>
        </w:rPr>
      </w:pPr>
      <w:bookmarkStart w:id="124" w:name="_Toc8393929"/>
      <w:r>
        <w:rPr>
          <w:lang w:eastAsia="de-CH"/>
        </w:rPr>
        <w:lastRenderedPageBreak/>
        <w:t>Dienstplan</w:t>
      </w:r>
      <w:bookmarkEnd w:id="124"/>
    </w:p>
    <w:p w14:paraId="1D7BF610" w14:textId="1B5BDFDF" w:rsidR="002E31B6" w:rsidRPr="001F73AF" w:rsidRDefault="002E31B6" w:rsidP="002E31B6">
      <w:r w:rsidRPr="001F73AF">
        <w:t xml:space="preserve">Der komplexeste Teil der Anwendung </w:t>
      </w:r>
      <w:r w:rsidR="00B165BC">
        <w:t>ist</w:t>
      </w:r>
      <w:r w:rsidRPr="001F73AF">
        <w:t xml:space="preserve"> der Dienstplan. Während bisher vordefinierte Komponenten von Vuetify genutzt werden konnten, musste hier ein individuelles, an den </w:t>
      </w:r>
      <w:r w:rsidR="00C57600">
        <w:t>aktuellen Dienstplan</w:t>
      </w:r>
      <w:r w:rsidRPr="001F73AF">
        <w:t xml:space="preserve"> vom Helpdesk angepasstes Design erstellt werden. Dies bedeutete eine eigenständige Umsetzung aller grundlegenden Funktionen (dynamische Aktualisierung, Zwischenspeicherung) </w:t>
      </w:r>
      <w:r>
        <w:t>und</w:t>
      </w:r>
      <w:r w:rsidRPr="001F73AF">
        <w:t xml:space="preserve"> der Tabelle, welche für den </w:t>
      </w:r>
      <w:r w:rsidR="00954A69">
        <w:t>Dienstplan</w:t>
      </w:r>
      <w:r w:rsidRPr="001F73AF">
        <w:t xml:space="preserve"> angezeigt werden soll. Wie bei den Einstellungen bestehen auch hier Funktionen, </w:t>
      </w:r>
      <w:r>
        <w:t>die</w:t>
      </w:r>
      <w:r w:rsidRPr="001F73AF">
        <w:t xml:space="preserve"> abhängig von den Berechtigungen des angemeldeten Benutzers angezeigt werden sollen. Der </w:t>
      </w:r>
      <w:r w:rsidR="007B5ADF">
        <w:t>Dienstplan</w:t>
      </w:r>
      <w:r w:rsidRPr="001F73AF">
        <w:t xml:space="preserve"> selbst sowie Details zu den Einsätzen sollen jedoch für alle Benutzer einsehbar sein.</w:t>
      </w:r>
    </w:p>
    <w:p w14:paraId="379B7D5C" w14:textId="77777777" w:rsidR="0029323F" w:rsidRDefault="000B0081" w:rsidP="006765CB">
      <w:pPr>
        <w:keepNext/>
        <w:jc w:val="center"/>
      </w:pPr>
      <w:r>
        <w:rPr>
          <w:noProof/>
        </w:rPr>
        <w:drawing>
          <wp:inline distT="0" distB="0" distL="0" distR="0" wp14:anchorId="1C8FBFF6" wp14:editId="51C3FA10">
            <wp:extent cx="5748389" cy="2185060"/>
            <wp:effectExtent l="0" t="0" r="5080" b="57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13096" cy="2209656"/>
                    </a:xfrm>
                    <a:prstGeom prst="rect">
                      <a:avLst/>
                    </a:prstGeom>
                    <a:noFill/>
                    <a:ln>
                      <a:noFill/>
                    </a:ln>
                  </pic:spPr>
                </pic:pic>
              </a:graphicData>
            </a:graphic>
          </wp:inline>
        </w:drawing>
      </w:r>
    </w:p>
    <w:p w14:paraId="6324F914" w14:textId="3DD6DEAA" w:rsidR="00C65D0A" w:rsidRDefault="0029323F" w:rsidP="0029323F">
      <w:pPr>
        <w:pStyle w:val="Beschriftung"/>
        <w:jc w:val="right"/>
        <w:rPr>
          <w:lang w:eastAsia="de-CH"/>
        </w:rPr>
      </w:pPr>
      <w:bookmarkStart w:id="125" w:name="_Toc837943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33</w:t>
      </w:r>
      <w:r w:rsidR="001A30F2">
        <w:rPr>
          <w:noProof/>
        </w:rPr>
        <w:fldChar w:fldCharType="end"/>
      </w:r>
      <w:r>
        <w:t xml:space="preserve"> - Dienstplan-Ansicht</w:t>
      </w:r>
      <w:bookmarkEnd w:id="125"/>
    </w:p>
    <w:p w14:paraId="1C74591F" w14:textId="3E20B72A" w:rsidR="002B5F47" w:rsidRDefault="002B5F47" w:rsidP="002B5F47">
      <w:r>
        <w:t xml:space="preserve">Die Komplexität des Dienstplans kostete einen höheren Zeitaufwand bei der Realisierung, weil dazu eine Tabelle benötigt wird, </w:t>
      </w:r>
      <w:r w:rsidR="004B041D">
        <w:t>die</w:t>
      </w:r>
      <w:r>
        <w:t xml:space="preserve"> sich auf mehrere Komponenten aufteilt. Dabei konnte die Struktur der Kopfzeile im Plan-Container nicht auf die Benutzer-Zeilen übernommen</w:t>
      </w:r>
      <w:r w:rsidR="00CB484C">
        <w:t>,</w:t>
      </w:r>
      <w:r>
        <w:t xml:space="preserve"> </w:t>
      </w:r>
      <w:r w:rsidR="00CB484C">
        <w:t>sondern</w:t>
      </w:r>
      <w:r>
        <w:t xml:space="preserve"> dort</w:t>
      </w:r>
      <w:r w:rsidR="00CB484C">
        <w:t xml:space="preserve"> erneut und</w:t>
      </w:r>
      <w:r>
        <w:t xml:space="preserve"> eigenständig definiert werden. Nach einigen Anläufen hat sich folgende Komponenten-Struktur als optimalste Umsetzung herausgestellt:</w:t>
      </w:r>
    </w:p>
    <w:p w14:paraId="368BC078" w14:textId="77777777" w:rsidR="006765CB" w:rsidRDefault="00163B92" w:rsidP="006765CB">
      <w:pPr>
        <w:keepNext/>
        <w:jc w:val="center"/>
      </w:pPr>
      <w:r>
        <w:rPr>
          <w:noProof/>
        </w:rPr>
        <w:drawing>
          <wp:inline distT="0" distB="0" distL="0" distR="0" wp14:anchorId="665D0C68" wp14:editId="1AB1CE65">
            <wp:extent cx="5676405" cy="2008337"/>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90990" cy="2013497"/>
                    </a:xfrm>
                    <a:prstGeom prst="rect">
                      <a:avLst/>
                    </a:prstGeom>
                    <a:noFill/>
                    <a:ln>
                      <a:noFill/>
                    </a:ln>
                  </pic:spPr>
                </pic:pic>
              </a:graphicData>
            </a:graphic>
          </wp:inline>
        </w:drawing>
      </w:r>
    </w:p>
    <w:p w14:paraId="2A639D01" w14:textId="4DCEE244" w:rsidR="001C0155" w:rsidRDefault="006765CB" w:rsidP="006765CB">
      <w:pPr>
        <w:pStyle w:val="Beschriftung"/>
        <w:jc w:val="right"/>
      </w:pPr>
      <w:bookmarkStart w:id="126" w:name="_Toc837943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34</w:t>
      </w:r>
      <w:r w:rsidR="001A30F2">
        <w:rPr>
          <w:noProof/>
        </w:rPr>
        <w:fldChar w:fldCharType="end"/>
      </w:r>
      <w:r>
        <w:t xml:space="preserve"> - Aufbau/Struktur der Komponenten im Dienstplan</w:t>
      </w:r>
      <w:bookmarkEnd w:id="126"/>
    </w:p>
    <w:p w14:paraId="4A8AE7EF" w14:textId="7E9B39D3" w:rsidR="00231364" w:rsidRDefault="001C0155">
      <w:r w:rsidRPr="001C0155">
        <w:t>Es entstanden insgesamt 3 Komponenten, welche zusammen den Dienstplan bilden. Die</w:t>
      </w:r>
      <w:r w:rsidR="00075CAB">
        <w:t xml:space="preserve"> </w:t>
      </w:r>
      <w:r w:rsidRPr="001C0155">
        <w:t>Implementierung stellte sich dabei als äusserst komplex heraus, da zahlreiche Daten an Unter</w:t>
      </w:r>
      <w:r w:rsidR="00075CAB">
        <w:t>-K</w:t>
      </w:r>
      <w:r w:rsidRPr="001C0155">
        <w:t xml:space="preserve">omponenten vererbt werden müssen, damit sie richtig dargestellt werden können. </w:t>
      </w:r>
      <w:r w:rsidR="00231364">
        <w:br w:type="page"/>
      </w:r>
    </w:p>
    <w:p w14:paraId="4DF09AFC" w14:textId="77777777" w:rsidR="00231364" w:rsidRPr="001C0155" w:rsidRDefault="00231364" w:rsidP="001C0155"/>
    <w:p w14:paraId="22768340" w14:textId="6730BFBE" w:rsidR="001C0155" w:rsidRDefault="001C0155" w:rsidP="001C0155">
      <w:r w:rsidRPr="001C0155">
        <w:t xml:space="preserve">Diese Vererbungen stellen aber ein weiteres Risiko dar, denn je nach Anzahl von Datensätzen </w:t>
      </w:r>
      <w:r w:rsidR="00FF541E">
        <w:t>könnte</w:t>
      </w:r>
      <w:r w:rsidRPr="001C0155">
        <w:t xml:space="preserve"> der Aufbau der Komponenten viele Rechenressourcen fordern, was die Zeit bis zur Anzeige verlänger</w:t>
      </w:r>
      <w:r w:rsidR="00FF541E">
        <w:t>n würde</w:t>
      </w:r>
      <w:r w:rsidRPr="001C0155">
        <w:t>. Ein kurzes Rechenbeispiel anhand der Teamgrösse des Helpdesks kann die</w:t>
      </w:r>
      <w:r w:rsidR="002B5F7D">
        <w:t>se</w:t>
      </w:r>
      <w:r w:rsidRPr="001C0155">
        <w:t xml:space="preserve"> Problematik veranschaulichen:</w:t>
      </w:r>
    </w:p>
    <w:p w14:paraId="3795EF97" w14:textId="77777777" w:rsidR="00CF3EBB" w:rsidRPr="001C0155" w:rsidRDefault="00CF3EBB" w:rsidP="001C0155"/>
    <w:tbl>
      <w:tblPr>
        <w:tblStyle w:val="TabellemithellemGitternetz2"/>
        <w:tblW w:w="0" w:type="auto"/>
        <w:tblLook w:val="04A0" w:firstRow="1" w:lastRow="0" w:firstColumn="1" w:lastColumn="0" w:noHBand="0" w:noVBand="1"/>
      </w:tblPr>
      <w:tblGrid>
        <w:gridCol w:w="846"/>
        <w:gridCol w:w="7229"/>
        <w:gridCol w:w="987"/>
      </w:tblGrid>
      <w:tr w:rsidR="001C0155" w:rsidRPr="001C0155" w14:paraId="1DFF10D1" w14:textId="77777777" w:rsidTr="0065653F">
        <w:tc>
          <w:tcPr>
            <w:tcW w:w="846" w:type="dxa"/>
          </w:tcPr>
          <w:p w14:paraId="0E153652" w14:textId="77777777" w:rsidR="001C0155" w:rsidRPr="001C0155" w:rsidRDefault="001C0155" w:rsidP="001C0155">
            <w:pPr>
              <w:jc w:val="right"/>
            </w:pPr>
            <w:r w:rsidRPr="001C0155">
              <w:t>X =</w:t>
            </w:r>
          </w:p>
        </w:tc>
        <w:tc>
          <w:tcPr>
            <w:tcW w:w="7229" w:type="dxa"/>
          </w:tcPr>
          <w:p w14:paraId="5ED19FAF" w14:textId="77777777" w:rsidR="001C0155" w:rsidRPr="001C0155" w:rsidRDefault="001C0155" w:rsidP="001C0155">
            <w:pPr>
              <w:jc w:val="center"/>
            </w:pPr>
            <w:r w:rsidRPr="001C0155">
              <w:t>Anzahl Teammitglieder</w:t>
            </w:r>
          </w:p>
        </w:tc>
        <w:tc>
          <w:tcPr>
            <w:tcW w:w="987" w:type="dxa"/>
          </w:tcPr>
          <w:p w14:paraId="2AE7E9BF" w14:textId="77777777" w:rsidR="001C0155" w:rsidRPr="001C0155" w:rsidRDefault="001C0155" w:rsidP="001C0155">
            <w:r w:rsidRPr="001C0155">
              <w:t xml:space="preserve">= 30 </w:t>
            </w:r>
          </w:p>
        </w:tc>
      </w:tr>
      <w:tr w:rsidR="001C0155" w:rsidRPr="001C0155" w14:paraId="748EBAFF" w14:textId="77777777" w:rsidTr="0065653F">
        <w:tc>
          <w:tcPr>
            <w:tcW w:w="846" w:type="dxa"/>
          </w:tcPr>
          <w:p w14:paraId="5D34DFE4" w14:textId="77777777" w:rsidR="001C0155" w:rsidRPr="001C0155" w:rsidRDefault="001C0155" w:rsidP="001C0155">
            <w:pPr>
              <w:jc w:val="right"/>
            </w:pPr>
            <w:r w:rsidRPr="001C0155">
              <w:t>Y =</w:t>
            </w:r>
          </w:p>
        </w:tc>
        <w:tc>
          <w:tcPr>
            <w:tcW w:w="7229" w:type="dxa"/>
          </w:tcPr>
          <w:p w14:paraId="507E0FFC" w14:textId="77777777" w:rsidR="001C0155" w:rsidRPr="001C0155" w:rsidRDefault="001C0155" w:rsidP="001C0155">
            <w:pPr>
              <w:jc w:val="center"/>
            </w:pPr>
            <w:r w:rsidRPr="001C0155">
              <w:t>Anzahl verschiedener Tageszeiten</w:t>
            </w:r>
          </w:p>
        </w:tc>
        <w:tc>
          <w:tcPr>
            <w:tcW w:w="987" w:type="dxa"/>
          </w:tcPr>
          <w:p w14:paraId="0F380E71" w14:textId="77777777" w:rsidR="001C0155" w:rsidRPr="001C0155" w:rsidRDefault="001C0155" w:rsidP="001C0155">
            <w:r w:rsidRPr="001C0155">
              <w:t>= 3</w:t>
            </w:r>
          </w:p>
        </w:tc>
      </w:tr>
      <w:tr w:rsidR="001C0155" w:rsidRPr="001C0155" w14:paraId="7A7972FA" w14:textId="77777777" w:rsidTr="0065653F">
        <w:tc>
          <w:tcPr>
            <w:tcW w:w="846" w:type="dxa"/>
          </w:tcPr>
          <w:p w14:paraId="22A8C073" w14:textId="77777777" w:rsidR="001C0155" w:rsidRPr="001C0155" w:rsidRDefault="001C0155" w:rsidP="001C0155">
            <w:pPr>
              <w:jc w:val="right"/>
            </w:pPr>
            <w:r w:rsidRPr="001C0155">
              <w:t>Z =</w:t>
            </w:r>
          </w:p>
        </w:tc>
        <w:tc>
          <w:tcPr>
            <w:tcW w:w="7229" w:type="dxa"/>
          </w:tcPr>
          <w:p w14:paraId="3EEBC056" w14:textId="77777777" w:rsidR="001C0155" w:rsidRPr="001C0155" w:rsidRDefault="001C0155" w:rsidP="001C0155">
            <w:pPr>
              <w:jc w:val="center"/>
            </w:pPr>
            <w:r w:rsidRPr="001C0155">
              <w:t>Anzahl darzustellender Tage</w:t>
            </w:r>
          </w:p>
        </w:tc>
        <w:tc>
          <w:tcPr>
            <w:tcW w:w="987" w:type="dxa"/>
          </w:tcPr>
          <w:p w14:paraId="753E84CC" w14:textId="77777777" w:rsidR="001C0155" w:rsidRPr="001C0155" w:rsidRDefault="001C0155" w:rsidP="001C0155">
            <w:r w:rsidRPr="001C0155">
              <w:t>= 25</w:t>
            </w:r>
          </w:p>
        </w:tc>
      </w:tr>
      <w:tr w:rsidR="001C0155" w:rsidRPr="001C0155" w14:paraId="380ED2E7" w14:textId="77777777" w:rsidTr="0065653F">
        <w:tc>
          <w:tcPr>
            <w:tcW w:w="846" w:type="dxa"/>
          </w:tcPr>
          <w:p w14:paraId="203CDE2D" w14:textId="77777777" w:rsidR="001C0155" w:rsidRPr="001C0155" w:rsidRDefault="001C0155" w:rsidP="001C0155">
            <w:pPr>
              <w:jc w:val="right"/>
            </w:pPr>
            <w:r w:rsidRPr="001C0155">
              <w:t>T =</w:t>
            </w:r>
          </w:p>
        </w:tc>
        <w:tc>
          <w:tcPr>
            <w:tcW w:w="7229" w:type="dxa"/>
          </w:tcPr>
          <w:p w14:paraId="5A2439D7" w14:textId="77777777" w:rsidR="001C0155" w:rsidRPr="001C0155" w:rsidRDefault="001C0155" w:rsidP="001C0155">
            <w:pPr>
              <w:jc w:val="center"/>
            </w:pPr>
            <w:r w:rsidRPr="001C0155">
              <w:t>Millisekunden zum Aufbauen eines einzelnen Feldes in einer Benutzer-Zeile</w:t>
            </w:r>
          </w:p>
        </w:tc>
        <w:tc>
          <w:tcPr>
            <w:tcW w:w="987" w:type="dxa"/>
          </w:tcPr>
          <w:p w14:paraId="3ACBD09C" w14:textId="77777777" w:rsidR="001C0155" w:rsidRPr="001C0155" w:rsidRDefault="001C0155" w:rsidP="001C0155">
            <w:r w:rsidRPr="001C0155">
              <w:t>= 1.8</w:t>
            </w:r>
          </w:p>
        </w:tc>
      </w:tr>
    </w:tbl>
    <w:p w14:paraId="2BBDC6C7" w14:textId="77777777" w:rsidR="001C0155" w:rsidRPr="001C0155" w:rsidRDefault="001C0155" w:rsidP="001C0155">
      <w:pPr>
        <w:spacing w:after="0" w:line="240" w:lineRule="auto"/>
      </w:pPr>
    </w:p>
    <w:p w14:paraId="2A7F987C" w14:textId="77777777"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14:paraId="7C099EDD" w14:textId="77777777"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14:paraId="182091FA" w14:textId="77777777" w:rsidR="001C0155" w:rsidRPr="001C0155" w:rsidRDefault="001C0155" w:rsidP="001C0155">
      <w:pPr>
        <w:rPr>
          <w:lang w:eastAsia="de-CH"/>
        </w:rPr>
      </w:pPr>
    </w:p>
    <w:p w14:paraId="348CE9E1" w14:textId="77777777"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14:paraId="1CF53036" w14:textId="06CC9138" w:rsidR="001C0155" w:rsidRDefault="001C0155" w:rsidP="001C0155">
      <w:r w:rsidRPr="001C0155">
        <w:t>Dies wurde mit der dynamischen, globalen Speicherung</w:t>
      </w:r>
      <w:r w:rsidR="00B606C7">
        <w:t xml:space="preserve"> </w:t>
      </w:r>
      <w:r w:rsidRPr="001C0155">
        <w:t xml:space="preserve">von Einsätzen </w:t>
      </w:r>
      <w:r w:rsidR="00B606C7">
        <w:t xml:space="preserve">(durch Vuex) </w:t>
      </w:r>
      <w:r w:rsidRPr="001C0155">
        <w:t xml:space="preserve">verbessert. Der globale Speicher an sich ist aber nicht mehr dynamisch sobald die Vue-Instanz registriert wurde. Zum Hinzufügen dynamischer Objekte muss deshalb eine spezielle Funktion verwendet werden. </w:t>
      </w:r>
    </w:p>
    <w:p w14:paraId="70EBC950" w14:textId="77777777" w:rsidR="009A21D8" w:rsidRDefault="009A21D8" w:rsidP="001C0155"/>
    <w:p w14:paraId="0547486F" w14:textId="77777777" w:rsidR="009F3D74" w:rsidRDefault="000A4F73" w:rsidP="009F3D74">
      <w:pPr>
        <w:keepNext/>
        <w:jc w:val="center"/>
      </w:pPr>
      <w:r>
        <w:rPr>
          <w:noProof/>
        </w:rPr>
        <w:drawing>
          <wp:inline distT="0" distB="0" distL="0" distR="0" wp14:anchorId="3247BFA6" wp14:editId="7D9D41C3">
            <wp:extent cx="4228254" cy="985409"/>
            <wp:effectExtent l="0" t="0" r="127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02822" cy="1002787"/>
                    </a:xfrm>
                    <a:prstGeom prst="rect">
                      <a:avLst/>
                    </a:prstGeom>
                    <a:noFill/>
                    <a:ln>
                      <a:noFill/>
                    </a:ln>
                  </pic:spPr>
                </pic:pic>
              </a:graphicData>
            </a:graphic>
          </wp:inline>
        </w:drawing>
      </w:r>
    </w:p>
    <w:p w14:paraId="1AB28260" w14:textId="489D16FE" w:rsidR="001C0155" w:rsidRDefault="009F3D74" w:rsidP="009F3D74">
      <w:pPr>
        <w:pStyle w:val="Beschriftung"/>
        <w:jc w:val="center"/>
      </w:pPr>
      <w:bookmarkStart w:id="127" w:name="_Toc837944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35</w:t>
      </w:r>
      <w:r w:rsidR="001A30F2">
        <w:rPr>
          <w:noProof/>
        </w:rPr>
        <w:fldChar w:fldCharType="end"/>
      </w:r>
      <w:r>
        <w:t xml:space="preserve"> - </w:t>
      </w:r>
      <w:r w:rsidRPr="00B40A3A">
        <w:t>Codebeispiel</w:t>
      </w:r>
      <w:r>
        <w:rPr>
          <w:noProof/>
        </w:rPr>
        <w:t>: Objekt.Assign() ermöglicht dynamisches Zuweisen neuer Objekte</w:t>
      </w:r>
      <w:bookmarkEnd w:id="127"/>
    </w:p>
    <w:p w14:paraId="5A6FF158" w14:textId="77777777" w:rsidR="009A21D8" w:rsidRDefault="009A21D8" w:rsidP="00AA5B5D"/>
    <w:p w14:paraId="4D404B41" w14:textId="2096F634" w:rsidR="00AA5B5D" w:rsidRDefault="00F60AE0" w:rsidP="00AA5B5D">
      <w:r>
        <w:t>Damit</w:t>
      </w:r>
      <w:r w:rsidR="00AA5B5D" w:rsidRPr="00AA5B5D">
        <w:t xml:space="preserve">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14:paraId="3693E72A" w14:textId="77777777" w:rsidR="004A52E9" w:rsidRDefault="004A52E9">
      <w:r>
        <w:br w:type="page"/>
      </w:r>
    </w:p>
    <w:p w14:paraId="6317F4F9" w14:textId="2DD66E01" w:rsidR="004A52E9" w:rsidRDefault="004A52E9" w:rsidP="00AA5B5D"/>
    <w:p w14:paraId="5D0252EA" w14:textId="77777777" w:rsidR="00E40847" w:rsidRDefault="00E40847" w:rsidP="00AA5B5D"/>
    <w:p w14:paraId="51D36A47" w14:textId="3D33BEBD" w:rsidR="00E40847" w:rsidRDefault="00CC55AA" w:rsidP="00AA5B5D">
      <w:r>
        <w:t>Durch die hohe Komplexität der Beziehungen zwischen den unterschiedlichen Komponenten kann die Übersicht leicht verloren gehen. Eine detaillierte, textuelle Aufklärung zu allen Elementen würde jedoch über die Anforderungen hinaus gehen und auch Punkte beschreiben, welche nicht zum allgemeinen Verständnis notwendig wären.</w:t>
      </w:r>
      <w:r w:rsidR="00125D6A">
        <w:t xml:space="preserve"> </w:t>
      </w:r>
      <w:r w:rsidR="00DF51C1">
        <w:t>Deshalb folgt hier eine Grafik, welche die Einordnung der Komponenten, deren wichtigste Daten und Funktionen, die Beziehungen untereinander sowie die Nutzung von grundlegenden Teilen der Anwendung beschreiben soll. Die wesentlichen, zur Funktion des Plans elementaren Komponenten werden anschliessend noch detaillierter erläutert.</w:t>
      </w:r>
    </w:p>
    <w:p w14:paraId="77B0E914" w14:textId="05292970" w:rsidR="004A52E9" w:rsidRDefault="004A52E9" w:rsidP="00AA5B5D"/>
    <w:p w14:paraId="172759D3" w14:textId="77777777" w:rsidR="00E40847" w:rsidRDefault="00E40847" w:rsidP="00AA5B5D"/>
    <w:p w14:paraId="58EAAAB0" w14:textId="77777777" w:rsidR="000E781F" w:rsidRDefault="00477C7C" w:rsidP="000E781F">
      <w:pPr>
        <w:keepNext/>
      </w:pPr>
      <w:r>
        <w:rPr>
          <w:noProof/>
        </w:rPr>
        <w:drawing>
          <wp:inline distT="0" distB="0" distL="0" distR="0" wp14:anchorId="04CF0536" wp14:editId="1507A52A">
            <wp:extent cx="5760720" cy="388656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886566"/>
                    </a:xfrm>
                    <a:prstGeom prst="rect">
                      <a:avLst/>
                    </a:prstGeom>
                    <a:noFill/>
                    <a:ln>
                      <a:noFill/>
                    </a:ln>
                  </pic:spPr>
                </pic:pic>
              </a:graphicData>
            </a:graphic>
          </wp:inline>
        </w:drawing>
      </w:r>
    </w:p>
    <w:p w14:paraId="3DA2F6AF" w14:textId="17FA29AC" w:rsidR="00AA5B5D" w:rsidRDefault="000E781F" w:rsidP="000E781F">
      <w:pPr>
        <w:pStyle w:val="Beschriftung"/>
        <w:jc w:val="right"/>
      </w:pPr>
      <w:bookmarkStart w:id="128" w:name="_Toc837944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36</w:t>
      </w:r>
      <w:r w:rsidR="001A30F2">
        <w:rPr>
          <w:noProof/>
        </w:rPr>
        <w:fldChar w:fldCharType="end"/>
      </w:r>
      <w:r>
        <w:t xml:space="preserve"> - </w:t>
      </w:r>
      <w:r w:rsidRPr="004343D9">
        <w:t>Interaktionsübersichtsdiagramm</w:t>
      </w:r>
      <w:r>
        <w:t xml:space="preserve"> zu den Elementen im Dienstplan</w:t>
      </w:r>
      <w:bookmarkEnd w:id="128"/>
    </w:p>
    <w:p w14:paraId="2FDE5BC3" w14:textId="77777777" w:rsidR="000E781F" w:rsidRDefault="002A32DA" w:rsidP="000E781F">
      <w:pPr>
        <w:keepNext/>
        <w:jc w:val="right"/>
      </w:pPr>
      <w:r>
        <w:rPr>
          <w:noProof/>
        </w:rPr>
        <w:drawing>
          <wp:inline distT="0" distB="0" distL="0" distR="0" wp14:anchorId="6157E6BE" wp14:editId="043BE07E">
            <wp:extent cx="3616657" cy="554261"/>
            <wp:effectExtent l="0" t="0" r="317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8255" cy="577494"/>
                    </a:xfrm>
                    <a:prstGeom prst="rect">
                      <a:avLst/>
                    </a:prstGeom>
                    <a:noFill/>
                    <a:ln>
                      <a:noFill/>
                    </a:ln>
                  </pic:spPr>
                </pic:pic>
              </a:graphicData>
            </a:graphic>
          </wp:inline>
        </w:drawing>
      </w:r>
    </w:p>
    <w:p w14:paraId="0073068F" w14:textId="6C65B0D1" w:rsidR="009F2722" w:rsidRDefault="000E781F" w:rsidP="000E781F">
      <w:pPr>
        <w:pStyle w:val="Beschriftung"/>
        <w:jc w:val="right"/>
      </w:pPr>
      <w:bookmarkStart w:id="129" w:name="_Toc837944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37</w:t>
      </w:r>
      <w:r w:rsidR="001A30F2">
        <w:rPr>
          <w:noProof/>
        </w:rPr>
        <w:fldChar w:fldCharType="end"/>
      </w:r>
      <w:r>
        <w:t xml:space="preserve"> - Legende zum Diagramm</w:t>
      </w:r>
      <w:bookmarkEnd w:id="129"/>
    </w:p>
    <w:p w14:paraId="57CF50B3" w14:textId="64ACB704" w:rsidR="005F2306" w:rsidRDefault="005F2306">
      <w:r>
        <w:br w:type="page"/>
      </w:r>
    </w:p>
    <w:p w14:paraId="0B3D7611" w14:textId="77777777" w:rsidR="0065653F" w:rsidRDefault="001C163F" w:rsidP="0065653F">
      <w:pPr>
        <w:pStyle w:val="berschrift4"/>
      </w:pPr>
      <w:r>
        <w:rPr>
          <w:noProof/>
        </w:rPr>
        <w:lastRenderedPageBreak/>
        <w:drawing>
          <wp:anchor distT="0" distB="0" distL="114300" distR="114300" simplePos="0" relativeHeight="251661312" behindDoc="1" locked="0" layoutInCell="1" allowOverlap="1" wp14:anchorId="081FF09B" wp14:editId="4C5E31F1">
            <wp:simplePos x="0" y="0"/>
            <wp:positionH relativeFrom="margin">
              <wp:posOffset>4298315</wp:posOffset>
            </wp:positionH>
            <wp:positionV relativeFrom="paragraph">
              <wp:posOffset>6350</wp:posOffset>
            </wp:positionV>
            <wp:extent cx="1454785" cy="2137410"/>
            <wp:effectExtent l="0" t="0" r="0" b="0"/>
            <wp:wrapTight wrapText="bothSides">
              <wp:wrapPolygon edited="0">
                <wp:start x="0" y="0"/>
                <wp:lineTo x="0" y="21369"/>
                <wp:lineTo x="21213" y="21369"/>
                <wp:lineTo x="21213"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54785"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53F">
        <w:t>Grundlegender Container</w:t>
      </w:r>
    </w:p>
    <w:p w14:paraId="4FE71063" w14:textId="77777777" w:rsidR="001C163F" w:rsidRDefault="0065653F" w:rsidP="0065653F">
      <w:r w:rsidRPr="001F73AF">
        <w:t>Hier ist der Umfassende Rahmen</w:t>
      </w:r>
      <w:r>
        <w:t xml:space="preserve"> (die View)</w:t>
      </w:r>
      <w:r w:rsidRPr="001F73AF">
        <w:t xml:space="preserve"> gemeint, in welchem der </w:t>
      </w:r>
      <w:r>
        <w:t>Dienstplan</w:t>
      </w:r>
      <w:r w:rsidRPr="001F73AF">
        <w:t xml:space="preserve"> dargestellt wird. Dazu gehör</w:t>
      </w:r>
      <w:r w:rsidR="00FD5E2A">
        <w:t>en</w:t>
      </w:r>
      <w:r w:rsidRPr="001F73AF">
        <w:t xml:space="preserve"> eine Überschrift und ein Filter, </w:t>
      </w:r>
      <w:r w:rsidR="00DD70F2">
        <w:t>der</w:t>
      </w:r>
      <w:r w:rsidRPr="001F73AF">
        <w:t xml:space="preserve"> zur Navigation des Plans benötigt wird. Über diesen Filter kann ein Benutzer den darzustellenden Monat auswählen. Zusätzlich kann die Anzeige von Wochenenden</w:t>
      </w:r>
      <w:r>
        <w:t xml:space="preserve"> </w:t>
      </w:r>
      <w:r w:rsidRPr="001F73AF">
        <w:t>dynamisch ein- und ausgeschaltet werden.</w:t>
      </w:r>
    </w:p>
    <w:p w14:paraId="6E6C983A" w14:textId="77777777" w:rsidR="004F6D33" w:rsidRDefault="00A02202" w:rsidP="004F6D33">
      <w:pPr>
        <w:keepNext/>
      </w:pPr>
      <w:r>
        <w:rPr>
          <w:noProof/>
        </w:rPr>
        <w:drawing>
          <wp:inline distT="0" distB="0" distL="0" distR="0" wp14:anchorId="54AEB6E7" wp14:editId="4DAB9947">
            <wp:extent cx="4156363" cy="342774"/>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42450" cy="349874"/>
                    </a:xfrm>
                    <a:prstGeom prst="rect">
                      <a:avLst/>
                    </a:prstGeom>
                    <a:noFill/>
                    <a:ln>
                      <a:noFill/>
                    </a:ln>
                  </pic:spPr>
                </pic:pic>
              </a:graphicData>
            </a:graphic>
          </wp:inline>
        </w:drawing>
      </w:r>
    </w:p>
    <w:p w14:paraId="5718E959" w14:textId="5541307C" w:rsidR="001D56DA" w:rsidRDefault="004F6D33" w:rsidP="004F6D33">
      <w:pPr>
        <w:pStyle w:val="Beschriftung"/>
      </w:pPr>
      <w:bookmarkStart w:id="130" w:name="_Toc837944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38</w:t>
      </w:r>
      <w:r w:rsidR="001A30F2">
        <w:rPr>
          <w:noProof/>
        </w:rPr>
        <w:fldChar w:fldCharType="end"/>
      </w:r>
      <w:r>
        <w:t xml:space="preserve"> - </w:t>
      </w:r>
      <w:r w:rsidRPr="00DB7AEF">
        <w:t>Codebeispiel</w:t>
      </w:r>
      <w:r>
        <w:t xml:space="preserve">: </w:t>
      </w:r>
      <w:r>
        <w:rPr>
          <w:noProof/>
        </w:rPr>
        <w:t xml:space="preserve"> Vererbung der Auswahl zum Zeitraum</w:t>
      </w:r>
      <w:r>
        <w:rPr>
          <w:noProof/>
        </w:rPr>
        <mc:AlternateContent>
          <mc:Choice Requires="wps">
            <w:drawing>
              <wp:anchor distT="0" distB="0" distL="114300" distR="114300" simplePos="0" relativeHeight="251667456" behindDoc="1" locked="0" layoutInCell="1" allowOverlap="1" wp14:anchorId="4B241F12" wp14:editId="43C8CD0E">
                <wp:simplePos x="0" y="0"/>
                <wp:positionH relativeFrom="margin">
                  <wp:align>right</wp:align>
                </wp:positionH>
                <wp:positionV relativeFrom="paragraph">
                  <wp:posOffset>153670</wp:posOffset>
                </wp:positionV>
                <wp:extent cx="2457450" cy="323850"/>
                <wp:effectExtent l="0" t="0" r="0" b="0"/>
                <wp:wrapTight wrapText="bothSides">
                  <wp:wrapPolygon edited="0">
                    <wp:start x="0" y="0"/>
                    <wp:lineTo x="0" y="20329"/>
                    <wp:lineTo x="21433" y="20329"/>
                    <wp:lineTo x="21433" y="0"/>
                    <wp:lineTo x="0" y="0"/>
                  </wp:wrapPolygon>
                </wp:wrapTight>
                <wp:docPr id="61" name="Textfeld 61"/>
                <wp:cNvGraphicFramePr/>
                <a:graphic xmlns:a="http://schemas.openxmlformats.org/drawingml/2006/main">
                  <a:graphicData uri="http://schemas.microsoft.com/office/word/2010/wordprocessingShape">
                    <wps:wsp>
                      <wps:cNvSpPr txBox="1"/>
                      <wps:spPr>
                        <a:xfrm>
                          <a:off x="0" y="0"/>
                          <a:ext cx="2457450" cy="323850"/>
                        </a:xfrm>
                        <a:prstGeom prst="rect">
                          <a:avLst/>
                        </a:prstGeom>
                        <a:solidFill>
                          <a:prstClr val="white"/>
                        </a:solidFill>
                        <a:ln>
                          <a:noFill/>
                        </a:ln>
                      </wps:spPr>
                      <wps:txbx>
                        <w:txbxContent>
                          <w:p w14:paraId="5DA8A929" w14:textId="6128A4A6" w:rsidR="0008577A" w:rsidRPr="00F54436" w:rsidRDefault="0008577A" w:rsidP="004F6D33">
                            <w:pPr>
                              <w:pStyle w:val="Beschriftung"/>
                              <w:jc w:val="right"/>
                              <w:rPr>
                                <w:rFonts w:ascii="MetaPro-Normal" w:hAnsi="MetaPro-Normal"/>
                                <w:i w:val="0"/>
                                <w:noProof/>
                                <w:color w:val="003399"/>
                              </w:rPr>
                            </w:pPr>
                            <w:bookmarkStart w:id="131" w:name="_Toc8379444"/>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41F12" id="Textfeld 61" o:spid="_x0000_s1028" type="#_x0000_t202" style="position:absolute;margin-left:142.3pt;margin-top:12.1pt;width:193.5pt;height:25.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" stroked="f">
                <v:textbox inset="0,0,0,0">
                  <w:txbxContent>
                    <w:p w14:paraId="5DA8A929" w14:textId="6128A4A6" w:rsidR="0008577A" w:rsidRPr="00F54436" w:rsidRDefault="0008577A" w:rsidP="004F6D33">
                      <w:pPr>
                        <w:pStyle w:val="Beschriftung"/>
                        <w:jc w:val="right"/>
                        <w:rPr>
                          <w:rFonts w:ascii="MetaPro-Normal" w:hAnsi="MetaPro-Normal"/>
                          <w:i w:val="0"/>
                          <w:noProof/>
                          <w:color w:val="003399"/>
                        </w:rPr>
                      </w:pPr>
                      <w:bookmarkStart w:id="132" w:name="_Toc8379444"/>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 Formular zur Auswahl des Zeitraums</w:t>
                      </w:r>
                      <w:bookmarkEnd w:id="132"/>
                    </w:p>
                  </w:txbxContent>
                </v:textbox>
                <w10:wrap type="tight" anchorx="margin"/>
              </v:shape>
            </w:pict>
          </mc:Fallback>
        </mc:AlternateContent>
      </w:r>
      <w:bookmarkEnd w:id="130"/>
    </w:p>
    <w:p w14:paraId="71BCD3F8" w14:textId="77777777" w:rsidR="001D56DA" w:rsidRDefault="001D56DA" w:rsidP="001D56DA">
      <w:pPr>
        <w:pStyle w:val="berschrift4"/>
        <w:rPr>
          <w:lang w:eastAsia="de-CH"/>
        </w:rPr>
      </w:pPr>
      <w:r>
        <w:rPr>
          <w:lang w:eastAsia="de-CH"/>
        </w:rPr>
        <w:t>Plan-Container</w:t>
      </w:r>
    </w:p>
    <w:p w14:paraId="741CCCB9" w14:textId="378960DE" w:rsidR="001D56DA" w:rsidRDefault="001D56DA" w:rsidP="001D56DA">
      <w:r w:rsidRPr="001F73AF">
        <w:t xml:space="preserve">Der Plan-Container ist ein weiterer Rahmen, </w:t>
      </w:r>
      <w:r>
        <w:t>der</w:t>
      </w:r>
      <w:r w:rsidRPr="001F73AF">
        <w:t xml:space="preserve"> die </w:t>
      </w:r>
      <w:r>
        <w:t>beiden Teile</w:t>
      </w:r>
      <w:r w:rsidRPr="001F73AF">
        <w:t xml:space="preserve"> </w:t>
      </w:r>
      <w:r>
        <w:t>der</w:t>
      </w:r>
      <w:r w:rsidRPr="001F73AF">
        <w:t xml:space="preserve"> Plan</w:t>
      </w:r>
      <w:r>
        <w:t>-Tabelle</w:t>
      </w:r>
      <w:r w:rsidRPr="001F73AF">
        <w:t xml:space="preserve"> strukturiert. Die verfügbaren Schichten werden</w:t>
      </w:r>
      <w:r w:rsidR="00397F57">
        <w:t xml:space="preserve"> </w:t>
      </w:r>
      <w:r w:rsidRPr="001F73AF">
        <w:t xml:space="preserve">ebenfalls </w:t>
      </w:r>
      <w:r w:rsidR="0052070B">
        <w:t xml:space="preserve">hier </w:t>
      </w:r>
      <w:r w:rsidRPr="001F73AF">
        <w:t xml:space="preserve">als Legende über der Tabelle dargestellt. </w:t>
      </w:r>
      <w:r>
        <w:t xml:space="preserve">Der erste Teil der Tabelle ist eine Kopfzeile, welche die dargestellten Wochen und Tage beschreibt. Diese werden, abhängig von der Auswahl im grundlegenden Container, gleich hier generiert und angezeigt. </w:t>
      </w:r>
    </w:p>
    <w:p w14:paraId="0FE6CA53" w14:textId="77777777" w:rsidR="001D56DA" w:rsidRDefault="001D56DA" w:rsidP="001D56DA">
      <w:r>
        <w:t>Dabei werden die Schichten, Tageszeiten und Benutzer von der API abgefragt, worauf für jeden Benutzer die «Benutzer-Zeile» initialisiert wird. Gleichzeitig wird dem globalen Speicher ein neues Objekt zugewiesen, in welchem die Einsätze des Benutzers abgelegt werden können.</w:t>
      </w:r>
    </w:p>
    <w:p w14:paraId="23EC8209" w14:textId="77777777" w:rsidR="00EA09AE" w:rsidRDefault="0041500A" w:rsidP="00EA09AE">
      <w:pPr>
        <w:keepNext/>
      </w:pPr>
      <w:r>
        <w:rPr>
          <w:noProof/>
        </w:rPr>
        <w:drawing>
          <wp:inline distT="0" distB="0" distL="0" distR="0" wp14:anchorId="096F71EC" wp14:editId="13722A6D">
            <wp:extent cx="5760720" cy="186132"/>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186132"/>
                    </a:xfrm>
                    <a:prstGeom prst="rect">
                      <a:avLst/>
                    </a:prstGeom>
                    <a:noFill/>
                    <a:ln>
                      <a:noFill/>
                    </a:ln>
                  </pic:spPr>
                </pic:pic>
              </a:graphicData>
            </a:graphic>
          </wp:inline>
        </w:drawing>
      </w:r>
    </w:p>
    <w:p w14:paraId="4345495E" w14:textId="3E2C4F5A" w:rsidR="001D56DA" w:rsidRDefault="00EA09AE" w:rsidP="00EA09AE">
      <w:pPr>
        <w:pStyle w:val="Beschriftung"/>
        <w:jc w:val="right"/>
      </w:pPr>
      <w:bookmarkStart w:id="133" w:name="_Toc8379445"/>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40</w:t>
      </w:r>
      <w:r w:rsidR="001A30F2">
        <w:rPr>
          <w:noProof/>
        </w:rPr>
        <w:fldChar w:fldCharType="end"/>
      </w:r>
      <w:r>
        <w:t xml:space="preserve"> - </w:t>
      </w:r>
      <w:r w:rsidRPr="00BF49F6">
        <w:t>Codebeispiel</w:t>
      </w:r>
      <w:r>
        <w:t>: Benutzer-Zeile als Komponente</w:t>
      </w:r>
      <w:bookmarkEnd w:id="133"/>
    </w:p>
    <w:p w14:paraId="541C7A88" w14:textId="77777777" w:rsidR="004A52E9" w:rsidRDefault="001D56DA" w:rsidP="001D56DA">
      <w:r>
        <w:t>D</w:t>
      </w:r>
      <w:r w:rsidRPr="001F73AF">
        <w:t>es Weiteren</w:t>
      </w:r>
      <w:r>
        <w:t xml:space="preserve"> befindet sich auf dieser Ebene</w:t>
      </w:r>
      <w:r w:rsidRPr="001F73AF">
        <w:t xml:space="preserve"> auch das Formular zur Bearbeitung von Einsätzen. Es ist jedoch zunächst nicht sichtbar, </w:t>
      </w:r>
      <w:r>
        <w:t>da es erst</w:t>
      </w:r>
      <w:r w:rsidRPr="001F73AF">
        <w:t xml:space="preserve"> durch eine «Benutzer-Zeile» ausgelöst werden</w:t>
      </w:r>
      <w:r>
        <w:t xml:space="preserve"> muss. </w:t>
      </w:r>
      <w:r w:rsidRPr="001F73AF">
        <w:t xml:space="preserve">Die «Benutzer-Zeile» </w:t>
      </w:r>
      <w:r>
        <w:t>gibt</w:t>
      </w:r>
      <w:r w:rsidRPr="001F73AF">
        <w:t xml:space="preserve"> </w:t>
      </w:r>
      <w:r>
        <w:t>dabei</w:t>
      </w:r>
      <w:r w:rsidRPr="001F73AF">
        <w:t xml:space="preserve"> Informationen zum betroffenen Einsatz </w:t>
      </w:r>
      <w:r>
        <w:t>mit</w:t>
      </w:r>
      <w:r w:rsidRPr="001F73AF">
        <w:t>, welche dann im Formular dargestellt</w:t>
      </w:r>
      <w:r>
        <w:t xml:space="preserve"> und bearbeitet werden können</w:t>
      </w:r>
      <w:r w:rsidRPr="001F73AF">
        <w:t>.</w:t>
      </w:r>
    </w:p>
    <w:p w14:paraId="63959603" w14:textId="77777777" w:rsidR="001D56DA" w:rsidRPr="00412BD4" w:rsidRDefault="001D56DA" w:rsidP="001D56DA">
      <w:pPr>
        <w:pStyle w:val="berschrift4"/>
        <w:rPr>
          <w:lang w:eastAsia="de-CH"/>
        </w:rPr>
      </w:pPr>
      <w:r>
        <w:rPr>
          <w:lang w:eastAsia="de-CH"/>
        </w:rPr>
        <w:t>Benutzer-Zeile(n)</w:t>
      </w:r>
    </w:p>
    <w:p w14:paraId="7CA8CC6D" w14:textId="77777777" w:rsidR="001D56DA" w:rsidRDefault="001D56DA" w:rsidP="001D56DA">
      <w:r w:rsidRPr="001F73AF">
        <w:t xml:space="preserve">Diese Komponente wird für jedes Teammitglied </w:t>
      </w:r>
      <w:r>
        <w:t>generiert</w:t>
      </w:r>
      <w:r w:rsidRPr="001F73AF">
        <w:t xml:space="preserve"> und </w:t>
      </w:r>
      <w:r>
        <w:t>abgebildet</w:t>
      </w:r>
      <w:r w:rsidRPr="001F73AF">
        <w:t>.</w:t>
      </w:r>
      <w:r>
        <w:t xml:space="preserve"> Durch die vererbten Informationen zum Benutzer und dem ausgewählten Zeitraum werden die zugehörigen Einsätze von der API abgefragt</w:t>
      </w:r>
      <w:r w:rsidRPr="001F73AF">
        <w:t>.</w:t>
      </w:r>
      <w:r>
        <w:t xml:space="preserve"> Die erhaltenen Daten werden dann im globalen Speicher abgelegt, worauf eine «Beobachter»-Funktion ausgelöst wird und die Anzeige der Einsätze durchführt.</w:t>
      </w:r>
    </w:p>
    <w:p w14:paraId="72B75B8B" w14:textId="77777777" w:rsidR="00EA09AE" w:rsidRDefault="00F41A92" w:rsidP="00EA09AE">
      <w:pPr>
        <w:keepNext/>
        <w:jc w:val="center"/>
      </w:pPr>
      <w:r>
        <w:rPr>
          <w:noProof/>
        </w:rPr>
        <w:drawing>
          <wp:inline distT="0" distB="0" distL="0" distR="0" wp14:anchorId="1DD25A36" wp14:editId="29DB8F74">
            <wp:extent cx="3228229" cy="93893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74011" cy="952247"/>
                    </a:xfrm>
                    <a:prstGeom prst="rect">
                      <a:avLst/>
                    </a:prstGeom>
                    <a:noFill/>
                    <a:ln>
                      <a:noFill/>
                    </a:ln>
                  </pic:spPr>
                </pic:pic>
              </a:graphicData>
            </a:graphic>
          </wp:inline>
        </w:drawing>
      </w:r>
    </w:p>
    <w:p w14:paraId="7F3FDDB3" w14:textId="7DF0CED3" w:rsidR="00F41A92" w:rsidRDefault="00EA09AE" w:rsidP="00EA09AE">
      <w:pPr>
        <w:pStyle w:val="Beschriftung"/>
        <w:jc w:val="center"/>
      </w:pPr>
      <w:bookmarkStart w:id="134" w:name="_Toc8379446"/>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41</w:t>
      </w:r>
      <w:r w:rsidR="001A30F2">
        <w:rPr>
          <w:noProof/>
        </w:rPr>
        <w:fldChar w:fldCharType="end"/>
      </w:r>
      <w:r>
        <w:t xml:space="preserve"> - </w:t>
      </w:r>
      <w:r w:rsidRPr="00112CC5">
        <w:t>Codebeispiel</w:t>
      </w:r>
      <w:r>
        <w:t>: "Watcher"-Funktion auf Änderungen in den Einsätzen</w:t>
      </w:r>
      <w:bookmarkEnd w:id="134"/>
    </w:p>
    <w:p w14:paraId="5029261F" w14:textId="77777777" w:rsidR="002E31B6" w:rsidRDefault="001D56DA" w:rsidP="00C65D0A">
      <w:r w:rsidRPr="001F73AF">
        <w:t xml:space="preserve">Durch </w:t>
      </w:r>
      <w:r>
        <w:t>Anklicken eines Einsatzes</w:t>
      </w:r>
      <w:r w:rsidRPr="001F73AF">
        <w:t xml:space="preserve"> wird </w:t>
      </w:r>
      <w:r>
        <w:t>ein</w:t>
      </w:r>
      <w:r w:rsidRPr="001F73AF">
        <w:t xml:space="preserve"> Event ausgelöst,</w:t>
      </w:r>
      <w:r>
        <w:t xml:space="preserve"> welches das Bearbeitungs-Formular öffnet,</w:t>
      </w:r>
      <w:r w:rsidRPr="001F73AF">
        <w:t xml:space="preserve"> </w:t>
      </w:r>
      <w:r>
        <w:t>wobei</w:t>
      </w:r>
      <w:r w:rsidRPr="001F73AF">
        <w:t xml:space="preserve"> Informationen </w:t>
      </w:r>
      <w:r>
        <w:t>zum</w:t>
      </w:r>
      <w:r w:rsidRPr="001F73AF">
        <w:t xml:space="preserve"> </w:t>
      </w:r>
      <w:r>
        <w:t>Einsatz</w:t>
      </w:r>
      <w:r w:rsidRPr="001F73AF">
        <w:t xml:space="preserve"> mitgegeben</w:t>
      </w:r>
      <w:r>
        <w:t xml:space="preserve"> werden</w:t>
      </w:r>
      <w:r w:rsidRPr="001F73AF">
        <w:t xml:space="preserve">. Da </w:t>
      </w:r>
      <w:r>
        <w:t xml:space="preserve">die </w:t>
      </w:r>
      <w:r w:rsidRPr="001F73AF">
        <w:t xml:space="preserve">Einsätze </w:t>
      </w:r>
      <w:r>
        <w:t xml:space="preserve">dynamisch </w:t>
      </w:r>
      <w:r w:rsidRPr="001F73AF">
        <w:t xml:space="preserve">im globalen Speicher abgelegt </w:t>
      </w:r>
      <w:r>
        <w:t>wurden</w:t>
      </w:r>
      <w:r w:rsidRPr="001F73AF">
        <w:t>,</w:t>
      </w:r>
      <w:r>
        <w:t xml:space="preserve"> aktualisiert sich die Komponente bei einer Änderung automatisch</w:t>
      </w:r>
      <w:r w:rsidR="004A52E9">
        <w:t>.</w:t>
      </w:r>
      <w:r w:rsidR="002E31B6">
        <w:rPr>
          <w:lang w:eastAsia="de-CH"/>
        </w:rPr>
        <w:br w:type="page"/>
      </w:r>
    </w:p>
    <w:p w14:paraId="55A8441C" w14:textId="77777777" w:rsidR="00C65D0A" w:rsidRDefault="00C65D0A" w:rsidP="00C65D0A">
      <w:pPr>
        <w:pStyle w:val="berschrift2"/>
        <w:rPr>
          <w:lang w:eastAsia="de-CH"/>
        </w:rPr>
      </w:pPr>
      <w:bookmarkStart w:id="135" w:name="_Toc8393930"/>
      <w:r>
        <w:rPr>
          <w:lang w:eastAsia="de-CH"/>
        </w:rPr>
        <w:lastRenderedPageBreak/>
        <w:t>Testprotokoll</w:t>
      </w:r>
      <w:bookmarkEnd w:id="135"/>
    </w:p>
    <w:p w14:paraId="3349BFA3" w14:textId="77777777" w:rsidR="001D56DA" w:rsidRDefault="001D56DA" w:rsidP="001D56DA">
      <w:r>
        <w:t xml:space="preserve">Zum Schluss der Implementierungsphase wurden die vorbestimmten Funktionen/Use-Cases nach dem Testkonzept auf ihre Funktionalität überprüft. Zur Erfüllung der Anforderungen </w:t>
      </w:r>
      <w:r w:rsidR="00F42197">
        <w:t>müssen</w:t>
      </w:r>
      <w:r>
        <w:t xml:space="preserve"> alle Tests positive Ergebnisse liefern.</w:t>
      </w:r>
      <w:r w:rsidR="00F42197">
        <w:t xml:space="preserve"> Die Tests wurden mit den im Konzept definierten Voraussetzungen durchgeführt, wobei keine zusätzlichen Hilfsmittel eingesetzt wurden.</w:t>
      </w:r>
    </w:p>
    <w:tbl>
      <w:tblPr>
        <w:tblStyle w:val="TabellemithellemGitternetz1"/>
        <w:tblW w:w="0" w:type="auto"/>
        <w:tblLook w:val="04A0" w:firstRow="1" w:lastRow="0" w:firstColumn="1" w:lastColumn="0" w:noHBand="0" w:noVBand="1"/>
      </w:tblPr>
      <w:tblGrid>
        <w:gridCol w:w="1696"/>
        <w:gridCol w:w="1985"/>
        <w:gridCol w:w="1984"/>
        <w:gridCol w:w="3397"/>
      </w:tblGrid>
      <w:tr w:rsidR="00F42197" w14:paraId="5CAF9D40" w14:textId="77777777" w:rsidTr="00F42197">
        <w:tc>
          <w:tcPr>
            <w:tcW w:w="1696" w:type="dxa"/>
          </w:tcPr>
          <w:p w14:paraId="2F49A569" w14:textId="77777777" w:rsidR="00F42197" w:rsidRPr="00F42197" w:rsidRDefault="00F42197" w:rsidP="0084563F">
            <w:pPr>
              <w:rPr>
                <w:rFonts w:ascii="MetaPro-Medium" w:hAnsi="MetaPro-Medium"/>
              </w:rPr>
            </w:pPr>
            <w:r w:rsidRPr="00F42197">
              <w:rPr>
                <w:rFonts w:ascii="MetaPro-Medium" w:hAnsi="MetaPro-Medium"/>
              </w:rPr>
              <w:t>Name</w:t>
            </w:r>
          </w:p>
        </w:tc>
        <w:tc>
          <w:tcPr>
            <w:tcW w:w="1985" w:type="dxa"/>
          </w:tcPr>
          <w:p w14:paraId="375B74C7" w14:textId="77777777" w:rsidR="00F42197" w:rsidRPr="00F42197" w:rsidRDefault="00F42197" w:rsidP="0084563F">
            <w:pPr>
              <w:rPr>
                <w:rFonts w:ascii="MetaPro-Medium" w:hAnsi="MetaPro-Medium"/>
              </w:rPr>
            </w:pPr>
            <w:r>
              <w:rPr>
                <w:rFonts w:ascii="MetaPro-Medium" w:hAnsi="MetaPro-Medium"/>
              </w:rPr>
              <w:t>Tester</w:t>
            </w:r>
          </w:p>
        </w:tc>
        <w:tc>
          <w:tcPr>
            <w:tcW w:w="1984" w:type="dxa"/>
          </w:tcPr>
          <w:p w14:paraId="4A9BC2A5" w14:textId="77777777" w:rsidR="00F42197" w:rsidRPr="00F42197" w:rsidRDefault="00F42197" w:rsidP="0084563F">
            <w:pPr>
              <w:rPr>
                <w:rFonts w:ascii="MetaPro-Medium" w:hAnsi="MetaPro-Medium"/>
              </w:rPr>
            </w:pPr>
            <w:r w:rsidRPr="00F42197">
              <w:rPr>
                <w:rFonts w:ascii="MetaPro-Medium" w:hAnsi="MetaPro-Medium"/>
              </w:rPr>
              <w:t>Datum</w:t>
            </w:r>
          </w:p>
        </w:tc>
        <w:tc>
          <w:tcPr>
            <w:tcW w:w="3397" w:type="dxa"/>
          </w:tcPr>
          <w:p w14:paraId="5487114D" w14:textId="77777777" w:rsidR="00F42197" w:rsidRPr="00F42197" w:rsidRDefault="00F42197" w:rsidP="0084563F">
            <w:pPr>
              <w:rPr>
                <w:rFonts w:ascii="MetaPro-Medium" w:hAnsi="MetaPro-Medium"/>
              </w:rPr>
            </w:pPr>
            <w:r w:rsidRPr="00F42197">
              <w:rPr>
                <w:rFonts w:ascii="MetaPro-Medium" w:hAnsi="MetaPro-Medium"/>
              </w:rPr>
              <w:t>Status</w:t>
            </w:r>
          </w:p>
        </w:tc>
      </w:tr>
      <w:tr w:rsidR="00F42197" w14:paraId="49ED2809" w14:textId="77777777" w:rsidTr="00F42197">
        <w:tc>
          <w:tcPr>
            <w:tcW w:w="1696" w:type="dxa"/>
          </w:tcPr>
          <w:p w14:paraId="583077C4" w14:textId="77777777" w:rsidR="00F42197" w:rsidRDefault="00F42197" w:rsidP="0084563F">
            <w:r>
              <w:t>FT-001</w:t>
            </w:r>
          </w:p>
        </w:tc>
        <w:tc>
          <w:tcPr>
            <w:tcW w:w="1985" w:type="dxa"/>
          </w:tcPr>
          <w:p w14:paraId="566F7A09" w14:textId="77777777" w:rsidR="00F42197" w:rsidRDefault="00F42197" w:rsidP="0084563F">
            <w:r>
              <w:t>Elia Reutlinger</w:t>
            </w:r>
          </w:p>
        </w:tc>
        <w:tc>
          <w:tcPr>
            <w:tcW w:w="1984" w:type="dxa"/>
          </w:tcPr>
          <w:p w14:paraId="0DA99153" w14:textId="77777777" w:rsidR="00F42197" w:rsidRDefault="00F42197" w:rsidP="0084563F">
            <w:r>
              <w:t>08.05.2019</w:t>
            </w:r>
          </w:p>
        </w:tc>
        <w:tc>
          <w:tcPr>
            <w:tcW w:w="3397" w:type="dxa"/>
          </w:tcPr>
          <w:p w14:paraId="3D38DFC4" w14:textId="77777777" w:rsidR="00F42197" w:rsidRDefault="00F42197" w:rsidP="0084563F">
            <w:r>
              <w:t>Erfolgreich</w:t>
            </w:r>
          </w:p>
        </w:tc>
      </w:tr>
      <w:tr w:rsidR="00F42197" w14:paraId="1DE6D72C" w14:textId="77777777" w:rsidTr="00F42197">
        <w:tc>
          <w:tcPr>
            <w:tcW w:w="1696" w:type="dxa"/>
          </w:tcPr>
          <w:p w14:paraId="2A25C633" w14:textId="77777777" w:rsidR="00F42197" w:rsidRDefault="00F42197" w:rsidP="0084563F">
            <w:r>
              <w:t>FT-002</w:t>
            </w:r>
          </w:p>
        </w:tc>
        <w:tc>
          <w:tcPr>
            <w:tcW w:w="1985" w:type="dxa"/>
          </w:tcPr>
          <w:p w14:paraId="06315FB5" w14:textId="77777777" w:rsidR="00F42197" w:rsidRDefault="00F42197" w:rsidP="0084563F">
            <w:r>
              <w:t>Elia Reutlinger</w:t>
            </w:r>
          </w:p>
        </w:tc>
        <w:tc>
          <w:tcPr>
            <w:tcW w:w="1984" w:type="dxa"/>
          </w:tcPr>
          <w:p w14:paraId="2F3159AD" w14:textId="77777777" w:rsidR="00F42197" w:rsidRDefault="00F42197" w:rsidP="0084563F">
            <w:r>
              <w:t>08.05.2019</w:t>
            </w:r>
          </w:p>
        </w:tc>
        <w:tc>
          <w:tcPr>
            <w:tcW w:w="3397" w:type="dxa"/>
          </w:tcPr>
          <w:p w14:paraId="134A2129" w14:textId="77777777" w:rsidR="00F42197" w:rsidRDefault="00F42197" w:rsidP="0084563F">
            <w:r>
              <w:t>Erfolgreich</w:t>
            </w:r>
          </w:p>
        </w:tc>
      </w:tr>
      <w:tr w:rsidR="00F42197" w14:paraId="7FE987B4" w14:textId="77777777" w:rsidTr="00F42197">
        <w:tc>
          <w:tcPr>
            <w:tcW w:w="1696" w:type="dxa"/>
          </w:tcPr>
          <w:p w14:paraId="3BD96C15" w14:textId="77777777" w:rsidR="00F42197" w:rsidRDefault="00F42197" w:rsidP="0084563F">
            <w:r>
              <w:t>FT-003</w:t>
            </w:r>
          </w:p>
        </w:tc>
        <w:tc>
          <w:tcPr>
            <w:tcW w:w="1985" w:type="dxa"/>
          </w:tcPr>
          <w:p w14:paraId="1F1424D8" w14:textId="77777777" w:rsidR="00F42197" w:rsidRDefault="00F42197" w:rsidP="0084563F">
            <w:r>
              <w:t>Elia Reutlinger</w:t>
            </w:r>
          </w:p>
        </w:tc>
        <w:tc>
          <w:tcPr>
            <w:tcW w:w="1984" w:type="dxa"/>
          </w:tcPr>
          <w:p w14:paraId="62D62352" w14:textId="77777777" w:rsidR="00F42197" w:rsidRDefault="00F42197" w:rsidP="0084563F">
            <w:r>
              <w:t>08.05.2019</w:t>
            </w:r>
          </w:p>
        </w:tc>
        <w:tc>
          <w:tcPr>
            <w:tcW w:w="3397" w:type="dxa"/>
          </w:tcPr>
          <w:p w14:paraId="4C15EB1D" w14:textId="77777777" w:rsidR="00F42197" w:rsidRDefault="00F42197" w:rsidP="0084563F">
            <w:r>
              <w:t>Erfolgreich</w:t>
            </w:r>
          </w:p>
        </w:tc>
      </w:tr>
      <w:tr w:rsidR="00F42197" w14:paraId="065EA43B" w14:textId="77777777" w:rsidTr="00F42197">
        <w:tc>
          <w:tcPr>
            <w:tcW w:w="1696" w:type="dxa"/>
          </w:tcPr>
          <w:p w14:paraId="3D08123B" w14:textId="77777777" w:rsidR="00F42197" w:rsidRDefault="00F42197" w:rsidP="0084563F">
            <w:r>
              <w:t>FT-004</w:t>
            </w:r>
          </w:p>
        </w:tc>
        <w:tc>
          <w:tcPr>
            <w:tcW w:w="1985" w:type="dxa"/>
          </w:tcPr>
          <w:p w14:paraId="79B0356D" w14:textId="77777777" w:rsidR="00F42197" w:rsidRDefault="00F42197" w:rsidP="0084563F">
            <w:r>
              <w:t>Elia Reutlinger</w:t>
            </w:r>
          </w:p>
        </w:tc>
        <w:tc>
          <w:tcPr>
            <w:tcW w:w="1984" w:type="dxa"/>
          </w:tcPr>
          <w:p w14:paraId="77FE8830" w14:textId="77777777" w:rsidR="00F42197" w:rsidRDefault="00F42197" w:rsidP="0084563F">
            <w:r>
              <w:t>08.05.2019</w:t>
            </w:r>
          </w:p>
        </w:tc>
        <w:tc>
          <w:tcPr>
            <w:tcW w:w="3397" w:type="dxa"/>
          </w:tcPr>
          <w:p w14:paraId="7ABB815C" w14:textId="77777777" w:rsidR="00F42197" w:rsidRDefault="00F42197" w:rsidP="0084563F">
            <w:r>
              <w:t>Erfolgreich</w:t>
            </w:r>
          </w:p>
        </w:tc>
      </w:tr>
      <w:tr w:rsidR="00F42197" w14:paraId="7C7F0545" w14:textId="77777777" w:rsidTr="00F42197">
        <w:tc>
          <w:tcPr>
            <w:tcW w:w="1696" w:type="dxa"/>
          </w:tcPr>
          <w:p w14:paraId="77CF1E02" w14:textId="77777777" w:rsidR="00F42197" w:rsidRDefault="00F42197" w:rsidP="0084563F">
            <w:r>
              <w:t>FT-005</w:t>
            </w:r>
          </w:p>
        </w:tc>
        <w:tc>
          <w:tcPr>
            <w:tcW w:w="1985" w:type="dxa"/>
          </w:tcPr>
          <w:p w14:paraId="5FBF23DE" w14:textId="77777777" w:rsidR="00F42197" w:rsidRDefault="00F42197" w:rsidP="0084563F">
            <w:r>
              <w:t>Elia Reutlinger</w:t>
            </w:r>
          </w:p>
        </w:tc>
        <w:tc>
          <w:tcPr>
            <w:tcW w:w="1984" w:type="dxa"/>
          </w:tcPr>
          <w:p w14:paraId="42CFE047" w14:textId="77777777" w:rsidR="00F42197" w:rsidRDefault="00F42197" w:rsidP="0084563F">
            <w:r>
              <w:t>08.05.2019</w:t>
            </w:r>
          </w:p>
        </w:tc>
        <w:tc>
          <w:tcPr>
            <w:tcW w:w="3397" w:type="dxa"/>
          </w:tcPr>
          <w:p w14:paraId="3BDBDB76" w14:textId="77777777" w:rsidR="00F42197" w:rsidRDefault="00F42197" w:rsidP="0084563F">
            <w:r>
              <w:t>Erfolgreich</w:t>
            </w:r>
          </w:p>
        </w:tc>
      </w:tr>
      <w:tr w:rsidR="00F42197" w14:paraId="742F8895" w14:textId="77777777" w:rsidTr="00F42197">
        <w:tc>
          <w:tcPr>
            <w:tcW w:w="1696" w:type="dxa"/>
          </w:tcPr>
          <w:p w14:paraId="2FFA2C3E" w14:textId="77777777" w:rsidR="00F42197" w:rsidRDefault="00F42197" w:rsidP="0084563F">
            <w:r>
              <w:t>FT-006</w:t>
            </w:r>
          </w:p>
        </w:tc>
        <w:tc>
          <w:tcPr>
            <w:tcW w:w="1985" w:type="dxa"/>
          </w:tcPr>
          <w:p w14:paraId="2B8009E3" w14:textId="77777777" w:rsidR="00F42197" w:rsidRDefault="00F42197" w:rsidP="0084563F">
            <w:r>
              <w:t>Elia Reutlinger</w:t>
            </w:r>
          </w:p>
        </w:tc>
        <w:tc>
          <w:tcPr>
            <w:tcW w:w="1984" w:type="dxa"/>
          </w:tcPr>
          <w:p w14:paraId="6A080841" w14:textId="77777777" w:rsidR="00F42197" w:rsidRDefault="00F42197" w:rsidP="0084563F">
            <w:r>
              <w:t>08.05.2019</w:t>
            </w:r>
          </w:p>
        </w:tc>
        <w:tc>
          <w:tcPr>
            <w:tcW w:w="3397" w:type="dxa"/>
          </w:tcPr>
          <w:p w14:paraId="513187B2" w14:textId="77777777" w:rsidR="00F42197" w:rsidRDefault="00F42197" w:rsidP="0084563F">
            <w:r>
              <w:t>Erfolgreich</w:t>
            </w:r>
          </w:p>
        </w:tc>
      </w:tr>
    </w:tbl>
    <w:p w14:paraId="5E97C2EC" w14:textId="77777777" w:rsidR="00F42197" w:rsidRDefault="00F42197" w:rsidP="00F42197">
      <w:bookmarkStart w:id="136" w:name="_Toc7616916"/>
    </w:p>
    <w:p w14:paraId="7F1DCF3E" w14:textId="77777777" w:rsidR="001D56DA" w:rsidRDefault="001D56DA" w:rsidP="001D56DA">
      <w:pPr>
        <w:pStyle w:val="berschrift3"/>
      </w:pPr>
      <w:bookmarkStart w:id="137" w:name="_Toc8393931"/>
      <w:r>
        <w:t>FT-001 – Einsätze darstellen</w:t>
      </w:r>
      <w:bookmarkEnd w:id="136"/>
      <w:bookmarkEnd w:id="137"/>
    </w:p>
    <w:tbl>
      <w:tblPr>
        <w:tblStyle w:val="TabellemithellemGitternetz"/>
        <w:tblW w:w="0" w:type="auto"/>
        <w:tblLook w:val="04A0" w:firstRow="1" w:lastRow="0" w:firstColumn="1" w:lastColumn="0" w:noHBand="0" w:noVBand="1"/>
      </w:tblPr>
      <w:tblGrid>
        <w:gridCol w:w="1980"/>
        <w:gridCol w:w="7082"/>
      </w:tblGrid>
      <w:tr w:rsidR="001D56DA" w14:paraId="5EB75B82" w14:textId="77777777" w:rsidTr="0084563F">
        <w:tc>
          <w:tcPr>
            <w:tcW w:w="1980" w:type="dxa"/>
          </w:tcPr>
          <w:p w14:paraId="35A472DD" w14:textId="77777777" w:rsidR="001D56DA" w:rsidRDefault="001D56DA" w:rsidP="0084563F">
            <w:r>
              <w:t>Name</w:t>
            </w:r>
          </w:p>
        </w:tc>
        <w:tc>
          <w:tcPr>
            <w:tcW w:w="7082" w:type="dxa"/>
          </w:tcPr>
          <w:p w14:paraId="00D74D26" w14:textId="77777777" w:rsidR="001D56DA" w:rsidRDefault="001D56DA" w:rsidP="0084563F">
            <w:r>
              <w:t>FT-001</w:t>
            </w:r>
          </w:p>
        </w:tc>
      </w:tr>
      <w:tr w:rsidR="001D56DA" w14:paraId="0E7287B8" w14:textId="77777777" w:rsidTr="0084563F">
        <w:tc>
          <w:tcPr>
            <w:tcW w:w="1980" w:type="dxa"/>
          </w:tcPr>
          <w:p w14:paraId="3B3E669D" w14:textId="77777777" w:rsidR="001D56DA" w:rsidRDefault="001D56DA" w:rsidP="0084563F">
            <w:r>
              <w:t>Tester / Umgebung</w:t>
            </w:r>
          </w:p>
        </w:tc>
        <w:tc>
          <w:tcPr>
            <w:tcW w:w="7082" w:type="dxa"/>
          </w:tcPr>
          <w:p w14:paraId="63F378EA" w14:textId="77777777" w:rsidR="001D56DA" w:rsidRDefault="001D56DA" w:rsidP="0084563F">
            <w:r>
              <w:t>Elia Reutlinger /</w:t>
            </w:r>
            <w:r w:rsidR="00B1162D">
              <w:t xml:space="preserve"> </w:t>
            </w:r>
            <w:r w:rsidR="001E016F">
              <w:t>Nach Konzept</w:t>
            </w:r>
          </w:p>
        </w:tc>
      </w:tr>
      <w:tr w:rsidR="001D56DA" w14:paraId="6FDEAF04" w14:textId="77777777" w:rsidTr="0084563F">
        <w:tc>
          <w:tcPr>
            <w:tcW w:w="1980" w:type="dxa"/>
          </w:tcPr>
          <w:p w14:paraId="5ACD6819" w14:textId="77777777" w:rsidR="001D56DA" w:rsidRDefault="001D56DA" w:rsidP="0084563F">
            <w:r>
              <w:t>Datum</w:t>
            </w:r>
          </w:p>
        </w:tc>
        <w:tc>
          <w:tcPr>
            <w:tcW w:w="7082" w:type="dxa"/>
          </w:tcPr>
          <w:p w14:paraId="151F6126" w14:textId="77777777" w:rsidR="001D56DA" w:rsidRDefault="001E016F" w:rsidP="0084563F">
            <w:r>
              <w:t>08.05.2019</w:t>
            </w:r>
          </w:p>
        </w:tc>
      </w:tr>
      <w:tr w:rsidR="001D56DA" w14:paraId="4653E97A" w14:textId="77777777" w:rsidTr="0084563F">
        <w:tc>
          <w:tcPr>
            <w:tcW w:w="1980" w:type="dxa"/>
          </w:tcPr>
          <w:p w14:paraId="4CED1FD8" w14:textId="77777777" w:rsidR="001D56DA" w:rsidRDefault="001D56DA" w:rsidP="0084563F">
            <w:r>
              <w:t>Erwartetes Resultat</w:t>
            </w:r>
          </w:p>
        </w:tc>
        <w:tc>
          <w:tcPr>
            <w:tcW w:w="7082" w:type="dxa"/>
          </w:tcPr>
          <w:p w14:paraId="3FEB70D1" w14:textId="77777777" w:rsidR="001D56DA" w:rsidRDefault="001D56DA" w:rsidP="0084563F">
            <w:r>
              <w:t xml:space="preserve">Einsatz </w:t>
            </w:r>
            <w:r w:rsidR="005A0B90">
              <w:t>erscheint im Plan.</w:t>
            </w:r>
          </w:p>
        </w:tc>
      </w:tr>
      <w:tr w:rsidR="001D56DA" w14:paraId="679AFB88" w14:textId="77777777" w:rsidTr="0084563F">
        <w:tc>
          <w:tcPr>
            <w:tcW w:w="1980" w:type="dxa"/>
          </w:tcPr>
          <w:p w14:paraId="1C30C836" w14:textId="77777777" w:rsidR="001D56DA" w:rsidRDefault="001D56DA" w:rsidP="0084563F">
            <w:r>
              <w:t>Effektives Resultat</w:t>
            </w:r>
          </w:p>
        </w:tc>
        <w:tc>
          <w:tcPr>
            <w:tcW w:w="7082" w:type="dxa"/>
          </w:tcPr>
          <w:p w14:paraId="167D7FC2" w14:textId="77777777" w:rsidR="001D56DA" w:rsidRDefault="001D56DA" w:rsidP="0084563F">
            <w:r>
              <w:t xml:space="preserve">Einsatz </w:t>
            </w:r>
            <w:r w:rsidR="005A0B90">
              <w:t>ist im Plan erschienen</w:t>
            </w:r>
            <w:r>
              <w:t>.</w:t>
            </w:r>
          </w:p>
        </w:tc>
      </w:tr>
      <w:tr w:rsidR="001D56DA" w14:paraId="053C1AA8" w14:textId="77777777" w:rsidTr="0084563F">
        <w:tc>
          <w:tcPr>
            <w:tcW w:w="1980" w:type="dxa"/>
          </w:tcPr>
          <w:p w14:paraId="3FB08A3D" w14:textId="77777777" w:rsidR="001D56DA" w:rsidRDefault="001D56DA" w:rsidP="0084563F">
            <w:r>
              <w:t>Teststatus</w:t>
            </w:r>
          </w:p>
        </w:tc>
        <w:tc>
          <w:tcPr>
            <w:tcW w:w="7082" w:type="dxa"/>
          </w:tcPr>
          <w:p w14:paraId="72B42D55" w14:textId="77777777" w:rsidR="001D56DA" w:rsidRDefault="001D56DA" w:rsidP="0084563F">
            <w:r>
              <w:t>Erfolgreich, ohne Bemerkungen.</w:t>
            </w:r>
          </w:p>
        </w:tc>
      </w:tr>
    </w:tbl>
    <w:p w14:paraId="6DD74D69" w14:textId="77777777" w:rsidR="001D56DA" w:rsidRDefault="001D56DA" w:rsidP="001D56DA">
      <w:pPr>
        <w:pStyle w:val="Untertitel"/>
      </w:pPr>
    </w:p>
    <w:p w14:paraId="77C19FB1" w14:textId="77777777" w:rsidR="001D56DA" w:rsidRDefault="001D56DA" w:rsidP="001D56DA">
      <w:pPr>
        <w:pStyle w:val="Untertitel"/>
      </w:pPr>
      <w:r>
        <w:t>Ablauf</w:t>
      </w:r>
    </w:p>
    <w:p w14:paraId="5A182E87" w14:textId="77777777" w:rsidR="001D56DA" w:rsidRPr="009C01AF" w:rsidRDefault="001356B3" w:rsidP="009C01AF">
      <w:pPr>
        <w:pStyle w:val="Listenabsatz"/>
        <w:rPr>
          <w:i/>
        </w:rPr>
      </w:pPr>
      <w:r w:rsidRPr="009C01AF">
        <w:rPr>
          <w:i/>
        </w:rPr>
        <w:t xml:space="preserve">+ </w:t>
      </w:r>
      <w:r w:rsidR="001D56DA" w:rsidRPr="009C01AF">
        <w:rPr>
          <w:i/>
        </w:rPr>
        <w:t xml:space="preserve">Neuen Einsatz </w:t>
      </w:r>
      <w:r w:rsidRPr="009C01AF">
        <w:rPr>
          <w:i/>
        </w:rPr>
        <w:t xml:space="preserve">nach FT-002 </w:t>
      </w:r>
      <w:r w:rsidR="001D56DA" w:rsidRPr="009C01AF">
        <w:rPr>
          <w:i/>
        </w:rPr>
        <w:t>definiert</w:t>
      </w:r>
      <w:r w:rsidR="009C01AF">
        <w:rPr>
          <w:i/>
        </w:rPr>
        <w:t xml:space="preserve"> und </w:t>
      </w:r>
      <w:r w:rsidR="009C01AF" w:rsidRPr="009C01AF">
        <w:rPr>
          <w:i/>
        </w:rPr>
        <w:t>Entwicklungsumgebung</w:t>
      </w:r>
      <w:r w:rsidR="001D56DA" w:rsidRPr="009C01AF">
        <w:rPr>
          <w:i/>
        </w:rPr>
        <w:t xml:space="preserve"> neu gestartet.</w:t>
      </w:r>
    </w:p>
    <w:p w14:paraId="6CBDDA2A" w14:textId="77777777" w:rsidR="0077356C" w:rsidRPr="001D56DA" w:rsidRDefault="001D56DA" w:rsidP="0077356C">
      <w:pPr>
        <w:pStyle w:val="Listenabsatz"/>
        <w:numPr>
          <w:ilvl w:val="0"/>
          <w:numId w:val="30"/>
        </w:numPr>
      </w:pPr>
      <w:r>
        <w:t xml:space="preserve">Anwendung geöffnet und auf </w:t>
      </w:r>
      <w:r w:rsidR="009C01AF">
        <w:t>Plan-Ansicht</w:t>
      </w:r>
      <w:r>
        <w:t xml:space="preserve"> navigiert.</w:t>
      </w:r>
      <w:r w:rsidR="009C01AF" w:rsidRPr="001D56DA">
        <w:t xml:space="preserve"> </w:t>
      </w:r>
    </w:p>
    <w:p w14:paraId="4A677764" w14:textId="77777777" w:rsidR="001D56DA" w:rsidRDefault="001D56DA" w:rsidP="001D56DA">
      <w:pPr>
        <w:pStyle w:val="berschrift3"/>
      </w:pPr>
      <w:bookmarkStart w:id="138" w:name="_Toc7616917"/>
      <w:bookmarkStart w:id="139" w:name="_Toc8393932"/>
      <w:r>
        <w:t>FT-002 – Einsätze erstellen, bearbeiten und löschen</w:t>
      </w:r>
      <w:bookmarkEnd w:id="138"/>
      <w:bookmarkEnd w:id="139"/>
    </w:p>
    <w:tbl>
      <w:tblPr>
        <w:tblStyle w:val="TabellemithellemGitternetz"/>
        <w:tblW w:w="0" w:type="auto"/>
        <w:tblLook w:val="04A0" w:firstRow="1" w:lastRow="0" w:firstColumn="1" w:lastColumn="0" w:noHBand="0" w:noVBand="1"/>
      </w:tblPr>
      <w:tblGrid>
        <w:gridCol w:w="1980"/>
        <w:gridCol w:w="7082"/>
      </w:tblGrid>
      <w:tr w:rsidR="001D56DA" w14:paraId="65E05269" w14:textId="77777777" w:rsidTr="0084563F">
        <w:tc>
          <w:tcPr>
            <w:tcW w:w="1980" w:type="dxa"/>
          </w:tcPr>
          <w:p w14:paraId="7E5C1429" w14:textId="77777777" w:rsidR="001D56DA" w:rsidRDefault="001D56DA" w:rsidP="0084563F">
            <w:r>
              <w:t>Name</w:t>
            </w:r>
          </w:p>
        </w:tc>
        <w:tc>
          <w:tcPr>
            <w:tcW w:w="7082" w:type="dxa"/>
          </w:tcPr>
          <w:p w14:paraId="2D7E6B1F" w14:textId="77777777" w:rsidR="001D56DA" w:rsidRDefault="001D56DA" w:rsidP="0084563F">
            <w:r>
              <w:t>FT-002</w:t>
            </w:r>
          </w:p>
        </w:tc>
      </w:tr>
      <w:tr w:rsidR="001D56DA" w14:paraId="6200827A" w14:textId="77777777" w:rsidTr="0084563F">
        <w:tc>
          <w:tcPr>
            <w:tcW w:w="1980" w:type="dxa"/>
          </w:tcPr>
          <w:p w14:paraId="69C6714A" w14:textId="77777777" w:rsidR="001D56DA" w:rsidRDefault="001D56DA" w:rsidP="0084563F">
            <w:r>
              <w:t>Tester / Umgebung</w:t>
            </w:r>
          </w:p>
        </w:tc>
        <w:tc>
          <w:tcPr>
            <w:tcW w:w="7082" w:type="dxa"/>
          </w:tcPr>
          <w:p w14:paraId="7CF51A57" w14:textId="77777777" w:rsidR="001D56DA" w:rsidRDefault="001D56DA" w:rsidP="0084563F">
            <w:r>
              <w:t xml:space="preserve">Elia Reutlinger / </w:t>
            </w:r>
            <w:r w:rsidR="00C853BD">
              <w:t>Nach Konzept</w:t>
            </w:r>
          </w:p>
        </w:tc>
      </w:tr>
      <w:tr w:rsidR="001D56DA" w14:paraId="060E40B1" w14:textId="77777777" w:rsidTr="0084563F">
        <w:tc>
          <w:tcPr>
            <w:tcW w:w="1980" w:type="dxa"/>
          </w:tcPr>
          <w:p w14:paraId="489A5A5C" w14:textId="77777777" w:rsidR="001D56DA" w:rsidRDefault="001D56DA" w:rsidP="0084563F">
            <w:r>
              <w:t>Datum</w:t>
            </w:r>
          </w:p>
        </w:tc>
        <w:tc>
          <w:tcPr>
            <w:tcW w:w="7082" w:type="dxa"/>
          </w:tcPr>
          <w:p w14:paraId="648965AB" w14:textId="77777777" w:rsidR="001D56DA" w:rsidRDefault="00C853BD" w:rsidP="0084563F">
            <w:r>
              <w:t>08.05.2019</w:t>
            </w:r>
          </w:p>
        </w:tc>
      </w:tr>
      <w:tr w:rsidR="001D56DA" w14:paraId="33391D48" w14:textId="77777777" w:rsidTr="0084563F">
        <w:tc>
          <w:tcPr>
            <w:tcW w:w="1980" w:type="dxa"/>
          </w:tcPr>
          <w:p w14:paraId="6BD48B88" w14:textId="77777777" w:rsidR="001D56DA" w:rsidRDefault="001D56DA" w:rsidP="0084563F">
            <w:r>
              <w:t>Erwartete Resultat</w:t>
            </w:r>
            <w:r w:rsidR="00C853BD">
              <w:t>e</w:t>
            </w:r>
          </w:p>
        </w:tc>
        <w:tc>
          <w:tcPr>
            <w:tcW w:w="7082" w:type="dxa"/>
          </w:tcPr>
          <w:p w14:paraId="53F9DA50" w14:textId="77777777" w:rsidR="001D56DA" w:rsidRDefault="001D56DA" w:rsidP="0084563F">
            <w:r>
              <w:t>1. Einsatz erscheint, 2. Änderung erscheint, 3. Einsatz erscheint nicht mehr</w:t>
            </w:r>
          </w:p>
        </w:tc>
      </w:tr>
      <w:tr w:rsidR="001D56DA" w14:paraId="10B91744" w14:textId="77777777" w:rsidTr="0084563F">
        <w:tc>
          <w:tcPr>
            <w:tcW w:w="1980" w:type="dxa"/>
          </w:tcPr>
          <w:p w14:paraId="3125346A" w14:textId="77777777" w:rsidR="001D56DA" w:rsidRDefault="001D56DA" w:rsidP="0084563F">
            <w:r>
              <w:t>Effektives Resultat</w:t>
            </w:r>
          </w:p>
        </w:tc>
        <w:tc>
          <w:tcPr>
            <w:tcW w:w="7082" w:type="dxa"/>
          </w:tcPr>
          <w:p w14:paraId="7B589781" w14:textId="77777777" w:rsidR="001D56DA" w:rsidRDefault="001D56DA" w:rsidP="0084563F">
            <w:r>
              <w:t>Alle erwarteten Resultate sind eingetroffen.</w:t>
            </w:r>
          </w:p>
        </w:tc>
      </w:tr>
      <w:tr w:rsidR="001D56DA" w14:paraId="7DAFC0D0" w14:textId="77777777" w:rsidTr="0084563F">
        <w:tc>
          <w:tcPr>
            <w:tcW w:w="1980" w:type="dxa"/>
          </w:tcPr>
          <w:p w14:paraId="27BE58A8" w14:textId="77777777" w:rsidR="001D56DA" w:rsidRDefault="001D56DA" w:rsidP="0084563F">
            <w:r>
              <w:t>Teststatus</w:t>
            </w:r>
          </w:p>
        </w:tc>
        <w:tc>
          <w:tcPr>
            <w:tcW w:w="7082" w:type="dxa"/>
          </w:tcPr>
          <w:p w14:paraId="4C5BED69" w14:textId="77777777" w:rsidR="001D56DA" w:rsidRDefault="001D56DA" w:rsidP="0084563F">
            <w:r>
              <w:t>Erfolgreich, ohne Bemerkungen.</w:t>
            </w:r>
          </w:p>
        </w:tc>
      </w:tr>
    </w:tbl>
    <w:p w14:paraId="5A84EC70" w14:textId="77777777" w:rsidR="001D56DA" w:rsidRDefault="001D56DA" w:rsidP="001D56DA">
      <w:pPr>
        <w:pStyle w:val="Untertitel"/>
      </w:pPr>
    </w:p>
    <w:p w14:paraId="386F6EB6" w14:textId="77777777" w:rsidR="001D56DA" w:rsidRDefault="001D56DA" w:rsidP="001D56DA">
      <w:pPr>
        <w:pStyle w:val="Untertitel"/>
      </w:pPr>
      <w:r>
        <w:t>Ablauf</w:t>
      </w:r>
    </w:p>
    <w:p w14:paraId="25F716C8" w14:textId="231F1EF0" w:rsidR="001D56DA" w:rsidRDefault="007401BC" w:rsidP="001D56DA">
      <w:pPr>
        <w:pStyle w:val="Listenabsatz"/>
        <w:numPr>
          <w:ilvl w:val="0"/>
          <w:numId w:val="31"/>
        </w:numPr>
      </w:pPr>
      <w:r>
        <w:t>Dienstplan</w:t>
      </w:r>
      <w:r w:rsidR="001D56DA">
        <w:t xml:space="preserve"> geöffnet.</w:t>
      </w:r>
    </w:p>
    <w:p w14:paraId="1331C842" w14:textId="77777777" w:rsidR="001D56DA" w:rsidRDefault="001D56DA" w:rsidP="001D56DA">
      <w:pPr>
        <w:pStyle w:val="Listenabsatz"/>
        <w:numPr>
          <w:ilvl w:val="0"/>
          <w:numId w:val="31"/>
        </w:numPr>
      </w:pPr>
      <w:r>
        <w:t>Leeren/ungeplanten Einsatz angeklickt.</w:t>
      </w:r>
    </w:p>
    <w:p w14:paraId="77DC3808" w14:textId="77777777" w:rsidR="001D56DA" w:rsidRDefault="001D56DA" w:rsidP="001D56DA">
      <w:pPr>
        <w:pStyle w:val="Listenabsatz"/>
        <w:numPr>
          <w:ilvl w:val="0"/>
          <w:numId w:val="31"/>
        </w:numPr>
      </w:pPr>
      <w:r>
        <w:t>Schicht in Formular ausgewählt und gespeichert (1. Erwartetes Resultat eingetroffen).</w:t>
      </w:r>
    </w:p>
    <w:p w14:paraId="565E839D" w14:textId="77777777" w:rsidR="001D56DA" w:rsidRDefault="001D56DA" w:rsidP="001D56DA">
      <w:pPr>
        <w:pStyle w:val="Listenabsatz"/>
        <w:numPr>
          <w:ilvl w:val="0"/>
          <w:numId w:val="31"/>
        </w:numPr>
      </w:pPr>
      <w:r>
        <w:t>Erstellten Einsatz angeklickt.</w:t>
      </w:r>
    </w:p>
    <w:p w14:paraId="02EC0FDB" w14:textId="77777777" w:rsidR="001D56DA" w:rsidRDefault="00C853BD" w:rsidP="001D56DA">
      <w:pPr>
        <w:pStyle w:val="Listenabsatz"/>
        <w:numPr>
          <w:ilvl w:val="0"/>
          <w:numId w:val="31"/>
        </w:numPr>
      </w:pPr>
      <w:r>
        <w:t>Andere</w:t>
      </w:r>
      <w:r w:rsidR="001D56DA">
        <w:t xml:space="preserve"> Schicht in Formular ausgewählt und gespeichert (2. Erwartetes Resultat eingetroffen).</w:t>
      </w:r>
    </w:p>
    <w:p w14:paraId="3528F4AA" w14:textId="77777777" w:rsidR="001D56DA" w:rsidRDefault="001D56DA" w:rsidP="001D56DA">
      <w:pPr>
        <w:pStyle w:val="Listenabsatz"/>
        <w:numPr>
          <w:ilvl w:val="0"/>
          <w:numId w:val="31"/>
        </w:numPr>
      </w:pPr>
      <w:r>
        <w:t>Erstellten Einsatz angeklickt.</w:t>
      </w:r>
    </w:p>
    <w:p w14:paraId="7F3EE8C3" w14:textId="77777777" w:rsidR="001D56DA" w:rsidRDefault="001D56DA" w:rsidP="001D56DA">
      <w:pPr>
        <w:pStyle w:val="Listenabsatz"/>
        <w:numPr>
          <w:ilvl w:val="0"/>
          <w:numId w:val="31"/>
        </w:numPr>
      </w:pPr>
      <w:r>
        <w:t>«Löschen» Taste angeklickt (3. Erwartetes Resultat eingetroffen).</w:t>
      </w:r>
    </w:p>
    <w:p w14:paraId="2B746ADD" w14:textId="77777777" w:rsidR="0077356C" w:rsidRDefault="0077356C" w:rsidP="0077356C"/>
    <w:p w14:paraId="2C347B06" w14:textId="77777777" w:rsidR="001D56DA" w:rsidRDefault="001D56DA" w:rsidP="001D56DA">
      <w:pPr>
        <w:pStyle w:val="berschrift3"/>
      </w:pPr>
      <w:bookmarkStart w:id="140" w:name="_Toc7616918"/>
      <w:bookmarkStart w:id="141" w:name="_Toc8393933"/>
      <w:r>
        <w:t>FT-003 – Sprache anpassen</w:t>
      </w:r>
      <w:bookmarkEnd w:id="140"/>
      <w:bookmarkEnd w:id="141"/>
    </w:p>
    <w:tbl>
      <w:tblPr>
        <w:tblStyle w:val="TabellemithellemGitternetz"/>
        <w:tblW w:w="0" w:type="auto"/>
        <w:tblLook w:val="04A0" w:firstRow="1" w:lastRow="0" w:firstColumn="1" w:lastColumn="0" w:noHBand="0" w:noVBand="1"/>
      </w:tblPr>
      <w:tblGrid>
        <w:gridCol w:w="1980"/>
        <w:gridCol w:w="7082"/>
      </w:tblGrid>
      <w:tr w:rsidR="001D56DA" w14:paraId="029060BD" w14:textId="77777777" w:rsidTr="0084563F">
        <w:tc>
          <w:tcPr>
            <w:tcW w:w="1980" w:type="dxa"/>
          </w:tcPr>
          <w:p w14:paraId="74606DBE" w14:textId="77777777" w:rsidR="001D56DA" w:rsidRDefault="001D56DA" w:rsidP="0084563F">
            <w:r>
              <w:t>Name</w:t>
            </w:r>
          </w:p>
        </w:tc>
        <w:tc>
          <w:tcPr>
            <w:tcW w:w="7082" w:type="dxa"/>
          </w:tcPr>
          <w:p w14:paraId="325F06B0" w14:textId="77777777" w:rsidR="001D56DA" w:rsidRDefault="001D56DA" w:rsidP="0084563F">
            <w:r>
              <w:t>FT-003</w:t>
            </w:r>
          </w:p>
        </w:tc>
      </w:tr>
      <w:tr w:rsidR="00D67D4D" w14:paraId="5B125E6E" w14:textId="77777777" w:rsidTr="0084563F">
        <w:tc>
          <w:tcPr>
            <w:tcW w:w="1980" w:type="dxa"/>
          </w:tcPr>
          <w:p w14:paraId="77DBDB1E" w14:textId="77777777" w:rsidR="00D67D4D" w:rsidRDefault="00D67D4D" w:rsidP="00D67D4D">
            <w:r>
              <w:t>Tester / Umgebung</w:t>
            </w:r>
          </w:p>
        </w:tc>
        <w:tc>
          <w:tcPr>
            <w:tcW w:w="7082" w:type="dxa"/>
          </w:tcPr>
          <w:p w14:paraId="48721166" w14:textId="77777777" w:rsidR="00D67D4D" w:rsidRDefault="00D67D4D" w:rsidP="00D67D4D">
            <w:r>
              <w:t>Elia Reutlinger / Nach Konzept</w:t>
            </w:r>
          </w:p>
        </w:tc>
      </w:tr>
      <w:tr w:rsidR="00D67D4D" w14:paraId="01877A6A" w14:textId="77777777" w:rsidTr="0084563F">
        <w:tc>
          <w:tcPr>
            <w:tcW w:w="1980" w:type="dxa"/>
          </w:tcPr>
          <w:p w14:paraId="6ABD7CC6" w14:textId="77777777" w:rsidR="00D67D4D" w:rsidRDefault="00D67D4D" w:rsidP="00D67D4D">
            <w:r>
              <w:t>Datum</w:t>
            </w:r>
          </w:p>
        </w:tc>
        <w:tc>
          <w:tcPr>
            <w:tcW w:w="7082" w:type="dxa"/>
          </w:tcPr>
          <w:p w14:paraId="02689778" w14:textId="77777777" w:rsidR="00D67D4D" w:rsidRDefault="00D67D4D" w:rsidP="00D67D4D">
            <w:r>
              <w:t>08.05.2019</w:t>
            </w:r>
          </w:p>
        </w:tc>
      </w:tr>
      <w:tr w:rsidR="001D56DA" w14:paraId="38ABC267" w14:textId="77777777" w:rsidTr="0084563F">
        <w:tc>
          <w:tcPr>
            <w:tcW w:w="1980" w:type="dxa"/>
          </w:tcPr>
          <w:p w14:paraId="456FE13E" w14:textId="77777777" w:rsidR="001D56DA" w:rsidRDefault="001D56DA" w:rsidP="0084563F">
            <w:r>
              <w:t>Erwartetes Resultat</w:t>
            </w:r>
          </w:p>
        </w:tc>
        <w:tc>
          <w:tcPr>
            <w:tcW w:w="7082" w:type="dxa"/>
          </w:tcPr>
          <w:p w14:paraId="7020E2DA" w14:textId="77777777" w:rsidR="001D56DA" w:rsidRDefault="001D56DA" w:rsidP="0084563F">
            <w:r>
              <w:t>Die Sprache der Oberfläche ändert sich.</w:t>
            </w:r>
          </w:p>
        </w:tc>
      </w:tr>
      <w:tr w:rsidR="001D56DA" w14:paraId="092BA860" w14:textId="77777777" w:rsidTr="0084563F">
        <w:tc>
          <w:tcPr>
            <w:tcW w:w="1980" w:type="dxa"/>
          </w:tcPr>
          <w:p w14:paraId="304DB0FA" w14:textId="77777777" w:rsidR="001D56DA" w:rsidRDefault="001D56DA" w:rsidP="0084563F">
            <w:r>
              <w:t>Effektives Resultat</w:t>
            </w:r>
          </w:p>
        </w:tc>
        <w:tc>
          <w:tcPr>
            <w:tcW w:w="7082" w:type="dxa"/>
          </w:tcPr>
          <w:p w14:paraId="2F8B2C35" w14:textId="77777777" w:rsidR="001D56DA" w:rsidRDefault="001D56DA" w:rsidP="0084563F">
            <w:r>
              <w:t>Die Sprache der Oberfläche hat sich geändert.</w:t>
            </w:r>
          </w:p>
        </w:tc>
      </w:tr>
      <w:tr w:rsidR="001D56DA" w14:paraId="28226C03" w14:textId="77777777" w:rsidTr="0084563F">
        <w:tc>
          <w:tcPr>
            <w:tcW w:w="1980" w:type="dxa"/>
          </w:tcPr>
          <w:p w14:paraId="6AE72A69" w14:textId="77777777" w:rsidR="001D56DA" w:rsidRDefault="001D56DA" w:rsidP="0084563F">
            <w:r>
              <w:t>Teststatus</w:t>
            </w:r>
          </w:p>
        </w:tc>
        <w:tc>
          <w:tcPr>
            <w:tcW w:w="7082" w:type="dxa"/>
          </w:tcPr>
          <w:p w14:paraId="4152FF8C" w14:textId="77777777" w:rsidR="001D56DA" w:rsidRDefault="001D56DA" w:rsidP="0084563F">
            <w:r>
              <w:t>Erfolgreich</w:t>
            </w:r>
          </w:p>
        </w:tc>
      </w:tr>
    </w:tbl>
    <w:p w14:paraId="4B9673E0" w14:textId="77777777" w:rsidR="001D56DA" w:rsidRDefault="001D56DA" w:rsidP="001D56DA">
      <w:pPr>
        <w:pStyle w:val="Untertitel"/>
      </w:pPr>
    </w:p>
    <w:p w14:paraId="65E82879" w14:textId="77777777" w:rsidR="001D56DA" w:rsidRDefault="001D56DA" w:rsidP="001D56DA">
      <w:pPr>
        <w:pStyle w:val="Untertitel"/>
      </w:pPr>
      <w:r>
        <w:t>Ablauf</w:t>
      </w:r>
    </w:p>
    <w:p w14:paraId="16658A78" w14:textId="77777777" w:rsidR="001D56DA" w:rsidRDefault="001D56DA" w:rsidP="001D56DA">
      <w:pPr>
        <w:pStyle w:val="Listenabsatz"/>
        <w:numPr>
          <w:ilvl w:val="0"/>
          <w:numId w:val="32"/>
        </w:numPr>
      </w:pPr>
      <w:r>
        <w:t>Einstellungen geöffnet.</w:t>
      </w:r>
    </w:p>
    <w:p w14:paraId="507DCF45" w14:textId="77777777" w:rsidR="001D56DA" w:rsidRDefault="001D56DA" w:rsidP="001D56DA">
      <w:pPr>
        <w:pStyle w:val="Listenabsatz"/>
        <w:numPr>
          <w:ilvl w:val="0"/>
          <w:numId w:val="32"/>
        </w:numPr>
      </w:pPr>
      <w:r>
        <w:t>Die Sprache von Deutsch auf Englisch geändert und gespeichert.</w:t>
      </w:r>
    </w:p>
    <w:p w14:paraId="05857452" w14:textId="77777777" w:rsidR="001D56DA" w:rsidRPr="00121DE7" w:rsidRDefault="001D56DA" w:rsidP="001D56DA">
      <w:pPr>
        <w:pStyle w:val="Listenabsatz"/>
        <w:numPr>
          <w:ilvl w:val="0"/>
          <w:numId w:val="32"/>
        </w:numPr>
      </w:pPr>
      <w:r>
        <w:t xml:space="preserve">Übersetzungen </w:t>
      </w:r>
      <w:r w:rsidR="00DF4A4B">
        <w:t xml:space="preserve">zusätzlich </w:t>
      </w:r>
      <w:r>
        <w:t xml:space="preserve">auf </w:t>
      </w:r>
      <w:r w:rsidR="00DF4A4B">
        <w:t>anderen</w:t>
      </w:r>
      <w:r>
        <w:t xml:space="preserve"> Seiten überprüft.</w:t>
      </w:r>
    </w:p>
    <w:p w14:paraId="6BCC10A1" w14:textId="77777777" w:rsidR="001D56DA" w:rsidRPr="00FF2212" w:rsidRDefault="001D56DA" w:rsidP="001D56DA">
      <w:pPr>
        <w:pStyle w:val="Untertitel"/>
      </w:pPr>
      <w:r>
        <w:t>Bemerkungen</w:t>
      </w:r>
    </w:p>
    <w:p w14:paraId="0EA6DC17" w14:textId="77777777" w:rsidR="0077356C" w:rsidRDefault="001D56DA" w:rsidP="001D56DA">
      <w:r>
        <w:t>Es entstanden keine Probleme. Zu beachten ist jedoch, dass von Benutzern erstellte Texte wie die Namen der Schichten und Tageszeiten nur in einer Sprache verfügbar sind. Hier ist der Benutzer für eine allgemein klare Namensgebung verantwortlich, weshalb im Test diese Texte nicht berücksichtigt werden.</w:t>
      </w:r>
    </w:p>
    <w:p w14:paraId="32560B8A" w14:textId="77777777" w:rsidR="0077356C" w:rsidRPr="00BF7753" w:rsidRDefault="0077356C" w:rsidP="001D56DA"/>
    <w:p w14:paraId="2A0574EA" w14:textId="77777777" w:rsidR="001D56DA" w:rsidRDefault="001D56DA" w:rsidP="001D56DA">
      <w:pPr>
        <w:pStyle w:val="berschrift3"/>
      </w:pPr>
      <w:bookmarkStart w:id="142" w:name="_Toc7616919"/>
      <w:bookmarkStart w:id="143" w:name="_Toc8393934"/>
      <w:r>
        <w:t>FT-004 – Schichten erstellen, bearbeiten und löschen</w:t>
      </w:r>
      <w:bookmarkEnd w:id="142"/>
      <w:bookmarkEnd w:id="143"/>
    </w:p>
    <w:tbl>
      <w:tblPr>
        <w:tblStyle w:val="TabellemithellemGitternetz"/>
        <w:tblW w:w="0" w:type="auto"/>
        <w:tblLook w:val="04A0" w:firstRow="1" w:lastRow="0" w:firstColumn="1" w:lastColumn="0" w:noHBand="0" w:noVBand="1"/>
      </w:tblPr>
      <w:tblGrid>
        <w:gridCol w:w="1980"/>
        <w:gridCol w:w="7082"/>
      </w:tblGrid>
      <w:tr w:rsidR="001D56DA" w14:paraId="4A1EE599" w14:textId="77777777" w:rsidTr="0084563F">
        <w:tc>
          <w:tcPr>
            <w:tcW w:w="1980" w:type="dxa"/>
          </w:tcPr>
          <w:p w14:paraId="2E630F4C" w14:textId="77777777" w:rsidR="001D56DA" w:rsidRDefault="001D56DA" w:rsidP="0084563F">
            <w:r>
              <w:t>Name</w:t>
            </w:r>
          </w:p>
        </w:tc>
        <w:tc>
          <w:tcPr>
            <w:tcW w:w="7082" w:type="dxa"/>
          </w:tcPr>
          <w:p w14:paraId="294EABBB" w14:textId="77777777" w:rsidR="001D56DA" w:rsidRDefault="001D56DA" w:rsidP="0084563F">
            <w:r>
              <w:t>FT-004</w:t>
            </w:r>
          </w:p>
        </w:tc>
      </w:tr>
      <w:tr w:rsidR="00D67D4D" w14:paraId="70DBA156" w14:textId="77777777" w:rsidTr="0084563F">
        <w:tc>
          <w:tcPr>
            <w:tcW w:w="1980" w:type="dxa"/>
          </w:tcPr>
          <w:p w14:paraId="1E5AEF0F" w14:textId="77777777" w:rsidR="00D67D4D" w:rsidRDefault="00D67D4D" w:rsidP="00D67D4D">
            <w:r>
              <w:t>Tester / Umgebung</w:t>
            </w:r>
          </w:p>
        </w:tc>
        <w:tc>
          <w:tcPr>
            <w:tcW w:w="7082" w:type="dxa"/>
          </w:tcPr>
          <w:p w14:paraId="2191C913" w14:textId="77777777" w:rsidR="00D67D4D" w:rsidRDefault="00D67D4D" w:rsidP="00D67D4D">
            <w:r>
              <w:t>Elia Reutlinger / Nach Konzept</w:t>
            </w:r>
          </w:p>
        </w:tc>
      </w:tr>
      <w:tr w:rsidR="00D67D4D" w14:paraId="317F758E" w14:textId="77777777" w:rsidTr="0084563F">
        <w:tc>
          <w:tcPr>
            <w:tcW w:w="1980" w:type="dxa"/>
          </w:tcPr>
          <w:p w14:paraId="34C94C5D" w14:textId="77777777" w:rsidR="00D67D4D" w:rsidRDefault="00D67D4D" w:rsidP="00D67D4D">
            <w:r>
              <w:t>Datum</w:t>
            </w:r>
          </w:p>
        </w:tc>
        <w:tc>
          <w:tcPr>
            <w:tcW w:w="7082" w:type="dxa"/>
          </w:tcPr>
          <w:p w14:paraId="298369D2" w14:textId="77777777" w:rsidR="00D67D4D" w:rsidRDefault="00D67D4D" w:rsidP="00D67D4D">
            <w:r>
              <w:t>08.05.2019</w:t>
            </w:r>
          </w:p>
        </w:tc>
      </w:tr>
      <w:tr w:rsidR="001D56DA" w14:paraId="59ACC2FD" w14:textId="77777777" w:rsidTr="0084563F">
        <w:tc>
          <w:tcPr>
            <w:tcW w:w="1980" w:type="dxa"/>
          </w:tcPr>
          <w:p w14:paraId="01CDA161" w14:textId="77777777" w:rsidR="001D56DA" w:rsidRDefault="001D56DA" w:rsidP="0084563F">
            <w:r>
              <w:t>Erwartetes Resultat</w:t>
            </w:r>
          </w:p>
        </w:tc>
        <w:tc>
          <w:tcPr>
            <w:tcW w:w="7082" w:type="dxa"/>
          </w:tcPr>
          <w:p w14:paraId="48B4C314" w14:textId="77777777" w:rsidR="001D56DA" w:rsidRDefault="001D56DA" w:rsidP="0084563F">
            <w:r>
              <w:t xml:space="preserve">1. Schicht </w:t>
            </w:r>
            <w:r w:rsidR="00DA1BF0">
              <w:t>erscheint</w:t>
            </w:r>
            <w:r>
              <w:t xml:space="preserve">, 2. Änderung erscheint, 3. Schicht </w:t>
            </w:r>
            <w:r w:rsidR="00DA1BF0">
              <w:t>erscheint nicht mehr</w:t>
            </w:r>
            <w:r>
              <w:t>.</w:t>
            </w:r>
          </w:p>
        </w:tc>
      </w:tr>
      <w:tr w:rsidR="001D56DA" w14:paraId="67F2B3A8" w14:textId="77777777" w:rsidTr="0084563F">
        <w:tc>
          <w:tcPr>
            <w:tcW w:w="1980" w:type="dxa"/>
          </w:tcPr>
          <w:p w14:paraId="53C143E4" w14:textId="77777777" w:rsidR="001D56DA" w:rsidRDefault="001D56DA" w:rsidP="0084563F">
            <w:r>
              <w:t>Effektives Resultat</w:t>
            </w:r>
          </w:p>
        </w:tc>
        <w:tc>
          <w:tcPr>
            <w:tcW w:w="7082" w:type="dxa"/>
          </w:tcPr>
          <w:p w14:paraId="385675D1" w14:textId="77777777" w:rsidR="001D56DA" w:rsidRDefault="001D56DA" w:rsidP="0084563F">
            <w:r w:rsidRPr="002D5457">
              <w:t>Alle erwarteten Resultate sind eingetroffen.</w:t>
            </w:r>
          </w:p>
        </w:tc>
      </w:tr>
      <w:tr w:rsidR="001D56DA" w14:paraId="39DC8E15" w14:textId="77777777" w:rsidTr="0084563F">
        <w:tc>
          <w:tcPr>
            <w:tcW w:w="1980" w:type="dxa"/>
          </w:tcPr>
          <w:p w14:paraId="64E320FA" w14:textId="77777777" w:rsidR="001D56DA" w:rsidRDefault="001D56DA" w:rsidP="0084563F">
            <w:r>
              <w:t>Teststatus</w:t>
            </w:r>
          </w:p>
        </w:tc>
        <w:tc>
          <w:tcPr>
            <w:tcW w:w="7082" w:type="dxa"/>
          </w:tcPr>
          <w:p w14:paraId="7874F4B4" w14:textId="77777777" w:rsidR="001D56DA" w:rsidRDefault="001D56DA" w:rsidP="0084563F">
            <w:r>
              <w:t>Erfolgreich, ohne Bemerkungen.</w:t>
            </w:r>
          </w:p>
        </w:tc>
      </w:tr>
    </w:tbl>
    <w:p w14:paraId="5D439CA9" w14:textId="77777777" w:rsidR="001D56DA" w:rsidRDefault="001D56DA" w:rsidP="001D56DA">
      <w:pPr>
        <w:pStyle w:val="Untertitel"/>
      </w:pPr>
    </w:p>
    <w:p w14:paraId="05DDE1DB" w14:textId="77777777" w:rsidR="001D56DA" w:rsidRDefault="001D56DA" w:rsidP="001D56DA">
      <w:pPr>
        <w:pStyle w:val="Untertitel"/>
      </w:pPr>
      <w:r>
        <w:t>Ablauf</w:t>
      </w:r>
    </w:p>
    <w:p w14:paraId="2C2E3599" w14:textId="77777777" w:rsidR="001D56DA" w:rsidRDefault="001D56DA" w:rsidP="001D56DA">
      <w:pPr>
        <w:pStyle w:val="Listenabsatz"/>
        <w:numPr>
          <w:ilvl w:val="0"/>
          <w:numId w:val="33"/>
        </w:numPr>
      </w:pPr>
      <w:r>
        <w:t>Plan-Bearbeitung geöffnet.</w:t>
      </w:r>
    </w:p>
    <w:p w14:paraId="03CAFA6A" w14:textId="77777777" w:rsidR="00D214F9" w:rsidRDefault="001D56DA" w:rsidP="00D214F9">
      <w:pPr>
        <w:pStyle w:val="Listenabsatz"/>
        <w:numPr>
          <w:ilvl w:val="0"/>
          <w:numId w:val="33"/>
        </w:numPr>
      </w:pPr>
      <w:r>
        <w:t xml:space="preserve">Schicht </w:t>
      </w:r>
      <w:r w:rsidR="00D214F9">
        <w:t>mit</w:t>
      </w:r>
      <w:r>
        <w:t xml:space="preserve"> Formular definiert und gespeichert</w:t>
      </w:r>
      <w:r w:rsidR="00DD485A">
        <w:t xml:space="preserve"> (1. Erwartetes Resultat eingetroffen)</w:t>
      </w:r>
      <w:r>
        <w:t>.</w:t>
      </w:r>
    </w:p>
    <w:p w14:paraId="1CF56118" w14:textId="5D86482D" w:rsidR="001D56DA" w:rsidRPr="00D214F9" w:rsidRDefault="00D214F9" w:rsidP="00D214F9">
      <w:pPr>
        <w:pStyle w:val="Listenabsatz"/>
      </w:pPr>
      <w:r>
        <w:rPr>
          <w:i/>
        </w:rPr>
        <w:t xml:space="preserve">+ </w:t>
      </w:r>
      <w:r w:rsidR="007401BC">
        <w:rPr>
          <w:i/>
        </w:rPr>
        <w:t>Dienstplan</w:t>
      </w:r>
      <w:r w:rsidR="001D56DA" w:rsidRPr="00D214F9">
        <w:rPr>
          <w:i/>
        </w:rPr>
        <w:t xml:space="preserve"> geöffnet</w:t>
      </w:r>
      <w:r w:rsidRPr="00D214F9">
        <w:rPr>
          <w:i/>
        </w:rPr>
        <w:t xml:space="preserve"> und </w:t>
      </w:r>
      <w:r w:rsidR="001D56DA" w:rsidRPr="00D214F9">
        <w:rPr>
          <w:i/>
        </w:rPr>
        <w:t>Einsatz nach FT-002 mit neuer Schicht erstellt.</w:t>
      </w:r>
    </w:p>
    <w:p w14:paraId="0C9A8C1F" w14:textId="77777777" w:rsidR="001D56DA" w:rsidRDefault="0070799A" w:rsidP="001D56DA">
      <w:pPr>
        <w:pStyle w:val="Listenabsatz"/>
        <w:numPr>
          <w:ilvl w:val="0"/>
          <w:numId w:val="33"/>
        </w:numPr>
      </w:pPr>
      <w:r>
        <w:t xml:space="preserve">Erstellte </w:t>
      </w:r>
      <w:r w:rsidR="00D214F9">
        <w:t>Schicht bearbeitet</w:t>
      </w:r>
      <w:r w:rsidR="001D56DA">
        <w:t xml:space="preserve"> und gespeichert</w:t>
      </w:r>
      <w:r w:rsidR="00D214F9">
        <w:t xml:space="preserve"> (2. Erwartetes Resultat eingetroffen)</w:t>
      </w:r>
      <w:r w:rsidR="001D56DA">
        <w:t>.</w:t>
      </w:r>
    </w:p>
    <w:p w14:paraId="1FFE2FCB" w14:textId="4E1E672A" w:rsidR="001D56DA" w:rsidRPr="00D214F9" w:rsidRDefault="00D214F9" w:rsidP="00D214F9">
      <w:pPr>
        <w:pStyle w:val="Listenabsatz"/>
        <w:rPr>
          <w:i/>
        </w:rPr>
      </w:pPr>
      <w:r w:rsidRPr="00D214F9">
        <w:rPr>
          <w:i/>
        </w:rPr>
        <w:t xml:space="preserve">+ </w:t>
      </w:r>
      <w:r w:rsidR="007401BC">
        <w:rPr>
          <w:i/>
        </w:rPr>
        <w:t>Dienstplan</w:t>
      </w:r>
      <w:r w:rsidR="007401BC" w:rsidRPr="00D214F9">
        <w:rPr>
          <w:i/>
        </w:rPr>
        <w:t xml:space="preserve"> </w:t>
      </w:r>
      <w:r w:rsidR="001D56DA" w:rsidRPr="00D214F9">
        <w:rPr>
          <w:i/>
        </w:rPr>
        <w:t>geöffnet und Änderungen überprüft.</w:t>
      </w:r>
    </w:p>
    <w:p w14:paraId="757C50DD" w14:textId="77777777" w:rsidR="001D56DA" w:rsidRDefault="001D56DA" w:rsidP="001D56DA">
      <w:pPr>
        <w:pStyle w:val="Listenabsatz"/>
        <w:numPr>
          <w:ilvl w:val="0"/>
          <w:numId w:val="33"/>
        </w:numPr>
      </w:pPr>
      <w:r>
        <w:t xml:space="preserve"> «Löschen» Knopf</w:t>
      </w:r>
      <w:r w:rsidR="0070799A">
        <w:t xml:space="preserve"> im Formular zur</w:t>
      </w:r>
      <w:r>
        <w:t xml:space="preserve"> </w:t>
      </w:r>
      <w:r w:rsidR="0070799A">
        <w:t>erstellten</w:t>
      </w:r>
      <w:r>
        <w:t xml:space="preserve"> Schicht angeklickt.</w:t>
      </w:r>
    </w:p>
    <w:p w14:paraId="3D37317C" w14:textId="77777777" w:rsidR="001D56DA" w:rsidRDefault="001D56DA" w:rsidP="001D56DA">
      <w:pPr>
        <w:pStyle w:val="Listenabsatz"/>
        <w:numPr>
          <w:ilvl w:val="0"/>
          <w:numId w:val="33"/>
        </w:numPr>
      </w:pPr>
      <w:r>
        <w:t>Warnungs-Dialog bestätigt</w:t>
      </w:r>
      <w:r w:rsidR="00D214F9">
        <w:t xml:space="preserve"> </w:t>
      </w:r>
      <w:r w:rsidR="00D214F9" w:rsidRPr="00D4272A">
        <w:t>(3. Erwartetes Resultat eingetroffen)</w:t>
      </w:r>
      <w:r>
        <w:t>.</w:t>
      </w:r>
    </w:p>
    <w:p w14:paraId="09723DFD" w14:textId="68338ED9" w:rsidR="0070799A" w:rsidRPr="0077356C" w:rsidRDefault="00D214F9" w:rsidP="0077356C">
      <w:pPr>
        <w:pStyle w:val="Listenabsatz"/>
        <w:rPr>
          <w:i/>
        </w:rPr>
      </w:pPr>
      <w:r w:rsidRPr="0070799A">
        <w:rPr>
          <w:i/>
        </w:rPr>
        <w:t xml:space="preserve">+ </w:t>
      </w:r>
      <w:r w:rsidR="007401BC">
        <w:rPr>
          <w:i/>
        </w:rPr>
        <w:t>Dienstplan</w:t>
      </w:r>
      <w:r w:rsidR="007401BC" w:rsidRPr="00D214F9">
        <w:rPr>
          <w:i/>
        </w:rPr>
        <w:t xml:space="preserve"> </w:t>
      </w:r>
      <w:r w:rsidR="001D56DA" w:rsidRPr="0070799A">
        <w:rPr>
          <w:i/>
        </w:rPr>
        <w:t>geöffnet und Änderungen überprüft.</w:t>
      </w:r>
    </w:p>
    <w:p w14:paraId="7EC0C183" w14:textId="77777777" w:rsidR="004F6577" w:rsidRDefault="004F6577">
      <w:r>
        <w:br w:type="page"/>
      </w:r>
    </w:p>
    <w:p w14:paraId="43CCBE0B" w14:textId="77777777" w:rsidR="00BF7753" w:rsidRPr="00B55C5D" w:rsidRDefault="00BF7753" w:rsidP="00BF7753"/>
    <w:p w14:paraId="20A384CA" w14:textId="77777777" w:rsidR="001D56DA" w:rsidRDefault="001D56DA" w:rsidP="001D56DA">
      <w:pPr>
        <w:pStyle w:val="berschrift3"/>
      </w:pPr>
      <w:bookmarkStart w:id="144" w:name="_Toc7616920"/>
      <w:bookmarkStart w:id="145" w:name="_Toc8393935"/>
      <w:r>
        <w:t>FT-005 – Zeiten erstellen, bearbeiten und löschen</w:t>
      </w:r>
      <w:bookmarkEnd w:id="144"/>
      <w:bookmarkEnd w:id="145"/>
    </w:p>
    <w:tbl>
      <w:tblPr>
        <w:tblStyle w:val="TabellemithellemGitternetz1"/>
        <w:tblW w:w="0" w:type="auto"/>
        <w:tblLook w:val="04A0" w:firstRow="1" w:lastRow="0" w:firstColumn="1" w:lastColumn="0" w:noHBand="0" w:noVBand="1"/>
      </w:tblPr>
      <w:tblGrid>
        <w:gridCol w:w="1980"/>
        <w:gridCol w:w="7082"/>
      </w:tblGrid>
      <w:tr w:rsidR="001D56DA" w14:paraId="6323A5F0" w14:textId="77777777" w:rsidTr="0084563F">
        <w:tc>
          <w:tcPr>
            <w:tcW w:w="1980" w:type="dxa"/>
          </w:tcPr>
          <w:p w14:paraId="3C29F63A" w14:textId="77777777" w:rsidR="001D56DA" w:rsidRDefault="001D56DA" w:rsidP="0084563F">
            <w:r>
              <w:t>Name</w:t>
            </w:r>
          </w:p>
        </w:tc>
        <w:tc>
          <w:tcPr>
            <w:tcW w:w="7082" w:type="dxa"/>
          </w:tcPr>
          <w:p w14:paraId="30D7D56E" w14:textId="77777777" w:rsidR="001D56DA" w:rsidRDefault="001D56DA" w:rsidP="0084563F">
            <w:r>
              <w:t>FT-005</w:t>
            </w:r>
          </w:p>
        </w:tc>
      </w:tr>
      <w:tr w:rsidR="00D67D4D" w14:paraId="0D9477FC" w14:textId="77777777" w:rsidTr="0084563F">
        <w:tc>
          <w:tcPr>
            <w:tcW w:w="1980" w:type="dxa"/>
          </w:tcPr>
          <w:p w14:paraId="69A1E53E" w14:textId="77777777" w:rsidR="00D67D4D" w:rsidRDefault="00D67D4D" w:rsidP="00D67D4D">
            <w:r>
              <w:t>Tester / Umgebung</w:t>
            </w:r>
          </w:p>
        </w:tc>
        <w:tc>
          <w:tcPr>
            <w:tcW w:w="7082" w:type="dxa"/>
          </w:tcPr>
          <w:p w14:paraId="02E45B70" w14:textId="77777777" w:rsidR="00D67D4D" w:rsidRDefault="00D67D4D" w:rsidP="00D67D4D">
            <w:r>
              <w:t>Elia Reutlinger / Nach Konzept</w:t>
            </w:r>
          </w:p>
        </w:tc>
      </w:tr>
      <w:tr w:rsidR="00D67D4D" w14:paraId="098D07D0" w14:textId="77777777" w:rsidTr="0084563F">
        <w:tc>
          <w:tcPr>
            <w:tcW w:w="1980" w:type="dxa"/>
          </w:tcPr>
          <w:p w14:paraId="13CBBD0B" w14:textId="77777777" w:rsidR="00D67D4D" w:rsidRDefault="00D67D4D" w:rsidP="00D67D4D">
            <w:r>
              <w:t>Datum</w:t>
            </w:r>
          </w:p>
        </w:tc>
        <w:tc>
          <w:tcPr>
            <w:tcW w:w="7082" w:type="dxa"/>
          </w:tcPr>
          <w:p w14:paraId="0A2005D9" w14:textId="77777777" w:rsidR="00D67D4D" w:rsidRDefault="00D67D4D" w:rsidP="00D67D4D">
            <w:r>
              <w:t>08.05.2019</w:t>
            </w:r>
          </w:p>
        </w:tc>
      </w:tr>
      <w:tr w:rsidR="001D56DA" w14:paraId="535ADE17" w14:textId="77777777" w:rsidTr="0084563F">
        <w:tc>
          <w:tcPr>
            <w:tcW w:w="1980" w:type="dxa"/>
          </w:tcPr>
          <w:p w14:paraId="02716FF6" w14:textId="77777777" w:rsidR="001D56DA" w:rsidRDefault="001D56DA" w:rsidP="0084563F">
            <w:r>
              <w:t>Erwartetes Resultat</w:t>
            </w:r>
          </w:p>
        </w:tc>
        <w:tc>
          <w:tcPr>
            <w:tcW w:w="7082" w:type="dxa"/>
          </w:tcPr>
          <w:p w14:paraId="54E0E916" w14:textId="77777777" w:rsidR="001D56DA" w:rsidRDefault="001D56DA" w:rsidP="0084563F">
            <w:r>
              <w:t xml:space="preserve">1. Zeit </w:t>
            </w:r>
            <w:r w:rsidR="003B32E0">
              <w:t>erscheint</w:t>
            </w:r>
            <w:r>
              <w:t xml:space="preserve">, 2. Änderung </w:t>
            </w:r>
            <w:r w:rsidR="003B32E0">
              <w:t>erfolgreich</w:t>
            </w:r>
            <w:r>
              <w:t xml:space="preserve">, 3. Zeit </w:t>
            </w:r>
            <w:r w:rsidR="003B32E0">
              <w:t xml:space="preserve">erscheint </w:t>
            </w:r>
            <w:r>
              <w:t>nicht mehr</w:t>
            </w:r>
            <w:r w:rsidR="003B32E0">
              <w:t>.</w:t>
            </w:r>
          </w:p>
        </w:tc>
      </w:tr>
      <w:tr w:rsidR="001D56DA" w14:paraId="1D061A4F" w14:textId="77777777" w:rsidTr="0084563F">
        <w:tc>
          <w:tcPr>
            <w:tcW w:w="1980" w:type="dxa"/>
          </w:tcPr>
          <w:p w14:paraId="6006F4D1" w14:textId="77777777" w:rsidR="001D56DA" w:rsidRDefault="001D56DA" w:rsidP="0084563F">
            <w:r>
              <w:t>Effektives Resultat</w:t>
            </w:r>
          </w:p>
        </w:tc>
        <w:tc>
          <w:tcPr>
            <w:tcW w:w="7082" w:type="dxa"/>
          </w:tcPr>
          <w:p w14:paraId="05EAD550" w14:textId="77777777" w:rsidR="001D56DA" w:rsidRDefault="001D56DA" w:rsidP="0084563F">
            <w:r w:rsidRPr="002D5457">
              <w:t>Alle erwarteten Resultate sind eingetroffen.</w:t>
            </w:r>
          </w:p>
        </w:tc>
      </w:tr>
      <w:tr w:rsidR="001D56DA" w14:paraId="139E0B06" w14:textId="77777777" w:rsidTr="0084563F">
        <w:tc>
          <w:tcPr>
            <w:tcW w:w="1980" w:type="dxa"/>
          </w:tcPr>
          <w:p w14:paraId="0E2BFDAD" w14:textId="77777777" w:rsidR="001D56DA" w:rsidRDefault="001D56DA" w:rsidP="0084563F">
            <w:r>
              <w:t>Teststatus</w:t>
            </w:r>
          </w:p>
        </w:tc>
        <w:tc>
          <w:tcPr>
            <w:tcW w:w="7082" w:type="dxa"/>
          </w:tcPr>
          <w:p w14:paraId="48AF996F" w14:textId="77777777" w:rsidR="001D56DA" w:rsidRDefault="001D56DA" w:rsidP="0084563F">
            <w:r>
              <w:t>Erfolgreich, ohne Bemerkungen.</w:t>
            </w:r>
          </w:p>
        </w:tc>
      </w:tr>
    </w:tbl>
    <w:p w14:paraId="31199489" w14:textId="77777777" w:rsidR="001D56DA" w:rsidRDefault="001D56DA" w:rsidP="001D56DA">
      <w:pPr>
        <w:pStyle w:val="Untertitel"/>
      </w:pPr>
    </w:p>
    <w:p w14:paraId="3D641DD1" w14:textId="77777777" w:rsidR="00D26BAD" w:rsidRDefault="001D56DA" w:rsidP="00D26BAD">
      <w:pPr>
        <w:pStyle w:val="Untertitel"/>
      </w:pPr>
      <w:r>
        <w:t>Ablauf</w:t>
      </w:r>
    </w:p>
    <w:p w14:paraId="44D8B0CB" w14:textId="77777777" w:rsidR="00D26BAD" w:rsidRDefault="00D26BAD" w:rsidP="00D26BAD">
      <w:pPr>
        <w:pStyle w:val="Listenabsatz"/>
        <w:numPr>
          <w:ilvl w:val="0"/>
          <w:numId w:val="46"/>
        </w:numPr>
      </w:pPr>
      <w:r>
        <w:t>Plan-Bearbeitung geöffnet.</w:t>
      </w:r>
    </w:p>
    <w:p w14:paraId="48033BBB" w14:textId="77777777" w:rsidR="00D26BAD" w:rsidRDefault="00D26BAD" w:rsidP="00D26BAD">
      <w:pPr>
        <w:pStyle w:val="Listenabsatz"/>
        <w:numPr>
          <w:ilvl w:val="0"/>
          <w:numId w:val="46"/>
        </w:numPr>
      </w:pPr>
      <w:r>
        <w:t>Zeit erstellt und gespeichert (1. Erwartetes Resultat eingetroffen).</w:t>
      </w:r>
    </w:p>
    <w:p w14:paraId="3F17428F" w14:textId="0CEB4DDC" w:rsidR="00D26BAD" w:rsidRPr="00D214F9" w:rsidRDefault="00D26BAD" w:rsidP="00D26BAD">
      <w:pPr>
        <w:pStyle w:val="Listenabsatz"/>
      </w:pPr>
      <w:r>
        <w:rPr>
          <w:i/>
        </w:rPr>
        <w:t xml:space="preserve">+ </w:t>
      </w:r>
      <w:r w:rsidR="007401BC">
        <w:rPr>
          <w:i/>
        </w:rPr>
        <w:t>Dienstplan</w:t>
      </w:r>
      <w:r w:rsidR="007401BC" w:rsidRPr="00D214F9">
        <w:rPr>
          <w:i/>
        </w:rPr>
        <w:t xml:space="preserve"> </w:t>
      </w:r>
      <w:r w:rsidRPr="00D214F9">
        <w:rPr>
          <w:i/>
        </w:rPr>
        <w:t xml:space="preserve">geöffnet und Einsatz nach FT-002 </w:t>
      </w:r>
      <w:r>
        <w:rPr>
          <w:i/>
        </w:rPr>
        <w:t xml:space="preserve">in neuer Zeit </w:t>
      </w:r>
      <w:r w:rsidRPr="00D214F9">
        <w:rPr>
          <w:i/>
        </w:rPr>
        <w:t>erstellt.</w:t>
      </w:r>
    </w:p>
    <w:p w14:paraId="7A6148AE" w14:textId="77777777" w:rsidR="00D26BAD" w:rsidRDefault="00D26BAD" w:rsidP="00D26BAD">
      <w:pPr>
        <w:pStyle w:val="Listenabsatz"/>
        <w:numPr>
          <w:ilvl w:val="0"/>
          <w:numId w:val="46"/>
        </w:numPr>
      </w:pPr>
      <w:r>
        <w:t>Erstellte Zeit verändert und gespeichert (2. Erwartetes Resultat eingetroffen).</w:t>
      </w:r>
    </w:p>
    <w:p w14:paraId="012E2829" w14:textId="14BB8B8E" w:rsidR="00D26BAD" w:rsidRPr="00D214F9" w:rsidRDefault="00D26BAD" w:rsidP="00D26BAD">
      <w:pPr>
        <w:pStyle w:val="Listenabsatz"/>
        <w:rPr>
          <w:i/>
        </w:rPr>
      </w:pPr>
      <w:r w:rsidRPr="00D214F9">
        <w:rPr>
          <w:i/>
        </w:rPr>
        <w:t xml:space="preserve">+ </w:t>
      </w:r>
      <w:r w:rsidR="007401BC">
        <w:rPr>
          <w:i/>
        </w:rPr>
        <w:t>Dienstplan</w:t>
      </w:r>
      <w:r w:rsidR="007401BC" w:rsidRPr="00D214F9">
        <w:rPr>
          <w:i/>
        </w:rPr>
        <w:t xml:space="preserve"> </w:t>
      </w:r>
      <w:r w:rsidRPr="00D214F9">
        <w:rPr>
          <w:i/>
        </w:rPr>
        <w:t>geöffnet und Änderungen überprüft.</w:t>
      </w:r>
    </w:p>
    <w:p w14:paraId="62C76491" w14:textId="77777777" w:rsidR="00D26BAD" w:rsidRDefault="00D26BAD" w:rsidP="00D26BAD">
      <w:pPr>
        <w:pStyle w:val="Listenabsatz"/>
        <w:numPr>
          <w:ilvl w:val="0"/>
          <w:numId w:val="46"/>
        </w:numPr>
      </w:pPr>
      <w:r>
        <w:t xml:space="preserve"> «Löschen» bei Zeit geklickt und gespeichert </w:t>
      </w:r>
      <w:r w:rsidRPr="00D4272A">
        <w:t>(3. Erwartetes Resultat eingetroffen)</w:t>
      </w:r>
      <w:r>
        <w:t>.</w:t>
      </w:r>
    </w:p>
    <w:p w14:paraId="1669E6F2" w14:textId="723558BE" w:rsidR="0077356C" w:rsidRDefault="00D26BAD" w:rsidP="004F6577">
      <w:pPr>
        <w:pStyle w:val="Listenabsatz"/>
        <w:rPr>
          <w:i/>
        </w:rPr>
      </w:pPr>
      <w:r w:rsidRPr="0070799A">
        <w:rPr>
          <w:i/>
        </w:rPr>
        <w:t xml:space="preserve">+ </w:t>
      </w:r>
      <w:r w:rsidR="007401BC">
        <w:rPr>
          <w:i/>
        </w:rPr>
        <w:t>Dienstplan</w:t>
      </w:r>
      <w:r w:rsidR="007401BC" w:rsidRPr="00D214F9">
        <w:rPr>
          <w:i/>
        </w:rPr>
        <w:t xml:space="preserve"> </w:t>
      </w:r>
      <w:r w:rsidRPr="0070799A">
        <w:rPr>
          <w:i/>
        </w:rPr>
        <w:t>geöffnet und Änderungen überprüft.</w:t>
      </w:r>
    </w:p>
    <w:p w14:paraId="5585C15F" w14:textId="77777777" w:rsidR="00294705" w:rsidRPr="0025134E" w:rsidRDefault="00294705" w:rsidP="0025134E">
      <w:pPr>
        <w:rPr>
          <w:i/>
        </w:rPr>
      </w:pPr>
    </w:p>
    <w:p w14:paraId="2412AD07" w14:textId="77777777" w:rsidR="001D56DA" w:rsidRPr="00432EEB" w:rsidRDefault="001D56DA" w:rsidP="001D56DA">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tbl>
      <w:tblPr>
        <w:tblStyle w:val="TabellemithellemGitternetz1"/>
        <w:tblW w:w="9072" w:type="dxa"/>
        <w:tblInd w:w="-5" w:type="dxa"/>
        <w:tblLook w:val="04A0" w:firstRow="1" w:lastRow="0" w:firstColumn="1" w:lastColumn="0" w:noHBand="0" w:noVBand="1"/>
      </w:tblPr>
      <w:tblGrid>
        <w:gridCol w:w="1985"/>
        <w:gridCol w:w="7087"/>
      </w:tblGrid>
      <w:tr w:rsidR="001D56DA" w:rsidRPr="00125548" w14:paraId="65E4CB84" w14:textId="77777777" w:rsidTr="0084563F">
        <w:tc>
          <w:tcPr>
            <w:tcW w:w="1985" w:type="dxa"/>
          </w:tcPr>
          <w:p w14:paraId="7B849B43" w14:textId="77777777" w:rsidR="001D56DA" w:rsidRPr="00125548" w:rsidRDefault="001D56DA" w:rsidP="0084563F">
            <w:pPr>
              <w:pStyle w:val="KeinLeerraum"/>
            </w:pPr>
            <w:r w:rsidRPr="00125548">
              <w:t>Name</w:t>
            </w:r>
          </w:p>
        </w:tc>
        <w:tc>
          <w:tcPr>
            <w:tcW w:w="7087" w:type="dxa"/>
          </w:tcPr>
          <w:p w14:paraId="2945629C" w14:textId="77777777" w:rsidR="001D56DA" w:rsidRPr="00125548" w:rsidRDefault="001D56DA" w:rsidP="0084563F">
            <w:pPr>
              <w:pStyle w:val="KeinLeerraum"/>
            </w:pPr>
            <w:r w:rsidRPr="00125548">
              <w:t>FT-006</w:t>
            </w:r>
          </w:p>
        </w:tc>
      </w:tr>
      <w:tr w:rsidR="00D67D4D" w:rsidRPr="00125548" w14:paraId="59DF21D3" w14:textId="77777777" w:rsidTr="0084563F">
        <w:tc>
          <w:tcPr>
            <w:tcW w:w="1985" w:type="dxa"/>
          </w:tcPr>
          <w:p w14:paraId="156086C9" w14:textId="77777777" w:rsidR="00D67D4D" w:rsidRDefault="00D67D4D" w:rsidP="00D67D4D">
            <w:r>
              <w:t>Tester / Umgebung</w:t>
            </w:r>
          </w:p>
        </w:tc>
        <w:tc>
          <w:tcPr>
            <w:tcW w:w="7087" w:type="dxa"/>
          </w:tcPr>
          <w:p w14:paraId="331F7BDA" w14:textId="77777777" w:rsidR="00D67D4D" w:rsidRDefault="00D67D4D" w:rsidP="00D67D4D">
            <w:r>
              <w:t>Elia Reutlinger / Nach Konzept</w:t>
            </w:r>
          </w:p>
        </w:tc>
      </w:tr>
      <w:tr w:rsidR="00D67D4D" w:rsidRPr="00125548" w14:paraId="262B2681" w14:textId="77777777" w:rsidTr="0084563F">
        <w:tc>
          <w:tcPr>
            <w:tcW w:w="1985" w:type="dxa"/>
          </w:tcPr>
          <w:p w14:paraId="60218E5E" w14:textId="77777777" w:rsidR="00D67D4D" w:rsidRDefault="00D67D4D" w:rsidP="00D67D4D">
            <w:r>
              <w:t>Datum</w:t>
            </w:r>
          </w:p>
        </w:tc>
        <w:tc>
          <w:tcPr>
            <w:tcW w:w="7087" w:type="dxa"/>
          </w:tcPr>
          <w:p w14:paraId="025F8983" w14:textId="77777777" w:rsidR="00D67D4D" w:rsidRDefault="00D67D4D" w:rsidP="00D67D4D">
            <w:r>
              <w:t>08.05.2019</w:t>
            </w:r>
          </w:p>
        </w:tc>
      </w:tr>
      <w:tr w:rsidR="001D56DA" w:rsidRPr="00125548" w14:paraId="30537FE4" w14:textId="77777777" w:rsidTr="0084563F">
        <w:tc>
          <w:tcPr>
            <w:tcW w:w="1985" w:type="dxa"/>
          </w:tcPr>
          <w:p w14:paraId="6070FA61" w14:textId="77777777" w:rsidR="001D56DA" w:rsidRPr="00125548" w:rsidRDefault="001D56DA" w:rsidP="0084563F">
            <w:pPr>
              <w:pStyle w:val="KeinLeerraum"/>
            </w:pPr>
            <w:r w:rsidRPr="00125548">
              <w:t>Erwartetes Resultat</w:t>
            </w:r>
          </w:p>
        </w:tc>
        <w:tc>
          <w:tcPr>
            <w:tcW w:w="7087" w:type="dxa"/>
          </w:tcPr>
          <w:p w14:paraId="69425213" w14:textId="77777777" w:rsidR="001D56DA" w:rsidRPr="00125548" w:rsidRDefault="001D56DA" w:rsidP="0084563F">
            <w:pPr>
              <w:pStyle w:val="KeinLeerraum"/>
            </w:pPr>
            <w:r w:rsidRPr="00125548">
              <w:t>Die Berechtigungen werden übernommen.</w:t>
            </w:r>
          </w:p>
        </w:tc>
      </w:tr>
      <w:tr w:rsidR="001D56DA" w:rsidRPr="00125548" w14:paraId="446243D4" w14:textId="77777777" w:rsidTr="0084563F">
        <w:tc>
          <w:tcPr>
            <w:tcW w:w="1985" w:type="dxa"/>
          </w:tcPr>
          <w:p w14:paraId="0E5E1144" w14:textId="77777777" w:rsidR="001D56DA" w:rsidRPr="00125548" w:rsidRDefault="001D56DA" w:rsidP="0084563F">
            <w:pPr>
              <w:pStyle w:val="KeinLeerraum"/>
            </w:pPr>
            <w:r w:rsidRPr="00125548">
              <w:t>Effektives Resultat</w:t>
            </w:r>
          </w:p>
        </w:tc>
        <w:tc>
          <w:tcPr>
            <w:tcW w:w="7087" w:type="dxa"/>
          </w:tcPr>
          <w:p w14:paraId="49C92376" w14:textId="77777777" w:rsidR="001D56DA" w:rsidRPr="00125548" w:rsidRDefault="001D56DA" w:rsidP="0084563F">
            <w:pPr>
              <w:pStyle w:val="KeinLeerraum"/>
            </w:pPr>
            <w:r w:rsidRPr="00125548">
              <w:t>Der Benutzer hat die neuen Berechtigungen erhalten.</w:t>
            </w:r>
          </w:p>
        </w:tc>
      </w:tr>
      <w:tr w:rsidR="001D56DA" w:rsidRPr="00125548" w14:paraId="21721D4A" w14:textId="77777777" w:rsidTr="0084563F">
        <w:tc>
          <w:tcPr>
            <w:tcW w:w="1985" w:type="dxa"/>
          </w:tcPr>
          <w:p w14:paraId="08D0ED51" w14:textId="77777777" w:rsidR="001D56DA" w:rsidRPr="00125548" w:rsidRDefault="001D56DA" w:rsidP="0084563F">
            <w:pPr>
              <w:pStyle w:val="KeinLeerraum"/>
            </w:pPr>
            <w:r w:rsidRPr="00125548">
              <w:t>Teststatus</w:t>
            </w:r>
          </w:p>
        </w:tc>
        <w:tc>
          <w:tcPr>
            <w:tcW w:w="7087" w:type="dxa"/>
          </w:tcPr>
          <w:p w14:paraId="522CF2F9" w14:textId="77777777" w:rsidR="001D56DA" w:rsidRPr="00125548" w:rsidRDefault="001D56DA" w:rsidP="0084563F">
            <w:pPr>
              <w:pStyle w:val="KeinLeerraum"/>
            </w:pPr>
            <w:r w:rsidRPr="00125548">
              <w:t>Erfolgreich</w:t>
            </w:r>
          </w:p>
        </w:tc>
      </w:tr>
    </w:tbl>
    <w:p w14:paraId="31DA69C3" w14:textId="77777777" w:rsidR="001D56DA" w:rsidRPr="00432EEB" w:rsidRDefault="001D56DA" w:rsidP="001D56DA">
      <w:pPr>
        <w:numPr>
          <w:ilvl w:val="1"/>
          <w:numId w:val="0"/>
        </w:numPr>
        <w:spacing w:after="0"/>
        <w:rPr>
          <w:rFonts w:ascii="MetaPro-Bold" w:eastAsiaTheme="minorEastAsia" w:hAnsi="MetaPro-Bold"/>
          <w:color w:val="444444"/>
          <w:spacing w:val="15"/>
        </w:rPr>
      </w:pPr>
    </w:p>
    <w:p w14:paraId="23183B6D" w14:textId="77777777" w:rsidR="001D56DA" w:rsidRPr="00432EEB" w:rsidRDefault="001D56DA" w:rsidP="001D56DA">
      <w:pPr>
        <w:numPr>
          <w:ilvl w:val="1"/>
          <w:numId w:val="0"/>
        </w:numPr>
        <w:spacing w:after="0"/>
        <w:rPr>
          <w:rFonts w:ascii="MetaPro-Bold" w:eastAsiaTheme="minorEastAsia" w:hAnsi="MetaPro-Bold"/>
          <w:color w:val="444444"/>
          <w:spacing w:val="15"/>
        </w:rPr>
      </w:pPr>
      <w:r w:rsidRPr="00432EEB">
        <w:rPr>
          <w:rFonts w:ascii="MetaPro-Bold" w:eastAsiaTheme="minorEastAsia" w:hAnsi="MetaPro-Bold"/>
          <w:color w:val="444444"/>
          <w:spacing w:val="15"/>
        </w:rPr>
        <w:t>Ablauf</w:t>
      </w:r>
    </w:p>
    <w:p w14:paraId="73AC996A" w14:textId="77777777" w:rsidR="001D56DA" w:rsidRDefault="001D56DA" w:rsidP="001D56DA">
      <w:pPr>
        <w:pStyle w:val="Listenabsatz"/>
        <w:numPr>
          <w:ilvl w:val="0"/>
          <w:numId w:val="35"/>
        </w:numPr>
      </w:pPr>
      <w:r w:rsidRPr="00432EEB">
        <w:t xml:space="preserve">Einstellungen </w:t>
      </w:r>
      <w:r>
        <w:t xml:space="preserve">als Teamleiter </w:t>
      </w:r>
      <w:r w:rsidRPr="00432EEB">
        <w:t>geöffnet.</w:t>
      </w:r>
    </w:p>
    <w:p w14:paraId="3F866906" w14:textId="77777777" w:rsidR="001D56DA" w:rsidRDefault="001D56DA" w:rsidP="001D56DA">
      <w:pPr>
        <w:pStyle w:val="Listenabsatz"/>
        <w:numPr>
          <w:ilvl w:val="0"/>
          <w:numId w:val="35"/>
        </w:numPr>
      </w:pPr>
      <w:r>
        <w:t>Die Rolle eines bestimmten Mitglieds von «Mitglied» auf «Teamleiter» geändert.</w:t>
      </w:r>
    </w:p>
    <w:p w14:paraId="2277EC37" w14:textId="77777777" w:rsidR="001D56DA" w:rsidRDefault="0087467A" w:rsidP="00817364">
      <w:pPr>
        <w:pStyle w:val="Listenabsatz"/>
        <w:numPr>
          <w:ilvl w:val="0"/>
          <w:numId w:val="35"/>
        </w:numPr>
      </w:pPr>
      <w:r>
        <w:t>In Anwendung a</w:t>
      </w:r>
      <w:r w:rsidR="001D56DA">
        <w:t>bgemeldet</w:t>
      </w:r>
      <w:r>
        <w:t xml:space="preserve"> (</w:t>
      </w:r>
      <w:r w:rsidR="001D56DA">
        <w:t>Cookies entfernt)</w:t>
      </w:r>
      <w:r>
        <w:t>, API Login-Parameter auf das bearbeitete Mitglied gesetzt und Anwendung aufgerufen (angemeldet)</w:t>
      </w:r>
      <w:r w:rsidR="001D56DA">
        <w:t>.</w:t>
      </w:r>
    </w:p>
    <w:p w14:paraId="6DADB612" w14:textId="77777777" w:rsidR="001D56DA" w:rsidRPr="00817364" w:rsidRDefault="0087467A" w:rsidP="0087467A">
      <w:pPr>
        <w:pStyle w:val="Listenabsatz"/>
        <w:rPr>
          <w:i/>
        </w:rPr>
      </w:pPr>
      <w:r w:rsidRPr="00817364">
        <w:rPr>
          <w:i/>
        </w:rPr>
        <w:t xml:space="preserve">+ </w:t>
      </w:r>
      <w:r w:rsidR="001D56DA" w:rsidRPr="00817364">
        <w:rPr>
          <w:i/>
        </w:rPr>
        <w:t xml:space="preserve">Eigene Rolle von </w:t>
      </w:r>
      <w:r w:rsidRPr="00817364">
        <w:rPr>
          <w:i/>
        </w:rPr>
        <w:t>«</w:t>
      </w:r>
      <w:r w:rsidR="001D56DA" w:rsidRPr="00817364">
        <w:rPr>
          <w:i/>
        </w:rPr>
        <w:t>Teamleiter</w:t>
      </w:r>
      <w:r w:rsidRPr="00817364">
        <w:rPr>
          <w:i/>
        </w:rPr>
        <w:t>»</w:t>
      </w:r>
      <w:r w:rsidR="001D56DA" w:rsidRPr="00817364">
        <w:rPr>
          <w:i/>
        </w:rPr>
        <w:t xml:space="preserve"> auf </w:t>
      </w:r>
      <w:r w:rsidRPr="00817364">
        <w:rPr>
          <w:i/>
        </w:rPr>
        <w:t>«</w:t>
      </w:r>
      <w:r w:rsidR="001D56DA" w:rsidRPr="00817364">
        <w:rPr>
          <w:i/>
        </w:rPr>
        <w:t>Mitglied</w:t>
      </w:r>
      <w:r w:rsidRPr="00817364">
        <w:rPr>
          <w:i/>
        </w:rPr>
        <w:t>»</w:t>
      </w:r>
      <w:r w:rsidR="001D56DA" w:rsidRPr="00817364">
        <w:rPr>
          <w:i/>
        </w:rPr>
        <w:t xml:space="preserve"> </w:t>
      </w:r>
      <w:r w:rsidRPr="00817364">
        <w:rPr>
          <w:i/>
        </w:rPr>
        <w:t>ge</w:t>
      </w:r>
      <w:r w:rsidR="001D56DA" w:rsidRPr="00817364">
        <w:rPr>
          <w:i/>
        </w:rPr>
        <w:t>änder</w:t>
      </w:r>
      <w:r w:rsidRPr="00817364">
        <w:rPr>
          <w:i/>
        </w:rPr>
        <w:t>t</w:t>
      </w:r>
      <w:r w:rsidR="001D56DA" w:rsidRPr="00817364">
        <w:rPr>
          <w:i/>
        </w:rPr>
        <w:t>.</w:t>
      </w:r>
    </w:p>
    <w:p w14:paraId="3C2EC44E" w14:textId="77777777" w:rsidR="001D56DA" w:rsidRPr="00432EEB" w:rsidRDefault="001D56DA" w:rsidP="001D56DA">
      <w:pPr>
        <w:numPr>
          <w:ilvl w:val="1"/>
          <w:numId w:val="0"/>
        </w:numPr>
        <w:spacing w:after="0"/>
        <w:rPr>
          <w:rFonts w:ascii="MetaPro-Bold" w:eastAsiaTheme="minorEastAsia" w:hAnsi="MetaPro-Bold"/>
          <w:color w:val="444444"/>
          <w:spacing w:val="15"/>
        </w:rPr>
      </w:pPr>
      <w:r>
        <w:rPr>
          <w:rFonts w:ascii="MetaPro-Bold" w:eastAsiaTheme="minorEastAsia" w:hAnsi="MetaPro-Bold"/>
          <w:color w:val="444444"/>
          <w:spacing w:val="15"/>
        </w:rPr>
        <w:t>Bemerkungen</w:t>
      </w:r>
    </w:p>
    <w:p w14:paraId="692DB03C" w14:textId="77777777" w:rsidR="00701543" w:rsidRDefault="001D56DA" w:rsidP="00C65D0A">
      <w:r w:rsidRPr="00432EEB">
        <w:t>Es entstanden keine Probleme.</w:t>
      </w:r>
      <w:r>
        <w:t xml:space="preserve"> Stattdessen war es sogar möglich, die eigene Benutzergruppe wieder auf Mitglied zu ändern, wobei sich die Oberfläche direkt entsprechend anpasste.</w:t>
      </w:r>
    </w:p>
    <w:p w14:paraId="18CEEE14" w14:textId="77777777" w:rsidR="0053452F" w:rsidRDefault="0053452F" w:rsidP="00C65D0A">
      <w:pPr>
        <w:rPr>
          <w:lang w:eastAsia="de-CH"/>
        </w:rPr>
      </w:pPr>
      <w:r>
        <w:rPr>
          <w:lang w:eastAsia="de-CH"/>
        </w:rPr>
        <w:br w:type="page"/>
      </w:r>
    </w:p>
    <w:p w14:paraId="5590278B" w14:textId="77777777" w:rsidR="00C65D0A" w:rsidRDefault="00C65D0A" w:rsidP="00C65D0A">
      <w:pPr>
        <w:pStyle w:val="berschrift2"/>
        <w:rPr>
          <w:lang w:eastAsia="de-CH"/>
        </w:rPr>
      </w:pPr>
      <w:bookmarkStart w:id="146" w:name="_Toc8393936"/>
      <w:r>
        <w:rPr>
          <w:lang w:eastAsia="de-CH"/>
        </w:rPr>
        <w:lastRenderedPageBreak/>
        <w:t>Sicherheitsprüfung</w:t>
      </w:r>
      <w:bookmarkEnd w:id="146"/>
    </w:p>
    <w:p w14:paraId="1649D4C4" w14:textId="77777777" w:rsidR="0070400D" w:rsidRDefault="0008143B" w:rsidP="0008143B">
      <w:r w:rsidRPr="001F73AF">
        <w:t>Nach der Implementierung wurde eine Sicherheitsüberprüfung gemäss den im Sicherheitskonzept definierten Gefahren durchgeführt.</w:t>
      </w:r>
    </w:p>
    <w:p w14:paraId="297431CE" w14:textId="77777777" w:rsidR="0008143B" w:rsidRDefault="00475756" w:rsidP="0008143B">
      <w:pPr>
        <w:pStyle w:val="Untertitel"/>
        <w:rPr>
          <w:lang w:eastAsia="de-CH"/>
        </w:rPr>
      </w:pPr>
      <w:r>
        <w:rPr>
          <w:lang w:eastAsia="de-CH"/>
        </w:rPr>
        <w:t xml:space="preserve">Allgemeines zu </w:t>
      </w:r>
      <w:r w:rsidR="0008143B">
        <w:rPr>
          <w:lang w:eastAsia="de-CH"/>
        </w:rPr>
        <w:t>Cross-Site-Scripting</w:t>
      </w:r>
    </w:p>
    <w:p w14:paraId="69A77411" w14:textId="04A7AF55" w:rsidR="00780DEE" w:rsidRDefault="00780DEE" w:rsidP="00780DEE">
      <w:r w:rsidRPr="00780DEE">
        <w:t xml:space="preserve">Da </w:t>
      </w:r>
      <w:r>
        <w:t>eine</w:t>
      </w:r>
      <w:r w:rsidRPr="00780DEE">
        <w:t xml:space="preserve"> Überprüfung der Eingabewerte auf SQL- und Script-Injection im Back-End ausgeführt wird, </w:t>
      </w:r>
      <w:r>
        <w:t>müsste</w:t>
      </w:r>
      <w:r w:rsidRPr="00780DEE">
        <w:t xml:space="preserve"> zur Vermeidung von Stored XSS nicht auf die Validierung von Eingabewerten geachtet werden. Wenn sich unter Rückgabewerten der API </w:t>
      </w:r>
      <w:r w:rsidR="00DD59C4">
        <w:t xml:space="preserve">trotzdem </w:t>
      </w:r>
      <w:r w:rsidRPr="00780DEE">
        <w:t xml:space="preserve">XSS-Code befinden sollte (Reflected und Stored), wird dieser nicht ausgeführt, da es nie zur Ausführung eines Rückgabewertes kommt. Dies wird durch Vue.js garantiert, indem dynamische Werte </w:t>
      </w:r>
      <w:r w:rsidR="00871C06">
        <w:t xml:space="preserve">grundsätzlich </w:t>
      </w:r>
      <w:r w:rsidRPr="00780DEE">
        <w:t>ni</w:t>
      </w:r>
      <w:r w:rsidR="00265062">
        <w:t>cht</w:t>
      </w:r>
      <w:r w:rsidRPr="00780DEE">
        <w:t xml:space="preserve"> als Code evaluiert werden.</w:t>
      </w:r>
    </w:p>
    <w:p w14:paraId="581C8DE9" w14:textId="77777777" w:rsidR="00392604" w:rsidRPr="0001416E" w:rsidRDefault="00DD59C4" w:rsidP="0001416E">
      <w:r>
        <w:t xml:space="preserve">Die einzige Ausnahme ist der </w:t>
      </w:r>
      <w:r w:rsidRPr="00DD59C4">
        <w:rPr>
          <w:i/>
        </w:rPr>
        <w:t>«v-html»</w:t>
      </w:r>
      <w:r>
        <w:t xml:space="preserve"> Parameter, welcher in einer Komponente zur Darstellung von reinem HTML-Code eingesetzt werden kann. Zusammen mit dem HTML-Code könnte hier auch Script-Code dargestellt und evaluiert werden. Die Anwendung nutzt den </w:t>
      </w:r>
      <w:r w:rsidRPr="00DD59C4">
        <w:rPr>
          <w:i/>
        </w:rPr>
        <w:t>«v-html»</w:t>
      </w:r>
      <w:r>
        <w:t xml:space="preserve"> Parameter jedoch in keiner Komponente, weshalb dieses Risiko auch nicht besteht. Zur Sicherheit wurden die 3 XSS-Varianten trotzdem in der Anwendung überprüft.</w:t>
      </w:r>
    </w:p>
    <w:p w14:paraId="5A7D0666" w14:textId="77777777" w:rsidR="008773CC" w:rsidRPr="008773CC" w:rsidRDefault="008773CC" w:rsidP="008D56C4">
      <w:pPr>
        <w:pStyle w:val="berschrift3"/>
      </w:pPr>
      <w:bookmarkStart w:id="147" w:name="_Toc7616922"/>
      <w:bookmarkStart w:id="148" w:name="_Toc8393937"/>
      <w:r w:rsidRPr="008773CC">
        <w:t>A3 – Stored</w:t>
      </w:r>
      <w:bookmarkEnd w:id="147"/>
      <w:r w:rsidR="00780DEE">
        <w:t xml:space="preserve"> XSS</w:t>
      </w:r>
      <w:bookmarkEnd w:id="148"/>
    </w:p>
    <w:p w14:paraId="096B6055" w14:textId="77777777" w:rsidR="008D2994" w:rsidRDefault="00DD59C4" w:rsidP="00C65D0A">
      <w:pPr>
        <w:rPr>
          <w:lang w:eastAsia="de-CH"/>
        </w:rPr>
      </w:pPr>
      <w:r>
        <w:rPr>
          <w:lang w:eastAsia="de-CH"/>
        </w:rPr>
        <w:t xml:space="preserve">Hierfür wurde schädlicher Code direkt in der Datenbank gespeichert, um die Validierung im Back-End zu umgehen. </w:t>
      </w:r>
      <w:r w:rsidR="0084563F">
        <w:rPr>
          <w:lang w:eastAsia="de-CH"/>
        </w:rPr>
        <w:t>Anschliessend wurde der betroffene Datensatz abgerufen und konnte ohne Probleme dargestellt werden.</w:t>
      </w:r>
    </w:p>
    <w:p w14:paraId="775B5838" w14:textId="77777777" w:rsidR="00A21706" w:rsidRDefault="00381C43" w:rsidP="00A21706">
      <w:pPr>
        <w:keepNext/>
      </w:pPr>
      <w:r>
        <w:rPr>
          <w:noProof/>
        </w:rPr>
        <w:drawing>
          <wp:inline distT="0" distB="0" distL="0" distR="0" wp14:anchorId="671B13B4" wp14:editId="14CFD3EF">
            <wp:extent cx="5760720" cy="114811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148116"/>
                    </a:xfrm>
                    <a:prstGeom prst="rect">
                      <a:avLst/>
                    </a:prstGeom>
                    <a:noFill/>
                    <a:ln>
                      <a:noFill/>
                    </a:ln>
                  </pic:spPr>
                </pic:pic>
              </a:graphicData>
            </a:graphic>
          </wp:inline>
        </w:drawing>
      </w:r>
    </w:p>
    <w:p w14:paraId="06545728" w14:textId="11E1CAE5" w:rsidR="008D2994" w:rsidRDefault="00A21706" w:rsidP="00A21706">
      <w:pPr>
        <w:pStyle w:val="Beschriftung"/>
        <w:jc w:val="right"/>
        <w:rPr>
          <w:lang w:eastAsia="de-CH"/>
        </w:rPr>
      </w:pPr>
      <w:bookmarkStart w:id="149" w:name="_Toc8379447"/>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42</w:t>
      </w:r>
      <w:r w:rsidR="001A30F2">
        <w:rPr>
          <w:noProof/>
        </w:rPr>
        <w:fldChar w:fldCharType="end"/>
      </w:r>
      <w:r>
        <w:t xml:space="preserve"> - Stored-XSS kann problemlos dargestellt werden.</w:t>
      </w:r>
      <w:bookmarkEnd w:id="149"/>
    </w:p>
    <w:p w14:paraId="6CA041EA" w14:textId="77777777" w:rsidR="00F849AE" w:rsidRDefault="00F849AE" w:rsidP="00F849AE">
      <w:pPr>
        <w:pStyle w:val="berschrift3"/>
      </w:pPr>
      <w:bookmarkStart w:id="150" w:name="_Toc8393938"/>
      <w:r>
        <w:t xml:space="preserve">A3 – </w:t>
      </w:r>
      <w:r w:rsidRPr="008773CC">
        <w:t>Reflected XSS</w:t>
      </w:r>
      <w:bookmarkEnd w:id="150"/>
    </w:p>
    <w:p w14:paraId="5B0DAA8A" w14:textId="77777777" w:rsidR="00F849AE" w:rsidRDefault="0084563F" w:rsidP="00F849AE">
      <w:r>
        <w:t xml:space="preserve">Dieses Risiko könnte durch die falsche Verwendung von Daten bestehen, welche im Front-End bearbeitet und sogleich wieder dargestellt werden. Als Beispiel dienten hier </w:t>
      </w:r>
      <w:r w:rsidR="00381C43">
        <w:t xml:space="preserve">wieder </w:t>
      </w:r>
      <w:r>
        <w:t xml:space="preserve">die Schichten, da diese in den Plan-Einstellungen bearbeitet und anschliessend 1:1 auf dem Dashboard abgebildet werden können. Das Einfügen von schädlichem Code als Titel einer Schicht hat jedoch </w:t>
      </w:r>
      <w:r w:rsidR="0007327D">
        <w:t>nirgends</w:t>
      </w:r>
      <w:r>
        <w:t xml:space="preserve"> Probleme verursacht.</w:t>
      </w:r>
    </w:p>
    <w:p w14:paraId="365445C7" w14:textId="77777777" w:rsidR="00A21706" w:rsidRDefault="00061340" w:rsidP="00A21706">
      <w:pPr>
        <w:keepNext/>
        <w:jc w:val="center"/>
      </w:pPr>
      <w:r>
        <w:rPr>
          <w:noProof/>
        </w:rPr>
        <w:drawing>
          <wp:inline distT="0" distB="0" distL="0" distR="0" wp14:anchorId="04022EC0" wp14:editId="62C834B2">
            <wp:extent cx="4615521" cy="1286510"/>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61633" cy="1299363"/>
                    </a:xfrm>
                    <a:prstGeom prst="rect">
                      <a:avLst/>
                    </a:prstGeom>
                    <a:noFill/>
                    <a:ln>
                      <a:noFill/>
                    </a:ln>
                  </pic:spPr>
                </pic:pic>
              </a:graphicData>
            </a:graphic>
          </wp:inline>
        </w:drawing>
      </w:r>
    </w:p>
    <w:p w14:paraId="5A05AE5F" w14:textId="0FA603FD" w:rsidR="0084563F" w:rsidRDefault="00A21706" w:rsidP="00A21706">
      <w:pPr>
        <w:pStyle w:val="Beschriftung"/>
        <w:jc w:val="center"/>
      </w:pPr>
      <w:bookmarkStart w:id="151" w:name="_Toc8379448"/>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43</w:t>
      </w:r>
      <w:r w:rsidR="001A30F2">
        <w:rPr>
          <w:noProof/>
        </w:rPr>
        <w:fldChar w:fldCharType="end"/>
      </w:r>
      <w:r>
        <w:t xml:space="preserve"> - Reflected-XSS führt zu keinen Problemen</w:t>
      </w:r>
      <w:bookmarkEnd w:id="151"/>
    </w:p>
    <w:p w14:paraId="26FF4C81" w14:textId="77777777" w:rsidR="008D2994" w:rsidRPr="00F849AE" w:rsidRDefault="008D2994" w:rsidP="00F849AE"/>
    <w:p w14:paraId="2B26AA1C" w14:textId="77777777" w:rsidR="008773CC" w:rsidRPr="001F73AF" w:rsidRDefault="008773CC" w:rsidP="008773CC">
      <w:pPr>
        <w:pStyle w:val="berschrift3"/>
      </w:pPr>
      <w:bookmarkStart w:id="152" w:name="_Toc7616923"/>
      <w:bookmarkStart w:id="153" w:name="_Toc8393939"/>
      <w:r w:rsidRPr="001F73AF">
        <w:t>A3 – Dom-Based XSS</w:t>
      </w:r>
      <w:bookmarkEnd w:id="152"/>
      <w:bookmarkEnd w:id="153"/>
    </w:p>
    <w:p w14:paraId="0558C553" w14:textId="77777777" w:rsidR="004C5E55" w:rsidRDefault="0084563F" w:rsidP="00C65D0A">
      <w:pPr>
        <w:rPr>
          <w:lang w:eastAsia="de-CH"/>
        </w:rPr>
      </w:pPr>
      <w:r>
        <w:rPr>
          <w:lang w:eastAsia="de-CH"/>
        </w:rPr>
        <w:t xml:space="preserve">Pelan arbeitet praktisch mit keinen Parametern aus der URL um Funktionen auszuführen. Das Routing durch den Vue-Router richtet sich jedoch ausschliesslich nach der URL, weshalb hier ein Risiko bestehen könnte. Die Pfadangaben werden vom Router aus der URL gelesen und evaluiert, um den Benutzer auf die richtige Seite umzuleiten. Schädlicher Code in der URL könnte also ebenfalls evaluiert werden, was aber in Berücksichtigung von Kriterium A9 vom Vue-Router selbst vermieden werden muss. </w:t>
      </w:r>
      <w:r w:rsidR="004C5E55">
        <w:rPr>
          <w:lang w:eastAsia="de-CH"/>
        </w:rPr>
        <w:t>Überprüft wurde trotzdem, jedoch wird wie erwartet die Fehlerseite 404 angezeigt.</w:t>
      </w:r>
    </w:p>
    <w:p w14:paraId="3996A9C4" w14:textId="77777777" w:rsidR="00FF275A" w:rsidRDefault="00061340" w:rsidP="00FF275A">
      <w:pPr>
        <w:keepNext/>
        <w:jc w:val="center"/>
      </w:pPr>
      <w:r>
        <w:rPr>
          <w:noProof/>
        </w:rPr>
        <w:drawing>
          <wp:inline distT="0" distB="0" distL="0" distR="0" wp14:anchorId="359A6C4D" wp14:editId="0039A56F">
            <wp:extent cx="4979685" cy="1917700"/>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7308" cy="1947593"/>
                    </a:xfrm>
                    <a:prstGeom prst="rect">
                      <a:avLst/>
                    </a:prstGeom>
                    <a:noFill/>
                    <a:ln>
                      <a:noFill/>
                    </a:ln>
                  </pic:spPr>
                </pic:pic>
              </a:graphicData>
            </a:graphic>
          </wp:inline>
        </w:drawing>
      </w:r>
    </w:p>
    <w:p w14:paraId="63FB88E9" w14:textId="47F54549" w:rsidR="008D2994" w:rsidRDefault="00FF275A" w:rsidP="007C7E11">
      <w:pPr>
        <w:pStyle w:val="Beschriftung"/>
        <w:jc w:val="center"/>
        <w:rPr>
          <w:lang w:eastAsia="de-CH"/>
        </w:rPr>
      </w:pPr>
      <w:bookmarkStart w:id="154" w:name="_Toc8379449"/>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44</w:t>
      </w:r>
      <w:r w:rsidR="001A30F2">
        <w:rPr>
          <w:noProof/>
        </w:rPr>
        <w:fldChar w:fldCharType="end"/>
      </w:r>
      <w:r>
        <w:t xml:space="preserve"> - Dom-Based-XSS führt zu keinem Ergebnis</w:t>
      </w:r>
      <w:bookmarkEnd w:id="154"/>
    </w:p>
    <w:p w14:paraId="43C04223" w14:textId="77777777" w:rsidR="008773CC" w:rsidRPr="001F73AF" w:rsidRDefault="008773CC" w:rsidP="008773CC">
      <w:pPr>
        <w:pStyle w:val="berschrift3"/>
      </w:pPr>
      <w:bookmarkStart w:id="155" w:name="_Toc7616924"/>
      <w:bookmarkStart w:id="156" w:name="_Toc8393940"/>
      <w:r w:rsidRPr="001F73AF">
        <w:t>A7 – Fehlerhafte Autorisierung auf Anwendungsebene</w:t>
      </w:r>
      <w:bookmarkEnd w:id="155"/>
      <w:bookmarkEnd w:id="156"/>
      <w:r w:rsidRPr="001F73AF">
        <w:t xml:space="preserve"> </w:t>
      </w:r>
    </w:p>
    <w:p w14:paraId="41B61D58" w14:textId="77777777" w:rsidR="0008143B" w:rsidRPr="001F73AF" w:rsidRDefault="0008143B" w:rsidP="0008143B">
      <w:r w:rsidRPr="001F73AF">
        <w:t>Die Anwendung ist an</w:t>
      </w:r>
      <w:r>
        <w:t xml:space="preserve"> den</w:t>
      </w:r>
      <w:r w:rsidRPr="001F73AF">
        <w:t xml:space="preserve"> folgenden 2 Stellen betroffen:</w:t>
      </w:r>
    </w:p>
    <w:p w14:paraId="029090A4"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Laden einer Seite durch den «vue-router»</w:t>
      </w:r>
    </w:p>
    <w:p w14:paraId="7F09849E" w14:textId="1B2F43F8" w:rsidR="0008143B" w:rsidRDefault="0008143B" w:rsidP="0008143B">
      <w:pPr>
        <w:pStyle w:val="Listenabsatz"/>
      </w:pPr>
      <w:r w:rsidRPr="001F73AF">
        <w:t xml:space="preserve">Der vue-router orientiert sich an Pfadangaben aus der URL, um eine bestimmte Seite der Anwendung darzustellen. Dabei kann die URL vom Benutzer verändert werden, weshalb vor dem Laden einer Seite die Berechtigungen überprüft werden müssen. Diese Überprüfung wird beim Öffnen der Anwendung als allererstes eingebunden und orientiert sich an </w:t>
      </w:r>
      <w:r w:rsidR="00652365">
        <w:t xml:space="preserve">der </w:t>
      </w:r>
      <w:r w:rsidRPr="001F73AF">
        <w:t xml:space="preserve">Benutzergruppe und Berechtigungsstufe der angefragten Route. Überprüft wurde </w:t>
      </w:r>
      <w:r>
        <w:t>dies</w:t>
      </w:r>
      <w:r w:rsidR="00621B97">
        <w:t>,</w:t>
      </w:r>
      <w:r>
        <w:t xml:space="preserve"> </w:t>
      </w:r>
      <w:r w:rsidRPr="001F73AF">
        <w:t>indem als normaler Nutzer die Plan-Einstellungen aufgerufen wurden, wobei wie erwartet die 401 (Keine Rechte) Fehlerseite erschien.</w:t>
      </w:r>
    </w:p>
    <w:p w14:paraId="2B31A593" w14:textId="77777777" w:rsidR="00953099" w:rsidRDefault="003F2E41" w:rsidP="00953099">
      <w:pPr>
        <w:keepNext/>
        <w:jc w:val="center"/>
      </w:pPr>
      <w:r>
        <w:rPr>
          <w:noProof/>
        </w:rPr>
        <w:drawing>
          <wp:inline distT="0" distB="0" distL="0" distR="0" wp14:anchorId="3E8C5689" wp14:editId="28E09CFD">
            <wp:extent cx="4731051" cy="1955800"/>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6637" cy="1978779"/>
                    </a:xfrm>
                    <a:prstGeom prst="rect">
                      <a:avLst/>
                    </a:prstGeom>
                    <a:noFill/>
                    <a:ln>
                      <a:noFill/>
                    </a:ln>
                  </pic:spPr>
                </pic:pic>
              </a:graphicData>
            </a:graphic>
          </wp:inline>
        </w:drawing>
      </w:r>
    </w:p>
    <w:p w14:paraId="2AA9D2D8" w14:textId="5BF2EA17" w:rsidR="0008143B" w:rsidRDefault="00953099" w:rsidP="00953099">
      <w:pPr>
        <w:pStyle w:val="Beschriftung"/>
        <w:jc w:val="center"/>
      </w:pPr>
      <w:bookmarkStart w:id="157" w:name="_Toc8379450"/>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45</w:t>
      </w:r>
      <w:r w:rsidR="001A30F2">
        <w:rPr>
          <w:noProof/>
        </w:rPr>
        <w:fldChar w:fldCharType="end"/>
      </w:r>
      <w:r>
        <w:t xml:space="preserve"> - Unberechtigte Zugriffe sind nicht möglich</w:t>
      </w:r>
      <w:bookmarkEnd w:id="157"/>
    </w:p>
    <w:p w14:paraId="500A6529" w14:textId="77777777" w:rsidR="008D2994" w:rsidRDefault="008D2994" w:rsidP="003F2E41">
      <w:pPr>
        <w:jc w:val="center"/>
      </w:pPr>
    </w:p>
    <w:p w14:paraId="39D7B4AE" w14:textId="77777777" w:rsidR="005C1350" w:rsidRDefault="005C1350" w:rsidP="003F2E41">
      <w:pPr>
        <w:jc w:val="center"/>
      </w:pPr>
    </w:p>
    <w:p w14:paraId="233B486F" w14:textId="77777777" w:rsidR="0008143B" w:rsidRPr="00BC21AB" w:rsidRDefault="0008143B" w:rsidP="0008143B">
      <w:pPr>
        <w:pStyle w:val="Listenabsatz"/>
        <w:numPr>
          <w:ilvl w:val="0"/>
          <w:numId w:val="13"/>
        </w:numPr>
        <w:rPr>
          <w:rFonts w:ascii="MetaPro-Bold" w:hAnsi="MetaPro-Bold"/>
        </w:rPr>
      </w:pPr>
      <w:r w:rsidRPr="00BC21AB">
        <w:rPr>
          <w:rFonts w:ascii="MetaPro-Bold" w:hAnsi="MetaPro-Bold"/>
        </w:rPr>
        <w:t>Unberechtigtes Darstellen einer Komponente oder eines Formulars</w:t>
      </w:r>
    </w:p>
    <w:p w14:paraId="3456A045" w14:textId="200B99F3" w:rsidR="0008143B" w:rsidRDefault="0008143B" w:rsidP="0008143B">
      <w:pPr>
        <w:pStyle w:val="Listenabsatz"/>
      </w:pPr>
      <w:r w:rsidRPr="001F73AF">
        <w:t xml:space="preserve">Die Einstellungen sowie der </w:t>
      </w:r>
      <w:r w:rsidR="007401BC">
        <w:t>Dienstplan</w:t>
      </w:r>
      <w:r w:rsidRPr="001F73AF">
        <w:t xml:space="preserve"> enthalten Elemente, welche nur für Teamleiter verfügbar sein sollen. Da sich diese Elemente auf allgemein zugänglichen Seiten befinden, müssen sie eigenständig versteckt werden, wenn der Benutzer zu wenig Rechte </w:t>
      </w:r>
      <w:r>
        <w:t>besitzt</w:t>
      </w:r>
      <w:r w:rsidRPr="001F73AF">
        <w:t>. Dies geschieht durch eine Überprüfung der Benutzerrolle vor dem Initialisieren der betroffenen Komponente. Getestet wurde diese</w:t>
      </w:r>
      <w:r w:rsidR="00166F64">
        <w:t xml:space="preserve">s Risiko </w:t>
      </w:r>
      <w:r w:rsidRPr="001F73AF">
        <w:t>durch Aufrufen der betroffenen Seiten</w:t>
      </w:r>
      <w:r w:rsidR="00166F64">
        <w:t>, wobei</w:t>
      </w:r>
      <w:r w:rsidRPr="001F73AF">
        <w:t xml:space="preserve"> </w:t>
      </w:r>
      <w:r w:rsidR="00166F64">
        <w:t>w</w:t>
      </w:r>
      <w:r w:rsidRPr="001F73AF">
        <w:t>ie erwartet die Elemente nicht dargestellt</w:t>
      </w:r>
      <w:r w:rsidR="00166F64">
        <w:t xml:space="preserve"> wurden</w:t>
      </w:r>
      <w:r w:rsidRPr="001F73AF">
        <w:t>.</w:t>
      </w:r>
    </w:p>
    <w:p w14:paraId="7A4F37A7" w14:textId="77777777" w:rsidR="00AE09DF" w:rsidRDefault="00AE09DF" w:rsidP="0008143B">
      <w:pPr>
        <w:pStyle w:val="Listenabsatz"/>
      </w:pPr>
    </w:p>
    <w:p w14:paraId="4C16F189" w14:textId="77777777" w:rsidR="00F733FC" w:rsidRDefault="00AE09DF" w:rsidP="00F733FC">
      <w:pPr>
        <w:keepNext/>
        <w:jc w:val="center"/>
      </w:pPr>
      <w:r>
        <w:rPr>
          <w:noProof/>
        </w:rPr>
        <w:drawing>
          <wp:inline distT="0" distB="0" distL="0" distR="0" wp14:anchorId="4BF36842" wp14:editId="53F3775B">
            <wp:extent cx="4762500" cy="284171"/>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0906" cy="292429"/>
                    </a:xfrm>
                    <a:prstGeom prst="rect">
                      <a:avLst/>
                    </a:prstGeom>
                    <a:noFill/>
                    <a:ln>
                      <a:noFill/>
                    </a:ln>
                  </pic:spPr>
                </pic:pic>
              </a:graphicData>
            </a:graphic>
          </wp:inline>
        </w:drawing>
      </w:r>
    </w:p>
    <w:p w14:paraId="273CF5F4" w14:textId="09A46024" w:rsidR="008D2994" w:rsidRPr="001F73AF" w:rsidRDefault="00F733FC" w:rsidP="00F733FC">
      <w:pPr>
        <w:pStyle w:val="Beschriftung"/>
        <w:jc w:val="center"/>
      </w:pPr>
      <w:bookmarkStart w:id="158" w:name="_Toc8379451"/>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46</w:t>
      </w:r>
      <w:r w:rsidR="001A30F2">
        <w:rPr>
          <w:noProof/>
        </w:rPr>
        <w:fldChar w:fldCharType="end"/>
      </w:r>
      <w:r>
        <w:t xml:space="preserve"> - </w:t>
      </w:r>
      <w:r w:rsidRPr="00DE00E2">
        <w:t>Codebeispiel</w:t>
      </w:r>
      <w:r>
        <w:t>: Prüfung von Berechtigungen vor der Initialisierung einer Komponente</w:t>
      </w:r>
      <w:bookmarkEnd w:id="158"/>
    </w:p>
    <w:p w14:paraId="7694628C" w14:textId="77777777" w:rsidR="006B296F" w:rsidRDefault="006B296F" w:rsidP="006B296F">
      <w:pPr>
        <w:pStyle w:val="Untertitel"/>
      </w:pPr>
    </w:p>
    <w:p w14:paraId="3D644E1A" w14:textId="58C0C6B8" w:rsidR="00204885" w:rsidRDefault="006B296F" w:rsidP="006B296F">
      <w:pPr>
        <w:pStyle w:val="Untertitel"/>
      </w:pPr>
      <w:r>
        <w:t>Allgemeine Anmerkung</w:t>
      </w:r>
    </w:p>
    <w:p w14:paraId="68B45BAB" w14:textId="47A91A57" w:rsidR="008773CC" w:rsidRDefault="0008143B" w:rsidP="00C65D0A">
      <w:r w:rsidRPr="001F73AF">
        <w:t xml:space="preserve">Falls ein Angreifer einen alternativen Weg finden sollte, um sich unberechtigten Zugang zu Formularen zu verschaffen, </w:t>
      </w:r>
      <w:r w:rsidR="001041D6">
        <w:t>sollte</w:t>
      </w:r>
      <w:r w:rsidRPr="001F73AF">
        <w:t xml:space="preserve"> trotzdem kein Sicherheitsproblem entstehen. Wenn es zu einer unberechtigten Anfrage an die API kommen </w:t>
      </w:r>
      <w:r w:rsidR="001041D6">
        <w:t>würde</w:t>
      </w:r>
      <w:r w:rsidRPr="001F73AF">
        <w:t xml:space="preserve">, </w:t>
      </w:r>
      <w:r w:rsidR="001041D6">
        <w:t>wird</w:t>
      </w:r>
      <w:r w:rsidRPr="001F73AF">
        <w:t xml:space="preserve"> diese dort sogleich abgebrochen, da die API die Berechtigungen jeder Abfrage mit dem JSON-Web-Token</w:t>
      </w:r>
      <w:r w:rsidR="00907295">
        <w:t xml:space="preserve"> und der Datenbank</w:t>
      </w:r>
      <w:r w:rsidRPr="001F73AF">
        <w:t xml:space="preserve"> abgleicht.</w:t>
      </w:r>
    </w:p>
    <w:p w14:paraId="61EB0D0C" w14:textId="11605D54" w:rsidR="00294705" w:rsidRDefault="00294705" w:rsidP="00C65D0A"/>
    <w:p w14:paraId="00041A88" w14:textId="77777777" w:rsidR="00294705" w:rsidRDefault="00294705" w:rsidP="00C65D0A"/>
    <w:p w14:paraId="72927884" w14:textId="77777777" w:rsidR="008773CC" w:rsidRPr="001F73AF" w:rsidRDefault="008773CC" w:rsidP="008773CC">
      <w:pPr>
        <w:pStyle w:val="berschrift3"/>
      </w:pPr>
      <w:bookmarkStart w:id="159" w:name="_Toc7616925"/>
      <w:bookmarkStart w:id="160" w:name="_Toc8393941"/>
      <w:r w:rsidRPr="001F73AF">
        <w:t>A8 – Cross-Site-Request-Forgery (CSRF)</w:t>
      </w:r>
      <w:bookmarkEnd w:id="159"/>
      <w:bookmarkEnd w:id="160"/>
    </w:p>
    <w:p w14:paraId="78265237" w14:textId="1F48D4ED" w:rsidR="0008143B" w:rsidRPr="001F73AF" w:rsidRDefault="0008143B" w:rsidP="0008143B">
      <w:r w:rsidRPr="001F73AF">
        <w:t xml:space="preserve">Durch die Konfiguration der API ist die Anwendung gezwungen, einen zusätzlichen «Header» an jede Anfrage zu binden. Dieser enthält einen Sicherheits-Token und wird nicht automatisch vom Browser mit einer Anfrage versendet, wodurch eine Anfrage </w:t>
      </w:r>
      <w:r w:rsidR="00C81CB4">
        <w:t xml:space="preserve">ausgelöst </w:t>
      </w:r>
      <w:r w:rsidRPr="001F73AF">
        <w:t>von einer anderen Webseite nicht gelingen kann.</w:t>
      </w:r>
    </w:p>
    <w:p w14:paraId="712D0854" w14:textId="602E6391" w:rsidR="0008143B" w:rsidRDefault="0008143B" w:rsidP="00C65D0A">
      <w:r w:rsidRPr="001F73AF">
        <w:t xml:space="preserve">Eine Gefahr würde bestehen, wenn dies der einzige Token </w:t>
      </w:r>
      <w:r>
        <w:t>wäre</w:t>
      </w:r>
      <w:r w:rsidRPr="001F73AF">
        <w:t xml:space="preserve">, </w:t>
      </w:r>
      <w:r>
        <w:t>der</w:t>
      </w:r>
      <w:r w:rsidRPr="001F73AF">
        <w:t xml:space="preserve"> zur Authentifizierung im Back-End genutzt werden würde. Dann könnte ein Angreifer den Token abgreifen und damit selbst Anfragen versenden. Da die API</w:t>
      </w:r>
      <w:r>
        <w:t xml:space="preserve"> jedoch</w:t>
      </w:r>
      <w:r w:rsidRPr="001F73AF">
        <w:t xml:space="preserve"> noch weitere Token registriert, auf welche weder durch den Benutzer noch einen Angreifer zugegriffen werden kann, besteht dieses Risiko auch nicht. </w:t>
      </w:r>
      <w:r w:rsidR="00276A68">
        <w:t>Da d</w:t>
      </w:r>
      <w:r w:rsidRPr="001F73AF">
        <w:t xml:space="preserve">ies aber Sache der API </w:t>
      </w:r>
      <w:r w:rsidR="00276A68">
        <w:t>ist</w:t>
      </w:r>
      <w:r w:rsidRPr="001F73AF">
        <w:t xml:space="preserve"> </w:t>
      </w:r>
      <w:r w:rsidR="00276A68">
        <w:t>wird es</w:t>
      </w:r>
      <w:r w:rsidR="006A723D">
        <w:t xml:space="preserve"> in</w:t>
      </w:r>
      <w:r w:rsidR="00276A68">
        <w:t xml:space="preserve"> dieser Dokumentation</w:t>
      </w:r>
      <w:r w:rsidRPr="001F73AF">
        <w:t xml:space="preserve"> nicht </w:t>
      </w:r>
      <w:r>
        <w:t>detaillierter</w:t>
      </w:r>
      <w:r w:rsidR="00276A68">
        <w:t xml:space="preserve"> </w:t>
      </w:r>
      <w:r w:rsidRPr="001F73AF">
        <w:t>erläutert.</w:t>
      </w:r>
    </w:p>
    <w:p w14:paraId="67A5848F" w14:textId="77777777" w:rsidR="005C1350" w:rsidRDefault="005C1350">
      <w:r>
        <w:br w:type="page"/>
      </w:r>
    </w:p>
    <w:p w14:paraId="53DB6081" w14:textId="77777777" w:rsidR="005C1350" w:rsidRDefault="005C1350" w:rsidP="00C65D0A"/>
    <w:p w14:paraId="221206B0" w14:textId="77777777" w:rsidR="008773CC" w:rsidRPr="001F73AF" w:rsidRDefault="008773CC" w:rsidP="008773CC">
      <w:pPr>
        <w:pStyle w:val="berschrift3"/>
      </w:pPr>
      <w:bookmarkStart w:id="161" w:name="_Toc7616926"/>
      <w:bookmarkStart w:id="162" w:name="_Toc8393942"/>
      <w:r w:rsidRPr="001F73AF">
        <w:t>A9 – Nutzung von Komponenten mit bekannten Schwachstellen</w:t>
      </w:r>
      <w:bookmarkEnd w:id="161"/>
      <w:bookmarkEnd w:id="162"/>
    </w:p>
    <w:p w14:paraId="28974EE7" w14:textId="44D561BF" w:rsidR="0008143B" w:rsidRPr="001F73AF" w:rsidRDefault="0008143B" w:rsidP="0008143B">
      <w:r w:rsidRPr="001F73AF">
        <w:t>Die verwendeten Abhängigkeiten wurden vor ihrem Einsatz auf bekannte Schwachstellen geprüft. Dazu wurde die «Snyk Vulnerability DB»</w:t>
      </w:r>
      <w:r>
        <w:rPr>
          <w:rStyle w:val="Funotenzeichen"/>
        </w:rPr>
        <w:footnoteReference w:id="16"/>
      </w:r>
      <w:r w:rsidRPr="001F73AF">
        <w:t xml:space="preserve"> genutzt, woraus </w:t>
      </w:r>
      <w:r w:rsidR="00B62700">
        <w:t>f</w:t>
      </w:r>
      <w:r w:rsidRPr="001F73AF">
        <w:t>olgendes geschlossen werden konnte:</w:t>
      </w:r>
    </w:p>
    <w:tbl>
      <w:tblPr>
        <w:tblStyle w:val="Listentabelle3Akzent1"/>
        <w:tblW w:w="0" w:type="auto"/>
        <w:tblLook w:val="04A0" w:firstRow="1" w:lastRow="0" w:firstColumn="1" w:lastColumn="0" w:noHBand="0" w:noVBand="1"/>
      </w:tblPr>
      <w:tblGrid>
        <w:gridCol w:w="2977"/>
        <w:gridCol w:w="3253"/>
        <w:gridCol w:w="2842"/>
      </w:tblGrid>
      <w:tr w:rsidR="0008143B" w:rsidRPr="001F73AF" w14:paraId="1A79CAA9" w14:textId="77777777" w:rsidTr="00D5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4FBAB9E6" w14:textId="77777777" w:rsidR="0008143B" w:rsidRPr="001F73AF" w:rsidRDefault="0008143B" w:rsidP="0084563F">
            <w:r w:rsidRPr="001F73AF">
              <w:t>Abhängigkeit</w:t>
            </w:r>
            <w:r w:rsidR="0054768C">
              <w:t xml:space="preserve"> (Version)</w:t>
            </w:r>
          </w:p>
        </w:tc>
        <w:tc>
          <w:tcPr>
            <w:tcW w:w="3253" w:type="dxa"/>
          </w:tcPr>
          <w:p w14:paraId="497A9F6B" w14:textId="77777777" w:rsidR="0008143B" w:rsidRPr="001F73AF" w:rsidRDefault="0008143B" w:rsidP="0084563F">
            <w:pPr>
              <w:cnfStyle w:val="100000000000" w:firstRow="1" w:lastRow="0" w:firstColumn="0" w:lastColumn="0" w:oddVBand="0" w:evenVBand="0" w:oddHBand="0" w:evenHBand="0" w:firstRowFirstColumn="0" w:firstRowLastColumn="0" w:lastRowFirstColumn="0" w:lastRowLastColumn="0"/>
            </w:pPr>
            <w:r w:rsidRPr="001F73AF">
              <w:t xml:space="preserve">Bekannte </w:t>
            </w:r>
            <w:r w:rsidR="0054768C">
              <w:t>Risiken</w:t>
            </w:r>
          </w:p>
        </w:tc>
        <w:tc>
          <w:tcPr>
            <w:tcW w:w="2842" w:type="dxa"/>
          </w:tcPr>
          <w:p w14:paraId="0042B72C" w14:textId="77777777" w:rsidR="0008143B" w:rsidRPr="001F73AF" w:rsidRDefault="0054768C" w:rsidP="0084563F">
            <w:pPr>
              <w:cnfStyle w:val="100000000000" w:firstRow="1" w:lastRow="0" w:firstColumn="0" w:lastColumn="0" w:oddVBand="0" w:evenVBand="0" w:oddHBand="0" w:evenHBand="0" w:firstRowFirstColumn="0" w:firstRowLastColumn="0" w:lastRowFirstColumn="0" w:lastRowLastColumn="0"/>
            </w:pPr>
            <w:r>
              <w:t>Massnahmen</w:t>
            </w:r>
          </w:p>
        </w:tc>
      </w:tr>
      <w:tr w:rsidR="0008143B" w:rsidRPr="001F73AF" w14:paraId="62C6743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D60674C" w14:textId="77777777" w:rsidR="0008143B" w:rsidRPr="001F73AF" w:rsidRDefault="0008143B" w:rsidP="0084563F">
            <w:r w:rsidRPr="001F73AF">
              <w:t>Vue (2.6.10)</w:t>
            </w:r>
          </w:p>
        </w:tc>
        <w:tc>
          <w:tcPr>
            <w:tcW w:w="3253" w:type="dxa"/>
          </w:tcPr>
          <w:p w14:paraId="0667B5C5"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53B5067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7456A76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64A85C" w14:textId="77777777" w:rsidR="0008143B" w:rsidRPr="001F73AF" w:rsidRDefault="0008143B" w:rsidP="0084563F">
            <w:r w:rsidRPr="001F73AF">
              <w:t>Vue-color (2.7.0)</w:t>
            </w:r>
          </w:p>
        </w:tc>
        <w:tc>
          <w:tcPr>
            <w:tcW w:w="3253" w:type="dxa"/>
          </w:tcPr>
          <w:p w14:paraId="1A9BB77A"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62DA8614"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457AAA"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B60D0BE" w14:textId="77777777" w:rsidR="0008143B" w:rsidRPr="001F73AF" w:rsidRDefault="0008143B" w:rsidP="0084563F">
            <w:r w:rsidRPr="001F73AF">
              <w:t>Vue-i18n (8.</w:t>
            </w:r>
            <w:r w:rsidR="0054768C">
              <w:t>11</w:t>
            </w:r>
            <w:r w:rsidRPr="001F73AF">
              <w:t>.</w:t>
            </w:r>
            <w:r w:rsidR="0054768C">
              <w:t>2</w:t>
            </w:r>
            <w:r w:rsidRPr="001F73AF">
              <w:t>)</w:t>
            </w:r>
          </w:p>
        </w:tc>
        <w:tc>
          <w:tcPr>
            <w:tcW w:w="3253" w:type="dxa"/>
          </w:tcPr>
          <w:p w14:paraId="0C34D707"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229DE64"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3DFFB35"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7FD1E1" w14:textId="77777777" w:rsidR="0008143B" w:rsidRPr="001F73AF" w:rsidRDefault="0008143B" w:rsidP="0084563F">
            <w:r w:rsidRPr="001F73AF">
              <w:t>Vue-notification (1.3.16)</w:t>
            </w:r>
          </w:p>
        </w:tc>
        <w:tc>
          <w:tcPr>
            <w:tcW w:w="3253" w:type="dxa"/>
          </w:tcPr>
          <w:p w14:paraId="49A383F9"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10ABC2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045CAFD3"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B4E317" w14:textId="77777777" w:rsidR="0008143B" w:rsidRPr="001F73AF" w:rsidRDefault="0008143B" w:rsidP="0084563F">
            <w:r w:rsidRPr="001F73AF">
              <w:t>Vue-router (3.0.</w:t>
            </w:r>
            <w:r w:rsidR="0054768C">
              <w:t>6</w:t>
            </w:r>
            <w:r w:rsidRPr="001F73AF">
              <w:t>)</w:t>
            </w:r>
          </w:p>
        </w:tc>
        <w:tc>
          <w:tcPr>
            <w:tcW w:w="3253" w:type="dxa"/>
          </w:tcPr>
          <w:p w14:paraId="6078C418"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407A54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3C2C99EE"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2D1DE02" w14:textId="77777777" w:rsidR="0008143B" w:rsidRPr="001F73AF" w:rsidRDefault="0008143B" w:rsidP="0084563F">
            <w:r w:rsidRPr="001F73AF">
              <w:t>Vuex (3.1.0)</w:t>
            </w:r>
          </w:p>
        </w:tc>
        <w:tc>
          <w:tcPr>
            <w:tcW w:w="3253" w:type="dxa"/>
          </w:tcPr>
          <w:p w14:paraId="783EE0F1"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1F488540"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589316B1"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1A0359" w14:textId="77777777" w:rsidR="0008143B" w:rsidRPr="001F73AF" w:rsidRDefault="0008143B" w:rsidP="0084563F">
            <w:r w:rsidRPr="001F73AF">
              <w:t>Vuetify (1.5.</w:t>
            </w:r>
            <w:r w:rsidR="0054768C">
              <w:t>14</w:t>
            </w:r>
            <w:r w:rsidRPr="001F73AF">
              <w:t>)</w:t>
            </w:r>
          </w:p>
        </w:tc>
        <w:tc>
          <w:tcPr>
            <w:tcW w:w="3253" w:type="dxa"/>
          </w:tcPr>
          <w:p w14:paraId="7EFF3689"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1FDC115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14:paraId="4A721941"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DDA7273" w14:textId="77777777" w:rsidR="0008143B" w:rsidRPr="001F73AF" w:rsidRDefault="0008143B" w:rsidP="0084563F">
            <w:r w:rsidRPr="001F73AF">
              <w:t>Js-cookie (2.2.0)</w:t>
            </w:r>
          </w:p>
        </w:tc>
        <w:tc>
          <w:tcPr>
            <w:tcW w:w="3253" w:type="dxa"/>
          </w:tcPr>
          <w:p w14:paraId="606559B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14:paraId="2B2F2383" w14:textId="77777777"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14:paraId="7B7F1084" w14:textId="77777777"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3FA317" w14:textId="77777777" w:rsidR="0008143B" w:rsidRPr="001F73AF" w:rsidRDefault="0008143B" w:rsidP="0084563F">
            <w:r w:rsidRPr="001F73AF">
              <w:t>Register-service-worker (1.6.2)</w:t>
            </w:r>
          </w:p>
        </w:tc>
        <w:tc>
          <w:tcPr>
            <w:tcW w:w="3253" w:type="dxa"/>
          </w:tcPr>
          <w:p w14:paraId="22605FFB"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14:paraId="664EE39E" w14:textId="77777777"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D5022B" w:rsidRPr="001F73AF" w14:paraId="57468350" w14:textId="77777777"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4A99C47" w14:textId="77777777" w:rsidR="00D5022B" w:rsidRPr="001F73AF" w:rsidRDefault="00D5022B" w:rsidP="00D5022B">
            <w:r w:rsidRPr="001F73AF">
              <w:t>Axios (0.18.0)</w:t>
            </w:r>
          </w:p>
        </w:tc>
        <w:tc>
          <w:tcPr>
            <w:tcW w:w="3253" w:type="dxa"/>
          </w:tcPr>
          <w:p w14:paraId="09DD213E"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t>Denial of Service (DoS)*</w:t>
            </w:r>
          </w:p>
        </w:tc>
        <w:tc>
          <w:tcPr>
            <w:tcW w:w="2842" w:type="dxa"/>
          </w:tcPr>
          <w:p w14:paraId="03510C03" w14:textId="77777777"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rsidRPr="001F73AF">
              <w:t>Nicht notwendig</w:t>
            </w:r>
          </w:p>
        </w:tc>
      </w:tr>
    </w:tbl>
    <w:p w14:paraId="4728850E" w14:textId="77777777" w:rsidR="00B37C93" w:rsidRDefault="00B37C93" w:rsidP="0008143B"/>
    <w:p w14:paraId="788557A1" w14:textId="77777777" w:rsidR="00D5022B" w:rsidRPr="001F73AF" w:rsidRDefault="00D5022B" w:rsidP="0008143B">
      <w:r>
        <w:t xml:space="preserve">* Zu Axios ist aktuell ein DoS-Problem bekannt, welches bei der Verwendung des </w:t>
      </w:r>
      <w:r w:rsidRPr="001052E2">
        <w:rPr>
          <w:i/>
        </w:rPr>
        <w:t>«maxContentLength»</w:t>
      </w:r>
      <w:r>
        <w:t xml:space="preserve"> </w:t>
      </w:r>
      <w:r w:rsidR="001052E2">
        <w:t xml:space="preserve">Parameters auftritt. Dieser Parameter sollte nach einer Anfrage die Verarbeitung der Rückgabewerte verhindern, falls diese insgesamt länger sind als im Parameter definiert. In der aktuellen Version wird der Parameter angeblich nicht berücksichtigt, wodurch ein «Denial of Service» Risiko besteht. </w:t>
      </w:r>
      <w:r w:rsidR="004B67B4">
        <w:t>Betroffen ist Pelan aber nicht, da dieser Parameter nie verwendet wird.</w:t>
      </w:r>
    </w:p>
    <w:p w14:paraId="2E7FAAC2" w14:textId="77777777" w:rsidR="0008143B" w:rsidRDefault="001052E2" w:rsidP="0008143B">
      <w:r>
        <w:t>B</w:t>
      </w:r>
      <w:r w:rsidR="0008143B" w:rsidRPr="001F73AF">
        <w:t>ei der Überprüfung der Abhängigkeiten</w:t>
      </w:r>
      <w:r>
        <w:t xml:space="preserve"> ist</w:t>
      </w:r>
      <w:r w:rsidR="0008143B" w:rsidRPr="001F73AF">
        <w:t xml:space="preserve"> </w:t>
      </w:r>
      <w:r w:rsidR="004B67B4">
        <w:t xml:space="preserve">schlussendlich </w:t>
      </w:r>
      <w:r w:rsidR="0008143B" w:rsidRPr="001F73AF">
        <w:t xml:space="preserve">kein </w:t>
      </w:r>
      <w:r w:rsidR="00D87373">
        <w:t>problematische</w:t>
      </w:r>
      <w:r w:rsidR="00732A4F">
        <w:t xml:space="preserve">s Risiko </w:t>
      </w:r>
      <w:r w:rsidR="0008143B" w:rsidRPr="001F73AF">
        <w:t xml:space="preserve">gefunden </w:t>
      </w:r>
      <w:r w:rsidR="00D5022B">
        <w:t>worden</w:t>
      </w:r>
      <w:r w:rsidR="0008143B" w:rsidRPr="001F73AF">
        <w:t xml:space="preserve">, </w:t>
      </w:r>
      <w:r w:rsidR="00150639">
        <w:t>weshalb</w:t>
      </w:r>
      <w:r w:rsidR="00B020D9">
        <w:t xml:space="preserve"> es </w:t>
      </w:r>
      <w:r w:rsidR="0008143B" w:rsidRPr="001F73AF">
        <w:t>nicht nötig</w:t>
      </w:r>
      <w:r w:rsidR="00B020D9">
        <w:t xml:space="preserve"> </w:t>
      </w:r>
      <w:r w:rsidR="00D87373">
        <w:t>war</w:t>
      </w:r>
      <w:r w:rsidR="0008143B">
        <w:t>,</w:t>
      </w:r>
      <w:r w:rsidR="0008143B" w:rsidRPr="001F73AF">
        <w:t xml:space="preserve"> zusätzliche Massnahmen zu ergreifen.</w:t>
      </w:r>
    </w:p>
    <w:p w14:paraId="72C6A446" w14:textId="77777777" w:rsidR="004B67B4" w:rsidRPr="001F73AF" w:rsidRDefault="004B67B4" w:rsidP="0008143B"/>
    <w:p w14:paraId="4998FC6D" w14:textId="77777777" w:rsidR="008773CC" w:rsidRDefault="008773CC" w:rsidP="008773CC">
      <w:pPr>
        <w:pStyle w:val="berschrift3"/>
      </w:pPr>
      <w:bookmarkStart w:id="163" w:name="_Toc7616927"/>
      <w:bookmarkStart w:id="164" w:name="_Toc8393943"/>
      <w:r w:rsidRPr="001F73AF">
        <w:t>A10 – Ungeprüfte Um- und Weiterleitungen</w:t>
      </w:r>
      <w:bookmarkEnd w:id="163"/>
      <w:bookmarkEnd w:id="164"/>
    </w:p>
    <w:p w14:paraId="0D18CA20" w14:textId="77777777" w:rsidR="006324AB" w:rsidRPr="001F73AF" w:rsidRDefault="006324AB" w:rsidP="006324AB">
      <w:r w:rsidRPr="001F73AF">
        <w:t xml:space="preserve">Die Anwendung enthält zum aktuellen Zeitpunkt keine Weiterleitungen auf externe Webseiten. Jedoch werden unterschiedliche Inhalte von externen Ressourcen geladen, welche </w:t>
      </w:r>
      <w:r>
        <w:t>allergings</w:t>
      </w:r>
      <w:r w:rsidRPr="001F73AF">
        <w:t xml:space="preserve"> überprüft und frei von schädlichem Code sind. Des Weiteren bestehen auf der Support-Seite einige Verlinkungen, welche jedoch keine Webseiten öffnen (E-Mail- und Telefon-Links) und damit </w:t>
      </w:r>
      <w:r>
        <w:t xml:space="preserve">auch </w:t>
      </w:r>
      <w:r w:rsidRPr="001F73AF">
        <w:t xml:space="preserve">kein Risiko darstellen. </w:t>
      </w:r>
    </w:p>
    <w:p w14:paraId="0B0EF004" w14:textId="77777777" w:rsidR="006324AB" w:rsidRPr="001F73AF" w:rsidRDefault="006324AB" w:rsidP="006324AB">
      <w:r w:rsidRPr="001F73AF">
        <w:t>Externe Ressourcen werden von folgenden</w:t>
      </w:r>
      <w:r>
        <w:t>, verifizierten</w:t>
      </w:r>
      <w:r w:rsidRPr="001F73AF">
        <w:t xml:space="preserve"> Endpunkten geladen:</w:t>
      </w:r>
    </w:p>
    <w:p w14:paraId="571A7A61" w14:textId="77777777" w:rsidR="006324AB" w:rsidRDefault="006324AB" w:rsidP="006324AB">
      <w:pPr>
        <w:pStyle w:val="Listenabsatz"/>
        <w:numPr>
          <w:ilvl w:val="0"/>
          <w:numId w:val="26"/>
        </w:numPr>
      </w:pPr>
      <w:r w:rsidRPr="001F73AF">
        <w:t>«Material Icons» Schriftart, Quelle: fonts.googleapis.com (Google).</w:t>
      </w:r>
    </w:p>
    <w:p w14:paraId="2DD5CC88" w14:textId="77777777" w:rsidR="0074287E" w:rsidRPr="001F73AF" w:rsidRDefault="00A17508" w:rsidP="006324AB">
      <w:pPr>
        <w:pStyle w:val="Listenabsatz"/>
        <w:numPr>
          <w:ilvl w:val="0"/>
          <w:numId w:val="26"/>
        </w:numPr>
      </w:pPr>
      <w:r>
        <w:t xml:space="preserve">CSS-Animationen, Quelle: </w:t>
      </w:r>
      <w:r w:rsidRPr="00AD6D7E">
        <w:t>cdn.jsdelivr.net/npm/animate.css@3.5.1</w:t>
      </w:r>
      <w:r>
        <w:t xml:space="preserve"> (CDN).</w:t>
      </w:r>
    </w:p>
    <w:p w14:paraId="7E144974" w14:textId="77777777" w:rsidR="008773CC" w:rsidRDefault="006324AB" w:rsidP="00C65D0A">
      <w:pPr>
        <w:pStyle w:val="Listenabsatz"/>
        <w:numPr>
          <w:ilvl w:val="0"/>
          <w:numId w:val="26"/>
        </w:numPr>
      </w:pPr>
      <w:r w:rsidRPr="001F73AF">
        <w:t>Allgemeine Anwendungsinhalte, Quelle: Pelan-API (Lokal bzw. Baloise-Intern).</w:t>
      </w:r>
      <w:r w:rsidR="0053452F">
        <w:rPr>
          <w:lang w:eastAsia="de-CH"/>
        </w:rPr>
        <w:br w:type="page"/>
      </w:r>
    </w:p>
    <w:p w14:paraId="6B52F55A" w14:textId="77777777" w:rsidR="00C65D0A" w:rsidRDefault="002A1C51" w:rsidP="00C65D0A">
      <w:pPr>
        <w:pStyle w:val="berschrift1"/>
        <w:rPr>
          <w:lang w:eastAsia="de-CH"/>
        </w:rPr>
      </w:pPr>
      <w:r>
        <w:rPr>
          <w:lang w:eastAsia="de-CH"/>
        </w:rPr>
        <w:lastRenderedPageBreak/>
        <w:t xml:space="preserve"> </w:t>
      </w:r>
      <w:r w:rsidR="00C65D0A">
        <w:rPr>
          <w:lang w:eastAsia="de-CH"/>
        </w:rPr>
        <w:t xml:space="preserve"> </w:t>
      </w:r>
      <w:bookmarkStart w:id="165" w:name="_Toc8393944"/>
      <w:r w:rsidR="00C65D0A">
        <w:rPr>
          <w:lang w:eastAsia="de-CH"/>
        </w:rPr>
        <w:t>Abschluss</w:t>
      </w:r>
      <w:bookmarkEnd w:id="165"/>
    </w:p>
    <w:p w14:paraId="689B749B" w14:textId="77777777" w:rsidR="00FA11AD" w:rsidRPr="00FA11AD" w:rsidRDefault="00FA11AD" w:rsidP="00FA11AD">
      <w:pPr>
        <w:pStyle w:val="berschrift2"/>
        <w:rPr>
          <w:lang w:eastAsia="de-CH"/>
        </w:rPr>
      </w:pPr>
      <w:bookmarkStart w:id="166" w:name="_Toc8393945"/>
      <w:r>
        <w:rPr>
          <w:lang w:eastAsia="de-CH"/>
        </w:rPr>
        <w:t>Auswertung des Kanban-Boards</w:t>
      </w:r>
      <w:bookmarkEnd w:id="166"/>
    </w:p>
    <w:p w14:paraId="2ED54257" w14:textId="77777777" w:rsidR="00C65D0A" w:rsidRDefault="002522EB" w:rsidP="00C65D0A">
      <w:pPr>
        <w:rPr>
          <w:lang w:eastAsia="de-CH"/>
        </w:rPr>
      </w:pPr>
      <w:r>
        <w:rPr>
          <w:lang w:eastAsia="de-CH"/>
        </w:rPr>
        <w:t>Diese Diagramme sollen die Umsetzung des Kanban-Boards auf GitHub visualisieren. Dabei ist zu erwähnen, dass als Vorarbeit bereits 19 Issues mit grundlegenden Aufgaben erfasst wurden, während die folgenden Grafiken nur die Durchführungsphase der IPA abbilden.</w:t>
      </w:r>
    </w:p>
    <w:p w14:paraId="465EC9E3" w14:textId="77777777" w:rsidR="006A4AC9" w:rsidRDefault="005F53D0" w:rsidP="006A4AC9">
      <w:pPr>
        <w:keepNext/>
        <w:jc w:val="center"/>
      </w:pPr>
      <w:r>
        <w:rPr>
          <w:noProof/>
        </w:rPr>
        <w:drawing>
          <wp:inline distT="0" distB="0" distL="0" distR="0" wp14:anchorId="3E36AD8F" wp14:editId="52AD1613">
            <wp:extent cx="5247564" cy="3404254"/>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2989" cy="3420748"/>
                    </a:xfrm>
                    <a:prstGeom prst="rect">
                      <a:avLst/>
                    </a:prstGeom>
                    <a:noFill/>
                    <a:ln>
                      <a:noFill/>
                    </a:ln>
                  </pic:spPr>
                </pic:pic>
              </a:graphicData>
            </a:graphic>
          </wp:inline>
        </w:drawing>
      </w:r>
    </w:p>
    <w:p w14:paraId="3D73F1D7" w14:textId="1341E816" w:rsidR="005F53D0" w:rsidRDefault="006A4AC9" w:rsidP="006A4AC9">
      <w:pPr>
        <w:pStyle w:val="Beschriftung"/>
        <w:jc w:val="center"/>
        <w:rPr>
          <w:lang w:eastAsia="de-CH"/>
        </w:rPr>
      </w:pPr>
      <w:bookmarkStart w:id="167" w:name="_Toc8379452"/>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47</w:t>
      </w:r>
      <w:r w:rsidR="001A30F2">
        <w:rPr>
          <w:noProof/>
        </w:rPr>
        <w:fldChar w:fldCharType="end"/>
      </w:r>
      <w:r>
        <w:t xml:space="preserve"> - Kanban-Auswertung Diagramm 1</w:t>
      </w:r>
      <w:bookmarkEnd w:id="167"/>
    </w:p>
    <w:p w14:paraId="24119FEC" w14:textId="77777777" w:rsidR="006A4AC9" w:rsidRDefault="005F53D0" w:rsidP="006A4AC9">
      <w:pPr>
        <w:keepNext/>
        <w:jc w:val="center"/>
      </w:pPr>
      <w:r>
        <w:rPr>
          <w:noProof/>
        </w:rPr>
        <w:drawing>
          <wp:inline distT="0" distB="0" distL="0" distR="0" wp14:anchorId="5534A98C" wp14:editId="6059471C">
            <wp:extent cx="5245024" cy="3350525"/>
            <wp:effectExtent l="0" t="0" r="0" b="25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4606" cy="3363034"/>
                    </a:xfrm>
                    <a:prstGeom prst="rect">
                      <a:avLst/>
                    </a:prstGeom>
                    <a:noFill/>
                    <a:ln>
                      <a:noFill/>
                    </a:ln>
                  </pic:spPr>
                </pic:pic>
              </a:graphicData>
            </a:graphic>
          </wp:inline>
        </w:drawing>
      </w:r>
    </w:p>
    <w:p w14:paraId="5330D9E7" w14:textId="65E95EEA" w:rsidR="005F53D0" w:rsidRDefault="006A4AC9" w:rsidP="006A4AC9">
      <w:pPr>
        <w:pStyle w:val="Beschriftung"/>
        <w:jc w:val="center"/>
        <w:rPr>
          <w:lang w:eastAsia="de-CH"/>
        </w:rPr>
      </w:pPr>
      <w:bookmarkStart w:id="168" w:name="_Toc8379453"/>
      <w:r>
        <w:t xml:space="preserve">Abbildung </w:t>
      </w:r>
      <w:r w:rsidR="001A30F2">
        <w:rPr>
          <w:noProof/>
        </w:rPr>
        <w:fldChar w:fldCharType="begin"/>
      </w:r>
      <w:r w:rsidR="001A30F2">
        <w:rPr>
          <w:noProof/>
        </w:rPr>
        <w:instrText xml:space="preserve"> SEQ Abbildung \* ARABIC </w:instrText>
      </w:r>
      <w:r w:rsidR="001A30F2">
        <w:rPr>
          <w:noProof/>
        </w:rPr>
        <w:fldChar w:fldCharType="separate"/>
      </w:r>
      <w:r w:rsidR="00504727">
        <w:rPr>
          <w:noProof/>
        </w:rPr>
        <w:t>48</w:t>
      </w:r>
      <w:r w:rsidR="001A30F2">
        <w:rPr>
          <w:noProof/>
        </w:rPr>
        <w:fldChar w:fldCharType="end"/>
      </w:r>
      <w:r>
        <w:t xml:space="preserve"> - </w:t>
      </w:r>
      <w:r w:rsidRPr="008B6040">
        <w:t xml:space="preserve">Kanban-Auswertung Diagramm </w:t>
      </w:r>
      <w:r>
        <w:t>2</w:t>
      </w:r>
      <w:bookmarkEnd w:id="168"/>
    </w:p>
    <w:p w14:paraId="14246377" w14:textId="77777777" w:rsidR="00C65D0A" w:rsidRDefault="00C65D0A" w:rsidP="00C65D0A">
      <w:pPr>
        <w:pStyle w:val="berschrift2"/>
        <w:rPr>
          <w:lang w:eastAsia="de-CH"/>
        </w:rPr>
      </w:pPr>
      <w:bookmarkStart w:id="169" w:name="_Toc8393946"/>
      <w:r>
        <w:rPr>
          <w:lang w:eastAsia="de-CH"/>
        </w:rPr>
        <w:lastRenderedPageBreak/>
        <w:t>Funktionen &amp; Verbesserungen für die Zukunft</w:t>
      </w:r>
      <w:bookmarkEnd w:id="169"/>
    </w:p>
    <w:p w14:paraId="530878F6" w14:textId="61BF1127" w:rsidR="000D56D8" w:rsidRDefault="000D56D8" w:rsidP="000D56D8">
      <w:r>
        <w:t>Um die Anwendung termingerecht zu implementieren musste während der IPA leider auf einige Details verzichtet werden. Der vorgegebene Zeitrahmen war ohne Zweifel sehr knapp, weswegen die Entwicklung schnellstmöglich erledigt werden musste. Daraus folgt, dass an manchen Stellen Optimierungen oder tiefgreifende Funktionen bewusst weggelassen wurden. Es lag in diesem Sinne eher die problemlose Funktion der Anforderungen im Fokus und weniger die Umsetzung</w:t>
      </w:r>
      <w:r w:rsidR="006B1A02">
        <w:t xml:space="preserve"> von optimierenden </w:t>
      </w:r>
      <w:r w:rsidR="00C870DC">
        <w:t>Details</w:t>
      </w:r>
      <w:r>
        <w:t xml:space="preserve">. Da ein sehr dynamisches Framework verwendet wird, sind solche Optimierungen in Zukunft problemlos und schnell möglich, wobei der aktuelle Stand lediglich die Anforderungen der detaillierten Aufgabenstellung bzw. des Helpdesks erfüllt. Für den Helpdesk könnte die Anwendung bereits jetzt </w:t>
      </w:r>
      <w:r w:rsidR="001B04D4">
        <w:t xml:space="preserve">und ohne weitere Massnahmen </w:t>
      </w:r>
      <w:r>
        <w:t xml:space="preserve">produktiv eingerichtet werden, worauf aber weitere Schritte folgen werden, da die Anwendung eines Tages von allen Teams der Baloise genutzt werden können soll. </w:t>
      </w:r>
    </w:p>
    <w:p w14:paraId="07156012" w14:textId="77777777" w:rsidR="000D56D8" w:rsidRDefault="000D56D8" w:rsidP="000D56D8">
      <w:pPr>
        <w:pStyle w:val="Untertitel"/>
      </w:pPr>
      <w:r>
        <w:t>Mehrere Teams</w:t>
      </w:r>
    </w:p>
    <w:p w14:paraId="5A1338D3" w14:textId="77777777" w:rsidR="000D56D8" w:rsidRDefault="000D56D8" w:rsidP="000D56D8">
      <w:r>
        <w:t>Eine definitiv umzusetzende Funktion ist eine Art Team-Verwaltung auf UI-Ebene. Bei der im Voraus implementierten Pelan-API wurde dieser Aspekt in der Logik und Datenbank bereits berücksichtigt. Es wäre also grundsätzlich möglich, mehrere Teams mit eigenen Plänen zu betreiben. Da dies jedoch keine Anforderung während der IPA war, ist es über die jetzige Anwendung noch nicht möglich ein eigenes Team zu erstellen. Die Umsetzung sollte jedoch nicht viel Aufwand mit sich bringen, da es sich nur um eine weitere Ansicht mit einem einfachen Formular handeln sollte.</w:t>
      </w:r>
    </w:p>
    <w:p w14:paraId="2E77EFE3" w14:textId="77777777" w:rsidR="000D56D8" w:rsidRDefault="000D56D8" w:rsidP="000D56D8">
      <w:pPr>
        <w:pStyle w:val="Untertitel"/>
      </w:pPr>
      <w:r>
        <w:t>Kompakte API-Anfragen</w:t>
      </w:r>
    </w:p>
    <w:p w14:paraId="4A3AAD42" w14:textId="0FF6EDF2" w:rsidR="000D56D8" w:rsidRDefault="000D56D8" w:rsidP="000D56D8">
      <w:r>
        <w:t xml:space="preserve">Beim Laden der Einsätze auf dem </w:t>
      </w:r>
      <w:r w:rsidR="007401BC">
        <w:t>Dienstplan</w:t>
      </w:r>
      <w:r w:rsidR="007401BC" w:rsidRPr="001F73AF">
        <w:t xml:space="preserve"> </w:t>
      </w:r>
      <w:r>
        <w:t>wird aktuell für jeden einzelnen Benutzer eine Anfrage an die API erstellt. Dadurch entstehen (im Fall des Helpdesk-Teams) bei jedem Aufruf des Plans ungefähr 30 parallele Anfragen. Wenn man davon ausgeht, dass nur der Helpdesk die Anwendung nutzt, würde dies kein allzu grosses Problem darstellen. Aber gerade in Berücksichtigung de</w:t>
      </w:r>
      <w:r w:rsidR="00365389">
        <w:t>s</w:t>
      </w:r>
      <w:r>
        <w:t xml:space="preserve"> vorherigen </w:t>
      </w:r>
      <w:r w:rsidR="00365389">
        <w:t>Punktes</w:t>
      </w:r>
      <w:r>
        <w:t xml:space="preserve"> könnten mehrere Teams durch eine steigende Anzahl von Anfragen die API irgendwann überlasten, was zu einer verlangsamten Auslieferung der Daten führt. Während der IPA konnte dieser Punkt leider noch nicht berücksichtigt werden, da die Pelan-API aktuell nur Abfragen zu einzelnen Benutzern anbietet. Man müsste die API zuerst erweitern, um anschliessend eine einzelne Anfrage für mehrere Benutzer zu ermöglichen.</w:t>
      </w:r>
    </w:p>
    <w:p w14:paraId="481595FE" w14:textId="77777777" w:rsidR="000D56D8" w:rsidRDefault="000D56D8" w:rsidP="000D56D8">
      <w:pPr>
        <w:pStyle w:val="Untertitel"/>
      </w:pPr>
      <w:r>
        <w:t>Pinsel-Tool</w:t>
      </w:r>
    </w:p>
    <w:p w14:paraId="7F280304" w14:textId="11255D94" w:rsidR="000D56D8" w:rsidRDefault="000D56D8" w:rsidP="000D56D8">
      <w:r>
        <w:t xml:space="preserve">Eine weitere Idee zur Vereinfachung des Dienstplans bzw. Beschleunigung der Planung ist eine Art Pinsel, mit welcher ein Teamleiter mehrere Einsätze gleichzeitig Planen kann. Während aktuell ein Feld des Plans angeklickt und per Formular </w:t>
      </w:r>
      <w:r w:rsidR="001E1D0B">
        <w:t xml:space="preserve">definiert </w:t>
      </w:r>
      <w:r>
        <w:t>werden muss, könnte in Zukunft eine Schicht aus der Legende gewählt, und durch einfaches überstreichen im Plan zugeteilt werden. Nach grober Einschätzung würde die Implementierung dieser Funktion aber viel Aufwand mit sich bringen, da dazu weitere Abhängigkeiten und zusätzliche API-Endpunkte benötigt werden würden.</w:t>
      </w:r>
    </w:p>
    <w:p w14:paraId="3D08B72D" w14:textId="77777777" w:rsidR="000D56D8" w:rsidRDefault="000D56D8" w:rsidP="000D56D8"/>
    <w:p w14:paraId="1268039B" w14:textId="6468B840" w:rsidR="000D56D8" w:rsidRDefault="000D56D8" w:rsidP="000D56D8"/>
    <w:p w14:paraId="20715874" w14:textId="77777777" w:rsidR="00821932" w:rsidRDefault="00821932" w:rsidP="000D56D8"/>
    <w:p w14:paraId="3B5F0502" w14:textId="77777777" w:rsidR="000D56D8" w:rsidRDefault="000D56D8" w:rsidP="000D56D8">
      <w:pPr>
        <w:pStyle w:val="Untertitel"/>
      </w:pPr>
      <w:r>
        <w:t>Tests</w:t>
      </w:r>
    </w:p>
    <w:p w14:paraId="4750044E" w14:textId="181BE12A" w:rsidR="00C65D0A" w:rsidRDefault="000D56D8" w:rsidP="00C65D0A">
      <w:r>
        <w:t>Für die IPA wurden manuelle UI-Test (auch «Blackbox»-Tests genannt) definiert und durchgeführt. Diese testen nur die sichtbare Oberfläche und nicht die korrekte Verarbeitung im Hintergrund, sind aber sehr unkompliziert durchführbar und benötigen wenig Zeit. Da während der IPA nicht viel Zeit zur Verfügung stand reichten uns diese Tests. Um die Anwendung aber auch auf ihre Funktionalitäten und das Zusammenspiel der Komponenten zu testen, könnte man hier noch automatisierte Tests hinzufügen. Dazu bestehen bereits zahlreiche Testing-Frameworks, welche auch speziell auf Vue.js Anwendungen ausgelegt sind.</w:t>
      </w:r>
    </w:p>
    <w:p w14:paraId="0099CB66" w14:textId="77777777" w:rsidR="00821932" w:rsidRDefault="00821932" w:rsidP="00C65D0A"/>
    <w:p w14:paraId="63C1F15C" w14:textId="77777777" w:rsidR="00C65D0A" w:rsidRDefault="00C65D0A" w:rsidP="00C65D0A">
      <w:pPr>
        <w:pStyle w:val="berschrift2"/>
        <w:rPr>
          <w:lang w:eastAsia="de-CH"/>
        </w:rPr>
      </w:pPr>
      <w:bookmarkStart w:id="170" w:name="_Toc8393947"/>
      <w:r>
        <w:rPr>
          <w:lang w:eastAsia="de-CH"/>
        </w:rPr>
        <w:t>Danksagung</w:t>
      </w:r>
      <w:bookmarkEnd w:id="170"/>
    </w:p>
    <w:p w14:paraId="22554C23" w14:textId="77777777" w:rsidR="000D56D8" w:rsidRDefault="000D56D8" w:rsidP="000D56D8">
      <w:r>
        <w:t xml:space="preserve">Während der IPA sowie in der Vorbereitungsphase standen mir zahlreiche Personen zur Seite, die mir mit Ratschlägen und Unterstützung weitergeholfen haben. Ohne diese Unterstützung wäre ich womöglich nicht im Stande gewesen, diese Abschlussarbeit in solch einem Rahmen durchzuführen. </w:t>
      </w:r>
    </w:p>
    <w:p w14:paraId="3D569BE7" w14:textId="77777777" w:rsidR="000D56D8" w:rsidRDefault="000D56D8" w:rsidP="000D56D8">
      <w:r>
        <w:t>Speziell danke ich meinem Fachvorgesetzten Matthias Cullmann, der mich in den letzten 1.5 Jahren in der Baloise begleitet hat. Durch die großartige Zusammenarbeit und die äusserst freie Wahl von Aufgaben und Umsetzungsmöglichkeiten konnte ich mir viele neue Herausforderungen setzen. Die vergangenen 1.5 Jahre waren somit die lehrreichsten und eindrücklichsten meiner gesamten Lehrzeit. Ich konnte viel selbstständig arbeiten und meine Kenntnisse umfänglich erweitern, wobei mir Matthias bei unterschiedlichsten Fragen immer geholfen hat.</w:t>
      </w:r>
    </w:p>
    <w:p w14:paraId="3EA7C7CE" w14:textId="6E36AD76" w:rsidR="000D56D8" w:rsidRDefault="000D56D8" w:rsidP="000D56D8">
      <w:r>
        <w:t xml:space="preserve">Auch möchte ich mich bei der Nachwuchsentwicklung und namentlich bei Adrian Fritsch bedanken, da ich mich hier bedenkenlos mit allen Anliegen melden konnte und man mir immer tatkräftig behilflich war. Mit dem Cash-Calculator Projekt hatte ich ausserdem bereits im 3. Lehrjahr die Chance, einen mir </w:t>
      </w:r>
      <w:r w:rsidR="002A0D9E">
        <w:t>vielbedeutenden</w:t>
      </w:r>
      <w:r>
        <w:t xml:space="preserve"> Beitrag für die Baloise zu leisten, womit ich auch zum ersten Mal richtig viele Eindrücke und Erkenntnisse zur Projektabhandlung in einem grossen Betrieb sammeln konnte. Das Projekt stellte wegen meinen damals noch dürftigen Kenntnissen ein gewisses Risiko dar, war aber eine grosse Bereicherung für mich und meine Ausbildung.</w:t>
      </w:r>
    </w:p>
    <w:p w14:paraId="45A91056" w14:textId="36CE17DF" w:rsidR="000D56D8" w:rsidRDefault="000D56D8" w:rsidP="000D56D8">
      <w:r>
        <w:t xml:space="preserve">Des Weiteren möchte ich noch allen danken, die mich während meiner Lehre im Betrieb und der Berufsschule begleitet haben. Ich war immer froh über jede Art von Unterstützung, die ich erhalten konnte und finde es </w:t>
      </w:r>
      <w:r w:rsidR="00DD022C">
        <w:t>grossartig</w:t>
      </w:r>
      <w:r>
        <w:t>, so viele neue Bekanntschaften gemacht zu haben.</w:t>
      </w:r>
      <w:r w:rsidR="0032214C">
        <w:t xml:space="preserve"> Dazu gehört auch meine Familie, welche immer hinter mir stand und mich bei Bedarf in allen Bereichen stützte. Ausserdem haben sie sich </w:t>
      </w:r>
      <w:r w:rsidR="00120F0D">
        <w:t>noch</w:t>
      </w:r>
      <w:r w:rsidR="0032214C">
        <w:t xml:space="preserve"> kurzfristig zum Gegenlesen dieser Doku Zeit genommen und mir abschliessend einige Tipps gegeben.</w:t>
      </w:r>
    </w:p>
    <w:p w14:paraId="64192E4C" w14:textId="455387A0" w:rsidR="000212B0" w:rsidRDefault="000212B0" w:rsidP="00C65D0A">
      <w:pPr>
        <w:rPr>
          <w:lang w:eastAsia="de-CH"/>
        </w:rPr>
      </w:pPr>
      <w:r>
        <w:rPr>
          <w:lang w:eastAsia="de-CH"/>
        </w:rPr>
        <w:br w:type="page"/>
      </w:r>
    </w:p>
    <w:p w14:paraId="35120BA7" w14:textId="6E3755AF" w:rsidR="006650F9" w:rsidRDefault="00C65D0A" w:rsidP="006650F9">
      <w:pPr>
        <w:pStyle w:val="berschrift1"/>
        <w:rPr>
          <w:lang w:eastAsia="de-CH"/>
        </w:rPr>
      </w:pPr>
      <w:bookmarkStart w:id="171" w:name="_Toc8393948"/>
      <w:r>
        <w:rPr>
          <w:lang w:eastAsia="de-CH"/>
        </w:rPr>
        <w:lastRenderedPageBreak/>
        <w:t>Anhang</w:t>
      </w:r>
      <w:bookmarkEnd w:id="171"/>
    </w:p>
    <w:p w14:paraId="5BDF1455" w14:textId="77777777" w:rsidR="00821932" w:rsidRPr="00821932" w:rsidRDefault="00821932" w:rsidP="00821932">
      <w:pPr>
        <w:rPr>
          <w:lang w:eastAsia="de-CH"/>
        </w:rPr>
      </w:pPr>
    </w:p>
    <w:p w14:paraId="1055CAAE" w14:textId="73D1C298" w:rsidR="00C65D0A" w:rsidRDefault="00C65D0A" w:rsidP="00C65D0A">
      <w:pPr>
        <w:pStyle w:val="berschrift2"/>
        <w:rPr>
          <w:lang w:eastAsia="de-CH"/>
        </w:rPr>
      </w:pPr>
      <w:bookmarkStart w:id="172" w:name="_Toc8393949"/>
      <w:r>
        <w:rPr>
          <w:lang w:eastAsia="de-CH"/>
        </w:rPr>
        <w:t>Quellenverzeichnis</w:t>
      </w:r>
      <w:bookmarkEnd w:id="172"/>
    </w:p>
    <w:p w14:paraId="5123379B" w14:textId="7853392A" w:rsidR="005152AE" w:rsidRDefault="005152AE" w:rsidP="005152AE">
      <w:pPr>
        <w:pStyle w:val="Untertitel"/>
        <w:rPr>
          <w:lang w:eastAsia="de-CH"/>
        </w:rPr>
      </w:pPr>
      <w:r>
        <w:rPr>
          <w:lang w:eastAsia="de-CH"/>
        </w:rPr>
        <w:t>Allgemeine Anmerkung</w:t>
      </w:r>
    </w:p>
    <w:p w14:paraId="43D83340" w14:textId="45494FD3" w:rsidR="005152AE" w:rsidRDefault="005152AE" w:rsidP="005152AE">
      <w:pPr>
        <w:rPr>
          <w:lang w:eastAsia="de-CH"/>
        </w:rPr>
      </w:pPr>
      <w:r>
        <w:rPr>
          <w:lang w:eastAsia="de-CH"/>
        </w:rPr>
        <w:t xml:space="preserve">Diese Arbeit wurde mit der Rechtschreibprüfung von MS Word </w:t>
      </w:r>
      <w:r w:rsidR="005513E8">
        <w:rPr>
          <w:lang w:eastAsia="de-CH"/>
        </w:rPr>
        <w:t xml:space="preserve">sowie </w:t>
      </w:r>
      <w:r>
        <w:rPr>
          <w:lang w:eastAsia="de-CH"/>
        </w:rPr>
        <w:t>manuell überprüft. Das gesamte Projekt wurde auf GitHub durchgeführt, wo sich auch das Kanban-Board und Rohdaten zur Doku und der Anwendung finden lassen. Über folgenden Link kann das Repository erreicht werden</w:t>
      </w:r>
      <w:r w:rsidR="00A7623E">
        <w:rPr>
          <w:lang w:eastAsia="de-CH"/>
        </w:rPr>
        <w:t>:</w:t>
      </w:r>
    </w:p>
    <w:p w14:paraId="4711607F" w14:textId="1E0416B8" w:rsidR="005152AE" w:rsidRDefault="005D235C" w:rsidP="005152AE">
      <w:pPr>
        <w:rPr>
          <w:lang w:eastAsia="de-CH"/>
        </w:rPr>
      </w:pPr>
      <w:hyperlink r:id="rId72" w:history="1">
        <w:r w:rsidR="005152AE" w:rsidRPr="000763B4">
          <w:rPr>
            <w:rStyle w:val="Hyperlink"/>
            <w:lang w:eastAsia="de-CH"/>
          </w:rPr>
          <w:t>https://github.com/baloise/pelan</w:t>
        </w:r>
      </w:hyperlink>
    </w:p>
    <w:p w14:paraId="1DE841ED" w14:textId="77777777" w:rsidR="005152AE" w:rsidRDefault="005152AE" w:rsidP="005152AE">
      <w:pPr>
        <w:pStyle w:val="KeinLeerraum"/>
        <w:rPr>
          <w:lang w:eastAsia="de-CH"/>
        </w:rPr>
      </w:pPr>
    </w:p>
    <w:p w14:paraId="59DB5788" w14:textId="2D15B333" w:rsidR="005152AE" w:rsidRDefault="005152AE" w:rsidP="005152AE">
      <w:pPr>
        <w:pStyle w:val="Untertitel"/>
        <w:rPr>
          <w:lang w:eastAsia="de-CH"/>
        </w:rPr>
      </w:pPr>
      <w:r>
        <w:rPr>
          <w:lang w:eastAsia="de-CH"/>
        </w:rPr>
        <w:t>Quellen</w:t>
      </w:r>
    </w:p>
    <w:p w14:paraId="348864D9" w14:textId="40F30D54" w:rsidR="005152AE" w:rsidRDefault="00504727" w:rsidP="00504727">
      <w:pPr>
        <w:pStyle w:val="Listenabsatz"/>
        <w:numPr>
          <w:ilvl w:val="0"/>
          <w:numId w:val="47"/>
        </w:numPr>
        <w:rPr>
          <w:lang w:eastAsia="de-CH"/>
        </w:rPr>
      </w:pPr>
      <w:r w:rsidRPr="00504727">
        <w:rPr>
          <w:lang w:eastAsia="de-CH"/>
        </w:rPr>
        <w:t>Apachefriends.org</w:t>
      </w:r>
      <w:r>
        <w:rPr>
          <w:lang w:eastAsia="de-CH"/>
        </w:rPr>
        <w:tab/>
      </w:r>
      <w:r>
        <w:rPr>
          <w:lang w:eastAsia="de-CH"/>
        </w:rPr>
        <w:tab/>
      </w:r>
      <w:r>
        <w:rPr>
          <w:lang w:eastAsia="de-CH"/>
        </w:rPr>
        <w:tab/>
        <w:t>Informationen über die Anwendung «XAMPP»</w:t>
      </w:r>
    </w:p>
    <w:p w14:paraId="3F2F38C4" w14:textId="5AD3EBD6" w:rsidR="00504727" w:rsidRDefault="00504727" w:rsidP="00504727">
      <w:pPr>
        <w:pStyle w:val="Listenabsatz"/>
        <w:numPr>
          <w:ilvl w:val="0"/>
          <w:numId w:val="47"/>
        </w:numPr>
        <w:rPr>
          <w:lang w:eastAsia="de-CH"/>
        </w:rPr>
      </w:pPr>
      <w:r w:rsidRPr="00504727">
        <w:rPr>
          <w:lang w:eastAsia="de-CH"/>
        </w:rPr>
        <w:t>Wikipedia.org</w:t>
      </w:r>
      <w:r>
        <w:rPr>
          <w:lang w:eastAsia="de-CH"/>
        </w:rPr>
        <w:tab/>
      </w:r>
      <w:r>
        <w:rPr>
          <w:lang w:eastAsia="de-CH"/>
        </w:rPr>
        <w:tab/>
      </w:r>
      <w:r>
        <w:rPr>
          <w:lang w:eastAsia="de-CH"/>
        </w:rPr>
        <w:tab/>
      </w:r>
      <w:r>
        <w:rPr>
          <w:lang w:eastAsia="de-CH"/>
        </w:rPr>
        <w:tab/>
      </w:r>
      <w:r w:rsidR="007B153D">
        <w:rPr>
          <w:lang w:eastAsia="de-CH"/>
        </w:rPr>
        <w:t>Für unterschiedliche Bereiche</w:t>
      </w:r>
    </w:p>
    <w:p w14:paraId="1B96BAA0" w14:textId="498AB4EB" w:rsidR="00504727" w:rsidRDefault="00504727" w:rsidP="00504727">
      <w:pPr>
        <w:pStyle w:val="Listenabsatz"/>
        <w:numPr>
          <w:ilvl w:val="0"/>
          <w:numId w:val="47"/>
        </w:numPr>
        <w:rPr>
          <w:lang w:eastAsia="de-CH"/>
        </w:rPr>
      </w:pPr>
      <w:r w:rsidRPr="00504727">
        <w:rPr>
          <w:lang w:eastAsia="de-CH"/>
        </w:rPr>
        <w:t>Netlify.com</w:t>
      </w:r>
      <w:r w:rsidR="007B153D">
        <w:rPr>
          <w:lang w:eastAsia="de-CH"/>
        </w:rPr>
        <w:tab/>
      </w:r>
      <w:r w:rsidR="007B153D">
        <w:rPr>
          <w:lang w:eastAsia="de-CH"/>
        </w:rPr>
        <w:tab/>
      </w:r>
      <w:r w:rsidR="007B153D">
        <w:rPr>
          <w:lang w:eastAsia="de-CH"/>
        </w:rPr>
        <w:tab/>
      </w:r>
      <w:r w:rsidR="007B153D">
        <w:rPr>
          <w:lang w:eastAsia="de-CH"/>
        </w:rPr>
        <w:tab/>
        <w:t>Für Details zum Dienst</w:t>
      </w:r>
    </w:p>
    <w:p w14:paraId="07CE89DA" w14:textId="0C8C0995" w:rsidR="00F36604" w:rsidRDefault="00504727" w:rsidP="00F36604">
      <w:pPr>
        <w:pStyle w:val="Listenabsatz"/>
        <w:numPr>
          <w:ilvl w:val="0"/>
          <w:numId w:val="47"/>
        </w:numPr>
        <w:rPr>
          <w:lang w:eastAsia="de-CH"/>
        </w:rPr>
      </w:pPr>
      <w:r>
        <w:rPr>
          <w:lang w:eastAsia="de-CH"/>
        </w:rPr>
        <w:t>Jwt.io</w:t>
      </w:r>
      <w:r w:rsidR="007B153D">
        <w:rPr>
          <w:lang w:eastAsia="de-CH"/>
        </w:rPr>
        <w:tab/>
      </w:r>
      <w:r w:rsidR="007B153D">
        <w:rPr>
          <w:lang w:eastAsia="de-CH"/>
        </w:rPr>
        <w:tab/>
      </w:r>
      <w:r w:rsidR="007B153D">
        <w:rPr>
          <w:lang w:eastAsia="de-CH"/>
        </w:rPr>
        <w:tab/>
      </w:r>
      <w:r w:rsidR="007B153D">
        <w:rPr>
          <w:lang w:eastAsia="de-CH"/>
        </w:rPr>
        <w:tab/>
      </w:r>
      <w:r w:rsidR="007B153D">
        <w:rPr>
          <w:lang w:eastAsia="de-CH"/>
        </w:rPr>
        <w:tab/>
        <w:t>Für Details über «JSON-Web-Token»</w:t>
      </w:r>
    </w:p>
    <w:p w14:paraId="7F2851A1" w14:textId="0E367119" w:rsidR="00504727" w:rsidRDefault="00504727" w:rsidP="00F36604">
      <w:pPr>
        <w:pStyle w:val="Listenabsatz"/>
        <w:numPr>
          <w:ilvl w:val="0"/>
          <w:numId w:val="47"/>
        </w:numPr>
        <w:rPr>
          <w:lang w:eastAsia="de-CH"/>
        </w:rPr>
      </w:pPr>
      <w:r w:rsidRPr="00504727">
        <w:rPr>
          <w:lang w:eastAsia="de-CH"/>
        </w:rPr>
        <w:t>Webstyleguide.baloise.com</w:t>
      </w:r>
      <w:r w:rsidR="00F36604">
        <w:rPr>
          <w:lang w:eastAsia="de-CH"/>
        </w:rPr>
        <w:tab/>
      </w:r>
      <w:r w:rsidR="00F36604">
        <w:rPr>
          <w:lang w:eastAsia="de-CH"/>
        </w:rPr>
        <w:tab/>
        <w:t>Firmenstandards</w:t>
      </w:r>
    </w:p>
    <w:p w14:paraId="6A53EBAD" w14:textId="5584461A" w:rsidR="00504727" w:rsidRDefault="00504727" w:rsidP="00504727">
      <w:pPr>
        <w:pStyle w:val="Listenabsatz"/>
        <w:numPr>
          <w:ilvl w:val="0"/>
          <w:numId w:val="47"/>
        </w:numPr>
        <w:rPr>
          <w:lang w:eastAsia="de-CH"/>
        </w:rPr>
      </w:pPr>
      <w:r>
        <w:rPr>
          <w:lang w:eastAsia="de-CH"/>
        </w:rPr>
        <w:t>Brandportal.baloise.com</w:t>
      </w:r>
      <w:r w:rsidR="00F36604">
        <w:rPr>
          <w:lang w:eastAsia="de-CH"/>
        </w:rPr>
        <w:tab/>
      </w:r>
      <w:r w:rsidR="00F36604">
        <w:rPr>
          <w:lang w:eastAsia="de-CH"/>
        </w:rPr>
        <w:tab/>
        <w:t>Firmenstandards</w:t>
      </w:r>
    </w:p>
    <w:p w14:paraId="4E8233E1" w14:textId="3F8D4013" w:rsidR="00F36604" w:rsidRDefault="00F36604" w:rsidP="00504727">
      <w:pPr>
        <w:pStyle w:val="Listenabsatz"/>
        <w:numPr>
          <w:ilvl w:val="0"/>
          <w:numId w:val="47"/>
        </w:numPr>
        <w:rPr>
          <w:lang w:eastAsia="de-CH"/>
        </w:rPr>
      </w:pPr>
      <w:r>
        <w:rPr>
          <w:lang w:eastAsia="de-CH"/>
        </w:rPr>
        <w:t>Baloise.ch</w:t>
      </w:r>
      <w:r>
        <w:rPr>
          <w:lang w:eastAsia="de-CH"/>
        </w:rPr>
        <w:tab/>
      </w:r>
      <w:r>
        <w:rPr>
          <w:lang w:eastAsia="de-CH"/>
        </w:rPr>
        <w:tab/>
      </w:r>
      <w:r>
        <w:rPr>
          <w:lang w:eastAsia="de-CH"/>
        </w:rPr>
        <w:tab/>
      </w:r>
      <w:r>
        <w:rPr>
          <w:lang w:eastAsia="de-CH"/>
        </w:rPr>
        <w:tab/>
        <w:t>Datenschutzbestimmungen</w:t>
      </w:r>
    </w:p>
    <w:p w14:paraId="28DFFAFC" w14:textId="13B3C324" w:rsidR="00BA2AC0" w:rsidRDefault="00BA2AC0" w:rsidP="00504727">
      <w:pPr>
        <w:pStyle w:val="Listenabsatz"/>
        <w:numPr>
          <w:ilvl w:val="0"/>
          <w:numId w:val="47"/>
        </w:numPr>
        <w:rPr>
          <w:lang w:eastAsia="de-CH"/>
        </w:rPr>
      </w:pPr>
      <w:r>
        <w:rPr>
          <w:lang w:eastAsia="de-CH"/>
        </w:rPr>
        <w:t>Owasp.org</w:t>
      </w:r>
      <w:r>
        <w:rPr>
          <w:lang w:eastAsia="de-CH"/>
        </w:rPr>
        <w:tab/>
      </w:r>
      <w:r>
        <w:rPr>
          <w:lang w:eastAsia="de-CH"/>
        </w:rPr>
        <w:tab/>
      </w:r>
      <w:r>
        <w:rPr>
          <w:lang w:eastAsia="de-CH"/>
        </w:rPr>
        <w:tab/>
      </w:r>
      <w:r>
        <w:rPr>
          <w:lang w:eastAsia="de-CH"/>
        </w:rPr>
        <w:tab/>
        <w:t>Sicherheitsrelevante Informationen/Richtlinien</w:t>
      </w:r>
    </w:p>
    <w:p w14:paraId="7251FB2B" w14:textId="17ED7E49" w:rsidR="00BA2AC0" w:rsidRDefault="00BA2AC0" w:rsidP="00504727">
      <w:pPr>
        <w:pStyle w:val="Listenabsatz"/>
        <w:numPr>
          <w:ilvl w:val="0"/>
          <w:numId w:val="47"/>
        </w:numPr>
        <w:rPr>
          <w:lang w:eastAsia="de-CH"/>
        </w:rPr>
      </w:pPr>
      <w:r>
        <w:rPr>
          <w:lang w:eastAsia="de-CH"/>
        </w:rPr>
        <w:t>Airlock.com</w:t>
      </w:r>
      <w:r>
        <w:rPr>
          <w:lang w:eastAsia="de-CH"/>
        </w:rPr>
        <w:tab/>
      </w:r>
      <w:r>
        <w:rPr>
          <w:lang w:eastAsia="de-CH"/>
        </w:rPr>
        <w:tab/>
      </w:r>
      <w:r>
        <w:rPr>
          <w:lang w:eastAsia="de-CH"/>
        </w:rPr>
        <w:tab/>
      </w:r>
      <w:r>
        <w:rPr>
          <w:lang w:eastAsia="de-CH"/>
        </w:rPr>
        <w:tab/>
        <w:t>Informationen zu «Airlock-Medusa»</w:t>
      </w:r>
    </w:p>
    <w:p w14:paraId="0D12741D" w14:textId="749D6532" w:rsidR="00BA2AC0" w:rsidRDefault="00BA2AC0" w:rsidP="00504727">
      <w:pPr>
        <w:pStyle w:val="Listenabsatz"/>
        <w:numPr>
          <w:ilvl w:val="0"/>
          <w:numId w:val="47"/>
        </w:numPr>
        <w:rPr>
          <w:lang w:eastAsia="de-CH"/>
        </w:rPr>
      </w:pPr>
      <w:r>
        <w:rPr>
          <w:lang w:eastAsia="de-CH"/>
        </w:rPr>
        <w:t>Vuetifyjs.com</w:t>
      </w:r>
      <w:r>
        <w:rPr>
          <w:lang w:eastAsia="de-CH"/>
        </w:rPr>
        <w:tab/>
      </w:r>
      <w:r>
        <w:rPr>
          <w:lang w:eastAsia="de-CH"/>
        </w:rPr>
        <w:tab/>
      </w:r>
      <w:r>
        <w:rPr>
          <w:lang w:eastAsia="de-CH"/>
        </w:rPr>
        <w:tab/>
      </w:r>
      <w:r>
        <w:rPr>
          <w:lang w:eastAsia="de-CH"/>
        </w:rPr>
        <w:tab/>
        <w:t>Theoretisches zur Library «Vuetify»</w:t>
      </w:r>
    </w:p>
    <w:p w14:paraId="55401D88" w14:textId="38A301A6" w:rsidR="00BA2AC0" w:rsidRDefault="00BA2AC0" w:rsidP="00504727">
      <w:pPr>
        <w:pStyle w:val="Listenabsatz"/>
        <w:numPr>
          <w:ilvl w:val="0"/>
          <w:numId w:val="47"/>
        </w:numPr>
        <w:rPr>
          <w:lang w:eastAsia="de-CH"/>
        </w:rPr>
      </w:pPr>
      <w:r w:rsidRPr="00BA2AC0">
        <w:rPr>
          <w:lang w:eastAsia="de-CH"/>
        </w:rPr>
        <w:t>Developers.google.com</w:t>
      </w:r>
      <w:r>
        <w:rPr>
          <w:lang w:eastAsia="de-CH"/>
        </w:rPr>
        <w:tab/>
      </w:r>
      <w:r>
        <w:rPr>
          <w:lang w:eastAsia="de-CH"/>
        </w:rPr>
        <w:tab/>
      </w:r>
      <w:r>
        <w:rPr>
          <w:lang w:eastAsia="de-CH"/>
        </w:rPr>
        <w:tab/>
        <w:t>Details zu Lighthouse-Audit Tests</w:t>
      </w:r>
    </w:p>
    <w:p w14:paraId="60831C76" w14:textId="7764977E" w:rsidR="0039447D" w:rsidRDefault="0039447D" w:rsidP="00504727">
      <w:pPr>
        <w:pStyle w:val="Listenabsatz"/>
        <w:numPr>
          <w:ilvl w:val="0"/>
          <w:numId w:val="47"/>
        </w:numPr>
        <w:rPr>
          <w:lang w:eastAsia="de-CH"/>
        </w:rPr>
      </w:pPr>
      <w:r>
        <w:rPr>
          <w:lang w:eastAsia="de-CH"/>
        </w:rPr>
        <w:t>Snyk.io</w:t>
      </w:r>
      <w:r>
        <w:rPr>
          <w:lang w:eastAsia="de-CH"/>
        </w:rPr>
        <w:tab/>
      </w:r>
      <w:r>
        <w:rPr>
          <w:lang w:eastAsia="de-CH"/>
        </w:rPr>
        <w:tab/>
      </w:r>
      <w:r>
        <w:rPr>
          <w:lang w:eastAsia="de-CH"/>
        </w:rPr>
        <w:tab/>
      </w:r>
      <w:r>
        <w:rPr>
          <w:lang w:eastAsia="de-CH"/>
        </w:rPr>
        <w:tab/>
      </w:r>
      <w:r>
        <w:rPr>
          <w:lang w:eastAsia="de-CH"/>
        </w:rPr>
        <w:tab/>
        <w:t xml:space="preserve">Daten über bekannte Sicherheitsschwachstellen </w:t>
      </w:r>
    </w:p>
    <w:p w14:paraId="177E9CC6" w14:textId="110DD704" w:rsidR="00131760" w:rsidRDefault="00131760" w:rsidP="00C65D0A">
      <w:pPr>
        <w:rPr>
          <w:lang w:eastAsia="de-CH"/>
        </w:rPr>
      </w:pPr>
      <w:r>
        <w:rPr>
          <w:lang w:eastAsia="de-CH"/>
        </w:rPr>
        <w:t>Weitere Quellen, welche beispielsweise einen Einfluss auf Erarbeitung der Anwendung hatten, wurden im entsprechenden Arbeitsjournal erwähnt.</w:t>
      </w:r>
    </w:p>
    <w:p w14:paraId="5AFE6B4D" w14:textId="77777777" w:rsidR="004B0792" w:rsidRDefault="004B0792" w:rsidP="00C65D0A">
      <w:pPr>
        <w:rPr>
          <w:lang w:eastAsia="de-CH"/>
        </w:rPr>
      </w:pPr>
    </w:p>
    <w:p w14:paraId="3F01A475" w14:textId="34E3855A" w:rsidR="004B0792" w:rsidRDefault="004B0792" w:rsidP="004B0792">
      <w:pPr>
        <w:pStyle w:val="Untertitel"/>
        <w:rPr>
          <w:lang w:eastAsia="de-CH"/>
        </w:rPr>
      </w:pPr>
      <w:r>
        <w:rPr>
          <w:lang w:eastAsia="de-CH"/>
        </w:rPr>
        <w:t>Grafiken/Diagramme/Bilder</w:t>
      </w:r>
    </w:p>
    <w:p w14:paraId="386836DF" w14:textId="2A29FDEA" w:rsidR="004B0792" w:rsidRDefault="004B0792" w:rsidP="004B0792">
      <w:pPr>
        <w:rPr>
          <w:lang w:eastAsia="de-CH"/>
        </w:rPr>
      </w:pPr>
      <w:r>
        <w:rPr>
          <w:lang w:eastAsia="de-CH"/>
        </w:rPr>
        <w:t>Alle Grafiken</w:t>
      </w:r>
      <w:r w:rsidR="00B02BA6">
        <w:rPr>
          <w:lang w:eastAsia="de-CH"/>
        </w:rPr>
        <w:t>*</w:t>
      </w:r>
      <w:r>
        <w:rPr>
          <w:lang w:eastAsia="de-CH"/>
        </w:rPr>
        <w:t xml:space="preserve"> stammen entweder aus Eigenarbeit oder </w:t>
      </w:r>
      <w:r w:rsidR="00B02BA6">
        <w:rPr>
          <w:lang w:eastAsia="de-CH"/>
        </w:rPr>
        <w:t xml:space="preserve">sind Bildschirmaufnahmen aus unterschiedlichen Anwendungen. Keine dieser Grafiken existiert in dieser Form </w:t>
      </w:r>
      <w:r w:rsidR="0032097D">
        <w:rPr>
          <w:lang w:eastAsia="de-CH"/>
        </w:rPr>
        <w:t>in</w:t>
      </w:r>
      <w:r w:rsidR="00B02BA6">
        <w:rPr>
          <w:lang w:eastAsia="de-CH"/>
        </w:rPr>
        <w:t xml:space="preserve"> anderen Plattformen/Dokumenten.</w:t>
      </w:r>
      <w:r>
        <w:rPr>
          <w:lang w:eastAsia="de-CH"/>
        </w:rPr>
        <w:t xml:space="preserve"> </w:t>
      </w:r>
      <w:r w:rsidR="00BE22D2">
        <w:rPr>
          <w:lang w:eastAsia="de-CH"/>
        </w:rPr>
        <w:t>Als Inspiration könnten die oben genannten Quellen gedient haben.</w:t>
      </w:r>
    </w:p>
    <w:p w14:paraId="05E9058B" w14:textId="578653CD" w:rsidR="00B02BA6" w:rsidRDefault="00B02BA6" w:rsidP="004B0792">
      <w:pPr>
        <w:rPr>
          <w:lang w:eastAsia="de-CH"/>
        </w:rPr>
      </w:pPr>
    </w:p>
    <w:p w14:paraId="2A16845D" w14:textId="77777777" w:rsidR="00B02BA6" w:rsidRDefault="00B02BA6" w:rsidP="00B02BA6">
      <w:pPr>
        <w:pStyle w:val="KeinLeerraum"/>
        <w:rPr>
          <w:lang w:eastAsia="de-CH"/>
        </w:rPr>
      </w:pPr>
      <w:r>
        <w:rPr>
          <w:lang w:eastAsia="de-CH"/>
        </w:rPr>
        <w:t xml:space="preserve">         * </w:t>
      </w:r>
      <w:r>
        <w:rPr>
          <w:lang w:eastAsia="de-CH"/>
        </w:rPr>
        <w:tab/>
        <w:t xml:space="preserve">Das Baloise-Group Logo sowie die abgebildeten Elemente zu den Firmenstandards </w:t>
      </w:r>
    </w:p>
    <w:p w14:paraId="5749C30D" w14:textId="0290353A" w:rsidR="00B02BA6" w:rsidRPr="004B0792" w:rsidRDefault="007E1AA5" w:rsidP="00B02BA6">
      <w:pPr>
        <w:pStyle w:val="KeinLeerraum"/>
        <w:ind w:firstLine="708"/>
        <w:rPr>
          <w:lang w:eastAsia="de-CH"/>
        </w:rPr>
      </w:pPr>
      <w:r>
        <w:rPr>
          <w:lang w:eastAsia="de-CH"/>
        </w:rPr>
        <w:t>s</w:t>
      </w:r>
      <w:r w:rsidR="00B02BA6">
        <w:rPr>
          <w:lang w:eastAsia="de-CH"/>
        </w:rPr>
        <w:t xml:space="preserve">tammen von den in den Quellen genannten </w:t>
      </w:r>
      <w:r w:rsidR="00F25D3E">
        <w:rPr>
          <w:lang w:eastAsia="de-CH"/>
        </w:rPr>
        <w:t>Webseiten</w:t>
      </w:r>
      <w:r w:rsidR="00B02BA6">
        <w:rPr>
          <w:lang w:eastAsia="de-CH"/>
        </w:rPr>
        <w:t xml:space="preserve">. </w:t>
      </w:r>
    </w:p>
    <w:p w14:paraId="31F33540" w14:textId="06BB0DE2" w:rsidR="009E119C" w:rsidRDefault="009E119C" w:rsidP="00C65D0A">
      <w:pPr>
        <w:rPr>
          <w:lang w:eastAsia="de-CH"/>
        </w:rPr>
      </w:pPr>
      <w:r>
        <w:rPr>
          <w:lang w:eastAsia="de-CH"/>
        </w:rPr>
        <w:br w:type="page"/>
      </w:r>
    </w:p>
    <w:p w14:paraId="51104B67" w14:textId="77777777" w:rsidR="004F223B" w:rsidRDefault="004F223B" w:rsidP="00C65D0A">
      <w:pPr>
        <w:rPr>
          <w:lang w:eastAsia="de-CH"/>
        </w:rPr>
      </w:pPr>
    </w:p>
    <w:p w14:paraId="5A4EB070" w14:textId="77777777" w:rsidR="00726A39" w:rsidRDefault="00C65D0A" w:rsidP="00726A39">
      <w:pPr>
        <w:pStyle w:val="berschrift2"/>
        <w:rPr>
          <w:lang w:eastAsia="de-CH"/>
        </w:rPr>
      </w:pPr>
      <w:bookmarkStart w:id="173" w:name="_Toc8393950"/>
      <w:r>
        <w:rPr>
          <w:lang w:eastAsia="de-CH"/>
        </w:rPr>
        <w:t>Abbildungsverzeichnis</w:t>
      </w:r>
      <w:bookmarkEnd w:id="173"/>
    </w:p>
    <w:p w14:paraId="62E523F2" w14:textId="31B18AA3" w:rsidR="0076617C" w:rsidRDefault="00010B15">
      <w:pPr>
        <w:pStyle w:val="Abbildungsverzeichnis"/>
        <w:tabs>
          <w:tab w:val="right" w:leader="dot" w:pos="9062"/>
        </w:tabs>
        <w:rPr>
          <w:rFonts w:asciiTheme="minorHAnsi" w:eastAsiaTheme="minorEastAsia" w:hAnsiTheme="minorHAnsi"/>
          <w:noProof/>
          <w:lang w:eastAsia="de-CH"/>
        </w:rPr>
      </w:pPr>
      <w:r>
        <w:rPr>
          <w:lang w:eastAsia="de-CH"/>
        </w:rPr>
        <w:fldChar w:fldCharType="begin"/>
      </w:r>
      <w:r>
        <w:rPr>
          <w:lang w:eastAsia="de-CH"/>
        </w:rPr>
        <w:instrText xml:space="preserve"> TOC \h \z \c "Abbildung" </w:instrText>
      </w:r>
      <w:r>
        <w:rPr>
          <w:lang w:eastAsia="de-CH"/>
        </w:rPr>
        <w:fldChar w:fldCharType="separate"/>
      </w:r>
      <w:hyperlink w:anchor="_Toc8379406" w:history="1">
        <w:r w:rsidR="0076617C" w:rsidRPr="009C4CF1">
          <w:rPr>
            <w:rStyle w:val="Hyperlink"/>
            <w:noProof/>
          </w:rPr>
          <w:t>Abbildung 1 - Organigramm der Projektrollen</w:t>
        </w:r>
        <w:r w:rsidR="0076617C">
          <w:rPr>
            <w:noProof/>
            <w:webHidden/>
          </w:rPr>
          <w:tab/>
        </w:r>
        <w:r w:rsidR="0076617C">
          <w:rPr>
            <w:noProof/>
            <w:webHidden/>
          </w:rPr>
          <w:fldChar w:fldCharType="begin"/>
        </w:r>
        <w:r w:rsidR="0076617C">
          <w:rPr>
            <w:noProof/>
            <w:webHidden/>
          </w:rPr>
          <w:instrText xml:space="preserve"> PAGEREF _Toc8379406 \h </w:instrText>
        </w:r>
        <w:r w:rsidR="0076617C">
          <w:rPr>
            <w:noProof/>
            <w:webHidden/>
          </w:rPr>
        </w:r>
        <w:r w:rsidR="0076617C">
          <w:rPr>
            <w:noProof/>
            <w:webHidden/>
          </w:rPr>
          <w:fldChar w:fldCharType="separate"/>
        </w:r>
        <w:r w:rsidR="0076617C">
          <w:rPr>
            <w:noProof/>
            <w:webHidden/>
          </w:rPr>
          <w:t>15</w:t>
        </w:r>
        <w:r w:rsidR="0076617C">
          <w:rPr>
            <w:noProof/>
            <w:webHidden/>
          </w:rPr>
          <w:fldChar w:fldCharType="end"/>
        </w:r>
      </w:hyperlink>
    </w:p>
    <w:p w14:paraId="0BA0DD39" w14:textId="7AA94314" w:rsidR="0076617C" w:rsidRDefault="005D235C">
      <w:pPr>
        <w:pStyle w:val="Abbildungsverzeichnis"/>
        <w:tabs>
          <w:tab w:val="right" w:leader="dot" w:pos="9062"/>
        </w:tabs>
        <w:rPr>
          <w:rFonts w:asciiTheme="minorHAnsi" w:eastAsiaTheme="minorEastAsia" w:hAnsiTheme="minorHAnsi"/>
          <w:noProof/>
          <w:lang w:eastAsia="de-CH"/>
        </w:rPr>
      </w:pPr>
      <w:hyperlink w:anchor="_Toc8379407" w:history="1">
        <w:r w:rsidR="0076617C" w:rsidRPr="009C4CF1">
          <w:rPr>
            <w:rStyle w:val="Hyperlink"/>
            <w:noProof/>
          </w:rPr>
          <w:t>Abbildung 2 - Arbeitsplatz während der IPA</w:t>
        </w:r>
        <w:r w:rsidR="0076617C">
          <w:rPr>
            <w:noProof/>
            <w:webHidden/>
          </w:rPr>
          <w:tab/>
        </w:r>
        <w:r w:rsidR="0076617C">
          <w:rPr>
            <w:noProof/>
            <w:webHidden/>
          </w:rPr>
          <w:fldChar w:fldCharType="begin"/>
        </w:r>
        <w:r w:rsidR="0076617C">
          <w:rPr>
            <w:noProof/>
            <w:webHidden/>
          </w:rPr>
          <w:instrText xml:space="preserve"> PAGEREF _Toc8379407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3553932C" w14:textId="460761B6" w:rsidR="0076617C" w:rsidRDefault="005D235C">
      <w:pPr>
        <w:pStyle w:val="Abbildungsverzeichnis"/>
        <w:tabs>
          <w:tab w:val="right" w:leader="dot" w:pos="9062"/>
        </w:tabs>
        <w:rPr>
          <w:rFonts w:asciiTheme="minorHAnsi" w:eastAsiaTheme="minorEastAsia" w:hAnsiTheme="minorHAnsi"/>
          <w:noProof/>
          <w:lang w:eastAsia="de-CH"/>
        </w:rPr>
      </w:pPr>
      <w:hyperlink w:anchor="_Toc8379408" w:history="1">
        <w:r w:rsidR="0076617C" w:rsidRPr="009C4CF1">
          <w:rPr>
            <w:rStyle w:val="Hyperlink"/>
            <w:noProof/>
          </w:rPr>
          <w:t>Abbildung 3 - Struktur der IPA-Daten</w:t>
        </w:r>
        <w:r w:rsidR="0076617C">
          <w:rPr>
            <w:noProof/>
            <w:webHidden/>
          </w:rPr>
          <w:tab/>
        </w:r>
        <w:r w:rsidR="0076617C">
          <w:rPr>
            <w:noProof/>
            <w:webHidden/>
          </w:rPr>
          <w:fldChar w:fldCharType="begin"/>
        </w:r>
        <w:r w:rsidR="0076617C">
          <w:rPr>
            <w:noProof/>
            <w:webHidden/>
          </w:rPr>
          <w:instrText xml:space="preserve"> PAGEREF _Toc8379408 \h </w:instrText>
        </w:r>
        <w:r w:rsidR="0076617C">
          <w:rPr>
            <w:noProof/>
            <w:webHidden/>
          </w:rPr>
        </w:r>
        <w:r w:rsidR="0076617C">
          <w:rPr>
            <w:noProof/>
            <w:webHidden/>
          </w:rPr>
          <w:fldChar w:fldCharType="separate"/>
        </w:r>
        <w:r w:rsidR="0076617C">
          <w:rPr>
            <w:noProof/>
            <w:webHidden/>
          </w:rPr>
          <w:t>16</w:t>
        </w:r>
        <w:r w:rsidR="0076617C">
          <w:rPr>
            <w:noProof/>
            <w:webHidden/>
          </w:rPr>
          <w:fldChar w:fldCharType="end"/>
        </w:r>
      </w:hyperlink>
    </w:p>
    <w:p w14:paraId="6241D30D" w14:textId="0CE4548C" w:rsidR="0076617C" w:rsidRDefault="005D235C">
      <w:pPr>
        <w:pStyle w:val="Abbildungsverzeichnis"/>
        <w:tabs>
          <w:tab w:val="right" w:leader="dot" w:pos="9062"/>
        </w:tabs>
        <w:rPr>
          <w:rFonts w:asciiTheme="minorHAnsi" w:eastAsiaTheme="minorEastAsia" w:hAnsiTheme="minorHAnsi"/>
          <w:noProof/>
          <w:lang w:eastAsia="de-CH"/>
        </w:rPr>
      </w:pPr>
      <w:hyperlink w:anchor="_Toc8379409" w:history="1">
        <w:r w:rsidR="0076617C" w:rsidRPr="009C4CF1">
          <w:rPr>
            <w:rStyle w:val="Hyperlink"/>
            <w:noProof/>
          </w:rPr>
          <w:t>Abbildung 4 - Baloise-Group Logo</w:t>
        </w:r>
        <w:r w:rsidR="0076617C">
          <w:rPr>
            <w:noProof/>
            <w:webHidden/>
          </w:rPr>
          <w:tab/>
        </w:r>
        <w:r w:rsidR="0076617C">
          <w:rPr>
            <w:noProof/>
            <w:webHidden/>
          </w:rPr>
          <w:fldChar w:fldCharType="begin"/>
        </w:r>
        <w:r w:rsidR="0076617C">
          <w:rPr>
            <w:noProof/>
            <w:webHidden/>
          </w:rPr>
          <w:instrText xml:space="preserve"> PAGEREF _Toc8379409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124A9249" w14:textId="0C493185" w:rsidR="0076617C" w:rsidRDefault="005D235C">
      <w:pPr>
        <w:pStyle w:val="Abbildungsverzeichnis"/>
        <w:tabs>
          <w:tab w:val="right" w:leader="dot" w:pos="9062"/>
        </w:tabs>
        <w:rPr>
          <w:rFonts w:asciiTheme="minorHAnsi" w:eastAsiaTheme="minorEastAsia" w:hAnsiTheme="minorHAnsi"/>
          <w:noProof/>
          <w:lang w:eastAsia="de-CH"/>
        </w:rPr>
      </w:pPr>
      <w:hyperlink w:anchor="_Toc8379410" w:history="1">
        <w:r w:rsidR="0076617C" w:rsidRPr="009C4CF1">
          <w:rPr>
            <w:rStyle w:val="Hyperlink"/>
            <w:noProof/>
          </w:rPr>
          <w:t>Abbildung 5 - Textfelder nach Firmenstandard</w:t>
        </w:r>
        <w:r w:rsidR="0076617C">
          <w:rPr>
            <w:noProof/>
            <w:webHidden/>
          </w:rPr>
          <w:tab/>
        </w:r>
        <w:r w:rsidR="0076617C">
          <w:rPr>
            <w:noProof/>
            <w:webHidden/>
          </w:rPr>
          <w:fldChar w:fldCharType="begin"/>
        </w:r>
        <w:r w:rsidR="0076617C">
          <w:rPr>
            <w:noProof/>
            <w:webHidden/>
          </w:rPr>
          <w:instrText xml:space="preserve"> PAGEREF _Toc8379410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51DAB7F6" w14:textId="1CB8A610" w:rsidR="0076617C" w:rsidRDefault="005D235C">
      <w:pPr>
        <w:pStyle w:val="Abbildungsverzeichnis"/>
        <w:tabs>
          <w:tab w:val="right" w:leader="dot" w:pos="9062"/>
        </w:tabs>
        <w:rPr>
          <w:rFonts w:asciiTheme="minorHAnsi" w:eastAsiaTheme="minorEastAsia" w:hAnsiTheme="minorHAnsi"/>
          <w:noProof/>
          <w:lang w:eastAsia="de-CH"/>
        </w:rPr>
      </w:pPr>
      <w:hyperlink w:anchor="_Toc8379411" w:history="1">
        <w:r w:rsidR="0076617C" w:rsidRPr="009C4CF1">
          <w:rPr>
            <w:rStyle w:val="Hyperlink"/>
            <w:noProof/>
          </w:rPr>
          <w:t>Abbildung 6 - Buttons nach Firmenstandard</w:t>
        </w:r>
        <w:r w:rsidR="0076617C">
          <w:rPr>
            <w:noProof/>
            <w:webHidden/>
          </w:rPr>
          <w:tab/>
        </w:r>
        <w:r w:rsidR="0076617C">
          <w:rPr>
            <w:noProof/>
            <w:webHidden/>
          </w:rPr>
          <w:fldChar w:fldCharType="begin"/>
        </w:r>
        <w:r w:rsidR="0076617C">
          <w:rPr>
            <w:noProof/>
            <w:webHidden/>
          </w:rPr>
          <w:instrText xml:space="preserve"> PAGEREF _Toc8379411 \h </w:instrText>
        </w:r>
        <w:r w:rsidR="0076617C">
          <w:rPr>
            <w:noProof/>
            <w:webHidden/>
          </w:rPr>
        </w:r>
        <w:r w:rsidR="0076617C">
          <w:rPr>
            <w:noProof/>
            <w:webHidden/>
          </w:rPr>
          <w:fldChar w:fldCharType="separate"/>
        </w:r>
        <w:r w:rsidR="0076617C">
          <w:rPr>
            <w:noProof/>
            <w:webHidden/>
          </w:rPr>
          <w:t>20</w:t>
        </w:r>
        <w:r w:rsidR="0076617C">
          <w:rPr>
            <w:noProof/>
            <w:webHidden/>
          </w:rPr>
          <w:fldChar w:fldCharType="end"/>
        </w:r>
      </w:hyperlink>
    </w:p>
    <w:p w14:paraId="4ED0301C" w14:textId="0264DDF9" w:rsidR="0076617C" w:rsidRDefault="005D235C">
      <w:pPr>
        <w:pStyle w:val="Abbildungsverzeichnis"/>
        <w:tabs>
          <w:tab w:val="right" w:leader="dot" w:pos="9062"/>
        </w:tabs>
        <w:rPr>
          <w:rFonts w:asciiTheme="minorHAnsi" w:eastAsiaTheme="minorEastAsia" w:hAnsiTheme="minorHAnsi"/>
          <w:noProof/>
          <w:lang w:eastAsia="de-CH"/>
        </w:rPr>
      </w:pPr>
      <w:hyperlink w:anchor="_Toc8379412" w:history="1">
        <w:r w:rsidR="0076617C" w:rsidRPr="009C4CF1">
          <w:rPr>
            <w:rStyle w:val="Hyperlink"/>
            <w:noProof/>
          </w:rPr>
          <w:t>Abbildung 7 - Vergleich der Dienstpläne als Tabelle und in Pelan</w:t>
        </w:r>
        <w:r w:rsidR="0076617C">
          <w:rPr>
            <w:noProof/>
            <w:webHidden/>
          </w:rPr>
          <w:tab/>
        </w:r>
        <w:r w:rsidR="0076617C">
          <w:rPr>
            <w:noProof/>
            <w:webHidden/>
          </w:rPr>
          <w:fldChar w:fldCharType="begin"/>
        </w:r>
        <w:r w:rsidR="0076617C">
          <w:rPr>
            <w:noProof/>
            <w:webHidden/>
          </w:rPr>
          <w:instrText xml:space="preserve"> PAGEREF _Toc8379412 \h </w:instrText>
        </w:r>
        <w:r w:rsidR="0076617C">
          <w:rPr>
            <w:noProof/>
            <w:webHidden/>
          </w:rPr>
        </w:r>
        <w:r w:rsidR="0076617C">
          <w:rPr>
            <w:noProof/>
            <w:webHidden/>
          </w:rPr>
          <w:fldChar w:fldCharType="separate"/>
        </w:r>
        <w:r w:rsidR="0076617C">
          <w:rPr>
            <w:noProof/>
            <w:webHidden/>
          </w:rPr>
          <w:t>31</w:t>
        </w:r>
        <w:r w:rsidR="0076617C">
          <w:rPr>
            <w:noProof/>
            <w:webHidden/>
          </w:rPr>
          <w:fldChar w:fldCharType="end"/>
        </w:r>
      </w:hyperlink>
    </w:p>
    <w:p w14:paraId="23D2708D" w14:textId="0E0DD612" w:rsidR="0076617C" w:rsidRDefault="005D235C">
      <w:pPr>
        <w:pStyle w:val="Abbildungsverzeichnis"/>
        <w:tabs>
          <w:tab w:val="right" w:leader="dot" w:pos="9062"/>
        </w:tabs>
        <w:rPr>
          <w:rFonts w:asciiTheme="minorHAnsi" w:eastAsiaTheme="minorEastAsia" w:hAnsiTheme="minorHAnsi"/>
          <w:noProof/>
          <w:lang w:eastAsia="de-CH"/>
        </w:rPr>
      </w:pPr>
      <w:hyperlink w:anchor="_Toc8379413" w:history="1">
        <w:r w:rsidR="0076617C" w:rsidRPr="009C4CF1">
          <w:rPr>
            <w:rStyle w:val="Hyperlink"/>
            <w:noProof/>
          </w:rPr>
          <w:t>Abbildung 8 - Vue.js Komponenten Konzept</w:t>
        </w:r>
        <w:r w:rsidR="0076617C">
          <w:rPr>
            <w:noProof/>
            <w:webHidden/>
          </w:rPr>
          <w:tab/>
        </w:r>
        <w:r w:rsidR="0076617C">
          <w:rPr>
            <w:noProof/>
            <w:webHidden/>
          </w:rPr>
          <w:fldChar w:fldCharType="begin"/>
        </w:r>
        <w:r w:rsidR="0076617C">
          <w:rPr>
            <w:noProof/>
            <w:webHidden/>
          </w:rPr>
          <w:instrText xml:space="preserve"> PAGEREF _Toc8379413 \h </w:instrText>
        </w:r>
        <w:r w:rsidR="0076617C">
          <w:rPr>
            <w:noProof/>
            <w:webHidden/>
          </w:rPr>
        </w:r>
        <w:r w:rsidR="0076617C">
          <w:rPr>
            <w:noProof/>
            <w:webHidden/>
          </w:rPr>
          <w:fldChar w:fldCharType="separate"/>
        </w:r>
        <w:r w:rsidR="0076617C">
          <w:rPr>
            <w:noProof/>
            <w:webHidden/>
          </w:rPr>
          <w:t>36</w:t>
        </w:r>
        <w:r w:rsidR="0076617C">
          <w:rPr>
            <w:noProof/>
            <w:webHidden/>
          </w:rPr>
          <w:fldChar w:fldCharType="end"/>
        </w:r>
      </w:hyperlink>
    </w:p>
    <w:p w14:paraId="5B34848C" w14:textId="5B4000F2" w:rsidR="0076617C" w:rsidRDefault="005D235C">
      <w:pPr>
        <w:pStyle w:val="Abbildungsverzeichnis"/>
        <w:tabs>
          <w:tab w:val="right" w:leader="dot" w:pos="9062"/>
        </w:tabs>
        <w:rPr>
          <w:rFonts w:asciiTheme="minorHAnsi" w:eastAsiaTheme="minorEastAsia" w:hAnsiTheme="minorHAnsi"/>
          <w:noProof/>
          <w:lang w:eastAsia="de-CH"/>
        </w:rPr>
      </w:pPr>
      <w:hyperlink w:anchor="_Toc8379414" w:history="1">
        <w:r w:rsidR="0076617C" w:rsidRPr="009C4CF1">
          <w:rPr>
            <w:rStyle w:val="Hyperlink"/>
            <w:noProof/>
          </w:rPr>
          <w:t>Abbildung 9 - Dienstplan als Excel-Tabelle</w:t>
        </w:r>
        <w:r w:rsidR="0076617C">
          <w:rPr>
            <w:noProof/>
            <w:webHidden/>
          </w:rPr>
          <w:tab/>
        </w:r>
        <w:r w:rsidR="0076617C">
          <w:rPr>
            <w:noProof/>
            <w:webHidden/>
          </w:rPr>
          <w:fldChar w:fldCharType="begin"/>
        </w:r>
        <w:r w:rsidR="0076617C">
          <w:rPr>
            <w:noProof/>
            <w:webHidden/>
          </w:rPr>
          <w:instrText xml:space="preserve"> PAGEREF _Toc8379414 \h </w:instrText>
        </w:r>
        <w:r w:rsidR="0076617C">
          <w:rPr>
            <w:noProof/>
            <w:webHidden/>
          </w:rPr>
        </w:r>
        <w:r w:rsidR="0076617C">
          <w:rPr>
            <w:noProof/>
            <w:webHidden/>
          </w:rPr>
          <w:fldChar w:fldCharType="separate"/>
        </w:r>
        <w:r w:rsidR="0076617C">
          <w:rPr>
            <w:noProof/>
            <w:webHidden/>
          </w:rPr>
          <w:t>37</w:t>
        </w:r>
        <w:r w:rsidR="0076617C">
          <w:rPr>
            <w:noProof/>
            <w:webHidden/>
          </w:rPr>
          <w:fldChar w:fldCharType="end"/>
        </w:r>
      </w:hyperlink>
    </w:p>
    <w:p w14:paraId="08CDD8F6" w14:textId="62FF3587" w:rsidR="0076617C" w:rsidRDefault="005D235C">
      <w:pPr>
        <w:pStyle w:val="Abbildungsverzeichnis"/>
        <w:tabs>
          <w:tab w:val="right" w:leader="dot" w:pos="9062"/>
        </w:tabs>
        <w:rPr>
          <w:rFonts w:asciiTheme="minorHAnsi" w:eastAsiaTheme="minorEastAsia" w:hAnsiTheme="minorHAnsi"/>
          <w:noProof/>
          <w:lang w:eastAsia="de-CH"/>
        </w:rPr>
      </w:pPr>
      <w:hyperlink w:anchor="_Toc8379415" w:history="1">
        <w:r w:rsidR="0076617C" w:rsidRPr="009C4CF1">
          <w:rPr>
            <w:rStyle w:val="Hyperlink"/>
            <w:noProof/>
          </w:rPr>
          <w:t>Abbildung 10 - Umgebung und Schnittstellen zum Projekt</w:t>
        </w:r>
        <w:r w:rsidR="0076617C">
          <w:rPr>
            <w:noProof/>
            <w:webHidden/>
          </w:rPr>
          <w:tab/>
        </w:r>
        <w:r w:rsidR="0076617C">
          <w:rPr>
            <w:noProof/>
            <w:webHidden/>
          </w:rPr>
          <w:fldChar w:fldCharType="begin"/>
        </w:r>
        <w:r w:rsidR="0076617C">
          <w:rPr>
            <w:noProof/>
            <w:webHidden/>
          </w:rPr>
          <w:instrText xml:space="preserve"> PAGEREF _Toc8379415 \h </w:instrText>
        </w:r>
        <w:r w:rsidR="0076617C">
          <w:rPr>
            <w:noProof/>
            <w:webHidden/>
          </w:rPr>
        </w:r>
        <w:r w:rsidR="0076617C">
          <w:rPr>
            <w:noProof/>
            <w:webHidden/>
          </w:rPr>
          <w:fldChar w:fldCharType="separate"/>
        </w:r>
        <w:r w:rsidR="0076617C">
          <w:rPr>
            <w:noProof/>
            <w:webHidden/>
          </w:rPr>
          <w:t>38</w:t>
        </w:r>
        <w:r w:rsidR="0076617C">
          <w:rPr>
            <w:noProof/>
            <w:webHidden/>
          </w:rPr>
          <w:fldChar w:fldCharType="end"/>
        </w:r>
      </w:hyperlink>
    </w:p>
    <w:p w14:paraId="5C0910A2" w14:textId="66BAFEA8" w:rsidR="0076617C" w:rsidRDefault="005D235C">
      <w:pPr>
        <w:pStyle w:val="Abbildungsverzeichnis"/>
        <w:tabs>
          <w:tab w:val="right" w:leader="dot" w:pos="9062"/>
        </w:tabs>
        <w:rPr>
          <w:rFonts w:asciiTheme="minorHAnsi" w:eastAsiaTheme="minorEastAsia" w:hAnsiTheme="minorHAnsi"/>
          <w:noProof/>
          <w:lang w:eastAsia="de-CH"/>
        </w:rPr>
      </w:pPr>
      <w:hyperlink w:anchor="_Toc8379416" w:history="1">
        <w:r w:rsidR="0076617C" w:rsidRPr="009C4CF1">
          <w:rPr>
            <w:rStyle w:val="Hyperlink"/>
            <w:noProof/>
          </w:rPr>
          <w:t>Abbildung 11 - Kanban-/Project-Board auf GitHub</w:t>
        </w:r>
        <w:r w:rsidR="0076617C">
          <w:rPr>
            <w:noProof/>
            <w:webHidden/>
          </w:rPr>
          <w:tab/>
        </w:r>
        <w:r w:rsidR="0076617C">
          <w:rPr>
            <w:noProof/>
            <w:webHidden/>
          </w:rPr>
          <w:fldChar w:fldCharType="begin"/>
        </w:r>
        <w:r w:rsidR="0076617C">
          <w:rPr>
            <w:noProof/>
            <w:webHidden/>
          </w:rPr>
          <w:instrText xml:space="preserve"> PAGEREF _Toc8379416 \h </w:instrText>
        </w:r>
        <w:r w:rsidR="0076617C">
          <w:rPr>
            <w:noProof/>
            <w:webHidden/>
          </w:rPr>
        </w:r>
        <w:r w:rsidR="0076617C">
          <w:rPr>
            <w:noProof/>
            <w:webHidden/>
          </w:rPr>
          <w:fldChar w:fldCharType="separate"/>
        </w:r>
        <w:r w:rsidR="0076617C">
          <w:rPr>
            <w:noProof/>
            <w:webHidden/>
          </w:rPr>
          <w:t>40</w:t>
        </w:r>
        <w:r w:rsidR="0076617C">
          <w:rPr>
            <w:noProof/>
            <w:webHidden/>
          </w:rPr>
          <w:fldChar w:fldCharType="end"/>
        </w:r>
      </w:hyperlink>
    </w:p>
    <w:p w14:paraId="62D00AB0" w14:textId="5F8B3006" w:rsidR="0076617C" w:rsidRDefault="005D235C">
      <w:pPr>
        <w:pStyle w:val="Abbildungsverzeichnis"/>
        <w:tabs>
          <w:tab w:val="right" w:leader="dot" w:pos="9062"/>
        </w:tabs>
        <w:rPr>
          <w:rFonts w:asciiTheme="minorHAnsi" w:eastAsiaTheme="minorEastAsia" w:hAnsiTheme="minorHAnsi"/>
          <w:noProof/>
          <w:lang w:eastAsia="de-CH"/>
        </w:rPr>
      </w:pPr>
      <w:hyperlink w:anchor="_Toc8379417" w:history="1">
        <w:r w:rsidR="0076617C" w:rsidRPr="009C4CF1">
          <w:rPr>
            <w:rStyle w:val="Hyperlink"/>
            <w:noProof/>
          </w:rPr>
          <w:t>Abbildung 12 - Use-Case-Diagramm über alle Anforderungen</w:t>
        </w:r>
        <w:r w:rsidR="0076617C">
          <w:rPr>
            <w:noProof/>
            <w:webHidden/>
          </w:rPr>
          <w:tab/>
        </w:r>
        <w:r w:rsidR="0076617C">
          <w:rPr>
            <w:noProof/>
            <w:webHidden/>
          </w:rPr>
          <w:fldChar w:fldCharType="begin"/>
        </w:r>
        <w:r w:rsidR="0076617C">
          <w:rPr>
            <w:noProof/>
            <w:webHidden/>
          </w:rPr>
          <w:instrText xml:space="preserve"> PAGEREF _Toc8379417 \h </w:instrText>
        </w:r>
        <w:r w:rsidR="0076617C">
          <w:rPr>
            <w:noProof/>
            <w:webHidden/>
          </w:rPr>
        </w:r>
        <w:r w:rsidR="0076617C">
          <w:rPr>
            <w:noProof/>
            <w:webHidden/>
          </w:rPr>
          <w:fldChar w:fldCharType="separate"/>
        </w:r>
        <w:r w:rsidR="0076617C">
          <w:rPr>
            <w:noProof/>
            <w:webHidden/>
          </w:rPr>
          <w:t>41</w:t>
        </w:r>
        <w:r w:rsidR="0076617C">
          <w:rPr>
            <w:noProof/>
            <w:webHidden/>
          </w:rPr>
          <w:fldChar w:fldCharType="end"/>
        </w:r>
      </w:hyperlink>
    </w:p>
    <w:p w14:paraId="6236FB18" w14:textId="7C26C00B" w:rsidR="0076617C" w:rsidRDefault="005D235C">
      <w:pPr>
        <w:pStyle w:val="Abbildungsverzeichnis"/>
        <w:tabs>
          <w:tab w:val="right" w:leader="dot" w:pos="9062"/>
        </w:tabs>
        <w:rPr>
          <w:rFonts w:asciiTheme="minorHAnsi" w:eastAsiaTheme="minorEastAsia" w:hAnsiTheme="minorHAnsi"/>
          <w:noProof/>
          <w:lang w:eastAsia="de-CH"/>
        </w:rPr>
      </w:pPr>
      <w:hyperlink w:anchor="_Toc8379418" w:history="1">
        <w:r w:rsidR="0076617C" w:rsidRPr="009C4CF1">
          <w:rPr>
            <w:rStyle w:val="Hyperlink"/>
            <w:noProof/>
          </w:rPr>
          <w:t>Abbildung 13 - Abhängigkeiten in Relation</w:t>
        </w:r>
        <w:r w:rsidR="0076617C">
          <w:rPr>
            <w:noProof/>
            <w:webHidden/>
          </w:rPr>
          <w:tab/>
        </w:r>
        <w:r w:rsidR="0076617C">
          <w:rPr>
            <w:noProof/>
            <w:webHidden/>
          </w:rPr>
          <w:fldChar w:fldCharType="begin"/>
        </w:r>
        <w:r w:rsidR="0076617C">
          <w:rPr>
            <w:noProof/>
            <w:webHidden/>
          </w:rPr>
          <w:instrText xml:space="preserve"> PAGEREF _Toc8379418 \h </w:instrText>
        </w:r>
        <w:r w:rsidR="0076617C">
          <w:rPr>
            <w:noProof/>
            <w:webHidden/>
          </w:rPr>
        </w:r>
        <w:r w:rsidR="0076617C">
          <w:rPr>
            <w:noProof/>
            <w:webHidden/>
          </w:rPr>
          <w:fldChar w:fldCharType="separate"/>
        </w:r>
        <w:r w:rsidR="0076617C">
          <w:rPr>
            <w:noProof/>
            <w:webHidden/>
          </w:rPr>
          <w:t>51</w:t>
        </w:r>
        <w:r w:rsidR="0076617C">
          <w:rPr>
            <w:noProof/>
            <w:webHidden/>
          </w:rPr>
          <w:fldChar w:fldCharType="end"/>
        </w:r>
      </w:hyperlink>
    </w:p>
    <w:p w14:paraId="724BBCE7" w14:textId="4040C4A0" w:rsidR="0076617C" w:rsidRDefault="005D235C">
      <w:pPr>
        <w:pStyle w:val="Abbildungsverzeichnis"/>
        <w:tabs>
          <w:tab w:val="right" w:leader="dot" w:pos="9062"/>
        </w:tabs>
        <w:rPr>
          <w:rFonts w:asciiTheme="minorHAnsi" w:eastAsiaTheme="minorEastAsia" w:hAnsiTheme="minorHAnsi"/>
          <w:noProof/>
          <w:lang w:eastAsia="de-CH"/>
        </w:rPr>
      </w:pPr>
      <w:hyperlink w:anchor="_Toc8379419" w:history="1">
        <w:r w:rsidR="0076617C" w:rsidRPr="009C4CF1">
          <w:rPr>
            <w:rStyle w:val="Hyperlink"/>
            <w:noProof/>
          </w:rPr>
          <w:t>Abbildung 14 - Codebeispiel: Registrieren einer Route/Ansicht</w:t>
        </w:r>
        <w:r w:rsidR="0076617C">
          <w:rPr>
            <w:noProof/>
            <w:webHidden/>
          </w:rPr>
          <w:tab/>
        </w:r>
        <w:r w:rsidR="0076617C">
          <w:rPr>
            <w:noProof/>
            <w:webHidden/>
          </w:rPr>
          <w:fldChar w:fldCharType="begin"/>
        </w:r>
        <w:r w:rsidR="0076617C">
          <w:rPr>
            <w:noProof/>
            <w:webHidden/>
          </w:rPr>
          <w:instrText xml:space="preserve"> PAGEREF _Toc8379419 \h </w:instrText>
        </w:r>
        <w:r w:rsidR="0076617C">
          <w:rPr>
            <w:noProof/>
            <w:webHidden/>
          </w:rPr>
        </w:r>
        <w:r w:rsidR="0076617C">
          <w:rPr>
            <w:noProof/>
            <w:webHidden/>
          </w:rPr>
          <w:fldChar w:fldCharType="separate"/>
        </w:r>
        <w:r w:rsidR="0076617C">
          <w:rPr>
            <w:noProof/>
            <w:webHidden/>
          </w:rPr>
          <w:t>52</w:t>
        </w:r>
        <w:r w:rsidR="0076617C">
          <w:rPr>
            <w:noProof/>
            <w:webHidden/>
          </w:rPr>
          <w:fldChar w:fldCharType="end"/>
        </w:r>
      </w:hyperlink>
    </w:p>
    <w:p w14:paraId="5E9AED6A" w14:textId="427DF842" w:rsidR="0076617C" w:rsidRDefault="005D235C">
      <w:pPr>
        <w:pStyle w:val="Abbildungsverzeichnis"/>
        <w:tabs>
          <w:tab w:val="right" w:leader="dot" w:pos="9062"/>
        </w:tabs>
        <w:rPr>
          <w:rFonts w:asciiTheme="minorHAnsi" w:eastAsiaTheme="minorEastAsia" w:hAnsiTheme="minorHAnsi"/>
          <w:noProof/>
          <w:lang w:eastAsia="de-CH"/>
        </w:rPr>
      </w:pPr>
      <w:hyperlink w:anchor="_Toc8379420" w:history="1">
        <w:r w:rsidR="0076617C" w:rsidRPr="009C4CF1">
          <w:rPr>
            <w:rStyle w:val="Hyperlink"/>
            <w:noProof/>
          </w:rPr>
          <w:t>Abbildung 15 - Codebeispiel:  i18n Übersetzungen</w:t>
        </w:r>
        <w:r w:rsidR="0076617C">
          <w:rPr>
            <w:noProof/>
            <w:webHidden/>
          </w:rPr>
          <w:tab/>
        </w:r>
        <w:r w:rsidR="0076617C">
          <w:rPr>
            <w:noProof/>
            <w:webHidden/>
          </w:rPr>
          <w:fldChar w:fldCharType="begin"/>
        </w:r>
        <w:r w:rsidR="0076617C">
          <w:rPr>
            <w:noProof/>
            <w:webHidden/>
          </w:rPr>
          <w:instrText xml:space="preserve"> PAGEREF _Toc8379420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7892F351" w14:textId="04B904CB" w:rsidR="0076617C" w:rsidRDefault="005D235C">
      <w:pPr>
        <w:pStyle w:val="Abbildungsverzeichnis"/>
        <w:tabs>
          <w:tab w:val="right" w:leader="dot" w:pos="9062"/>
        </w:tabs>
        <w:rPr>
          <w:rFonts w:asciiTheme="minorHAnsi" w:eastAsiaTheme="minorEastAsia" w:hAnsiTheme="minorHAnsi"/>
          <w:noProof/>
          <w:lang w:eastAsia="de-CH"/>
        </w:rPr>
      </w:pPr>
      <w:hyperlink w:anchor="_Toc8379421" w:history="1">
        <w:r w:rsidR="0076617C" w:rsidRPr="009C4CF1">
          <w:rPr>
            <w:rStyle w:val="Hyperlink"/>
            <w:noProof/>
          </w:rPr>
          <w:t>Abbildung 16 - Codebeispiel:  "Watcher"-Funktion zum Anpassen der Sprache</w:t>
        </w:r>
        <w:r w:rsidR="0076617C">
          <w:rPr>
            <w:noProof/>
            <w:webHidden/>
          </w:rPr>
          <w:tab/>
        </w:r>
        <w:r w:rsidR="0076617C">
          <w:rPr>
            <w:noProof/>
            <w:webHidden/>
          </w:rPr>
          <w:fldChar w:fldCharType="begin"/>
        </w:r>
        <w:r w:rsidR="0076617C">
          <w:rPr>
            <w:noProof/>
            <w:webHidden/>
          </w:rPr>
          <w:instrText xml:space="preserve"> PAGEREF _Toc8379421 \h </w:instrText>
        </w:r>
        <w:r w:rsidR="0076617C">
          <w:rPr>
            <w:noProof/>
            <w:webHidden/>
          </w:rPr>
        </w:r>
        <w:r w:rsidR="0076617C">
          <w:rPr>
            <w:noProof/>
            <w:webHidden/>
          </w:rPr>
          <w:fldChar w:fldCharType="separate"/>
        </w:r>
        <w:r w:rsidR="0076617C">
          <w:rPr>
            <w:noProof/>
            <w:webHidden/>
          </w:rPr>
          <w:t>53</w:t>
        </w:r>
        <w:r w:rsidR="0076617C">
          <w:rPr>
            <w:noProof/>
            <w:webHidden/>
          </w:rPr>
          <w:fldChar w:fldCharType="end"/>
        </w:r>
      </w:hyperlink>
    </w:p>
    <w:p w14:paraId="388D5546" w14:textId="434B7BB2" w:rsidR="0076617C" w:rsidRDefault="005D235C">
      <w:pPr>
        <w:pStyle w:val="Abbildungsverzeichnis"/>
        <w:tabs>
          <w:tab w:val="right" w:leader="dot" w:pos="9062"/>
        </w:tabs>
        <w:rPr>
          <w:rFonts w:asciiTheme="minorHAnsi" w:eastAsiaTheme="minorEastAsia" w:hAnsiTheme="minorHAnsi"/>
          <w:noProof/>
          <w:lang w:eastAsia="de-CH"/>
        </w:rPr>
      </w:pPr>
      <w:hyperlink w:anchor="_Toc8379422" w:history="1">
        <w:r w:rsidR="0076617C" w:rsidRPr="009C4CF1">
          <w:rPr>
            <w:rStyle w:val="Hyperlink"/>
            <w:noProof/>
          </w:rPr>
          <w:t>Abbildung 17 - Sequenzdiagramm zur Authentifizierung</w:t>
        </w:r>
        <w:r w:rsidR="0076617C">
          <w:rPr>
            <w:noProof/>
            <w:webHidden/>
          </w:rPr>
          <w:tab/>
        </w:r>
        <w:r w:rsidR="0076617C">
          <w:rPr>
            <w:noProof/>
            <w:webHidden/>
          </w:rPr>
          <w:fldChar w:fldCharType="begin"/>
        </w:r>
        <w:r w:rsidR="0076617C">
          <w:rPr>
            <w:noProof/>
            <w:webHidden/>
          </w:rPr>
          <w:instrText xml:space="preserve"> PAGEREF _Toc8379422 \h </w:instrText>
        </w:r>
        <w:r w:rsidR="0076617C">
          <w:rPr>
            <w:noProof/>
            <w:webHidden/>
          </w:rPr>
        </w:r>
        <w:r w:rsidR="0076617C">
          <w:rPr>
            <w:noProof/>
            <w:webHidden/>
          </w:rPr>
          <w:fldChar w:fldCharType="separate"/>
        </w:r>
        <w:r w:rsidR="0076617C">
          <w:rPr>
            <w:noProof/>
            <w:webHidden/>
          </w:rPr>
          <w:t>54</w:t>
        </w:r>
        <w:r w:rsidR="0076617C">
          <w:rPr>
            <w:noProof/>
            <w:webHidden/>
          </w:rPr>
          <w:fldChar w:fldCharType="end"/>
        </w:r>
      </w:hyperlink>
    </w:p>
    <w:p w14:paraId="210D392C" w14:textId="18D62C50" w:rsidR="0076617C" w:rsidRDefault="005D235C">
      <w:pPr>
        <w:pStyle w:val="Abbildungsverzeichnis"/>
        <w:tabs>
          <w:tab w:val="right" w:leader="dot" w:pos="9062"/>
        </w:tabs>
        <w:rPr>
          <w:rFonts w:asciiTheme="minorHAnsi" w:eastAsiaTheme="minorEastAsia" w:hAnsiTheme="minorHAnsi"/>
          <w:noProof/>
          <w:lang w:eastAsia="de-CH"/>
        </w:rPr>
      </w:pPr>
      <w:hyperlink w:anchor="_Toc8379423" w:history="1">
        <w:r w:rsidR="0076617C" w:rsidRPr="009C4CF1">
          <w:rPr>
            <w:rStyle w:val="Hyperlink"/>
            <w:noProof/>
          </w:rPr>
          <w:t>Abbildung 18 - Codebeispiel: Authentifizierung Schritt 1</w:t>
        </w:r>
        <w:r w:rsidR="0076617C">
          <w:rPr>
            <w:noProof/>
            <w:webHidden/>
          </w:rPr>
          <w:tab/>
        </w:r>
        <w:r w:rsidR="0076617C">
          <w:rPr>
            <w:noProof/>
            <w:webHidden/>
          </w:rPr>
          <w:fldChar w:fldCharType="begin"/>
        </w:r>
        <w:r w:rsidR="0076617C">
          <w:rPr>
            <w:noProof/>
            <w:webHidden/>
          </w:rPr>
          <w:instrText xml:space="preserve"> PAGEREF _Toc8379423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56FF30" w14:textId="3E1AEFDE" w:rsidR="0076617C" w:rsidRDefault="005D235C">
      <w:pPr>
        <w:pStyle w:val="Abbildungsverzeichnis"/>
        <w:tabs>
          <w:tab w:val="right" w:leader="dot" w:pos="9062"/>
        </w:tabs>
        <w:rPr>
          <w:rFonts w:asciiTheme="minorHAnsi" w:eastAsiaTheme="minorEastAsia" w:hAnsiTheme="minorHAnsi"/>
          <w:noProof/>
          <w:lang w:eastAsia="de-CH"/>
        </w:rPr>
      </w:pPr>
      <w:hyperlink w:anchor="_Toc8379424" w:history="1">
        <w:r w:rsidR="0076617C" w:rsidRPr="009C4CF1">
          <w:rPr>
            <w:rStyle w:val="Hyperlink"/>
            <w:noProof/>
          </w:rPr>
          <w:t>Abbildung 19 - Codebeispiel: Authentifizierung Schritt 2</w:t>
        </w:r>
        <w:r w:rsidR="0076617C">
          <w:rPr>
            <w:noProof/>
            <w:webHidden/>
          </w:rPr>
          <w:tab/>
        </w:r>
        <w:r w:rsidR="0076617C">
          <w:rPr>
            <w:noProof/>
            <w:webHidden/>
          </w:rPr>
          <w:fldChar w:fldCharType="begin"/>
        </w:r>
        <w:r w:rsidR="0076617C">
          <w:rPr>
            <w:noProof/>
            <w:webHidden/>
          </w:rPr>
          <w:instrText xml:space="preserve"> PAGEREF _Toc8379424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0B88A2BE" w14:textId="1CB8C43F" w:rsidR="0076617C" w:rsidRDefault="005D235C">
      <w:pPr>
        <w:pStyle w:val="Abbildungsverzeichnis"/>
        <w:tabs>
          <w:tab w:val="right" w:leader="dot" w:pos="9062"/>
        </w:tabs>
        <w:rPr>
          <w:rFonts w:asciiTheme="minorHAnsi" w:eastAsiaTheme="minorEastAsia" w:hAnsiTheme="minorHAnsi"/>
          <w:noProof/>
          <w:lang w:eastAsia="de-CH"/>
        </w:rPr>
      </w:pPr>
      <w:hyperlink w:anchor="_Toc8379425" w:history="1">
        <w:r w:rsidR="0076617C" w:rsidRPr="009C4CF1">
          <w:rPr>
            <w:rStyle w:val="Hyperlink"/>
            <w:noProof/>
          </w:rPr>
          <w:t>Abbildung 20 - Codebeispiel: Authentifizierung Schritt 3</w:t>
        </w:r>
        <w:r w:rsidR="0076617C">
          <w:rPr>
            <w:noProof/>
            <w:webHidden/>
          </w:rPr>
          <w:tab/>
        </w:r>
        <w:r w:rsidR="0076617C">
          <w:rPr>
            <w:noProof/>
            <w:webHidden/>
          </w:rPr>
          <w:fldChar w:fldCharType="begin"/>
        </w:r>
        <w:r w:rsidR="0076617C">
          <w:rPr>
            <w:noProof/>
            <w:webHidden/>
          </w:rPr>
          <w:instrText xml:space="preserve"> PAGEREF _Toc8379425 \h </w:instrText>
        </w:r>
        <w:r w:rsidR="0076617C">
          <w:rPr>
            <w:noProof/>
            <w:webHidden/>
          </w:rPr>
        </w:r>
        <w:r w:rsidR="0076617C">
          <w:rPr>
            <w:noProof/>
            <w:webHidden/>
          </w:rPr>
          <w:fldChar w:fldCharType="separate"/>
        </w:r>
        <w:r w:rsidR="0076617C">
          <w:rPr>
            <w:noProof/>
            <w:webHidden/>
          </w:rPr>
          <w:t>55</w:t>
        </w:r>
        <w:r w:rsidR="0076617C">
          <w:rPr>
            <w:noProof/>
            <w:webHidden/>
          </w:rPr>
          <w:fldChar w:fldCharType="end"/>
        </w:r>
      </w:hyperlink>
    </w:p>
    <w:p w14:paraId="13D7FF62" w14:textId="6418082A" w:rsidR="0076617C" w:rsidRDefault="005D235C">
      <w:pPr>
        <w:pStyle w:val="Abbildungsverzeichnis"/>
        <w:tabs>
          <w:tab w:val="right" w:leader="dot" w:pos="9062"/>
        </w:tabs>
        <w:rPr>
          <w:rFonts w:asciiTheme="minorHAnsi" w:eastAsiaTheme="minorEastAsia" w:hAnsiTheme="minorHAnsi"/>
          <w:noProof/>
          <w:lang w:eastAsia="de-CH"/>
        </w:rPr>
      </w:pPr>
      <w:hyperlink r:id="rId73" w:anchor="_Toc8379426" w:history="1">
        <w:r w:rsidR="0076617C" w:rsidRPr="009C4CF1">
          <w:rPr>
            <w:rStyle w:val="Hyperlink"/>
            <w:noProof/>
          </w:rPr>
          <w:t>Abbildung 21 - Codebeispiel: Farben in Vuetify-Konfiguration</w:t>
        </w:r>
        <w:r w:rsidR="0076617C">
          <w:rPr>
            <w:noProof/>
            <w:webHidden/>
          </w:rPr>
          <w:tab/>
        </w:r>
        <w:r w:rsidR="0076617C">
          <w:rPr>
            <w:noProof/>
            <w:webHidden/>
          </w:rPr>
          <w:fldChar w:fldCharType="begin"/>
        </w:r>
        <w:r w:rsidR="0076617C">
          <w:rPr>
            <w:noProof/>
            <w:webHidden/>
          </w:rPr>
          <w:instrText xml:space="preserve"> PAGEREF _Toc8379426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606D1A75" w14:textId="3D66DB7F" w:rsidR="0076617C" w:rsidRDefault="005D235C">
      <w:pPr>
        <w:pStyle w:val="Abbildungsverzeichnis"/>
        <w:tabs>
          <w:tab w:val="right" w:leader="dot" w:pos="9062"/>
        </w:tabs>
        <w:rPr>
          <w:rFonts w:asciiTheme="minorHAnsi" w:eastAsiaTheme="minorEastAsia" w:hAnsiTheme="minorHAnsi"/>
          <w:noProof/>
          <w:lang w:eastAsia="de-CH"/>
        </w:rPr>
      </w:pPr>
      <w:hyperlink w:anchor="_Toc8379427" w:history="1">
        <w:r w:rsidR="0076617C" w:rsidRPr="009C4CF1">
          <w:rPr>
            <w:rStyle w:val="Hyperlink"/>
            <w:noProof/>
          </w:rPr>
          <w:t>Abbildung 22 - Design-Struktur der Anwendung</w:t>
        </w:r>
        <w:r w:rsidR="0076617C">
          <w:rPr>
            <w:noProof/>
            <w:webHidden/>
          </w:rPr>
          <w:tab/>
        </w:r>
        <w:r w:rsidR="0076617C">
          <w:rPr>
            <w:noProof/>
            <w:webHidden/>
          </w:rPr>
          <w:fldChar w:fldCharType="begin"/>
        </w:r>
        <w:r w:rsidR="0076617C">
          <w:rPr>
            <w:noProof/>
            <w:webHidden/>
          </w:rPr>
          <w:instrText xml:space="preserve"> PAGEREF _Toc8379427 \h </w:instrText>
        </w:r>
        <w:r w:rsidR="0076617C">
          <w:rPr>
            <w:noProof/>
            <w:webHidden/>
          </w:rPr>
        </w:r>
        <w:r w:rsidR="0076617C">
          <w:rPr>
            <w:noProof/>
            <w:webHidden/>
          </w:rPr>
          <w:fldChar w:fldCharType="separate"/>
        </w:r>
        <w:r w:rsidR="0076617C">
          <w:rPr>
            <w:noProof/>
            <w:webHidden/>
          </w:rPr>
          <w:t>56</w:t>
        </w:r>
        <w:r w:rsidR="0076617C">
          <w:rPr>
            <w:noProof/>
            <w:webHidden/>
          </w:rPr>
          <w:fldChar w:fldCharType="end"/>
        </w:r>
      </w:hyperlink>
    </w:p>
    <w:p w14:paraId="549CDBC3" w14:textId="508F04A1" w:rsidR="0076617C" w:rsidRDefault="005D235C">
      <w:pPr>
        <w:pStyle w:val="Abbildungsverzeichnis"/>
        <w:tabs>
          <w:tab w:val="right" w:leader="dot" w:pos="9062"/>
        </w:tabs>
        <w:rPr>
          <w:rFonts w:asciiTheme="minorHAnsi" w:eastAsiaTheme="minorEastAsia" w:hAnsiTheme="minorHAnsi"/>
          <w:noProof/>
          <w:lang w:eastAsia="de-CH"/>
        </w:rPr>
      </w:pPr>
      <w:hyperlink w:anchor="_Toc8379428" w:history="1">
        <w:r w:rsidR="0076617C" w:rsidRPr="009C4CF1">
          <w:rPr>
            <w:rStyle w:val="Hyperlink"/>
            <w:noProof/>
          </w:rPr>
          <w:t>Abbildung 23 - Support-Ansicht mit Kontaktinformationen</w:t>
        </w:r>
        <w:r w:rsidR="0076617C">
          <w:rPr>
            <w:noProof/>
            <w:webHidden/>
          </w:rPr>
          <w:tab/>
        </w:r>
        <w:r w:rsidR="0076617C">
          <w:rPr>
            <w:noProof/>
            <w:webHidden/>
          </w:rPr>
          <w:fldChar w:fldCharType="begin"/>
        </w:r>
        <w:r w:rsidR="0076617C">
          <w:rPr>
            <w:noProof/>
            <w:webHidden/>
          </w:rPr>
          <w:instrText xml:space="preserve"> PAGEREF _Toc8379428 \h </w:instrText>
        </w:r>
        <w:r w:rsidR="0076617C">
          <w:rPr>
            <w:noProof/>
            <w:webHidden/>
          </w:rPr>
        </w:r>
        <w:r w:rsidR="0076617C">
          <w:rPr>
            <w:noProof/>
            <w:webHidden/>
          </w:rPr>
          <w:fldChar w:fldCharType="separate"/>
        </w:r>
        <w:r w:rsidR="0076617C">
          <w:rPr>
            <w:noProof/>
            <w:webHidden/>
          </w:rPr>
          <w:t>57</w:t>
        </w:r>
        <w:r w:rsidR="0076617C">
          <w:rPr>
            <w:noProof/>
            <w:webHidden/>
          </w:rPr>
          <w:fldChar w:fldCharType="end"/>
        </w:r>
      </w:hyperlink>
    </w:p>
    <w:p w14:paraId="20A798D7" w14:textId="5D44D806" w:rsidR="0076617C" w:rsidRDefault="005D235C">
      <w:pPr>
        <w:pStyle w:val="Abbildungsverzeichnis"/>
        <w:tabs>
          <w:tab w:val="right" w:leader="dot" w:pos="9062"/>
        </w:tabs>
        <w:rPr>
          <w:rFonts w:asciiTheme="minorHAnsi" w:eastAsiaTheme="minorEastAsia" w:hAnsiTheme="minorHAnsi"/>
          <w:noProof/>
          <w:lang w:eastAsia="de-CH"/>
        </w:rPr>
      </w:pPr>
      <w:hyperlink w:anchor="_Toc8379429" w:history="1">
        <w:r w:rsidR="0076617C" w:rsidRPr="009C4CF1">
          <w:rPr>
            <w:rStyle w:val="Hyperlink"/>
            <w:noProof/>
          </w:rPr>
          <w:t>Abbildung 24 - Dashboard-Ansicht</w:t>
        </w:r>
        <w:r w:rsidR="0076617C">
          <w:rPr>
            <w:noProof/>
            <w:webHidden/>
          </w:rPr>
          <w:tab/>
        </w:r>
        <w:r w:rsidR="0076617C">
          <w:rPr>
            <w:noProof/>
            <w:webHidden/>
          </w:rPr>
          <w:fldChar w:fldCharType="begin"/>
        </w:r>
        <w:r w:rsidR="0076617C">
          <w:rPr>
            <w:noProof/>
            <w:webHidden/>
          </w:rPr>
          <w:instrText xml:space="preserve"> PAGEREF _Toc8379429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589F3124" w14:textId="6FFE24EA" w:rsidR="0076617C" w:rsidRDefault="005D235C">
      <w:pPr>
        <w:pStyle w:val="Abbildungsverzeichnis"/>
        <w:tabs>
          <w:tab w:val="right" w:leader="dot" w:pos="9062"/>
        </w:tabs>
        <w:rPr>
          <w:rFonts w:asciiTheme="minorHAnsi" w:eastAsiaTheme="minorEastAsia" w:hAnsiTheme="minorHAnsi"/>
          <w:noProof/>
          <w:lang w:eastAsia="de-CH"/>
        </w:rPr>
      </w:pPr>
      <w:hyperlink w:anchor="_Toc8379430" w:history="1">
        <w:r w:rsidR="0076617C" w:rsidRPr="009C4CF1">
          <w:rPr>
            <w:rStyle w:val="Hyperlink"/>
            <w:noProof/>
          </w:rPr>
          <w:t>Abbildung 25 - Codebeispiel: Abrufen von Schichten und Tageszeiten</w:t>
        </w:r>
        <w:r w:rsidR="0076617C">
          <w:rPr>
            <w:noProof/>
            <w:webHidden/>
          </w:rPr>
          <w:tab/>
        </w:r>
        <w:r w:rsidR="0076617C">
          <w:rPr>
            <w:noProof/>
            <w:webHidden/>
          </w:rPr>
          <w:fldChar w:fldCharType="begin"/>
        </w:r>
        <w:r w:rsidR="0076617C">
          <w:rPr>
            <w:noProof/>
            <w:webHidden/>
          </w:rPr>
          <w:instrText xml:space="preserve"> PAGEREF _Toc8379430 \h </w:instrText>
        </w:r>
        <w:r w:rsidR="0076617C">
          <w:rPr>
            <w:noProof/>
            <w:webHidden/>
          </w:rPr>
        </w:r>
        <w:r w:rsidR="0076617C">
          <w:rPr>
            <w:noProof/>
            <w:webHidden/>
          </w:rPr>
          <w:fldChar w:fldCharType="separate"/>
        </w:r>
        <w:r w:rsidR="0076617C">
          <w:rPr>
            <w:noProof/>
            <w:webHidden/>
          </w:rPr>
          <w:t>58</w:t>
        </w:r>
        <w:r w:rsidR="0076617C">
          <w:rPr>
            <w:noProof/>
            <w:webHidden/>
          </w:rPr>
          <w:fldChar w:fldCharType="end"/>
        </w:r>
      </w:hyperlink>
    </w:p>
    <w:p w14:paraId="6E2D2564" w14:textId="6220CCDF" w:rsidR="0076617C" w:rsidRDefault="005D235C">
      <w:pPr>
        <w:pStyle w:val="Abbildungsverzeichnis"/>
        <w:tabs>
          <w:tab w:val="right" w:leader="dot" w:pos="9062"/>
        </w:tabs>
        <w:rPr>
          <w:rFonts w:asciiTheme="minorHAnsi" w:eastAsiaTheme="minorEastAsia" w:hAnsiTheme="minorHAnsi"/>
          <w:noProof/>
          <w:lang w:eastAsia="de-CH"/>
        </w:rPr>
      </w:pPr>
      <w:hyperlink w:anchor="_Toc8379431" w:history="1">
        <w:r w:rsidR="0076617C" w:rsidRPr="009C4CF1">
          <w:rPr>
            <w:rStyle w:val="Hyperlink"/>
            <w:noProof/>
          </w:rPr>
          <w:t>Abbildung 26 - Performance-Test durch Lighthouse-Audit</w:t>
        </w:r>
        <w:r w:rsidR="0076617C">
          <w:rPr>
            <w:noProof/>
            <w:webHidden/>
          </w:rPr>
          <w:tab/>
        </w:r>
        <w:r w:rsidR="0076617C">
          <w:rPr>
            <w:noProof/>
            <w:webHidden/>
          </w:rPr>
          <w:fldChar w:fldCharType="begin"/>
        </w:r>
        <w:r w:rsidR="0076617C">
          <w:rPr>
            <w:noProof/>
            <w:webHidden/>
          </w:rPr>
          <w:instrText xml:space="preserve"> PAGEREF _Toc8379431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55005C12" w14:textId="5FEA136D" w:rsidR="0076617C" w:rsidRDefault="005D235C">
      <w:pPr>
        <w:pStyle w:val="Abbildungsverzeichnis"/>
        <w:tabs>
          <w:tab w:val="right" w:leader="dot" w:pos="9062"/>
        </w:tabs>
        <w:rPr>
          <w:rFonts w:asciiTheme="minorHAnsi" w:eastAsiaTheme="minorEastAsia" w:hAnsiTheme="minorHAnsi"/>
          <w:noProof/>
          <w:lang w:eastAsia="de-CH"/>
        </w:rPr>
      </w:pPr>
      <w:hyperlink w:anchor="_Toc8379432" w:history="1">
        <w:r w:rsidR="0076617C" w:rsidRPr="009C4CF1">
          <w:rPr>
            <w:rStyle w:val="Hyperlink"/>
            <w:noProof/>
          </w:rPr>
          <w:t>Abbildung 27 - Einstellungen-Ansicht (als Teamleiter)</w:t>
        </w:r>
        <w:r w:rsidR="0076617C">
          <w:rPr>
            <w:noProof/>
            <w:webHidden/>
          </w:rPr>
          <w:tab/>
        </w:r>
        <w:r w:rsidR="0076617C">
          <w:rPr>
            <w:noProof/>
            <w:webHidden/>
          </w:rPr>
          <w:fldChar w:fldCharType="begin"/>
        </w:r>
        <w:r w:rsidR="0076617C">
          <w:rPr>
            <w:noProof/>
            <w:webHidden/>
          </w:rPr>
          <w:instrText xml:space="preserve"> PAGEREF _Toc8379432 \h </w:instrText>
        </w:r>
        <w:r w:rsidR="0076617C">
          <w:rPr>
            <w:noProof/>
            <w:webHidden/>
          </w:rPr>
        </w:r>
        <w:r w:rsidR="0076617C">
          <w:rPr>
            <w:noProof/>
            <w:webHidden/>
          </w:rPr>
          <w:fldChar w:fldCharType="separate"/>
        </w:r>
        <w:r w:rsidR="0076617C">
          <w:rPr>
            <w:noProof/>
            <w:webHidden/>
          </w:rPr>
          <w:t>59</w:t>
        </w:r>
        <w:r w:rsidR="0076617C">
          <w:rPr>
            <w:noProof/>
            <w:webHidden/>
          </w:rPr>
          <w:fldChar w:fldCharType="end"/>
        </w:r>
      </w:hyperlink>
    </w:p>
    <w:p w14:paraId="09D90A5D" w14:textId="39C40960" w:rsidR="0076617C" w:rsidRDefault="005D235C">
      <w:pPr>
        <w:pStyle w:val="Abbildungsverzeichnis"/>
        <w:tabs>
          <w:tab w:val="right" w:leader="dot" w:pos="9062"/>
        </w:tabs>
        <w:rPr>
          <w:rFonts w:asciiTheme="minorHAnsi" w:eastAsiaTheme="minorEastAsia" w:hAnsiTheme="minorHAnsi"/>
          <w:noProof/>
          <w:lang w:eastAsia="de-CH"/>
        </w:rPr>
      </w:pPr>
      <w:hyperlink w:anchor="_Toc8379433" w:history="1">
        <w:r w:rsidR="0076617C" w:rsidRPr="009C4CF1">
          <w:rPr>
            <w:rStyle w:val="Hyperlink"/>
            <w:noProof/>
          </w:rPr>
          <w:t>Abbildung 28 - Aktivitätsdiagramm "Sprache anpassen"</w:t>
        </w:r>
        <w:r w:rsidR="0076617C">
          <w:rPr>
            <w:noProof/>
            <w:webHidden/>
          </w:rPr>
          <w:tab/>
        </w:r>
        <w:r w:rsidR="0076617C">
          <w:rPr>
            <w:noProof/>
            <w:webHidden/>
          </w:rPr>
          <w:fldChar w:fldCharType="begin"/>
        </w:r>
        <w:r w:rsidR="0076617C">
          <w:rPr>
            <w:noProof/>
            <w:webHidden/>
          </w:rPr>
          <w:instrText xml:space="preserve"> PAGEREF _Toc8379433 \h </w:instrText>
        </w:r>
        <w:r w:rsidR="0076617C">
          <w:rPr>
            <w:noProof/>
            <w:webHidden/>
          </w:rPr>
        </w:r>
        <w:r w:rsidR="0076617C">
          <w:rPr>
            <w:noProof/>
            <w:webHidden/>
          </w:rPr>
          <w:fldChar w:fldCharType="separate"/>
        </w:r>
        <w:r w:rsidR="0076617C">
          <w:rPr>
            <w:noProof/>
            <w:webHidden/>
          </w:rPr>
          <w:t>60</w:t>
        </w:r>
        <w:r w:rsidR="0076617C">
          <w:rPr>
            <w:noProof/>
            <w:webHidden/>
          </w:rPr>
          <w:fldChar w:fldCharType="end"/>
        </w:r>
      </w:hyperlink>
    </w:p>
    <w:p w14:paraId="666F53DF" w14:textId="020BD66D" w:rsidR="0076617C" w:rsidRDefault="005D235C">
      <w:pPr>
        <w:pStyle w:val="Abbildungsverzeichnis"/>
        <w:tabs>
          <w:tab w:val="right" w:leader="dot" w:pos="9062"/>
        </w:tabs>
        <w:rPr>
          <w:rFonts w:asciiTheme="minorHAnsi" w:eastAsiaTheme="minorEastAsia" w:hAnsiTheme="minorHAnsi"/>
          <w:noProof/>
          <w:lang w:eastAsia="de-CH"/>
        </w:rPr>
      </w:pPr>
      <w:hyperlink w:anchor="_Toc8379434" w:history="1">
        <w:r w:rsidR="0076617C" w:rsidRPr="009C4CF1">
          <w:rPr>
            <w:rStyle w:val="Hyperlink"/>
            <w:noProof/>
          </w:rPr>
          <w:t>Abbildung 29 - Darstellung der Schichten in den Plan-Einstellungen</w:t>
        </w:r>
        <w:r w:rsidR="0076617C">
          <w:rPr>
            <w:noProof/>
            <w:webHidden/>
          </w:rPr>
          <w:tab/>
        </w:r>
        <w:r w:rsidR="0076617C">
          <w:rPr>
            <w:noProof/>
            <w:webHidden/>
          </w:rPr>
          <w:fldChar w:fldCharType="begin"/>
        </w:r>
        <w:r w:rsidR="0076617C">
          <w:rPr>
            <w:noProof/>
            <w:webHidden/>
          </w:rPr>
          <w:instrText xml:space="preserve"> PAGEREF _Toc8379434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57F173CB" w14:textId="7275E478" w:rsidR="0076617C" w:rsidRDefault="005D235C">
      <w:pPr>
        <w:pStyle w:val="Abbildungsverzeichnis"/>
        <w:tabs>
          <w:tab w:val="right" w:leader="dot" w:pos="9062"/>
        </w:tabs>
        <w:rPr>
          <w:rFonts w:asciiTheme="minorHAnsi" w:eastAsiaTheme="minorEastAsia" w:hAnsiTheme="minorHAnsi"/>
          <w:noProof/>
          <w:lang w:eastAsia="de-CH"/>
        </w:rPr>
      </w:pPr>
      <w:hyperlink w:anchor="_Toc8379435" w:history="1">
        <w:r w:rsidR="0076617C" w:rsidRPr="009C4CF1">
          <w:rPr>
            <w:rStyle w:val="Hyperlink"/>
            <w:noProof/>
          </w:rPr>
          <w:t>Abbildung 30 - Darstellung der Tageszeiten in den Plan-Einstellungen</w:t>
        </w:r>
        <w:r w:rsidR="0076617C">
          <w:rPr>
            <w:noProof/>
            <w:webHidden/>
          </w:rPr>
          <w:tab/>
        </w:r>
        <w:r w:rsidR="0076617C">
          <w:rPr>
            <w:noProof/>
            <w:webHidden/>
          </w:rPr>
          <w:fldChar w:fldCharType="begin"/>
        </w:r>
        <w:r w:rsidR="0076617C">
          <w:rPr>
            <w:noProof/>
            <w:webHidden/>
          </w:rPr>
          <w:instrText xml:space="preserve"> PAGEREF _Toc8379435 \h </w:instrText>
        </w:r>
        <w:r w:rsidR="0076617C">
          <w:rPr>
            <w:noProof/>
            <w:webHidden/>
          </w:rPr>
        </w:r>
        <w:r w:rsidR="0076617C">
          <w:rPr>
            <w:noProof/>
            <w:webHidden/>
          </w:rPr>
          <w:fldChar w:fldCharType="separate"/>
        </w:r>
        <w:r w:rsidR="0076617C">
          <w:rPr>
            <w:noProof/>
            <w:webHidden/>
          </w:rPr>
          <w:t>61</w:t>
        </w:r>
        <w:r w:rsidR="0076617C">
          <w:rPr>
            <w:noProof/>
            <w:webHidden/>
          </w:rPr>
          <w:fldChar w:fldCharType="end"/>
        </w:r>
      </w:hyperlink>
    </w:p>
    <w:p w14:paraId="64F40E28" w14:textId="700DCB98" w:rsidR="0076617C" w:rsidRDefault="005D235C">
      <w:pPr>
        <w:pStyle w:val="Abbildungsverzeichnis"/>
        <w:tabs>
          <w:tab w:val="right" w:leader="dot" w:pos="9062"/>
        </w:tabs>
        <w:rPr>
          <w:rFonts w:asciiTheme="minorHAnsi" w:eastAsiaTheme="minorEastAsia" w:hAnsiTheme="minorHAnsi"/>
          <w:noProof/>
          <w:lang w:eastAsia="de-CH"/>
        </w:rPr>
      </w:pPr>
      <w:hyperlink w:anchor="_Toc8379436" w:history="1">
        <w:r w:rsidR="0076617C" w:rsidRPr="009C4CF1">
          <w:rPr>
            <w:rStyle w:val="Hyperlink"/>
            <w:noProof/>
          </w:rPr>
          <w:t>Abbildung 31 - Aktivitätsdiagramm "Schicht hinzufügen"</w:t>
        </w:r>
        <w:r w:rsidR="0076617C">
          <w:rPr>
            <w:noProof/>
            <w:webHidden/>
          </w:rPr>
          <w:tab/>
        </w:r>
        <w:r w:rsidR="0076617C">
          <w:rPr>
            <w:noProof/>
            <w:webHidden/>
          </w:rPr>
          <w:fldChar w:fldCharType="begin"/>
        </w:r>
        <w:r w:rsidR="0076617C">
          <w:rPr>
            <w:noProof/>
            <w:webHidden/>
          </w:rPr>
          <w:instrText xml:space="preserve"> PAGEREF _Toc8379436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01D00574" w14:textId="2C3298B8" w:rsidR="0076617C" w:rsidRDefault="005D235C">
      <w:pPr>
        <w:pStyle w:val="Abbildungsverzeichnis"/>
        <w:tabs>
          <w:tab w:val="right" w:leader="dot" w:pos="9062"/>
        </w:tabs>
        <w:rPr>
          <w:rFonts w:asciiTheme="minorHAnsi" w:eastAsiaTheme="minorEastAsia" w:hAnsiTheme="minorHAnsi"/>
          <w:noProof/>
          <w:lang w:eastAsia="de-CH"/>
        </w:rPr>
      </w:pPr>
      <w:hyperlink r:id="rId74" w:anchor="_Toc8379437" w:history="1">
        <w:r w:rsidR="0076617C" w:rsidRPr="009C4CF1">
          <w:rPr>
            <w:rStyle w:val="Hyperlink"/>
            <w:noProof/>
          </w:rPr>
          <w:t>Abbildung 32 - Komponenten/Design nach Firmenstandard</w:t>
        </w:r>
        <w:r w:rsidR="0076617C">
          <w:rPr>
            <w:noProof/>
            <w:webHidden/>
          </w:rPr>
          <w:tab/>
        </w:r>
        <w:r w:rsidR="0076617C">
          <w:rPr>
            <w:noProof/>
            <w:webHidden/>
          </w:rPr>
          <w:fldChar w:fldCharType="begin"/>
        </w:r>
        <w:r w:rsidR="0076617C">
          <w:rPr>
            <w:noProof/>
            <w:webHidden/>
          </w:rPr>
          <w:instrText xml:space="preserve"> PAGEREF _Toc8379437 \h </w:instrText>
        </w:r>
        <w:r w:rsidR="0076617C">
          <w:rPr>
            <w:noProof/>
            <w:webHidden/>
          </w:rPr>
        </w:r>
        <w:r w:rsidR="0076617C">
          <w:rPr>
            <w:noProof/>
            <w:webHidden/>
          </w:rPr>
          <w:fldChar w:fldCharType="separate"/>
        </w:r>
        <w:r w:rsidR="0076617C">
          <w:rPr>
            <w:noProof/>
            <w:webHidden/>
          </w:rPr>
          <w:t>62</w:t>
        </w:r>
        <w:r w:rsidR="0076617C">
          <w:rPr>
            <w:noProof/>
            <w:webHidden/>
          </w:rPr>
          <w:fldChar w:fldCharType="end"/>
        </w:r>
      </w:hyperlink>
    </w:p>
    <w:p w14:paraId="246DDC5A" w14:textId="4E65ECCA" w:rsidR="0076617C" w:rsidRDefault="005D235C">
      <w:pPr>
        <w:pStyle w:val="Abbildungsverzeichnis"/>
        <w:tabs>
          <w:tab w:val="right" w:leader="dot" w:pos="9062"/>
        </w:tabs>
        <w:rPr>
          <w:rFonts w:asciiTheme="minorHAnsi" w:eastAsiaTheme="minorEastAsia" w:hAnsiTheme="minorHAnsi"/>
          <w:noProof/>
          <w:lang w:eastAsia="de-CH"/>
        </w:rPr>
      </w:pPr>
      <w:hyperlink w:anchor="_Toc8379438" w:history="1">
        <w:r w:rsidR="0076617C" w:rsidRPr="009C4CF1">
          <w:rPr>
            <w:rStyle w:val="Hyperlink"/>
            <w:noProof/>
          </w:rPr>
          <w:t>Abbildung 33 - Dienstplan-Ansicht</w:t>
        </w:r>
        <w:r w:rsidR="0076617C">
          <w:rPr>
            <w:noProof/>
            <w:webHidden/>
          </w:rPr>
          <w:tab/>
        </w:r>
        <w:r w:rsidR="0076617C">
          <w:rPr>
            <w:noProof/>
            <w:webHidden/>
          </w:rPr>
          <w:fldChar w:fldCharType="begin"/>
        </w:r>
        <w:r w:rsidR="0076617C">
          <w:rPr>
            <w:noProof/>
            <w:webHidden/>
          </w:rPr>
          <w:instrText xml:space="preserve"> PAGEREF _Toc8379438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25AB3ECB" w14:textId="0FEAAF19" w:rsidR="0076617C" w:rsidRDefault="005D235C">
      <w:pPr>
        <w:pStyle w:val="Abbildungsverzeichnis"/>
        <w:tabs>
          <w:tab w:val="right" w:leader="dot" w:pos="9062"/>
        </w:tabs>
        <w:rPr>
          <w:rFonts w:asciiTheme="minorHAnsi" w:eastAsiaTheme="minorEastAsia" w:hAnsiTheme="minorHAnsi"/>
          <w:noProof/>
          <w:lang w:eastAsia="de-CH"/>
        </w:rPr>
      </w:pPr>
      <w:hyperlink w:anchor="_Toc8379439" w:history="1">
        <w:r w:rsidR="0076617C" w:rsidRPr="009C4CF1">
          <w:rPr>
            <w:rStyle w:val="Hyperlink"/>
            <w:noProof/>
          </w:rPr>
          <w:t>Abbildung 34 - Aufbau/Struktur der Komponenten im Dienstplan</w:t>
        </w:r>
        <w:r w:rsidR="0076617C">
          <w:rPr>
            <w:noProof/>
            <w:webHidden/>
          </w:rPr>
          <w:tab/>
        </w:r>
        <w:r w:rsidR="0076617C">
          <w:rPr>
            <w:noProof/>
            <w:webHidden/>
          </w:rPr>
          <w:fldChar w:fldCharType="begin"/>
        </w:r>
        <w:r w:rsidR="0076617C">
          <w:rPr>
            <w:noProof/>
            <w:webHidden/>
          </w:rPr>
          <w:instrText xml:space="preserve"> PAGEREF _Toc8379439 \h </w:instrText>
        </w:r>
        <w:r w:rsidR="0076617C">
          <w:rPr>
            <w:noProof/>
            <w:webHidden/>
          </w:rPr>
        </w:r>
        <w:r w:rsidR="0076617C">
          <w:rPr>
            <w:noProof/>
            <w:webHidden/>
          </w:rPr>
          <w:fldChar w:fldCharType="separate"/>
        </w:r>
        <w:r w:rsidR="0076617C">
          <w:rPr>
            <w:noProof/>
            <w:webHidden/>
          </w:rPr>
          <w:t>63</w:t>
        </w:r>
        <w:r w:rsidR="0076617C">
          <w:rPr>
            <w:noProof/>
            <w:webHidden/>
          </w:rPr>
          <w:fldChar w:fldCharType="end"/>
        </w:r>
      </w:hyperlink>
    </w:p>
    <w:p w14:paraId="3594B0E9" w14:textId="0608CBE1" w:rsidR="0076617C" w:rsidRDefault="005D235C">
      <w:pPr>
        <w:pStyle w:val="Abbildungsverzeichnis"/>
        <w:tabs>
          <w:tab w:val="right" w:leader="dot" w:pos="9062"/>
        </w:tabs>
        <w:rPr>
          <w:rFonts w:asciiTheme="minorHAnsi" w:eastAsiaTheme="minorEastAsia" w:hAnsiTheme="minorHAnsi"/>
          <w:noProof/>
          <w:lang w:eastAsia="de-CH"/>
        </w:rPr>
      </w:pPr>
      <w:hyperlink w:anchor="_Toc8379440" w:history="1">
        <w:r w:rsidR="0076617C" w:rsidRPr="009C4CF1">
          <w:rPr>
            <w:rStyle w:val="Hyperlink"/>
            <w:noProof/>
          </w:rPr>
          <w:t>Abbildung 35 - Codebeispiel: Objekt.Assign() ermöglicht dynamisches Zuweisen neuer Objekte</w:t>
        </w:r>
        <w:r w:rsidR="0076617C">
          <w:rPr>
            <w:noProof/>
            <w:webHidden/>
          </w:rPr>
          <w:tab/>
        </w:r>
        <w:r w:rsidR="0076617C">
          <w:rPr>
            <w:noProof/>
            <w:webHidden/>
          </w:rPr>
          <w:fldChar w:fldCharType="begin"/>
        </w:r>
        <w:r w:rsidR="0076617C">
          <w:rPr>
            <w:noProof/>
            <w:webHidden/>
          </w:rPr>
          <w:instrText xml:space="preserve"> PAGEREF _Toc8379440 \h </w:instrText>
        </w:r>
        <w:r w:rsidR="0076617C">
          <w:rPr>
            <w:noProof/>
            <w:webHidden/>
          </w:rPr>
        </w:r>
        <w:r w:rsidR="0076617C">
          <w:rPr>
            <w:noProof/>
            <w:webHidden/>
          </w:rPr>
          <w:fldChar w:fldCharType="separate"/>
        </w:r>
        <w:r w:rsidR="0076617C">
          <w:rPr>
            <w:noProof/>
            <w:webHidden/>
          </w:rPr>
          <w:t>64</w:t>
        </w:r>
        <w:r w:rsidR="0076617C">
          <w:rPr>
            <w:noProof/>
            <w:webHidden/>
          </w:rPr>
          <w:fldChar w:fldCharType="end"/>
        </w:r>
      </w:hyperlink>
    </w:p>
    <w:p w14:paraId="2453B935" w14:textId="6ACAE61B" w:rsidR="0076617C" w:rsidRDefault="005D235C">
      <w:pPr>
        <w:pStyle w:val="Abbildungsverzeichnis"/>
        <w:tabs>
          <w:tab w:val="right" w:leader="dot" w:pos="9062"/>
        </w:tabs>
        <w:rPr>
          <w:rFonts w:asciiTheme="minorHAnsi" w:eastAsiaTheme="minorEastAsia" w:hAnsiTheme="minorHAnsi"/>
          <w:noProof/>
          <w:lang w:eastAsia="de-CH"/>
        </w:rPr>
      </w:pPr>
      <w:hyperlink w:anchor="_Toc8379441" w:history="1">
        <w:r w:rsidR="0076617C" w:rsidRPr="009C4CF1">
          <w:rPr>
            <w:rStyle w:val="Hyperlink"/>
            <w:noProof/>
          </w:rPr>
          <w:t>Abbildung 36 - Interaktionsübersichtsdiagramm zu den Elementen im Dienstplan</w:t>
        </w:r>
        <w:r w:rsidR="0076617C">
          <w:rPr>
            <w:noProof/>
            <w:webHidden/>
          </w:rPr>
          <w:tab/>
        </w:r>
        <w:r w:rsidR="0076617C">
          <w:rPr>
            <w:noProof/>
            <w:webHidden/>
          </w:rPr>
          <w:fldChar w:fldCharType="begin"/>
        </w:r>
        <w:r w:rsidR="0076617C">
          <w:rPr>
            <w:noProof/>
            <w:webHidden/>
          </w:rPr>
          <w:instrText xml:space="preserve"> PAGEREF _Toc8379441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3AF4E292" w14:textId="7B2BF5A0" w:rsidR="0076617C" w:rsidRDefault="005D235C">
      <w:pPr>
        <w:pStyle w:val="Abbildungsverzeichnis"/>
        <w:tabs>
          <w:tab w:val="right" w:leader="dot" w:pos="9062"/>
        </w:tabs>
        <w:rPr>
          <w:rFonts w:asciiTheme="minorHAnsi" w:eastAsiaTheme="minorEastAsia" w:hAnsiTheme="minorHAnsi"/>
          <w:noProof/>
          <w:lang w:eastAsia="de-CH"/>
        </w:rPr>
      </w:pPr>
      <w:hyperlink w:anchor="_Toc8379442" w:history="1">
        <w:r w:rsidR="0076617C" w:rsidRPr="009C4CF1">
          <w:rPr>
            <w:rStyle w:val="Hyperlink"/>
            <w:noProof/>
          </w:rPr>
          <w:t>Abbildung 37 - Legende zum Diagramm</w:t>
        </w:r>
        <w:r w:rsidR="0076617C">
          <w:rPr>
            <w:noProof/>
            <w:webHidden/>
          </w:rPr>
          <w:tab/>
        </w:r>
        <w:r w:rsidR="0076617C">
          <w:rPr>
            <w:noProof/>
            <w:webHidden/>
          </w:rPr>
          <w:fldChar w:fldCharType="begin"/>
        </w:r>
        <w:r w:rsidR="0076617C">
          <w:rPr>
            <w:noProof/>
            <w:webHidden/>
          </w:rPr>
          <w:instrText xml:space="preserve"> PAGEREF _Toc8379442 \h </w:instrText>
        </w:r>
        <w:r w:rsidR="0076617C">
          <w:rPr>
            <w:noProof/>
            <w:webHidden/>
          </w:rPr>
        </w:r>
        <w:r w:rsidR="0076617C">
          <w:rPr>
            <w:noProof/>
            <w:webHidden/>
          </w:rPr>
          <w:fldChar w:fldCharType="separate"/>
        </w:r>
        <w:r w:rsidR="0076617C">
          <w:rPr>
            <w:noProof/>
            <w:webHidden/>
          </w:rPr>
          <w:t>65</w:t>
        </w:r>
        <w:r w:rsidR="0076617C">
          <w:rPr>
            <w:noProof/>
            <w:webHidden/>
          </w:rPr>
          <w:fldChar w:fldCharType="end"/>
        </w:r>
      </w:hyperlink>
    </w:p>
    <w:p w14:paraId="5FA4DD58" w14:textId="046D457A" w:rsidR="0076617C" w:rsidRDefault="005D235C">
      <w:pPr>
        <w:pStyle w:val="Abbildungsverzeichnis"/>
        <w:tabs>
          <w:tab w:val="right" w:leader="dot" w:pos="9062"/>
        </w:tabs>
        <w:rPr>
          <w:rFonts w:asciiTheme="minorHAnsi" w:eastAsiaTheme="minorEastAsia" w:hAnsiTheme="minorHAnsi"/>
          <w:noProof/>
          <w:lang w:eastAsia="de-CH"/>
        </w:rPr>
      </w:pPr>
      <w:hyperlink w:anchor="_Toc8379443" w:history="1">
        <w:r w:rsidR="0076617C" w:rsidRPr="009C4CF1">
          <w:rPr>
            <w:rStyle w:val="Hyperlink"/>
            <w:noProof/>
          </w:rPr>
          <w:t>Abbildung 38 - Codebeispiel:  Vererbung der Auswahl zum Zeitraum</w:t>
        </w:r>
        <w:r w:rsidR="0076617C">
          <w:rPr>
            <w:noProof/>
            <w:webHidden/>
          </w:rPr>
          <w:tab/>
        </w:r>
        <w:r w:rsidR="0076617C">
          <w:rPr>
            <w:noProof/>
            <w:webHidden/>
          </w:rPr>
          <w:fldChar w:fldCharType="begin"/>
        </w:r>
        <w:r w:rsidR="0076617C">
          <w:rPr>
            <w:noProof/>
            <w:webHidden/>
          </w:rPr>
          <w:instrText xml:space="preserve"> PAGEREF _Toc8379443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52CC5ECC" w14:textId="0809BE5C" w:rsidR="0076617C" w:rsidRDefault="005D235C">
      <w:pPr>
        <w:pStyle w:val="Abbildungsverzeichnis"/>
        <w:tabs>
          <w:tab w:val="right" w:leader="dot" w:pos="9062"/>
        </w:tabs>
        <w:rPr>
          <w:rFonts w:asciiTheme="minorHAnsi" w:eastAsiaTheme="minorEastAsia" w:hAnsiTheme="minorHAnsi"/>
          <w:noProof/>
          <w:lang w:eastAsia="de-CH"/>
        </w:rPr>
      </w:pPr>
      <w:hyperlink r:id="rId75" w:anchor="_Toc8379444" w:history="1">
        <w:r w:rsidR="0076617C" w:rsidRPr="009C4CF1">
          <w:rPr>
            <w:rStyle w:val="Hyperlink"/>
            <w:noProof/>
          </w:rPr>
          <w:t>Abbildung 39 - Formular zur Auswahl des Zeitraums</w:t>
        </w:r>
        <w:r w:rsidR="0076617C">
          <w:rPr>
            <w:noProof/>
            <w:webHidden/>
          </w:rPr>
          <w:tab/>
        </w:r>
        <w:r w:rsidR="0076617C">
          <w:rPr>
            <w:noProof/>
            <w:webHidden/>
          </w:rPr>
          <w:fldChar w:fldCharType="begin"/>
        </w:r>
        <w:r w:rsidR="0076617C">
          <w:rPr>
            <w:noProof/>
            <w:webHidden/>
          </w:rPr>
          <w:instrText xml:space="preserve"> PAGEREF _Toc8379444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055D8C2F" w14:textId="4FEAB66D" w:rsidR="0076617C" w:rsidRDefault="005D235C">
      <w:pPr>
        <w:pStyle w:val="Abbildungsverzeichnis"/>
        <w:tabs>
          <w:tab w:val="right" w:leader="dot" w:pos="9062"/>
        </w:tabs>
        <w:rPr>
          <w:rFonts w:asciiTheme="minorHAnsi" w:eastAsiaTheme="minorEastAsia" w:hAnsiTheme="minorHAnsi"/>
          <w:noProof/>
          <w:lang w:eastAsia="de-CH"/>
        </w:rPr>
      </w:pPr>
      <w:hyperlink w:anchor="_Toc8379445" w:history="1">
        <w:r w:rsidR="0076617C" w:rsidRPr="009C4CF1">
          <w:rPr>
            <w:rStyle w:val="Hyperlink"/>
            <w:noProof/>
          </w:rPr>
          <w:t>Abbildung 40 - Codebeispiel: Benutzer-Zeile als Komponente</w:t>
        </w:r>
        <w:r w:rsidR="0076617C">
          <w:rPr>
            <w:noProof/>
            <w:webHidden/>
          </w:rPr>
          <w:tab/>
        </w:r>
        <w:r w:rsidR="0076617C">
          <w:rPr>
            <w:noProof/>
            <w:webHidden/>
          </w:rPr>
          <w:fldChar w:fldCharType="begin"/>
        </w:r>
        <w:r w:rsidR="0076617C">
          <w:rPr>
            <w:noProof/>
            <w:webHidden/>
          </w:rPr>
          <w:instrText xml:space="preserve"> PAGEREF _Toc8379445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70D792E8" w14:textId="3F999717" w:rsidR="0076617C" w:rsidRDefault="005D235C">
      <w:pPr>
        <w:pStyle w:val="Abbildungsverzeichnis"/>
        <w:tabs>
          <w:tab w:val="right" w:leader="dot" w:pos="9062"/>
        </w:tabs>
        <w:rPr>
          <w:rFonts w:asciiTheme="minorHAnsi" w:eastAsiaTheme="minorEastAsia" w:hAnsiTheme="minorHAnsi"/>
          <w:noProof/>
          <w:lang w:eastAsia="de-CH"/>
        </w:rPr>
      </w:pPr>
      <w:hyperlink w:anchor="_Toc8379446" w:history="1">
        <w:r w:rsidR="0076617C" w:rsidRPr="009C4CF1">
          <w:rPr>
            <w:rStyle w:val="Hyperlink"/>
            <w:noProof/>
          </w:rPr>
          <w:t>Abbildung 41 - Codebeispiel: "Watcher"-Funktion auf Änderungen in den Einsätzen</w:t>
        </w:r>
        <w:r w:rsidR="0076617C">
          <w:rPr>
            <w:noProof/>
            <w:webHidden/>
          </w:rPr>
          <w:tab/>
        </w:r>
        <w:r w:rsidR="0076617C">
          <w:rPr>
            <w:noProof/>
            <w:webHidden/>
          </w:rPr>
          <w:fldChar w:fldCharType="begin"/>
        </w:r>
        <w:r w:rsidR="0076617C">
          <w:rPr>
            <w:noProof/>
            <w:webHidden/>
          </w:rPr>
          <w:instrText xml:space="preserve"> PAGEREF _Toc8379446 \h </w:instrText>
        </w:r>
        <w:r w:rsidR="0076617C">
          <w:rPr>
            <w:noProof/>
            <w:webHidden/>
          </w:rPr>
        </w:r>
        <w:r w:rsidR="0076617C">
          <w:rPr>
            <w:noProof/>
            <w:webHidden/>
          </w:rPr>
          <w:fldChar w:fldCharType="separate"/>
        </w:r>
        <w:r w:rsidR="0076617C">
          <w:rPr>
            <w:noProof/>
            <w:webHidden/>
          </w:rPr>
          <w:t>66</w:t>
        </w:r>
        <w:r w:rsidR="0076617C">
          <w:rPr>
            <w:noProof/>
            <w:webHidden/>
          </w:rPr>
          <w:fldChar w:fldCharType="end"/>
        </w:r>
      </w:hyperlink>
    </w:p>
    <w:p w14:paraId="192BB217" w14:textId="7CD069E6" w:rsidR="0076617C" w:rsidRDefault="005D235C">
      <w:pPr>
        <w:pStyle w:val="Abbildungsverzeichnis"/>
        <w:tabs>
          <w:tab w:val="right" w:leader="dot" w:pos="9062"/>
        </w:tabs>
        <w:rPr>
          <w:rFonts w:asciiTheme="minorHAnsi" w:eastAsiaTheme="minorEastAsia" w:hAnsiTheme="minorHAnsi"/>
          <w:noProof/>
          <w:lang w:eastAsia="de-CH"/>
        </w:rPr>
      </w:pPr>
      <w:hyperlink w:anchor="_Toc8379447" w:history="1">
        <w:r w:rsidR="0076617C" w:rsidRPr="009C4CF1">
          <w:rPr>
            <w:rStyle w:val="Hyperlink"/>
            <w:noProof/>
          </w:rPr>
          <w:t>Abbildung 42 - Stored-XSS kann problemlos dargestellt werden.</w:t>
        </w:r>
        <w:r w:rsidR="0076617C">
          <w:rPr>
            <w:noProof/>
            <w:webHidden/>
          </w:rPr>
          <w:tab/>
        </w:r>
        <w:r w:rsidR="0076617C">
          <w:rPr>
            <w:noProof/>
            <w:webHidden/>
          </w:rPr>
          <w:fldChar w:fldCharType="begin"/>
        </w:r>
        <w:r w:rsidR="0076617C">
          <w:rPr>
            <w:noProof/>
            <w:webHidden/>
          </w:rPr>
          <w:instrText xml:space="preserve"> PAGEREF _Toc8379447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3C5BCDBC" w14:textId="1B51F014" w:rsidR="0076617C" w:rsidRDefault="005D235C">
      <w:pPr>
        <w:pStyle w:val="Abbildungsverzeichnis"/>
        <w:tabs>
          <w:tab w:val="right" w:leader="dot" w:pos="9062"/>
        </w:tabs>
        <w:rPr>
          <w:rFonts w:asciiTheme="minorHAnsi" w:eastAsiaTheme="minorEastAsia" w:hAnsiTheme="minorHAnsi"/>
          <w:noProof/>
          <w:lang w:eastAsia="de-CH"/>
        </w:rPr>
      </w:pPr>
      <w:hyperlink w:anchor="_Toc8379448" w:history="1">
        <w:r w:rsidR="0076617C" w:rsidRPr="009C4CF1">
          <w:rPr>
            <w:rStyle w:val="Hyperlink"/>
            <w:noProof/>
          </w:rPr>
          <w:t>Abbildung 43 - Reflected-XSS führt zu keinen Problemen</w:t>
        </w:r>
        <w:r w:rsidR="0076617C">
          <w:rPr>
            <w:noProof/>
            <w:webHidden/>
          </w:rPr>
          <w:tab/>
        </w:r>
        <w:r w:rsidR="0076617C">
          <w:rPr>
            <w:noProof/>
            <w:webHidden/>
          </w:rPr>
          <w:fldChar w:fldCharType="begin"/>
        </w:r>
        <w:r w:rsidR="0076617C">
          <w:rPr>
            <w:noProof/>
            <w:webHidden/>
          </w:rPr>
          <w:instrText xml:space="preserve"> PAGEREF _Toc8379448 \h </w:instrText>
        </w:r>
        <w:r w:rsidR="0076617C">
          <w:rPr>
            <w:noProof/>
            <w:webHidden/>
          </w:rPr>
        </w:r>
        <w:r w:rsidR="0076617C">
          <w:rPr>
            <w:noProof/>
            <w:webHidden/>
          </w:rPr>
          <w:fldChar w:fldCharType="separate"/>
        </w:r>
        <w:r w:rsidR="0076617C">
          <w:rPr>
            <w:noProof/>
            <w:webHidden/>
          </w:rPr>
          <w:t>70</w:t>
        </w:r>
        <w:r w:rsidR="0076617C">
          <w:rPr>
            <w:noProof/>
            <w:webHidden/>
          </w:rPr>
          <w:fldChar w:fldCharType="end"/>
        </w:r>
      </w:hyperlink>
    </w:p>
    <w:p w14:paraId="28F073AC" w14:textId="267A126A" w:rsidR="0076617C" w:rsidRDefault="005D235C">
      <w:pPr>
        <w:pStyle w:val="Abbildungsverzeichnis"/>
        <w:tabs>
          <w:tab w:val="right" w:leader="dot" w:pos="9062"/>
        </w:tabs>
        <w:rPr>
          <w:rFonts w:asciiTheme="minorHAnsi" w:eastAsiaTheme="minorEastAsia" w:hAnsiTheme="minorHAnsi"/>
          <w:noProof/>
          <w:lang w:eastAsia="de-CH"/>
        </w:rPr>
      </w:pPr>
      <w:hyperlink w:anchor="_Toc8379449" w:history="1">
        <w:r w:rsidR="0076617C" w:rsidRPr="009C4CF1">
          <w:rPr>
            <w:rStyle w:val="Hyperlink"/>
            <w:noProof/>
          </w:rPr>
          <w:t>Abbildung 44 - Dom-Based-XSS führt zu keinem Ergebnis</w:t>
        </w:r>
        <w:r w:rsidR="0076617C">
          <w:rPr>
            <w:noProof/>
            <w:webHidden/>
          </w:rPr>
          <w:tab/>
        </w:r>
        <w:r w:rsidR="0076617C">
          <w:rPr>
            <w:noProof/>
            <w:webHidden/>
          </w:rPr>
          <w:fldChar w:fldCharType="begin"/>
        </w:r>
        <w:r w:rsidR="0076617C">
          <w:rPr>
            <w:noProof/>
            <w:webHidden/>
          </w:rPr>
          <w:instrText xml:space="preserve"> PAGEREF _Toc8379449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B92672D" w14:textId="1D3847B2" w:rsidR="0076617C" w:rsidRDefault="005D235C">
      <w:pPr>
        <w:pStyle w:val="Abbildungsverzeichnis"/>
        <w:tabs>
          <w:tab w:val="right" w:leader="dot" w:pos="9062"/>
        </w:tabs>
        <w:rPr>
          <w:rFonts w:asciiTheme="minorHAnsi" w:eastAsiaTheme="minorEastAsia" w:hAnsiTheme="minorHAnsi"/>
          <w:noProof/>
          <w:lang w:eastAsia="de-CH"/>
        </w:rPr>
      </w:pPr>
      <w:hyperlink w:anchor="_Toc8379450" w:history="1">
        <w:r w:rsidR="0076617C" w:rsidRPr="009C4CF1">
          <w:rPr>
            <w:rStyle w:val="Hyperlink"/>
            <w:noProof/>
          </w:rPr>
          <w:t>Abbildung 45 - Unberechtigte Zugriffe sind nicht möglich</w:t>
        </w:r>
        <w:r w:rsidR="0076617C">
          <w:rPr>
            <w:noProof/>
            <w:webHidden/>
          </w:rPr>
          <w:tab/>
        </w:r>
        <w:r w:rsidR="0076617C">
          <w:rPr>
            <w:noProof/>
            <w:webHidden/>
          </w:rPr>
          <w:fldChar w:fldCharType="begin"/>
        </w:r>
        <w:r w:rsidR="0076617C">
          <w:rPr>
            <w:noProof/>
            <w:webHidden/>
          </w:rPr>
          <w:instrText xml:space="preserve"> PAGEREF _Toc8379450 \h </w:instrText>
        </w:r>
        <w:r w:rsidR="0076617C">
          <w:rPr>
            <w:noProof/>
            <w:webHidden/>
          </w:rPr>
        </w:r>
        <w:r w:rsidR="0076617C">
          <w:rPr>
            <w:noProof/>
            <w:webHidden/>
          </w:rPr>
          <w:fldChar w:fldCharType="separate"/>
        </w:r>
        <w:r w:rsidR="0076617C">
          <w:rPr>
            <w:noProof/>
            <w:webHidden/>
          </w:rPr>
          <w:t>71</w:t>
        </w:r>
        <w:r w:rsidR="0076617C">
          <w:rPr>
            <w:noProof/>
            <w:webHidden/>
          </w:rPr>
          <w:fldChar w:fldCharType="end"/>
        </w:r>
      </w:hyperlink>
    </w:p>
    <w:p w14:paraId="2A8CED16" w14:textId="3F66D27B" w:rsidR="0076617C" w:rsidRDefault="005D235C">
      <w:pPr>
        <w:pStyle w:val="Abbildungsverzeichnis"/>
        <w:tabs>
          <w:tab w:val="right" w:leader="dot" w:pos="9062"/>
        </w:tabs>
        <w:rPr>
          <w:rFonts w:asciiTheme="minorHAnsi" w:eastAsiaTheme="minorEastAsia" w:hAnsiTheme="minorHAnsi"/>
          <w:noProof/>
          <w:lang w:eastAsia="de-CH"/>
        </w:rPr>
      </w:pPr>
      <w:hyperlink w:anchor="_Toc8379451" w:history="1">
        <w:r w:rsidR="0076617C" w:rsidRPr="009C4CF1">
          <w:rPr>
            <w:rStyle w:val="Hyperlink"/>
            <w:noProof/>
          </w:rPr>
          <w:t>Abbildung 46 - Codebeispiel: Prüfung von Berechtigungen vor der Initialisierung einer Komponente</w:t>
        </w:r>
        <w:r w:rsidR="0076617C">
          <w:rPr>
            <w:noProof/>
            <w:webHidden/>
          </w:rPr>
          <w:tab/>
        </w:r>
        <w:r w:rsidR="0076617C">
          <w:rPr>
            <w:noProof/>
            <w:webHidden/>
          </w:rPr>
          <w:fldChar w:fldCharType="begin"/>
        </w:r>
        <w:r w:rsidR="0076617C">
          <w:rPr>
            <w:noProof/>
            <w:webHidden/>
          </w:rPr>
          <w:instrText xml:space="preserve"> PAGEREF _Toc8379451 \h </w:instrText>
        </w:r>
        <w:r w:rsidR="0076617C">
          <w:rPr>
            <w:noProof/>
            <w:webHidden/>
          </w:rPr>
        </w:r>
        <w:r w:rsidR="0076617C">
          <w:rPr>
            <w:noProof/>
            <w:webHidden/>
          </w:rPr>
          <w:fldChar w:fldCharType="separate"/>
        </w:r>
        <w:r w:rsidR="0076617C">
          <w:rPr>
            <w:noProof/>
            <w:webHidden/>
          </w:rPr>
          <w:t>72</w:t>
        </w:r>
        <w:r w:rsidR="0076617C">
          <w:rPr>
            <w:noProof/>
            <w:webHidden/>
          </w:rPr>
          <w:fldChar w:fldCharType="end"/>
        </w:r>
      </w:hyperlink>
    </w:p>
    <w:p w14:paraId="7B702042" w14:textId="25347A68" w:rsidR="0076617C" w:rsidRDefault="005D235C">
      <w:pPr>
        <w:pStyle w:val="Abbildungsverzeichnis"/>
        <w:tabs>
          <w:tab w:val="right" w:leader="dot" w:pos="9062"/>
        </w:tabs>
        <w:rPr>
          <w:rFonts w:asciiTheme="minorHAnsi" w:eastAsiaTheme="minorEastAsia" w:hAnsiTheme="minorHAnsi"/>
          <w:noProof/>
          <w:lang w:eastAsia="de-CH"/>
        </w:rPr>
      </w:pPr>
      <w:hyperlink w:anchor="_Toc8379452" w:history="1">
        <w:r w:rsidR="0076617C" w:rsidRPr="009C4CF1">
          <w:rPr>
            <w:rStyle w:val="Hyperlink"/>
            <w:noProof/>
          </w:rPr>
          <w:t>Abbildung 47 - Kanban-Auswertung Diagramm 1</w:t>
        </w:r>
        <w:r w:rsidR="0076617C">
          <w:rPr>
            <w:noProof/>
            <w:webHidden/>
          </w:rPr>
          <w:tab/>
        </w:r>
        <w:r w:rsidR="0076617C">
          <w:rPr>
            <w:noProof/>
            <w:webHidden/>
          </w:rPr>
          <w:fldChar w:fldCharType="begin"/>
        </w:r>
        <w:r w:rsidR="0076617C">
          <w:rPr>
            <w:noProof/>
            <w:webHidden/>
          </w:rPr>
          <w:instrText xml:space="preserve"> PAGEREF _Toc8379452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179277D2" w14:textId="435C9619" w:rsidR="0076617C" w:rsidRDefault="005D235C">
      <w:pPr>
        <w:pStyle w:val="Abbildungsverzeichnis"/>
        <w:tabs>
          <w:tab w:val="right" w:leader="dot" w:pos="9062"/>
        </w:tabs>
        <w:rPr>
          <w:rFonts w:asciiTheme="minorHAnsi" w:eastAsiaTheme="minorEastAsia" w:hAnsiTheme="minorHAnsi"/>
          <w:noProof/>
          <w:lang w:eastAsia="de-CH"/>
        </w:rPr>
      </w:pPr>
      <w:hyperlink w:anchor="_Toc8379453" w:history="1">
        <w:r w:rsidR="0076617C" w:rsidRPr="009C4CF1">
          <w:rPr>
            <w:rStyle w:val="Hyperlink"/>
            <w:noProof/>
          </w:rPr>
          <w:t>Abbildung 48 - Kanban-Auswertung Diagramm 2</w:t>
        </w:r>
        <w:r w:rsidR="0076617C">
          <w:rPr>
            <w:noProof/>
            <w:webHidden/>
          </w:rPr>
          <w:tab/>
        </w:r>
        <w:r w:rsidR="0076617C">
          <w:rPr>
            <w:noProof/>
            <w:webHidden/>
          </w:rPr>
          <w:fldChar w:fldCharType="begin"/>
        </w:r>
        <w:r w:rsidR="0076617C">
          <w:rPr>
            <w:noProof/>
            <w:webHidden/>
          </w:rPr>
          <w:instrText xml:space="preserve"> PAGEREF _Toc8379453 \h </w:instrText>
        </w:r>
        <w:r w:rsidR="0076617C">
          <w:rPr>
            <w:noProof/>
            <w:webHidden/>
          </w:rPr>
        </w:r>
        <w:r w:rsidR="0076617C">
          <w:rPr>
            <w:noProof/>
            <w:webHidden/>
          </w:rPr>
          <w:fldChar w:fldCharType="separate"/>
        </w:r>
        <w:r w:rsidR="0076617C">
          <w:rPr>
            <w:noProof/>
            <w:webHidden/>
          </w:rPr>
          <w:t>74</w:t>
        </w:r>
        <w:r w:rsidR="0076617C">
          <w:rPr>
            <w:noProof/>
            <w:webHidden/>
          </w:rPr>
          <w:fldChar w:fldCharType="end"/>
        </w:r>
      </w:hyperlink>
    </w:p>
    <w:p w14:paraId="382B7F8F" w14:textId="56281749" w:rsidR="00EF1207" w:rsidRPr="00726A39" w:rsidRDefault="00010B15" w:rsidP="00726A39">
      <w:pPr>
        <w:rPr>
          <w:lang w:eastAsia="de-CH"/>
        </w:rPr>
      </w:pPr>
      <w:r>
        <w:rPr>
          <w:lang w:eastAsia="de-CH"/>
        </w:rPr>
        <w:fldChar w:fldCharType="end"/>
      </w:r>
    </w:p>
    <w:sectPr w:rsidR="00EF1207" w:rsidRPr="00726A39" w:rsidSect="006337A2">
      <w:headerReference w:type="default" r:id="rId76"/>
      <w:footerReference w:type="default" r:id="rId7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8E75B" w14:textId="77777777" w:rsidR="005D235C" w:rsidRDefault="005D235C" w:rsidP="00060F58">
      <w:pPr>
        <w:spacing w:after="0" w:line="240" w:lineRule="auto"/>
      </w:pPr>
      <w:r>
        <w:separator/>
      </w:r>
    </w:p>
  </w:endnote>
  <w:endnote w:type="continuationSeparator" w:id="0">
    <w:p w14:paraId="74B1F144" w14:textId="77777777" w:rsidR="005D235C" w:rsidRDefault="005D235C"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73265" w14:textId="77777777" w:rsidR="0008577A" w:rsidRDefault="0008577A" w:rsidP="009C10AB">
    <w:pPr>
      <w:pStyle w:val="KopfFusszeile"/>
      <w:rPr>
        <w:noProof/>
      </w:rPr>
    </w:pPr>
  </w:p>
  <w:p w14:paraId="407513B9" w14:textId="433C9F39" w:rsidR="0008577A" w:rsidRDefault="0008577A" w:rsidP="009C10AB">
    <w:pPr>
      <w:pStyle w:val="KopfFusszeile"/>
    </w:pPr>
    <w:r>
      <w:rPr>
        <w:noProof/>
      </w:rPr>
      <w:drawing>
        <wp:anchor distT="0" distB="0" distL="114300" distR="114300" simplePos="0" relativeHeight="251659264" behindDoc="0" locked="0" layoutInCell="1" allowOverlap="1" wp14:anchorId="4E48E765" wp14:editId="5DE1E4C2">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6A15C6">
      <w:rPr>
        <w:noProof/>
      </w:rPr>
      <w:t>10.05.2019</w:t>
    </w:r>
    <w:r>
      <w:fldChar w:fldCharType="end"/>
    </w:r>
    <w:r>
      <w:t xml:space="preserve"> </w:t>
    </w:r>
    <w:r w:rsidRPr="00EA7B26">
      <w:rPr>
        <w:sz w:val="16"/>
        <w:szCs w:val="16"/>
      </w:rPr>
      <w:t>(Druck)</w:t>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05668" w14:textId="77777777" w:rsidR="005E0988" w:rsidRDefault="005E0988" w:rsidP="009C10AB">
    <w:pPr>
      <w:pStyle w:val="KopfFusszeile"/>
      <w:rPr>
        <w:noProof/>
      </w:rPr>
    </w:pPr>
  </w:p>
  <w:p w14:paraId="43DF88E8" w14:textId="069CC72B" w:rsidR="005E0988" w:rsidRDefault="005E0988" w:rsidP="009C10AB">
    <w:pPr>
      <w:pStyle w:val="KopfFusszeile"/>
    </w:pPr>
    <w:r>
      <w:rPr>
        <w:noProof/>
      </w:rPr>
      <w:drawing>
        <wp:anchor distT="0" distB="0" distL="114300" distR="114300" simplePos="0" relativeHeight="251663360" behindDoc="0" locked="0" layoutInCell="1" allowOverlap="1" wp14:anchorId="7193FDCD" wp14:editId="614DDBE8">
          <wp:simplePos x="0" y="0"/>
          <wp:positionH relativeFrom="page">
            <wp:align>right</wp:align>
          </wp:positionH>
          <wp:positionV relativeFrom="paragraph">
            <wp:posOffset>517660</wp:posOffset>
          </wp:positionV>
          <wp:extent cx="10681335" cy="145415"/>
          <wp:effectExtent l="0" t="0" r="5715" b="6985"/>
          <wp:wrapNone/>
          <wp:docPr id="66" name="Grafik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81335" cy="14541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6A15C6">
      <w:rPr>
        <w:noProof/>
      </w:rPr>
      <w:t>10.05.2019</w:t>
    </w:r>
    <w:r>
      <w:fldChar w:fldCharType="end"/>
    </w:r>
    <w:r>
      <w:t xml:space="preserve"> </w:t>
    </w:r>
    <w:r w:rsidRPr="00EA7B26">
      <w:rPr>
        <w:sz w:val="16"/>
        <w:szCs w:val="16"/>
      </w:rPr>
      <w:t>(Druck)</w:t>
    </w:r>
    <w:r>
      <w:tab/>
    </w:r>
    <w:r>
      <w:tab/>
    </w:r>
    <w:r>
      <w:tab/>
    </w:r>
    <w:r>
      <w:tab/>
    </w:r>
    <w:r>
      <w:tab/>
    </w:r>
    <w:r>
      <w:tab/>
    </w:r>
    <w:r>
      <w:tab/>
    </w:r>
    <w:r>
      <w:tab/>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ECA4F" w14:textId="77777777" w:rsidR="005E0988" w:rsidRDefault="005E0988" w:rsidP="009C10AB">
    <w:pPr>
      <w:pStyle w:val="KopfFusszeile"/>
      <w:rPr>
        <w:noProof/>
      </w:rPr>
    </w:pPr>
  </w:p>
  <w:p w14:paraId="6C13ED39" w14:textId="26E56380" w:rsidR="005E0988" w:rsidRDefault="005E0988" w:rsidP="009C10AB">
    <w:pPr>
      <w:pStyle w:val="KopfFusszeile"/>
    </w:pPr>
    <w:r>
      <w:rPr>
        <w:noProof/>
      </w:rPr>
      <w:drawing>
        <wp:anchor distT="0" distB="0" distL="114300" distR="114300" simplePos="0" relativeHeight="251667456" behindDoc="0" locked="0" layoutInCell="1" allowOverlap="1" wp14:anchorId="53808A35" wp14:editId="0542FFAE">
          <wp:simplePos x="0" y="0"/>
          <wp:positionH relativeFrom="margin">
            <wp:align>center</wp:align>
          </wp:positionH>
          <wp:positionV relativeFrom="paragraph">
            <wp:posOffset>517937</wp:posOffset>
          </wp:positionV>
          <wp:extent cx="7682442" cy="146647"/>
          <wp:effectExtent l="0" t="0" r="0" b="6350"/>
          <wp:wrapNone/>
          <wp:docPr id="68" name="Grafik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6A15C6">
      <w:rPr>
        <w:noProof/>
      </w:rPr>
      <w:t>10.05.2019</w:t>
    </w:r>
    <w:r>
      <w:fldChar w:fldCharType="end"/>
    </w:r>
    <w:r>
      <w:t xml:space="preserve"> </w:t>
    </w:r>
    <w:r w:rsidRPr="00EA7B26">
      <w:rPr>
        <w:sz w:val="16"/>
        <w:szCs w:val="16"/>
      </w:rPr>
      <w:t>(Druck)</w:t>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050425" w14:textId="77777777" w:rsidR="005D235C" w:rsidRDefault="005D235C" w:rsidP="00060F58">
      <w:pPr>
        <w:spacing w:after="0" w:line="240" w:lineRule="auto"/>
      </w:pPr>
      <w:r>
        <w:separator/>
      </w:r>
    </w:p>
  </w:footnote>
  <w:footnote w:type="continuationSeparator" w:id="0">
    <w:p w14:paraId="319FFCBA" w14:textId="77777777" w:rsidR="005D235C" w:rsidRDefault="005D235C" w:rsidP="00060F58">
      <w:pPr>
        <w:spacing w:after="0" w:line="240" w:lineRule="auto"/>
      </w:pPr>
      <w:r>
        <w:continuationSeparator/>
      </w:r>
    </w:p>
  </w:footnote>
  <w:footnote w:id="1">
    <w:p w14:paraId="3E11C2DD" w14:textId="77777777" w:rsidR="0008577A" w:rsidRDefault="0008577A" w:rsidP="001E53FF">
      <w:pPr>
        <w:pStyle w:val="Funotentext"/>
      </w:pPr>
      <w:r>
        <w:rPr>
          <w:rStyle w:val="Funotenzeichen"/>
        </w:rPr>
        <w:footnoteRef/>
      </w:r>
      <w:r>
        <w:t xml:space="preserve"> Apachefriends.org</w:t>
      </w:r>
    </w:p>
  </w:footnote>
  <w:footnote w:id="2">
    <w:p w14:paraId="15963AFB" w14:textId="77777777" w:rsidR="0008577A" w:rsidRDefault="0008577A" w:rsidP="00A63987">
      <w:pPr>
        <w:pStyle w:val="Funotentext"/>
      </w:pPr>
      <w:r>
        <w:rPr>
          <w:rStyle w:val="Funotenzeichen"/>
        </w:rPr>
        <w:footnoteRef/>
      </w:r>
      <w:r>
        <w:t xml:space="preserve"> Wikipedia.org – Atom (Texteditor)</w:t>
      </w:r>
    </w:p>
  </w:footnote>
  <w:footnote w:id="3">
    <w:p w14:paraId="638969C1" w14:textId="77777777" w:rsidR="0008577A" w:rsidRDefault="0008577A" w:rsidP="001E53FF">
      <w:pPr>
        <w:pStyle w:val="Funotentext"/>
      </w:pPr>
      <w:r>
        <w:rPr>
          <w:rStyle w:val="Funotenzeichen"/>
        </w:rPr>
        <w:footnoteRef/>
      </w:r>
      <w:r>
        <w:t xml:space="preserve"> Netlify.com</w:t>
      </w:r>
    </w:p>
  </w:footnote>
  <w:footnote w:id="4">
    <w:p w14:paraId="29AAEC14" w14:textId="77777777" w:rsidR="0008577A" w:rsidRDefault="0008577A" w:rsidP="001E53FF">
      <w:pPr>
        <w:pStyle w:val="Funotentext"/>
      </w:pPr>
      <w:r>
        <w:rPr>
          <w:rStyle w:val="Funotenzeichen"/>
        </w:rPr>
        <w:footnoteRef/>
      </w:r>
      <w:r>
        <w:t xml:space="preserve"> Jwt.io</w:t>
      </w:r>
    </w:p>
  </w:footnote>
  <w:footnote w:id="5">
    <w:p w14:paraId="1D2F8260" w14:textId="77777777" w:rsidR="0008577A" w:rsidRDefault="0008577A" w:rsidP="008054AD">
      <w:pPr>
        <w:pStyle w:val="Funotentext"/>
      </w:pPr>
      <w:r>
        <w:rPr>
          <w:rStyle w:val="Funotenzeichen"/>
        </w:rPr>
        <w:footnoteRef/>
      </w:r>
      <w:r>
        <w:t xml:space="preserve"> Webstyleguide.baloise.com</w:t>
      </w:r>
    </w:p>
  </w:footnote>
  <w:footnote w:id="6">
    <w:p w14:paraId="42A95ED0" w14:textId="77777777" w:rsidR="0008577A" w:rsidRDefault="0008577A" w:rsidP="008054AD">
      <w:pPr>
        <w:pStyle w:val="Funotentext"/>
      </w:pPr>
      <w:r>
        <w:rPr>
          <w:rStyle w:val="Funotenzeichen"/>
        </w:rPr>
        <w:footnoteRef/>
      </w:r>
      <w:r>
        <w:t xml:space="preserve"> Brandportal.baloise.com – Corporate Design Manual</w:t>
      </w:r>
    </w:p>
  </w:footnote>
  <w:footnote w:id="7">
    <w:p w14:paraId="76A72567" w14:textId="77777777" w:rsidR="0008577A" w:rsidRPr="002D3197" w:rsidRDefault="0008577A" w:rsidP="008054AD">
      <w:pPr>
        <w:pStyle w:val="Funotentext"/>
        <w:rPr>
          <w:lang w:val="de-DE"/>
        </w:rPr>
      </w:pPr>
      <w:r>
        <w:rPr>
          <w:rStyle w:val="Funotenzeichen"/>
        </w:rPr>
        <w:footnoteRef/>
      </w:r>
      <w:r>
        <w:t xml:space="preserve"> Webstyleguide.baloise.com</w:t>
      </w:r>
    </w:p>
  </w:footnote>
  <w:footnote w:id="8">
    <w:p w14:paraId="0552EA71" w14:textId="77777777" w:rsidR="0008577A" w:rsidRDefault="0008577A" w:rsidP="00CB2078">
      <w:pPr>
        <w:pStyle w:val="Funotentext"/>
      </w:pPr>
      <w:r>
        <w:rPr>
          <w:rStyle w:val="Funotenzeichen"/>
        </w:rPr>
        <w:footnoteRef/>
      </w:r>
      <w:r>
        <w:t xml:space="preserve"> Wikipedia.org – Vue.js</w:t>
      </w:r>
    </w:p>
  </w:footnote>
  <w:footnote w:id="9">
    <w:p w14:paraId="58F894A4" w14:textId="77777777" w:rsidR="0008577A" w:rsidRPr="00A74139" w:rsidRDefault="0008577A" w:rsidP="0092300D">
      <w:pPr>
        <w:pStyle w:val="Funotentext"/>
        <w:rPr>
          <w:lang w:val="de-DE"/>
        </w:rPr>
      </w:pPr>
      <w:r>
        <w:rPr>
          <w:rStyle w:val="Funotenzeichen"/>
        </w:rPr>
        <w:footnoteRef/>
      </w:r>
      <w:r>
        <w:t xml:space="preserve"> </w:t>
      </w:r>
      <w:r>
        <w:rPr>
          <w:lang w:val="de-DE"/>
        </w:rPr>
        <w:t>Wikipedia.org – Kanban (Softwareentwicklung)</w:t>
      </w:r>
    </w:p>
  </w:footnote>
  <w:footnote w:id="10">
    <w:p w14:paraId="536B3C22" w14:textId="77777777" w:rsidR="0008577A" w:rsidRDefault="0008577A" w:rsidP="0070590D">
      <w:pPr>
        <w:pStyle w:val="Funotentext"/>
      </w:pPr>
      <w:r>
        <w:rPr>
          <w:rStyle w:val="Funotenzeichen"/>
        </w:rPr>
        <w:footnoteRef/>
      </w:r>
      <w:r>
        <w:t xml:space="preserve"> Baloise.ch - Datenschutzbestimmungen</w:t>
      </w:r>
    </w:p>
  </w:footnote>
  <w:footnote w:id="11">
    <w:p w14:paraId="53EEB50C" w14:textId="77777777" w:rsidR="0008577A" w:rsidRDefault="0008577A" w:rsidP="00514FAF">
      <w:pPr>
        <w:pStyle w:val="Funotentext"/>
      </w:pPr>
      <w:r>
        <w:rPr>
          <w:rStyle w:val="Funotenzeichen"/>
        </w:rPr>
        <w:footnoteRef/>
      </w:r>
      <w:r>
        <w:t xml:space="preserve"> Owasp.org – Top 10 für Entwickler 2013</w:t>
      </w:r>
    </w:p>
  </w:footnote>
  <w:footnote w:id="12">
    <w:p w14:paraId="07A47F41" w14:textId="77777777" w:rsidR="0008577A" w:rsidRDefault="0008577A" w:rsidP="00FA3186">
      <w:pPr>
        <w:pStyle w:val="Funotentext"/>
      </w:pPr>
      <w:r>
        <w:rPr>
          <w:rStyle w:val="Funotenzeichen"/>
        </w:rPr>
        <w:footnoteRef/>
      </w:r>
      <w:r>
        <w:t xml:space="preserve"> Wikipedia.org – JSON Web Token</w:t>
      </w:r>
    </w:p>
  </w:footnote>
  <w:footnote w:id="13">
    <w:p w14:paraId="4CB297AF" w14:textId="77777777" w:rsidR="0008577A" w:rsidRDefault="0008577A" w:rsidP="00FA3186">
      <w:pPr>
        <w:pStyle w:val="Funotentext"/>
      </w:pPr>
      <w:r>
        <w:rPr>
          <w:rStyle w:val="Funotenzeichen"/>
        </w:rPr>
        <w:footnoteRef/>
      </w:r>
      <w:r>
        <w:t xml:space="preserve"> Airlock.com</w:t>
      </w:r>
    </w:p>
  </w:footnote>
  <w:footnote w:id="14">
    <w:p w14:paraId="7A7201D1" w14:textId="77777777" w:rsidR="0008577A" w:rsidRDefault="0008577A" w:rsidP="000B59BF">
      <w:pPr>
        <w:pStyle w:val="Funotentext"/>
      </w:pPr>
      <w:r>
        <w:rPr>
          <w:rStyle w:val="Funotenzeichen"/>
        </w:rPr>
        <w:footnoteRef/>
      </w:r>
      <w:r>
        <w:t xml:space="preserve"> Vuetifyjs.com</w:t>
      </w:r>
    </w:p>
  </w:footnote>
  <w:footnote w:id="15">
    <w:p w14:paraId="02BCA8B0" w14:textId="77777777" w:rsidR="0008577A" w:rsidRDefault="0008577A" w:rsidP="00382C42">
      <w:pPr>
        <w:pStyle w:val="Funotentext"/>
      </w:pPr>
      <w:r>
        <w:rPr>
          <w:rStyle w:val="Funotenzeichen"/>
        </w:rPr>
        <w:footnoteRef/>
      </w:r>
      <w:r>
        <w:t xml:space="preserve"> Developers.google.com – Tools for Web Developers – Lighthouse</w:t>
      </w:r>
    </w:p>
  </w:footnote>
  <w:footnote w:id="16">
    <w:p w14:paraId="1AA021DC" w14:textId="77777777" w:rsidR="0008577A" w:rsidRDefault="0008577A" w:rsidP="0008143B">
      <w:pPr>
        <w:pStyle w:val="Funotentext"/>
      </w:pPr>
      <w:r>
        <w:rPr>
          <w:rStyle w:val="Funotenzeichen"/>
        </w:rPr>
        <w:footnoteRef/>
      </w:r>
      <w:r>
        <w:t xml:space="preserve"> Snyk.io – Vulnerability 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EF4D8" w14:textId="77777777" w:rsidR="0008577A" w:rsidRDefault="0008577A" w:rsidP="009C10AB">
    <w:pPr>
      <w:pStyle w:val="KopfFusszeile"/>
    </w:pPr>
    <w:r>
      <w:rPr>
        <w:noProof/>
      </w:rPr>
      <w:drawing>
        <wp:anchor distT="0" distB="0" distL="114300" distR="114300" simplePos="0" relativeHeight="251658240" behindDoc="1" locked="0" layoutInCell="1" allowOverlap="1" wp14:anchorId="04D6995E" wp14:editId="22713521">
          <wp:simplePos x="0" y="0"/>
          <wp:positionH relativeFrom="margin">
            <wp:posOffset>4277691</wp:posOffset>
          </wp:positionH>
          <wp:positionV relativeFrom="paragraph">
            <wp:posOffset>-146243</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4CC3CB86" w14:textId="77777777" w:rsidR="0008577A" w:rsidRDefault="0008577A" w:rsidP="009C10AB">
    <w:pPr>
      <w:pStyle w:val="KopfFusszeile"/>
    </w:pPr>
    <w:r>
      <w:t>Elia Reutlinger April/Mai 2019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C748F" w14:textId="77777777" w:rsidR="005E0988" w:rsidRDefault="005E0988" w:rsidP="009C10AB">
    <w:pPr>
      <w:pStyle w:val="KopfFusszeile"/>
    </w:pPr>
    <w:r>
      <w:rPr>
        <w:noProof/>
      </w:rPr>
      <w:drawing>
        <wp:anchor distT="0" distB="0" distL="114300" distR="114300" simplePos="0" relativeHeight="251661312" behindDoc="1" locked="0" layoutInCell="1" allowOverlap="1" wp14:anchorId="6B477196" wp14:editId="278DB129">
          <wp:simplePos x="0" y="0"/>
          <wp:positionH relativeFrom="margin">
            <wp:posOffset>7672601</wp:posOffset>
          </wp:positionH>
          <wp:positionV relativeFrom="paragraph">
            <wp:posOffset>-100640</wp:posOffset>
          </wp:positionV>
          <wp:extent cx="1697766" cy="448003"/>
          <wp:effectExtent l="0" t="0" r="0" b="9525"/>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40A09380" w14:textId="77777777" w:rsidR="005E0988" w:rsidRDefault="005E0988" w:rsidP="009C10AB">
    <w:pPr>
      <w:pStyle w:val="KopfFusszeile"/>
    </w:pPr>
    <w:r>
      <w:t>Elia Reutlinger April/Mai 2019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9EABA" w14:textId="77777777" w:rsidR="005E0988" w:rsidRDefault="005E0988" w:rsidP="009C10AB">
    <w:pPr>
      <w:pStyle w:val="KopfFusszeile"/>
    </w:pPr>
    <w:r>
      <w:rPr>
        <w:noProof/>
      </w:rPr>
      <w:drawing>
        <wp:anchor distT="0" distB="0" distL="114300" distR="114300" simplePos="0" relativeHeight="251665408" behindDoc="1" locked="0" layoutInCell="1" allowOverlap="1" wp14:anchorId="3533AB6E" wp14:editId="1A4479AC">
          <wp:simplePos x="0" y="0"/>
          <wp:positionH relativeFrom="margin">
            <wp:posOffset>4277691</wp:posOffset>
          </wp:positionH>
          <wp:positionV relativeFrom="paragraph">
            <wp:posOffset>-146243</wp:posOffset>
          </wp:positionV>
          <wp:extent cx="1697766" cy="448003"/>
          <wp:effectExtent l="0" t="0" r="0" b="9525"/>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14:paraId="1B4EB2F2" w14:textId="77777777" w:rsidR="005E0988" w:rsidRDefault="005E0988"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9F011D6"/>
    <w:multiLevelType w:val="hybridMultilevel"/>
    <w:tmpl w:val="BD0E38AA"/>
    <w:lvl w:ilvl="0" w:tplc="85521C66">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59584D42"/>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17"/>
  </w:num>
  <w:num w:numId="4">
    <w:abstractNumId w:val="6"/>
  </w:num>
  <w:num w:numId="5">
    <w:abstractNumId w:val="33"/>
  </w:num>
  <w:num w:numId="6">
    <w:abstractNumId w:val="5"/>
  </w:num>
  <w:num w:numId="7">
    <w:abstractNumId w:val="4"/>
  </w:num>
  <w:num w:numId="8">
    <w:abstractNumId w:val="34"/>
  </w:num>
  <w:num w:numId="9">
    <w:abstractNumId w:val="21"/>
  </w:num>
  <w:num w:numId="10">
    <w:abstractNumId w:val="10"/>
  </w:num>
  <w:num w:numId="11">
    <w:abstractNumId w:val="19"/>
  </w:num>
  <w:num w:numId="12">
    <w:abstractNumId w:val="39"/>
  </w:num>
  <w:num w:numId="13">
    <w:abstractNumId w:val="25"/>
  </w:num>
  <w:num w:numId="14">
    <w:abstractNumId w:val="2"/>
  </w:num>
  <w:num w:numId="15">
    <w:abstractNumId w:val="9"/>
  </w:num>
  <w:num w:numId="16">
    <w:abstractNumId w:val="46"/>
  </w:num>
  <w:num w:numId="17">
    <w:abstractNumId w:val="23"/>
  </w:num>
  <w:num w:numId="18">
    <w:abstractNumId w:val="26"/>
  </w:num>
  <w:num w:numId="19">
    <w:abstractNumId w:val="3"/>
  </w:num>
  <w:num w:numId="20">
    <w:abstractNumId w:val="22"/>
  </w:num>
  <w:num w:numId="21">
    <w:abstractNumId w:val="8"/>
  </w:num>
  <w:num w:numId="22">
    <w:abstractNumId w:val="27"/>
  </w:num>
  <w:num w:numId="23">
    <w:abstractNumId w:val="43"/>
  </w:num>
  <w:num w:numId="24">
    <w:abstractNumId w:val="0"/>
  </w:num>
  <w:num w:numId="25">
    <w:abstractNumId w:val="14"/>
  </w:num>
  <w:num w:numId="26">
    <w:abstractNumId w:val="18"/>
  </w:num>
  <w:num w:numId="27">
    <w:abstractNumId w:val="37"/>
  </w:num>
  <w:num w:numId="28">
    <w:abstractNumId w:val="12"/>
  </w:num>
  <w:num w:numId="29">
    <w:abstractNumId w:val="31"/>
  </w:num>
  <w:num w:numId="30">
    <w:abstractNumId w:val="44"/>
  </w:num>
  <w:num w:numId="31">
    <w:abstractNumId w:val="35"/>
  </w:num>
  <w:num w:numId="32">
    <w:abstractNumId w:val="28"/>
  </w:num>
  <w:num w:numId="33">
    <w:abstractNumId w:val="24"/>
  </w:num>
  <w:num w:numId="34">
    <w:abstractNumId w:val="45"/>
  </w:num>
  <w:num w:numId="35">
    <w:abstractNumId w:val="40"/>
  </w:num>
  <w:num w:numId="36">
    <w:abstractNumId w:val="41"/>
  </w:num>
  <w:num w:numId="37">
    <w:abstractNumId w:val="7"/>
  </w:num>
  <w:num w:numId="38">
    <w:abstractNumId w:val="16"/>
  </w:num>
  <w:num w:numId="39">
    <w:abstractNumId w:val="32"/>
  </w:num>
  <w:num w:numId="40">
    <w:abstractNumId w:val="11"/>
  </w:num>
  <w:num w:numId="41">
    <w:abstractNumId w:val="29"/>
  </w:num>
  <w:num w:numId="42">
    <w:abstractNumId w:val="30"/>
  </w:num>
  <w:num w:numId="43">
    <w:abstractNumId w:val="15"/>
  </w:num>
  <w:num w:numId="44">
    <w:abstractNumId w:val="38"/>
  </w:num>
  <w:num w:numId="45">
    <w:abstractNumId w:val="42"/>
  </w:num>
  <w:num w:numId="46">
    <w:abstractNumId w:val="36"/>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05C5"/>
    <w:rsid w:val="00010B15"/>
    <w:rsid w:val="000125EB"/>
    <w:rsid w:val="0001416E"/>
    <w:rsid w:val="00014F4E"/>
    <w:rsid w:val="000156F9"/>
    <w:rsid w:val="00016117"/>
    <w:rsid w:val="000163E8"/>
    <w:rsid w:val="000203A4"/>
    <w:rsid w:val="00020B20"/>
    <w:rsid w:val="00020F13"/>
    <w:rsid w:val="000212B0"/>
    <w:rsid w:val="000214FC"/>
    <w:rsid w:val="00022770"/>
    <w:rsid w:val="00022B5D"/>
    <w:rsid w:val="000239A5"/>
    <w:rsid w:val="000245FD"/>
    <w:rsid w:val="00027885"/>
    <w:rsid w:val="00032176"/>
    <w:rsid w:val="0003239B"/>
    <w:rsid w:val="000363F3"/>
    <w:rsid w:val="00037CD2"/>
    <w:rsid w:val="00042D13"/>
    <w:rsid w:val="00043367"/>
    <w:rsid w:val="000433AB"/>
    <w:rsid w:val="00043C4B"/>
    <w:rsid w:val="00045B99"/>
    <w:rsid w:val="000476DF"/>
    <w:rsid w:val="000479AB"/>
    <w:rsid w:val="00047E15"/>
    <w:rsid w:val="00050967"/>
    <w:rsid w:val="00051204"/>
    <w:rsid w:val="0005287B"/>
    <w:rsid w:val="00052C87"/>
    <w:rsid w:val="000602E1"/>
    <w:rsid w:val="00060F58"/>
    <w:rsid w:val="00061041"/>
    <w:rsid w:val="00061340"/>
    <w:rsid w:val="000641B9"/>
    <w:rsid w:val="00064712"/>
    <w:rsid w:val="00065ABB"/>
    <w:rsid w:val="000709AA"/>
    <w:rsid w:val="00072667"/>
    <w:rsid w:val="000731A6"/>
    <w:rsid w:val="0007327D"/>
    <w:rsid w:val="00073A0A"/>
    <w:rsid w:val="00073B43"/>
    <w:rsid w:val="00075CAB"/>
    <w:rsid w:val="000769B8"/>
    <w:rsid w:val="00077294"/>
    <w:rsid w:val="000773F6"/>
    <w:rsid w:val="00080A7E"/>
    <w:rsid w:val="000813B6"/>
    <w:rsid w:val="0008143B"/>
    <w:rsid w:val="00082B90"/>
    <w:rsid w:val="00083D33"/>
    <w:rsid w:val="00084B5D"/>
    <w:rsid w:val="00084C91"/>
    <w:rsid w:val="00084F56"/>
    <w:rsid w:val="0008577A"/>
    <w:rsid w:val="00086A0F"/>
    <w:rsid w:val="0009082E"/>
    <w:rsid w:val="0009103F"/>
    <w:rsid w:val="00092044"/>
    <w:rsid w:val="00092110"/>
    <w:rsid w:val="00094CB5"/>
    <w:rsid w:val="00094CE8"/>
    <w:rsid w:val="000955E4"/>
    <w:rsid w:val="00095614"/>
    <w:rsid w:val="00095F2E"/>
    <w:rsid w:val="00096118"/>
    <w:rsid w:val="00097365"/>
    <w:rsid w:val="000A29FA"/>
    <w:rsid w:val="000A4E50"/>
    <w:rsid w:val="000A4F73"/>
    <w:rsid w:val="000A5691"/>
    <w:rsid w:val="000A5D27"/>
    <w:rsid w:val="000B0081"/>
    <w:rsid w:val="000B0ACD"/>
    <w:rsid w:val="000B26B2"/>
    <w:rsid w:val="000B2D3D"/>
    <w:rsid w:val="000B3199"/>
    <w:rsid w:val="000B4889"/>
    <w:rsid w:val="000B4A19"/>
    <w:rsid w:val="000B4AF1"/>
    <w:rsid w:val="000B4CEC"/>
    <w:rsid w:val="000B54B5"/>
    <w:rsid w:val="000B59BF"/>
    <w:rsid w:val="000B61DE"/>
    <w:rsid w:val="000C1A12"/>
    <w:rsid w:val="000C2BB4"/>
    <w:rsid w:val="000C2FE9"/>
    <w:rsid w:val="000C744C"/>
    <w:rsid w:val="000C75D8"/>
    <w:rsid w:val="000C7653"/>
    <w:rsid w:val="000D1C3E"/>
    <w:rsid w:val="000D21FA"/>
    <w:rsid w:val="000D44F4"/>
    <w:rsid w:val="000D4B5F"/>
    <w:rsid w:val="000D56D8"/>
    <w:rsid w:val="000E0573"/>
    <w:rsid w:val="000E14CF"/>
    <w:rsid w:val="000E3246"/>
    <w:rsid w:val="000E33DC"/>
    <w:rsid w:val="000E4307"/>
    <w:rsid w:val="000E4DD4"/>
    <w:rsid w:val="000E5DAD"/>
    <w:rsid w:val="000E62D5"/>
    <w:rsid w:val="000E67C0"/>
    <w:rsid w:val="000E7234"/>
    <w:rsid w:val="000E781F"/>
    <w:rsid w:val="000F0BDC"/>
    <w:rsid w:val="000F2A80"/>
    <w:rsid w:val="000F2C2B"/>
    <w:rsid w:val="000F38A2"/>
    <w:rsid w:val="000F4201"/>
    <w:rsid w:val="000F612F"/>
    <w:rsid w:val="000F65D7"/>
    <w:rsid w:val="000F72EF"/>
    <w:rsid w:val="000F7AA2"/>
    <w:rsid w:val="00101A0C"/>
    <w:rsid w:val="00101E86"/>
    <w:rsid w:val="00102C4A"/>
    <w:rsid w:val="00103112"/>
    <w:rsid w:val="001041D6"/>
    <w:rsid w:val="00104934"/>
    <w:rsid w:val="001049AE"/>
    <w:rsid w:val="00104A5C"/>
    <w:rsid w:val="001051FE"/>
    <w:rsid w:val="001052E2"/>
    <w:rsid w:val="001068C4"/>
    <w:rsid w:val="001108EE"/>
    <w:rsid w:val="0011306D"/>
    <w:rsid w:val="00113FB2"/>
    <w:rsid w:val="00115041"/>
    <w:rsid w:val="00116781"/>
    <w:rsid w:val="00116785"/>
    <w:rsid w:val="00120956"/>
    <w:rsid w:val="00120F0D"/>
    <w:rsid w:val="00121DE7"/>
    <w:rsid w:val="00121F14"/>
    <w:rsid w:val="00124C89"/>
    <w:rsid w:val="001254E5"/>
    <w:rsid w:val="00125548"/>
    <w:rsid w:val="001257CA"/>
    <w:rsid w:val="0012595C"/>
    <w:rsid w:val="00125D6A"/>
    <w:rsid w:val="00130576"/>
    <w:rsid w:val="00131760"/>
    <w:rsid w:val="001328EE"/>
    <w:rsid w:val="00133895"/>
    <w:rsid w:val="001343EE"/>
    <w:rsid w:val="00134C9C"/>
    <w:rsid w:val="00134CC9"/>
    <w:rsid w:val="001356B3"/>
    <w:rsid w:val="00136880"/>
    <w:rsid w:val="00142594"/>
    <w:rsid w:val="00142FCC"/>
    <w:rsid w:val="00145208"/>
    <w:rsid w:val="00146EC2"/>
    <w:rsid w:val="001500D8"/>
    <w:rsid w:val="00150639"/>
    <w:rsid w:val="00151ED7"/>
    <w:rsid w:val="0015288F"/>
    <w:rsid w:val="001574D0"/>
    <w:rsid w:val="00160CF4"/>
    <w:rsid w:val="00161CBD"/>
    <w:rsid w:val="0016292B"/>
    <w:rsid w:val="00163B92"/>
    <w:rsid w:val="00165637"/>
    <w:rsid w:val="001662E1"/>
    <w:rsid w:val="00166F64"/>
    <w:rsid w:val="00166F8C"/>
    <w:rsid w:val="001672AC"/>
    <w:rsid w:val="00167440"/>
    <w:rsid w:val="00171C46"/>
    <w:rsid w:val="00171CAC"/>
    <w:rsid w:val="0017331D"/>
    <w:rsid w:val="001765F2"/>
    <w:rsid w:val="00180B99"/>
    <w:rsid w:val="00182409"/>
    <w:rsid w:val="0018339D"/>
    <w:rsid w:val="0018411B"/>
    <w:rsid w:val="001866D0"/>
    <w:rsid w:val="00187676"/>
    <w:rsid w:val="001917C2"/>
    <w:rsid w:val="00191C17"/>
    <w:rsid w:val="001923C4"/>
    <w:rsid w:val="00192594"/>
    <w:rsid w:val="00193576"/>
    <w:rsid w:val="00196A66"/>
    <w:rsid w:val="001A1D42"/>
    <w:rsid w:val="001A2E8F"/>
    <w:rsid w:val="001A30F2"/>
    <w:rsid w:val="001A3541"/>
    <w:rsid w:val="001A38CE"/>
    <w:rsid w:val="001A4386"/>
    <w:rsid w:val="001A5F6C"/>
    <w:rsid w:val="001A6162"/>
    <w:rsid w:val="001A73D9"/>
    <w:rsid w:val="001B04D4"/>
    <w:rsid w:val="001B19C7"/>
    <w:rsid w:val="001B30D4"/>
    <w:rsid w:val="001B491F"/>
    <w:rsid w:val="001B5664"/>
    <w:rsid w:val="001C0155"/>
    <w:rsid w:val="001C163F"/>
    <w:rsid w:val="001C1BEB"/>
    <w:rsid w:val="001C23FF"/>
    <w:rsid w:val="001C5433"/>
    <w:rsid w:val="001C58B5"/>
    <w:rsid w:val="001C7C0B"/>
    <w:rsid w:val="001D4029"/>
    <w:rsid w:val="001D56DA"/>
    <w:rsid w:val="001D5DAD"/>
    <w:rsid w:val="001D76D9"/>
    <w:rsid w:val="001E016F"/>
    <w:rsid w:val="001E1D0B"/>
    <w:rsid w:val="001E2CA9"/>
    <w:rsid w:val="001E3A07"/>
    <w:rsid w:val="001E53FF"/>
    <w:rsid w:val="001F0505"/>
    <w:rsid w:val="001F2153"/>
    <w:rsid w:val="001F422D"/>
    <w:rsid w:val="001F5057"/>
    <w:rsid w:val="001F58EF"/>
    <w:rsid w:val="001F6B21"/>
    <w:rsid w:val="001F73AF"/>
    <w:rsid w:val="002010E7"/>
    <w:rsid w:val="00202EC4"/>
    <w:rsid w:val="00203682"/>
    <w:rsid w:val="00203853"/>
    <w:rsid w:val="002047DB"/>
    <w:rsid w:val="00204885"/>
    <w:rsid w:val="00204B8E"/>
    <w:rsid w:val="00206BC2"/>
    <w:rsid w:val="00206C7E"/>
    <w:rsid w:val="00206FBD"/>
    <w:rsid w:val="002111CF"/>
    <w:rsid w:val="00213347"/>
    <w:rsid w:val="00214FCE"/>
    <w:rsid w:val="00215128"/>
    <w:rsid w:val="002151C3"/>
    <w:rsid w:val="0021735E"/>
    <w:rsid w:val="00220689"/>
    <w:rsid w:val="002232D8"/>
    <w:rsid w:val="002244F3"/>
    <w:rsid w:val="00224E55"/>
    <w:rsid w:val="00225F01"/>
    <w:rsid w:val="002263AF"/>
    <w:rsid w:val="00226896"/>
    <w:rsid w:val="002268F0"/>
    <w:rsid w:val="0022758A"/>
    <w:rsid w:val="002277CD"/>
    <w:rsid w:val="00227A5F"/>
    <w:rsid w:val="00227AB2"/>
    <w:rsid w:val="002304B6"/>
    <w:rsid w:val="0023098D"/>
    <w:rsid w:val="00231364"/>
    <w:rsid w:val="00231807"/>
    <w:rsid w:val="00232C4B"/>
    <w:rsid w:val="00232EA6"/>
    <w:rsid w:val="002344AF"/>
    <w:rsid w:val="00235AA4"/>
    <w:rsid w:val="00237927"/>
    <w:rsid w:val="002410C7"/>
    <w:rsid w:val="002437D0"/>
    <w:rsid w:val="00243B86"/>
    <w:rsid w:val="002441BC"/>
    <w:rsid w:val="00245B72"/>
    <w:rsid w:val="002460A8"/>
    <w:rsid w:val="00246B5C"/>
    <w:rsid w:val="00251047"/>
    <w:rsid w:val="0025134E"/>
    <w:rsid w:val="002522EB"/>
    <w:rsid w:val="00252313"/>
    <w:rsid w:val="00253E69"/>
    <w:rsid w:val="00254577"/>
    <w:rsid w:val="00255C0F"/>
    <w:rsid w:val="00255CD8"/>
    <w:rsid w:val="00257AED"/>
    <w:rsid w:val="00263594"/>
    <w:rsid w:val="00264E65"/>
    <w:rsid w:val="00265062"/>
    <w:rsid w:val="00265C75"/>
    <w:rsid w:val="00266A02"/>
    <w:rsid w:val="00266C3E"/>
    <w:rsid w:val="00266D31"/>
    <w:rsid w:val="00267F6F"/>
    <w:rsid w:val="00270474"/>
    <w:rsid w:val="00270B56"/>
    <w:rsid w:val="00272C49"/>
    <w:rsid w:val="002742D9"/>
    <w:rsid w:val="00274BDD"/>
    <w:rsid w:val="0027658E"/>
    <w:rsid w:val="00276A68"/>
    <w:rsid w:val="00280751"/>
    <w:rsid w:val="00280C34"/>
    <w:rsid w:val="002820F4"/>
    <w:rsid w:val="002823EE"/>
    <w:rsid w:val="002838CE"/>
    <w:rsid w:val="00283A5D"/>
    <w:rsid w:val="002846F6"/>
    <w:rsid w:val="002854D7"/>
    <w:rsid w:val="002863AF"/>
    <w:rsid w:val="00286E47"/>
    <w:rsid w:val="002875FB"/>
    <w:rsid w:val="00287E23"/>
    <w:rsid w:val="00290994"/>
    <w:rsid w:val="00290C05"/>
    <w:rsid w:val="0029323F"/>
    <w:rsid w:val="00294511"/>
    <w:rsid w:val="00294705"/>
    <w:rsid w:val="00295932"/>
    <w:rsid w:val="002962FF"/>
    <w:rsid w:val="0029651B"/>
    <w:rsid w:val="00297347"/>
    <w:rsid w:val="00297AEC"/>
    <w:rsid w:val="00297C1E"/>
    <w:rsid w:val="002A0D9E"/>
    <w:rsid w:val="002A1C51"/>
    <w:rsid w:val="002A2DC8"/>
    <w:rsid w:val="002A32DA"/>
    <w:rsid w:val="002A3B06"/>
    <w:rsid w:val="002A430F"/>
    <w:rsid w:val="002A4F3A"/>
    <w:rsid w:val="002A593D"/>
    <w:rsid w:val="002A7227"/>
    <w:rsid w:val="002A7DC2"/>
    <w:rsid w:val="002B00C4"/>
    <w:rsid w:val="002B0670"/>
    <w:rsid w:val="002B10D4"/>
    <w:rsid w:val="002B254F"/>
    <w:rsid w:val="002B2596"/>
    <w:rsid w:val="002B335C"/>
    <w:rsid w:val="002B54EC"/>
    <w:rsid w:val="002B5F47"/>
    <w:rsid w:val="002B5F7D"/>
    <w:rsid w:val="002B6A8D"/>
    <w:rsid w:val="002C2C01"/>
    <w:rsid w:val="002C3040"/>
    <w:rsid w:val="002C497E"/>
    <w:rsid w:val="002C4ABB"/>
    <w:rsid w:val="002C4C44"/>
    <w:rsid w:val="002C4DBB"/>
    <w:rsid w:val="002C5801"/>
    <w:rsid w:val="002D1085"/>
    <w:rsid w:val="002D1EC3"/>
    <w:rsid w:val="002D505C"/>
    <w:rsid w:val="002D5457"/>
    <w:rsid w:val="002D62F4"/>
    <w:rsid w:val="002E13A5"/>
    <w:rsid w:val="002E17B0"/>
    <w:rsid w:val="002E1842"/>
    <w:rsid w:val="002E2F0F"/>
    <w:rsid w:val="002E31B6"/>
    <w:rsid w:val="002E4006"/>
    <w:rsid w:val="002E57CF"/>
    <w:rsid w:val="002E5933"/>
    <w:rsid w:val="002E7EBD"/>
    <w:rsid w:val="002F0A4F"/>
    <w:rsid w:val="002F1AF4"/>
    <w:rsid w:val="002F1BED"/>
    <w:rsid w:val="002F2782"/>
    <w:rsid w:val="002F4186"/>
    <w:rsid w:val="002F54E9"/>
    <w:rsid w:val="002F6248"/>
    <w:rsid w:val="002F69F9"/>
    <w:rsid w:val="002F731C"/>
    <w:rsid w:val="00300F30"/>
    <w:rsid w:val="003010A9"/>
    <w:rsid w:val="00302514"/>
    <w:rsid w:val="003047A5"/>
    <w:rsid w:val="003068D4"/>
    <w:rsid w:val="00306B00"/>
    <w:rsid w:val="00307BDF"/>
    <w:rsid w:val="00311F12"/>
    <w:rsid w:val="003131E2"/>
    <w:rsid w:val="00313227"/>
    <w:rsid w:val="0031323E"/>
    <w:rsid w:val="00313428"/>
    <w:rsid w:val="00313DAC"/>
    <w:rsid w:val="00314D55"/>
    <w:rsid w:val="003178B5"/>
    <w:rsid w:val="003204C3"/>
    <w:rsid w:val="0032097D"/>
    <w:rsid w:val="00321058"/>
    <w:rsid w:val="0032214C"/>
    <w:rsid w:val="003225D3"/>
    <w:rsid w:val="0032303F"/>
    <w:rsid w:val="00323F01"/>
    <w:rsid w:val="0032538E"/>
    <w:rsid w:val="00326960"/>
    <w:rsid w:val="003333F7"/>
    <w:rsid w:val="003341A6"/>
    <w:rsid w:val="003347B1"/>
    <w:rsid w:val="00336B0D"/>
    <w:rsid w:val="003378A3"/>
    <w:rsid w:val="00337E37"/>
    <w:rsid w:val="003402C9"/>
    <w:rsid w:val="00343BAE"/>
    <w:rsid w:val="00344465"/>
    <w:rsid w:val="00345632"/>
    <w:rsid w:val="00345D86"/>
    <w:rsid w:val="00345F78"/>
    <w:rsid w:val="003524AA"/>
    <w:rsid w:val="00357625"/>
    <w:rsid w:val="00360A54"/>
    <w:rsid w:val="0036406D"/>
    <w:rsid w:val="00365389"/>
    <w:rsid w:val="00370A43"/>
    <w:rsid w:val="003749E5"/>
    <w:rsid w:val="00374E7C"/>
    <w:rsid w:val="00376FF6"/>
    <w:rsid w:val="00380113"/>
    <w:rsid w:val="00381A03"/>
    <w:rsid w:val="00381ACE"/>
    <w:rsid w:val="00381C43"/>
    <w:rsid w:val="00381F94"/>
    <w:rsid w:val="00382C42"/>
    <w:rsid w:val="00382CFA"/>
    <w:rsid w:val="00382FBD"/>
    <w:rsid w:val="00384716"/>
    <w:rsid w:val="00385161"/>
    <w:rsid w:val="003865AB"/>
    <w:rsid w:val="00390513"/>
    <w:rsid w:val="00391EEB"/>
    <w:rsid w:val="00392604"/>
    <w:rsid w:val="00392790"/>
    <w:rsid w:val="00393367"/>
    <w:rsid w:val="00393A03"/>
    <w:rsid w:val="0039447D"/>
    <w:rsid w:val="0039710E"/>
    <w:rsid w:val="00397CFF"/>
    <w:rsid w:val="00397F57"/>
    <w:rsid w:val="003A0261"/>
    <w:rsid w:val="003A10B9"/>
    <w:rsid w:val="003A1883"/>
    <w:rsid w:val="003A1BA4"/>
    <w:rsid w:val="003A1C0F"/>
    <w:rsid w:val="003A3176"/>
    <w:rsid w:val="003A433D"/>
    <w:rsid w:val="003A5177"/>
    <w:rsid w:val="003A65E1"/>
    <w:rsid w:val="003A6747"/>
    <w:rsid w:val="003A6C13"/>
    <w:rsid w:val="003A75FA"/>
    <w:rsid w:val="003B235A"/>
    <w:rsid w:val="003B32E0"/>
    <w:rsid w:val="003B3418"/>
    <w:rsid w:val="003B42D8"/>
    <w:rsid w:val="003B595E"/>
    <w:rsid w:val="003B5A8B"/>
    <w:rsid w:val="003B7481"/>
    <w:rsid w:val="003C0D14"/>
    <w:rsid w:val="003C1AEC"/>
    <w:rsid w:val="003C1E19"/>
    <w:rsid w:val="003C2D43"/>
    <w:rsid w:val="003C2EDD"/>
    <w:rsid w:val="003C3FAB"/>
    <w:rsid w:val="003C4B57"/>
    <w:rsid w:val="003C599B"/>
    <w:rsid w:val="003C6140"/>
    <w:rsid w:val="003C6847"/>
    <w:rsid w:val="003C6A13"/>
    <w:rsid w:val="003C6E7D"/>
    <w:rsid w:val="003C70C3"/>
    <w:rsid w:val="003C7DC3"/>
    <w:rsid w:val="003D10E9"/>
    <w:rsid w:val="003D2A78"/>
    <w:rsid w:val="003D2D2D"/>
    <w:rsid w:val="003D34E8"/>
    <w:rsid w:val="003D4D84"/>
    <w:rsid w:val="003E2C18"/>
    <w:rsid w:val="003E4F08"/>
    <w:rsid w:val="003F06AB"/>
    <w:rsid w:val="003F075A"/>
    <w:rsid w:val="003F1633"/>
    <w:rsid w:val="003F17A3"/>
    <w:rsid w:val="003F2E41"/>
    <w:rsid w:val="003F39A3"/>
    <w:rsid w:val="003F5435"/>
    <w:rsid w:val="003F7631"/>
    <w:rsid w:val="00400827"/>
    <w:rsid w:val="00401261"/>
    <w:rsid w:val="00402BDD"/>
    <w:rsid w:val="00402E78"/>
    <w:rsid w:val="00403AF5"/>
    <w:rsid w:val="0040433C"/>
    <w:rsid w:val="00404696"/>
    <w:rsid w:val="00405677"/>
    <w:rsid w:val="004068D4"/>
    <w:rsid w:val="00407526"/>
    <w:rsid w:val="00407CC6"/>
    <w:rsid w:val="00407CD6"/>
    <w:rsid w:val="004100EE"/>
    <w:rsid w:val="00411144"/>
    <w:rsid w:val="004111D9"/>
    <w:rsid w:val="00411AC6"/>
    <w:rsid w:val="00413C6D"/>
    <w:rsid w:val="00413FFD"/>
    <w:rsid w:val="0041500A"/>
    <w:rsid w:val="004168B9"/>
    <w:rsid w:val="00416F4C"/>
    <w:rsid w:val="0041766D"/>
    <w:rsid w:val="004204E8"/>
    <w:rsid w:val="00422FCC"/>
    <w:rsid w:val="004242EE"/>
    <w:rsid w:val="0042575C"/>
    <w:rsid w:val="00425A33"/>
    <w:rsid w:val="00426771"/>
    <w:rsid w:val="00432EEB"/>
    <w:rsid w:val="00433ED5"/>
    <w:rsid w:val="0043453D"/>
    <w:rsid w:val="00434EB9"/>
    <w:rsid w:val="004366B7"/>
    <w:rsid w:val="004374AC"/>
    <w:rsid w:val="00437599"/>
    <w:rsid w:val="004400C4"/>
    <w:rsid w:val="00441770"/>
    <w:rsid w:val="00441FD2"/>
    <w:rsid w:val="004420D8"/>
    <w:rsid w:val="0044293E"/>
    <w:rsid w:val="00451318"/>
    <w:rsid w:val="004520FC"/>
    <w:rsid w:val="00452E83"/>
    <w:rsid w:val="0045482A"/>
    <w:rsid w:val="00455011"/>
    <w:rsid w:val="00455118"/>
    <w:rsid w:val="00455266"/>
    <w:rsid w:val="00457610"/>
    <w:rsid w:val="00461738"/>
    <w:rsid w:val="004617DD"/>
    <w:rsid w:val="004634ED"/>
    <w:rsid w:val="00463A5F"/>
    <w:rsid w:val="0047018A"/>
    <w:rsid w:val="0047070B"/>
    <w:rsid w:val="0047152B"/>
    <w:rsid w:val="00473A5E"/>
    <w:rsid w:val="00474FEE"/>
    <w:rsid w:val="00475756"/>
    <w:rsid w:val="00477C7C"/>
    <w:rsid w:val="004827C4"/>
    <w:rsid w:val="00482A47"/>
    <w:rsid w:val="00484607"/>
    <w:rsid w:val="00487593"/>
    <w:rsid w:val="004904D7"/>
    <w:rsid w:val="00492635"/>
    <w:rsid w:val="004927A8"/>
    <w:rsid w:val="00494D02"/>
    <w:rsid w:val="004971CD"/>
    <w:rsid w:val="00497564"/>
    <w:rsid w:val="004976C4"/>
    <w:rsid w:val="004A0D6E"/>
    <w:rsid w:val="004A0E2B"/>
    <w:rsid w:val="004A206F"/>
    <w:rsid w:val="004A278F"/>
    <w:rsid w:val="004A52E9"/>
    <w:rsid w:val="004A5574"/>
    <w:rsid w:val="004A600A"/>
    <w:rsid w:val="004A653A"/>
    <w:rsid w:val="004A6F1E"/>
    <w:rsid w:val="004B041D"/>
    <w:rsid w:val="004B0792"/>
    <w:rsid w:val="004B08DF"/>
    <w:rsid w:val="004B116C"/>
    <w:rsid w:val="004B176B"/>
    <w:rsid w:val="004B1AF4"/>
    <w:rsid w:val="004B2C7D"/>
    <w:rsid w:val="004B30EA"/>
    <w:rsid w:val="004B3CF2"/>
    <w:rsid w:val="004B4A5B"/>
    <w:rsid w:val="004B5A0F"/>
    <w:rsid w:val="004B67B4"/>
    <w:rsid w:val="004B69A7"/>
    <w:rsid w:val="004B6A1A"/>
    <w:rsid w:val="004B760C"/>
    <w:rsid w:val="004B7A99"/>
    <w:rsid w:val="004C056F"/>
    <w:rsid w:val="004C2C9D"/>
    <w:rsid w:val="004C385C"/>
    <w:rsid w:val="004C5D0E"/>
    <w:rsid w:val="004C5E55"/>
    <w:rsid w:val="004C74CE"/>
    <w:rsid w:val="004C7608"/>
    <w:rsid w:val="004D0921"/>
    <w:rsid w:val="004D3787"/>
    <w:rsid w:val="004D435D"/>
    <w:rsid w:val="004D4449"/>
    <w:rsid w:val="004D523B"/>
    <w:rsid w:val="004D5FA5"/>
    <w:rsid w:val="004D6C1B"/>
    <w:rsid w:val="004E24EE"/>
    <w:rsid w:val="004E26BB"/>
    <w:rsid w:val="004E2875"/>
    <w:rsid w:val="004E2952"/>
    <w:rsid w:val="004E3291"/>
    <w:rsid w:val="004E3362"/>
    <w:rsid w:val="004E4776"/>
    <w:rsid w:val="004E56E0"/>
    <w:rsid w:val="004E6126"/>
    <w:rsid w:val="004E64C2"/>
    <w:rsid w:val="004E6788"/>
    <w:rsid w:val="004E6A45"/>
    <w:rsid w:val="004E6B8C"/>
    <w:rsid w:val="004E7886"/>
    <w:rsid w:val="004E7CCF"/>
    <w:rsid w:val="004F1FE3"/>
    <w:rsid w:val="004F223B"/>
    <w:rsid w:val="004F33D0"/>
    <w:rsid w:val="004F3BC1"/>
    <w:rsid w:val="004F6577"/>
    <w:rsid w:val="004F6D33"/>
    <w:rsid w:val="004F70A0"/>
    <w:rsid w:val="00502025"/>
    <w:rsid w:val="005020DE"/>
    <w:rsid w:val="00502A1C"/>
    <w:rsid w:val="00503D03"/>
    <w:rsid w:val="00504727"/>
    <w:rsid w:val="00505D08"/>
    <w:rsid w:val="005110C3"/>
    <w:rsid w:val="0051319D"/>
    <w:rsid w:val="00513326"/>
    <w:rsid w:val="00514349"/>
    <w:rsid w:val="00514ECB"/>
    <w:rsid w:val="00514FAF"/>
    <w:rsid w:val="005152AE"/>
    <w:rsid w:val="00516345"/>
    <w:rsid w:val="0051721F"/>
    <w:rsid w:val="005176F3"/>
    <w:rsid w:val="00517BCF"/>
    <w:rsid w:val="0052070B"/>
    <w:rsid w:val="00522D9B"/>
    <w:rsid w:val="00523082"/>
    <w:rsid w:val="00523E40"/>
    <w:rsid w:val="005243C5"/>
    <w:rsid w:val="00526A6D"/>
    <w:rsid w:val="005276D1"/>
    <w:rsid w:val="0053023F"/>
    <w:rsid w:val="005330A2"/>
    <w:rsid w:val="00534228"/>
    <w:rsid w:val="0053452F"/>
    <w:rsid w:val="00535AC8"/>
    <w:rsid w:val="00537415"/>
    <w:rsid w:val="00541775"/>
    <w:rsid w:val="005432BD"/>
    <w:rsid w:val="00543D4C"/>
    <w:rsid w:val="005444B0"/>
    <w:rsid w:val="0054451D"/>
    <w:rsid w:val="005464A6"/>
    <w:rsid w:val="0054768C"/>
    <w:rsid w:val="00547BAE"/>
    <w:rsid w:val="00550977"/>
    <w:rsid w:val="005513E8"/>
    <w:rsid w:val="005530B0"/>
    <w:rsid w:val="00553319"/>
    <w:rsid w:val="005535D0"/>
    <w:rsid w:val="0055510D"/>
    <w:rsid w:val="0055758D"/>
    <w:rsid w:val="005608D0"/>
    <w:rsid w:val="00560E97"/>
    <w:rsid w:val="00560EFB"/>
    <w:rsid w:val="005618AB"/>
    <w:rsid w:val="005637FE"/>
    <w:rsid w:val="00563D84"/>
    <w:rsid w:val="00563ED5"/>
    <w:rsid w:val="00565387"/>
    <w:rsid w:val="005655E9"/>
    <w:rsid w:val="00566C99"/>
    <w:rsid w:val="0057015F"/>
    <w:rsid w:val="00570769"/>
    <w:rsid w:val="00570CAD"/>
    <w:rsid w:val="00571915"/>
    <w:rsid w:val="00575D12"/>
    <w:rsid w:val="0057677A"/>
    <w:rsid w:val="0057749F"/>
    <w:rsid w:val="00581A73"/>
    <w:rsid w:val="0058443D"/>
    <w:rsid w:val="00585A47"/>
    <w:rsid w:val="0058774B"/>
    <w:rsid w:val="0059096D"/>
    <w:rsid w:val="00590D6F"/>
    <w:rsid w:val="00591E41"/>
    <w:rsid w:val="00592727"/>
    <w:rsid w:val="0059272D"/>
    <w:rsid w:val="00592FB9"/>
    <w:rsid w:val="005943BA"/>
    <w:rsid w:val="00597E53"/>
    <w:rsid w:val="005A0B90"/>
    <w:rsid w:val="005A1551"/>
    <w:rsid w:val="005A1B13"/>
    <w:rsid w:val="005A1BC7"/>
    <w:rsid w:val="005A2467"/>
    <w:rsid w:val="005A266A"/>
    <w:rsid w:val="005A3D5C"/>
    <w:rsid w:val="005A4CFA"/>
    <w:rsid w:val="005A5DB6"/>
    <w:rsid w:val="005A5E9C"/>
    <w:rsid w:val="005A629C"/>
    <w:rsid w:val="005A7258"/>
    <w:rsid w:val="005B1505"/>
    <w:rsid w:val="005B3F8D"/>
    <w:rsid w:val="005B44AD"/>
    <w:rsid w:val="005B44D7"/>
    <w:rsid w:val="005B5380"/>
    <w:rsid w:val="005B5D33"/>
    <w:rsid w:val="005B66CC"/>
    <w:rsid w:val="005B6DD9"/>
    <w:rsid w:val="005B7663"/>
    <w:rsid w:val="005B7BD4"/>
    <w:rsid w:val="005C07EC"/>
    <w:rsid w:val="005C1350"/>
    <w:rsid w:val="005C1B8E"/>
    <w:rsid w:val="005C2CE8"/>
    <w:rsid w:val="005C3C3C"/>
    <w:rsid w:val="005D00FF"/>
    <w:rsid w:val="005D11F6"/>
    <w:rsid w:val="005D1225"/>
    <w:rsid w:val="005D235C"/>
    <w:rsid w:val="005D2B62"/>
    <w:rsid w:val="005D5968"/>
    <w:rsid w:val="005D6C71"/>
    <w:rsid w:val="005D713B"/>
    <w:rsid w:val="005D76A4"/>
    <w:rsid w:val="005D7DA9"/>
    <w:rsid w:val="005D7F0E"/>
    <w:rsid w:val="005E0988"/>
    <w:rsid w:val="005E1C18"/>
    <w:rsid w:val="005E266C"/>
    <w:rsid w:val="005E3815"/>
    <w:rsid w:val="005E7011"/>
    <w:rsid w:val="005E7228"/>
    <w:rsid w:val="005E79B1"/>
    <w:rsid w:val="005F19EC"/>
    <w:rsid w:val="005F2306"/>
    <w:rsid w:val="005F2434"/>
    <w:rsid w:val="005F53D0"/>
    <w:rsid w:val="005F630D"/>
    <w:rsid w:val="005F6959"/>
    <w:rsid w:val="006016B6"/>
    <w:rsid w:val="006018B5"/>
    <w:rsid w:val="00602BCD"/>
    <w:rsid w:val="006037A5"/>
    <w:rsid w:val="00605190"/>
    <w:rsid w:val="00606831"/>
    <w:rsid w:val="00607261"/>
    <w:rsid w:val="00607928"/>
    <w:rsid w:val="00610D6D"/>
    <w:rsid w:val="00611454"/>
    <w:rsid w:val="00611C5F"/>
    <w:rsid w:val="00614F96"/>
    <w:rsid w:val="00617BE9"/>
    <w:rsid w:val="00620013"/>
    <w:rsid w:val="00620047"/>
    <w:rsid w:val="006207A5"/>
    <w:rsid w:val="00620B7C"/>
    <w:rsid w:val="00621796"/>
    <w:rsid w:val="00621B97"/>
    <w:rsid w:val="00622E7C"/>
    <w:rsid w:val="00626218"/>
    <w:rsid w:val="006268BE"/>
    <w:rsid w:val="00630EC1"/>
    <w:rsid w:val="00631BA1"/>
    <w:rsid w:val="00631F8F"/>
    <w:rsid w:val="006324AB"/>
    <w:rsid w:val="0063251B"/>
    <w:rsid w:val="006329D2"/>
    <w:rsid w:val="006337A2"/>
    <w:rsid w:val="006342DD"/>
    <w:rsid w:val="00635BD8"/>
    <w:rsid w:val="00636B5D"/>
    <w:rsid w:val="00643F23"/>
    <w:rsid w:val="00647EB7"/>
    <w:rsid w:val="006519B9"/>
    <w:rsid w:val="00652365"/>
    <w:rsid w:val="00655738"/>
    <w:rsid w:val="0065653F"/>
    <w:rsid w:val="00657121"/>
    <w:rsid w:val="0065713C"/>
    <w:rsid w:val="0065717A"/>
    <w:rsid w:val="006604FF"/>
    <w:rsid w:val="00660B60"/>
    <w:rsid w:val="006635C5"/>
    <w:rsid w:val="00663ED8"/>
    <w:rsid w:val="006650F9"/>
    <w:rsid w:val="006675BA"/>
    <w:rsid w:val="006704B8"/>
    <w:rsid w:val="006718C4"/>
    <w:rsid w:val="00673247"/>
    <w:rsid w:val="006736B7"/>
    <w:rsid w:val="006765CB"/>
    <w:rsid w:val="006775B7"/>
    <w:rsid w:val="00682B1E"/>
    <w:rsid w:val="00682EA0"/>
    <w:rsid w:val="00684794"/>
    <w:rsid w:val="006907B6"/>
    <w:rsid w:val="006910ED"/>
    <w:rsid w:val="00692379"/>
    <w:rsid w:val="0069273E"/>
    <w:rsid w:val="00695DEC"/>
    <w:rsid w:val="00696B39"/>
    <w:rsid w:val="006A0A76"/>
    <w:rsid w:val="006A15C6"/>
    <w:rsid w:val="006A4816"/>
    <w:rsid w:val="006A4AC9"/>
    <w:rsid w:val="006A67BF"/>
    <w:rsid w:val="006A68E9"/>
    <w:rsid w:val="006A723D"/>
    <w:rsid w:val="006B11BE"/>
    <w:rsid w:val="006B15F8"/>
    <w:rsid w:val="006B1A02"/>
    <w:rsid w:val="006B1CAC"/>
    <w:rsid w:val="006B296F"/>
    <w:rsid w:val="006B2E9C"/>
    <w:rsid w:val="006B555F"/>
    <w:rsid w:val="006B56DD"/>
    <w:rsid w:val="006B60C4"/>
    <w:rsid w:val="006B60D6"/>
    <w:rsid w:val="006B678E"/>
    <w:rsid w:val="006B7D70"/>
    <w:rsid w:val="006B7F27"/>
    <w:rsid w:val="006C08C9"/>
    <w:rsid w:val="006C0BB4"/>
    <w:rsid w:val="006C1213"/>
    <w:rsid w:val="006C171E"/>
    <w:rsid w:val="006C4941"/>
    <w:rsid w:val="006D21E2"/>
    <w:rsid w:val="006D3570"/>
    <w:rsid w:val="006D5A66"/>
    <w:rsid w:val="006E36BD"/>
    <w:rsid w:val="006E7A6D"/>
    <w:rsid w:val="006F046A"/>
    <w:rsid w:val="006F0DD0"/>
    <w:rsid w:val="006F0EC8"/>
    <w:rsid w:val="006F24E9"/>
    <w:rsid w:val="006F3613"/>
    <w:rsid w:val="006F50EB"/>
    <w:rsid w:val="006F57CB"/>
    <w:rsid w:val="006F6205"/>
    <w:rsid w:val="006F7482"/>
    <w:rsid w:val="00700B9B"/>
    <w:rsid w:val="00701422"/>
    <w:rsid w:val="00701543"/>
    <w:rsid w:val="0070400D"/>
    <w:rsid w:val="007044CD"/>
    <w:rsid w:val="0070590D"/>
    <w:rsid w:val="007064BF"/>
    <w:rsid w:val="0070799A"/>
    <w:rsid w:val="00711C97"/>
    <w:rsid w:val="00716E4E"/>
    <w:rsid w:val="00717127"/>
    <w:rsid w:val="0072168B"/>
    <w:rsid w:val="00722173"/>
    <w:rsid w:val="007221C4"/>
    <w:rsid w:val="00722B8C"/>
    <w:rsid w:val="00723682"/>
    <w:rsid w:val="00724B2D"/>
    <w:rsid w:val="0072587F"/>
    <w:rsid w:val="00725ABC"/>
    <w:rsid w:val="0072669A"/>
    <w:rsid w:val="00726A39"/>
    <w:rsid w:val="00726DBF"/>
    <w:rsid w:val="00727771"/>
    <w:rsid w:val="007277A2"/>
    <w:rsid w:val="00731288"/>
    <w:rsid w:val="007312C6"/>
    <w:rsid w:val="00732A4F"/>
    <w:rsid w:val="00734228"/>
    <w:rsid w:val="00734A3E"/>
    <w:rsid w:val="007352A1"/>
    <w:rsid w:val="007365F1"/>
    <w:rsid w:val="00736C9D"/>
    <w:rsid w:val="00737CF7"/>
    <w:rsid w:val="007401BC"/>
    <w:rsid w:val="007408A0"/>
    <w:rsid w:val="0074096C"/>
    <w:rsid w:val="00740FA7"/>
    <w:rsid w:val="00741CDE"/>
    <w:rsid w:val="0074287E"/>
    <w:rsid w:val="00747B3E"/>
    <w:rsid w:val="0075184E"/>
    <w:rsid w:val="007520AF"/>
    <w:rsid w:val="00754531"/>
    <w:rsid w:val="00754CE3"/>
    <w:rsid w:val="007555F3"/>
    <w:rsid w:val="0076061D"/>
    <w:rsid w:val="0076196A"/>
    <w:rsid w:val="0076312E"/>
    <w:rsid w:val="00763AB3"/>
    <w:rsid w:val="00763E48"/>
    <w:rsid w:val="0076427A"/>
    <w:rsid w:val="0076455C"/>
    <w:rsid w:val="0076617C"/>
    <w:rsid w:val="007715A8"/>
    <w:rsid w:val="007725F0"/>
    <w:rsid w:val="00772E76"/>
    <w:rsid w:val="0077356C"/>
    <w:rsid w:val="00773D76"/>
    <w:rsid w:val="00774E90"/>
    <w:rsid w:val="00776C1A"/>
    <w:rsid w:val="00780C57"/>
    <w:rsid w:val="00780DEE"/>
    <w:rsid w:val="007831BA"/>
    <w:rsid w:val="00783CCB"/>
    <w:rsid w:val="00783D18"/>
    <w:rsid w:val="00787F11"/>
    <w:rsid w:val="0079058D"/>
    <w:rsid w:val="0079250E"/>
    <w:rsid w:val="0079290F"/>
    <w:rsid w:val="0079325D"/>
    <w:rsid w:val="00794A73"/>
    <w:rsid w:val="00794DDE"/>
    <w:rsid w:val="0079672B"/>
    <w:rsid w:val="007973CB"/>
    <w:rsid w:val="007A0413"/>
    <w:rsid w:val="007A71BF"/>
    <w:rsid w:val="007A7253"/>
    <w:rsid w:val="007B0067"/>
    <w:rsid w:val="007B068E"/>
    <w:rsid w:val="007B0F0C"/>
    <w:rsid w:val="007B153D"/>
    <w:rsid w:val="007B1980"/>
    <w:rsid w:val="007B2F80"/>
    <w:rsid w:val="007B31FC"/>
    <w:rsid w:val="007B320B"/>
    <w:rsid w:val="007B4302"/>
    <w:rsid w:val="007B5ADF"/>
    <w:rsid w:val="007C1DF8"/>
    <w:rsid w:val="007C2176"/>
    <w:rsid w:val="007C50A1"/>
    <w:rsid w:val="007C660F"/>
    <w:rsid w:val="007C72BD"/>
    <w:rsid w:val="007C7E11"/>
    <w:rsid w:val="007D2F90"/>
    <w:rsid w:val="007D4113"/>
    <w:rsid w:val="007D4AD0"/>
    <w:rsid w:val="007E0AA7"/>
    <w:rsid w:val="007E12A9"/>
    <w:rsid w:val="007E1AA5"/>
    <w:rsid w:val="007E493B"/>
    <w:rsid w:val="007E751E"/>
    <w:rsid w:val="007F00F9"/>
    <w:rsid w:val="007F0C90"/>
    <w:rsid w:val="007F18F2"/>
    <w:rsid w:val="007F7155"/>
    <w:rsid w:val="007F737B"/>
    <w:rsid w:val="007F7A34"/>
    <w:rsid w:val="008026C9"/>
    <w:rsid w:val="00803958"/>
    <w:rsid w:val="00804156"/>
    <w:rsid w:val="00804284"/>
    <w:rsid w:val="00804379"/>
    <w:rsid w:val="008054AD"/>
    <w:rsid w:val="00806BD4"/>
    <w:rsid w:val="00811665"/>
    <w:rsid w:val="00811D57"/>
    <w:rsid w:val="008122B4"/>
    <w:rsid w:val="00815CCF"/>
    <w:rsid w:val="00816252"/>
    <w:rsid w:val="00816C4C"/>
    <w:rsid w:val="00817364"/>
    <w:rsid w:val="008175E0"/>
    <w:rsid w:val="008176AD"/>
    <w:rsid w:val="008203EF"/>
    <w:rsid w:val="00821932"/>
    <w:rsid w:val="0082429C"/>
    <w:rsid w:val="0082531E"/>
    <w:rsid w:val="00825B76"/>
    <w:rsid w:val="00827142"/>
    <w:rsid w:val="00827B30"/>
    <w:rsid w:val="00834921"/>
    <w:rsid w:val="00834CBE"/>
    <w:rsid w:val="00836060"/>
    <w:rsid w:val="008361F3"/>
    <w:rsid w:val="008369FD"/>
    <w:rsid w:val="00837010"/>
    <w:rsid w:val="00837673"/>
    <w:rsid w:val="00837DDC"/>
    <w:rsid w:val="00840506"/>
    <w:rsid w:val="00842DB8"/>
    <w:rsid w:val="00843387"/>
    <w:rsid w:val="008437E7"/>
    <w:rsid w:val="008439C2"/>
    <w:rsid w:val="00844729"/>
    <w:rsid w:val="00845031"/>
    <w:rsid w:val="0084563F"/>
    <w:rsid w:val="008463B8"/>
    <w:rsid w:val="00847BDC"/>
    <w:rsid w:val="0085002B"/>
    <w:rsid w:val="00850287"/>
    <w:rsid w:val="0085049E"/>
    <w:rsid w:val="00850CAE"/>
    <w:rsid w:val="00850E41"/>
    <w:rsid w:val="0085205D"/>
    <w:rsid w:val="0085270D"/>
    <w:rsid w:val="00852F5B"/>
    <w:rsid w:val="0085527B"/>
    <w:rsid w:val="00856147"/>
    <w:rsid w:val="008606D0"/>
    <w:rsid w:val="00860747"/>
    <w:rsid w:val="00860C06"/>
    <w:rsid w:val="0086169D"/>
    <w:rsid w:val="00861902"/>
    <w:rsid w:val="00861FCA"/>
    <w:rsid w:val="008644A3"/>
    <w:rsid w:val="008661C5"/>
    <w:rsid w:val="0086631F"/>
    <w:rsid w:val="00870B56"/>
    <w:rsid w:val="00871BCC"/>
    <w:rsid w:val="00871C06"/>
    <w:rsid w:val="00873388"/>
    <w:rsid w:val="0087467A"/>
    <w:rsid w:val="00875AB2"/>
    <w:rsid w:val="0087622C"/>
    <w:rsid w:val="00876A99"/>
    <w:rsid w:val="008773CC"/>
    <w:rsid w:val="00880351"/>
    <w:rsid w:val="00880EB6"/>
    <w:rsid w:val="00881282"/>
    <w:rsid w:val="008825CA"/>
    <w:rsid w:val="00887F3F"/>
    <w:rsid w:val="00890788"/>
    <w:rsid w:val="00891583"/>
    <w:rsid w:val="00892043"/>
    <w:rsid w:val="00892415"/>
    <w:rsid w:val="008924ED"/>
    <w:rsid w:val="008925EE"/>
    <w:rsid w:val="00894FA0"/>
    <w:rsid w:val="0089699B"/>
    <w:rsid w:val="00897ACF"/>
    <w:rsid w:val="008A2618"/>
    <w:rsid w:val="008A2E51"/>
    <w:rsid w:val="008A3E06"/>
    <w:rsid w:val="008B03F1"/>
    <w:rsid w:val="008B2922"/>
    <w:rsid w:val="008B628F"/>
    <w:rsid w:val="008B7A5B"/>
    <w:rsid w:val="008C0704"/>
    <w:rsid w:val="008C0FB1"/>
    <w:rsid w:val="008C14E4"/>
    <w:rsid w:val="008C2421"/>
    <w:rsid w:val="008C3C94"/>
    <w:rsid w:val="008C51A6"/>
    <w:rsid w:val="008C64FC"/>
    <w:rsid w:val="008D0760"/>
    <w:rsid w:val="008D0988"/>
    <w:rsid w:val="008D2994"/>
    <w:rsid w:val="008D56C4"/>
    <w:rsid w:val="008D6866"/>
    <w:rsid w:val="008D7760"/>
    <w:rsid w:val="008E0310"/>
    <w:rsid w:val="008E12A3"/>
    <w:rsid w:val="008E137C"/>
    <w:rsid w:val="008E2223"/>
    <w:rsid w:val="008E41E6"/>
    <w:rsid w:val="008E4E27"/>
    <w:rsid w:val="008E5C20"/>
    <w:rsid w:val="008E71C3"/>
    <w:rsid w:val="008F0909"/>
    <w:rsid w:val="008F1C8B"/>
    <w:rsid w:val="008F29B5"/>
    <w:rsid w:val="008F4D4D"/>
    <w:rsid w:val="008F50C6"/>
    <w:rsid w:val="008F528D"/>
    <w:rsid w:val="008F5359"/>
    <w:rsid w:val="008F6DFD"/>
    <w:rsid w:val="008F713A"/>
    <w:rsid w:val="008F726C"/>
    <w:rsid w:val="00900B42"/>
    <w:rsid w:val="009013EE"/>
    <w:rsid w:val="0090152E"/>
    <w:rsid w:val="00903516"/>
    <w:rsid w:val="009045C1"/>
    <w:rsid w:val="009049E2"/>
    <w:rsid w:val="00904EE5"/>
    <w:rsid w:val="00906AFC"/>
    <w:rsid w:val="00907295"/>
    <w:rsid w:val="00911CB5"/>
    <w:rsid w:val="00914E04"/>
    <w:rsid w:val="00915B18"/>
    <w:rsid w:val="00916E22"/>
    <w:rsid w:val="00917642"/>
    <w:rsid w:val="00917AAB"/>
    <w:rsid w:val="00922743"/>
    <w:rsid w:val="00922956"/>
    <w:rsid w:val="0092300D"/>
    <w:rsid w:val="009238F1"/>
    <w:rsid w:val="00923F50"/>
    <w:rsid w:val="00923F53"/>
    <w:rsid w:val="00924823"/>
    <w:rsid w:val="009273CA"/>
    <w:rsid w:val="00927891"/>
    <w:rsid w:val="00932B52"/>
    <w:rsid w:val="00932F93"/>
    <w:rsid w:val="009341C8"/>
    <w:rsid w:val="00934B7E"/>
    <w:rsid w:val="00937072"/>
    <w:rsid w:val="009402B9"/>
    <w:rsid w:val="0094117B"/>
    <w:rsid w:val="00941701"/>
    <w:rsid w:val="00941E36"/>
    <w:rsid w:val="00941F1D"/>
    <w:rsid w:val="009429CE"/>
    <w:rsid w:val="00943C24"/>
    <w:rsid w:val="0094488C"/>
    <w:rsid w:val="009465E9"/>
    <w:rsid w:val="00946EC4"/>
    <w:rsid w:val="00947200"/>
    <w:rsid w:val="00950472"/>
    <w:rsid w:val="00952C54"/>
    <w:rsid w:val="00953099"/>
    <w:rsid w:val="00954758"/>
    <w:rsid w:val="00954A69"/>
    <w:rsid w:val="00954DC4"/>
    <w:rsid w:val="00955354"/>
    <w:rsid w:val="009568EC"/>
    <w:rsid w:val="00961869"/>
    <w:rsid w:val="009642D3"/>
    <w:rsid w:val="009643B5"/>
    <w:rsid w:val="009648BE"/>
    <w:rsid w:val="00965933"/>
    <w:rsid w:val="0097099A"/>
    <w:rsid w:val="009724F2"/>
    <w:rsid w:val="00972663"/>
    <w:rsid w:val="00973FBF"/>
    <w:rsid w:val="009740E8"/>
    <w:rsid w:val="009752B8"/>
    <w:rsid w:val="009777FD"/>
    <w:rsid w:val="00980138"/>
    <w:rsid w:val="00981603"/>
    <w:rsid w:val="00981FB1"/>
    <w:rsid w:val="00982E92"/>
    <w:rsid w:val="00983058"/>
    <w:rsid w:val="00983241"/>
    <w:rsid w:val="00983570"/>
    <w:rsid w:val="00984804"/>
    <w:rsid w:val="009861E6"/>
    <w:rsid w:val="009868A5"/>
    <w:rsid w:val="00987F28"/>
    <w:rsid w:val="009918A0"/>
    <w:rsid w:val="00993650"/>
    <w:rsid w:val="00994DB1"/>
    <w:rsid w:val="0099534B"/>
    <w:rsid w:val="00995A9D"/>
    <w:rsid w:val="009A0CD3"/>
    <w:rsid w:val="009A21D8"/>
    <w:rsid w:val="009A323C"/>
    <w:rsid w:val="009A364B"/>
    <w:rsid w:val="009A3AAD"/>
    <w:rsid w:val="009A7D3C"/>
    <w:rsid w:val="009A7F50"/>
    <w:rsid w:val="009B0014"/>
    <w:rsid w:val="009B1183"/>
    <w:rsid w:val="009B13A3"/>
    <w:rsid w:val="009B1861"/>
    <w:rsid w:val="009B200C"/>
    <w:rsid w:val="009B2066"/>
    <w:rsid w:val="009B2BA5"/>
    <w:rsid w:val="009B4959"/>
    <w:rsid w:val="009B6A05"/>
    <w:rsid w:val="009C01AF"/>
    <w:rsid w:val="009C0328"/>
    <w:rsid w:val="009C10AB"/>
    <w:rsid w:val="009C265B"/>
    <w:rsid w:val="009C26B3"/>
    <w:rsid w:val="009C2B12"/>
    <w:rsid w:val="009C2C25"/>
    <w:rsid w:val="009C3F91"/>
    <w:rsid w:val="009C501A"/>
    <w:rsid w:val="009C5F29"/>
    <w:rsid w:val="009C5F41"/>
    <w:rsid w:val="009C7B90"/>
    <w:rsid w:val="009C7DC8"/>
    <w:rsid w:val="009D0A3B"/>
    <w:rsid w:val="009D128E"/>
    <w:rsid w:val="009D2E8C"/>
    <w:rsid w:val="009D3DCD"/>
    <w:rsid w:val="009D5964"/>
    <w:rsid w:val="009D7282"/>
    <w:rsid w:val="009D7E95"/>
    <w:rsid w:val="009E0DD7"/>
    <w:rsid w:val="009E119C"/>
    <w:rsid w:val="009E308F"/>
    <w:rsid w:val="009E30B3"/>
    <w:rsid w:val="009E4002"/>
    <w:rsid w:val="009E5CBD"/>
    <w:rsid w:val="009E5D49"/>
    <w:rsid w:val="009E5DA7"/>
    <w:rsid w:val="009F066E"/>
    <w:rsid w:val="009F1138"/>
    <w:rsid w:val="009F2722"/>
    <w:rsid w:val="009F3D74"/>
    <w:rsid w:val="009F442D"/>
    <w:rsid w:val="009F51D0"/>
    <w:rsid w:val="009F51EC"/>
    <w:rsid w:val="009F55A0"/>
    <w:rsid w:val="00A00E2B"/>
    <w:rsid w:val="00A0105C"/>
    <w:rsid w:val="00A02202"/>
    <w:rsid w:val="00A03E5E"/>
    <w:rsid w:val="00A03F93"/>
    <w:rsid w:val="00A05658"/>
    <w:rsid w:val="00A062FE"/>
    <w:rsid w:val="00A06712"/>
    <w:rsid w:val="00A06CA9"/>
    <w:rsid w:val="00A07622"/>
    <w:rsid w:val="00A10F53"/>
    <w:rsid w:val="00A118B0"/>
    <w:rsid w:val="00A118C6"/>
    <w:rsid w:val="00A12526"/>
    <w:rsid w:val="00A13254"/>
    <w:rsid w:val="00A1331E"/>
    <w:rsid w:val="00A1416A"/>
    <w:rsid w:val="00A1650F"/>
    <w:rsid w:val="00A17508"/>
    <w:rsid w:val="00A20E4C"/>
    <w:rsid w:val="00A21033"/>
    <w:rsid w:val="00A210B9"/>
    <w:rsid w:val="00A21589"/>
    <w:rsid w:val="00A21652"/>
    <w:rsid w:val="00A216A0"/>
    <w:rsid w:val="00A21706"/>
    <w:rsid w:val="00A2281D"/>
    <w:rsid w:val="00A25637"/>
    <w:rsid w:val="00A2671D"/>
    <w:rsid w:val="00A2792A"/>
    <w:rsid w:val="00A27A5F"/>
    <w:rsid w:val="00A313E9"/>
    <w:rsid w:val="00A42B72"/>
    <w:rsid w:val="00A43BB6"/>
    <w:rsid w:val="00A46042"/>
    <w:rsid w:val="00A46053"/>
    <w:rsid w:val="00A4631C"/>
    <w:rsid w:val="00A46A08"/>
    <w:rsid w:val="00A506F0"/>
    <w:rsid w:val="00A50D5F"/>
    <w:rsid w:val="00A540F5"/>
    <w:rsid w:val="00A56C3D"/>
    <w:rsid w:val="00A56D21"/>
    <w:rsid w:val="00A56DEF"/>
    <w:rsid w:val="00A612DB"/>
    <w:rsid w:val="00A61A44"/>
    <w:rsid w:val="00A620D3"/>
    <w:rsid w:val="00A634AD"/>
    <w:rsid w:val="00A63987"/>
    <w:rsid w:val="00A719B6"/>
    <w:rsid w:val="00A73DCB"/>
    <w:rsid w:val="00A74139"/>
    <w:rsid w:val="00A7478F"/>
    <w:rsid w:val="00A74973"/>
    <w:rsid w:val="00A7623E"/>
    <w:rsid w:val="00A77CF7"/>
    <w:rsid w:val="00A77D8C"/>
    <w:rsid w:val="00A82D91"/>
    <w:rsid w:val="00A84BF9"/>
    <w:rsid w:val="00A858C4"/>
    <w:rsid w:val="00A85C0F"/>
    <w:rsid w:val="00A86845"/>
    <w:rsid w:val="00A8740B"/>
    <w:rsid w:val="00A90834"/>
    <w:rsid w:val="00A90F6D"/>
    <w:rsid w:val="00A93AE4"/>
    <w:rsid w:val="00A93D5A"/>
    <w:rsid w:val="00A93E15"/>
    <w:rsid w:val="00A95AB8"/>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1CF7"/>
    <w:rsid w:val="00AB4B4B"/>
    <w:rsid w:val="00AB4D18"/>
    <w:rsid w:val="00AB5EDC"/>
    <w:rsid w:val="00AC0051"/>
    <w:rsid w:val="00AC0EFB"/>
    <w:rsid w:val="00AC2A1D"/>
    <w:rsid w:val="00AC470E"/>
    <w:rsid w:val="00AC5CED"/>
    <w:rsid w:val="00AC6CC5"/>
    <w:rsid w:val="00AC6E49"/>
    <w:rsid w:val="00AC6F05"/>
    <w:rsid w:val="00AD0A7E"/>
    <w:rsid w:val="00AD0BF6"/>
    <w:rsid w:val="00AD14D9"/>
    <w:rsid w:val="00AD20F8"/>
    <w:rsid w:val="00AD2487"/>
    <w:rsid w:val="00AD2BA7"/>
    <w:rsid w:val="00AD3F9E"/>
    <w:rsid w:val="00AD436C"/>
    <w:rsid w:val="00AD6D7E"/>
    <w:rsid w:val="00AE09DF"/>
    <w:rsid w:val="00AE0C32"/>
    <w:rsid w:val="00AE0F9C"/>
    <w:rsid w:val="00AE2732"/>
    <w:rsid w:val="00AE2BD8"/>
    <w:rsid w:val="00AE35BF"/>
    <w:rsid w:val="00AE377E"/>
    <w:rsid w:val="00AE44F9"/>
    <w:rsid w:val="00AE4E62"/>
    <w:rsid w:val="00AE55DD"/>
    <w:rsid w:val="00AE661B"/>
    <w:rsid w:val="00AF06E3"/>
    <w:rsid w:val="00AF1461"/>
    <w:rsid w:val="00AF1C85"/>
    <w:rsid w:val="00AF2DD7"/>
    <w:rsid w:val="00AF2E75"/>
    <w:rsid w:val="00AF3E24"/>
    <w:rsid w:val="00AF3F7D"/>
    <w:rsid w:val="00AF50A6"/>
    <w:rsid w:val="00AF51EA"/>
    <w:rsid w:val="00AF5828"/>
    <w:rsid w:val="00AF6881"/>
    <w:rsid w:val="00AF7920"/>
    <w:rsid w:val="00AF7E49"/>
    <w:rsid w:val="00B020D9"/>
    <w:rsid w:val="00B02BA6"/>
    <w:rsid w:val="00B02FFC"/>
    <w:rsid w:val="00B03CBA"/>
    <w:rsid w:val="00B03DB4"/>
    <w:rsid w:val="00B05ACE"/>
    <w:rsid w:val="00B05F3E"/>
    <w:rsid w:val="00B077BB"/>
    <w:rsid w:val="00B10ADC"/>
    <w:rsid w:val="00B1162D"/>
    <w:rsid w:val="00B11FC2"/>
    <w:rsid w:val="00B12B61"/>
    <w:rsid w:val="00B1326B"/>
    <w:rsid w:val="00B133DB"/>
    <w:rsid w:val="00B14177"/>
    <w:rsid w:val="00B141AD"/>
    <w:rsid w:val="00B146EA"/>
    <w:rsid w:val="00B1541A"/>
    <w:rsid w:val="00B165BC"/>
    <w:rsid w:val="00B165CB"/>
    <w:rsid w:val="00B22191"/>
    <w:rsid w:val="00B23845"/>
    <w:rsid w:val="00B262AC"/>
    <w:rsid w:val="00B26C3D"/>
    <w:rsid w:val="00B26CAB"/>
    <w:rsid w:val="00B307ED"/>
    <w:rsid w:val="00B30CEB"/>
    <w:rsid w:val="00B31209"/>
    <w:rsid w:val="00B3225B"/>
    <w:rsid w:val="00B35180"/>
    <w:rsid w:val="00B36866"/>
    <w:rsid w:val="00B36C2D"/>
    <w:rsid w:val="00B3780B"/>
    <w:rsid w:val="00B379BE"/>
    <w:rsid w:val="00B37C93"/>
    <w:rsid w:val="00B41486"/>
    <w:rsid w:val="00B41FFF"/>
    <w:rsid w:val="00B42CE2"/>
    <w:rsid w:val="00B452CD"/>
    <w:rsid w:val="00B469B6"/>
    <w:rsid w:val="00B47E63"/>
    <w:rsid w:val="00B51348"/>
    <w:rsid w:val="00B51CB3"/>
    <w:rsid w:val="00B5240C"/>
    <w:rsid w:val="00B530D9"/>
    <w:rsid w:val="00B53DCD"/>
    <w:rsid w:val="00B53F72"/>
    <w:rsid w:val="00B55C5D"/>
    <w:rsid w:val="00B563B3"/>
    <w:rsid w:val="00B606C7"/>
    <w:rsid w:val="00B62700"/>
    <w:rsid w:val="00B6320A"/>
    <w:rsid w:val="00B63304"/>
    <w:rsid w:val="00B63309"/>
    <w:rsid w:val="00B66484"/>
    <w:rsid w:val="00B67880"/>
    <w:rsid w:val="00B708AA"/>
    <w:rsid w:val="00B711A8"/>
    <w:rsid w:val="00B71DDC"/>
    <w:rsid w:val="00B7496C"/>
    <w:rsid w:val="00B7763E"/>
    <w:rsid w:val="00B8011B"/>
    <w:rsid w:val="00B809D4"/>
    <w:rsid w:val="00B82383"/>
    <w:rsid w:val="00B82727"/>
    <w:rsid w:val="00B82832"/>
    <w:rsid w:val="00B8462A"/>
    <w:rsid w:val="00B849F5"/>
    <w:rsid w:val="00B87989"/>
    <w:rsid w:val="00B912F0"/>
    <w:rsid w:val="00B91E27"/>
    <w:rsid w:val="00B9265C"/>
    <w:rsid w:val="00B92B5E"/>
    <w:rsid w:val="00B92FE1"/>
    <w:rsid w:val="00B9384F"/>
    <w:rsid w:val="00B93A0D"/>
    <w:rsid w:val="00B94764"/>
    <w:rsid w:val="00B95F64"/>
    <w:rsid w:val="00B97515"/>
    <w:rsid w:val="00B97D9E"/>
    <w:rsid w:val="00BA18A3"/>
    <w:rsid w:val="00BA29E5"/>
    <w:rsid w:val="00BA2AC0"/>
    <w:rsid w:val="00BA2AC4"/>
    <w:rsid w:val="00BA3EAD"/>
    <w:rsid w:val="00BA558E"/>
    <w:rsid w:val="00BA62FB"/>
    <w:rsid w:val="00BA74B9"/>
    <w:rsid w:val="00BA7A9D"/>
    <w:rsid w:val="00BA7F8F"/>
    <w:rsid w:val="00BB232F"/>
    <w:rsid w:val="00BB35D0"/>
    <w:rsid w:val="00BB4FC5"/>
    <w:rsid w:val="00BB5634"/>
    <w:rsid w:val="00BB666D"/>
    <w:rsid w:val="00BB6B59"/>
    <w:rsid w:val="00BB7128"/>
    <w:rsid w:val="00BB7779"/>
    <w:rsid w:val="00BC0012"/>
    <w:rsid w:val="00BC0C51"/>
    <w:rsid w:val="00BC1DFF"/>
    <w:rsid w:val="00BC21AB"/>
    <w:rsid w:val="00BC36F8"/>
    <w:rsid w:val="00BC391A"/>
    <w:rsid w:val="00BC6D59"/>
    <w:rsid w:val="00BC7027"/>
    <w:rsid w:val="00BD140E"/>
    <w:rsid w:val="00BD1441"/>
    <w:rsid w:val="00BD227B"/>
    <w:rsid w:val="00BD32A3"/>
    <w:rsid w:val="00BD3485"/>
    <w:rsid w:val="00BD5561"/>
    <w:rsid w:val="00BD5BA9"/>
    <w:rsid w:val="00BD7AC1"/>
    <w:rsid w:val="00BD7F26"/>
    <w:rsid w:val="00BE1559"/>
    <w:rsid w:val="00BE22D2"/>
    <w:rsid w:val="00BE2C61"/>
    <w:rsid w:val="00BE3ADD"/>
    <w:rsid w:val="00BE60FD"/>
    <w:rsid w:val="00BE729B"/>
    <w:rsid w:val="00BE7455"/>
    <w:rsid w:val="00BE750F"/>
    <w:rsid w:val="00BE79AE"/>
    <w:rsid w:val="00BF041D"/>
    <w:rsid w:val="00BF041F"/>
    <w:rsid w:val="00BF0AFF"/>
    <w:rsid w:val="00BF1C70"/>
    <w:rsid w:val="00BF2E7E"/>
    <w:rsid w:val="00BF3205"/>
    <w:rsid w:val="00BF3E4E"/>
    <w:rsid w:val="00BF427A"/>
    <w:rsid w:val="00BF491F"/>
    <w:rsid w:val="00BF4B08"/>
    <w:rsid w:val="00BF7289"/>
    <w:rsid w:val="00BF7522"/>
    <w:rsid w:val="00BF7753"/>
    <w:rsid w:val="00BF7B18"/>
    <w:rsid w:val="00C00CB1"/>
    <w:rsid w:val="00C01232"/>
    <w:rsid w:val="00C01C87"/>
    <w:rsid w:val="00C027D9"/>
    <w:rsid w:val="00C03F22"/>
    <w:rsid w:val="00C058ED"/>
    <w:rsid w:val="00C05C43"/>
    <w:rsid w:val="00C05CDE"/>
    <w:rsid w:val="00C05D4B"/>
    <w:rsid w:val="00C06BDD"/>
    <w:rsid w:val="00C06E0F"/>
    <w:rsid w:val="00C10EC2"/>
    <w:rsid w:val="00C120ED"/>
    <w:rsid w:val="00C12187"/>
    <w:rsid w:val="00C1229C"/>
    <w:rsid w:val="00C13DD6"/>
    <w:rsid w:val="00C15ACA"/>
    <w:rsid w:val="00C17916"/>
    <w:rsid w:val="00C17B9B"/>
    <w:rsid w:val="00C208E2"/>
    <w:rsid w:val="00C2099E"/>
    <w:rsid w:val="00C21BA1"/>
    <w:rsid w:val="00C22FB4"/>
    <w:rsid w:val="00C23841"/>
    <w:rsid w:val="00C23DA3"/>
    <w:rsid w:val="00C24615"/>
    <w:rsid w:val="00C24BE3"/>
    <w:rsid w:val="00C24D71"/>
    <w:rsid w:val="00C3051D"/>
    <w:rsid w:val="00C3096D"/>
    <w:rsid w:val="00C3161C"/>
    <w:rsid w:val="00C3358F"/>
    <w:rsid w:val="00C335CF"/>
    <w:rsid w:val="00C364BE"/>
    <w:rsid w:val="00C36BA6"/>
    <w:rsid w:val="00C37184"/>
    <w:rsid w:val="00C40453"/>
    <w:rsid w:val="00C40C81"/>
    <w:rsid w:val="00C40D05"/>
    <w:rsid w:val="00C4205D"/>
    <w:rsid w:val="00C420E8"/>
    <w:rsid w:val="00C43B39"/>
    <w:rsid w:val="00C47278"/>
    <w:rsid w:val="00C5081F"/>
    <w:rsid w:val="00C51334"/>
    <w:rsid w:val="00C529AE"/>
    <w:rsid w:val="00C52C07"/>
    <w:rsid w:val="00C52FF1"/>
    <w:rsid w:val="00C53E97"/>
    <w:rsid w:val="00C54013"/>
    <w:rsid w:val="00C569F5"/>
    <w:rsid w:val="00C57600"/>
    <w:rsid w:val="00C57A22"/>
    <w:rsid w:val="00C57C97"/>
    <w:rsid w:val="00C61274"/>
    <w:rsid w:val="00C62206"/>
    <w:rsid w:val="00C62268"/>
    <w:rsid w:val="00C62B1E"/>
    <w:rsid w:val="00C641F4"/>
    <w:rsid w:val="00C64A16"/>
    <w:rsid w:val="00C65D0A"/>
    <w:rsid w:val="00C66283"/>
    <w:rsid w:val="00C66E1C"/>
    <w:rsid w:val="00C67407"/>
    <w:rsid w:val="00C70C04"/>
    <w:rsid w:val="00C71221"/>
    <w:rsid w:val="00C719E0"/>
    <w:rsid w:val="00C7360C"/>
    <w:rsid w:val="00C752EB"/>
    <w:rsid w:val="00C75F7C"/>
    <w:rsid w:val="00C7617E"/>
    <w:rsid w:val="00C77AC7"/>
    <w:rsid w:val="00C803F6"/>
    <w:rsid w:val="00C81CB4"/>
    <w:rsid w:val="00C82400"/>
    <w:rsid w:val="00C82D86"/>
    <w:rsid w:val="00C835D6"/>
    <w:rsid w:val="00C853BD"/>
    <w:rsid w:val="00C857F2"/>
    <w:rsid w:val="00C866D3"/>
    <w:rsid w:val="00C870DC"/>
    <w:rsid w:val="00C87163"/>
    <w:rsid w:val="00C915E8"/>
    <w:rsid w:val="00C91FCE"/>
    <w:rsid w:val="00C93E98"/>
    <w:rsid w:val="00C947A6"/>
    <w:rsid w:val="00C9499F"/>
    <w:rsid w:val="00C94A50"/>
    <w:rsid w:val="00C964D1"/>
    <w:rsid w:val="00CA1CB5"/>
    <w:rsid w:val="00CA31E5"/>
    <w:rsid w:val="00CA3F33"/>
    <w:rsid w:val="00CA4D26"/>
    <w:rsid w:val="00CA6314"/>
    <w:rsid w:val="00CA632E"/>
    <w:rsid w:val="00CA647C"/>
    <w:rsid w:val="00CA6C77"/>
    <w:rsid w:val="00CB2078"/>
    <w:rsid w:val="00CB256F"/>
    <w:rsid w:val="00CB2E8E"/>
    <w:rsid w:val="00CB484C"/>
    <w:rsid w:val="00CB60F7"/>
    <w:rsid w:val="00CB7593"/>
    <w:rsid w:val="00CB7802"/>
    <w:rsid w:val="00CC0366"/>
    <w:rsid w:val="00CC14FC"/>
    <w:rsid w:val="00CC364C"/>
    <w:rsid w:val="00CC3A07"/>
    <w:rsid w:val="00CC402A"/>
    <w:rsid w:val="00CC55AA"/>
    <w:rsid w:val="00CC72D3"/>
    <w:rsid w:val="00CD0966"/>
    <w:rsid w:val="00CD0C33"/>
    <w:rsid w:val="00CD0C5C"/>
    <w:rsid w:val="00CD1EE1"/>
    <w:rsid w:val="00CD1F68"/>
    <w:rsid w:val="00CD2350"/>
    <w:rsid w:val="00CD2784"/>
    <w:rsid w:val="00CD3421"/>
    <w:rsid w:val="00CD48D3"/>
    <w:rsid w:val="00CD6B77"/>
    <w:rsid w:val="00CD7AAD"/>
    <w:rsid w:val="00CE057F"/>
    <w:rsid w:val="00CE06AA"/>
    <w:rsid w:val="00CE25D7"/>
    <w:rsid w:val="00CE27F6"/>
    <w:rsid w:val="00CE4D76"/>
    <w:rsid w:val="00CE586A"/>
    <w:rsid w:val="00CE600E"/>
    <w:rsid w:val="00CE74B8"/>
    <w:rsid w:val="00CF292E"/>
    <w:rsid w:val="00CF2A75"/>
    <w:rsid w:val="00CF2E7B"/>
    <w:rsid w:val="00CF2F84"/>
    <w:rsid w:val="00CF3860"/>
    <w:rsid w:val="00CF3EBB"/>
    <w:rsid w:val="00CF504D"/>
    <w:rsid w:val="00CF542F"/>
    <w:rsid w:val="00CF5609"/>
    <w:rsid w:val="00CF6CB1"/>
    <w:rsid w:val="00CF71A9"/>
    <w:rsid w:val="00CF7709"/>
    <w:rsid w:val="00CF7911"/>
    <w:rsid w:val="00D0013A"/>
    <w:rsid w:val="00D00FE6"/>
    <w:rsid w:val="00D01E2B"/>
    <w:rsid w:val="00D025DC"/>
    <w:rsid w:val="00D0389B"/>
    <w:rsid w:val="00D048B4"/>
    <w:rsid w:val="00D060F0"/>
    <w:rsid w:val="00D078B0"/>
    <w:rsid w:val="00D07AFC"/>
    <w:rsid w:val="00D13C78"/>
    <w:rsid w:val="00D14DC3"/>
    <w:rsid w:val="00D15C68"/>
    <w:rsid w:val="00D16407"/>
    <w:rsid w:val="00D16AE7"/>
    <w:rsid w:val="00D20C72"/>
    <w:rsid w:val="00D21496"/>
    <w:rsid w:val="00D214F9"/>
    <w:rsid w:val="00D22162"/>
    <w:rsid w:val="00D235CC"/>
    <w:rsid w:val="00D244CA"/>
    <w:rsid w:val="00D26BAD"/>
    <w:rsid w:val="00D27E7C"/>
    <w:rsid w:val="00D27E9B"/>
    <w:rsid w:val="00D30625"/>
    <w:rsid w:val="00D318C6"/>
    <w:rsid w:val="00D32E75"/>
    <w:rsid w:val="00D336EE"/>
    <w:rsid w:val="00D35EB8"/>
    <w:rsid w:val="00D36482"/>
    <w:rsid w:val="00D36B35"/>
    <w:rsid w:val="00D37B94"/>
    <w:rsid w:val="00D40CED"/>
    <w:rsid w:val="00D4216C"/>
    <w:rsid w:val="00D4272A"/>
    <w:rsid w:val="00D453A2"/>
    <w:rsid w:val="00D45AC5"/>
    <w:rsid w:val="00D5022B"/>
    <w:rsid w:val="00D50EF2"/>
    <w:rsid w:val="00D51CF8"/>
    <w:rsid w:val="00D51F64"/>
    <w:rsid w:val="00D54909"/>
    <w:rsid w:val="00D54F1B"/>
    <w:rsid w:val="00D56FFA"/>
    <w:rsid w:val="00D57A43"/>
    <w:rsid w:val="00D57BF3"/>
    <w:rsid w:val="00D60242"/>
    <w:rsid w:val="00D617F7"/>
    <w:rsid w:val="00D6467B"/>
    <w:rsid w:val="00D66C87"/>
    <w:rsid w:val="00D67D4D"/>
    <w:rsid w:val="00D7135A"/>
    <w:rsid w:val="00D73F1E"/>
    <w:rsid w:val="00D7476A"/>
    <w:rsid w:val="00D74BE5"/>
    <w:rsid w:val="00D7578B"/>
    <w:rsid w:val="00D75DAF"/>
    <w:rsid w:val="00D765D5"/>
    <w:rsid w:val="00D775AD"/>
    <w:rsid w:val="00D77877"/>
    <w:rsid w:val="00D77BA0"/>
    <w:rsid w:val="00D82307"/>
    <w:rsid w:val="00D823C9"/>
    <w:rsid w:val="00D82FCF"/>
    <w:rsid w:val="00D8335F"/>
    <w:rsid w:val="00D8426B"/>
    <w:rsid w:val="00D843D7"/>
    <w:rsid w:val="00D84E35"/>
    <w:rsid w:val="00D84F2E"/>
    <w:rsid w:val="00D8525F"/>
    <w:rsid w:val="00D87373"/>
    <w:rsid w:val="00D90544"/>
    <w:rsid w:val="00D905F7"/>
    <w:rsid w:val="00D90961"/>
    <w:rsid w:val="00D90CBB"/>
    <w:rsid w:val="00D91629"/>
    <w:rsid w:val="00D9535A"/>
    <w:rsid w:val="00D95382"/>
    <w:rsid w:val="00DA0773"/>
    <w:rsid w:val="00DA0FE7"/>
    <w:rsid w:val="00DA1BF0"/>
    <w:rsid w:val="00DA296C"/>
    <w:rsid w:val="00DA4D95"/>
    <w:rsid w:val="00DA5B92"/>
    <w:rsid w:val="00DA62C6"/>
    <w:rsid w:val="00DB1EF7"/>
    <w:rsid w:val="00DB2DA2"/>
    <w:rsid w:val="00DB2E58"/>
    <w:rsid w:val="00DB419F"/>
    <w:rsid w:val="00DB5055"/>
    <w:rsid w:val="00DB6639"/>
    <w:rsid w:val="00DB670A"/>
    <w:rsid w:val="00DC090E"/>
    <w:rsid w:val="00DC433A"/>
    <w:rsid w:val="00DC4403"/>
    <w:rsid w:val="00DC5FAC"/>
    <w:rsid w:val="00DC6544"/>
    <w:rsid w:val="00DC73CD"/>
    <w:rsid w:val="00DC744E"/>
    <w:rsid w:val="00DD022C"/>
    <w:rsid w:val="00DD18C7"/>
    <w:rsid w:val="00DD3D48"/>
    <w:rsid w:val="00DD3FCB"/>
    <w:rsid w:val="00DD485A"/>
    <w:rsid w:val="00DD48E2"/>
    <w:rsid w:val="00DD59C4"/>
    <w:rsid w:val="00DD5CB9"/>
    <w:rsid w:val="00DD70F2"/>
    <w:rsid w:val="00DE1D54"/>
    <w:rsid w:val="00DE28B5"/>
    <w:rsid w:val="00DE4BFB"/>
    <w:rsid w:val="00DE543C"/>
    <w:rsid w:val="00DE54BA"/>
    <w:rsid w:val="00DE5B05"/>
    <w:rsid w:val="00DE75A5"/>
    <w:rsid w:val="00DE7A4C"/>
    <w:rsid w:val="00DE7EB2"/>
    <w:rsid w:val="00DF0B1C"/>
    <w:rsid w:val="00DF4A4B"/>
    <w:rsid w:val="00DF4AE1"/>
    <w:rsid w:val="00DF4EA4"/>
    <w:rsid w:val="00DF51C1"/>
    <w:rsid w:val="00DF7087"/>
    <w:rsid w:val="00E008FB"/>
    <w:rsid w:val="00E01076"/>
    <w:rsid w:val="00E03AB6"/>
    <w:rsid w:val="00E0481D"/>
    <w:rsid w:val="00E0492D"/>
    <w:rsid w:val="00E0539C"/>
    <w:rsid w:val="00E05858"/>
    <w:rsid w:val="00E058EE"/>
    <w:rsid w:val="00E05D12"/>
    <w:rsid w:val="00E07BE4"/>
    <w:rsid w:val="00E10C52"/>
    <w:rsid w:val="00E10D12"/>
    <w:rsid w:val="00E11455"/>
    <w:rsid w:val="00E1290C"/>
    <w:rsid w:val="00E13279"/>
    <w:rsid w:val="00E16385"/>
    <w:rsid w:val="00E2446F"/>
    <w:rsid w:val="00E24E9D"/>
    <w:rsid w:val="00E251BD"/>
    <w:rsid w:val="00E3145C"/>
    <w:rsid w:val="00E32A04"/>
    <w:rsid w:val="00E35D7D"/>
    <w:rsid w:val="00E374A6"/>
    <w:rsid w:val="00E4026A"/>
    <w:rsid w:val="00E40847"/>
    <w:rsid w:val="00E41210"/>
    <w:rsid w:val="00E416C5"/>
    <w:rsid w:val="00E43870"/>
    <w:rsid w:val="00E4439F"/>
    <w:rsid w:val="00E517B0"/>
    <w:rsid w:val="00E52C6D"/>
    <w:rsid w:val="00E52CA7"/>
    <w:rsid w:val="00E52ED3"/>
    <w:rsid w:val="00E56C90"/>
    <w:rsid w:val="00E577F9"/>
    <w:rsid w:val="00E57A1D"/>
    <w:rsid w:val="00E60C15"/>
    <w:rsid w:val="00E6147C"/>
    <w:rsid w:val="00E64EF5"/>
    <w:rsid w:val="00E658F8"/>
    <w:rsid w:val="00E67141"/>
    <w:rsid w:val="00E70BE9"/>
    <w:rsid w:val="00E712BB"/>
    <w:rsid w:val="00E71368"/>
    <w:rsid w:val="00E7144C"/>
    <w:rsid w:val="00E7197D"/>
    <w:rsid w:val="00E72B23"/>
    <w:rsid w:val="00E731D8"/>
    <w:rsid w:val="00E741AA"/>
    <w:rsid w:val="00E76281"/>
    <w:rsid w:val="00E815E9"/>
    <w:rsid w:val="00E81BF0"/>
    <w:rsid w:val="00E91628"/>
    <w:rsid w:val="00E91D64"/>
    <w:rsid w:val="00E92CBA"/>
    <w:rsid w:val="00E92D00"/>
    <w:rsid w:val="00E9301E"/>
    <w:rsid w:val="00E94B55"/>
    <w:rsid w:val="00E966EE"/>
    <w:rsid w:val="00EA09AE"/>
    <w:rsid w:val="00EA1433"/>
    <w:rsid w:val="00EA1700"/>
    <w:rsid w:val="00EA1A1D"/>
    <w:rsid w:val="00EA4E8E"/>
    <w:rsid w:val="00EA69BE"/>
    <w:rsid w:val="00EA7239"/>
    <w:rsid w:val="00EA7B26"/>
    <w:rsid w:val="00EB04BB"/>
    <w:rsid w:val="00EB6AAC"/>
    <w:rsid w:val="00EC1484"/>
    <w:rsid w:val="00EC3229"/>
    <w:rsid w:val="00EC50E4"/>
    <w:rsid w:val="00EC5374"/>
    <w:rsid w:val="00EC6B01"/>
    <w:rsid w:val="00EC6B3E"/>
    <w:rsid w:val="00ED03FF"/>
    <w:rsid w:val="00ED27E1"/>
    <w:rsid w:val="00ED3B53"/>
    <w:rsid w:val="00ED4549"/>
    <w:rsid w:val="00ED488D"/>
    <w:rsid w:val="00ED4B4D"/>
    <w:rsid w:val="00ED55E6"/>
    <w:rsid w:val="00EE26A4"/>
    <w:rsid w:val="00EE283B"/>
    <w:rsid w:val="00EE2A35"/>
    <w:rsid w:val="00EE343D"/>
    <w:rsid w:val="00EE3AE8"/>
    <w:rsid w:val="00EE4C01"/>
    <w:rsid w:val="00EE5A6F"/>
    <w:rsid w:val="00EE5CF7"/>
    <w:rsid w:val="00EE6C55"/>
    <w:rsid w:val="00EF04BD"/>
    <w:rsid w:val="00EF0627"/>
    <w:rsid w:val="00EF0964"/>
    <w:rsid w:val="00EF1207"/>
    <w:rsid w:val="00EF539E"/>
    <w:rsid w:val="00EF5582"/>
    <w:rsid w:val="00EF7B43"/>
    <w:rsid w:val="00F0086A"/>
    <w:rsid w:val="00F00A35"/>
    <w:rsid w:val="00F023E1"/>
    <w:rsid w:val="00F02D37"/>
    <w:rsid w:val="00F043B0"/>
    <w:rsid w:val="00F109C0"/>
    <w:rsid w:val="00F14C6A"/>
    <w:rsid w:val="00F20993"/>
    <w:rsid w:val="00F21268"/>
    <w:rsid w:val="00F2138D"/>
    <w:rsid w:val="00F225A3"/>
    <w:rsid w:val="00F231A8"/>
    <w:rsid w:val="00F24167"/>
    <w:rsid w:val="00F2463C"/>
    <w:rsid w:val="00F24D96"/>
    <w:rsid w:val="00F25D3E"/>
    <w:rsid w:val="00F26C81"/>
    <w:rsid w:val="00F270FE"/>
    <w:rsid w:val="00F32EBF"/>
    <w:rsid w:val="00F33110"/>
    <w:rsid w:val="00F35B87"/>
    <w:rsid w:val="00F36604"/>
    <w:rsid w:val="00F3681C"/>
    <w:rsid w:val="00F40047"/>
    <w:rsid w:val="00F41425"/>
    <w:rsid w:val="00F41A92"/>
    <w:rsid w:val="00F42078"/>
    <w:rsid w:val="00F42197"/>
    <w:rsid w:val="00F45AE8"/>
    <w:rsid w:val="00F4625B"/>
    <w:rsid w:val="00F502FB"/>
    <w:rsid w:val="00F51280"/>
    <w:rsid w:val="00F51648"/>
    <w:rsid w:val="00F52942"/>
    <w:rsid w:val="00F53EB9"/>
    <w:rsid w:val="00F5513C"/>
    <w:rsid w:val="00F602B0"/>
    <w:rsid w:val="00F60AE0"/>
    <w:rsid w:val="00F60B6F"/>
    <w:rsid w:val="00F619D0"/>
    <w:rsid w:val="00F62396"/>
    <w:rsid w:val="00F63317"/>
    <w:rsid w:val="00F63A54"/>
    <w:rsid w:val="00F6545C"/>
    <w:rsid w:val="00F6657D"/>
    <w:rsid w:val="00F709AF"/>
    <w:rsid w:val="00F715C3"/>
    <w:rsid w:val="00F732B7"/>
    <w:rsid w:val="00F733FC"/>
    <w:rsid w:val="00F738EF"/>
    <w:rsid w:val="00F748ED"/>
    <w:rsid w:val="00F7574D"/>
    <w:rsid w:val="00F76DAA"/>
    <w:rsid w:val="00F8024C"/>
    <w:rsid w:val="00F80A66"/>
    <w:rsid w:val="00F80B44"/>
    <w:rsid w:val="00F80ED4"/>
    <w:rsid w:val="00F8329B"/>
    <w:rsid w:val="00F849AE"/>
    <w:rsid w:val="00F849F2"/>
    <w:rsid w:val="00F85678"/>
    <w:rsid w:val="00F92899"/>
    <w:rsid w:val="00F93102"/>
    <w:rsid w:val="00F9609B"/>
    <w:rsid w:val="00FA06DB"/>
    <w:rsid w:val="00FA0772"/>
    <w:rsid w:val="00FA0BCE"/>
    <w:rsid w:val="00FA11AD"/>
    <w:rsid w:val="00FA3186"/>
    <w:rsid w:val="00FA5162"/>
    <w:rsid w:val="00FB0C9C"/>
    <w:rsid w:val="00FB2AE8"/>
    <w:rsid w:val="00FB3E93"/>
    <w:rsid w:val="00FB4571"/>
    <w:rsid w:val="00FB488D"/>
    <w:rsid w:val="00FC0194"/>
    <w:rsid w:val="00FC1012"/>
    <w:rsid w:val="00FC2F97"/>
    <w:rsid w:val="00FC3152"/>
    <w:rsid w:val="00FC3449"/>
    <w:rsid w:val="00FC4C6A"/>
    <w:rsid w:val="00FD02F9"/>
    <w:rsid w:val="00FD0C63"/>
    <w:rsid w:val="00FD3262"/>
    <w:rsid w:val="00FD3454"/>
    <w:rsid w:val="00FD4510"/>
    <w:rsid w:val="00FD52A0"/>
    <w:rsid w:val="00FD53B5"/>
    <w:rsid w:val="00FD5E2A"/>
    <w:rsid w:val="00FD7B9E"/>
    <w:rsid w:val="00FD7D84"/>
    <w:rsid w:val="00FE0B4F"/>
    <w:rsid w:val="00FE1F5A"/>
    <w:rsid w:val="00FE3FA3"/>
    <w:rsid w:val="00FE56ED"/>
    <w:rsid w:val="00FE5AEC"/>
    <w:rsid w:val="00FE6599"/>
    <w:rsid w:val="00FF2212"/>
    <w:rsid w:val="00FF275A"/>
    <w:rsid w:val="00FF3D2E"/>
    <w:rsid w:val="00FF4027"/>
    <w:rsid w:val="00FF46CC"/>
    <w:rsid w:val="00FF541E"/>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BA1DA"/>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0160">
      <w:bodyDiv w:val="1"/>
      <w:marLeft w:val="0"/>
      <w:marRight w:val="0"/>
      <w:marTop w:val="0"/>
      <w:marBottom w:val="0"/>
      <w:divBdr>
        <w:top w:val="none" w:sz="0" w:space="0" w:color="auto"/>
        <w:left w:val="none" w:sz="0" w:space="0" w:color="auto"/>
        <w:bottom w:val="none" w:sz="0" w:space="0" w:color="auto"/>
        <w:right w:val="none" w:sz="0" w:space="0" w:color="auto"/>
      </w:divBdr>
    </w:div>
    <w:div w:id="109668512">
      <w:bodyDiv w:val="1"/>
      <w:marLeft w:val="0"/>
      <w:marRight w:val="0"/>
      <w:marTop w:val="0"/>
      <w:marBottom w:val="0"/>
      <w:divBdr>
        <w:top w:val="none" w:sz="0" w:space="0" w:color="auto"/>
        <w:left w:val="none" w:sz="0" w:space="0" w:color="auto"/>
        <w:bottom w:val="none" w:sz="0" w:space="0" w:color="auto"/>
        <w:right w:val="none" w:sz="0" w:space="0" w:color="auto"/>
      </w:divBdr>
    </w:div>
    <w:div w:id="115567775">
      <w:bodyDiv w:val="1"/>
      <w:marLeft w:val="0"/>
      <w:marRight w:val="0"/>
      <w:marTop w:val="0"/>
      <w:marBottom w:val="0"/>
      <w:divBdr>
        <w:top w:val="none" w:sz="0" w:space="0" w:color="auto"/>
        <w:left w:val="none" w:sz="0" w:space="0" w:color="auto"/>
        <w:bottom w:val="none" w:sz="0" w:space="0" w:color="auto"/>
        <w:right w:val="none" w:sz="0" w:space="0" w:color="auto"/>
      </w:divBdr>
    </w:div>
    <w:div w:id="155339175">
      <w:bodyDiv w:val="1"/>
      <w:marLeft w:val="0"/>
      <w:marRight w:val="0"/>
      <w:marTop w:val="0"/>
      <w:marBottom w:val="0"/>
      <w:divBdr>
        <w:top w:val="none" w:sz="0" w:space="0" w:color="auto"/>
        <w:left w:val="none" w:sz="0" w:space="0" w:color="auto"/>
        <w:bottom w:val="none" w:sz="0" w:space="0" w:color="auto"/>
        <w:right w:val="none" w:sz="0" w:space="0" w:color="auto"/>
      </w:divBdr>
    </w:div>
    <w:div w:id="234319720">
      <w:bodyDiv w:val="1"/>
      <w:marLeft w:val="0"/>
      <w:marRight w:val="0"/>
      <w:marTop w:val="0"/>
      <w:marBottom w:val="0"/>
      <w:divBdr>
        <w:top w:val="none" w:sz="0" w:space="0" w:color="auto"/>
        <w:left w:val="none" w:sz="0" w:space="0" w:color="auto"/>
        <w:bottom w:val="none" w:sz="0" w:space="0" w:color="auto"/>
        <w:right w:val="none" w:sz="0" w:space="0" w:color="auto"/>
      </w:divBdr>
    </w:div>
    <w:div w:id="241254061">
      <w:bodyDiv w:val="1"/>
      <w:marLeft w:val="0"/>
      <w:marRight w:val="0"/>
      <w:marTop w:val="0"/>
      <w:marBottom w:val="0"/>
      <w:divBdr>
        <w:top w:val="none" w:sz="0" w:space="0" w:color="auto"/>
        <w:left w:val="none" w:sz="0" w:space="0" w:color="auto"/>
        <w:bottom w:val="none" w:sz="0" w:space="0" w:color="auto"/>
        <w:right w:val="none" w:sz="0" w:space="0" w:color="auto"/>
      </w:divBdr>
    </w:div>
    <w:div w:id="279726366">
      <w:bodyDiv w:val="1"/>
      <w:marLeft w:val="0"/>
      <w:marRight w:val="0"/>
      <w:marTop w:val="0"/>
      <w:marBottom w:val="0"/>
      <w:divBdr>
        <w:top w:val="none" w:sz="0" w:space="0" w:color="auto"/>
        <w:left w:val="none" w:sz="0" w:space="0" w:color="auto"/>
        <w:bottom w:val="none" w:sz="0" w:space="0" w:color="auto"/>
        <w:right w:val="none" w:sz="0" w:space="0" w:color="auto"/>
      </w:divBdr>
    </w:div>
    <w:div w:id="398748349">
      <w:bodyDiv w:val="1"/>
      <w:marLeft w:val="0"/>
      <w:marRight w:val="0"/>
      <w:marTop w:val="0"/>
      <w:marBottom w:val="0"/>
      <w:divBdr>
        <w:top w:val="none" w:sz="0" w:space="0" w:color="auto"/>
        <w:left w:val="none" w:sz="0" w:space="0" w:color="auto"/>
        <w:bottom w:val="none" w:sz="0" w:space="0" w:color="auto"/>
        <w:right w:val="none" w:sz="0" w:space="0" w:color="auto"/>
      </w:divBdr>
    </w:div>
    <w:div w:id="411778477">
      <w:bodyDiv w:val="1"/>
      <w:marLeft w:val="0"/>
      <w:marRight w:val="0"/>
      <w:marTop w:val="0"/>
      <w:marBottom w:val="0"/>
      <w:divBdr>
        <w:top w:val="none" w:sz="0" w:space="0" w:color="auto"/>
        <w:left w:val="none" w:sz="0" w:space="0" w:color="auto"/>
        <w:bottom w:val="none" w:sz="0" w:space="0" w:color="auto"/>
        <w:right w:val="none" w:sz="0" w:space="0" w:color="auto"/>
      </w:divBdr>
    </w:div>
    <w:div w:id="448671015">
      <w:bodyDiv w:val="1"/>
      <w:marLeft w:val="0"/>
      <w:marRight w:val="0"/>
      <w:marTop w:val="0"/>
      <w:marBottom w:val="0"/>
      <w:divBdr>
        <w:top w:val="none" w:sz="0" w:space="0" w:color="auto"/>
        <w:left w:val="none" w:sz="0" w:space="0" w:color="auto"/>
        <w:bottom w:val="none" w:sz="0" w:space="0" w:color="auto"/>
        <w:right w:val="none" w:sz="0" w:space="0" w:color="auto"/>
      </w:divBdr>
    </w:div>
    <w:div w:id="527178764">
      <w:bodyDiv w:val="1"/>
      <w:marLeft w:val="0"/>
      <w:marRight w:val="0"/>
      <w:marTop w:val="0"/>
      <w:marBottom w:val="0"/>
      <w:divBdr>
        <w:top w:val="none" w:sz="0" w:space="0" w:color="auto"/>
        <w:left w:val="none" w:sz="0" w:space="0" w:color="auto"/>
        <w:bottom w:val="none" w:sz="0" w:space="0" w:color="auto"/>
        <w:right w:val="none" w:sz="0" w:space="0" w:color="auto"/>
      </w:divBdr>
    </w:div>
    <w:div w:id="595476958">
      <w:bodyDiv w:val="1"/>
      <w:marLeft w:val="0"/>
      <w:marRight w:val="0"/>
      <w:marTop w:val="0"/>
      <w:marBottom w:val="0"/>
      <w:divBdr>
        <w:top w:val="none" w:sz="0" w:space="0" w:color="auto"/>
        <w:left w:val="none" w:sz="0" w:space="0" w:color="auto"/>
        <w:bottom w:val="none" w:sz="0" w:space="0" w:color="auto"/>
        <w:right w:val="none" w:sz="0" w:space="0" w:color="auto"/>
      </w:divBdr>
    </w:div>
    <w:div w:id="666202610">
      <w:bodyDiv w:val="1"/>
      <w:marLeft w:val="0"/>
      <w:marRight w:val="0"/>
      <w:marTop w:val="0"/>
      <w:marBottom w:val="0"/>
      <w:divBdr>
        <w:top w:val="none" w:sz="0" w:space="0" w:color="auto"/>
        <w:left w:val="none" w:sz="0" w:space="0" w:color="auto"/>
        <w:bottom w:val="none" w:sz="0" w:space="0" w:color="auto"/>
        <w:right w:val="none" w:sz="0" w:space="0" w:color="auto"/>
      </w:divBdr>
    </w:div>
    <w:div w:id="702168593">
      <w:bodyDiv w:val="1"/>
      <w:marLeft w:val="0"/>
      <w:marRight w:val="0"/>
      <w:marTop w:val="0"/>
      <w:marBottom w:val="0"/>
      <w:divBdr>
        <w:top w:val="none" w:sz="0" w:space="0" w:color="auto"/>
        <w:left w:val="none" w:sz="0" w:space="0" w:color="auto"/>
        <w:bottom w:val="none" w:sz="0" w:space="0" w:color="auto"/>
        <w:right w:val="none" w:sz="0" w:space="0" w:color="auto"/>
      </w:divBdr>
    </w:div>
    <w:div w:id="717633855">
      <w:bodyDiv w:val="1"/>
      <w:marLeft w:val="0"/>
      <w:marRight w:val="0"/>
      <w:marTop w:val="0"/>
      <w:marBottom w:val="0"/>
      <w:divBdr>
        <w:top w:val="none" w:sz="0" w:space="0" w:color="auto"/>
        <w:left w:val="none" w:sz="0" w:space="0" w:color="auto"/>
        <w:bottom w:val="none" w:sz="0" w:space="0" w:color="auto"/>
        <w:right w:val="none" w:sz="0" w:space="0" w:color="auto"/>
      </w:divBdr>
    </w:div>
    <w:div w:id="753865365">
      <w:bodyDiv w:val="1"/>
      <w:marLeft w:val="0"/>
      <w:marRight w:val="0"/>
      <w:marTop w:val="0"/>
      <w:marBottom w:val="0"/>
      <w:divBdr>
        <w:top w:val="none" w:sz="0" w:space="0" w:color="auto"/>
        <w:left w:val="none" w:sz="0" w:space="0" w:color="auto"/>
        <w:bottom w:val="none" w:sz="0" w:space="0" w:color="auto"/>
        <w:right w:val="none" w:sz="0" w:space="0" w:color="auto"/>
      </w:divBdr>
    </w:div>
    <w:div w:id="798960243">
      <w:bodyDiv w:val="1"/>
      <w:marLeft w:val="0"/>
      <w:marRight w:val="0"/>
      <w:marTop w:val="0"/>
      <w:marBottom w:val="0"/>
      <w:divBdr>
        <w:top w:val="none" w:sz="0" w:space="0" w:color="auto"/>
        <w:left w:val="none" w:sz="0" w:space="0" w:color="auto"/>
        <w:bottom w:val="none" w:sz="0" w:space="0" w:color="auto"/>
        <w:right w:val="none" w:sz="0" w:space="0" w:color="auto"/>
      </w:divBdr>
    </w:div>
    <w:div w:id="905797618">
      <w:bodyDiv w:val="1"/>
      <w:marLeft w:val="0"/>
      <w:marRight w:val="0"/>
      <w:marTop w:val="0"/>
      <w:marBottom w:val="0"/>
      <w:divBdr>
        <w:top w:val="none" w:sz="0" w:space="0" w:color="auto"/>
        <w:left w:val="none" w:sz="0" w:space="0" w:color="auto"/>
        <w:bottom w:val="none" w:sz="0" w:space="0" w:color="auto"/>
        <w:right w:val="none" w:sz="0" w:space="0" w:color="auto"/>
      </w:divBdr>
    </w:div>
    <w:div w:id="941300591">
      <w:bodyDiv w:val="1"/>
      <w:marLeft w:val="0"/>
      <w:marRight w:val="0"/>
      <w:marTop w:val="0"/>
      <w:marBottom w:val="0"/>
      <w:divBdr>
        <w:top w:val="none" w:sz="0" w:space="0" w:color="auto"/>
        <w:left w:val="none" w:sz="0" w:space="0" w:color="auto"/>
        <w:bottom w:val="none" w:sz="0" w:space="0" w:color="auto"/>
        <w:right w:val="none" w:sz="0" w:space="0" w:color="auto"/>
      </w:divBdr>
    </w:div>
    <w:div w:id="1017854199">
      <w:bodyDiv w:val="1"/>
      <w:marLeft w:val="0"/>
      <w:marRight w:val="0"/>
      <w:marTop w:val="0"/>
      <w:marBottom w:val="0"/>
      <w:divBdr>
        <w:top w:val="none" w:sz="0" w:space="0" w:color="auto"/>
        <w:left w:val="none" w:sz="0" w:space="0" w:color="auto"/>
        <w:bottom w:val="none" w:sz="0" w:space="0" w:color="auto"/>
        <w:right w:val="none" w:sz="0" w:space="0" w:color="auto"/>
      </w:divBdr>
    </w:div>
    <w:div w:id="1027869526">
      <w:bodyDiv w:val="1"/>
      <w:marLeft w:val="0"/>
      <w:marRight w:val="0"/>
      <w:marTop w:val="0"/>
      <w:marBottom w:val="0"/>
      <w:divBdr>
        <w:top w:val="none" w:sz="0" w:space="0" w:color="auto"/>
        <w:left w:val="none" w:sz="0" w:space="0" w:color="auto"/>
        <w:bottom w:val="none" w:sz="0" w:space="0" w:color="auto"/>
        <w:right w:val="none" w:sz="0" w:space="0" w:color="auto"/>
      </w:divBdr>
    </w:div>
    <w:div w:id="1066757351">
      <w:bodyDiv w:val="1"/>
      <w:marLeft w:val="0"/>
      <w:marRight w:val="0"/>
      <w:marTop w:val="0"/>
      <w:marBottom w:val="0"/>
      <w:divBdr>
        <w:top w:val="none" w:sz="0" w:space="0" w:color="auto"/>
        <w:left w:val="none" w:sz="0" w:space="0" w:color="auto"/>
        <w:bottom w:val="none" w:sz="0" w:space="0" w:color="auto"/>
        <w:right w:val="none" w:sz="0" w:space="0" w:color="auto"/>
      </w:divBdr>
    </w:div>
    <w:div w:id="1122043187">
      <w:bodyDiv w:val="1"/>
      <w:marLeft w:val="0"/>
      <w:marRight w:val="0"/>
      <w:marTop w:val="0"/>
      <w:marBottom w:val="0"/>
      <w:divBdr>
        <w:top w:val="none" w:sz="0" w:space="0" w:color="auto"/>
        <w:left w:val="none" w:sz="0" w:space="0" w:color="auto"/>
        <w:bottom w:val="none" w:sz="0" w:space="0" w:color="auto"/>
        <w:right w:val="none" w:sz="0" w:space="0" w:color="auto"/>
      </w:divBdr>
    </w:div>
    <w:div w:id="1157310224">
      <w:bodyDiv w:val="1"/>
      <w:marLeft w:val="0"/>
      <w:marRight w:val="0"/>
      <w:marTop w:val="0"/>
      <w:marBottom w:val="0"/>
      <w:divBdr>
        <w:top w:val="none" w:sz="0" w:space="0" w:color="auto"/>
        <w:left w:val="none" w:sz="0" w:space="0" w:color="auto"/>
        <w:bottom w:val="none" w:sz="0" w:space="0" w:color="auto"/>
        <w:right w:val="none" w:sz="0" w:space="0" w:color="auto"/>
      </w:divBdr>
    </w:div>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226180192">
      <w:bodyDiv w:val="1"/>
      <w:marLeft w:val="0"/>
      <w:marRight w:val="0"/>
      <w:marTop w:val="0"/>
      <w:marBottom w:val="0"/>
      <w:divBdr>
        <w:top w:val="none" w:sz="0" w:space="0" w:color="auto"/>
        <w:left w:val="none" w:sz="0" w:space="0" w:color="auto"/>
        <w:bottom w:val="none" w:sz="0" w:space="0" w:color="auto"/>
        <w:right w:val="none" w:sz="0" w:space="0" w:color="auto"/>
      </w:divBdr>
    </w:div>
    <w:div w:id="1250314817">
      <w:bodyDiv w:val="1"/>
      <w:marLeft w:val="0"/>
      <w:marRight w:val="0"/>
      <w:marTop w:val="0"/>
      <w:marBottom w:val="0"/>
      <w:divBdr>
        <w:top w:val="none" w:sz="0" w:space="0" w:color="auto"/>
        <w:left w:val="none" w:sz="0" w:space="0" w:color="auto"/>
        <w:bottom w:val="none" w:sz="0" w:space="0" w:color="auto"/>
        <w:right w:val="none" w:sz="0" w:space="0" w:color="auto"/>
      </w:divBdr>
    </w:div>
    <w:div w:id="1308626490">
      <w:bodyDiv w:val="1"/>
      <w:marLeft w:val="0"/>
      <w:marRight w:val="0"/>
      <w:marTop w:val="0"/>
      <w:marBottom w:val="0"/>
      <w:divBdr>
        <w:top w:val="none" w:sz="0" w:space="0" w:color="auto"/>
        <w:left w:val="none" w:sz="0" w:space="0" w:color="auto"/>
        <w:bottom w:val="none" w:sz="0" w:space="0" w:color="auto"/>
        <w:right w:val="none" w:sz="0" w:space="0" w:color="auto"/>
      </w:divBdr>
    </w:div>
    <w:div w:id="1312053479">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 w:id="1333142314">
      <w:bodyDiv w:val="1"/>
      <w:marLeft w:val="0"/>
      <w:marRight w:val="0"/>
      <w:marTop w:val="0"/>
      <w:marBottom w:val="0"/>
      <w:divBdr>
        <w:top w:val="none" w:sz="0" w:space="0" w:color="auto"/>
        <w:left w:val="none" w:sz="0" w:space="0" w:color="auto"/>
        <w:bottom w:val="none" w:sz="0" w:space="0" w:color="auto"/>
        <w:right w:val="none" w:sz="0" w:space="0" w:color="auto"/>
      </w:divBdr>
    </w:div>
    <w:div w:id="1399785367">
      <w:bodyDiv w:val="1"/>
      <w:marLeft w:val="0"/>
      <w:marRight w:val="0"/>
      <w:marTop w:val="0"/>
      <w:marBottom w:val="0"/>
      <w:divBdr>
        <w:top w:val="none" w:sz="0" w:space="0" w:color="auto"/>
        <w:left w:val="none" w:sz="0" w:space="0" w:color="auto"/>
        <w:bottom w:val="none" w:sz="0" w:space="0" w:color="auto"/>
        <w:right w:val="none" w:sz="0" w:space="0" w:color="auto"/>
      </w:divBdr>
    </w:div>
    <w:div w:id="1472595081">
      <w:bodyDiv w:val="1"/>
      <w:marLeft w:val="0"/>
      <w:marRight w:val="0"/>
      <w:marTop w:val="0"/>
      <w:marBottom w:val="0"/>
      <w:divBdr>
        <w:top w:val="none" w:sz="0" w:space="0" w:color="auto"/>
        <w:left w:val="none" w:sz="0" w:space="0" w:color="auto"/>
        <w:bottom w:val="none" w:sz="0" w:space="0" w:color="auto"/>
        <w:right w:val="none" w:sz="0" w:space="0" w:color="auto"/>
      </w:divBdr>
    </w:div>
    <w:div w:id="1576015329">
      <w:bodyDiv w:val="1"/>
      <w:marLeft w:val="0"/>
      <w:marRight w:val="0"/>
      <w:marTop w:val="0"/>
      <w:marBottom w:val="0"/>
      <w:divBdr>
        <w:top w:val="none" w:sz="0" w:space="0" w:color="auto"/>
        <w:left w:val="none" w:sz="0" w:space="0" w:color="auto"/>
        <w:bottom w:val="none" w:sz="0" w:space="0" w:color="auto"/>
        <w:right w:val="none" w:sz="0" w:space="0" w:color="auto"/>
      </w:divBdr>
    </w:div>
    <w:div w:id="1590193758">
      <w:bodyDiv w:val="1"/>
      <w:marLeft w:val="0"/>
      <w:marRight w:val="0"/>
      <w:marTop w:val="0"/>
      <w:marBottom w:val="0"/>
      <w:divBdr>
        <w:top w:val="none" w:sz="0" w:space="0" w:color="auto"/>
        <w:left w:val="none" w:sz="0" w:space="0" w:color="auto"/>
        <w:bottom w:val="none" w:sz="0" w:space="0" w:color="auto"/>
        <w:right w:val="none" w:sz="0" w:space="0" w:color="auto"/>
      </w:divBdr>
    </w:div>
    <w:div w:id="1666515966">
      <w:bodyDiv w:val="1"/>
      <w:marLeft w:val="0"/>
      <w:marRight w:val="0"/>
      <w:marTop w:val="0"/>
      <w:marBottom w:val="0"/>
      <w:divBdr>
        <w:top w:val="none" w:sz="0" w:space="0" w:color="auto"/>
        <w:left w:val="none" w:sz="0" w:space="0" w:color="auto"/>
        <w:bottom w:val="none" w:sz="0" w:space="0" w:color="auto"/>
        <w:right w:val="none" w:sz="0" w:space="0" w:color="auto"/>
      </w:divBdr>
    </w:div>
    <w:div w:id="1682313265">
      <w:bodyDiv w:val="1"/>
      <w:marLeft w:val="0"/>
      <w:marRight w:val="0"/>
      <w:marTop w:val="0"/>
      <w:marBottom w:val="0"/>
      <w:divBdr>
        <w:top w:val="none" w:sz="0" w:space="0" w:color="auto"/>
        <w:left w:val="none" w:sz="0" w:space="0" w:color="auto"/>
        <w:bottom w:val="none" w:sz="0" w:space="0" w:color="auto"/>
        <w:right w:val="none" w:sz="0" w:space="0" w:color="auto"/>
      </w:divBdr>
    </w:div>
    <w:div w:id="1686983629">
      <w:bodyDiv w:val="1"/>
      <w:marLeft w:val="0"/>
      <w:marRight w:val="0"/>
      <w:marTop w:val="0"/>
      <w:marBottom w:val="0"/>
      <w:divBdr>
        <w:top w:val="none" w:sz="0" w:space="0" w:color="auto"/>
        <w:left w:val="none" w:sz="0" w:space="0" w:color="auto"/>
        <w:bottom w:val="none" w:sz="0" w:space="0" w:color="auto"/>
        <w:right w:val="none" w:sz="0" w:space="0" w:color="auto"/>
      </w:divBdr>
    </w:div>
    <w:div w:id="1727411447">
      <w:bodyDiv w:val="1"/>
      <w:marLeft w:val="0"/>
      <w:marRight w:val="0"/>
      <w:marTop w:val="0"/>
      <w:marBottom w:val="0"/>
      <w:divBdr>
        <w:top w:val="none" w:sz="0" w:space="0" w:color="auto"/>
        <w:left w:val="none" w:sz="0" w:space="0" w:color="auto"/>
        <w:bottom w:val="none" w:sz="0" w:space="0" w:color="auto"/>
        <w:right w:val="none" w:sz="0" w:space="0" w:color="auto"/>
      </w:divBdr>
    </w:div>
    <w:div w:id="1738359940">
      <w:bodyDiv w:val="1"/>
      <w:marLeft w:val="0"/>
      <w:marRight w:val="0"/>
      <w:marTop w:val="0"/>
      <w:marBottom w:val="0"/>
      <w:divBdr>
        <w:top w:val="none" w:sz="0" w:space="0" w:color="auto"/>
        <w:left w:val="none" w:sz="0" w:space="0" w:color="auto"/>
        <w:bottom w:val="none" w:sz="0" w:space="0" w:color="auto"/>
        <w:right w:val="none" w:sz="0" w:space="0" w:color="auto"/>
      </w:divBdr>
    </w:div>
    <w:div w:id="1756710061">
      <w:bodyDiv w:val="1"/>
      <w:marLeft w:val="0"/>
      <w:marRight w:val="0"/>
      <w:marTop w:val="0"/>
      <w:marBottom w:val="0"/>
      <w:divBdr>
        <w:top w:val="none" w:sz="0" w:space="0" w:color="auto"/>
        <w:left w:val="none" w:sz="0" w:space="0" w:color="auto"/>
        <w:bottom w:val="none" w:sz="0" w:space="0" w:color="auto"/>
        <w:right w:val="none" w:sz="0" w:space="0" w:color="auto"/>
      </w:divBdr>
    </w:div>
    <w:div w:id="1758670658">
      <w:bodyDiv w:val="1"/>
      <w:marLeft w:val="0"/>
      <w:marRight w:val="0"/>
      <w:marTop w:val="0"/>
      <w:marBottom w:val="0"/>
      <w:divBdr>
        <w:top w:val="none" w:sz="0" w:space="0" w:color="auto"/>
        <w:left w:val="none" w:sz="0" w:space="0" w:color="auto"/>
        <w:bottom w:val="none" w:sz="0" w:space="0" w:color="auto"/>
        <w:right w:val="none" w:sz="0" w:space="0" w:color="auto"/>
      </w:divBdr>
    </w:div>
    <w:div w:id="1871845035">
      <w:bodyDiv w:val="1"/>
      <w:marLeft w:val="0"/>
      <w:marRight w:val="0"/>
      <w:marTop w:val="0"/>
      <w:marBottom w:val="0"/>
      <w:divBdr>
        <w:top w:val="none" w:sz="0" w:space="0" w:color="auto"/>
        <w:left w:val="none" w:sz="0" w:space="0" w:color="auto"/>
        <w:bottom w:val="none" w:sz="0" w:space="0" w:color="auto"/>
        <w:right w:val="none" w:sz="0" w:space="0" w:color="auto"/>
      </w:divBdr>
    </w:div>
    <w:div w:id="1953783089">
      <w:bodyDiv w:val="1"/>
      <w:marLeft w:val="0"/>
      <w:marRight w:val="0"/>
      <w:marTop w:val="0"/>
      <w:marBottom w:val="0"/>
      <w:divBdr>
        <w:top w:val="none" w:sz="0" w:space="0" w:color="auto"/>
        <w:left w:val="none" w:sz="0" w:space="0" w:color="auto"/>
        <w:bottom w:val="none" w:sz="0" w:space="0" w:color="auto"/>
        <w:right w:val="none" w:sz="0" w:space="0" w:color="auto"/>
      </w:divBdr>
    </w:div>
    <w:div w:id="1972395396">
      <w:bodyDiv w:val="1"/>
      <w:marLeft w:val="0"/>
      <w:marRight w:val="0"/>
      <w:marTop w:val="0"/>
      <w:marBottom w:val="0"/>
      <w:divBdr>
        <w:top w:val="none" w:sz="0" w:space="0" w:color="auto"/>
        <w:left w:val="none" w:sz="0" w:space="0" w:color="auto"/>
        <w:bottom w:val="none" w:sz="0" w:space="0" w:color="auto"/>
        <w:right w:val="none" w:sz="0" w:space="0" w:color="auto"/>
      </w:divBdr>
    </w:div>
    <w:div w:id="2018577345">
      <w:bodyDiv w:val="1"/>
      <w:marLeft w:val="0"/>
      <w:marRight w:val="0"/>
      <w:marTop w:val="0"/>
      <w:marBottom w:val="0"/>
      <w:divBdr>
        <w:top w:val="none" w:sz="0" w:space="0" w:color="auto"/>
        <w:left w:val="none" w:sz="0" w:space="0" w:color="auto"/>
        <w:bottom w:val="none" w:sz="0" w:space="0" w:color="auto"/>
        <w:right w:val="none" w:sz="0" w:space="0" w:color="auto"/>
      </w:divBdr>
    </w:div>
    <w:div w:id="2042657361">
      <w:bodyDiv w:val="1"/>
      <w:marLeft w:val="0"/>
      <w:marRight w:val="0"/>
      <w:marTop w:val="0"/>
      <w:marBottom w:val="0"/>
      <w:divBdr>
        <w:top w:val="none" w:sz="0" w:space="0" w:color="auto"/>
        <w:left w:val="none" w:sz="0" w:space="0" w:color="auto"/>
        <w:bottom w:val="none" w:sz="0" w:space="0" w:color="auto"/>
        <w:right w:val="none" w:sz="0" w:space="0" w:color="auto"/>
      </w:divBdr>
    </w:div>
    <w:div w:id="2043092172">
      <w:bodyDiv w:val="1"/>
      <w:marLeft w:val="0"/>
      <w:marRight w:val="0"/>
      <w:marTop w:val="0"/>
      <w:marBottom w:val="0"/>
      <w:divBdr>
        <w:top w:val="none" w:sz="0" w:space="0" w:color="auto"/>
        <w:left w:val="none" w:sz="0" w:space="0" w:color="auto"/>
        <w:bottom w:val="none" w:sz="0" w:space="0" w:color="auto"/>
        <w:right w:val="none" w:sz="0" w:space="0" w:color="auto"/>
      </w:divBdr>
    </w:div>
    <w:div w:id="2059239357">
      <w:bodyDiv w:val="1"/>
      <w:marLeft w:val="0"/>
      <w:marRight w:val="0"/>
      <w:marTop w:val="0"/>
      <w:marBottom w:val="0"/>
      <w:divBdr>
        <w:top w:val="none" w:sz="0" w:space="0" w:color="auto"/>
        <w:left w:val="none" w:sz="0" w:space="0" w:color="auto"/>
        <w:bottom w:val="none" w:sz="0" w:space="0" w:color="auto"/>
        <w:right w:val="none" w:sz="0" w:space="0" w:color="auto"/>
      </w:divBdr>
    </w:div>
    <w:div w:id="211262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file:///C:\Users\mail\Code\pelan\docs\Dokumentation.docx"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file:///C:\Users\mail\Code\pelan\docs\Dokumentation.docx"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github.com/baloise/pela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file:///C:\Users\mail\Code\pelan\doc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CD484-3242-4B5F-8B05-379B1412A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82</Pages>
  <Words>19928</Words>
  <Characters>125552</Characters>
  <Application>Microsoft Office Word</Application>
  <DocSecurity>0</DocSecurity>
  <Lines>1046</Lines>
  <Paragraphs>290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Reutlinger, Elia (GIBM)</cp:lastModifiedBy>
  <cp:revision>957</cp:revision>
  <cp:lastPrinted>2019-05-10T08:57:00Z</cp:lastPrinted>
  <dcterms:created xsi:type="dcterms:W3CDTF">2019-04-24T05:47:00Z</dcterms:created>
  <dcterms:modified xsi:type="dcterms:W3CDTF">2019-05-10T13:17:00Z</dcterms:modified>
</cp:coreProperties>
</file>