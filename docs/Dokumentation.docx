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31D" w:rsidRPr="001F73AF" w:rsidRDefault="0017331D" w:rsidP="0017331D"/>
    <w:p w:rsidR="0017331D" w:rsidRPr="001F73AF" w:rsidRDefault="0017331D" w:rsidP="0017331D"/>
    <w:p w:rsidR="0017331D" w:rsidRPr="001F73AF" w:rsidRDefault="0017331D" w:rsidP="0017331D">
      <w:pPr>
        <w:pStyle w:val="Titel"/>
      </w:pPr>
    </w:p>
    <w:p w:rsidR="0017331D" w:rsidRPr="001F73AF" w:rsidRDefault="0017331D" w:rsidP="0017331D">
      <w:pPr>
        <w:pStyle w:val="Titel"/>
      </w:pPr>
    </w:p>
    <w:p w:rsidR="00FE1F5A" w:rsidRPr="001F73AF" w:rsidRDefault="00FE1F5A" w:rsidP="0017331D">
      <w:pPr>
        <w:pStyle w:val="Titel"/>
      </w:pPr>
    </w:p>
    <w:p w:rsidR="0017331D" w:rsidRPr="001F73AF" w:rsidRDefault="00F4625B" w:rsidP="0017331D">
      <w:pPr>
        <w:pStyle w:val="Titel"/>
      </w:pPr>
      <w:bookmarkStart w:id="0" w:name="_Toc8294040"/>
      <w:r>
        <w:t>Personalplanung</w:t>
      </w:r>
      <w:r w:rsidR="003865AB">
        <w:t xml:space="preserve"> für den Helpdesk</w:t>
      </w:r>
      <w:bookmarkEnd w:id="0"/>
    </w:p>
    <w:p w:rsidR="0017331D" w:rsidRPr="001F73AF" w:rsidRDefault="003865AB" w:rsidP="0017331D">
      <w:pPr>
        <w:pStyle w:val="Untertitel"/>
      </w:pPr>
      <w:r>
        <w:t>Individuelle Praktische Arbeit 2019</w:t>
      </w:r>
    </w:p>
    <w:p w:rsidR="0017331D" w:rsidRPr="001F73AF" w:rsidRDefault="0017331D" w:rsidP="0017331D"/>
    <w:p w:rsidR="005C07EC" w:rsidRPr="001F73AF" w:rsidRDefault="005C07EC" w:rsidP="0017331D"/>
    <w:p w:rsidR="005C07EC" w:rsidRPr="001F73AF" w:rsidRDefault="005C07EC" w:rsidP="0017331D"/>
    <w:p w:rsidR="005C07EC" w:rsidRPr="001F73AF" w:rsidRDefault="005C07EC" w:rsidP="0017331D"/>
    <w:p w:rsidR="005C07EC" w:rsidRPr="001F73AF" w:rsidRDefault="005C07EC" w:rsidP="0017331D"/>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rsidR="00A07622" w:rsidRDefault="00A07622" w:rsidP="00A07622">
      <w:pPr>
        <w:spacing w:after="0" w:line="240" w:lineRule="auto"/>
      </w:pPr>
      <w:r w:rsidRPr="00316790">
        <w:t>Kunde</w:t>
      </w:r>
      <w:r w:rsidRPr="00316790">
        <w:tab/>
      </w:r>
      <w:r w:rsidRPr="00316790">
        <w:tab/>
        <w:t>Basler Versicherungen Corporate IT (Helpdesk)</w:t>
      </w:r>
    </w:p>
    <w:p w:rsidR="00231807" w:rsidRPr="00316790" w:rsidRDefault="00231807" w:rsidP="00A07622">
      <w:pPr>
        <w:spacing w:after="0" w:line="240" w:lineRule="auto"/>
      </w:pPr>
      <w:r>
        <w:t>Auftraggeber</w:t>
      </w:r>
      <w:r>
        <w:tab/>
        <w:t>Matthias Cullmann</w:t>
      </w:r>
    </w:p>
    <w:p w:rsidR="00A07622" w:rsidRPr="00316790" w:rsidRDefault="00A07622" w:rsidP="00A07622">
      <w:pPr>
        <w:spacing w:after="0" w:line="240" w:lineRule="auto"/>
      </w:pPr>
      <w:r w:rsidRPr="00316790">
        <w:t>Autor</w:t>
      </w:r>
      <w:r w:rsidRPr="00316790">
        <w:tab/>
      </w:r>
      <w:r w:rsidRPr="00316790">
        <w:tab/>
        <w:t>Elia Reutlinger</w:t>
      </w:r>
    </w:p>
    <w:p w:rsidR="00A07622" w:rsidRPr="00316790" w:rsidRDefault="00A07622" w:rsidP="00A07622">
      <w:pPr>
        <w:spacing w:after="0" w:line="240" w:lineRule="auto"/>
      </w:pPr>
      <w:r w:rsidRPr="00316790">
        <w:t>Ort</w:t>
      </w:r>
      <w:r w:rsidRPr="00316790">
        <w:tab/>
      </w:r>
      <w:r w:rsidRPr="00316790">
        <w:tab/>
        <w:t>Basel-Stadt</w:t>
      </w:r>
    </w:p>
    <w:p w:rsidR="00A07622" w:rsidRPr="00316790" w:rsidRDefault="00A07622" w:rsidP="00A07622">
      <w:pPr>
        <w:spacing w:after="0" w:line="240" w:lineRule="auto"/>
      </w:pPr>
      <w:r>
        <w:t>Zeitraum</w:t>
      </w:r>
      <w:r>
        <w:tab/>
        <w:t>24.04. – 10.05.2019</w:t>
      </w:r>
      <w:r w:rsidRPr="00316790">
        <w:tab/>
      </w:r>
      <w:r w:rsidRPr="00316790">
        <w:tab/>
      </w:r>
    </w:p>
    <w:p w:rsidR="00A07622" w:rsidRPr="00316790" w:rsidRDefault="00A07622" w:rsidP="00A07622">
      <w:pPr>
        <w:spacing w:after="0" w:line="240" w:lineRule="auto"/>
      </w:pPr>
      <w:r w:rsidRPr="00316790">
        <w:t>Version</w:t>
      </w:r>
      <w:r w:rsidRPr="00316790">
        <w:tab/>
      </w:r>
      <w:r w:rsidRPr="00316790">
        <w:tab/>
      </w:r>
      <w:r w:rsidR="00C57A22">
        <w:t>[</w:t>
      </w:r>
      <w:r w:rsidR="00C57A22" w:rsidRPr="00313DAC">
        <w:rPr>
          <w:b/>
          <w:color w:val="FF0000"/>
        </w:rPr>
        <w:t>TODO</w:t>
      </w:r>
      <w:r w:rsidR="00C57A22">
        <w:t>]</w:t>
      </w:r>
    </w:p>
    <w:p w:rsidR="00A07622" w:rsidRPr="00316790" w:rsidRDefault="00A07622" w:rsidP="00A07622">
      <w:pPr>
        <w:spacing w:after="0" w:line="240" w:lineRule="auto"/>
      </w:pPr>
      <w:r w:rsidRPr="00316790">
        <w:t>Status</w:t>
      </w:r>
      <w:r w:rsidRPr="00316790">
        <w:tab/>
      </w:r>
      <w:r w:rsidRPr="00316790">
        <w:tab/>
        <w:t>In Arbeit</w:t>
      </w:r>
      <w:r w:rsidR="00C57A22">
        <w:t xml:space="preserve"> [</w:t>
      </w:r>
      <w:r w:rsidR="00313DAC" w:rsidRPr="00313DAC">
        <w:rPr>
          <w:b/>
          <w:color w:val="FF0000"/>
        </w:rPr>
        <w:t>TODO</w:t>
      </w:r>
      <w:r w:rsidR="00C57A22">
        <w:t>]</w:t>
      </w:r>
    </w:p>
    <w:p w:rsidR="00A07622" w:rsidRPr="00316790" w:rsidRDefault="00A07622" w:rsidP="00A07622"/>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rsidR="00A07622" w:rsidRPr="00316790" w:rsidRDefault="00A07622" w:rsidP="00A07622">
      <w:pPr>
        <w:spacing w:after="0" w:line="240" w:lineRule="auto"/>
      </w:pPr>
      <w:r w:rsidRPr="00316790">
        <w:t>Anwender</w:t>
      </w:r>
      <w:r w:rsidRPr="00316790">
        <w:tab/>
        <w:t>Corporate IT Helpdesk</w:t>
      </w:r>
    </w:p>
    <w:p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rsidR="00A03E5E" w:rsidRPr="001F73AF" w:rsidRDefault="00A03E5E" w:rsidP="0017331D"/>
    <w:p w:rsidR="00F60B6F" w:rsidRDefault="0032303F" w:rsidP="00B14177">
      <w:r w:rsidRPr="001F73AF">
        <w:br w:type="page"/>
      </w:r>
    </w:p>
    <w:p w:rsidR="00A10F53" w:rsidRDefault="00A10F53" w:rsidP="00A10F53">
      <w:pPr>
        <w:pStyle w:val="Inhaltsverzeichnisberschrift"/>
      </w:pPr>
      <w:r>
        <w:lastRenderedPageBreak/>
        <w:t>Glossar</w:t>
      </w:r>
    </w:p>
    <w:p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rsidR="00A10F53" w:rsidRDefault="00A10F53" w:rsidP="00A10F53">
      <w:pPr>
        <w:rPr>
          <w:lang w:eastAsia="de-CH"/>
        </w:rPr>
      </w:pPr>
    </w:p>
    <w:p w:rsidR="00A10F53" w:rsidRDefault="00A10F53" w:rsidP="00B14177">
      <w:r>
        <w:br w:type="page"/>
      </w:r>
    </w:p>
    <w:p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rsidR="00BA3EAD" w:rsidRPr="001F73AF" w:rsidRDefault="00BA3EAD">
          <w:pPr>
            <w:pStyle w:val="Inhaltsverzeichnisberschrift"/>
          </w:pPr>
          <w:r w:rsidRPr="001F73AF">
            <w:t>Inhaltsverzeichnis</w:t>
          </w:r>
        </w:p>
        <w:p w:rsidR="00232EA6"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294040" w:history="1">
            <w:r w:rsidR="00232EA6" w:rsidRPr="006F6B18">
              <w:rPr>
                <w:rStyle w:val="Hyperlink"/>
                <w:noProof/>
              </w:rPr>
              <w:t>Personalplanung für den Helpdesk</w:t>
            </w:r>
            <w:r w:rsidR="00232EA6">
              <w:rPr>
                <w:noProof/>
                <w:webHidden/>
              </w:rPr>
              <w:tab/>
            </w:r>
            <w:r w:rsidR="00232EA6">
              <w:rPr>
                <w:noProof/>
                <w:webHidden/>
              </w:rPr>
              <w:fldChar w:fldCharType="begin"/>
            </w:r>
            <w:r w:rsidR="00232EA6">
              <w:rPr>
                <w:noProof/>
                <w:webHidden/>
              </w:rPr>
              <w:instrText xml:space="preserve"> PAGEREF _Toc8294040 \h </w:instrText>
            </w:r>
            <w:r w:rsidR="00232EA6">
              <w:rPr>
                <w:noProof/>
                <w:webHidden/>
              </w:rPr>
            </w:r>
            <w:r w:rsidR="00232EA6">
              <w:rPr>
                <w:noProof/>
                <w:webHidden/>
              </w:rPr>
              <w:fldChar w:fldCharType="separate"/>
            </w:r>
            <w:r w:rsidR="00232EA6">
              <w:rPr>
                <w:noProof/>
                <w:webHidden/>
              </w:rPr>
              <w:t>1</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41" w:history="1">
            <w:r w:rsidR="00232EA6" w:rsidRPr="006F6B18">
              <w:rPr>
                <w:rStyle w:val="Hyperlink"/>
                <w:noProof/>
                <w:lang w:eastAsia="de-CH"/>
              </w:rPr>
              <w:t>1</w:t>
            </w:r>
            <w:r w:rsidR="00232EA6">
              <w:rPr>
                <w:rFonts w:asciiTheme="minorHAnsi" w:eastAsiaTheme="minorEastAsia" w:hAnsiTheme="minorHAnsi"/>
                <w:noProof/>
                <w:lang w:eastAsia="de-CH"/>
              </w:rPr>
              <w:tab/>
            </w:r>
            <w:r w:rsidR="00232EA6" w:rsidRPr="006F6B18">
              <w:rPr>
                <w:rStyle w:val="Hyperlink"/>
                <w:noProof/>
                <w:lang w:eastAsia="de-CH"/>
              </w:rPr>
              <w:t>Kurzfassung</w:t>
            </w:r>
            <w:r w:rsidR="00232EA6">
              <w:rPr>
                <w:noProof/>
                <w:webHidden/>
              </w:rPr>
              <w:tab/>
            </w:r>
            <w:r w:rsidR="00232EA6">
              <w:rPr>
                <w:noProof/>
                <w:webHidden/>
              </w:rPr>
              <w:fldChar w:fldCharType="begin"/>
            </w:r>
            <w:r w:rsidR="00232EA6">
              <w:rPr>
                <w:noProof/>
                <w:webHidden/>
              </w:rPr>
              <w:instrText xml:space="preserve"> PAGEREF _Toc8294041 \h </w:instrText>
            </w:r>
            <w:r w:rsidR="00232EA6">
              <w:rPr>
                <w:noProof/>
                <w:webHidden/>
              </w:rPr>
            </w:r>
            <w:r w:rsidR="00232EA6">
              <w:rPr>
                <w:noProof/>
                <w:webHidden/>
              </w:rPr>
              <w:fldChar w:fldCharType="separate"/>
            </w:r>
            <w:r w:rsidR="00232EA6">
              <w:rPr>
                <w:noProof/>
                <w:webHidden/>
              </w:rPr>
              <w:t>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2" w:history="1">
            <w:r w:rsidR="00232EA6" w:rsidRPr="006F6B18">
              <w:rPr>
                <w:rStyle w:val="Hyperlink"/>
                <w:noProof/>
                <w:lang w:eastAsia="de-CH"/>
              </w:rPr>
              <w:t>1.1</w:t>
            </w:r>
            <w:r w:rsidR="00232EA6">
              <w:rPr>
                <w:rFonts w:asciiTheme="minorHAnsi" w:eastAsiaTheme="minorEastAsia" w:hAnsiTheme="minorHAnsi"/>
                <w:noProof/>
                <w:sz w:val="22"/>
                <w:lang w:eastAsia="de-CH"/>
              </w:rPr>
              <w:tab/>
            </w:r>
            <w:r w:rsidR="00232EA6" w:rsidRPr="006F6B18">
              <w:rPr>
                <w:rStyle w:val="Hyperlink"/>
                <w:noProof/>
                <w:lang w:eastAsia="de-CH"/>
              </w:rPr>
              <w:t>Ausgangssituation</w:t>
            </w:r>
            <w:r w:rsidR="00232EA6">
              <w:rPr>
                <w:noProof/>
                <w:webHidden/>
              </w:rPr>
              <w:tab/>
            </w:r>
            <w:r w:rsidR="00232EA6">
              <w:rPr>
                <w:noProof/>
                <w:webHidden/>
              </w:rPr>
              <w:fldChar w:fldCharType="begin"/>
            </w:r>
            <w:r w:rsidR="00232EA6">
              <w:rPr>
                <w:noProof/>
                <w:webHidden/>
              </w:rPr>
              <w:instrText xml:space="preserve"> PAGEREF _Toc8294042 \h </w:instrText>
            </w:r>
            <w:r w:rsidR="00232EA6">
              <w:rPr>
                <w:noProof/>
                <w:webHidden/>
              </w:rPr>
            </w:r>
            <w:r w:rsidR="00232EA6">
              <w:rPr>
                <w:noProof/>
                <w:webHidden/>
              </w:rPr>
              <w:fldChar w:fldCharType="separate"/>
            </w:r>
            <w:r w:rsidR="00232EA6">
              <w:rPr>
                <w:noProof/>
                <w:webHidden/>
              </w:rPr>
              <w:t>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3" w:history="1">
            <w:r w:rsidR="00232EA6" w:rsidRPr="006F6B18">
              <w:rPr>
                <w:rStyle w:val="Hyperlink"/>
                <w:noProof/>
                <w:lang w:eastAsia="de-CH"/>
              </w:rPr>
              <w:t>1.2</w:t>
            </w:r>
            <w:r w:rsidR="00232EA6">
              <w:rPr>
                <w:rFonts w:asciiTheme="minorHAnsi" w:eastAsiaTheme="minorEastAsia" w:hAnsiTheme="minorHAnsi"/>
                <w:noProof/>
                <w:sz w:val="22"/>
                <w:lang w:eastAsia="de-CH"/>
              </w:rPr>
              <w:tab/>
            </w:r>
            <w:r w:rsidR="00232EA6" w:rsidRPr="006F6B18">
              <w:rPr>
                <w:rStyle w:val="Hyperlink"/>
                <w:noProof/>
                <w:lang w:eastAsia="de-CH"/>
              </w:rPr>
              <w:t>Ziel</w:t>
            </w:r>
            <w:r w:rsidR="00232EA6">
              <w:rPr>
                <w:noProof/>
                <w:webHidden/>
              </w:rPr>
              <w:tab/>
            </w:r>
            <w:r w:rsidR="00232EA6">
              <w:rPr>
                <w:noProof/>
                <w:webHidden/>
              </w:rPr>
              <w:fldChar w:fldCharType="begin"/>
            </w:r>
            <w:r w:rsidR="00232EA6">
              <w:rPr>
                <w:noProof/>
                <w:webHidden/>
              </w:rPr>
              <w:instrText xml:space="preserve"> PAGEREF _Toc8294043 \h </w:instrText>
            </w:r>
            <w:r w:rsidR="00232EA6">
              <w:rPr>
                <w:noProof/>
                <w:webHidden/>
              </w:rPr>
            </w:r>
            <w:r w:rsidR="00232EA6">
              <w:rPr>
                <w:noProof/>
                <w:webHidden/>
              </w:rPr>
              <w:fldChar w:fldCharType="separate"/>
            </w:r>
            <w:r w:rsidR="00232EA6">
              <w:rPr>
                <w:noProof/>
                <w:webHidden/>
              </w:rPr>
              <w:t>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4" w:history="1">
            <w:r w:rsidR="00232EA6" w:rsidRPr="006F6B18">
              <w:rPr>
                <w:rStyle w:val="Hyperlink"/>
                <w:noProof/>
                <w:lang w:eastAsia="de-CH"/>
              </w:rPr>
              <w:t>1.3</w:t>
            </w:r>
            <w:r w:rsidR="00232EA6">
              <w:rPr>
                <w:rFonts w:asciiTheme="minorHAnsi" w:eastAsiaTheme="minorEastAsia" w:hAnsiTheme="minorHAnsi"/>
                <w:noProof/>
                <w:sz w:val="22"/>
                <w:lang w:eastAsia="de-CH"/>
              </w:rPr>
              <w:tab/>
            </w:r>
            <w:r w:rsidR="00232EA6" w:rsidRPr="006F6B18">
              <w:rPr>
                <w:rStyle w:val="Hyperlink"/>
                <w:noProof/>
                <w:lang w:eastAsia="de-CH"/>
              </w:rPr>
              <w:t>Umsetzung</w:t>
            </w:r>
            <w:r w:rsidR="00232EA6">
              <w:rPr>
                <w:noProof/>
                <w:webHidden/>
              </w:rPr>
              <w:tab/>
            </w:r>
            <w:r w:rsidR="00232EA6">
              <w:rPr>
                <w:noProof/>
                <w:webHidden/>
              </w:rPr>
              <w:fldChar w:fldCharType="begin"/>
            </w:r>
            <w:r w:rsidR="00232EA6">
              <w:rPr>
                <w:noProof/>
                <w:webHidden/>
              </w:rPr>
              <w:instrText xml:space="preserve"> PAGEREF _Toc8294044 \h </w:instrText>
            </w:r>
            <w:r w:rsidR="00232EA6">
              <w:rPr>
                <w:noProof/>
                <w:webHidden/>
              </w:rPr>
            </w:r>
            <w:r w:rsidR="00232EA6">
              <w:rPr>
                <w:noProof/>
                <w:webHidden/>
              </w:rPr>
              <w:fldChar w:fldCharType="separate"/>
            </w:r>
            <w:r w:rsidR="00232EA6">
              <w:rPr>
                <w:noProof/>
                <w:webHidden/>
              </w:rPr>
              <w:t>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5" w:history="1">
            <w:r w:rsidR="00232EA6" w:rsidRPr="006F6B18">
              <w:rPr>
                <w:rStyle w:val="Hyperlink"/>
                <w:noProof/>
                <w:lang w:eastAsia="de-CH"/>
              </w:rPr>
              <w:t>1.4</w:t>
            </w:r>
            <w:r w:rsidR="00232EA6">
              <w:rPr>
                <w:rFonts w:asciiTheme="minorHAnsi" w:eastAsiaTheme="minorEastAsia" w:hAnsiTheme="minorHAnsi"/>
                <w:noProof/>
                <w:sz w:val="22"/>
                <w:lang w:eastAsia="de-CH"/>
              </w:rPr>
              <w:tab/>
            </w:r>
            <w:r w:rsidR="00232EA6" w:rsidRPr="006F6B18">
              <w:rPr>
                <w:rStyle w:val="Hyperlink"/>
                <w:noProof/>
                <w:lang w:eastAsia="de-CH"/>
              </w:rPr>
              <w:t>Ergebnis</w:t>
            </w:r>
            <w:r w:rsidR="00232EA6">
              <w:rPr>
                <w:noProof/>
                <w:webHidden/>
              </w:rPr>
              <w:tab/>
            </w:r>
            <w:r w:rsidR="00232EA6">
              <w:rPr>
                <w:noProof/>
                <w:webHidden/>
              </w:rPr>
              <w:fldChar w:fldCharType="begin"/>
            </w:r>
            <w:r w:rsidR="00232EA6">
              <w:rPr>
                <w:noProof/>
                <w:webHidden/>
              </w:rPr>
              <w:instrText xml:space="preserve"> PAGEREF _Toc8294045 \h </w:instrText>
            </w:r>
            <w:r w:rsidR="00232EA6">
              <w:rPr>
                <w:noProof/>
                <w:webHidden/>
              </w:rPr>
            </w:r>
            <w:r w:rsidR="00232EA6">
              <w:rPr>
                <w:noProof/>
                <w:webHidden/>
              </w:rPr>
              <w:fldChar w:fldCharType="separate"/>
            </w:r>
            <w:r w:rsidR="00232EA6">
              <w:rPr>
                <w:noProof/>
                <w:webHidden/>
              </w:rPr>
              <w:t>6</w:t>
            </w:r>
            <w:r w:rsidR="00232EA6">
              <w:rPr>
                <w:noProof/>
                <w:webHidden/>
              </w:rPr>
              <w:fldChar w:fldCharType="end"/>
            </w:r>
          </w:hyperlink>
        </w:p>
        <w:p w:rsidR="00232EA6" w:rsidRDefault="007B4302">
          <w:pPr>
            <w:pStyle w:val="Verzeichnis1"/>
            <w:rPr>
              <w:rFonts w:asciiTheme="minorHAnsi" w:eastAsiaTheme="minorEastAsia" w:hAnsiTheme="minorHAnsi"/>
              <w:noProof/>
              <w:color w:val="auto"/>
              <w:lang w:eastAsia="de-CH"/>
            </w:rPr>
          </w:pPr>
          <w:hyperlink w:anchor="_Toc8294046" w:history="1">
            <w:r w:rsidR="00232EA6" w:rsidRPr="006F6B18">
              <w:rPr>
                <w:rStyle w:val="Hyperlink"/>
                <w:noProof/>
                <w:lang w:eastAsia="de-CH"/>
              </w:rPr>
              <w:t>Teil 1: Ablauf und Umfeld</w:t>
            </w:r>
            <w:r w:rsidR="00232EA6">
              <w:rPr>
                <w:noProof/>
                <w:webHidden/>
              </w:rPr>
              <w:tab/>
            </w:r>
            <w:r w:rsidR="00232EA6">
              <w:rPr>
                <w:noProof/>
                <w:webHidden/>
              </w:rPr>
              <w:fldChar w:fldCharType="begin"/>
            </w:r>
            <w:r w:rsidR="00232EA6">
              <w:rPr>
                <w:noProof/>
                <w:webHidden/>
              </w:rPr>
              <w:instrText xml:space="preserve"> PAGEREF _Toc8294046 \h </w:instrText>
            </w:r>
            <w:r w:rsidR="00232EA6">
              <w:rPr>
                <w:noProof/>
                <w:webHidden/>
              </w:rPr>
            </w:r>
            <w:r w:rsidR="00232EA6">
              <w:rPr>
                <w:noProof/>
                <w:webHidden/>
              </w:rPr>
              <w:fldChar w:fldCharType="separate"/>
            </w:r>
            <w:r w:rsidR="00232EA6">
              <w:rPr>
                <w:noProof/>
                <w:webHidden/>
              </w:rPr>
              <w:t>7</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47" w:history="1">
            <w:r w:rsidR="00232EA6" w:rsidRPr="006F6B18">
              <w:rPr>
                <w:rStyle w:val="Hyperlink"/>
                <w:noProof/>
                <w:lang w:eastAsia="de-CH"/>
              </w:rPr>
              <w:t>2</w:t>
            </w:r>
            <w:r w:rsidR="00232EA6">
              <w:rPr>
                <w:rFonts w:asciiTheme="minorHAnsi" w:eastAsiaTheme="minorEastAsia" w:hAnsiTheme="minorHAnsi"/>
                <w:noProof/>
                <w:lang w:eastAsia="de-CH"/>
              </w:rPr>
              <w:tab/>
            </w:r>
            <w:r w:rsidR="00232EA6" w:rsidRPr="006F6B18">
              <w:rPr>
                <w:rStyle w:val="Hyperlink"/>
                <w:noProof/>
                <w:lang w:eastAsia="de-CH"/>
              </w:rPr>
              <w:t>Detaillierte Aufgabenstellung</w:t>
            </w:r>
            <w:r w:rsidR="00232EA6">
              <w:rPr>
                <w:noProof/>
                <w:webHidden/>
              </w:rPr>
              <w:tab/>
            </w:r>
            <w:r w:rsidR="00232EA6">
              <w:rPr>
                <w:noProof/>
                <w:webHidden/>
              </w:rPr>
              <w:fldChar w:fldCharType="begin"/>
            </w:r>
            <w:r w:rsidR="00232EA6">
              <w:rPr>
                <w:noProof/>
                <w:webHidden/>
              </w:rPr>
              <w:instrText xml:space="preserve"> PAGEREF _Toc8294047 \h </w:instrText>
            </w:r>
            <w:r w:rsidR="00232EA6">
              <w:rPr>
                <w:noProof/>
                <w:webHidden/>
              </w:rPr>
            </w:r>
            <w:r w:rsidR="00232EA6">
              <w:rPr>
                <w:noProof/>
                <w:webHidden/>
              </w:rPr>
              <w:fldChar w:fldCharType="separate"/>
            </w:r>
            <w:r w:rsidR="00232EA6">
              <w:rPr>
                <w:noProof/>
                <w:webHidden/>
              </w:rPr>
              <w:t>7</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8" w:history="1">
            <w:r w:rsidR="00232EA6" w:rsidRPr="006F6B18">
              <w:rPr>
                <w:rStyle w:val="Hyperlink"/>
                <w:noProof/>
                <w:lang w:eastAsia="de-CH"/>
              </w:rPr>
              <w:t>2.1</w:t>
            </w:r>
            <w:r w:rsidR="00232EA6">
              <w:rPr>
                <w:rFonts w:asciiTheme="minorHAnsi" w:eastAsiaTheme="minorEastAsia" w:hAnsiTheme="minorHAnsi"/>
                <w:noProof/>
                <w:sz w:val="22"/>
                <w:lang w:eastAsia="de-CH"/>
              </w:rPr>
              <w:tab/>
            </w:r>
            <w:r w:rsidR="00232EA6" w:rsidRPr="006F6B18">
              <w:rPr>
                <w:rStyle w:val="Hyperlink"/>
                <w:noProof/>
                <w:lang w:eastAsia="de-CH"/>
              </w:rPr>
              <w:t>Ausgangslage</w:t>
            </w:r>
            <w:r w:rsidR="00232EA6">
              <w:rPr>
                <w:noProof/>
                <w:webHidden/>
              </w:rPr>
              <w:tab/>
            </w:r>
            <w:r w:rsidR="00232EA6">
              <w:rPr>
                <w:noProof/>
                <w:webHidden/>
              </w:rPr>
              <w:fldChar w:fldCharType="begin"/>
            </w:r>
            <w:r w:rsidR="00232EA6">
              <w:rPr>
                <w:noProof/>
                <w:webHidden/>
              </w:rPr>
              <w:instrText xml:space="preserve"> PAGEREF _Toc8294048 \h </w:instrText>
            </w:r>
            <w:r w:rsidR="00232EA6">
              <w:rPr>
                <w:noProof/>
                <w:webHidden/>
              </w:rPr>
            </w:r>
            <w:r w:rsidR="00232EA6">
              <w:rPr>
                <w:noProof/>
                <w:webHidden/>
              </w:rPr>
              <w:fldChar w:fldCharType="separate"/>
            </w:r>
            <w:r w:rsidR="00232EA6">
              <w:rPr>
                <w:noProof/>
                <w:webHidden/>
              </w:rPr>
              <w:t>7</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49" w:history="1">
            <w:r w:rsidR="00232EA6" w:rsidRPr="006F6B18">
              <w:rPr>
                <w:rStyle w:val="Hyperlink"/>
                <w:noProof/>
                <w:lang w:eastAsia="de-CH"/>
              </w:rPr>
              <w:t>2.2</w:t>
            </w:r>
            <w:r w:rsidR="00232EA6">
              <w:rPr>
                <w:rFonts w:asciiTheme="minorHAnsi" w:eastAsiaTheme="minorEastAsia" w:hAnsiTheme="minorHAnsi"/>
                <w:noProof/>
                <w:sz w:val="22"/>
                <w:lang w:eastAsia="de-CH"/>
              </w:rPr>
              <w:tab/>
            </w:r>
            <w:r w:rsidR="00232EA6" w:rsidRPr="006F6B18">
              <w:rPr>
                <w:rStyle w:val="Hyperlink"/>
                <w:noProof/>
                <w:lang w:eastAsia="de-CH"/>
              </w:rPr>
              <w:t>Detaillierte Aufgabenstellung</w:t>
            </w:r>
            <w:r w:rsidR="00232EA6">
              <w:rPr>
                <w:noProof/>
                <w:webHidden/>
              </w:rPr>
              <w:tab/>
            </w:r>
            <w:r w:rsidR="00232EA6">
              <w:rPr>
                <w:noProof/>
                <w:webHidden/>
              </w:rPr>
              <w:fldChar w:fldCharType="begin"/>
            </w:r>
            <w:r w:rsidR="00232EA6">
              <w:rPr>
                <w:noProof/>
                <w:webHidden/>
              </w:rPr>
              <w:instrText xml:space="preserve"> PAGEREF _Toc8294049 \h </w:instrText>
            </w:r>
            <w:r w:rsidR="00232EA6">
              <w:rPr>
                <w:noProof/>
                <w:webHidden/>
              </w:rPr>
            </w:r>
            <w:r w:rsidR="00232EA6">
              <w:rPr>
                <w:noProof/>
                <w:webHidden/>
              </w:rPr>
              <w:fldChar w:fldCharType="separate"/>
            </w:r>
            <w:r w:rsidR="00232EA6">
              <w:rPr>
                <w:noProof/>
                <w:webHidden/>
              </w:rPr>
              <w:t>7</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0" w:history="1">
            <w:r w:rsidR="00232EA6" w:rsidRPr="006F6B18">
              <w:rPr>
                <w:rStyle w:val="Hyperlink"/>
                <w:noProof/>
                <w:lang w:eastAsia="de-CH"/>
              </w:rPr>
              <w:t>2.3</w:t>
            </w:r>
            <w:r w:rsidR="00232EA6">
              <w:rPr>
                <w:rFonts w:asciiTheme="minorHAnsi" w:eastAsiaTheme="minorEastAsia" w:hAnsiTheme="minorHAnsi"/>
                <w:noProof/>
                <w:sz w:val="22"/>
                <w:lang w:eastAsia="de-CH"/>
              </w:rPr>
              <w:tab/>
            </w:r>
            <w:r w:rsidR="00232EA6" w:rsidRPr="006F6B18">
              <w:rPr>
                <w:rStyle w:val="Hyperlink"/>
                <w:noProof/>
                <w:lang w:eastAsia="de-CH"/>
              </w:rPr>
              <w:t>Tests</w:t>
            </w:r>
            <w:r w:rsidR="00232EA6">
              <w:rPr>
                <w:noProof/>
                <w:webHidden/>
              </w:rPr>
              <w:tab/>
            </w:r>
            <w:r w:rsidR="00232EA6">
              <w:rPr>
                <w:noProof/>
                <w:webHidden/>
              </w:rPr>
              <w:fldChar w:fldCharType="begin"/>
            </w:r>
            <w:r w:rsidR="00232EA6">
              <w:rPr>
                <w:noProof/>
                <w:webHidden/>
              </w:rPr>
              <w:instrText xml:space="preserve"> PAGEREF _Toc8294050 \h </w:instrText>
            </w:r>
            <w:r w:rsidR="00232EA6">
              <w:rPr>
                <w:noProof/>
                <w:webHidden/>
              </w:rPr>
            </w:r>
            <w:r w:rsidR="00232EA6">
              <w:rPr>
                <w:noProof/>
                <w:webHidden/>
              </w:rPr>
              <w:fldChar w:fldCharType="separate"/>
            </w:r>
            <w:r w:rsidR="00232EA6">
              <w:rPr>
                <w:noProof/>
                <w:webHidden/>
              </w:rPr>
              <w:t>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1" w:history="1">
            <w:r w:rsidR="00232EA6" w:rsidRPr="006F6B18">
              <w:rPr>
                <w:rStyle w:val="Hyperlink"/>
                <w:noProof/>
                <w:lang w:eastAsia="de-CH"/>
              </w:rPr>
              <w:t>2.4</w:t>
            </w:r>
            <w:r w:rsidR="00232EA6">
              <w:rPr>
                <w:rFonts w:asciiTheme="minorHAnsi" w:eastAsiaTheme="minorEastAsia" w:hAnsiTheme="minorHAnsi"/>
                <w:noProof/>
                <w:sz w:val="22"/>
                <w:lang w:eastAsia="de-CH"/>
              </w:rPr>
              <w:tab/>
            </w:r>
            <w:r w:rsidR="00232EA6" w:rsidRPr="006F6B18">
              <w:rPr>
                <w:rStyle w:val="Hyperlink"/>
                <w:noProof/>
                <w:lang w:eastAsia="de-CH"/>
              </w:rPr>
              <w:t>Mittel und Methoden</w:t>
            </w:r>
            <w:r w:rsidR="00232EA6">
              <w:rPr>
                <w:noProof/>
                <w:webHidden/>
              </w:rPr>
              <w:tab/>
            </w:r>
            <w:r w:rsidR="00232EA6">
              <w:rPr>
                <w:noProof/>
                <w:webHidden/>
              </w:rPr>
              <w:fldChar w:fldCharType="begin"/>
            </w:r>
            <w:r w:rsidR="00232EA6">
              <w:rPr>
                <w:noProof/>
                <w:webHidden/>
              </w:rPr>
              <w:instrText xml:space="preserve"> PAGEREF _Toc8294051 \h </w:instrText>
            </w:r>
            <w:r w:rsidR="00232EA6">
              <w:rPr>
                <w:noProof/>
                <w:webHidden/>
              </w:rPr>
            </w:r>
            <w:r w:rsidR="00232EA6">
              <w:rPr>
                <w:noProof/>
                <w:webHidden/>
              </w:rPr>
              <w:fldChar w:fldCharType="separate"/>
            </w:r>
            <w:r w:rsidR="00232EA6">
              <w:rPr>
                <w:noProof/>
                <w:webHidden/>
              </w:rPr>
              <w:t>10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2" w:history="1">
            <w:r w:rsidR="00232EA6" w:rsidRPr="006F6B18">
              <w:rPr>
                <w:rStyle w:val="Hyperlink"/>
                <w:noProof/>
                <w:lang w:eastAsia="de-CH"/>
              </w:rPr>
              <w:t>2.5</w:t>
            </w:r>
            <w:r w:rsidR="00232EA6">
              <w:rPr>
                <w:rFonts w:asciiTheme="minorHAnsi" w:eastAsiaTheme="minorEastAsia" w:hAnsiTheme="minorHAnsi"/>
                <w:noProof/>
                <w:sz w:val="22"/>
                <w:lang w:eastAsia="de-CH"/>
              </w:rPr>
              <w:tab/>
            </w:r>
            <w:r w:rsidR="00232EA6" w:rsidRPr="006F6B18">
              <w:rPr>
                <w:rStyle w:val="Hyperlink"/>
                <w:noProof/>
                <w:lang w:eastAsia="de-CH"/>
              </w:rPr>
              <w:t>Vorkenntnisse</w:t>
            </w:r>
            <w:r w:rsidR="00232EA6">
              <w:rPr>
                <w:noProof/>
                <w:webHidden/>
              </w:rPr>
              <w:tab/>
            </w:r>
            <w:r w:rsidR="00232EA6">
              <w:rPr>
                <w:noProof/>
                <w:webHidden/>
              </w:rPr>
              <w:fldChar w:fldCharType="begin"/>
            </w:r>
            <w:r w:rsidR="00232EA6">
              <w:rPr>
                <w:noProof/>
                <w:webHidden/>
              </w:rPr>
              <w:instrText xml:space="preserve"> PAGEREF _Toc8294052 \h </w:instrText>
            </w:r>
            <w:r w:rsidR="00232EA6">
              <w:rPr>
                <w:noProof/>
                <w:webHidden/>
              </w:rPr>
            </w:r>
            <w:r w:rsidR="00232EA6">
              <w:rPr>
                <w:noProof/>
                <w:webHidden/>
              </w:rPr>
              <w:fldChar w:fldCharType="separate"/>
            </w:r>
            <w:r w:rsidR="00232EA6">
              <w:rPr>
                <w:noProof/>
                <w:webHidden/>
              </w:rPr>
              <w:t>10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3" w:history="1">
            <w:r w:rsidR="00232EA6" w:rsidRPr="006F6B18">
              <w:rPr>
                <w:rStyle w:val="Hyperlink"/>
                <w:noProof/>
                <w:lang w:eastAsia="de-CH"/>
              </w:rPr>
              <w:t>2.6</w:t>
            </w:r>
            <w:r w:rsidR="00232EA6">
              <w:rPr>
                <w:rFonts w:asciiTheme="minorHAnsi" w:eastAsiaTheme="minorEastAsia" w:hAnsiTheme="minorHAnsi"/>
                <w:noProof/>
                <w:sz w:val="22"/>
                <w:lang w:eastAsia="de-CH"/>
              </w:rPr>
              <w:tab/>
            </w:r>
            <w:r w:rsidR="00232EA6" w:rsidRPr="006F6B18">
              <w:rPr>
                <w:rStyle w:val="Hyperlink"/>
                <w:noProof/>
                <w:lang w:eastAsia="de-CH"/>
              </w:rPr>
              <w:t>Vorarbeiten</w:t>
            </w:r>
            <w:r w:rsidR="00232EA6">
              <w:rPr>
                <w:noProof/>
                <w:webHidden/>
              </w:rPr>
              <w:tab/>
            </w:r>
            <w:r w:rsidR="00232EA6">
              <w:rPr>
                <w:noProof/>
                <w:webHidden/>
              </w:rPr>
              <w:fldChar w:fldCharType="begin"/>
            </w:r>
            <w:r w:rsidR="00232EA6">
              <w:rPr>
                <w:noProof/>
                <w:webHidden/>
              </w:rPr>
              <w:instrText xml:space="preserve"> PAGEREF _Toc8294053 \h </w:instrText>
            </w:r>
            <w:r w:rsidR="00232EA6">
              <w:rPr>
                <w:noProof/>
                <w:webHidden/>
              </w:rPr>
            </w:r>
            <w:r w:rsidR="00232EA6">
              <w:rPr>
                <w:noProof/>
                <w:webHidden/>
              </w:rPr>
              <w:fldChar w:fldCharType="separate"/>
            </w:r>
            <w:r w:rsidR="00232EA6">
              <w:rPr>
                <w:noProof/>
                <w:webHidden/>
              </w:rPr>
              <w:t>10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4" w:history="1">
            <w:r w:rsidR="00232EA6" w:rsidRPr="006F6B18">
              <w:rPr>
                <w:rStyle w:val="Hyperlink"/>
                <w:noProof/>
                <w:lang w:eastAsia="de-CH"/>
              </w:rPr>
              <w:t>2.7</w:t>
            </w:r>
            <w:r w:rsidR="00232EA6">
              <w:rPr>
                <w:rFonts w:asciiTheme="minorHAnsi" w:eastAsiaTheme="minorEastAsia" w:hAnsiTheme="minorHAnsi"/>
                <w:noProof/>
                <w:sz w:val="22"/>
                <w:lang w:eastAsia="de-CH"/>
              </w:rPr>
              <w:tab/>
            </w:r>
            <w:r w:rsidR="00232EA6" w:rsidRPr="006F6B18">
              <w:rPr>
                <w:rStyle w:val="Hyperlink"/>
                <w:noProof/>
                <w:lang w:eastAsia="de-CH"/>
              </w:rPr>
              <w:t>Neue Lerninhalte</w:t>
            </w:r>
            <w:r w:rsidR="00232EA6">
              <w:rPr>
                <w:noProof/>
                <w:webHidden/>
              </w:rPr>
              <w:tab/>
            </w:r>
            <w:r w:rsidR="00232EA6">
              <w:rPr>
                <w:noProof/>
                <w:webHidden/>
              </w:rPr>
              <w:fldChar w:fldCharType="begin"/>
            </w:r>
            <w:r w:rsidR="00232EA6">
              <w:rPr>
                <w:noProof/>
                <w:webHidden/>
              </w:rPr>
              <w:instrText xml:space="preserve"> PAGEREF _Toc8294054 \h </w:instrText>
            </w:r>
            <w:r w:rsidR="00232EA6">
              <w:rPr>
                <w:noProof/>
                <w:webHidden/>
              </w:rPr>
            </w:r>
            <w:r w:rsidR="00232EA6">
              <w:rPr>
                <w:noProof/>
                <w:webHidden/>
              </w:rPr>
              <w:fldChar w:fldCharType="separate"/>
            </w:r>
            <w:r w:rsidR="00232EA6">
              <w:rPr>
                <w:noProof/>
                <w:webHidden/>
              </w:rPr>
              <w:t>11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5" w:history="1">
            <w:r w:rsidR="00232EA6" w:rsidRPr="006F6B18">
              <w:rPr>
                <w:rStyle w:val="Hyperlink"/>
                <w:noProof/>
                <w:lang w:eastAsia="de-CH"/>
              </w:rPr>
              <w:t>2.8</w:t>
            </w:r>
            <w:r w:rsidR="00232EA6">
              <w:rPr>
                <w:rFonts w:asciiTheme="minorHAnsi" w:eastAsiaTheme="minorEastAsia" w:hAnsiTheme="minorHAnsi"/>
                <w:noProof/>
                <w:sz w:val="22"/>
                <w:lang w:eastAsia="de-CH"/>
              </w:rPr>
              <w:tab/>
            </w:r>
            <w:r w:rsidR="00232EA6" w:rsidRPr="006F6B18">
              <w:rPr>
                <w:rStyle w:val="Hyperlink"/>
                <w:noProof/>
                <w:lang w:eastAsia="de-CH"/>
              </w:rPr>
              <w:t>Arbeiten in den letzten 6 Monaten</w:t>
            </w:r>
            <w:r w:rsidR="00232EA6">
              <w:rPr>
                <w:noProof/>
                <w:webHidden/>
              </w:rPr>
              <w:tab/>
            </w:r>
            <w:r w:rsidR="00232EA6">
              <w:rPr>
                <w:noProof/>
                <w:webHidden/>
              </w:rPr>
              <w:fldChar w:fldCharType="begin"/>
            </w:r>
            <w:r w:rsidR="00232EA6">
              <w:rPr>
                <w:noProof/>
                <w:webHidden/>
              </w:rPr>
              <w:instrText xml:space="preserve"> PAGEREF _Toc8294055 \h </w:instrText>
            </w:r>
            <w:r w:rsidR="00232EA6">
              <w:rPr>
                <w:noProof/>
                <w:webHidden/>
              </w:rPr>
            </w:r>
            <w:r w:rsidR="00232EA6">
              <w:rPr>
                <w:noProof/>
                <w:webHidden/>
              </w:rPr>
              <w:fldChar w:fldCharType="separate"/>
            </w:r>
            <w:r w:rsidR="00232EA6">
              <w:rPr>
                <w:noProof/>
                <w:webHidden/>
              </w:rPr>
              <w:t>11</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56" w:history="1">
            <w:r w:rsidR="00232EA6" w:rsidRPr="006F6B18">
              <w:rPr>
                <w:rStyle w:val="Hyperlink"/>
                <w:noProof/>
                <w:lang w:eastAsia="de-CH"/>
              </w:rPr>
              <w:t>3</w:t>
            </w:r>
            <w:r w:rsidR="00232EA6">
              <w:rPr>
                <w:rFonts w:asciiTheme="minorHAnsi" w:eastAsiaTheme="minorEastAsia" w:hAnsiTheme="minorHAnsi"/>
                <w:noProof/>
                <w:lang w:eastAsia="de-CH"/>
              </w:rPr>
              <w:tab/>
            </w:r>
            <w:r w:rsidR="00232EA6" w:rsidRPr="006F6B18">
              <w:rPr>
                <w:rStyle w:val="Hyperlink"/>
                <w:noProof/>
                <w:lang w:eastAsia="de-CH"/>
              </w:rPr>
              <w:t>Analyse der Aufgabenstellung</w:t>
            </w:r>
            <w:r w:rsidR="00232EA6">
              <w:rPr>
                <w:noProof/>
                <w:webHidden/>
              </w:rPr>
              <w:tab/>
            </w:r>
            <w:r w:rsidR="00232EA6">
              <w:rPr>
                <w:noProof/>
                <w:webHidden/>
              </w:rPr>
              <w:fldChar w:fldCharType="begin"/>
            </w:r>
            <w:r w:rsidR="00232EA6">
              <w:rPr>
                <w:noProof/>
                <w:webHidden/>
              </w:rPr>
              <w:instrText xml:space="preserve"> PAGEREF _Toc8294056 \h </w:instrText>
            </w:r>
            <w:r w:rsidR="00232EA6">
              <w:rPr>
                <w:noProof/>
                <w:webHidden/>
              </w:rPr>
            </w:r>
            <w:r w:rsidR="00232EA6">
              <w:rPr>
                <w:noProof/>
                <w:webHidden/>
              </w:rPr>
              <w:fldChar w:fldCharType="separate"/>
            </w:r>
            <w:r w:rsidR="00232EA6">
              <w:rPr>
                <w:noProof/>
                <w:webHidden/>
              </w:rPr>
              <w:t>12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7" w:history="1">
            <w:r w:rsidR="00232EA6" w:rsidRPr="006F6B18">
              <w:rPr>
                <w:rStyle w:val="Hyperlink"/>
                <w:noProof/>
                <w:lang w:eastAsia="de-CH"/>
              </w:rPr>
              <w:t>3.1</w:t>
            </w:r>
            <w:r w:rsidR="00232EA6">
              <w:rPr>
                <w:rFonts w:asciiTheme="minorHAnsi" w:eastAsiaTheme="minorEastAsia" w:hAnsiTheme="minorHAnsi"/>
                <w:noProof/>
                <w:sz w:val="22"/>
                <w:lang w:eastAsia="de-CH"/>
              </w:rPr>
              <w:tab/>
            </w:r>
            <w:r w:rsidR="00232EA6" w:rsidRPr="006F6B18">
              <w:rPr>
                <w:rStyle w:val="Hyperlink"/>
                <w:noProof/>
                <w:lang w:eastAsia="de-CH"/>
              </w:rPr>
              <w:t>Kurzfassung Ist/Soll</w:t>
            </w:r>
            <w:r w:rsidR="00232EA6">
              <w:rPr>
                <w:noProof/>
                <w:webHidden/>
              </w:rPr>
              <w:tab/>
            </w:r>
            <w:r w:rsidR="00232EA6">
              <w:rPr>
                <w:noProof/>
                <w:webHidden/>
              </w:rPr>
              <w:fldChar w:fldCharType="begin"/>
            </w:r>
            <w:r w:rsidR="00232EA6">
              <w:rPr>
                <w:noProof/>
                <w:webHidden/>
              </w:rPr>
              <w:instrText xml:space="preserve"> PAGEREF _Toc8294057 \h </w:instrText>
            </w:r>
            <w:r w:rsidR="00232EA6">
              <w:rPr>
                <w:noProof/>
                <w:webHidden/>
              </w:rPr>
            </w:r>
            <w:r w:rsidR="00232EA6">
              <w:rPr>
                <w:noProof/>
                <w:webHidden/>
              </w:rPr>
              <w:fldChar w:fldCharType="separate"/>
            </w:r>
            <w:r w:rsidR="00232EA6">
              <w:rPr>
                <w:noProof/>
                <w:webHidden/>
              </w:rPr>
              <w:t>12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8" w:history="1">
            <w:r w:rsidR="00232EA6" w:rsidRPr="006F6B18">
              <w:rPr>
                <w:rStyle w:val="Hyperlink"/>
                <w:noProof/>
                <w:lang w:eastAsia="de-CH"/>
              </w:rPr>
              <w:t>3.2</w:t>
            </w:r>
            <w:r w:rsidR="00232EA6">
              <w:rPr>
                <w:rFonts w:asciiTheme="minorHAnsi" w:eastAsiaTheme="minorEastAsia" w:hAnsiTheme="minorHAnsi"/>
                <w:noProof/>
                <w:sz w:val="22"/>
                <w:lang w:eastAsia="de-CH"/>
              </w:rPr>
              <w:tab/>
            </w:r>
            <w:r w:rsidR="00232EA6" w:rsidRPr="006F6B18">
              <w:rPr>
                <w:rStyle w:val="Hyperlink"/>
                <w:noProof/>
                <w:lang w:eastAsia="de-CH"/>
              </w:rPr>
              <w:t>Messbare Ziele</w:t>
            </w:r>
            <w:r w:rsidR="00232EA6">
              <w:rPr>
                <w:noProof/>
                <w:webHidden/>
              </w:rPr>
              <w:tab/>
            </w:r>
            <w:r w:rsidR="00232EA6">
              <w:rPr>
                <w:noProof/>
                <w:webHidden/>
              </w:rPr>
              <w:fldChar w:fldCharType="begin"/>
            </w:r>
            <w:r w:rsidR="00232EA6">
              <w:rPr>
                <w:noProof/>
                <w:webHidden/>
              </w:rPr>
              <w:instrText xml:space="preserve"> PAGEREF _Toc8294058 \h </w:instrText>
            </w:r>
            <w:r w:rsidR="00232EA6">
              <w:rPr>
                <w:noProof/>
                <w:webHidden/>
              </w:rPr>
            </w:r>
            <w:r w:rsidR="00232EA6">
              <w:rPr>
                <w:noProof/>
                <w:webHidden/>
              </w:rPr>
              <w:fldChar w:fldCharType="separate"/>
            </w:r>
            <w:r w:rsidR="00232EA6">
              <w:rPr>
                <w:noProof/>
                <w:webHidden/>
              </w:rPr>
              <w:t>12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59" w:history="1">
            <w:r w:rsidR="00232EA6" w:rsidRPr="006F6B18">
              <w:rPr>
                <w:rStyle w:val="Hyperlink"/>
                <w:noProof/>
                <w:lang w:eastAsia="de-CH"/>
              </w:rPr>
              <w:t>3.3</w:t>
            </w:r>
            <w:r w:rsidR="00232EA6">
              <w:rPr>
                <w:rFonts w:asciiTheme="minorHAnsi" w:eastAsiaTheme="minorEastAsia" w:hAnsiTheme="minorHAnsi"/>
                <w:noProof/>
                <w:sz w:val="22"/>
                <w:lang w:eastAsia="de-CH"/>
              </w:rPr>
              <w:tab/>
            </w:r>
            <w:r w:rsidR="00232EA6" w:rsidRPr="006F6B18">
              <w:rPr>
                <w:rStyle w:val="Hyperlink"/>
                <w:noProof/>
                <w:lang w:eastAsia="de-CH"/>
              </w:rPr>
              <w:t>Dokumentation</w:t>
            </w:r>
            <w:r w:rsidR="00232EA6">
              <w:rPr>
                <w:noProof/>
                <w:webHidden/>
              </w:rPr>
              <w:tab/>
            </w:r>
            <w:r w:rsidR="00232EA6">
              <w:rPr>
                <w:noProof/>
                <w:webHidden/>
              </w:rPr>
              <w:fldChar w:fldCharType="begin"/>
            </w:r>
            <w:r w:rsidR="00232EA6">
              <w:rPr>
                <w:noProof/>
                <w:webHidden/>
              </w:rPr>
              <w:instrText xml:space="preserve"> PAGEREF _Toc8294059 \h </w:instrText>
            </w:r>
            <w:r w:rsidR="00232EA6">
              <w:rPr>
                <w:noProof/>
                <w:webHidden/>
              </w:rPr>
            </w:r>
            <w:r w:rsidR="00232EA6">
              <w:rPr>
                <w:noProof/>
                <w:webHidden/>
              </w:rPr>
              <w:fldChar w:fldCharType="separate"/>
            </w:r>
            <w:r w:rsidR="00232EA6">
              <w:rPr>
                <w:noProof/>
                <w:webHidden/>
              </w:rPr>
              <w:t>12</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60" w:history="1">
            <w:r w:rsidR="00232EA6" w:rsidRPr="006F6B18">
              <w:rPr>
                <w:rStyle w:val="Hyperlink"/>
                <w:noProof/>
                <w:lang w:eastAsia="de-CH"/>
              </w:rPr>
              <w:t>4</w:t>
            </w:r>
            <w:r w:rsidR="00232EA6">
              <w:rPr>
                <w:rFonts w:asciiTheme="minorHAnsi" w:eastAsiaTheme="minorEastAsia" w:hAnsiTheme="minorHAnsi"/>
                <w:noProof/>
                <w:lang w:eastAsia="de-CH"/>
              </w:rPr>
              <w:tab/>
            </w:r>
            <w:r w:rsidR="00232EA6" w:rsidRPr="006F6B18">
              <w:rPr>
                <w:rStyle w:val="Hyperlink"/>
                <w:noProof/>
                <w:lang w:eastAsia="de-CH"/>
              </w:rPr>
              <w:t>Projektmanagement und Planung</w:t>
            </w:r>
            <w:r w:rsidR="00232EA6">
              <w:rPr>
                <w:noProof/>
                <w:webHidden/>
              </w:rPr>
              <w:tab/>
            </w:r>
            <w:r w:rsidR="00232EA6">
              <w:rPr>
                <w:noProof/>
                <w:webHidden/>
              </w:rPr>
              <w:fldChar w:fldCharType="begin"/>
            </w:r>
            <w:r w:rsidR="00232EA6">
              <w:rPr>
                <w:noProof/>
                <w:webHidden/>
              </w:rPr>
              <w:instrText xml:space="preserve"> PAGEREF _Toc8294060 \h </w:instrText>
            </w:r>
            <w:r w:rsidR="00232EA6">
              <w:rPr>
                <w:noProof/>
                <w:webHidden/>
              </w:rPr>
            </w:r>
            <w:r w:rsidR="00232EA6">
              <w:rPr>
                <w:noProof/>
                <w:webHidden/>
              </w:rPr>
              <w:fldChar w:fldCharType="separate"/>
            </w:r>
            <w:r w:rsidR="00232EA6">
              <w:rPr>
                <w:noProof/>
                <w:webHidden/>
              </w:rPr>
              <w:t>13</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61" w:history="1">
            <w:r w:rsidR="00232EA6" w:rsidRPr="006F6B18">
              <w:rPr>
                <w:rStyle w:val="Hyperlink"/>
                <w:noProof/>
                <w:lang w:eastAsia="de-CH"/>
              </w:rPr>
              <w:t>4.1</w:t>
            </w:r>
            <w:r w:rsidR="00232EA6">
              <w:rPr>
                <w:rFonts w:asciiTheme="minorHAnsi" w:eastAsiaTheme="minorEastAsia" w:hAnsiTheme="minorHAnsi"/>
                <w:noProof/>
                <w:sz w:val="22"/>
                <w:lang w:eastAsia="de-CH"/>
              </w:rPr>
              <w:tab/>
            </w:r>
            <w:r w:rsidR="00232EA6" w:rsidRPr="006F6B18">
              <w:rPr>
                <w:rStyle w:val="Hyperlink"/>
                <w:noProof/>
                <w:lang w:eastAsia="de-CH"/>
              </w:rPr>
              <w:t>Organisation</w:t>
            </w:r>
            <w:r w:rsidR="00232EA6">
              <w:rPr>
                <w:noProof/>
                <w:webHidden/>
              </w:rPr>
              <w:tab/>
            </w:r>
            <w:r w:rsidR="00232EA6">
              <w:rPr>
                <w:noProof/>
                <w:webHidden/>
              </w:rPr>
              <w:fldChar w:fldCharType="begin"/>
            </w:r>
            <w:r w:rsidR="00232EA6">
              <w:rPr>
                <w:noProof/>
                <w:webHidden/>
              </w:rPr>
              <w:instrText xml:space="preserve"> PAGEREF _Toc8294061 \h </w:instrText>
            </w:r>
            <w:r w:rsidR="00232EA6">
              <w:rPr>
                <w:noProof/>
                <w:webHidden/>
              </w:rPr>
            </w:r>
            <w:r w:rsidR="00232EA6">
              <w:rPr>
                <w:noProof/>
                <w:webHidden/>
              </w:rPr>
              <w:fldChar w:fldCharType="separate"/>
            </w:r>
            <w:r w:rsidR="00232EA6">
              <w:rPr>
                <w:noProof/>
                <w:webHidden/>
              </w:rPr>
              <w:t>13</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2" w:history="1">
            <w:r w:rsidR="00232EA6" w:rsidRPr="006F6B18">
              <w:rPr>
                <w:rStyle w:val="Hyperlink"/>
                <w:noProof/>
                <w:lang w:eastAsia="de-CH"/>
              </w:rPr>
              <w:t>4.1.1</w:t>
            </w:r>
            <w:r w:rsidR="00232EA6">
              <w:rPr>
                <w:rFonts w:asciiTheme="minorHAnsi" w:eastAsiaTheme="minorEastAsia" w:hAnsiTheme="minorHAnsi"/>
                <w:noProof/>
                <w:sz w:val="22"/>
                <w:lang w:eastAsia="de-CH"/>
              </w:rPr>
              <w:tab/>
            </w:r>
            <w:r w:rsidR="00232EA6" w:rsidRPr="006F6B18">
              <w:rPr>
                <w:rStyle w:val="Hyperlink"/>
                <w:noProof/>
                <w:lang w:eastAsia="de-CH"/>
              </w:rPr>
              <w:t>Zeitplan &amp; Termine</w:t>
            </w:r>
            <w:r w:rsidR="00232EA6">
              <w:rPr>
                <w:noProof/>
                <w:webHidden/>
              </w:rPr>
              <w:tab/>
            </w:r>
            <w:r w:rsidR="00232EA6">
              <w:rPr>
                <w:noProof/>
                <w:webHidden/>
              </w:rPr>
              <w:fldChar w:fldCharType="begin"/>
            </w:r>
            <w:r w:rsidR="00232EA6">
              <w:rPr>
                <w:noProof/>
                <w:webHidden/>
              </w:rPr>
              <w:instrText xml:space="preserve"> PAGEREF _Toc8294062 \h </w:instrText>
            </w:r>
            <w:r w:rsidR="00232EA6">
              <w:rPr>
                <w:noProof/>
                <w:webHidden/>
              </w:rPr>
            </w:r>
            <w:r w:rsidR="00232EA6">
              <w:rPr>
                <w:noProof/>
                <w:webHidden/>
              </w:rPr>
              <w:fldChar w:fldCharType="separate"/>
            </w:r>
            <w:r w:rsidR="00232EA6">
              <w:rPr>
                <w:noProof/>
                <w:webHidden/>
              </w:rPr>
              <w:t>13</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3" w:history="1">
            <w:r w:rsidR="00232EA6" w:rsidRPr="006F6B18">
              <w:rPr>
                <w:rStyle w:val="Hyperlink"/>
                <w:noProof/>
                <w:lang w:eastAsia="de-CH"/>
              </w:rPr>
              <w:t>4.1.2</w:t>
            </w:r>
            <w:r w:rsidR="00232EA6">
              <w:rPr>
                <w:rFonts w:asciiTheme="minorHAnsi" w:eastAsiaTheme="minorEastAsia" w:hAnsiTheme="minorHAnsi"/>
                <w:noProof/>
                <w:sz w:val="22"/>
                <w:lang w:eastAsia="de-CH"/>
              </w:rPr>
              <w:tab/>
            </w:r>
            <w:r w:rsidR="00232EA6" w:rsidRPr="006F6B18">
              <w:rPr>
                <w:rStyle w:val="Hyperlink"/>
                <w:noProof/>
                <w:lang w:eastAsia="de-CH"/>
              </w:rPr>
              <w:t>Projektaufbauorganisation</w:t>
            </w:r>
            <w:r w:rsidR="00232EA6">
              <w:rPr>
                <w:noProof/>
                <w:webHidden/>
              </w:rPr>
              <w:tab/>
            </w:r>
            <w:r w:rsidR="00232EA6">
              <w:rPr>
                <w:noProof/>
                <w:webHidden/>
              </w:rPr>
              <w:fldChar w:fldCharType="begin"/>
            </w:r>
            <w:r w:rsidR="00232EA6">
              <w:rPr>
                <w:noProof/>
                <w:webHidden/>
              </w:rPr>
              <w:instrText xml:space="preserve"> PAGEREF _Toc8294063 \h </w:instrText>
            </w:r>
            <w:r w:rsidR="00232EA6">
              <w:rPr>
                <w:noProof/>
                <w:webHidden/>
              </w:rPr>
            </w:r>
            <w:r w:rsidR="00232EA6">
              <w:rPr>
                <w:noProof/>
                <w:webHidden/>
              </w:rPr>
              <w:fldChar w:fldCharType="separate"/>
            </w:r>
            <w:r w:rsidR="00232EA6">
              <w:rPr>
                <w:noProof/>
                <w:webHidden/>
              </w:rPr>
              <w:t>15</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4" w:history="1">
            <w:r w:rsidR="00232EA6" w:rsidRPr="006F6B18">
              <w:rPr>
                <w:rStyle w:val="Hyperlink"/>
                <w:noProof/>
                <w:lang w:eastAsia="de-CH"/>
              </w:rPr>
              <w:t>4.1.3</w:t>
            </w:r>
            <w:r w:rsidR="00232EA6">
              <w:rPr>
                <w:rFonts w:asciiTheme="minorHAnsi" w:eastAsiaTheme="minorEastAsia" w:hAnsiTheme="minorHAnsi"/>
                <w:noProof/>
                <w:sz w:val="22"/>
                <w:lang w:eastAsia="de-CH"/>
              </w:rPr>
              <w:tab/>
            </w:r>
            <w:r w:rsidR="00232EA6" w:rsidRPr="006F6B18">
              <w:rPr>
                <w:rStyle w:val="Hyperlink"/>
                <w:noProof/>
                <w:lang w:eastAsia="de-CH"/>
              </w:rPr>
              <w:t>Arbeitsplatz</w:t>
            </w:r>
            <w:r w:rsidR="00232EA6">
              <w:rPr>
                <w:noProof/>
                <w:webHidden/>
              </w:rPr>
              <w:tab/>
            </w:r>
            <w:r w:rsidR="00232EA6">
              <w:rPr>
                <w:noProof/>
                <w:webHidden/>
              </w:rPr>
              <w:fldChar w:fldCharType="begin"/>
            </w:r>
            <w:r w:rsidR="00232EA6">
              <w:rPr>
                <w:noProof/>
                <w:webHidden/>
              </w:rPr>
              <w:instrText xml:space="preserve"> PAGEREF _Toc8294064 \h </w:instrText>
            </w:r>
            <w:r w:rsidR="00232EA6">
              <w:rPr>
                <w:noProof/>
                <w:webHidden/>
              </w:rPr>
            </w:r>
            <w:r w:rsidR="00232EA6">
              <w:rPr>
                <w:noProof/>
                <w:webHidden/>
              </w:rPr>
              <w:fldChar w:fldCharType="separate"/>
            </w:r>
            <w:r w:rsidR="00232EA6">
              <w:rPr>
                <w:noProof/>
                <w:webHidden/>
              </w:rPr>
              <w:t>16</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5" w:history="1">
            <w:r w:rsidR="00232EA6" w:rsidRPr="006F6B18">
              <w:rPr>
                <w:rStyle w:val="Hyperlink"/>
                <w:noProof/>
                <w:lang w:eastAsia="de-CH"/>
              </w:rPr>
              <w:t>4.1.4</w:t>
            </w:r>
            <w:r w:rsidR="00232EA6">
              <w:rPr>
                <w:rFonts w:asciiTheme="minorHAnsi" w:eastAsiaTheme="minorEastAsia" w:hAnsiTheme="minorHAnsi"/>
                <w:noProof/>
                <w:sz w:val="22"/>
                <w:lang w:eastAsia="de-CH"/>
              </w:rPr>
              <w:tab/>
            </w:r>
            <w:r w:rsidR="00232EA6" w:rsidRPr="006F6B18">
              <w:rPr>
                <w:rStyle w:val="Hyperlink"/>
                <w:noProof/>
                <w:lang w:eastAsia="de-CH"/>
              </w:rPr>
              <w:t>Datensicherung &amp; Versionierung</w:t>
            </w:r>
            <w:r w:rsidR="00232EA6">
              <w:rPr>
                <w:noProof/>
                <w:webHidden/>
              </w:rPr>
              <w:tab/>
            </w:r>
            <w:r w:rsidR="00232EA6">
              <w:rPr>
                <w:noProof/>
                <w:webHidden/>
              </w:rPr>
              <w:fldChar w:fldCharType="begin"/>
            </w:r>
            <w:r w:rsidR="00232EA6">
              <w:rPr>
                <w:noProof/>
                <w:webHidden/>
              </w:rPr>
              <w:instrText xml:space="preserve"> PAGEREF _Toc8294065 \h </w:instrText>
            </w:r>
            <w:r w:rsidR="00232EA6">
              <w:rPr>
                <w:noProof/>
                <w:webHidden/>
              </w:rPr>
            </w:r>
            <w:r w:rsidR="00232EA6">
              <w:rPr>
                <w:noProof/>
                <w:webHidden/>
              </w:rPr>
              <w:fldChar w:fldCharType="separate"/>
            </w:r>
            <w:r w:rsidR="00232EA6">
              <w:rPr>
                <w:noProof/>
                <w:webHidden/>
              </w:rPr>
              <w:t>16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66" w:history="1">
            <w:r w:rsidR="00232EA6" w:rsidRPr="006F6B18">
              <w:rPr>
                <w:rStyle w:val="Hyperlink"/>
                <w:noProof/>
                <w:lang w:eastAsia="de-CH"/>
              </w:rPr>
              <w:t>4.2</w:t>
            </w:r>
            <w:r w:rsidR="00232EA6">
              <w:rPr>
                <w:rFonts w:asciiTheme="minorHAnsi" w:eastAsiaTheme="minorEastAsia" w:hAnsiTheme="minorHAnsi"/>
                <w:noProof/>
                <w:sz w:val="22"/>
                <w:lang w:eastAsia="de-CH"/>
              </w:rPr>
              <w:tab/>
            </w:r>
            <w:r w:rsidR="00232EA6" w:rsidRPr="006F6B18">
              <w:rPr>
                <w:rStyle w:val="Hyperlink"/>
                <w:noProof/>
                <w:lang w:eastAsia="de-CH"/>
              </w:rPr>
              <w:t>Auswertung der Aufgabenstellung</w:t>
            </w:r>
            <w:r w:rsidR="00232EA6">
              <w:rPr>
                <w:noProof/>
                <w:webHidden/>
              </w:rPr>
              <w:tab/>
            </w:r>
            <w:r w:rsidR="00232EA6">
              <w:rPr>
                <w:noProof/>
                <w:webHidden/>
              </w:rPr>
              <w:fldChar w:fldCharType="begin"/>
            </w:r>
            <w:r w:rsidR="00232EA6">
              <w:rPr>
                <w:noProof/>
                <w:webHidden/>
              </w:rPr>
              <w:instrText xml:space="preserve"> PAGEREF _Toc8294066 \h </w:instrText>
            </w:r>
            <w:r w:rsidR="00232EA6">
              <w:rPr>
                <w:noProof/>
                <w:webHidden/>
              </w:rPr>
            </w:r>
            <w:r w:rsidR="00232EA6">
              <w:rPr>
                <w:noProof/>
                <w:webHidden/>
              </w:rPr>
              <w:fldChar w:fldCharType="separate"/>
            </w:r>
            <w:r w:rsidR="00232EA6">
              <w:rPr>
                <w:noProof/>
                <w:webHidden/>
              </w:rPr>
              <w:t>17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7" w:history="1">
            <w:r w:rsidR="00232EA6" w:rsidRPr="006F6B18">
              <w:rPr>
                <w:rStyle w:val="Hyperlink"/>
                <w:noProof/>
                <w:lang w:eastAsia="de-CH"/>
              </w:rPr>
              <w:t>4.2.1</w:t>
            </w:r>
            <w:r w:rsidR="00232EA6">
              <w:rPr>
                <w:rFonts w:asciiTheme="minorHAnsi" w:eastAsiaTheme="minorEastAsia" w:hAnsiTheme="minorHAnsi"/>
                <w:noProof/>
                <w:sz w:val="22"/>
                <w:lang w:eastAsia="de-CH"/>
              </w:rPr>
              <w:tab/>
            </w:r>
            <w:r w:rsidR="00232EA6" w:rsidRPr="006F6B18">
              <w:rPr>
                <w:rStyle w:val="Hyperlink"/>
                <w:noProof/>
                <w:lang w:eastAsia="de-CH"/>
              </w:rPr>
              <w:t>Wandlung der vorgegebenen Tests</w:t>
            </w:r>
            <w:r w:rsidR="00232EA6">
              <w:rPr>
                <w:noProof/>
                <w:webHidden/>
              </w:rPr>
              <w:tab/>
            </w:r>
            <w:r w:rsidR="00232EA6">
              <w:rPr>
                <w:noProof/>
                <w:webHidden/>
              </w:rPr>
              <w:fldChar w:fldCharType="begin"/>
            </w:r>
            <w:r w:rsidR="00232EA6">
              <w:rPr>
                <w:noProof/>
                <w:webHidden/>
              </w:rPr>
              <w:instrText xml:space="preserve"> PAGEREF _Toc8294067 \h </w:instrText>
            </w:r>
            <w:r w:rsidR="00232EA6">
              <w:rPr>
                <w:noProof/>
                <w:webHidden/>
              </w:rPr>
            </w:r>
            <w:r w:rsidR="00232EA6">
              <w:rPr>
                <w:noProof/>
                <w:webHidden/>
              </w:rPr>
              <w:fldChar w:fldCharType="separate"/>
            </w:r>
            <w:r w:rsidR="00232EA6">
              <w:rPr>
                <w:noProof/>
                <w:webHidden/>
              </w:rPr>
              <w:t>17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8" w:history="1">
            <w:r w:rsidR="00232EA6" w:rsidRPr="006F6B18">
              <w:rPr>
                <w:rStyle w:val="Hyperlink"/>
                <w:noProof/>
                <w:lang w:eastAsia="de-CH"/>
              </w:rPr>
              <w:t>4.2.2</w:t>
            </w:r>
            <w:r w:rsidR="00232EA6">
              <w:rPr>
                <w:rFonts w:asciiTheme="minorHAnsi" w:eastAsiaTheme="minorEastAsia" w:hAnsiTheme="minorHAnsi"/>
                <w:noProof/>
                <w:sz w:val="22"/>
                <w:lang w:eastAsia="de-CH"/>
              </w:rPr>
              <w:tab/>
            </w:r>
            <w:r w:rsidR="00232EA6" w:rsidRPr="006F6B18">
              <w:rPr>
                <w:rStyle w:val="Hyperlink"/>
                <w:noProof/>
                <w:lang w:eastAsia="de-CH"/>
              </w:rPr>
              <w:t>Mittel und Methoden</w:t>
            </w:r>
            <w:r w:rsidR="00232EA6">
              <w:rPr>
                <w:noProof/>
                <w:webHidden/>
              </w:rPr>
              <w:tab/>
            </w:r>
            <w:r w:rsidR="00232EA6">
              <w:rPr>
                <w:noProof/>
                <w:webHidden/>
              </w:rPr>
              <w:fldChar w:fldCharType="begin"/>
            </w:r>
            <w:r w:rsidR="00232EA6">
              <w:rPr>
                <w:noProof/>
                <w:webHidden/>
              </w:rPr>
              <w:instrText xml:space="preserve"> PAGEREF _Toc8294068 \h </w:instrText>
            </w:r>
            <w:r w:rsidR="00232EA6">
              <w:rPr>
                <w:noProof/>
                <w:webHidden/>
              </w:rPr>
            </w:r>
            <w:r w:rsidR="00232EA6">
              <w:rPr>
                <w:noProof/>
                <w:webHidden/>
              </w:rPr>
              <w:fldChar w:fldCharType="separate"/>
            </w:r>
            <w:r w:rsidR="00232EA6">
              <w:rPr>
                <w:noProof/>
                <w:webHidden/>
              </w:rPr>
              <w:t>17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69" w:history="1">
            <w:r w:rsidR="00232EA6" w:rsidRPr="006F6B18">
              <w:rPr>
                <w:rStyle w:val="Hyperlink"/>
                <w:noProof/>
                <w:lang w:eastAsia="de-CH"/>
              </w:rPr>
              <w:t>4.2.3</w:t>
            </w:r>
            <w:r w:rsidR="00232EA6">
              <w:rPr>
                <w:rFonts w:asciiTheme="minorHAnsi" w:eastAsiaTheme="minorEastAsia" w:hAnsiTheme="minorHAnsi"/>
                <w:noProof/>
                <w:sz w:val="22"/>
                <w:lang w:eastAsia="de-CH"/>
              </w:rPr>
              <w:tab/>
            </w:r>
            <w:r w:rsidR="00232EA6" w:rsidRPr="006F6B18">
              <w:rPr>
                <w:rStyle w:val="Hyperlink"/>
                <w:noProof/>
                <w:lang w:eastAsia="de-CH"/>
              </w:rPr>
              <w:t>Abhängigkeiten zu Vorarbeiten</w:t>
            </w:r>
            <w:r w:rsidR="00232EA6">
              <w:rPr>
                <w:noProof/>
                <w:webHidden/>
              </w:rPr>
              <w:tab/>
            </w:r>
            <w:r w:rsidR="00232EA6">
              <w:rPr>
                <w:noProof/>
                <w:webHidden/>
              </w:rPr>
              <w:fldChar w:fldCharType="begin"/>
            </w:r>
            <w:r w:rsidR="00232EA6">
              <w:rPr>
                <w:noProof/>
                <w:webHidden/>
              </w:rPr>
              <w:instrText xml:space="preserve"> PAGEREF _Toc8294069 \h </w:instrText>
            </w:r>
            <w:r w:rsidR="00232EA6">
              <w:rPr>
                <w:noProof/>
                <w:webHidden/>
              </w:rPr>
            </w:r>
            <w:r w:rsidR="00232EA6">
              <w:rPr>
                <w:noProof/>
                <w:webHidden/>
              </w:rPr>
              <w:fldChar w:fldCharType="separate"/>
            </w:r>
            <w:r w:rsidR="00232EA6">
              <w:rPr>
                <w:noProof/>
                <w:webHidden/>
              </w:rPr>
              <w:t>18</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70" w:history="1">
            <w:r w:rsidR="00232EA6" w:rsidRPr="006F6B18">
              <w:rPr>
                <w:rStyle w:val="Hyperlink"/>
                <w:noProof/>
                <w:lang w:eastAsia="de-CH"/>
              </w:rPr>
              <w:t>5</w:t>
            </w:r>
            <w:r w:rsidR="00232EA6">
              <w:rPr>
                <w:rFonts w:asciiTheme="minorHAnsi" w:eastAsiaTheme="minorEastAsia" w:hAnsiTheme="minorHAnsi"/>
                <w:noProof/>
                <w:lang w:eastAsia="de-CH"/>
              </w:rPr>
              <w:tab/>
            </w:r>
            <w:r w:rsidR="00232EA6" w:rsidRPr="006F6B18">
              <w:rPr>
                <w:rStyle w:val="Hyperlink"/>
                <w:noProof/>
                <w:lang w:eastAsia="de-CH"/>
              </w:rPr>
              <w:t>Firmenstandards</w:t>
            </w:r>
            <w:r w:rsidR="00232EA6">
              <w:rPr>
                <w:noProof/>
                <w:webHidden/>
              </w:rPr>
              <w:tab/>
            </w:r>
            <w:r w:rsidR="00232EA6">
              <w:rPr>
                <w:noProof/>
                <w:webHidden/>
              </w:rPr>
              <w:fldChar w:fldCharType="begin"/>
            </w:r>
            <w:r w:rsidR="00232EA6">
              <w:rPr>
                <w:noProof/>
                <w:webHidden/>
              </w:rPr>
              <w:instrText xml:space="preserve"> PAGEREF _Toc8294070 \h </w:instrText>
            </w:r>
            <w:r w:rsidR="00232EA6">
              <w:rPr>
                <w:noProof/>
                <w:webHidden/>
              </w:rPr>
            </w:r>
            <w:r w:rsidR="00232EA6">
              <w:rPr>
                <w:noProof/>
                <w:webHidden/>
              </w:rPr>
              <w:fldChar w:fldCharType="separate"/>
            </w:r>
            <w:r w:rsidR="00232EA6">
              <w:rPr>
                <w:noProof/>
                <w:webHidden/>
              </w:rPr>
              <w:t>19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1" w:history="1">
            <w:r w:rsidR="00232EA6" w:rsidRPr="006F6B18">
              <w:rPr>
                <w:rStyle w:val="Hyperlink"/>
                <w:noProof/>
                <w:lang w:eastAsia="de-CH"/>
              </w:rPr>
              <w:t>5.1</w:t>
            </w:r>
            <w:r w:rsidR="00232EA6">
              <w:rPr>
                <w:rFonts w:asciiTheme="minorHAnsi" w:eastAsiaTheme="minorEastAsia" w:hAnsiTheme="minorHAnsi"/>
                <w:noProof/>
                <w:sz w:val="22"/>
                <w:lang w:eastAsia="de-CH"/>
              </w:rPr>
              <w:tab/>
            </w:r>
            <w:r w:rsidR="00232EA6" w:rsidRPr="006F6B18">
              <w:rPr>
                <w:rStyle w:val="Hyperlink"/>
                <w:noProof/>
                <w:lang w:eastAsia="de-CH"/>
              </w:rPr>
              <w:t>Schriftarten</w:t>
            </w:r>
            <w:r w:rsidR="00232EA6">
              <w:rPr>
                <w:noProof/>
                <w:webHidden/>
              </w:rPr>
              <w:tab/>
            </w:r>
            <w:r w:rsidR="00232EA6">
              <w:rPr>
                <w:noProof/>
                <w:webHidden/>
              </w:rPr>
              <w:fldChar w:fldCharType="begin"/>
            </w:r>
            <w:r w:rsidR="00232EA6">
              <w:rPr>
                <w:noProof/>
                <w:webHidden/>
              </w:rPr>
              <w:instrText xml:space="preserve"> PAGEREF _Toc8294071 \h </w:instrText>
            </w:r>
            <w:r w:rsidR="00232EA6">
              <w:rPr>
                <w:noProof/>
                <w:webHidden/>
              </w:rPr>
            </w:r>
            <w:r w:rsidR="00232EA6">
              <w:rPr>
                <w:noProof/>
                <w:webHidden/>
              </w:rPr>
              <w:fldChar w:fldCharType="separate"/>
            </w:r>
            <w:r w:rsidR="00232EA6">
              <w:rPr>
                <w:noProof/>
                <w:webHidden/>
              </w:rPr>
              <w:t>19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2" w:history="1">
            <w:r w:rsidR="00232EA6" w:rsidRPr="006F6B18">
              <w:rPr>
                <w:rStyle w:val="Hyperlink"/>
                <w:noProof/>
                <w:lang w:eastAsia="de-CH"/>
              </w:rPr>
              <w:t>5.2</w:t>
            </w:r>
            <w:r w:rsidR="00232EA6">
              <w:rPr>
                <w:rFonts w:asciiTheme="minorHAnsi" w:eastAsiaTheme="minorEastAsia" w:hAnsiTheme="minorHAnsi"/>
                <w:noProof/>
                <w:sz w:val="22"/>
                <w:lang w:eastAsia="de-CH"/>
              </w:rPr>
              <w:tab/>
            </w:r>
            <w:r w:rsidR="00232EA6" w:rsidRPr="006F6B18">
              <w:rPr>
                <w:rStyle w:val="Hyperlink"/>
                <w:noProof/>
                <w:lang w:eastAsia="de-CH"/>
              </w:rPr>
              <w:t>Farben</w:t>
            </w:r>
            <w:r w:rsidR="00232EA6">
              <w:rPr>
                <w:noProof/>
                <w:webHidden/>
              </w:rPr>
              <w:tab/>
            </w:r>
            <w:r w:rsidR="00232EA6">
              <w:rPr>
                <w:noProof/>
                <w:webHidden/>
              </w:rPr>
              <w:fldChar w:fldCharType="begin"/>
            </w:r>
            <w:r w:rsidR="00232EA6">
              <w:rPr>
                <w:noProof/>
                <w:webHidden/>
              </w:rPr>
              <w:instrText xml:space="preserve"> PAGEREF _Toc8294072 \h </w:instrText>
            </w:r>
            <w:r w:rsidR="00232EA6">
              <w:rPr>
                <w:noProof/>
                <w:webHidden/>
              </w:rPr>
            </w:r>
            <w:r w:rsidR="00232EA6">
              <w:rPr>
                <w:noProof/>
                <w:webHidden/>
              </w:rPr>
              <w:fldChar w:fldCharType="separate"/>
            </w:r>
            <w:r w:rsidR="00232EA6">
              <w:rPr>
                <w:noProof/>
                <w:webHidden/>
              </w:rPr>
              <w:t>19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3" w:history="1">
            <w:r w:rsidR="00232EA6" w:rsidRPr="006F6B18">
              <w:rPr>
                <w:rStyle w:val="Hyperlink"/>
                <w:noProof/>
                <w:lang w:eastAsia="de-CH"/>
              </w:rPr>
              <w:t>5.3</w:t>
            </w:r>
            <w:r w:rsidR="00232EA6">
              <w:rPr>
                <w:rFonts w:asciiTheme="minorHAnsi" w:eastAsiaTheme="minorEastAsia" w:hAnsiTheme="minorHAnsi"/>
                <w:noProof/>
                <w:sz w:val="22"/>
                <w:lang w:eastAsia="de-CH"/>
              </w:rPr>
              <w:tab/>
            </w:r>
            <w:r w:rsidR="00232EA6" w:rsidRPr="006F6B18">
              <w:rPr>
                <w:rStyle w:val="Hyperlink"/>
                <w:noProof/>
                <w:lang w:eastAsia="de-CH"/>
              </w:rPr>
              <w:t>Logos</w:t>
            </w:r>
            <w:r w:rsidR="00232EA6">
              <w:rPr>
                <w:noProof/>
                <w:webHidden/>
              </w:rPr>
              <w:tab/>
            </w:r>
            <w:r w:rsidR="00232EA6">
              <w:rPr>
                <w:noProof/>
                <w:webHidden/>
              </w:rPr>
              <w:fldChar w:fldCharType="begin"/>
            </w:r>
            <w:r w:rsidR="00232EA6">
              <w:rPr>
                <w:noProof/>
                <w:webHidden/>
              </w:rPr>
              <w:instrText xml:space="preserve"> PAGEREF _Toc8294073 \h </w:instrText>
            </w:r>
            <w:r w:rsidR="00232EA6">
              <w:rPr>
                <w:noProof/>
                <w:webHidden/>
              </w:rPr>
            </w:r>
            <w:r w:rsidR="00232EA6">
              <w:rPr>
                <w:noProof/>
                <w:webHidden/>
              </w:rPr>
              <w:fldChar w:fldCharType="separate"/>
            </w:r>
            <w:r w:rsidR="00232EA6">
              <w:rPr>
                <w:noProof/>
                <w:webHidden/>
              </w:rPr>
              <w:t>20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4" w:history="1">
            <w:r w:rsidR="00232EA6" w:rsidRPr="006F6B18">
              <w:rPr>
                <w:rStyle w:val="Hyperlink"/>
                <w:noProof/>
                <w:lang w:eastAsia="de-CH"/>
              </w:rPr>
              <w:t>5.4</w:t>
            </w:r>
            <w:r w:rsidR="00232EA6">
              <w:rPr>
                <w:rFonts w:asciiTheme="minorHAnsi" w:eastAsiaTheme="minorEastAsia" w:hAnsiTheme="minorHAnsi"/>
                <w:noProof/>
                <w:sz w:val="22"/>
                <w:lang w:eastAsia="de-CH"/>
              </w:rPr>
              <w:tab/>
            </w:r>
            <w:r w:rsidR="00232EA6" w:rsidRPr="006F6B18">
              <w:rPr>
                <w:rStyle w:val="Hyperlink"/>
                <w:noProof/>
                <w:lang w:eastAsia="de-CH"/>
              </w:rPr>
              <w:t xml:space="preserve">Formularelemente </w:t>
            </w:r>
            <w:r w:rsidR="00232EA6">
              <w:rPr>
                <w:noProof/>
                <w:webHidden/>
              </w:rPr>
              <w:tab/>
            </w:r>
            <w:r w:rsidR="00232EA6">
              <w:rPr>
                <w:noProof/>
                <w:webHidden/>
              </w:rPr>
              <w:fldChar w:fldCharType="begin"/>
            </w:r>
            <w:r w:rsidR="00232EA6">
              <w:rPr>
                <w:noProof/>
                <w:webHidden/>
              </w:rPr>
              <w:instrText xml:space="preserve"> PAGEREF _Toc8294074 \h </w:instrText>
            </w:r>
            <w:r w:rsidR="00232EA6">
              <w:rPr>
                <w:noProof/>
                <w:webHidden/>
              </w:rPr>
            </w:r>
            <w:r w:rsidR="00232EA6">
              <w:rPr>
                <w:noProof/>
                <w:webHidden/>
              </w:rPr>
              <w:fldChar w:fldCharType="separate"/>
            </w:r>
            <w:r w:rsidR="00232EA6">
              <w:rPr>
                <w:noProof/>
                <w:webHidden/>
              </w:rPr>
              <w:t>20</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75" w:history="1">
            <w:r w:rsidR="00232EA6" w:rsidRPr="006F6B18">
              <w:rPr>
                <w:rStyle w:val="Hyperlink"/>
                <w:noProof/>
                <w:lang w:eastAsia="de-CH"/>
              </w:rPr>
              <w:t>6</w:t>
            </w:r>
            <w:r w:rsidR="00232EA6">
              <w:rPr>
                <w:rFonts w:asciiTheme="minorHAnsi" w:eastAsiaTheme="minorEastAsia" w:hAnsiTheme="minorHAnsi"/>
                <w:noProof/>
                <w:lang w:eastAsia="de-CH"/>
              </w:rPr>
              <w:tab/>
            </w:r>
            <w:r w:rsidR="00232EA6" w:rsidRPr="006F6B18">
              <w:rPr>
                <w:rStyle w:val="Hyperlink"/>
                <w:noProof/>
                <w:lang w:eastAsia="de-CH"/>
              </w:rPr>
              <w:t>Arbeitsjournal</w:t>
            </w:r>
            <w:r w:rsidR="00232EA6">
              <w:rPr>
                <w:noProof/>
                <w:webHidden/>
              </w:rPr>
              <w:tab/>
            </w:r>
            <w:r w:rsidR="00232EA6">
              <w:rPr>
                <w:noProof/>
                <w:webHidden/>
              </w:rPr>
              <w:fldChar w:fldCharType="begin"/>
            </w:r>
            <w:r w:rsidR="00232EA6">
              <w:rPr>
                <w:noProof/>
                <w:webHidden/>
              </w:rPr>
              <w:instrText xml:space="preserve"> PAGEREF _Toc8294075 \h </w:instrText>
            </w:r>
            <w:r w:rsidR="00232EA6">
              <w:rPr>
                <w:noProof/>
                <w:webHidden/>
              </w:rPr>
            </w:r>
            <w:r w:rsidR="00232EA6">
              <w:rPr>
                <w:noProof/>
                <w:webHidden/>
              </w:rPr>
              <w:fldChar w:fldCharType="separate"/>
            </w:r>
            <w:r w:rsidR="00232EA6">
              <w:rPr>
                <w:noProof/>
                <w:webHidden/>
              </w:rPr>
              <w:t>21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6" w:history="1">
            <w:r w:rsidR="00232EA6" w:rsidRPr="006F6B18">
              <w:rPr>
                <w:rStyle w:val="Hyperlink"/>
                <w:noProof/>
                <w:lang w:eastAsia="de-CH"/>
              </w:rPr>
              <w:t>6.1</w:t>
            </w:r>
            <w:r w:rsidR="00232EA6">
              <w:rPr>
                <w:rFonts w:asciiTheme="minorHAnsi" w:eastAsiaTheme="minorEastAsia" w:hAnsiTheme="minorHAnsi"/>
                <w:noProof/>
                <w:sz w:val="22"/>
                <w:lang w:eastAsia="de-CH"/>
              </w:rPr>
              <w:tab/>
            </w:r>
            <w:r w:rsidR="00232EA6" w:rsidRPr="006F6B18">
              <w:rPr>
                <w:rStyle w:val="Hyperlink"/>
                <w:noProof/>
                <w:lang w:eastAsia="de-CH"/>
              </w:rPr>
              <w:t>Tag 1 – 24.04.2019</w:t>
            </w:r>
            <w:r w:rsidR="00232EA6">
              <w:rPr>
                <w:noProof/>
                <w:webHidden/>
              </w:rPr>
              <w:tab/>
            </w:r>
            <w:r w:rsidR="00232EA6">
              <w:rPr>
                <w:noProof/>
                <w:webHidden/>
              </w:rPr>
              <w:fldChar w:fldCharType="begin"/>
            </w:r>
            <w:r w:rsidR="00232EA6">
              <w:rPr>
                <w:noProof/>
                <w:webHidden/>
              </w:rPr>
              <w:instrText xml:space="preserve"> PAGEREF _Toc8294076 \h </w:instrText>
            </w:r>
            <w:r w:rsidR="00232EA6">
              <w:rPr>
                <w:noProof/>
                <w:webHidden/>
              </w:rPr>
            </w:r>
            <w:r w:rsidR="00232EA6">
              <w:rPr>
                <w:noProof/>
                <w:webHidden/>
              </w:rPr>
              <w:fldChar w:fldCharType="separate"/>
            </w:r>
            <w:r w:rsidR="00232EA6">
              <w:rPr>
                <w:noProof/>
                <w:webHidden/>
              </w:rPr>
              <w:t>21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7" w:history="1">
            <w:r w:rsidR="00232EA6" w:rsidRPr="006F6B18">
              <w:rPr>
                <w:rStyle w:val="Hyperlink"/>
                <w:noProof/>
                <w:lang w:eastAsia="de-CH"/>
              </w:rPr>
              <w:t>6.2</w:t>
            </w:r>
            <w:r w:rsidR="00232EA6">
              <w:rPr>
                <w:rFonts w:asciiTheme="minorHAnsi" w:eastAsiaTheme="minorEastAsia" w:hAnsiTheme="minorHAnsi"/>
                <w:noProof/>
                <w:sz w:val="22"/>
                <w:lang w:eastAsia="de-CH"/>
              </w:rPr>
              <w:tab/>
            </w:r>
            <w:r w:rsidR="00232EA6" w:rsidRPr="006F6B18">
              <w:rPr>
                <w:rStyle w:val="Hyperlink"/>
                <w:noProof/>
                <w:lang w:eastAsia="de-CH"/>
              </w:rPr>
              <w:t>Tag 2 – 25.04.2019</w:t>
            </w:r>
            <w:r w:rsidR="00232EA6">
              <w:rPr>
                <w:noProof/>
                <w:webHidden/>
              </w:rPr>
              <w:tab/>
            </w:r>
            <w:r w:rsidR="00232EA6">
              <w:rPr>
                <w:noProof/>
                <w:webHidden/>
              </w:rPr>
              <w:fldChar w:fldCharType="begin"/>
            </w:r>
            <w:r w:rsidR="00232EA6">
              <w:rPr>
                <w:noProof/>
                <w:webHidden/>
              </w:rPr>
              <w:instrText xml:space="preserve"> PAGEREF _Toc8294077 \h </w:instrText>
            </w:r>
            <w:r w:rsidR="00232EA6">
              <w:rPr>
                <w:noProof/>
                <w:webHidden/>
              </w:rPr>
            </w:r>
            <w:r w:rsidR="00232EA6">
              <w:rPr>
                <w:noProof/>
                <w:webHidden/>
              </w:rPr>
              <w:fldChar w:fldCharType="separate"/>
            </w:r>
            <w:r w:rsidR="00232EA6">
              <w:rPr>
                <w:noProof/>
                <w:webHidden/>
              </w:rPr>
              <w:t>22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8" w:history="1">
            <w:r w:rsidR="00232EA6" w:rsidRPr="006F6B18">
              <w:rPr>
                <w:rStyle w:val="Hyperlink"/>
                <w:noProof/>
                <w:lang w:eastAsia="de-CH"/>
              </w:rPr>
              <w:t>6.3</w:t>
            </w:r>
            <w:r w:rsidR="00232EA6">
              <w:rPr>
                <w:rFonts w:asciiTheme="minorHAnsi" w:eastAsiaTheme="minorEastAsia" w:hAnsiTheme="minorHAnsi"/>
                <w:noProof/>
                <w:sz w:val="22"/>
                <w:lang w:eastAsia="de-CH"/>
              </w:rPr>
              <w:tab/>
            </w:r>
            <w:r w:rsidR="00232EA6" w:rsidRPr="006F6B18">
              <w:rPr>
                <w:rStyle w:val="Hyperlink"/>
                <w:noProof/>
                <w:lang w:eastAsia="de-CH"/>
              </w:rPr>
              <w:t>Tag 3 – 26.04.2019</w:t>
            </w:r>
            <w:r w:rsidR="00232EA6">
              <w:rPr>
                <w:noProof/>
                <w:webHidden/>
              </w:rPr>
              <w:tab/>
            </w:r>
            <w:r w:rsidR="00232EA6">
              <w:rPr>
                <w:noProof/>
                <w:webHidden/>
              </w:rPr>
              <w:fldChar w:fldCharType="begin"/>
            </w:r>
            <w:r w:rsidR="00232EA6">
              <w:rPr>
                <w:noProof/>
                <w:webHidden/>
              </w:rPr>
              <w:instrText xml:space="preserve"> PAGEREF _Toc8294078 \h </w:instrText>
            </w:r>
            <w:r w:rsidR="00232EA6">
              <w:rPr>
                <w:noProof/>
                <w:webHidden/>
              </w:rPr>
            </w:r>
            <w:r w:rsidR="00232EA6">
              <w:rPr>
                <w:noProof/>
                <w:webHidden/>
              </w:rPr>
              <w:fldChar w:fldCharType="separate"/>
            </w:r>
            <w:r w:rsidR="00232EA6">
              <w:rPr>
                <w:noProof/>
                <w:webHidden/>
              </w:rPr>
              <w:t>23</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79" w:history="1">
            <w:r w:rsidR="00232EA6" w:rsidRPr="006F6B18">
              <w:rPr>
                <w:rStyle w:val="Hyperlink"/>
                <w:noProof/>
                <w:lang w:eastAsia="de-CH"/>
              </w:rPr>
              <w:t>6.4</w:t>
            </w:r>
            <w:r w:rsidR="00232EA6">
              <w:rPr>
                <w:rFonts w:asciiTheme="minorHAnsi" w:eastAsiaTheme="minorEastAsia" w:hAnsiTheme="minorHAnsi"/>
                <w:noProof/>
                <w:sz w:val="22"/>
                <w:lang w:eastAsia="de-CH"/>
              </w:rPr>
              <w:tab/>
            </w:r>
            <w:r w:rsidR="00232EA6" w:rsidRPr="006F6B18">
              <w:rPr>
                <w:rStyle w:val="Hyperlink"/>
                <w:noProof/>
                <w:lang w:eastAsia="de-CH"/>
              </w:rPr>
              <w:t>Tag 4 – 30.04.2019</w:t>
            </w:r>
            <w:r w:rsidR="00232EA6">
              <w:rPr>
                <w:noProof/>
                <w:webHidden/>
              </w:rPr>
              <w:tab/>
            </w:r>
            <w:r w:rsidR="00232EA6">
              <w:rPr>
                <w:noProof/>
                <w:webHidden/>
              </w:rPr>
              <w:fldChar w:fldCharType="begin"/>
            </w:r>
            <w:r w:rsidR="00232EA6">
              <w:rPr>
                <w:noProof/>
                <w:webHidden/>
              </w:rPr>
              <w:instrText xml:space="preserve"> PAGEREF _Toc8294079 \h </w:instrText>
            </w:r>
            <w:r w:rsidR="00232EA6">
              <w:rPr>
                <w:noProof/>
                <w:webHidden/>
              </w:rPr>
            </w:r>
            <w:r w:rsidR="00232EA6">
              <w:rPr>
                <w:noProof/>
                <w:webHidden/>
              </w:rPr>
              <w:fldChar w:fldCharType="separate"/>
            </w:r>
            <w:r w:rsidR="00232EA6">
              <w:rPr>
                <w:noProof/>
                <w:webHidden/>
              </w:rPr>
              <w:t>24</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0" w:history="1">
            <w:r w:rsidR="00232EA6" w:rsidRPr="006F6B18">
              <w:rPr>
                <w:rStyle w:val="Hyperlink"/>
                <w:noProof/>
                <w:lang w:eastAsia="de-CH"/>
              </w:rPr>
              <w:t>6.5</w:t>
            </w:r>
            <w:r w:rsidR="00232EA6">
              <w:rPr>
                <w:rFonts w:asciiTheme="minorHAnsi" w:eastAsiaTheme="minorEastAsia" w:hAnsiTheme="minorHAnsi"/>
                <w:noProof/>
                <w:sz w:val="22"/>
                <w:lang w:eastAsia="de-CH"/>
              </w:rPr>
              <w:tab/>
            </w:r>
            <w:r w:rsidR="00232EA6" w:rsidRPr="006F6B18">
              <w:rPr>
                <w:rStyle w:val="Hyperlink"/>
                <w:noProof/>
                <w:lang w:eastAsia="de-CH"/>
              </w:rPr>
              <w:t>Tag 5 – 02.05.2019</w:t>
            </w:r>
            <w:r w:rsidR="00232EA6">
              <w:rPr>
                <w:noProof/>
                <w:webHidden/>
              </w:rPr>
              <w:tab/>
            </w:r>
            <w:r w:rsidR="00232EA6">
              <w:rPr>
                <w:noProof/>
                <w:webHidden/>
              </w:rPr>
              <w:fldChar w:fldCharType="begin"/>
            </w:r>
            <w:r w:rsidR="00232EA6">
              <w:rPr>
                <w:noProof/>
                <w:webHidden/>
              </w:rPr>
              <w:instrText xml:space="preserve"> PAGEREF _Toc8294080 \h </w:instrText>
            </w:r>
            <w:r w:rsidR="00232EA6">
              <w:rPr>
                <w:noProof/>
                <w:webHidden/>
              </w:rPr>
            </w:r>
            <w:r w:rsidR="00232EA6">
              <w:rPr>
                <w:noProof/>
                <w:webHidden/>
              </w:rPr>
              <w:fldChar w:fldCharType="separate"/>
            </w:r>
            <w:r w:rsidR="00232EA6">
              <w:rPr>
                <w:noProof/>
                <w:webHidden/>
              </w:rPr>
              <w:t>25</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1" w:history="1">
            <w:r w:rsidR="00232EA6" w:rsidRPr="006F6B18">
              <w:rPr>
                <w:rStyle w:val="Hyperlink"/>
                <w:noProof/>
                <w:lang w:eastAsia="de-CH"/>
              </w:rPr>
              <w:t>6.6</w:t>
            </w:r>
            <w:r w:rsidR="00232EA6">
              <w:rPr>
                <w:rFonts w:asciiTheme="minorHAnsi" w:eastAsiaTheme="minorEastAsia" w:hAnsiTheme="minorHAnsi"/>
                <w:noProof/>
                <w:sz w:val="22"/>
                <w:lang w:eastAsia="de-CH"/>
              </w:rPr>
              <w:tab/>
            </w:r>
            <w:r w:rsidR="00232EA6" w:rsidRPr="006F6B18">
              <w:rPr>
                <w:rStyle w:val="Hyperlink"/>
                <w:noProof/>
                <w:lang w:eastAsia="de-CH"/>
              </w:rPr>
              <w:t>Tag 6 – 03.05.2019</w:t>
            </w:r>
            <w:r w:rsidR="00232EA6">
              <w:rPr>
                <w:noProof/>
                <w:webHidden/>
              </w:rPr>
              <w:tab/>
            </w:r>
            <w:r w:rsidR="00232EA6">
              <w:rPr>
                <w:noProof/>
                <w:webHidden/>
              </w:rPr>
              <w:fldChar w:fldCharType="begin"/>
            </w:r>
            <w:r w:rsidR="00232EA6">
              <w:rPr>
                <w:noProof/>
                <w:webHidden/>
              </w:rPr>
              <w:instrText xml:space="preserve"> PAGEREF _Toc8294081 \h </w:instrText>
            </w:r>
            <w:r w:rsidR="00232EA6">
              <w:rPr>
                <w:noProof/>
                <w:webHidden/>
              </w:rPr>
            </w:r>
            <w:r w:rsidR="00232EA6">
              <w:rPr>
                <w:noProof/>
                <w:webHidden/>
              </w:rPr>
              <w:fldChar w:fldCharType="separate"/>
            </w:r>
            <w:r w:rsidR="00232EA6">
              <w:rPr>
                <w:noProof/>
                <w:webHidden/>
              </w:rPr>
              <w:t>26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2" w:history="1">
            <w:r w:rsidR="00232EA6" w:rsidRPr="006F6B18">
              <w:rPr>
                <w:rStyle w:val="Hyperlink"/>
                <w:noProof/>
                <w:lang w:eastAsia="de-CH"/>
              </w:rPr>
              <w:t>6.7</w:t>
            </w:r>
            <w:r w:rsidR="00232EA6">
              <w:rPr>
                <w:rFonts w:asciiTheme="minorHAnsi" w:eastAsiaTheme="minorEastAsia" w:hAnsiTheme="minorHAnsi"/>
                <w:noProof/>
                <w:sz w:val="22"/>
                <w:lang w:eastAsia="de-CH"/>
              </w:rPr>
              <w:tab/>
            </w:r>
            <w:r w:rsidR="00232EA6" w:rsidRPr="006F6B18">
              <w:rPr>
                <w:rStyle w:val="Hyperlink"/>
                <w:noProof/>
                <w:lang w:eastAsia="de-CH"/>
              </w:rPr>
              <w:t>Tag 7 – 07.05.2019</w:t>
            </w:r>
            <w:r w:rsidR="00232EA6">
              <w:rPr>
                <w:noProof/>
                <w:webHidden/>
              </w:rPr>
              <w:tab/>
            </w:r>
            <w:r w:rsidR="00232EA6">
              <w:rPr>
                <w:noProof/>
                <w:webHidden/>
              </w:rPr>
              <w:fldChar w:fldCharType="begin"/>
            </w:r>
            <w:r w:rsidR="00232EA6">
              <w:rPr>
                <w:noProof/>
                <w:webHidden/>
              </w:rPr>
              <w:instrText xml:space="preserve"> PAGEREF _Toc8294082 \h </w:instrText>
            </w:r>
            <w:r w:rsidR="00232EA6">
              <w:rPr>
                <w:noProof/>
                <w:webHidden/>
              </w:rPr>
            </w:r>
            <w:r w:rsidR="00232EA6">
              <w:rPr>
                <w:noProof/>
                <w:webHidden/>
              </w:rPr>
              <w:fldChar w:fldCharType="separate"/>
            </w:r>
            <w:r w:rsidR="00232EA6">
              <w:rPr>
                <w:noProof/>
                <w:webHidden/>
              </w:rPr>
              <w:t>27</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3" w:history="1">
            <w:r w:rsidR="00232EA6" w:rsidRPr="006F6B18">
              <w:rPr>
                <w:rStyle w:val="Hyperlink"/>
                <w:noProof/>
                <w:lang w:eastAsia="de-CH"/>
              </w:rPr>
              <w:t>6.8</w:t>
            </w:r>
            <w:r w:rsidR="00232EA6">
              <w:rPr>
                <w:rFonts w:asciiTheme="minorHAnsi" w:eastAsiaTheme="minorEastAsia" w:hAnsiTheme="minorHAnsi"/>
                <w:noProof/>
                <w:sz w:val="22"/>
                <w:lang w:eastAsia="de-CH"/>
              </w:rPr>
              <w:tab/>
            </w:r>
            <w:r w:rsidR="00232EA6" w:rsidRPr="006F6B18">
              <w:rPr>
                <w:rStyle w:val="Hyperlink"/>
                <w:noProof/>
                <w:lang w:eastAsia="de-CH"/>
              </w:rPr>
              <w:t>Tag 8 – 08.05.2019</w:t>
            </w:r>
            <w:r w:rsidR="00232EA6">
              <w:rPr>
                <w:noProof/>
                <w:webHidden/>
              </w:rPr>
              <w:tab/>
            </w:r>
            <w:r w:rsidR="00232EA6">
              <w:rPr>
                <w:noProof/>
                <w:webHidden/>
              </w:rPr>
              <w:fldChar w:fldCharType="begin"/>
            </w:r>
            <w:r w:rsidR="00232EA6">
              <w:rPr>
                <w:noProof/>
                <w:webHidden/>
              </w:rPr>
              <w:instrText xml:space="preserve"> PAGEREF _Toc8294083 \h </w:instrText>
            </w:r>
            <w:r w:rsidR="00232EA6">
              <w:rPr>
                <w:noProof/>
                <w:webHidden/>
              </w:rPr>
            </w:r>
            <w:r w:rsidR="00232EA6">
              <w:rPr>
                <w:noProof/>
                <w:webHidden/>
              </w:rPr>
              <w:fldChar w:fldCharType="separate"/>
            </w:r>
            <w:r w:rsidR="00232EA6">
              <w:rPr>
                <w:noProof/>
                <w:webHidden/>
              </w:rPr>
              <w:t>28</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4" w:history="1">
            <w:r w:rsidR="00232EA6" w:rsidRPr="006F6B18">
              <w:rPr>
                <w:rStyle w:val="Hyperlink"/>
                <w:noProof/>
                <w:lang w:eastAsia="de-CH"/>
              </w:rPr>
              <w:t>6.9</w:t>
            </w:r>
            <w:r w:rsidR="00232EA6">
              <w:rPr>
                <w:rFonts w:asciiTheme="minorHAnsi" w:eastAsiaTheme="minorEastAsia" w:hAnsiTheme="minorHAnsi"/>
                <w:noProof/>
                <w:sz w:val="22"/>
                <w:lang w:eastAsia="de-CH"/>
              </w:rPr>
              <w:tab/>
            </w:r>
            <w:r w:rsidR="00232EA6" w:rsidRPr="006F6B18">
              <w:rPr>
                <w:rStyle w:val="Hyperlink"/>
                <w:noProof/>
                <w:lang w:eastAsia="de-CH"/>
              </w:rPr>
              <w:t>Tag 9 – 09.05.2019</w:t>
            </w:r>
            <w:r w:rsidR="00232EA6">
              <w:rPr>
                <w:noProof/>
                <w:webHidden/>
              </w:rPr>
              <w:tab/>
            </w:r>
            <w:r w:rsidR="00232EA6">
              <w:rPr>
                <w:noProof/>
                <w:webHidden/>
              </w:rPr>
              <w:fldChar w:fldCharType="begin"/>
            </w:r>
            <w:r w:rsidR="00232EA6">
              <w:rPr>
                <w:noProof/>
                <w:webHidden/>
              </w:rPr>
              <w:instrText xml:space="preserve"> PAGEREF _Toc8294084 \h </w:instrText>
            </w:r>
            <w:r w:rsidR="00232EA6">
              <w:rPr>
                <w:noProof/>
                <w:webHidden/>
              </w:rPr>
            </w:r>
            <w:r w:rsidR="00232EA6">
              <w:rPr>
                <w:noProof/>
                <w:webHidden/>
              </w:rPr>
              <w:fldChar w:fldCharType="separate"/>
            </w:r>
            <w:r w:rsidR="00232EA6">
              <w:rPr>
                <w:noProof/>
                <w:webHidden/>
              </w:rPr>
              <w:t>29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5" w:history="1">
            <w:r w:rsidR="00232EA6" w:rsidRPr="006F6B18">
              <w:rPr>
                <w:rStyle w:val="Hyperlink"/>
                <w:noProof/>
                <w:lang w:eastAsia="de-CH"/>
              </w:rPr>
              <w:t>6.10</w:t>
            </w:r>
            <w:r w:rsidR="00232EA6">
              <w:rPr>
                <w:rFonts w:asciiTheme="minorHAnsi" w:eastAsiaTheme="minorEastAsia" w:hAnsiTheme="minorHAnsi"/>
                <w:noProof/>
                <w:sz w:val="22"/>
                <w:lang w:eastAsia="de-CH"/>
              </w:rPr>
              <w:tab/>
            </w:r>
            <w:r w:rsidR="00232EA6" w:rsidRPr="006F6B18">
              <w:rPr>
                <w:rStyle w:val="Hyperlink"/>
                <w:noProof/>
                <w:lang w:eastAsia="de-CH"/>
              </w:rPr>
              <w:t>Tag 10 – 10.05.2019</w:t>
            </w:r>
            <w:r w:rsidR="00232EA6">
              <w:rPr>
                <w:noProof/>
                <w:webHidden/>
              </w:rPr>
              <w:tab/>
            </w:r>
            <w:r w:rsidR="00232EA6">
              <w:rPr>
                <w:noProof/>
                <w:webHidden/>
              </w:rPr>
              <w:fldChar w:fldCharType="begin"/>
            </w:r>
            <w:r w:rsidR="00232EA6">
              <w:rPr>
                <w:noProof/>
                <w:webHidden/>
              </w:rPr>
              <w:instrText xml:space="preserve"> PAGEREF _Toc8294085 \h </w:instrText>
            </w:r>
            <w:r w:rsidR="00232EA6">
              <w:rPr>
                <w:noProof/>
                <w:webHidden/>
              </w:rPr>
            </w:r>
            <w:r w:rsidR="00232EA6">
              <w:rPr>
                <w:noProof/>
                <w:webHidden/>
              </w:rPr>
              <w:fldChar w:fldCharType="separate"/>
            </w:r>
            <w:r w:rsidR="00232EA6">
              <w:rPr>
                <w:noProof/>
                <w:webHidden/>
              </w:rPr>
              <w:t>30</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86" w:history="1">
            <w:r w:rsidR="00232EA6" w:rsidRPr="006F6B18">
              <w:rPr>
                <w:rStyle w:val="Hyperlink"/>
                <w:noProof/>
                <w:lang w:eastAsia="de-CH"/>
              </w:rPr>
              <w:t>7</w:t>
            </w:r>
            <w:r w:rsidR="00232EA6">
              <w:rPr>
                <w:rFonts w:asciiTheme="minorHAnsi" w:eastAsiaTheme="minorEastAsia" w:hAnsiTheme="minorHAnsi"/>
                <w:noProof/>
                <w:lang w:eastAsia="de-CH"/>
              </w:rPr>
              <w:tab/>
            </w:r>
            <w:r w:rsidR="00232EA6" w:rsidRPr="006F6B18">
              <w:rPr>
                <w:rStyle w:val="Hyperlink"/>
                <w:noProof/>
                <w:lang w:eastAsia="de-CH"/>
              </w:rPr>
              <w:t>Abschlussbericht</w:t>
            </w:r>
            <w:r w:rsidR="00232EA6">
              <w:rPr>
                <w:noProof/>
                <w:webHidden/>
              </w:rPr>
              <w:tab/>
            </w:r>
            <w:r w:rsidR="00232EA6">
              <w:rPr>
                <w:noProof/>
                <w:webHidden/>
              </w:rPr>
              <w:fldChar w:fldCharType="begin"/>
            </w:r>
            <w:r w:rsidR="00232EA6">
              <w:rPr>
                <w:noProof/>
                <w:webHidden/>
              </w:rPr>
              <w:instrText xml:space="preserve"> PAGEREF _Toc8294086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7" w:history="1">
            <w:r w:rsidR="00232EA6" w:rsidRPr="006F6B18">
              <w:rPr>
                <w:rStyle w:val="Hyperlink"/>
                <w:noProof/>
                <w:lang w:eastAsia="de-CH"/>
              </w:rPr>
              <w:t>7.1</w:t>
            </w:r>
            <w:r w:rsidR="00232EA6">
              <w:rPr>
                <w:rFonts w:asciiTheme="minorHAnsi" w:eastAsiaTheme="minorEastAsia" w:hAnsiTheme="minorHAnsi"/>
                <w:noProof/>
                <w:sz w:val="22"/>
                <w:lang w:eastAsia="de-CH"/>
              </w:rPr>
              <w:tab/>
            </w:r>
            <w:r w:rsidR="00232EA6" w:rsidRPr="006F6B18">
              <w:rPr>
                <w:rStyle w:val="Hyperlink"/>
                <w:noProof/>
                <w:lang w:eastAsia="de-CH"/>
              </w:rPr>
              <w:t>Ist-Soll</w:t>
            </w:r>
            <w:r w:rsidR="00232EA6">
              <w:rPr>
                <w:noProof/>
                <w:webHidden/>
              </w:rPr>
              <w:tab/>
            </w:r>
            <w:r w:rsidR="00232EA6">
              <w:rPr>
                <w:noProof/>
                <w:webHidden/>
              </w:rPr>
              <w:fldChar w:fldCharType="begin"/>
            </w:r>
            <w:r w:rsidR="00232EA6">
              <w:rPr>
                <w:noProof/>
                <w:webHidden/>
              </w:rPr>
              <w:instrText xml:space="preserve"> PAGEREF _Toc8294087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8" w:history="1">
            <w:r w:rsidR="00232EA6" w:rsidRPr="006F6B18">
              <w:rPr>
                <w:rStyle w:val="Hyperlink"/>
                <w:noProof/>
                <w:lang w:eastAsia="de-CH"/>
              </w:rPr>
              <w:t>7.2</w:t>
            </w:r>
            <w:r w:rsidR="00232EA6">
              <w:rPr>
                <w:rFonts w:asciiTheme="minorHAnsi" w:eastAsiaTheme="minorEastAsia" w:hAnsiTheme="minorHAnsi"/>
                <w:noProof/>
                <w:sz w:val="22"/>
                <w:lang w:eastAsia="de-CH"/>
              </w:rPr>
              <w:tab/>
            </w:r>
            <w:r w:rsidR="00232EA6" w:rsidRPr="006F6B18">
              <w:rPr>
                <w:rStyle w:val="Hyperlink"/>
                <w:noProof/>
                <w:lang w:eastAsia="de-CH"/>
              </w:rPr>
              <w:t>Schwierigkeiten</w:t>
            </w:r>
            <w:r w:rsidR="00232EA6">
              <w:rPr>
                <w:noProof/>
                <w:webHidden/>
              </w:rPr>
              <w:tab/>
            </w:r>
            <w:r w:rsidR="00232EA6">
              <w:rPr>
                <w:noProof/>
                <w:webHidden/>
              </w:rPr>
              <w:fldChar w:fldCharType="begin"/>
            </w:r>
            <w:r w:rsidR="00232EA6">
              <w:rPr>
                <w:noProof/>
                <w:webHidden/>
              </w:rPr>
              <w:instrText xml:space="preserve"> PAGEREF _Toc8294088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89" w:history="1">
            <w:r w:rsidR="00232EA6" w:rsidRPr="006F6B18">
              <w:rPr>
                <w:rStyle w:val="Hyperlink"/>
                <w:noProof/>
                <w:lang w:eastAsia="de-CH"/>
              </w:rPr>
              <w:t>7.3</w:t>
            </w:r>
            <w:r w:rsidR="00232EA6">
              <w:rPr>
                <w:rFonts w:asciiTheme="minorHAnsi" w:eastAsiaTheme="minorEastAsia" w:hAnsiTheme="minorHAnsi"/>
                <w:noProof/>
                <w:sz w:val="22"/>
                <w:lang w:eastAsia="de-CH"/>
              </w:rPr>
              <w:tab/>
            </w:r>
            <w:r w:rsidR="00232EA6" w:rsidRPr="006F6B18">
              <w:rPr>
                <w:rStyle w:val="Hyperlink"/>
                <w:noProof/>
                <w:lang w:eastAsia="de-CH"/>
              </w:rPr>
              <w:t>Fazit zum Projekt</w:t>
            </w:r>
            <w:r w:rsidR="00232EA6">
              <w:rPr>
                <w:noProof/>
                <w:webHidden/>
              </w:rPr>
              <w:tab/>
            </w:r>
            <w:r w:rsidR="00232EA6">
              <w:rPr>
                <w:noProof/>
                <w:webHidden/>
              </w:rPr>
              <w:fldChar w:fldCharType="begin"/>
            </w:r>
            <w:r w:rsidR="00232EA6">
              <w:rPr>
                <w:noProof/>
                <w:webHidden/>
              </w:rPr>
              <w:instrText xml:space="preserve"> PAGEREF _Toc8294089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90" w:history="1">
            <w:r w:rsidR="00232EA6" w:rsidRPr="006F6B18">
              <w:rPr>
                <w:rStyle w:val="Hyperlink"/>
                <w:noProof/>
                <w:lang w:eastAsia="de-CH"/>
              </w:rPr>
              <w:t>7.3.1</w:t>
            </w:r>
            <w:r w:rsidR="00232EA6">
              <w:rPr>
                <w:rFonts w:asciiTheme="minorHAnsi" w:eastAsiaTheme="minorEastAsia" w:hAnsiTheme="minorHAnsi"/>
                <w:noProof/>
                <w:sz w:val="22"/>
                <w:lang w:eastAsia="de-CH"/>
              </w:rPr>
              <w:tab/>
            </w:r>
            <w:r w:rsidR="00232EA6" w:rsidRPr="006F6B18">
              <w:rPr>
                <w:rStyle w:val="Hyperlink"/>
                <w:noProof/>
                <w:lang w:eastAsia="de-CH"/>
              </w:rPr>
              <w:t>Entstandene Abweichungen zur Aufgabenstellung</w:t>
            </w:r>
            <w:r w:rsidR="00232EA6">
              <w:rPr>
                <w:noProof/>
                <w:webHidden/>
              </w:rPr>
              <w:tab/>
            </w:r>
            <w:r w:rsidR="00232EA6">
              <w:rPr>
                <w:noProof/>
                <w:webHidden/>
              </w:rPr>
              <w:fldChar w:fldCharType="begin"/>
            </w:r>
            <w:r w:rsidR="00232EA6">
              <w:rPr>
                <w:noProof/>
                <w:webHidden/>
              </w:rPr>
              <w:instrText xml:space="preserve"> PAGEREF _Toc8294090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91" w:history="1">
            <w:r w:rsidR="00232EA6" w:rsidRPr="006F6B18">
              <w:rPr>
                <w:rStyle w:val="Hyperlink"/>
                <w:noProof/>
                <w:lang w:eastAsia="de-CH"/>
              </w:rPr>
              <w:t>7.4</w:t>
            </w:r>
            <w:r w:rsidR="00232EA6">
              <w:rPr>
                <w:rFonts w:asciiTheme="minorHAnsi" w:eastAsiaTheme="minorEastAsia" w:hAnsiTheme="minorHAnsi"/>
                <w:noProof/>
                <w:sz w:val="22"/>
                <w:lang w:eastAsia="de-CH"/>
              </w:rPr>
              <w:tab/>
            </w:r>
            <w:r w:rsidR="00232EA6" w:rsidRPr="006F6B18">
              <w:rPr>
                <w:rStyle w:val="Hyperlink"/>
                <w:noProof/>
                <w:lang w:eastAsia="de-CH"/>
              </w:rPr>
              <w:t>Persönliches Fazit</w:t>
            </w:r>
            <w:r w:rsidR="00232EA6">
              <w:rPr>
                <w:noProof/>
                <w:webHidden/>
              </w:rPr>
              <w:tab/>
            </w:r>
            <w:r w:rsidR="00232EA6">
              <w:rPr>
                <w:noProof/>
                <w:webHidden/>
              </w:rPr>
              <w:fldChar w:fldCharType="begin"/>
            </w:r>
            <w:r w:rsidR="00232EA6">
              <w:rPr>
                <w:noProof/>
                <w:webHidden/>
              </w:rPr>
              <w:instrText xml:space="preserve"> PAGEREF _Toc8294091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92" w:history="1">
            <w:r w:rsidR="00232EA6" w:rsidRPr="006F6B18">
              <w:rPr>
                <w:rStyle w:val="Hyperlink"/>
                <w:noProof/>
                <w:lang w:eastAsia="de-CH"/>
              </w:rPr>
              <w:t>7.5</w:t>
            </w:r>
            <w:r w:rsidR="00232EA6">
              <w:rPr>
                <w:rFonts w:asciiTheme="minorHAnsi" w:eastAsiaTheme="minorEastAsia" w:hAnsiTheme="minorHAnsi"/>
                <w:noProof/>
                <w:sz w:val="22"/>
                <w:lang w:eastAsia="de-CH"/>
              </w:rPr>
              <w:tab/>
            </w:r>
            <w:r w:rsidR="00232EA6" w:rsidRPr="006F6B18">
              <w:rPr>
                <w:rStyle w:val="Hyperlink"/>
                <w:noProof/>
                <w:lang w:eastAsia="de-CH"/>
              </w:rPr>
              <w:t>Schlussreflexion</w:t>
            </w:r>
            <w:r w:rsidR="00232EA6">
              <w:rPr>
                <w:noProof/>
                <w:webHidden/>
              </w:rPr>
              <w:tab/>
            </w:r>
            <w:r w:rsidR="00232EA6">
              <w:rPr>
                <w:noProof/>
                <w:webHidden/>
              </w:rPr>
              <w:fldChar w:fldCharType="begin"/>
            </w:r>
            <w:r w:rsidR="00232EA6">
              <w:rPr>
                <w:noProof/>
                <w:webHidden/>
              </w:rPr>
              <w:instrText xml:space="preserve"> PAGEREF _Toc8294092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93" w:history="1">
            <w:r w:rsidR="00232EA6" w:rsidRPr="006F6B18">
              <w:rPr>
                <w:rStyle w:val="Hyperlink"/>
                <w:noProof/>
                <w:lang w:eastAsia="de-CH"/>
              </w:rPr>
              <w:t>7.5.1</w:t>
            </w:r>
            <w:r w:rsidR="00232EA6">
              <w:rPr>
                <w:rFonts w:asciiTheme="minorHAnsi" w:eastAsiaTheme="minorEastAsia" w:hAnsiTheme="minorHAnsi"/>
                <w:noProof/>
                <w:sz w:val="22"/>
                <w:lang w:eastAsia="de-CH"/>
              </w:rPr>
              <w:tab/>
            </w:r>
            <w:r w:rsidR="00232EA6" w:rsidRPr="006F6B18">
              <w:rPr>
                <w:rStyle w:val="Hyperlink"/>
                <w:noProof/>
                <w:lang w:eastAsia="de-CH"/>
              </w:rPr>
              <w:t>Arbeitsmethodik</w:t>
            </w:r>
            <w:r w:rsidR="00232EA6">
              <w:rPr>
                <w:noProof/>
                <w:webHidden/>
              </w:rPr>
              <w:tab/>
            </w:r>
            <w:r w:rsidR="00232EA6">
              <w:rPr>
                <w:noProof/>
                <w:webHidden/>
              </w:rPr>
              <w:fldChar w:fldCharType="begin"/>
            </w:r>
            <w:r w:rsidR="00232EA6">
              <w:rPr>
                <w:noProof/>
                <w:webHidden/>
              </w:rPr>
              <w:instrText xml:space="preserve"> PAGEREF _Toc8294093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94" w:history="1">
            <w:r w:rsidR="00232EA6" w:rsidRPr="006F6B18">
              <w:rPr>
                <w:rStyle w:val="Hyperlink"/>
                <w:noProof/>
                <w:lang w:eastAsia="de-CH"/>
              </w:rPr>
              <w:t>7.5.2</w:t>
            </w:r>
            <w:r w:rsidR="00232EA6">
              <w:rPr>
                <w:rFonts w:asciiTheme="minorHAnsi" w:eastAsiaTheme="minorEastAsia" w:hAnsiTheme="minorHAnsi"/>
                <w:noProof/>
                <w:sz w:val="22"/>
                <w:lang w:eastAsia="de-CH"/>
              </w:rPr>
              <w:tab/>
            </w:r>
            <w:r w:rsidR="00232EA6" w:rsidRPr="006F6B18">
              <w:rPr>
                <w:rStyle w:val="Hyperlink"/>
                <w:noProof/>
                <w:lang w:eastAsia="de-CH"/>
              </w:rPr>
              <w:t>Werkzeuge</w:t>
            </w:r>
            <w:r w:rsidR="00232EA6">
              <w:rPr>
                <w:noProof/>
                <w:webHidden/>
              </w:rPr>
              <w:tab/>
            </w:r>
            <w:r w:rsidR="00232EA6">
              <w:rPr>
                <w:noProof/>
                <w:webHidden/>
              </w:rPr>
              <w:fldChar w:fldCharType="begin"/>
            </w:r>
            <w:r w:rsidR="00232EA6">
              <w:rPr>
                <w:noProof/>
                <w:webHidden/>
              </w:rPr>
              <w:instrText xml:space="preserve"> PAGEREF _Toc8294094 \h </w:instrText>
            </w:r>
            <w:r w:rsidR="00232EA6">
              <w:rPr>
                <w:noProof/>
                <w:webHidden/>
              </w:rPr>
            </w:r>
            <w:r w:rsidR="00232EA6">
              <w:rPr>
                <w:noProof/>
                <w:webHidden/>
              </w:rPr>
              <w:fldChar w:fldCharType="separate"/>
            </w:r>
            <w:r w:rsidR="00232EA6">
              <w:rPr>
                <w:noProof/>
                <w:webHidden/>
              </w:rPr>
              <w:t>31</w:t>
            </w:r>
            <w:r w:rsidR="00232EA6">
              <w:rPr>
                <w:noProof/>
                <w:webHidden/>
              </w:rPr>
              <w:fldChar w:fldCharType="end"/>
            </w:r>
          </w:hyperlink>
        </w:p>
        <w:p w:rsidR="00232EA6" w:rsidRDefault="007B4302">
          <w:pPr>
            <w:pStyle w:val="Verzeichnis1"/>
            <w:rPr>
              <w:rFonts w:asciiTheme="minorHAnsi" w:eastAsiaTheme="minorEastAsia" w:hAnsiTheme="minorHAnsi"/>
              <w:noProof/>
              <w:color w:val="auto"/>
              <w:lang w:eastAsia="de-CH"/>
            </w:rPr>
          </w:pPr>
          <w:hyperlink w:anchor="_Toc8294095" w:history="1">
            <w:r w:rsidR="00232EA6" w:rsidRPr="006F6B18">
              <w:rPr>
                <w:rStyle w:val="Hyperlink"/>
                <w:noProof/>
                <w:lang w:eastAsia="de-CH"/>
              </w:rPr>
              <w:t>Teil 2: Dokumentation und Umsetzung</w:t>
            </w:r>
            <w:r w:rsidR="00232EA6">
              <w:rPr>
                <w:noProof/>
                <w:webHidden/>
              </w:rPr>
              <w:tab/>
            </w:r>
            <w:r w:rsidR="00232EA6">
              <w:rPr>
                <w:noProof/>
                <w:webHidden/>
              </w:rPr>
              <w:fldChar w:fldCharType="begin"/>
            </w:r>
            <w:r w:rsidR="00232EA6">
              <w:rPr>
                <w:noProof/>
                <w:webHidden/>
              </w:rPr>
              <w:instrText xml:space="preserve"> PAGEREF _Toc8294095 \h </w:instrText>
            </w:r>
            <w:r w:rsidR="00232EA6">
              <w:rPr>
                <w:noProof/>
                <w:webHidden/>
              </w:rPr>
            </w:r>
            <w:r w:rsidR="00232EA6">
              <w:rPr>
                <w:noProof/>
                <w:webHidden/>
              </w:rPr>
              <w:fldChar w:fldCharType="separate"/>
            </w:r>
            <w:r w:rsidR="00232EA6">
              <w:rPr>
                <w:noProof/>
                <w:webHidden/>
              </w:rPr>
              <w:t>32</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096" w:history="1">
            <w:r w:rsidR="00232EA6" w:rsidRPr="006F6B18">
              <w:rPr>
                <w:rStyle w:val="Hyperlink"/>
                <w:noProof/>
                <w:lang w:eastAsia="de-CH"/>
              </w:rPr>
              <w:t>8</w:t>
            </w:r>
            <w:r w:rsidR="00232EA6">
              <w:rPr>
                <w:rFonts w:asciiTheme="minorHAnsi" w:eastAsiaTheme="minorEastAsia" w:hAnsiTheme="minorHAnsi"/>
                <w:noProof/>
                <w:lang w:eastAsia="de-CH"/>
              </w:rPr>
              <w:tab/>
            </w:r>
            <w:r w:rsidR="00232EA6" w:rsidRPr="006F6B18">
              <w:rPr>
                <w:rStyle w:val="Hyperlink"/>
                <w:noProof/>
                <w:lang w:eastAsia="de-CH"/>
              </w:rPr>
              <w:t>Initialisierung</w:t>
            </w:r>
            <w:r w:rsidR="00232EA6">
              <w:rPr>
                <w:noProof/>
                <w:webHidden/>
              </w:rPr>
              <w:tab/>
            </w:r>
            <w:r w:rsidR="00232EA6">
              <w:rPr>
                <w:noProof/>
                <w:webHidden/>
              </w:rPr>
              <w:fldChar w:fldCharType="begin"/>
            </w:r>
            <w:r w:rsidR="00232EA6">
              <w:rPr>
                <w:noProof/>
                <w:webHidden/>
              </w:rPr>
              <w:instrText xml:space="preserve"> PAGEREF _Toc8294096 \h </w:instrText>
            </w:r>
            <w:r w:rsidR="00232EA6">
              <w:rPr>
                <w:noProof/>
                <w:webHidden/>
              </w:rPr>
            </w:r>
            <w:r w:rsidR="00232EA6">
              <w:rPr>
                <w:noProof/>
                <w:webHidden/>
              </w:rPr>
              <w:fldChar w:fldCharType="separate"/>
            </w:r>
            <w:r w:rsidR="00232EA6">
              <w:rPr>
                <w:noProof/>
                <w:webHidden/>
              </w:rPr>
              <w:t>32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097" w:history="1">
            <w:r w:rsidR="00232EA6" w:rsidRPr="006F6B18">
              <w:rPr>
                <w:rStyle w:val="Hyperlink"/>
                <w:noProof/>
                <w:lang w:eastAsia="de-CH"/>
              </w:rPr>
              <w:t>8.1</w:t>
            </w:r>
            <w:r w:rsidR="00232EA6">
              <w:rPr>
                <w:rFonts w:asciiTheme="minorHAnsi" w:eastAsiaTheme="minorEastAsia" w:hAnsiTheme="minorHAnsi"/>
                <w:noProof/>
                <w:sz w:val="22"/>
                <w:lang w:eastAsia="de-CH"/>
              </w:rPr>
              <w:tab/>
            </w:r>
            <w:r w:rsidR="00232EA6" w:rsidRPr="006F6B18">
              <w:rPr>
                <w:rStyle w:val="Hyperlink"/>
                <w:noProof/>
                <w:lang w:eastAsia="de-CH"/>
              </w:rPr>
              <w:t>Analyse Vue.js</w:t>
            </w:r>
            <w:r w:rsidR="00232EA6">
              <w:rPr>
                <w:noProof/>
                <w:webHidden/>
              </w:rPr>
              <w:tab/>
            </w:r>
            <w:r w:rsidR="00232EA6">
              <w:rPr>
                <w:noProof/>
                <w:webHidden/>
              </w:rPr>
              <w:fldChar w:fldCharType="begin"/>
            </w:r>
            <w:r w:rsidR="00232EA6">
              <w:rPr>
                <w:noProof/>
                <w:webHidden/>
              </w:rPr>
              <w:instrText xml:space="preserve"> PAGEREF _Toc8294097 \h </w:instrText>
            </w:r>
            <w:r w:rsidR="00232EA6">
              <w:rPr>
                <w:noProof/>
                <w:webHidden/>
              </w:rPr>
            </w:r>
            <w:r w:rsidR="00232EA6">
              <w:rPr>
                <w:noProof/>
                <w:webHidden/>
              </w:rPr>
              <w:fldChar w:fldCharType="separate"/>
            </w:r>
            <w:r w:rsidR="00232EA6">
              <w:rPr>
                <w:noProof/>
                <w:webHidden/>
              </w:rPr>
              <w:t>32</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98" w:history="1">
            <w:r w:rsidR="00232EA6" w:rsidRPr="006F6B18">
              <w:rPr>
                <w:rStyle w:val="Hyperlink"/>
                <w:noProof/>
                <w:lang w:eastAsia="de-CH"/>
              </w:rPr>
              <w:t>8.1.1</w:t>
            </w:r>
            <w:r w:rsidR="00232EA6">
              <w:rPr>
                <w:rFonts w:asciiTheme="minorHAnsi" w:eastAsiaTheme="minorEastAsia" w:hAnsiTheme="minorHAnsi"/>
                <w:noProof/>
                <w:sz w:val="22"/>
                <w:lang w:eastAsia="de-CH"/>
              </w:rPr>
              <w:tab/>
            </w:r>
            <w:r w:rsidR="00232EA6" w:rsidRPr="006F6B18">
              <w:rPr>
                <w:rStyle w:val="Hyperlink"/>
                <w:noProof/>
                <w:lang w:eastAsia="de-CH"/>
              </w:rPr>
              <w:t>Konzept</w:t>
            </w:r>
            <w:r w:rsidR="00232EA6">
              <w:rPr>
                <w:noProof/>
                <w:webHidden/>
              </w:rPr>
              <w:tab/>
            </w:r>
            <w:r w:rsidR="00232EA6">
              <w:rPr>
                <w:noProof/>
                <w:webHidden/>
              </w:rPr>
              <w:fldChar w:fldCharType="begin"/>
            </w:r>
            <w:r w:rsidR="00232EA6">
              <w:rPr>
                <w:noProof/>
                <w:webHidden/>
              </w:rPr>
              <w:instrText xml:space="preserve"> PAGEREF _Toc8294098 \h </w:instrText>
            </w:r>
            <w:r w:rsidR="00232EA6">
              <w:rPr>
                <w:noProof/>
                <w:webHidden/>
              </w:rPr>
            </w:r>
            <w:r w:rsidR="00232EA6">
              <w:rPr>
                <w:noProof/>
                <w:webHidden/>
              </w:rPr>
              <w:fldChar w:fldCharType="separate"/>
            </w:r>
            <w:r w:rsidR="00232EA6">
              <w:rPr>
                <w:noProof/>
                <w:webHidden/>
              </w:rPr>
              <w:t>33</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099" w:history="1">
            <w:r w:rsidR="00232EA6" w:rsidRPr="006F6B18">
              <w:rPr>
                <w:rStyle w:val="Hyperlink"/>
                <w:noProof/>
                <w:lang w:eastAsia="de-CH"/>
              </w:rPr>
              <w:t>8.1.2</w:t>
            </w:r>
            <w:r w:rsidR="00232EA6">
              <w:rPr>
                <w:rFonts w:asciiTheme="minorHAnsi" w:eastAsiaTheme="minorEastAsia" w:hAnsiTheme="minorHAnsi"/>
                <w:noProof/>
                <w:sz w:val="22"/>
                <w:lang w:eastAsia="de-CH"/>
              </w:rPr>
              <w:tab/>
            </w:r>
            <w:r w:rsidR="00232EA6" w:rsidRPr="006F6B18">
              <w:rPr>
                <w:rStyle w:val="Hyperlink"/>
                <w:noProof/>
                <w:lang w:eastAsia="de-CH"/>
              </w:rPr>
              <w:t>Vergleich</w:t>
            </w:r>
            <w:r w:rsidR="00232EA6">
              <w:rPr>
                <w:noProof/>
                <w:webHidden/>
              </w:rPr>
              <w:tab/>
            </w:r>
            <w:r w:rsidR="00232EA6">
              <w:rPr>
                <w:noProof/>
                <w:webHidden/>
              </w:rPr>
              <w:fldChar w:fldCharType="begin"/>
            </w:r>
            <w:r w:rsidR="00232EA6">
              <w:rPr>
                <w:noProof/>
                <w:webHidden/>
              </w:rPr>
              <w:instrText xml:space="preserve"> PAGEREF _Toc8294099 \h </w:instrText>
            </w:r>
            <w:r w:rsidR="00232EA6">
              <w:rPr>
                <w:noProof/>
                <w:webHidden/>
              </w:rPr>
            </w:r>
            <w:r w:rsidR="00232EA6">
              <w:rPr>
                <w:noProof/>
                <w:webHidden/>
              </w:rPr>
              <w:fldChar w:fldCharType="separate"/>
            </w:r>
            <w:r w:rsidR="00232EA6">
              <w:rPr>
                <w:noProof/>
                <w:webHidden/>
              </w:rPr>
              <w:t>33</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0" w:history="1">
            <w:r w:rsidR="00232EA6" w:rsidRPr="006F6B18">
              <w:rPr>
                <w:rStyle w:val="Hyperlink"/>
                <w:noProof/>
                <w:lang w:eastAsia="de-CH"/>
              </w:rPr>
              <w:t>8.2</w:t>
            </w:r>
            <w:r w:rsidR="00232EA6">
              <w:rPr>
                <w:rFonts w:asciiTheme="minorHAnsi" w:eastAsiaTheme="minorEastAsia" w:hAnsiTheme="minorHAnsi"/>
                <w:noProof/>
                <w:sz w:val="22"/>
                <w:lang w:eastAsia="de-CH"/>
              </w:rPr>
              <w:tab/>
            </w:r>
            <w:r w:rsidR="00232EA6" w:rsidRPr="006F6B18">
              <w:rPr>
                <w:rStyle w:val="Hyperlink"/>
                <w:noProof/>
                <w:lang w:eastAsia="de-CH"/>
              </w:rPr>
              <w:t>Vertiefte Studie Ist-Zustand &amp; Umgebung</w:t>
            </w:r>
            <w:r w:rsidR="00232EA6">
              <w:rPr>
                <w:noProof/>
                <w:webHidden/>
              </w:rPr>
              <w:tab/>
            </w:r>
            <w:r w:rsidR="00232EA6">
              <w:rPr>
                <w:noProof/>
                <w:webHidden/>
              </w:rPr>
              <w:fldChar w:fldCharType="begin"/>
            </w:r>
            <w:r w:rsidR="00232EA6">
              <w:rPr>
                <w:noProof/>
                <w:webHidden/>
              </w:rPr>
              <w:instrText xml:space="preserve"> PAGEREF _Toc8294100 \h </w:instrText>
            </w:r>
            <w:r w:rsidR="00232EA6">
              <w:rPr>
                <w:noProof/>
                <w:webHidden/>
              </w:rPr>
            </w:r>
            <w:r w:rsidR="00232EA6">
              <w:rPr>
                <w:noProof/>
                <w:webHidden/>
              </w:rPr>
              <w:fldChar w:fldCharType="separate"/>
            </w:r>
            <w:r w:rsidR="00232EA6">
              <w:rPr>
                <w:noProof/>
                <w:webHidden/>
              </w:rPr>
              <w:t>34</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1" w:history="1">
            <w:r w:rsidR="00232EA6" w:rsidRPr="006F6B18">
              <w:rPr>
                <w:rStyle w:val="Hyperlink"/>
                <w:noProof/>
                <w:lang w:eastAsia="de-CH"/>
              </w:rPr>
              <w:t>8.3</w:t>
            </w:r>
            <w:r w:rsidR="00232EA6">
              <w:rPr>
                <w:rFonts w:asciiTheme="minorHAnsi" w:eastAsiaTheme="minorEastAsia" w:hAnsiTheme="minorHAnsi"/>
                <w:noProof/>
                <w:sz w:val="22"/>
                <w:lang w:eastAsia="de-CH"/>
              </w:rPr>
              <w:tab/>
            </w:r>
            <w:r w:rsidR="00232EA6" w:rsidRPr="006F6B18">
              <w:rPr>
                <w:rStyle w:val="Hyperlink"/>
                <w:noProof/>
                <w:lang w:eastAsia="de-CH"/>
              </w:rPr>
              <w:t>Umsetzung Projektmethode &amp; Vorgehensmodell</w:t>
            </w:r>
            <w:r w:rsidR="00232EA6">
              <w:rPr>
                <w:noProof/>
                <w:webHidden/>
              </w:rPr>
              <w:tab/>
            </w:r>
            <w:r w:rsidR="00232EA6">
              <w:rPr>
                <w:noProof/>
                <w:webHidden/>
              </w:rPr>
              <w:fldChar w:fldCharType="begin"/>
            </w:r>
            <w:r w:rsidR="00232EA6">
              <w:rPr>
                <w:noProof/>
                <w:webHidden/>
              </w:rPr>
              <w:instrText xml:space="preserve"> PAGEREF _Toc8294101 \h </w:instrText>
            </w:r>
            <w:r w:rsidR="00232EA6">
              <w:rPr>
                <w:noProof/>
                <w:webHidden/>
              </w:rPr>
            </w:r>
            <w:r w:rsidR="00232EA6">
              <w:rPr>
                <w:noProof/>
                <w:webHidden/>
              </w:rPr>
              <w:fldChar w:fldCharType="separate"/>
            </w:r>
            <w:r w:rsidR="00232EA6">
              <w:rPr>
                <w:noProof/>
                <w:webHidden/>
              </w:rPr>
              <w:t>36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2" w:history="1">
            <w:r w:rsidR="00232EA6" w:rsidRPr="006F6B18">
              <w:rPr>
                <w:rStyle w:val="Hyperlink"/>
                <w:noProof/>
                <w:lang w:eastAsia="de-CH"/>
              </w:rPr>
              <w:t>8.4</w:t>
            </w:r>
            <w:r w:rsidR="00232EA6">
              <w:rPr>
                <w:rFonts w:asciiTheme="minorHAnsi" w:eastAsiaTheme="minorEastAsia" w:hAnsiTheme="minorHAnsi"/>
                <w:noProof/>
                <w:sz w:val="22"/>
                <w:lang w:eastAsia="de-CH"/>
              </w:rPr>
              <w:tab/>
            </w:r>
            <w:r w:rsidR="00232EA6" w:rsidRPr="006F6B18">
              <w:rPr>
                <w:rStyle w:val="Hyperlink"/>
                <w:noProof/>
                <w:lang w:eastAsia="de-CH"/>
              </w:rPr>
              <w:t>Anforderungen</w:t>
            </w:r>
            <w:r w:rsidR="00232EA6">
              <w:rPr>
                <w:noProof/>
                <w:webHidden/>
              </w:rPr>
              <w:tab/>
            </w:r>
            <w:r w:rsidR="00232EA6">
              <w:rPr>
                <w:noProof/>
                <w:webHidden/>
              </w:rPr>
              <w:fldChar w:fldCharType="begin"/>
            </w:r>
            <w:r w:rsidR="00232EA6">
              <w:rPr>
                <w:noProof/>
                <w:webHidden/>
              </w:rPr>
              <w:instrText xml:space="preserve"> PAGEREF _Toc8294102 \h </w:instrText>
            </w:r>
            <w:r w:rsidR="00232EA6">
              <w:rPr>
                <w:noProof/>
                <w:webHidden/>
              </w:rPr>
            </w:r>
            <w:r w:rsidR="00232EA6">
              <w:rPr>
                <w:noProof/>
                <w:webHidden/>
              </w:rPr>
              <w:fldChar w:fldCharType="separate"/>
            </w:r>
            <w:r w:rsidR="00232EA6">
              <w:rPr>
                <w:noProof/>
                <w:webHidden/>
              </w:rPr>
              <w:t>38</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03" w:history="1">
            <w:r w:rsidR="00232EA6" w:rsidRPr="006F6B18">
              <w:rPr>
                <w:rStyle w:val="Hyperlink"/>
                <w:noProof/>
                <w:lang w:eastAsia="de-CH"/>
              </w:rPr>
              <w:t>8.4.1</w:t>
            </w:r>
            <w:r w:rsidR="00232EA6">
              <w:rPr>
                <w:rFonts w:asciiTheme="minorHAnsi" w:eastAsiaTheme="minorEastAsia" w:hAnsiTheme="minorHAnsi"/>
                <w:noProof/>
                <w:sz w:val="22"/>
                <w:lang w:eastAsia="de-CH"/>
              </w:rPr>
              <w:tab/>
            </w:r>
            <w:r w:rsidR="00232EA6" w:rsidRPr="006F6B18">
              <w:rPr>
                <w:rStyle w:val="Hyperlink"/>
                <w:noProof/>
                <w:lang w:eastAsia="de-CH"/>
              </w:rPr>
              <w:t>Funktional</w:t>
            </w:r>
            <w:r w:rsidR="00232EA6">
              <w:rPr>
                <w:noProof/>
                <w:webHidden/>
              </w:rPr>
              <w:tab/>
            </w:r>
            <w:r w:rsidR="00232EA6">
              <w:rPr>
                <w:noProof/>
                <w:webHidden/>
              </w:rPr>
              <w:fldChar w:fldCharType="begin"/>
            </w:r>
            <w:r w:rsidR="00232EA6">
              <w:rPr>
                <w:noProof/>
                <w:webHidden/>
              </w:rPr>
              <w:instrText xml:space="preserve"> PAGEREF _Toc8294103 \h </w:instrText>
            </w:r>
            <w:r w:rsidR="00232EA6">
              <w:rPr>
                <w:noProof/>
                <w:webHidden/>
              </w:rPr>
            </w:r>
            <w:r w:rsidR="00232EA6">
              <w:rPr>
                <w:noProof/>
                <w:webHidden/>
              </w:rPr>
              <w:fldChar w:fldCharType="separate"/>
            </w:r>
            <w:r w:rsidR="00232EA6">
              <w:rPr>
                <w:noProof/>
                <w:webHidden/>
              </w:rPr>
              <w:t>39</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04" w:history="1">
            <w:r w:rsidR="00232EA6" w:rsidRPr="006F6B18">
              <w:rPr>
                <w:rStyle w:val="Hyperlink"/>
                <w:noProof/>
                <w:lang w:eastAsia="de-CH"/>
              </w:rPr>
              <w:t>8.4.2</w:t>
            </w:r>
            <w:r w:rsidR="00232EA6">
              <w:rPr>
                <w:rFonts w:asciiTheme="minorHAnsi" w:eastAsiaTheme="minorEastAsia" w:hAnsiTheme="minorHAnsi"/>
                <w:noProof/>
                <w:sz w:val="22"/>
                <w:lang w:eastAsia="de-CH"/>
              </w:rPr>
              <w:tab/>
            </w:r>
            <w:r w:rsidR="00232EA6" w:rsidRPr="006F6B18">
              <w:rPr>
                <w:rStyle w:val="Hyperlink"/>
                <w:noProof/>
                <w:lang w:eastAsia="de-CH"/>
              </w:rPr>
              <w:t>Nicht-Funktional</w:t>
            </w:r>
            <w:r w:rsidR="00232EA6">
              <w:rPr>
                <w:noProof/>
                <w:webHidden/>
              </w:rPr>
              <w:tab/>
            </w:r>
            <w:r w:rsidR="00232EA6">
              <w:rPr>
                <w:noProof/>
                <w:webHidden/>
              </w:rPr>
              <w:fldChar w:fldCharType="begin"/>
            </w:r>
            <w:r w:rsidR="00232EA6">
              <w:rPr>
                <w:noProof/>
                <w:webHidden/>
              </w:rPr>
              <w:instrText xml:space="preserve"> PAGEREF _Toc8294104 \h </w:instrText>
            </w:r>
            <w:r w:rsidR="00232EA6">
              <w:rPr>
                <w:noProof/>
                <w:webHidden/>
              </w:rPr>
            </w:r>
            <w:r w:rsidR="00232EA6">
              <w:rPr>
                <w:noProof/>
                <w:webHidden/>
              </w:rPr>
              <w:fldChar w:fldCharType="separate"/>
            </w:r>
            <w:r w:rsidR="00232EA6">
              <w:rPr>
                <w:noProof/>
                <w:webHidden/>
              </w:rPr>
              <w:t>39</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5" w:history="1">
            <w:r w:rsidR="00232EA6" w:rsidRPr="006F6B18">
              <w:rPr>
                <w:rStyle w:val="Hyperlink"/>
                <w:noProof/>
                <w:lang w:eastAsia="de-CH"/>
              </w:rPr>
              <w:t>8.5</w:t>
            </w:r>
            <w:r w:rsidR="00232EA6">
              <w:rPr>
                <w:rFonts w:asciiTheme="minorHAnsi" w:eastAsiaTheme="minorEastAsia" w:hAnsiTheme="minorHAnsi"/>
                <w:noProof/>
                <w:sz w:val="22"/>
                <w:lang w:eastAsia="de-CH"/>
              </w:rPr>
              <w:tab/>
            </w:r>
            <w:r w:rsidR="00232EA6" w:rsidRPr="006F6B18">
              <w:rPr>
                <w:rStyle w:val="Hyperlink"/>
                <w:noProof/>
                <w:lang w:eastAsia="de-CH"/>
              </w:rPr>
              <w:t>Ziele</w:t>
            </w:r>
            <w:r w:rsidR="00232EA6">
              <w:rPr>
                <w:noProof/>
                <w:webHidden/>
              </w:rPr>
              <w:tab/>
            </w:r>
            <w:r w:rsidR="00232EA6">
              <w:rPr>
                <w:noProof/>
                <w:webHidden/>
              </w:rPr>
              <w:fldChar w:fldCharType="begin"/>
            </w:r>
            <w:r w:rsidR="00232EA6">
              <w:rPr>
                <w:noProof/>
                <w:webHidden/>
              </w:rPr>
              <w:instrText xml:space="preserve"> PAGEREF _Toc8294105 \h </w:instrText>
            </w:r>
            <w:r w:rsidR="00232EA6">
              <w:rPr>
                <w:noProof/>
                <w:webHidden/>
              </w:rPr>
            </w:r>
            <w:r w:rsidR="00232EA6">
              <w:rPr>
                <w:noProof/>
                <w:webHidden/>
              </w:rPr>
              <w:fldChar w:fldCharType="separate"/>
            </w:r>
            <w:r w:rsidR="00232EA6">
              <w:rPr>
                <w:noProof/>
                <w:webHidden/>
              </w:rPr>
              <w:t>40</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06" w:history="1">
            <w:r w:rsidR="00232EA6" w:rsidRPr="006F6B18">
              <w:rPr>
                <w:rStyle w:val="Hyperlink"/>
                <w:noProof/>
                <w:lang w:eastAsia="de-CH"/>
              </w:rPr>
              <w:t>8.5.1</w:t>
            </w:r>
            <w:r w:rsidR="00232EA6">
              <w:rPr>
                <w:rFonts w:asciiTheme="minorHAnsi" w:eastAsiaTheme="minorEastAsia" w:hAnsiTheme="minorHAnsi"/>
                <w:noProof/>
                <w:sz w:val="22"/>
                <w:lang w:eastAsia="de-CH"/>
              </w:rPr>
              <w:tab/>
            </w:r>
            <w:r w:rsidR="00232EA6" w:rsidRPr="006F6B18">
              <w:rPr>
                <w:rStyle w:val="Hyperlink"/>
                <w:noProof/>
                <w:lang w:eastAsia="de-CH"/>
              </w:rPr>
              <w:t>Projekt</w:t>
            </w:r>
            <w:r w:rsidR="00232EA6">
              <w:rPr>
                <w:noProof/>
                <w:webHidden/>
              </w:rPr>
              <w:tab/>
            </w:r>
            <w:r w:rsidR="00232EA6">
              <w:rPr>
                <w:noProof/>
                <w:webHidden/>
              </w:rPr>
              <w:fldChar w:fldCharType="begin"/>
            </w:r>
            <w:r w:rsidR="00232EA6">
              <w:rPr>
                <w:noProof/>
                <w:webHidden/>
              </w:rPr>
              <w:instrText xml:space="preserve"> PAGEREF _Toc8294106 \h </w:instrText>
            </w:r>
            <w:r w:rsidR="00232EA6">
              <w:rPr>
                <w:noProof/>
                <w:webHidden/>
              </w:rPr>
            </w:r>
            <w:r w:rsidR="00232EA6">
              <w:rPr>
                <w:noProof/>
                <w:webHidden/>
              </w:rPr>
              <w:fldChar w:fldCharType="separate"/>
            </w:r>
            <w:r w:rsidR="00232EA6">
              <w:rPr>
                <w:noProof/>
                <w:webHidden/>
              </w:rPr>
              <w:t>40</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07" w:history="1">
            <w:r w:rsidR="00232EA6" w:rsidRPr="006F6B18">
              <w:rPr>
                <w:rStyle w:val="Hyperlink"/>
                <w:noProof/>
                <w:lang w:eastAsia="de-CH"/>
              </w:rPr>
              <w:t>8.5.2</w:t>
            </w:r>
            <w:r w:rsidR="00232EA6">
              <w:rPr>
                <w:rFonts w:asciiTheme="minorHAnsi" w:eastAsiaTheme="minorEastAsia" w:hAnsiTheme="minorHAnsi"/>
                <w:noProof/>
                <w:sz w:val="22"/>
                <w:lang w:eastAsia="de-CH"/>
              </w:rPr>
              <w:tab/>
            </w:r>
            <w:r w:rsidR="00232EA6" w:rsidRPr="006F6B18">
              <w:rPr>
                <w:rStyle w:val="Hyperlink"/>
                <w:noProof/>
                <w:lang w:eastAsia="de-CH"/>
              </w:rPr>
              <w:t>Persönlich</w:t>
            </w:r>
            <w:r w:rsidR="00232EA6">
              <w:rPr>
                <w:noProof/>
                <w:webHidden/>
              </w:rPr>
              <w:tab/>
            </w:r>
            <w:r w:rsidR="00232EA6">
              <w:rPr>
                <w:noProof/>
                <w:webHidden/>
              </w:rPr>
              <w:fldChar w:fldCharType="begin"/>
            </w:r>
            <w:r w:rsidR="00232EA6">
              <w:rPr>
                <w:noProof/>
                <w:webHidden/>
              </w:rPr>
              <w:instrText xml:space="preserve"> PAGEREF _Toc8294107 \h </w:instrText>
            </w:r>
            <w:r w:rsidR="00232EA6">
              <w:rPr>
                <w:noProof/>
                <w:webHidden/>
              </w:rPr>
            </w:r>
            <w:r w:rsidR="00232EA6">
              <w:rPr>
                <w:noProof/>
                <w:webHidden/>
              </w:rPr>
              <w:fldChar w:fldCharType="separate"/>
            </w:r>
            <w:r w:rsidR="00232EA6">
              <w:rPr>
                <w:noProof/>
                <w:webHidden/>
              </w:rPr>
              <w:t>40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8" w:history="1">
            <w:r w:rsidR="00232EA6" w:rsidRPr="006F6B18">
              <w:rPr>
                <w:rStyle w:val="Hyperlink"/>
                <w:noProof/>
                <w:lang w:eastAsia="de-CH"/>
              </w:rPr>
              <w:t>8.6</w:t>
            </w:r>
            <w:r w:rsidR="00232EA6">
              <w:rPr>
                <w:rFonts w:asciiTheme="minorHAnsi" w:eastAsiaTheme="minorEastAsia" w:hAnsiTheme="minorHAnsi"/>
                <w:noProof/>
                <w:sz w:val="22"/>
                <w:lang w:eastAsia="de-CH"/>
              </w:rPr>
              <w:tab/>
            </w:r>
            <w:r w:rsidR="00232EA6" w:rsidRPr="006F6B18">
              <w:rPr>
                <w:rStyle w:val="Hyperlink"/>
                <w:noProof/>
                <w:lang w:eastAsia="de-CH"/>
              </w:rPr>
              <w:t>Informationssicherheit &amp; Datenschutz</w:t>
            </w:r>
            <w:r w:rsidR="00232EA6">
              <w:rPr>
                <w:noProof/>
                <w:webHidden/>
              </w:rPr>
              <w:tab/>
            </w:r>
            <w:r w:rsidR="00232EA6">
              <w:rPr>
                <w:noProof/>
                <w:webHidden/>
              </w:rPr>
              <w:fldChar w:fldCharType="begin"/>
            </w:r>
            <w:r w:rsidR="00232EA6">
              <w:rPr>
                <w:noProof/>
                <w:webHidden/>
              </w:rPr>
              <w:instrText xml:space="preserve"> PAGEREF _Toc8294108 \h </w:instrText>
            </w:r>
            <w:r w:rsidR="00232EA6">
              <w:rPr>
                <w:noProof/>
                <w:webHidden/>
              </w:rPr>
            </w:r>
            <w:r w:rsidR="00232EA6">
              <w:rPr>
                <w:noProof/>
                <w:webHidden/>
              </w:rPr>
              <w:fldChar w:fldCharType="separate"/>
            </w:r>
            <w:r w:rsidR="00232EA6">
              <w:rPr>
                <w:noProof/>
                <w:webHidden/>
              </w:rPr>
              <w:t>40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09" w:history="1">
            <w:r w:rsidR="00232EA6" w:rsidRPr="006F6B18">
              <w:rPr>
                <w:rStyle w:val="Hyperlink"/>
                <w:noProof/>
                <w:lang w:eastAsia="de-CH"/>
              </w:rPr>
              <w:t>8.7</w:t>
            </w:r>
            <w:r w:rsidR="00232EA6">
              <w:rPr>
                <w:rFonts w:asciiTheme="minorHAnsi" w:eastAsiaTheme="minorEastAsia" w:hAnsiTheme="minorHAnsi"/>
                <w:noProof/>
                <w:sz w:val="22"/>
                <w:lang w:eastAsia="de-CH"/>
              </w:rPr>
              <w:tab/>
            </w:r>
            <w:r w:rsidR="00232EA6" w:rsidRPr="006F6B18">
              <w:rPr>
                <w:rStyle w:val="Hyperlink"/>
                <w:noProof/>
                <w:lang w:eastAsia="de-CH"/>
              </w:rPr>
              <w:t>Konzepte</w:t>
            </w:r>
            <w:r w:rsidR="00232EA6">
              <w:rPr>
                <w:noProof/>
                <w:webHidden/>
              </w:rPr>
              <w:tab/>
            </w:r>
            <w:r w:rsidR="00232EA6">
              <w:rPr>
                <w:noProof/>
                <w:webHidden/>
              </w:rPr>
              <w:fldChar w:fldCharType="begin"/>
            </w:r>
            <w:r w:rsidR="00232EA6">
              <w:rPr>
                <w:noProof/>
                <w:webHidden/>
              </w:rPr>
              <w:instrText xml:space="preserve"> PAGEREF _Toc8294109 \h </w:instrText>
            </w:r>
            <w:r w:rsidR="00232EA6">
              <w:rPr>
                <w:noProof/>
                <w:webHidden/>
              </w:rPr>
            </w:r>
            <w:r w:rsidR="00232EA6">
              <w:rPr>
                <w:noProof/>
                <w:webHidden/>
              </w:rPr>
              <w:fldChar w:fldCharType="separate"/>
            </w:r>
            <w:r w:rsidR="00232EA6">
              <w:rPr>
                <w:noProof/>
                <w:webHidden/>
              </w:rPr>
              <w:t>41</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0" w:history="1">
            <w:r w:rsidR="00232EA6" w:rsidRPr="006F6B18">
              <w:rPr>
                <w:rStyle w:val="Hyperlink"/>
                <w:noProof/>
                <w:lang w:eastAsia="de-CH"/>
              </w:rPr>
              <w:t>8.7.1</w:t>
            </w:r>
            <w:r w:rsidR="00232EA6">
              <w:rPr>
                <w:rFonts w:asciiTheme="minorHAnsi" w:eastAsiaTheme="minorEastAsia" w:hAnsiTheme="minorHAnsi"/>
                <w:noProof/>
                <w:sz w:val="22"/>
                <w:lang w:eastAsia="de-CH"/>
              </w:rPr>
              <w:tab/>
            </w:r>
            <w:r w:rsidR="00232EA6" w:rsidRPr="006F6B18">
              <w:rPr>
                <w:rStyle w:val="Hyperlink"/>
                <w:noProof/>
                <w:lang w:eastAsia="de-CH"/>
              </w:rPr>
              <w:t>Testkonzept (Use-Cases)</w:t>
            </w:r>
            <w:r w:rsidR="00232EA6">
              <w:rPr>
                <w:noProof/>
                <w:webHidden/>
              </w:rPr>
              <w:tab/>
            </w:r>
            <w:r w:rsidR="00232EA6">
              <w:rPr>
                <w:noProof/>
                <w:webHidden/>
              </w:rPr>
              <w:fldChar w:fldCharType="begin"/>
            </w:r>
            <w:r w:rsidR="00232EA6">
              <w:rPr>
                <w:noProof/>
                <w:webHidden/>
              </w:rPr>
              <w:instrText xml:space="preserve"> PAGEREF _Toc8294110 \h </w:instrText>
            </w:r>
            <w:r w:rsidR="00232EA6">
              <w:rPr>
                <w:noProof/>
                <w:webHidden/>
              </w:rPr>
            </w:r>
            <w:r w:rsidR="00232EA6">
              <w:rPr>
                <w:noProof/>
                <w:webHidden/>
              </w:rPr>
              <w:fldChar w:fldCharType="separate"/>
            </w:r>
            <w:r w:rsidR="00232EA6">
              <w:rPr>
                <w:noProof/>
                <w:webHidden/>
              </w:rPr>
              <w:t>41</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1" w:history="1">
            <w:r w:rsidR="00232EA6" w:rsidRPr="006F6B18">
              <w:rPr>
                <w:rStyle w:val="Hyperlink"/>
                <w:noProof/>
                <w:lang w:eastAsia="de-CH"/>
              </w:rPr>
              <w:t>8.7.2</w:t>
            </w:r>
            <w:r w:rsidR="00232EA6">
              <w:rPr>
                <w:rFonts w:asciiTheme="minorHAnsi" w:eastAsiaTheme="minorEastAsia" w:hAnsiTheme="minorHAnsi"/>
                <w:noProof/>
                <w:sz w:val="22"/>
                <w:lang w:eastAsia="de-CH"/>
              </w:rPr>
              <w:tab/>
            </w:r>
            <w:r w:rsidR="00232EA6" w:rsidRPr="006F6B18">
              <w:rPr>
                <w:rStyle w:val="Hyperlink"/>
                <w:noProof/>
                <w:lang w:eastAsia="de-CH"/>
              </w:rPr>
              <w:t>Sicherheitskonzept</w:t>
            </w:r>
            <w:r w:rsidR="00232EA6">
              <w:rPr>
                <w:noProof/>
                <w:webHidden/>
              </w:rPr>
              <w:tab/>
            </w:r>
            <w:r w:rsidR="00232EA6">
              <w:rPr>
                <w:noProof/>
                <w:webHidden/>
              </w:rPr>
              <w:fldChar w:fldCharType="begin"/>
            </w:r>
            <w:r w:rsidR="00232EA6">
              <w:rPr>
                <w:noProof/>
                <w:webHidden/>
              </w:rPr>
              <w:instrText xml:space="preserve"> PAGEREF _Toc8294111 \h </w:instrText>
            </w:r>
            <w:r w:rsidR="00232EA6">
              <w:rPr>
                <w:noProof/>
                <w:webHidden/>
              </w:rPr>
            </w:r>
            <w:r w:rsidR="00232EA6">
              <w:rPr>
                <w:noProof/>
                <w:webHidden/>
              </w:rPr>
              <w:fldChar w:fldCharType="separate"/>
            </w:r>
            <w:r w:rsidR="00232EA6">
              <w:rPr>
                <w:noProof/>
                <w:webHidden/>
              </w:rPr>
              <w:t>44</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112" w:history="1">
            <w:r w:rsidR="00232EA6" w:rsidRPr="006F6B18">
              <w:rPr>
                <w:rStyle w:val="Hyperlink"/>
                <w:noProof/>
                <w:lang w:eastAsia="de-CH"/>
              </w:rPr>
              <w:t>9</w:t>
            </w:r>
            <w:r w:rsidR="00232EA6">
              <w:rPr>
                <w:rFonts w:asciiTheme="minorHAnsi" w:eastAsiaTheme="minorEastAsia" w:hAnsiTheme="minorHAnsi"/>
                <w:noProof/>
                <w:lang w:eastAsia="de-CH"/>
              </w:rPr>
              <w:tab/>
            </w:r>
            <w:r w:rsidR="00232EA6" w:rsidRPr="006F6B18">
              <w:rPr>
                <w:rStyle w:val="Hyperlink"/>
                <w:noProof/>
                <w:lang w:eastAsia="de-CH"/>
              </w:rPr>
              <w:t>Realisierung</w:t>
            </w:r>
            <w:r w:rsidR="00232EA6">
              <w:rPr>
                <w:noProof/>
                <w:webHidden/>
              </w:rPr>
              <w:tab/>
            </w:r>
            <w:r w:rsidR="00232EA6">
              <w:rPr>
                <w:noProof/>
                <w:webHidden/>
              </w:rPr>
              <w:fldChar w:fldCharType="begin"/>
            </w:r>
            <w:r w:rsidR="00232EA6">
              <w:rPr>
                <w:noProof/>
                <w:webHidden/>
              </w:rPr>
              <w:instrText xml:space="preserve"> PAGEREF _Toc8294112 \h </w:instrText>
            </w:r>
            <w:r w:rsidR="00232EA6">
              <w:rPr>
                <w:noProof/>
                <w:webHidden/>
              </w:rPr>
            </w:r>
            <w:r w:rsidR="00232EA6">
              <w:rPr>
                <w:noProof/>
                <w:webHidden/>
              </w:rPr>
              <w:fldChar w:fldCharType="separate"/>
            </w:r>
            <w:r w:rsidR="00232EA6">
              <w:rPr>
                <w:noProof/>
                <w:webHidden/>
              </w:rPr>
              <w:t>48</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13" w:history="1">
            <w:r w:rsidR="00232EA6" w:rsidRPr="006F6B18">
              <w:rPr>
                <w:rStyle w:val="Hyperlink"/>
                <w:noProof/>
                <w:lang w:eastAsia="de-CH"/>
              </w:rPr>
              <w:t>9.1</w:t>
            </w:r>
            <w:r w:rsidR="00232EA6">
              <w:rPr>
                <w:rFonts w:asciiTheme="minorHAnsi" w:eastAsiaTheme="minorEastAsia" w:hAnsiTheme="minorHAnsi"/>
                <w:noProof/>
                <w:sz w:val="22"/>
                <w:lang w:eastAsia="de-CH"/>
              </w:rPr>
              <w:tab/>
            </w:r>
            <w:r w:rsidR="00232EA6" w:rsidRPr="006F6B18">
              <w:rPr>
                <w:rStyle w:val="Hyperlink"/>
                <w:noProof/>
                <w:lang w:eastAsia="de-CH"/>
              </w:rPr>
              <w:t>Grundlegende Konfiguration</w:t>
            </w:r>
            <w:r w:rsidR="00232EA6">
              <w:rPr>
                <w:noProof/>
                <w:webHidden/>
              </w:rPr>
              <w:tab/>
            </w:r>
            <w:r w:rsidR="00232EA6">
              <w:rPr>
                <w:noProof/>
                <w:webHidden/>
              </w:rPr>
              <w:fldChar w:fldCharType="begin"/>
            </w:r>
            <w:r w:rsidR="00232EA6">
              <w:rPr>
                <w:noProof/>
                <w:webHidden/>
              </w:rPr>
              <w:instrText xml:space="preserve"> PAGEREF _Toc8294113 \h </w:instrText>
            </w:r>
            <w:r w:rsidR="00232EA6">
              <w:rPr>
                <w:noProof/>
                <w:webHidden/>
              </w:rPr>
            </w:r>
            <w:r w:rsidR="00232EA6">
              <w:rPr>
                <w:noProof/>
                <w:webHidden/>
              </w:rPr>
              <w:fldChar w:fldCharType="separate"/>
            </w:r>
            <w:r w:rsidR="00232EA6">
              <w:rPr>
                <w:noProof/>
                <w:webHidden/>
              </w:rPr>
              <w:t>48</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4" w:history="1">
            <w:r w:rsidR="00232EA6" w:rsidRPr="006F6B18">
              <w:rPr>
                <w:rStyle w:val="Hyperlink"/>
                <w:noProof/>
                <w:lang w:eastAsia="de-CH"/>
              </w:rPr>
              <w:t>9.1.1</w:t>
            </w:r>
            <w:r w:rsidR="00232EA6">
              <w:rPr>
                <w:rFonts w:asciiTheme="minorHAnsi" w:eastAsiaTheme="minorEastAsia" w:hAnsiTheme="minorHAnsi"/>
                <w:noProof/>
                <w:sz w:val="22"/>
                <w:lang w:eastAsia="de-CH"/>
              </w:rPr>
              <w:tab/>
            </w:r>
            <w:r w:rsidR="00232EA6" w:rsidRPr="006F6B18">
              <w:rPr>
                <w:rStyle w:val="Hyperlink"/>
                <w:noProof/>
                <w:lang w:eastAsia="de-CH"/>
              </w:rPr>
              <w:t>Ansichten / Routes</w:t>
            </w:r>
            <w:r w:rsidR="00232EA6">
              <w:rPr>
                <w:noProof/>
                <w:webHidden/>
              </w:rPr>
              <w:tab/>
            </w:r>
            <w:r w:rsidR="00232EA6">
              <w:rPr>
                <w:noProof/>
                <w:webHidden/>
              </w:rPr>
              <w:fldChar w:fldCharType="begin"/>
            </w:r>
            <w:r w:rsidR="00232EA6">
              <w:rPr>
                <w:noProof/>
                <w:webHidden/>
              </w:rPr>
              <w:instrText xml:space="preserve"> PAGEREF _Toc8294114 \h </w:instrText>
            </w:r>
            <w:r w:rsidR="00232EA6">
              <w:rPr>
                <w:noProof/>
                <w:webHidden/>
              </w:rPr>
            </w:r>
            <w:r w:rsidR="00232EA6">
              <w:rPr>
                <w:noProof/>
                <w:webHidden/>
              </w:rPr>
              <w:fldChar w:fldCharType="separate"/>
            </w:r>
            <w:r w:rsidR="00232EA6">
              <w:rPr>
                <w:noProof/>
                <w:webHidden/>
              </w:rPr>
              <w:t>49</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5" w:history="1">
            <w:r w:rsidR="00232EA6" w:rsidRPr="006F6B18">
              <w:rPr>
                <w:rStyle w:val="Hyperlink"/>
                <w:noProof/>
                <w:lang w:eastAsia="de-CH"/>
              </w:rPr>
              <w:t>9.1.2</w:t>
            </w:r>
            <w:r w:rsidR="00232EA6">
              <w:rPr>
                <w:rFonts w:asciiTheme="minorHAnsi" w:eastAsiaTheme="minorEastAsia" w:hAnsiTheme="minorHAnsi"/>
                <w:noProof/>
                <w:sz w:val="22"/>
                <w:lang w:eastAsia="de-CH"/>
              </w:rPr>
              <w:tab/>
            </w:r>
            <w:r w:rsidR="00232EA6" w:rsidRPr="006F6B18">
              <w:rPr>
                <w:rStyle w:val="Hyperlink"/>
                <w:noProof/>
                <w:lang w:eastAsia="de-CH"/>
              </w:rPr>
              <w:t>Mehrsprachigkeit</w:t>
            </w:r>
            <w:r w:rsidR="00232EA6">
              <w:rPr>
                <w:noProof/>
                <w:webHidden/>
              </w:rPr>
              <w:tab/>
            </w:r>
            <w:r w:rsidR="00232EA6">
              <w:rPr>
                <w:noProof/>
                <w:webHidden/>
              </w:rPr>
              <w:fldChar w:fldCharType="begin"/>
            </w:r>
            <w:r w:rsidR="00232EA6">
              <w:rPr>
                <w:noProof/>
                <w:webHidden/>
              </w:rPr>
              <w:instrText xml:space="preserve"> PAGEREF _Toc8294115 \h </w:instrText>
            </w:r>
            <w:r w:rsidR="00232EA6">
              <w:rPr>
                <w:noProof/>
                <w:webHidden/>
              </w:rPr>
            </w:r>
            <w:r w:rsidR="00232EA6">
              <w:rPr>
                <w:noProof/>
                <w:webHidden/>
              </w:rPr>
              <w:fldChar w:fldCharType="separate"/>
            </w:r>
            <w:r w:rsidR="00232EA6">
              <w:rPr>
                <w:noProof/>
                <w:webHidden/>
              </w:rPr>
              <w:t>50</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6" w:history="1">
            <w:r w:rsidR="00232EA6" w:rsidRPr="006F6B18">
              <w:rPr>
                <w:rStyle w:val="Hyperlink"/>
                <w:noProof/>
                <w:lang w:eastAsia="de-CH"/>
              </w:rPr>
              <w:t>9.1.3</w:t>
            </w:r>
            <w:r w:rsidR="00232EA6">
              <w:rPr>
                <w:rFonts w:asciiTheme="minorHAnsi" w:eastAsiaTheme="minorEastAsia" w:hAnsiTheme="minorHAnsi"/>
                <w:noProof/>
                <w:sz w:val="22"/>
                <w:lang w:eastAsia="de-CH"/>
              </w:rPr>
              <w:tab/>
            </w:r>
            <w:r w:rsidR="00232EA6" w:rsidRPr="006F6B18">
              <w:rPr>
                <w:rStyle w:val="Hyperlink"/>
                <w:noProof/>
                <w:lang w:eastAsia="de-CH"/>
              </w:rPr>
              <w:t>Authentifizierung</w:t>
            </w:r>
            <w:r w:rsidR="00232EA6">
              <w:rPr>
                <w:noProof/>
                <w:webHidden/>
              </w:rPr>
              <w:tab/>
            </w:r>
            <w:r w:rsidR="00232EA6">
              <w:rPr>
                <w:noProof/>
                <w:webHidden/>
              </w:rPr>
              <w:fldChar w:fldCharType="begin"/>
            </w:r>
            <w:r w:rsidR="00232EA6">
              <w:rPr>
                <w:noProof/>
                <w:webHidden/>
              </w:rPr>
              <w:instrText xml:space="preserve"> PAGEREF _Toc8294116 \h </w:instrText>
            </w:r>
            <w:r w:rsidR="00232EA6">
              <w:rPr>
                <w:noProof/>
                <w:webHidden/>
              </w:rPr>
            </w:r>
            <w:r w:rsidR="00232EA6">
              <w:rPr>
                <w:noProof/>
                <w:webHidden/>
              </w:rPr>
              <w:fldChar w:fldCharType="separate"/>
            </w:r>
            <w:r w:rsidR="00232EA6">
              <w:rPr>
                <w:noProof/>
                <w:webHidden/>
              </w:rPr>
              <w:t>51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17" w:history="1">
            <w:r w:rsidR="00232EA6" w:rsidRPr="006F6B18">
              <w:rPr>
                <w:rStyle w:val="Hyperlink"/>
                <w:noProof/>
                <w:lang w:eastAsia="de-CH"/>
              </w:rPr>
              <w:t>9.2</w:t>
            </w:r>
            <w:r w:rsidR="00232EA6">
              <w:rPr>
                <w:rFonts w:asciiTheme="minorHAnsi" w:eastAsiaTheme="minorEastAsia" w:hAnsiTheme="minorHAnsi"/>
                <w:noProof/>
                <w:sz w:val="22"/>
                <w:lang w:eastAsia="de-CH"/>
              </w:rPr>
              <w:tab/>
            </w:r>
            <w:r w:rsidR="00232EA6" w:rsidRPr="006F6B18">
              <w:rPr>
                <w:rStyle w:val="Hyperlink"/>
                <w:noProof/>
                <w:lang w:eastAsia="de-CH"/>
              </w:rPr>
              <w:t>Umsetzung Design</w:t>
            </w:r>
            <w:r w:rsidR="00232EA6">
              <w:rPr>
                <w:noProof/>
                <w:webHidden/>
              </w:rPr>
              <w:tab/>
            </w:r>
            <w:r w:rsidR="00232EA6">
              <w:rPr>
                <w:noProof/>
                <w:webHidden/>
              </w:rPr>
              <w:fldChar w:fldCharType="begin"/>
            </w:r>
            <w:r w:rsidR="00232EA6">
              <w:rPr>
                <w:noProof/>
                <w:webHidden/>
              </w:rPr>
              <w:instrText xml:space="preserve"> PAGEREF _Toc8294117 \h </w:instrText>
            </w:r>
            <w:r w:rsidR="00232EA6">
              <w:rPr>
                <w:noProof/>
                <w:webHidden/>
              </w:rPr>
            </w:r>
            <w:r w:rsidR="00232EA6">
              <w:rPr>
                <w:noProof/>
                <w:webHidden/>
              </w:rPr>
              <w:fldChar w:fldCharType="separate"/>
            </w:r>
            <w:r w:rsidR="00232EA6">
              <w:rPr>
                <w:noProof/>
                <w:webHidden/>
              </w:rPr>
              <w:t>53</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18" w:history="1">
            <w:r w:rsidR="00232EA6" w:rsidRPr="006F6B18">
              <w:rPr>
                <w:rStyle w:val="Hyperlink"/>
                <w:noProof/>
                <w:lang w:eastAsia="de-CH"/>
              </w:rPr>
              <w:t>9.3</w:t>
            </w:r>
            <w:r w:rsidR="00232EA6">
              <w:rPr>
                <w:rFonts w:asciiTheme="minorHAnsi" w:eastAsiaTheme="minorEastAsia" w:hAnsiTheme="minorHAnsi"/>
                <w:noProof/>
                <w:sz w:val="22"/>
                <w:lang w:eastAsia="de-CH"/>
              </w:rPr>
              <w:tab/>
            </w:r>
            <w:r w:rsidR="00232EA6" w:rsidRPr="006F6B18">
              <w:rPr>
                <w:rStyle w:val="Hyperlink"/>
                <w:noProof/>
                <w:lang w:eastAsia="de-CH"/>
              </w:rPr>
              <w:t>Umsetzung der Ansichten</w:t>
            </w:r>
            <w:r w:rsidR="00232EA6">
              <w:rPr>
                <w:noProof/>
                <w:webHidden/>
              </w:rPr>
              <w:tab/>
            </w:r>
            <w:r w:rsidR="00232EA6">
              <w:rPr>
                <w:noProof/>
                <w:webHidden/>
              </w:rPr>
              <w:fldChar w:fldCharType="begin"/>
            </w:r>
            <w:r w:rsidR="00232EA6">
              <w:rPr>
                <w:noProof/>
                <w:webHidden/>
              </w:rPr>
              <w:instrText xml:space="preserve"> PAGEREF _Toc8294118 \h </w:instrText>
            </w:r>
            <w:r w:rsidR="00232EA6">
              <w:rPr>
                <w:noProof/>
                <w:webHidden/>
              </w:rPr>
            </w:r>
            <w:r w:rsidR="00232EA6">
              <w:rPr>
                <w:noProof/>
                <w:webHidden/>
              </w:rPr>
              <w:fldChar w:fldCharType="separate"/>
            </w:r>
            <w:r w:rsidR="00232EA6">
              <w:rPr>
                <w:noProof/>
                <w:webHidden/>
              </w:rPr>
              <w:t>54</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19" w:history="1">
            <w:r w:rsidR="00232EA6" w:rsidRPr="006F6B18">
              <w:rPr>
                <w:rStyle w:val="Hyperlink"/>
                <w:noProof/>
                <w:lang w:eastAsia="de-CH"/>
              </w:rPr>
              <w:t>9.3.1</w:t>
            </w:r>
            <w:r w:rsidR="00232EA6">
              <w:rPr>
                <w:rFonts w:asciiTheme="minorHAnsi" w:eastAsiaTheme="minorEastAsia" w:hAnsiTheme="minorHAnsi"/>
                <w:noProof/>
                <w:sz w:val="22"/>
                <w:lang w:eastAsia="de-CH"/>
              </w:rPr>
              <w:tab/>
            </w:r>
            <w:r w:rsidR="00232EA6" w:rsidRPr="006F6B18">
              <w:rPr>
                <w:rStyle w:val="Hyperlink"/>
                <w:noProof/>
                <w:lang w:eastAsia="de-CH"/>
              </w:rPr>
              <w:t>Support</w:t>
            </w:r>
            <w:r w:rsidR="00232EA6">
              <w:rPr>
                <w:noProof/>
                <w:webHidden/>
              </w:rPr>
              <w:tab/>
            </w:r>
            <w:r w:rsidR="00232EA6">
              <w:rPr>
                <w:noProof/>
                <w:webHidden/>
              </w:rPr>
              <w:fldChar w:fldCharType="begin"/>
            </w:r>
            <w:r w:rsidR="00232EA6">
              <w:rPr>
                <w:noProof/>
                <w:webHidden/>
              </w:rPr>
              <w:instrText xml:space="preserve"> PAGEREF _Toc8294119 \h </w:instrText>
            </w:r>
            <w:r w:rsidR="00232EA6">
              <w:rPr>
                <w:noProof/>
                <w:webHidden/>
              </w:rPr>
            </w:r>
            <w:r w:rsidR="00232EA6">
              <w:rPr>
                <w:noProof/>
                <w:webHidden/>
              </w:rPr>
              <w:fldChar w:fldCharType="separate"/>
            </w:r>
            <w:r w:rsidR="00232EA6">
              <w:rPr>
                <w:noProof/>
                <w:webHidden/>
              </w:rPr>
              <w:t>54</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0" w:history="1">
            <w:r w:rsidR="00232EA6" w:rsidRPr="006F6B18">
              <w:rPr>
                <w:rStyle w:val="Hyperlink"/>
                <w:noProof/>
                <w:lang w:eastAsia="de-CH"/>
              </w:rPr>
              <w:t>9.3.2</w:t>
            </w:r>
            <w:r w:rsidR="00232EA6">
              <w:rPr>
                <w:rFonts w:asciiTheme="minorHAnsi" w:eastAsiaTheme="minorEastAsia" w:hAnsiTheme="minorHAnsi"/>
                <w:noProof/>
                <w:sz w:val="22"/>
                <w:lang w:eastAsia="de-CH"/>
              </w:rPr>
              <w:tab/>
            </w:r>
            <w:r w:rsidR="00232EA6" w:rsidRPr="006F6B18">
              <w:rPr>
                <w:rStyle w:val="Hyperlink"/>
                <w:noProof/>
                <w:lang w:eastAsia="de-CH"/>
              </w:rPr>
              <w:t>Dashboard</w:t>
            </w:r>
            <w:r w:rsidR="00232EA6">
              <w:rPr>
                <w:noProof/>
                <w:webHidden/>
              </w:rPr>
              <w:tab/>
            </w:r>
            <w:r w:rsidR="00232EA6">
              <w:rPr>
                <w:noProof/>
                <w:webHidden/>
              </w:rPr>
              <w:fldChar w:fldCharType="begin"/>
            </w:r>
            <w:r w:rsidR="00232EA6">
              <w:rPr>
                <w:noProof/>
                <w:webHidden/>
              </w:rPr>
              <w:instrText xml:space="preserve"> PAGEREF _Toc8294120 \h </w:instrText>
            </w:r>
            <w:r w:rsidR="00232EA6">
              <w:rPr>
                <w:noProof/>
                <w:webHidden/>
              </w:rPr>
            </w:r>
            <w:r w:rsidR="00232EA6">
              <w:rPr>
                <w:noProof/>
                <w:webHidden/>
              </w:rPr>
              <w:fldChar w:fldCharType="separate"/>
            </w:r>
            <w:r w:rsidR="00232EA6">
              <w:rPr>
                <w:noProof/>
                <w:webHidden/>
              </w:rPr>
              <w:t>55</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1" w:history="1">
            <w:r w:rsidR="00232EA6" w:rsidRPr="006F6B18">
              <w:rPr>
                <w:rStyle w:val="Hyperlink"/>
                <w:noProof/>
                <w:lang w:eastAsia="de-CH"/>
              </w:rPr>
              <w:t>9.3.3</w:t>
            </w:r>
            <w:r w:rsidR="00232EA6">
              <w:rPr>
                <w:rFonts w:asciiTheme="minorHAnsi" w:eastAsiaTheme="minorEastAsia" w:hAnsiTheme="minorHAnsi"/>
                <w:noProof/>
                <w:sz w:val="22"/>
                <w:lang w:eastAsia="de-CH"/>
              </w:rPr>
              <w:tab/>
            </w:r>
            <w:r w:rsidR="00232EA6" w:rsidRPr="006F6B18">
              <w:rPr>
                <w:rStyle w:val="Hyperlink"/>
                <w:noProof/>
                <w:lang w:eastAsia="de-CH"/>
              </w:rPr>
              <w:t>Einstellungen</w:t>
            </w:r>
            <w:r w:rsidR="00232EA6">
              <w:rPr>
                <w:noProof/>
                <w:webHidden/>
              </w:rPr>
              <w:tab/>
            </w:r>
            <w:r w:rsidR="00232EA6">
              <w:rPr>
                <w:noProof/>
                <w:webHidden/>
              </w:rPr>
              <w:fldChar w:fldCharType="begin"/>
            </w:r>
            <w:r w:rsidR="00232EA6">
              <w:rPr>
                <w:noProof/>
                <w:webHidden/>
              </w:rPr>
              <w:instrText xml:space="preserve"> PAGEREF _Toc8294121 \h </w:instrText>
            </w:r>
            <w:r w:rsidR="00232EA6">
              <w:rPr>
                <w:noProof/>
                <w:webHidden/>
              </w:rPr>
            </w:r>
            <w:r w:rsidR="00232EA6">
              <w:rPr>
                <w:noProof/>
                <w:webHidden/>
              </w:rPr>
              <w:fldChar w:fldCharType="separate"/>
            </w:r>
            <w:r w:rsidR="00232EA6">
              <w:rPr>
                <w:noProof/>
                <w:webHidden/>
              </w:rPr>
              <w:t>56</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2" w:history="1">
            <w:r w:rsidR="00232EA6" w:rsidRPr="006F6B18">
              <w:rPr>
                <w:rStyle w:val="Hyperlink"/>
                <w:noProof/>
                <w:lang w:eastAsia="de-CH"/>
              </w:rPr>
              <w:t>9.3.4</w:t>
            </w:r>
            <w:r w:rsidR="00232EA6">
              <w:rPr>
                <w:rFonts w:asciiTheme="minorHAnsi" w:eastAsiaTheme="minorEastAsia" w:hAnsiTheme="minorHAnsi"/>
                <w:noProof/>
                <w:sz w:val="22"/>
                <w:lang w:eastAsia="de-CH"/>
              </w:rPr>
              <w:tab/>
            </w:r>
            <w:r w:rsidR="00232EA6" w:rsidRPr="006F6B18">
              <w:rPr>
                <w:rStyle w:val="Hyperlink"/>
                <w:noProof/>
                <w:lang w:eastAsia="de-CH"/>
              </w:rPr>
              <w:t>Plan-Einstellungen</w:t>
            </w:r>
            <w:r w:rsidR="00232EA6">
              <w:rPr>
                <w:noProof/>
                <w:webHidden/>
              </w:rPr>
              <w:tab/>
            </w:r>
            <w:r w:rsidR="00232EA6">
              <w:rPr>
                <w:noProof/>
                <w:webHidden/>
              </w:rPr>
              <w:fldChar w:fldCharType="begin"/>
            </w:r>
            <w:r w:rsidR="00232EA6">
              <w:rPr>
                <w:noProof/>
                <w:webHidden/>
              </w:rPr>
              <w:instrText xml:space="preserve"> PAGEREF _Toc8294122 \h </w:instrText>
            </w:r>
            <w:r w:rsidR="00232EA6">
              <w:rPr>
                <w:noProof/>
                <w:webHidden/>
              </w:rPr>
            </w:r>
            <w:r w:rsidR="00232EA6">
              <w:rPr>
                <w:noProof/>
                <w:webHidden/>
              </w:rPr>
              <w:fldChar w:fldCharType="separate"/>
            </w:r>
            <w:r w:rsidR="00232EA6">
              <w:rPr>
                <w:noProof/>
                <w:webHidden/>
              </w:rPr>
              <w:t>58</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3" w:history="1">
            <w:r w:rsidR="00232EA6" w:rsidRPr="006F6B18">
              <w:rPr>
                <w:rStyle w:val="Hyperlink"/>
                <w:noProof/>
                <w:lang w:eastAsia="de-CH"/>
              </w:rPr>
              <w:t>9.3.5</w:t>
            </w:r>
            <w:r w:rsidR="00232EA6">
              <w:rPr>
                <w:rFonts w:asciiTheme="minorHAnsi" w:eastAsiaTheme="minorEastAsia" w:hAnsiTheme="minorHAnsi"/>
                <w:noProof/>
                <w:sz w:val="22"/>
                <w:lang w:eastAsia="de-CH"/>
              </w:rPr>
              <w:tab/>
            </w:r>
            <w:r w:rsidR="00232EA6" w:rsidRPr="006F6B18">
              <w:rPr>
                <w:rStyle w:val="Hyperlink"/>
                <w:noProof/>
                <w:lang w:eastAsia="de-CH"/>
              </w:rPr>
              <w:t>Dienstplan</w:t>
            </w:r>
            <w:r w:rsidR="00232EA6">
              <w:rPr>
                <w:noProof/>
                <w:webHidden/>
              </w:rPr>
              <w:tab/>
            </w:r>
            <w:r w:rsidR="00232EA6">
              <w:rPr>
                <w:noProof/>
                <w:webHidden/>
              </w:rPr>
              <w:fldChar w:fldCharType="begin"/>
            </w:r>
            <w:r w:rsidR="00232EA6">
              <w:rPr>
                <w:noProof/>
                <w:webHidden/>
              </w:rPr>
              <w:instrText xml:space="preserve"> PAGEREF _Toc8294123 \h </w:instrText>
            </w:r>
            <w:r w:rsidR="00232EA6">
              <w:rPr>
                <w:noProof/>
                <w:webHidden/>
              </w:rPr>
            </w:r>
            <w:r w:rsidR="00232EA6">
              <w:rPr>
                <w:noProof/>
                <w:webHidden/>
              </w:rPr>
              <w:fldChar w:fldCharType="separate"/>
            </w:r>
            <w:r w:rsidR="00232EA6">
              <w:rPr>
                <w:noProof/>
                <w:webHidden/>
              </w:rPr>
              <w:t>60</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24" w:history="1">
            <w:r w:rsidR="00232EA6" w:rsidRPr="006F6B18">
              <w:rPr>
                <w:rStyle w:val="Hyperlink"/>
                <w:noProof/>
                <w:lang w:eastAsia="de-CH"/>
              </w:rPr>
              <w:t>9.4</w:t>
            </w:r>
            <w:r w:rsidR="00232EA6">
              <w:rPr>
                <w:rFonts w:asciiTheme="minorHAnsi" w:eastAsiaTheme="minorEastAsia" w:hAnsiTheme="minorHAnsi"/>
                <w:noProof/>
                <w:sz w:val="22"/>
                <w:lang w:eastAsia="de-CH"/>
              </w:rPr>
              <w:tab/>
            </w:r>
            <w:r w:rsidR="00232EA6" w:rsidRPr="006F6B18">
              <w:rPr>
                <w:rStyle w:val="Hyperlink"/>
                <w:noProof/>
                <w:lang w:eastAsia="de-CH"/>
              </w:rPr>
              <w:t>Testprotokoll</w:t>
            </w:r>
            <w:r w:rsidR="00232EA6">
              <w:rPr>
                <w:noProof/>
                <w:webHidden/>
              </w:rPr>
              <w:tab/>
            </w:r>
            <w:r w:rsidR="00232EA6">
              <w:rPr>
                <w:noProof/>
                <w:webHidden/>
              </w:rPr>
              <w:fldChar w:fldCharType="begin"/>
            </w:r>
            <w:r w:rsidR="00232EA6">
              <w:rPr>
                <w:noProof/>
                <w:webHidden/>
              </w:rPr>
              <w:instrText xml:space="preserve"> PAGEREF _Toc8294124 \h </w:instrText>
            </w:r>
            <w:r w:rsidR="00232EA6">
              <w:rPr>
                <w:noProof/>
                <w:webHidden/>
              </w:rPr>
            </w:r>
            <w:r w:rsidR="00232EA6">
              <w:rPr>
                <w:noProof/>
                <w:webHidden/>
              </w:rPr>
              <w:fldChar w:fldCharType="separate"/>
            </w:r>
            <w:r w:rsidR="00232EA6">
              <w:rPr>
                <w:noProof/>
                <w:webHidden/>
              </w:rPr>
              <w:t>64</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5" w:history="1">
            <w:r w:rsidR="00232EA6" w:rsidRPr="006F6B18">
              <w:rPr>
                <w:rStyle w:val="Hyperlink"/>
                <w:noProof/>
              </w:rPr>
              <w:t>9.4.1</w:t>
            </w:r>
            <w:r w:rsidR="00232EA6">
              <w:rPr>
                <w:rFonts w:asciiTheme="minorHAnsi" w:eastAsiaTheme="minorEastAsia" w:hAnsiTheme="minorHAnsi"/>
                <w:noProof/>
                <w:sz w:val="22"/>
                <w:lang w:eastAsia="de-CH"/>
              </w:rPr>
              <w:tab/>
            </w:r>
            <w:r w:rsidR="00232EA6" w:rsidRPr="006F6B18">
              <w:rPr>
                <w:rStyle w:val="Hyperlink"/>
                <w:noProof/>
              </w:rPr>
              <w:t>FT-001 – Einsätze darstellen</w:t>
            </w:r>
            <w:r w:rsidR="00232EA6">
              <w:rPr>
                <w:noProof/>
                <w:webHidden/>
              </w:rPr>
              <w:tab/>
            </w:r>
            <w:r w:rsidR="00232EA6">
              <w:rPr>
                <w:noProof/>
                <w:webHidden/>
              </w:rPr>
              <w:fldChar w:fldCharType="begin"/>
            </w:r>
            <w:r w:rsidR="00232EA6">
              <w:rPr>
                <w:noProof/>
                <w:webHidden/>
              </w:rPr>
              <w:instrText xml:space="preserve"> PAGEREF _Toc8294125 \h </w:instrText>
            </w:r>
            <w:r w:rsidR="00232EA6">
              <w:rPr>
                <w:noProof/>
                <w:webHidden/>
              </w:rPr>
            </w:r>
            <w:r w:rsidR="00232EA6">
              <w:rPr>
                <w:noProof/>
                <w:webHidden/>
              </w:rPr>
              <w:fldChar w:fldCharType="separate"/>
            </w:r>
            <w:r w:rsidR="00232EA6">
              <w:rPr>
                <w:noProof/>
                <w:webHidden/>
              </w:rPr>
              <w:t>64</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6" w:history="1">
            <w:r w:rsidR="00232EA6" w:rsidRPr="006F6B18">
              <w:rPr>
                <w:rStyle w:val="Hyperlink"/>
                <w:noProof/>
              </w:rPr>
              <w:t>9.4.2</w:t>
            </w:r>
            <w:r w:rsidR="00232EA6">
              <w:rPr>
                <w:rFonts w:asciiTheme="minorHAnsi" w:eastAsiaTheme="minorEastAsia" w:hAnsiTheme="minorHAnsi"/>
                <w:noProof/>
                <w:sz w:val="22"/>
                <w:lang w:eastAsia="de-CH"/>
              </w:rPr>
              <w:tab/>
            </w:r>
            <w:r w:rsidR="00232EA6" w:rsidRPr="006F6B18">
              <w:rPr>
                <w:rStyle w:val="Hyperlink"/>
                <w:noProof/>
              </w:rPr>
              <w:t>FT-002 – Einsätze erstellen, bearbeiten und löschen</w:t>
            </w:r>
            <w:r w:rsidR="00232EA6">
              <w:rPr>
                <w:noProof/>
                <w:webHidden/>
              </w:rPr>
              <w:tab/>
            </w:r>
            <w:r w:rsidR="00232EA6">
              <w:rPr>
                <w:noProof/>
                <w:webHidden/>
              </w:rPr>
              <w:fldChar w:fldCharType="begin"/>
            </w:r>
            <w:r w:rsidR="00232EA6">
              <w:rPr>
                <w:noProof/>
                <w:webHidden/>
              </w:rPr>
              <w:instrText xml:space="preserve"> PAGEREF _Toc8294126 \h </w:instrText>
            </w:r>
            <w:r w:rsidR="00232EA6">
              <w:rPr>
                <w:noProof/>
                <w:webHidden/>
              </w:rPr>
            </w:r>
            <w:r w:rsidR="00232EA6">
              <w:rPr>
                <w:noProof/>
                <w:webHidden/>
              </w:rPr>
              <w:fldChar w:fldCharType="separate"/>
            </w:r>
            <w:r w:rsidR="00232EA6">
              <w:rPr>
                <w:noProof/>
                <w:webHidden/>
              </w:rPr>
              <w:t>64</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7" w:history="1">
            <w:r w:rsidR="00232EA6" w:rsidRPr="006F6B18">
              <w:rPr>
                <w:rStyle w:val="Hyperlink"/>
                <w:noProof/>
              </w:rPr>
              <w:t>9.4.3</w:t>
            </w:r>
            <w:r w:rsidR="00232EA6">
              <w:rPr>
                <w:rFonts w:asciiTheme="minorHAnsi" w:eastAsiaTheme="minorEastAsia" w:hAnsiTheme="minorHAnsi"/>
                <w:noProof/>
                <w:sz w:val="22"/>
                <w:lang w:eastAsia="de-CH"/>
              </w:rPr>
              <w:tab/>
            </w:r>
            <w:r w:rsidR="00232EA6" w:rsidRPr="006F6B18">
              <w:rPr>
                <w:rStyle w:val="Hyperlink"/>
                <w:noProof/>
              </w:rPr>
              <w:t>FT-003 – Sprache anpassen</w:t>
            </w:r>
            <w:r w:rsidR="00232EA6">
              <w:rPr>
                <w:noProof/>
                <w:webHidden/>
              </w:rPr>
              <w:tab/>
            </w:r>
            <w:r w:rsidR="00232EA6">
              <w:rPr>
                <w:noProof/>
                <w:webHidden/>
              </w:rPr>
              <w:fldChar w:fldCharType="begin"/>
            </w:r>
            <w:r w:rsidR="00232EA6">
              <w:rPr>
                <w:noProof/>
                <w:webHidden/>
              </w:rPr>
              <w:instrText xml:space="preserve"> PAGEREF _Toc8294127 \h </w:instrText>
            </w:r>
            <w:r w:rsidR="00232EA6">
              <w:rPr>
                <w:noProof/>
                <w:webHidden/>
              </w:rPr>
            </w:r>
            <w:r w:rsidR="00232EA6">
              <w:rPr>
                <w:noProof/>
                <w:webHidden/>
              </w:rPr>
              <w:fldChar w:fldCharType="separate"/>
            </w:r>
            <w:r w:rsidR="00232EA6">
              <w:rPr>
                <w:noProof/>
                <w:webHidden/>
              </w:rPr>
              <w:t>65</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8" w:history="1">
            <w:r w:rsidR="00232EA6" w:rsidRPr="006F6B18">
              <w:rPr>
                <w:rStyle w:val="Hyperlink"/>
                <w:noProof/>
              </w:rPr>
              <w:t>9.4.4</w:t>
            </w:r>
            <w:r w:rsidR="00232EA6">
              <w:rPr>
                <w:rFonts w:asciiTheme="minorHAnsi" w:eastAsiaTheme="minorEastAsia" w:hAnsiTheme="minorHAnsi"/>
                <w:noProof/>
                <w:sz w:val="22"/>
                <w:lang w:eastAsia="de-CH"/>
              </w:rPr>
              <w:tab/>
            </w:r>
            <w:r w:rsidR="00232EA6" w:rsidRPr="006F6B18">
              <w:rPr>
                <w:rStyle w:val="Hyperlink"/>
                <w:noProof/>
              </w:rPr>
              <w:t>FT-004 – Schichten erstellen, bearbeiten und löschen</w:t>
            </w:r>
            <w:r w:rsidR="00232EA6">
              <w:rPr>
                <w:noProof/>
                <w:webHidden/>
              </w:rPr>
              <w:tab/>
            </w:r>
            <w:r w:rsidR="00232EA6">
              <w:rPr>
                <w:noProof/>
                <w:webHidden/>
              </w:rPr>
              <w:fldChar w:fldCharType="begin"/>
            </w:r>
            <w:r w:rsidR="00232EA6">
              <w:rPr>
                <w:noProof/>
                <w:webHidden/>
              </w:rPr>
              <w:instrText xml:space="preserve"> PAGEREF _Toc8294128 \h </w:instrText>
            </w:r>
            <w:r w:rsidR="00232EA6">
              <w:rPr>
                <w:noProof/>
                <w:webHidden/>
              </w:rPr>
            </w:r>
            <w:r w:rsidR="00232EA6">
              <w:rPr>
                <w:noProof/>
                <w:webHidden/>
              </w:rPr>
              <w:fldChar w:fldCharType="separate"/>
            </w:r>
            <w:r w:rsidR="00232EA6">
              <w:rPr>
                <w:noProof/>
                <w:webHidden/>
              </w:rPr>
              <w:t>65</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29" w:history="1">
            <w:r w:rsidR="00232EA6" w:rsidRPr="006F6B18">
              <w:rPr>
                <w:rStyle w:val="Hyperlink"/>
                <w:noProof/>
              </w:rPr>
              <w:t>9.4.5</w:t>
            </w:r>
            <w:r w:rsidR="00232EA6">
              <w:rPr>
                <w:rFonts w:asciiTheme="minorHAnsi" w:eastAsiaTheme="minorEastAsia" w:hAnsiTheme="minorHAnsi"/>
                <w:noProof/>
                <w:sz w:val="22"/>
                <w:lang w:eastAsia="de-CH"/>
              </w:rPr>
              <w:tab/>
            </w:r>
            <w:r w:rsidR="00232EA6" w:rsidRPr="006F6B18">
              <w:rPr>
                <w:rStyle w:val="Hyperlink"/>
                <w:noProof/>
              </w:rPr>
              <w:t>FT-005 – Zeiten erstellen, bearbeiten und löschen</w:t>
            </w:r>
            <w:r w:rsidR="00232EA6">
              <w:rPr>
                <w:noProof/>
                <w:webHidden/>
              </w:rPr>
              <w:tab/>
            </w:r>
            <w:r w:rsidR="00232EA6">
              <w:rPr>
                <w:noProof/>
                <w:webHidden/>
              </w:rPr>
              <w:fldChar w:fldCharType="begin"/>
            </w:r>
            <w:r w:rsidR="00232EA6">
              <w:rPr>
                <w:noProof/>
                <w:webHidden/>
              </w:rPr>
              <w:instrText xml:space="preserve"> PAGEREF _Toc8294129 \h </w:instrText>
            </w:r>
            <w:r w:rsidR="00232EA6">
              <w:rPr>
                <w:noProof/>
                <w:webHidden/>
              </w:rPr>
            </w:r>
            <w:r w:rsidR="00232EA6">
              <w:rPr>
                <w:noProof/>
                <w:webHidden/>
              </w:rPr>
              <w:fldChar w:fldCharType="separate"/>
            </w:r>
            <w:r w:rsidR="00232EA6">
              <w:rPr>
                <w:noProof/>
                <w:webHidden/>
              </w:rPr>
              <w:t>66</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30" w:history="1">
            <w:r w:rsidR="00232EA6" w:rsidRPr="006F6B18">
              <w:rPr>
                <w:rStyle w:val="Hyperlink"/>
                <w:noProof/>
                <w:lang w:eastAsia="de-CH"/>
              </w:rPr>
              <w:t>9.5</w:t>
            </w:r>
            <w:r w:rsidR="00232EA6">
              <w:rPr>
                <w:rFonts w:asciiTheme="minorHAnsi" w:eastAsiaTheme="minorEastAsia" w:hAnsiTheme="minorHAnsi"/>
                <w:noProof/>
                <w:sz w:val="22"/>
                <w:lang w:eastAsia="de-CH"/>
              </w:rPr>
              <w:tab/>
            </w:r>
            <w:r w:rsidR="00232EA6" w:rsidRPr="006F6B18">
              <w:rPr>
                <w:rStyle w:val="Hyperlink"/>
                <w:noProof/>
                <w:lang w:eastAsia="de-CH"/>
              </w:rPr>
              <w:t>Sicherheitsprüfung</w:t>
            </w:r>
            <w:r w:rsidR="00232EA6">
              <w:rPr>
                <w:noProof/>
                <w:webHidden/>
              </w:rPr>
              <w:tab/>
            </w:r>
            <w:r w:rsidR="00232EA6">
              <w:rPr>
                <w:noProof/>
                <w:webHidden/>
              </w:rPr>
              <w:fldChar w:fldCharType="begin"/>
            </w:r>
            <w:r w:rsidR="00232EA6">
              <w:rPr>
                <w:noProof/>
                <w:webHidden/>
              </w:rPr>
              <w:instrText xml:space="preserve"> PAGEREF _Toc8294130 \h </w:instrText>
            </w:r>
            <w:r w:rsidR="00232EA6">
              <w:rPr>
                <w:noProof/>
                <w:webHidden/>
              </w:rPr>
            </w:r>
            <w:r w:rsidR="00232EA6">
              <w:rPr>
                <w:noProof/>
                <w:webHidden/>
              </w:rPr>
              <w:fldChar w:fldCharType="separate"/>
            </w:r>
            <w:r w:rsidR="00232EA6">
              <w:rPr>
                <w:noProof/>
                <w:webHidden/>
              </w:rPr>
              <w:t>67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1" w:history="1">
            <w:r w:rsidR="00232EA6" w:rsidRPr="006F6B18">
              <w:rPr>
                <w:rStyle w:val="Hyperlink"/>
                <w:noProof/>
              </w:rPr>
              <w:t>9.5.1</w:t>
            </w:r>
            <w:r w:rsidR="00232EA6">
              <w:rPr>
                <w:rFonts w:asciiTheme="minorHAnsi" w:eastAsiaTheme="minorEastAsia" w:hAnsiTheme="minorHAnsi"/>
                <w:noProof/>
                <w:sz w:val="22"/>
                <w:lang w:eastAsia="de-CH"/>
              </w:rPr>
              <w:tab/>
            </w:r>
            <w:r w:rsidR="00232EA6" w:rsidRPr="006F6B18">
              <w:rPr>
                <w:rStyle w:val="Hyperlink"/>
                <w:noProof/>
              </w:rPr>
              <w:t>A3 – Stored XSS</w:t>
            </w:r>
            <w:r w:rsidR="00232EA6">
              <w:rPr>
                <w:noProof/>
                <w:webHidden/>
              </w:rPr>
              <w:tab/>
            </w:r>
            <w:r w:rsidR="00232EA6">
              <w:rPr>
                <w:noProof/>
                <w:webHidden/>
              </w:rPr>
              <w:fldChar w:fldCharType="begin"/>
            </w:r>
            <w:r w:rsidR="00232EA6">
              <w:rPr>
                <w:noProof/>
                <w:webHidden/>
              </w:rPr>
              <w:instrText xml:space="preserve"> PAGEREF _Toc8294131 \h </w:instrText>
            </w:r>
            <w:r w:rsidR="00232EA6">
              <w:rPr>
                <w:noProof/>
                <w:webHidden/>
              </w:rPr>
            </w:r>
            <w:r w:rsidR="00232EA6">
              <w:rPr>
                <w:noProof/>
                <w:webHidden/>
              </w:rPr>
              <w:fldChar w:fldCharType="separate"/>
            </w:r>
            <w:r w:rsidR="00232EA6">
              <w:rPr>
                <w:noProof/>
                <w:webHidden/>
              </w:rPr>
              <w:t>67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2" w:history="1">
            <w:r w:rsidR="00232EA6" w:rsidRPr="006F6B18">
              <w:rPr>
                <w:rStyle w:val="Hyperlink"/>
                <w:noProof/>
              </w:rPr>
              <w:t>9.5.2</w:t>
            </w:r>
            <w:r w:rsidR="00232EA6">
              <w:rPr>
                <w:rFonts w:asciiTheme="minorHAnsi" w:eastAsiaTheme="minorEastAsia" w:hAnsiTheme="minorHAnsi"/>
                <w:noProof/>
                <w:sz w:val="22"/>
                <w:lang w:eastAsia="de-CH"/>
              </w:rPr>
              <w:tab/>
            </w:r>
            <w:r w:rsidR="00232EA6" w:rsidRPr="006F6B18">
              <w:rPr>
                <w:rStyle w:val="Hyperlink"/>
                <w:noProof/>
              </w:rPr>
              <w:t>A3 – Reflected XSS</w:t>
            </w:r>
            <w:r w:rsidR="00232EA6">
              <w:rPr>
                <w:noProof/>
                <w:webHidden/>
              </w:rPr>
              <w:tab/>
            </w:r>
            <w:r w:rsidR="00232EA6">
              <w:rPr>
                <w:noProof/>
                <w:webHidden/>
              </w:rPr>
              <w:fldChar w:fldCharType="begin"/>
            </w:r>
            <w:r w:rsidR="00232EA6">
              <w:rPr>
                <w:noProof/>
                <w:webHidden/>
              </w:rPr>
              <w:instrText xml:space="preserve"> PAGEREF _Toc8294132 \h </w:instrText>
            </w:r>
            <w:r w:rsidR="00232EA6">
              <w:rPr>
                <w:noProof/>
                <w:webHidden/>
              </w:rPr>
            </w:r>
            <w:r w:rsidR="00232EA6">
              <w:rPr>
                <w:noProof/>
                <w:webHidden/>
              </w:rPr>
              <w:fldChar w:fldCharType="separate"/>
            </w:r>
            <w:r w:rsidR="00232EA6">
              <w:rPr>
                <w:noProof/>
                <w:webHidden/>
              </w:rPr>
              <w:t>67</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3" w:history="1">
            <w:r w:rsidR="00232EA6" w:rsidRPr="006F6B18">
              <w:rPr>
                <w:rStyle w:val="Hyperlink"/>
                <w:noProof/>
              </w:rPr>
              <w:t>9.5.3</w:t>
            </w:r>
            <w:r w:rsidR="00232EA6">
              <w:rPr>
                <w:rFonts w:asciiTheme="minorHAnsi" w:eastAsiaTheme="minorEastAsia" w:hAnsiTheme="minorHAnsi"/>
                <w:noProof/>
                <w:sz w:val="22"/>
                <w:lang w:eastAsia="de-CH"/>
              </w:rPr>
              <w:tab/>
            </w:r>
            <w:r w:rsidR="00232EA6" w:rsidRPr="006F6B18">
              <w:rPr>
                <w:rStyle w:val="Hyperlink"/>
                <w:noProof/>
              </w:rPr>
              <w:t>A3 – Dom-Based XSS</w:t>
            </w:r>
            <w:r w:rsidR="00232EA6">
              <w:rPr>
                <w:noProof/>
                <w:webHidden/>
              </w:rPr>
              <w:tab/>
            </w:r>
            <w:r w:rsidR="00232EA6">
              <w:rPr>
                <w:noProof/>
                <w:webHidden/>
              </w:rPr>
              <w:fldChar w:fldCharType="begin"/>
            </w:r>
            <w:r w:rsidR="00232EA6">
              <w:rPr>
                <w:noProof/>
                <w:webHidden/>
              </w:rPr>
              <w:instrText xml:space="preserve"> PAGEREF _Toc8294133 \h </w:instrText>
            </w:r>
            <w:r w:rsidR="00232EA6">
              <w:rPr>
                <w:noProof/>
                <w:webHidden/>
              </w:rPr>
            </w:r>
            <w:r w:rsidR="00232EA6">
              <w:rPr>
                <w:noProof/>
                <w:webHidden/>
              </w:rPr>
              <w:fldChar w:fldCharType="separate"/>
            </w:r>
            <w:r w:rsidR="00232EA6">
              <w:rPr>
                <w:noProof/>
                <w:webHidden/>
              </w:rPr>
              <w:t>68</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4" w:history="1">
            <w:r w:rsidR="00232EA6" w:rsidRPr="006F6B18">
              <w:rPr>
                <w:rStyle w:val="Hyperlink"/>
                <w:noProof/>
              </w:rPr>
              <w:t>9.5.4</w:t>
            </w:r>
            <w:r w:rsidR="00232EA6">
              <w:rPr>
                <w:rFonts w:asciiTheme="minorHAnsi" w:eastAsiaTheme="minorEastAsia" w:hAnsiTheme="minorHAnsi"/>
                <w:noProof/>
                <w:sz w:val="22"/>
                <w:lang w:eastAsia="de-CH"/>
              </w:rPr>
              <w:tab/>
            </w:r>
            <w:r w:rsidR="00232EA6" w:rsidRPr="006F6B18">
              <w:rPr>
                <w:rStyle w:val="Hyperlink"/>
                <w:noProof/>
              </w:rPr>
              <w:t>A7 – Fehlerhafte Autorisierung auf Anwendungsebene</w:t>
            </w:r>
            <w:r w:rsidR="00232EA6">
              <w:rPr>
                <w:noProof/>
                <w:webHidden/>
              </w:rPr>
              <w:tab/>
            </w:r>
            <w:r w:rsidR="00232EA6">
              <w:rPr>
                <w:noProof/>
                <w:webHidden/>
              </w:rPr>
              <w:fldChar w:fldCharType="begin"/>
            </w:r>
            <w:r w:rsidR="00232EA6">
              <w:rPr>
                <w:noProof/>
                <w:webHidden/>
              </w:rPr>
              <w:instrText xml:space="preserve"> PAGEREF _Toc8294134 \h </w:instrText>
            </w:r>
            <w:r w:rsidR="00232EA6">
              <w:rPr>
                <w:noProof/>
                <w:webHidden/>
              </w:rPr>
            </w:r>
            <w:r w:rsidR="00232EA6">
              <w:rPr>
                <w:noProof/>
                <w:webHidden/>
              </w:rPr>
              <w:fldChar w:fldCharType="separate"/>
            </w:r>
            <w:r w:rsidR="00232EA6">
              <w:rPr>
                <w:noProof/>
                <w:webHidden/>
              </w:rPr>
              <w:t>68</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5" w:history="1">
            <w:r w:rsidR="00232EA6" w:rsidRPr="006F6B18">
              <w:rPr>
                <w:rStyle w:val="Hyperlink"/>
                <w:noProof/>
              </w:rPr>
              <w:t>9.5.5</w:t>
            </w:r>
            <w:r w:rsidR="00232EA6">
              <w:rPr>
                <w:rFonts w:asciiTheme="minorHAnsi" w:eastAsiaTheme="minorEastAsia" w:hAnsiTheme="minorHAnsi"/>
                <w:noProof/>
                <w:sz w:val="22"/>
                <w:lang w:eastAsia="de-CH"/>
              </w:rPr>
              <w:tab/>
            </w:r>
            <w:r w:rsidR="00232EA6" w:rsidRPr="006F6B18">
              <w:rPr>
                <w:rStyle w:val="Hyperlink"/>
                <w:noProof/>
              </w:rPr>
              <w:t>A8 – Cross-Site-Request-Forgery (CSRF)</w:t>
            </w:r>
            <w:r w:rsidR="00232EA6">
              <w:rPr>
                <w:noProof/>
                <w:webHidden/>
              </w:rPr>
              <w:tab/>
            </w:r>
            <w:r w:rsidR="00232EA6">
              <w:rPr>
                <w:noProof/>
                <w:webHidden/>
              </w:rPr>
              <w:fldChar w:fldCharType="begin"/>
            </w:r>
            <w:r w:rsidR="00232EA6">
              <w:rPr>
                <w:noProof/>
                <w:webHidden/>
              </w:rPr>
              <w:instrText xml:space="preserve"> PAGEREF _Toc8294135 \h </w:instrText>
            </w:r>
            <w:r w:rsidR="00232EA6">
              <w:rPr>
                <w:noProof/>
                <w:webHidden/>
              </w:rPr>
            </w:r>
            <w:r w:rsidR="00232EA6">
              <w:rPr>
                <w:noProof/>
                <w:webHidden/>
              </w:rPr>
              <w:fldChar w:fldCharType="separate"/>
            </w:r>
            <w:r w:rsidR="00232EA6">
              <w:rPr>
                <w:noProof/>
                <w:webHidden/>
              </w:rPr>
              <w:t>69</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6" w:history="1">
            <w:r w:rsidR="00232EA6" w:rsidRPr="006F6B18">
              <w:rPr>
                <w:rStyle w:val="Hyperlink"/>
                <w:noProof/>
              </w:rPr>
              <w:t>9.5.6</w:t>
            </w:r>
            <w:r w:rsidR="00232EA6">
              <w:rPr>
                <w:rFonts w:asciiTheme="minorHAnsi" w:eastAsiaTheme="minorEastAsia" w:hAnsiTheme="minorHAnsi"/>
                <w:noProof/>
                <w:sz w:val="22"/>
                <w:lang w:eastAsia="de-CH"/>
              </w:rPr>
              <w:tab/>
            </w:r>
            <w:r w:rsidR="00232EA6" w:rsidRPr="006F6B18">
              <w:rPr>
                <w:rStyle w:val="Hyperlink"/>
                <w:noProof/>
              </w:rPr>
              <w:t>A9 – Nutzung von Komponenten mit bekannten Schwachstellen</w:t>
            </w:r>
            <w:r w:rsidR="00232EA6">
              <w:rPr>
                <w:noProof/>
                <w:webHidden/>
              </w:rPr>
              <w:tab/>
            </w:r>
            <w:r w:rsidR="00232EA6">
              <w:rPr>
                <w:noProof/>
                <w:webHidden/>
              </w:rPr>
              <w:fldChar w:fldCharType="begin"/>
            </w:r>
            <w:r w:rsidR="00232EA6">
              <w:rPr>
                <w:noProof/>
                <w:webHidden/>
              </w:rPr>
              <w:instrText xml:space="preserve"> PAGEREF _Toc8294136 \h </w:instrText>
            </w:r>
            <w:r w:rsidR="00232EA6">
              <w:rPr>
                <w:noProof/>
                <w:webHidden/>
              </w:rPr>
            </w:r>
            <w:r w:rsidR="00232EA6">
              <w:rPr>
                <w:noProof/>
                <w:webHidden/>
              </w:rPr>
              <w:fldChar w:fldCharType="separate"/>
            </w:r>
            <w:r w:rsidR="00232EA6">
              <w:rPr>
                <w:noProof/>
                <w:webHidden/>
              </w:rPr>
              <w:t>70</w:t>
            </w:r>
            <w:r w:rsidR="00232EA6">
              <w:rPr>
                <w:noProof/>
                <w:webHidden/>
              </w:rPr>
              <w:fldChar w:fldCharType="end"/>
            </w:r>
          </w:hyperlink>
        </w:p>
        <w:p w:rsidR="00232EA6" w:rsidRDefault="007B4302">
          <w:pPr>
            <w:pStyle w:val="Verzeichnis4"/>
            <w:rPr>
              <w:rFonts w:asciiTheme="minorHAnsi" w:eastAsiaTheme="minorEastAsia" w:hAnsiTheme="minorHAnsi"/>
              <w:noProof/>
              <w:sz w:val="22"/>
              <w:lang w:eastAsia="de-CH"/>
            </w:rPr>
          </w:pPr>
          <w:hyperlink w:anchor="_Toc8294137" w:history="1">
            <w:r w:rsidR="00232EA6" w:rsidRPr="006F6B18">
              <w:rPr>
                <w:rStyle w:val="Hyperlink"/>
                <w:noProof/>
              </w:rPr>
              <w:t>9.5.7</w:t>
            </w:r>
            <w:r w:rsidR="00232EA6">
              <w:rPr>
                <w:rFonts w:asciiTheme="minorHAnsi" w:eastAsiaTheme="minorEastAsia" w:hAnsiTheme="minorHAnsi"/>
                <w:noProof/>
                <w:sz w:val="22"/>
                <w:lang w:eastAsia="de-CH"/>
              </w:rPr>
              <w:tab/>
            </w:r>
            <w:r w:rsidR="00232EA6" w:rsidRPr="006F6B18">
              <w:rPr>
                <w:rStyle w:val="Hyperlink"/>
                <w:noProof/>
              </w:rPr>
              <w:t>A10 – Ungeprüfte Um- und Weiterleitungen</w:t>
            </w:r>
            <w:r w:rsidR="00232EA6">
              <w:rPr>
                <w:noProof/>
                <w:webHidden/>
              </w:rPr>
              <w:tab/>
            </w:r>
            <w:r w:rsidR="00232EA6">
              <w:rPr>
                <w:noProof/>
                <w:webHidden/>
              </w:rPr>
              <w:fldChar w:fldCharType="begin"/>
            </w:r>
            <w:r w:rsidR="00232EA6">
              <w:rPr>
                <w:noProof/>
                <w:webHidden/>
              </w:rPr>
              <w:instrText xml:space="preserve"> PAGEREF _Toc8294137 \h </w:instrText>
            </w:r>
            <w:r w:rsidR="00232EA6">
              <w:rPr>
                <w:noProof/>
                <w:webHidden/>
              </w:rPr>
            </w:r>
            <w:r w:rsidR="00232EA6">
              <w:rPr>
                <w:noProof/>
                <w:webHidden/>
              </w:rPr>
              <w:fldChar w:fldCharType="separate"/>
            </w:r>
            <w:r w:rsidR="00232EA6">
              <w:rPr>
                <w:noProof/>
                <w:webHidden/>
              </w:rPr>
              <w:t>70</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138" w:history="1">
            <w:r w:rsidR="00232EA6" w:rsidRPr="006F6B18">
              <w:rPr>
                <w:rStyle w:val="Hyperlink"/>
                <w:noProof/>
                <w:lang w:eastAsia="de-CH"/>
              </w:rPr>
              <w:t>10</w:t>
            </w:r>
            <w:r w:rsidR="00232EA6">
              <w:rPr>
                <w:rFonts w:asciiTheme="minorHAnsi" w:eastAsiaTheme="minorEastAsia" w:hAnsiTheme="minorHAnsi"/>
                <w:noProof/>
                <w:lang w:eastAsia="de-CH"/>
              </w:rPr>
              <w:tab/>
            </w:r>
            <w:r w:rsidR="00232EA6" w:rsidRPr="006F6B18">
              <w:rPr>
                <w:rStyle w:val="Hyperlink"/>
                <w:noProof/>
                <w:lang w:eastAsia="de-CH"/>
              </w:rPr>
              <w:t>Abschluss</w:t>
            </w:r>
            <w:r w:rsidR="00232EA6">
              <w:rPr>
                <w:noProof/>
                <w:webHidden/>
              </w:rPr>
              <w:tab/>
            </w:r>
            <w:r w:rsidR="00232EA6">
              <w:rPr>
                <w:noProof/>
                <w:webHidden/>
              </w:rPr>
              <w:fldChar w:fldCharType="begin"/>
            </w:r>
            <w:r w:rsidR="00232EA6">
              <w:rPr>
                <w:noProof/>
                <w:webHidden/>
              </w:rPr>
              <w:instrText xml:space="preserve"> PAGEREF _Toc8294138 \h </w:instrText>
            </w:r>
            <w:r w:rsidR="00232EA6">
              <w:rPr>
                <w:noProof/>
                <w:webHidden/>
              </w:rPr>
            </w:r>
            <w:r w:rsidR="00232EA6">
              <w:rPr>
                <w:noProof/>
                <w:webHidden/>
              </w:rPr>
              <w:fldChar w:fldCharType="separate"/>
            </w:r>
            <w:r w:rsidR="00232EA6">
              <w:rPr>
                <w:noProof/>
                <w:webHidden/>
              </w:rPr>
              <w:t>71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39" w:history="1">
            <w:r w:rsidR="00232EA6" w:rsidRPr="006F6B18">
              <w:rPr>
                <w:rStyle w:val="Hyperlink"/>
                <w:noProof/>
                <w:lang w:eastAsia="de-CH"/>
              </w:rPr>
              <w:t>10.1</w:t>
            </w:r>
            <w:r w:rsidR="00232EA6">
              <w:rPr>
                <w:rFonts w:asciiTheme="minorHAnsi" w:eastAsiaTheme="minorEastAsia" w:hAnsiTheme="minorHAnsi"/>
                <w:noProof/>
                <w:sz w:val="22"/>
                <w:lang w:eastAsia="de-CH"/>
              </w:rPr>
              <w:tab/>
            </w:r>
            <w:r w:rsidR="00232EA6" w:rsidRPr="006F6B18">
              <w:rPr>
                <w:rStyle w:val="Hyperlink"/>
                <w:noProof/>
                <w:lang w:eastAsia="de-CH"/>
              </w:rPr>
              <w:t>Auswertung des Kanban-Boards</w:t>
            </w:r>
            <w:r w:rsidR="00232EA6">
              <w:rPr>
                <w:noProof/>
                <w:webHidden/>
              </w:rPr>
              <w:tab/>
            </w:r>
            <w:r w:rsidR="00232EA6">
              <w:rPr>
                <w:noProof/>
                <w:webHidden/>
              </w:rPr>
              <w:fldChar w:fldCharType="begin"/>
            </w:r>
            <w:r w:rsidR="00232EA6">
              <w:rPr>
                <w:noProof/>
                <w:webHidden/>
              </w:rPr>
              <w:instrText xml:space="preserve"> PAGEREF _Toc8294139 \h </w:instrText>
            </w:r>
            <w:r w:rsidR="00232EA6">
              <w:rPr>
                <w:noProof/>
                <w:webHidden/>
              </w:rPr>
            </w:r>
            <w:r w:rsidR="00232EA6">
              <w:rPr>
                <w:noProof/>
                <w:webHidden/>
              </w:rPr>
              <w:fldChar w:fldCharType="separate"/>
            </w:r>
            <w:r w:rsidR="00232EA6">
              <w:rPr>
                <w:noProof/>
                <w:webHidden/>
              </w:rPr>
              <w:t>71</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40" w:history="1">
            <w:r w:rsidR="00232EA6" w:rsidRPr="006F6B18">
              <w:rPr>
                <w:rStyle w:val="Hyperlink"/>
                <w:noProof/>
                <w:lang w:eastAsia="de-CH"/>
              </w:rPr>
              <w:t>10.2</w:t>
            </w:r>
            <w:r w:rsidR="00232EA6">
              <w:rPr>
                <w:rFonts w:asciiTheme="minorHAnsi" w:eastAsiaTheme="minorEastAsia" w:hAnsiTheme="minorHAnsi"/>
                <w:noProof/>
                <w:sz w:val="22"/>
                <w:lang w:eastAsia="de-CH"/>
              </w:rPr>
              <w:tab/>
            </w:r>
            <w:r w:rsidR="00232EA6" w:rsidRPr="006F6B18">
              <w:rPr>
                <w:rStyle w:val="Hyperlink"/>
                <w:noProof/>
                <w:lang w:eastAsia="de-CH"/>
              </w:rPr>
              <w:t>Funktionen &amp; Verbesserungen für die Zukunft</w:t>
            </w:r>
            <w:r w:rsidR="00232EA6">
              <w:rPr>
                <w:noProof/>
                <w:webHidden/>
              </w:rPr>
              <w:tab/>
            </w:r>
            <w:r w:rsidR="00232EA6">
              <w:rPr>
                <w:noProof/>
                <w:webHidden/>
              </w:rPr>
              <w:fldChar w:fldCharType="begin"/>
            </w:r>
            <w:r w:rsidR="00232EA6">
              <w:rPr>
                <w:noProof/>
                <w:webHidden/>
              </w:rPr>
              <w:instrText xml:space="preserve"> PAGEREF _Toc8294140 \h </w:instrText>
            </w:r>
            <w:r w:rsidR="00232EA6">
              <w:rPr>
                <w:noProof/>
                <w:webHidden/>
              </w:rPr>
            </w:r>
            <w:r w:rsidR="00232EA6">
              <w:rPr>
                <w:noProof/>
                <w:webHidden/>
              </w:rPr>
              <w:fldChar w:fldCharType="separate"/>
            </w:r>
            <w:r w:rsidR="00232EA6">
              <w:rPr>
                <w:noProof/>
                <w:webHidden/>
              </w:rPr>
              <w:t>72</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41" w:history="1">
            <w:r w:rsidR="00232EA6" w:rsidRPr="006F6B18">
              <w:rPr>
                <w:rStyle w:val="Hyperlink"/>
                <w:noProof/>
                <w:lang w:eastAsia="de-CH"/>
              </w:rPr>
              <w:t>10.3</w:t>
            </w:r>
            <w:r w:rsidR="00232EA6">
              <w:rPr>
                <w:rFonts w:asciiTheme="minorHAnsi" w:eastAsiaTheme="minorEastAsia" w:hAnsiTheme="minorHAnsi"/>
                <w:noProof/>
                <w:sz w:val="22"/>
                <w:lang w:eastAsia="de-CH"/>
              </w:rPr>
              <w:tab/>
            </w:r>
            <w:r w:rsidR="00232EA6" w:rsidRPr="006F6B18">
              <w:rPr>
                <w:rStyle w:val="Hyperlink"/>
                <w:noProof/>
                <w:lang w:eastAsia="de-CH"/>
              </w:rPr>
              <w:t>Danksagung</w:t>
            </w:r>
            <w:r w:rsidR="00232EA6">
              <w:rPr>
                <w:noProof/>
                <w:webHidden/>
              </w:rPr>
              <w:tab/>
            </w:r>
            <w:r w:rsidR="00232EA6">
              <w:rPr>
                <w:noProof/>
                <w:webHidden/>
              </w:rPr>
              <w:fldChar w:fldCharType="begin"/>
            </w:r>
            <w:r w:rsidR="00232EA6">
              <w:rPr>
                <w:noProof/>
                <w:webHidden/>
              </w:rPr>
              <w:instrText xml:space="preserve"> PAGEREF _Toc8294141 \h </w:instrText>
            </w:r>
            <w:r w:rsidR="00232EA6">
              <w:rPr>
                <w:noProof/>
                <w:webHidden/>
              </w:rPr>
            </w:r>
            <w:r w:rsidR="00232EA6">
              <w:rPr>
                <w:noProof/>
                <w:webHidden/>
              </w:rPr>
              <w:fldChar w:fldCharType="separate"/>
            </w:r>
            <w:r w:rsidR="00232EA6">
              <w:rPr>
                <w:noProof/>
                <w:webHidden/>
              </w:rPr>
              <w:t>73</w:t>
            </w:r>
            <w:r w:rsidR="00232EA6">
              <w:rPr>
                <w:noProof/>
                <w:webHidden/>
              </w:rPr>
              <w:fldChar w:fldCharType="end"/>
            </w:r>
          </w:hyperlink>
        </w:p>
        <w:p w:rsidR="00232EA6" w:rsidRDefault="007B4302">
          <w:pPr>
            <w:pStyle w:val="Verzeichnis2"/>
            <w:tabs>
              <w:tab w:val="left" w:pos="567"/>
              <w:tab w:val="right" w:leader="dot" w:pos="9062"/>
            </w:tabs>
            <w:rPr>
              <w:rFonts w:asciiTheme="minorHAnsi" w:eastAsiaTheme="minorEastAsia" w:hAnsiTheme="minorHAnsi"/>
              <w:noProof/>
              <w:lang w:eastAsia="de-CH"/>
            </w:rPr>
          </w:pPr>
          <w:hyperlink w:anchor="_Toc8294142" w:history="1">
            <w:r w:rsidR="00232EA6" w:rsidRPr="006F6B18">
              <w:rPr>
                <w:rStyle w:val="Hyperlink"/>
                <w:noProof/>
                <w:lang w:eastAsia="de-CH"/>
              </w:rPr>
              <w:t>11</w:t>
            </w:r>
            <w:r w:rsidR="00232EA6">
              <w:rPr>
                <w:rFonts w:asciiTheme="minorHAnsi" w:eastAsiaTheme="minorEastAsia" w:hAnsiTheme="minorHAnsi"/>
                <w:noProof/>
                <w:lang w:eastAsia="de-CH"/>
              </w:rPr>
              <w:tab/>
            </w:r>
            <w:r w:rsidR="00232EA6" w:rsidRPr="006F6B18">
              <w:rPr>
                <w:rStyle w:val="Hyperlink"/>
                <w:noProof/>
                <w:lang w:eastAsia="de-CH"/>
              </w:rPr>
              <w:t>Anhang</w:t>
            </w:r>
            <w:r w:rsidR="00232EA6">
              <w:rPr>
                <w:noProof/>
                <w:webHidden/>
              </w:rPr>
              <w:tab/>
            </w:r>
            <w:r w:rsidR="00232EA6">
              <w:rPr>
                <w:noProof/>
                <w:webHidden/>
              </w:rPr>
              <w:fldChar w:fldCharType="begin"/>
            </w:r>
            <w:r w:rsidR="00232EA6">
              <w:rPr>
                <w:noProof/>
                <w:webHidden/>
              </w:rPr>
              <w:instrText xml:space="preserve"> PAGEREF _Toc8294142 \h </w:instrText>
            </w:r>
            <w:r w:rsidR="00232EA6">
              <w:rPr>
                <w:noProof/>
                <w:webHidden/>
              </w:rPr>
            </w:r>
            <w:r w:rsidR="00232EA6">
              <w:rPr>
                <w:noProof/>
                <w:webHidden/>
              </w:rPr>
              <w:fldChar w:fldCharType="separate"/>
            </w:r>
            <w:r w:rsidR="00232EA6">
              <w:rPr>
                <w:noProof/>
                <w:webHidden/>
              </w:rPr>
              <w:t>74</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43" w:history="1">
            <w:r w:rsidR="00232EA6" w:rsidRPr="006F6B18">
              <w:rPr>
                <w:rStyle w:val="Hyperlink"/>
                <w:noProof/>
                <w:lang w:eastAsia="de-CH"/>
              </w:rPr>
              <w:t>11.1</w:t>
            </w:r>
            <w:r w:rsidR="00232EA6">
              <w:rPr>
                <w:rFonts w:asciiTheme="minorHAnsi" w:eastAsiaTheme="minorEastAsia" w:hAnsiTheme="minorHAnsi"/>
                <w:noProof/>
                <w:sz w:val="22"/>
                <w:lang w:eastAsia="de-CH"/>
              </w:rPr>
              <w:tab/>
            </w:r>
            <w:r w:rsidR="00232EA6" w:rsidRPr="006F6B18">
              <w:rPr>
                <w:rStyle w:val="Hyperlink"/>
                <w:noProof/>
                <w:lang w:eastAsia="de-CH"/>
              </w:rPr>
              <w:t>Quellenverzeichnis</w:t>
            </w:r>
            <w:r w:rsidR="00232EA6">
              <w:rPr>
                <w:noProof/>
                <w:webHidden/>
              </w:rPr>
              <w:tab/>
            </w:r>
            <w:r w:rsidR="00232EA6">
              <w:rPr>
                <w:noProof/>
                <w:webHidden/>
              </w:rPr>
              <w:fldChar w:fldCharType="begin"/>
            </w:r>
            <w:r w:rsidR="00232EA6">
              <w:rPr>
                <w:noProof/>
                <w:webHidden/>
              </w:rPr>
              <w:instrText xml:space="preserve"> PAGEREF _Toc8294143 \h </w:instrText>
            </w:r>
            <w:r w:rsidR="00232EA6">
              <w:rPr>
                <w:noProof/>
                <w:webHidden/>
              </w:rPr>
            </w:r>
            <w:r w:rsidR="00232EA6">
              <w:rPr>
                <w:noProof/>
                <w:webHidden/>
              </w:rPr>
              <w:fldChar w:fldCharType="separate"/>
            </w:r>
            <w:r w:rsidR="00232EA6">
              <w:rPr>
                <w:noProof/>
                <w:webHidden/>
              </w:rPr>
              <w:t>74</w:t>
            </w:r>
            <w:r w:rsidR="00232EA6">
              <w:rPr>
                <w:noProof/>
                <w:webHidden/>
              </w:rPr>
              <w:fldChar w:fldCharType="end"/>
            </w:r>
          </w:hyperlink>
        </w:p>
        <w:p w:rsidR="00232EA6" w:rsidRDefault="007B4302">
          <w:pPr>
            <w:pStyle w:val="Verzeichnis3"/>
            <w:tabs>
              <w:tab w:val="left" w:pos="880"/>
              <w:tab w:val="right" w:leader="dot" w:pos="9062"/>
            </w:tabs>
            <w:rPr>
              <w:rFonts w:asciiTheme="minorHAnsi" w:eastAsiaTheme="minorEastAsia" w:hAnsiTheme="minorHAnsi"/>
              <w:noProof/>
              <w:sz w:val="22"/>
              <w:lang w:eastAsia="de-CH"/>
            </w:rPr>
          </w:pPr>
          <w:hyperlink w:anchor="_Toc8294144" w:history="1">
            <w:r w:rsidR="00232EA6" w:rsidRPr="006F6B18">
              <w:rPr>
                <w:rStyle w:val="Hyperlink"/>
                <w:noProof/>
                <w:lang w:eastAsia="de-CH"/>
              </w:rPr>
              <w:t>11.2</w:t>
            </w:r>
            <w:r w:rsidR="00232EA6">
              <w:rPr>
                <w:rFonts w:asciiTheme="minorHAnsi" w:eastAsiaTheme="minorEastAsia" w:hAnsiTheme="minorHAnsi"/>
                <w:noProof/>
                <w:sz w:val="22"/>
                <w:lang w:eastAsia="de-CH"/>
              </w:rPr>
              <w:tab/>
            </w:r>
            <w:r w:rsidR="00232EA6" w:rsidRPr="006F6B18">
              <w:rPr>
                <w:rStyle w:val="Hyperlink"/>
                <w:noProof/>
                <w:lang w:eastAsia="de-CH"/>
              </w:rPr>
              <w:t>Abbildungsverzeichnis</w:t>
            </w:r>
            <w:r w:rsidR="00232EA6">
              <w:rPr>
                <w:noProof/>
                <w:webHidden/>
              </w:rPr>
              <w:tab/>
            </w:r>
            <w:r w:rsidR="00232EA6">
              <w:rPr>
                <w:noProof/>
                <w:webHidden/>
              </w:rPr>
              <w:fldChar w:fldCharType="begin"/>
            </w:r>
            <w:r w:rsidR="00232EA6">
              <w:rPr>
                <w:noProof/>
                <w:webHidden/>
              </w:rPr>
              <w:instrText xml:space="preserve"> PAGEREF _Toc8294144 \h </w:instrText>
            </w:r>
            <w:r w:rsidR="00232EA6">
              <w:rPr>
                <w:noProof/>
                <w:webHidden/>
              </w:rPr>
            </w:r>
            <w:r w:rsidR="00232EA6">
              <w:rPr>
                <w:noProof/>
                <w:webHidden/>
              </w:rPr>
              <w:fldChar w:fldCharType="separate"/>
            </w:r>
            <w:r w:rsidR="00232EA6">
              <w:rPr>
                <w:noProof/>
                <w:webHidden/>
              </w:rPr>
              <w:t>75</w:t>
            </w:r>
            <w:r w:rsidR="00232EA6">
              <w:rPr>
                <w:noProof/>
                <w:webHidden/>
              </w:rPr>
              <w:fldChar w:fldCharType="end"/>
            </w:r>
          </w:hyperlink>
        </w:p>
        <w:p w:rsidR="00CD7AAD" w:rsidRDefault="00E24E9D">
          <w:pPr>
            <w:rPr>
              <w:b/>
              <w:bCs/>
            </w:rPr>
          </w:pPr>
          <w:r w:rsidRPr="001F73AF">
            <w:rPr>
              <w:b/>
              <w:bCs/>
              <w:color w:val="003399"/>
              <w:sz w:val="18"/>
            </w:rPr>
            <w:fldChar w:fldCharType="end"/>
          </w:r>
        </w:p>
      </w:sdtContent>
    </w:sdt>
    <w:p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rsidR="009F55A0" w:rsidRDefault="009F55A0" w:rsidP="007B0F0C">
            <w:pPr>
              <w:jc w:val="center"/>
              <w:rPr>
                <w:lang w:eastAsia="de-CH"/>
              </w:rPr>
            </w:pPr>
            <w:r>
              <w:rPr>
                <w:lang w:eastAsia="de-CH"/>
              </w:rPr>
              <w:t>Version</w:t>
            </w:r>
          </w:p>
        </w:tc>
        <w:tc>
          <w:tcPr>
            <w:tcW w:w="1244" w:type="dxa"/>
          </w:tcPr>
          <w:p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0.1</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0.1.1</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0.2</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Detaillierte Aufgabenstellung eingefügt und Analyse geschrieben. Kapitel Organisation und Firmenstandards begonnen.</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0.3</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 beendet, «Auswertung der Aufgabenstellung» beendet, Kapitel «Initialisierung» begonnen, zahlreiche Verbesserungen (Details &amp; Grammatik).</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0.4</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0.5</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0.6</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0.7</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«Abschluss» und Kurzfassung geschrieben, letzte Grafiken eingefügt, alle Grafiken beschriftet</w:t>
            </w:r>
            <w:r w:rsidR="002A3B06">
              <w:rPr>
                <w:lang w:eastAsia="de-CH"/>
              </w:rPr>
              <w:t>, Abbildungsverzeichnis generiert.</w:t>
            </w:r>
          </w:p>
        </w:tc>
      </w:tr>
      <w:tr w:rsidR="005E1C18"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5E1C18" w:rsidRDefault="005E1C18" w:rsidP="007B0F0C">
            <w:pPr>
              <w:jc w:val="center"/>
              <w:rPr>
                <w:lang w:eastAsia="de-CH"/>
              </w:rPr>
            </w:pPr>
            <w:r>
              <w:rPr>
                <w:lang w:eastAsia="de-CH"/>
              </w:rPr>
              <w:t>0.8</w:t>
            </w:r>
          </w:p>
        </w:tc>
        <w:tc>
          <w:tcPr>
            <w:tcW w:w="1244" w:type="dxa"/>
            <w:vAlign w:val="center"/>
          </w:tcPr>
          <w:p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bl>
    <w:p w:rsidR="009F55A0" w:rsidRDefault="009F55A0">
      <w:pPr>
        <w:rPr>
          <w:b/>
          <w:bCs/>
        </w:rPr>
      </w:pPr>
    </w:p>
    <w:p w:rsidR="004E3291" w:rsidRPr="00A10F53" w:rsidRDefault="00CD7AAD">
      <w:pPr>
        <w:rPr>
          <w:b/>
          <w:bCs/>
        </w:rPr>
      </w:pPr>
      <w:r>
        <w:rPr>
          <w:b/>
          <w:bCs/>
        </w:rPr>
        <w:br w:type="page"/>
      </w:r>
    </w:p>
    <w:p w:rsidR="004E3291" w:rsidRDefault="004E3291" w:rsidP="004E3291">
      <w:pPr>
        <w:pStyle w:val="berschrift1"/>
        <w:rPr>
          <w:lang w:eastAsia="de-CH"/>
        </w:rPr>
      </w:pPr>
      <w:bookmarkStart w:id="1" w:name="_Toc8294041"/>
      <w:r>
        <w:rPr>
          <w:lang w:eastAsia="de-CH"/>
        </w:rPr>
        <w:lastRenderedPageBreak/>
        <w:t>Kurzfassung</w:t>
      </w:r>
      <w:bookmarkEnd w:id="1"/>
    </w:p>
    <w:p w:rsidR="0029651B" w:rsidRDefault="0029651B" w:rsidP="0029651B">
      <w:pPr>
        <w:pStyle w:val="berschrift2"/>
        <w:rPr>
          <w:lang w:eastAsia="de-CH"/>
        </w:rPr>
      </w:pPr>
      <w:bookmarkStart w:id="2" w:name="_Toc8294042"/>
      <w:r>
        <w:rPr>
          <w:lang w:eastAsia="de-CH"/>
        </w:rPr>
        <w:t>Ausgangssituation</w:t>
      </w:r>
      <w:bookmarkEnd w:id="2"/>
    </w:p>
    <w:p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rsidR="0029651B" w:rsidRDefault="0029651B" w:rsidP="0029651B">
      <w:pPr>
        <w:pStyle w:val="berschrift2"/>
        <w:rPr>
          <w:lang w:eastAsia="de-CH"/>
        </w:rPr>
      </w:pPr>
      <w:bookmarkStart w:id="3" w:name="_Toc8294043"/>
      <w:r>
        <w:rPr>
          <w:lang w:eastAsia="de-CH"/>
        </w:rPr>
        <w:t>Ziel</w:t>
      </w:r>
      <w:bookmarkEnd w:id="3"/>
    </w:p>
    <w:p w:rsidR="0029651B" w:rsidRDefault="00FF4027" w:rsidP="0029651B">
      <w:r>
        <w:t>Dem Helpdesk soll eine Anwendung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rsidR="0029651B" w:rsidRDefault="0029651B" w:rsidP="0029651B">
      <w:pPr>
        <w:pStyle w:val="berschrift2"/>
        <w:rPr>
          <w:lang w:eastAsia="de-CH"/>
        </w:rPr>
      </w:pPr>
      <w:bookmarkStart w:id="4" w:name="_Toc8294044"/>
      <w:r>
        <w:rPr>
          <w:lang w:eastAsia="de-CH"/>
        </w:rPr>
        <w:t>Umsetzung</w:t>
      </w:r>
      <w:bookmarkEnd w:id="4"/>
    </w:p>
    <w:p w:rsidR="0029651B" w:rsidRDefault="004B6A1A" w:rsidP="0029651B">
      <w:r>
        <w:t xml:space="preserve">Die Umsetzung lief grösstenteils problemlos ab. Durch die sehr gute Planung und Vorarbeit konnte die Webanwendung ohne weiteres umgesetzt werden, und es wurden </w:t>
      </w:r>
      <w:r w:rsidR="0072669A">
        <w:t>keine erwähnenswerten Absprachen</w:t>
      </w:r>
      <w:r>
        <w:t>, etwa wegen Unklarheiten oder Problemen benötigt. Einzig eine falsche Einschätzung bezüglich der Komplexität des Plans führte zu einem etwas höheren Zeitaufwand für die Implementierung von diesem, was aber ohne Weiteres wieder ausgeglichen werden konnte.</w:t>
      </w:r>
    </w:p>
    <w:p w:rsidR="0029651B" w:rsidRDefault="0029651B" w:rsidP="0029651B">
      <w:pPr>
        <w:pStyle w:val="berschrift2"/>
        <w:rPr>
          <w:lang w:eastAsia="de-CH"/>
        </w:rPr>
      </w:pPr>
      <w:bookmarkStart w:id="5" w:name="_Toc8294045"/>
      <w:r>
        <w:rPr>
          <w:lang w:eastAsia="de-CH"/>
        </w:rPr>
        <w:t>Ergebnis</w:t>
      </w:r>
      <w:bookmarkEnd w:id="5"/>
    </w:p>
    <w:p w:rsidR="00D21496" w:rsidRDefault="00D21496" w:rsidP="00D21496">
      <w:r>
        <w:t>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welche mit dem JavaScript-Framework Vue.js realisiert wurde. Sie kann alle Anforderungen der Excel-Tabelle erfüllen, wozu zahlreiche Verbesserungen und Optimierungen gemacht wurden. Zugriffe werden sehr performant verarbeitet und können auch durch ein Smartphone getätigt werden, da die Anwendung lückenlos für mobile Endgeräte konzipiert ist.</w:t>
      </w:r>
    </w:p>
    <w:p w:rsidR="00D21496" w:rsidRDefault="00D21496" w:rsidP="00D21496">
      <w:r>
        <w:t>Zahlreiche abschliessende Tests bestätigten die angeforderten Funktionen der Anwendung, weswegen sie ohne weiteres auf der Baloise-internen Umgebung aufgesetzt werden kann.</w:t>
      </w:r>
    </w:p>
    <w:p w:rsidR="00D21496" w:rsidRPr="00D21496" w:rsidRDefault="00D21496" w:rsidP="00D21496">
      <w:pPr>
        <w:rPr>
          <w:lang w:eastAsia="de-CH"/>
        </w:rPr>
      </w:pPr>
    </w:p>
    <w:p w:rsidR="004E3291" w:rsidRDefault="004E3291">
      <w:pPr>
        <w:rPr>
          <w:lang w:eastAsia="de-CH"/>
        </w:rPr>
      </w:pPr>
      <w:r>
        <w:rPr>
          <w:lang w:eastAsia="de-CH"/>
        </w:rPr>
        <w:br w:type="page"/>
      </w:r>
    </w:p>
    <w:p w:rsidR="004E3291" w:rsidRDefault="004E3291" w:rsidP="004E3291">
      <w:pPr>
        <w:pStyle w:val="Titel"/>
        <w:rPr>
          <w:lang w:eastAsia="de-CH"/>
        </w:rPr>
      </w:pPr>
      <w:bookmarkStart w:id="6" w:name="_Toc8294046"/>
      <w:r>
        <w:rPr>
          <w:lang w:eastAsia="de-CH"/>
        </w:rPr>
        <w:lastRenderedPageBreak/>
        <w:t>Teil 1: Ablauf und Umfeld</w:t>
      </w:r>
      <w:bookmarkEnd w:id="6"/>
    </w:p>
    <w:p w:rsidR="004E3291" w:rsidRDefault="0029651B" w:rsidP="004E3291">
      <w:pPr>
        <w:pStyle w:val="berschrift1"/>
        <w:rPr>
          <w:lang w:eastAsia="de-CH"/>
        </w:rPr>
      </w:pPr>
      <w:bookmarkStart w:id="7" w:name="_Toc8294047"/>
      <w:r>
        <w:rPr>
          <w:lang w:eastAsia="de-CH"/>
        </w:rPr>
        <w:t>Detaillierte Aufgabenstellung</w:t>
      </w:r>
      <w:bookmarkEnd w:id="7"/>
    </w:p>
    <w:p w:rsidR="00422FCC" w:rsidRPr="00C57DD1" w:rsidRDefault="00422FCC" w:rsidP="00422FCC">
      <w:r>
        <w:t xml:space="preserve">Folgend die Definition der Aufgabenstellung, welche als «detaillierte Aufgabenstellung» auf pkorg.ch </w:t>
      </w:r>
      <w:r w:rsidR="00CB7593">
        <w:t>erfasst</w:t>
      </w:r>
      <w:r>
        <w:t xml:space="preserve"> wurde.</w:t>
      </w:r>
    </w:p>
    <w:p w:rsidR="0029651B" w:rsidRDefault="0029651B" w:rsidP="0029651B">
      <w:pPr>
        <w:pStyle w:val="berschrift2"/>
        <w:rPr>
          <w:lang w:eastAsia="de-CH"/>
        </w:rPr>
      </w:pPr>
      <w:bookmarkStart w:id="8" w:name="_Toc8294048"/>
      <w:r>
        <w:rPr>
          <w:lang w:eastAsia="de-CH"/>
        </w:rPr>
        <w:t>Ausgangslage</w:t>
      </w:r>
      <w:bookmarkEnd w:id="8"/>
    </w:p>
    <w:p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rsidR="0029651B" w:rsidRDefault="0029651B" w:rsidP="0029651B">
      <w:pPr>
        <w:pStyle w:val="berschrift2"/>
        <w:rPr>
          <w:lang w:eastAsia="de-CH"/>
        </w:rPr>
      </w:pPr>
      <w:bookmarkStart w:id="9" w:name="_Toc8294049"/>
      <w:r>
        <w:rPr>
          <w:lang w:eastAsia="de-CH"/>
        </w:rPr>
        <w:t>Detaillierte Aufgabenstellung</w:t>
      </w:r>
      <w:bookmarkEnd w:id="9"/>
    </w:p>
    <w:p w:rsidR="00422FCC" w:rsidRDefault="00422FCC" w:rsidP="00422FCC">
      <w:pPr>
        <w:pStyle w:val="Untertitel"/>
        <w:rPr>
          <w:lang w:eastAsia="de-CH"/>
        </w:rPr>
      </w:pPr>
      <w:r>
        <w:rPr>
          <w:lang w:eastAsia="de-CH"/>
        </w:rPr>
        <w:t>Grundlegende Informationen</w:t>
      </w:r>
    </w:p>
    <w:p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rsidR="00422FCC" w:rsidRDefault="00422FCC" w:rsidP="00422FCC">
      <w:pPr>
        <w:pStyle w:val="Untertitel"/>
        <w:rPr>
          <w:lang w:eastAsia="de-CH"/>
        </w:rPr>
      </w:pPr>
      <w:r>
        <w:rPr>
          <w:lang w:eastAsia="de-CH"/>
        </w:rPr>
        <w:t>Struktur der Benutzerverwaltung</w:t>
      </w:r>
    </w:p>
    <w:p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Struktur der Anwendung</w:t>
      </w:r>
    </w:p>
    <w:p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rsidR="00422FCC" w:rsidRDefault="00422FCC" w:rsidP="00422FCC">
      <w:pPr>
        <w:rPr>
          <w:lang w:eastAsia="de-CH"/>
        </w:rPr>
      </w:pPr>
      <w:r>
        <w:rPr>
          <w:lang w:eastAsia="de-CH"/>
        </w:rPr>
        <w:t>Diese Anforderungen sowie die der Benutzerverwaltung fordern also mindestens folgende Ansichten (mit geschätzter Implementierungsdauer):</w:t>
      </w:r>
    </w:p>
    <w:p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rsidR="00422FCC" w:rsidRDefault="00422FCC" w:rsidP="00422FCC">
      <w:pPr>
        <w:pStyle w:val="Listenabsatz"/>
        <w:numPr>
          <w:ilvl w:val="0"/>
          <w:numId w:val="37"/>
        </w:numPr>
        <w:rPr>
          <w:lang w:eastAsia="de-CH"/>
        </w:rPr>
      </w:pPr>
      <w:r>
        <w:rPr>
          <w:lang w:eastAsia="de-CH"/>
        </w:rPr>
        <w:t>Eine einfache Login-Ansicht (Details folgen) für Demo-Zwecke. (2h)</w:t>
      </w:r>
    </w:p>
    <w:p w:rsidR="00422FCC" w:rsidRDefault="00422FCC" w:rsidP="00422FCC">
      <w:pPr>
        <w:rPr>
          <w:lang w:eastAsia="de-CH"/>
        </w:rPr>
      </w:pPr>
      <w:r>
        <w:rPr>
          <w:lang w:eastAsia="de-CH"/>
        </w:rPr>
        <w:t>Summe der Aufwände ist 22H, mit Projektkonfiguration und Recherchen ca. 26H.</w:t>
      </w:r>
    </w:p>
    <w:p w:rsidR="00422FCC" w:rsidRDefault="00422FCC" w:rsidP="00422FCC">
      <w:pPr>
        <w:pStyle w:val="Untertitel"/>
        <w:rPr>
          <w:lang w:eastAsia="de-CH"/>
        </w:rPr>
      </w:pPr>
      <w:r>
        <w:rPr>
          <w:lang w:eastAsia="de-CH"/>
        </w:rPr>
        <w:t>Authentifizierung</w:t>
      </w:r>
    </w:p>
    <w:p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rsidR="00422FCC" w:rsidRDefault="00422FCC" w:rsidP="00422FCC">
      <w:pPr>
        <w:rPr>
          <w:lang w:eastAsia="de-CH"/>
        </w:rPr>
      </w:pPr>
      <w:r>
        <w:rPr>
          <w:lang w:eastAsia="de-CH"/>
        </w:rPr>
        <w:t>Die im Voraus implementierte Rest-API arbeitet mit JWT (Json Web Token), welche vom Front-End nur noch verwaltet werden müssen.</w:t>
      </w:r>
    </w:p>
    <w:p w:rsidR="00422FCC" w:rsidRDefault="00422FCC" w:rsidP="00422FCC">
      <w:pPr>
        <w:pStyle w:val="Untertitel"/>
        <w:rPr>
          <w:lang w:eastAsia="de-CH"/>
        </w:rPr>
      </w:pPr>
      <w:r>
        <w:rPr>
          <w:lang w:eastAsia="de-CH"/>
        </w:rPr>
        <w:t>Weitere Kriterien</w:t>
      </w:r>
    </w:p>
    <w:p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Abgrenzungen</w:t>
      </w:r>
    </w:p>
    <w:p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rsidR="00422FCC" w:rsidRDefault="00422FCC" w:rsidP="00422FCC">
      <w:pPr>
        <w:pStyle w:val="Untertitel"/>
        <w:rPr>
          <w:lang w:eastAsia="de-CH"/>
        </w:rPr>
      </w:pPr>
      <w:r>
        <w:rPr>
          <w:lang w:eastAsia="de-CH"/>
        </w:rPr>
        <w:t>Projektmethode</w:t>
      </w:r>
    </w:p>
    <w:p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rsidR="0029651B" w:rsidRDefault="0029651B" w:rsidP="0029651B">
      <w:pPr>
        <w:pStyle w:val="berschrift2"/>
        <w:rPr>
          <w:lang w:eastAsia="de-CH"/>
        </w:rPr>
      </w:pPr>
      <w:bookmarkStart w:id="10" w:name="_Toc8294050"/>
      <w:r>
        <w:rPr>
          <w:lang w:eastAsia="de-CH"/>
        </w:rPr>
        <w:t>Tests</w:t>
      </w:r>
      <w:bookmarkEnd w:id="10"/>
    </w:p>
    <w:p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rsidR="00422FCC" w:rsidRDefault="00422FCC" w:rsidP="00422FCC">
      <w:pPr>
        <w:pStyle w:val="Untertitel"/>
        <w:rPr>
          <w:lang w:eastAsia="de-CH"/>
        </w:rPr>
      </w:pPr>
      <w:r>
        <w:rPr>
          <w:lang w:eastAsia="de-CH"/>
        </w:rPr>
        <w:t>Einsatz planen</w:t>
      </w:r>
    </w:p>
    <w:p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rsidR="00422FCC" w:rsidRDefault="00422FCC" w:rsidP="00422FCC">
      <w:pPr>
        <w:pStyle w:val="Untertitel"/>
        <w:rPr>
          <w:lang w:eastAsia="de-CH"/>
        </w:rPr>
      </w:pPr>
      <w:r>
        <w:rPr>
          <w:lang w:eastAsia="de-CH"/>
        </w:rPr>
        <w:t>Einsatz bearbeiten</w:t>
      </w:r>
    </w:p>
    <w:p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rsidR="00422FCC" w:rsidRDefault="00422FCC" w:rsidP="00422FCC">
      <w:pPr>
        <w:pStyle w:val="Untertitel"/>
        <w:rPr>
          <w:lang w:eastAsia="de-CH"/>
        </w:rPr>
      </w:pPr>
      <w:r>
        <w:rPr>
          <w:lang w:eastAsia="de-CH"/>
        </w:rPr>
        <w:t>Einsätze darstellen</w:t>
      </w:r>
    </w:p>
    <w:p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rsidR="00422FCC" w:rsidRDefault="00422FCC" w:rsidP="00422FCC">
      <w:pPr>
        <w:pStyle w:val="Untertitel"/>
        <w:rPr>
          <w:lang w:eastAsia="de-CH"/>
        </w:rPr>
      </w:pPr>
      <w:r>
        <w:rPr>
          <w:lang w:eastAsia="de-CH"/>
        </w:rPr>
        <w:t>Schichten &amp; Tageszeiten bearbeiten</w:t>
      </w:r>
    </w:p>
    <w:p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rsidR="00422FCC" w:rsidRDefault="00422FCC" w:rsidP="00422FCC">
      <w:pPr>
        <w:pStyle w:val="Untertitel"/>
        <w:rPr>
          <w:lang w:eastAsia="de-CH"/>
        </w:rPr>
      </w:pPr>
      <w:r>
        <w:rPr>
          <w:lang w:eastAsia="de-CH"/>
        </w:rPr>
        <w:t>Rollen der Mitglieder bearbeiten</w:t>
      </w:r>
    </w:p>
    <w:p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rsidR="00422FCC" w:rsidRDefault="00422FCC" w:rsidP="00422FCC">
      <w:pPr>
        <w:pStyle w:val="Untertitel"/>
        <w:rPr>
          <w:lang w:eastAsia="de-CH"/>
        </w:rPr>
      </w:pPr>
      <w:r>
        <w:rPr>
          <w:lang w:eastAsia="de-CH"/>
        </w:rPr>
        <w:t>Sprache anpassen</w:t>
      </w:r>
    </w:p>
    <w:p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rsidR="0029651B" w:rsidRDefault="0029651B" w:rsidP="0029651B">
      <w:pPr>
        <w:pStyle w:val="berschrift2"/>
        <w:rPr>
          <w:lang w:eastAsia="de-CH"/>
        </w:rPr>
      </w:pPr>
      <w:bookmarkStart w:id="11" w:name="_Toc8294051"/>
      <w:r>
        <w:rPr>
          <w:lang w:eastAsia="de-CH"/>
        </w:rPr>
        <w:lastRenderedPageBreak/>
        <w:t>Mittel und Methoden</w:t>
      </w:r>
      <w:bookmarkEnd w:id="11"/>
    </w:p>
    <w:p w:rsidR="00422FCC" w:rsidRDefault="00422FCC" w:rsidP="00422FCC">
      <w:pPr>
        <w:pStyle w:val="Untertitel"/>
        <w:rPr>
          <w:lang w:eastAsia="de-CH"/>
        </w:rPr>
      </w:pPr>
      <w:r>
        <w:rPr>
          <w:lang w:eastAsia="de-CH"/>
        </w:rPr>
        <w:t>Hardware</w:t>
      </w:r>
    </w:p>
    <w:p w:rsidR="00422FCC" w:rsidRDefault="00422FCC" w:rsidP="00422FCC">
      <w:pPr>
        <w:pStyle w:val="Listenabsatz"/>
        <w:numPr>
          <w:ilvl w:val="0"/>
          <w:numId w:val="38"/>
        </w:numPr>
        <w:rPr>
          <w:lang w:eastAsia="de-CH"/>
        </w:rPr>
      </w:pPr>
      <w:r>
        <w:rPr>
          <w:lang w:eastAsia="de-CH"/>
        </w:rPr>
        <w:t>Notebook</w:t>
      </w:r>
    </w:p>
    <w:p w:rsidR="00422FCC" w:rsidRDefault="00422FCC" w:rsidP="00422FCC">
      <w:pPr>
        <w:pStyle w:val="Untertitel"/>
        <w:rPr>
          <w:lang w:eastAsia="de-CH"/>
        </w:rPr>
      </w:pPr>
      <w:r>
        <w:rPr>
          <w:lang w:eastAsia="de-CH"/>
        </w:rPr>
        <w:t>Software</w:t>
      </w:r>
    </w:p>
    <w:p w:rsidR="00422FCC" w:rsidRDefault="00422FCC" w:rsidP="00422FCC">
      <w:pPr>
        <w:pStyle w:val="Listenabsatz"/>
        <w:numPr>
          <w:ilvl w:val="0"/>
          <w:numId w:val="38"/>
        </w:numPr>
        <w:rPr>
          <w:lang w:eastAsia="de-CH"/>
        </w:rPr>
      </w:pPr>
      <w:r>
        <w:rPr>
          <w:lang w:eastAsia="de-CH"/>
        </w:rPr>
        <w:t>Atom (Code-Editor)</w:t>
      </w:r>
    </w:p>
    <w:p w:rsidR="00422FCC" w:rsidRDefault="00422FCC" w:rsidP="00422FCC">
      <w:pPr>
        <w:pStyle w:val="Listenabsatz"/>
        <w:numPr>
          <w:ilvl w:val="0"/>
          <w:numId w:val="38"/>
        </w:numPr>
        <w:rPr>
          <w:lang w:eastAsia="de-CH"/>
        </w:rPr>
      </w:pPr>
      <w:r>
        <w:rPr>
          <w:lang w:eastAsia="de-CH"/>
        </w:rPr>
        <w:t>Git</w:t>
      </w:r>
    </w:p>
    <w:p w:rsidR="00422FCC" w:rsidRDefault="00422FCC" w:rsidP="00422FCC">
      <w:pPr>
        <w:pStyle w:val="Listenabsatz"/>
        <w:numPr>
          <w:ilvl w:val="0"/>
          <w:numId w:val="38"/>
        </w:numPr>
        <w:rPr>
          <w:lang w:eastAsia="de-CH"/>
        </w:rPr>
      </w:pPr>
      <w:r>
        <w:rPr>
          <w:lang w:eastAsia="de-CH"/>
        </w:rPr>
        <w:t>GitHub Desktop</w:t>
      </w:r>
    </w:p>
    <w:p w:rsidR="00422FCC" w:rsidRDefault="00422FCC" w:rsidP="00422FCC">
      <w:pPr>
        <w:pStyle w:val="Listenabsatz"/>
        <w:numPr>
          <w:ilvl w:val="0"/>
          <w:numId w:val="38"/>
        </w:numPr>
        <w:rPr>
          <w:lang w:eastAsia="de-CH"/>
        </w:rPr>
      </w:pPr>
      <w:r>
        <w:rPr>
          <w:lang w:eastAsia="de-CH"/>
        </w:rPr>
        <w:t>Vue CLI</w:t>
      </w:r>
    </w:p>
    <w:p w:rsidR="00422FCC" w:rsidRDefault="00422FCC" w:rsidP="00422FCC">
      <w:pPr>
        <w:pStyle w:val="Listenabsatz"/>
        <w:numPr>
          <w:ilvl w:val="0"/>
          <w:numId w:val="38"/>
        </w:numPr>
        <w:rPr>
          <w:lang w:eastAsia="de-CH"/>
        </w:rPr>
      </w:pPr>
      <w:r>
        <w:rPr>
          <w:lang w:eastAsia="de-CH"/>
        </w:rPr>
        <w:t>XAMPP (Lokale Back-End Umgebung)</w:t>
      </w:r>
    </w:p>
    <w:p w:rsidR="00422FCC" w:rsidRDefault="00422FCC" w:rsidP="00422FCC">
      <w:pPr>
        <w:pStyle w:val="Listenabsatz"/>
        <w:numPr>
          <w:ilvl w:val="0"/>
          <w:numId w:val="38"/>
        </w:numPr>
        <w:rPr>
          <w:lang w:eastAsia="de-CH"/>
        </w:rPr>
      </w:pPr>
      <w:r>
        <w:rPr>
          <w:lang w:eastAsia="de-CH"/>
        </w:rPr>
        <w:t>Google Chrome</w:t>
      </w:r>
    </w:p>
    <w:p w:rsidR="00422FCC" w:rsidRDefault="00422FCC" w:rsidP="00422FCC">
      <w:pPr>
        <w:pStyle w:val="Listenabsatz"/>
        <w:numPr>
          <w:ilvl w:val="0"/>
          <w:numId w:val="38"/>
        </w:numPr>
        <w:rPr>
          <w:lang w:eastAsia="de-CH"/>
        </w:rPr>
      </w:pPr>
      <w:r>
        <w:rPr>
          <w:lang w:eastAsia="de-CH"/>
        </w:rPr>
        <w:t>Word, Excel, Paint.Net (Grafiken)</w:t>
      </w:r>
    </w:p>
    <w:p w:rsidR="00422FCC" w:rsidRDefault="00422FCC" w:rsidP="00422FCC">
      <w:pPr>
        <w:pStyle w:val="Untertitel"/>
        <w:rPr>
          <w:lang w:eastAsia="de-CH"/>
        </w:rPr>
      </w:pPr>
      <w:r>
        <w:rPr>
          <w:lang w:eastAsia="de-CH"/>
        </w:rPr>
        <w:t>Dienste</w:t>
      </w:r>
    </w:p>
    <w:p w:rsidR="00422FCC" w:rsidRDefault="00422FCC" w:rsidP="00422FCC">
      <w:pPr>
        <w:pStyle w:val="Listenabsatz"/>
        <w:numPr>
          <w:ilvl w:val="0"/>
          <w:numId w:val="39"/>
        </w:numPr>
        <w:rPr>
          <w:lang w:eastAsia="de-CH"/>
        </w:rPr>
      </w:pPr>
      <w:r>
        <w:rPr>
          <w:lang w:eastAsia="de-CH"/>
        </w:rPr>
        <w:t>Github, Waffle.io (Kanban)</w:t>
      </w:r>
    </w:p>
    <w:p w:rsidR="00422FCC" w:rsidRDefault="00422FCC" w:rsidP="00422FCC">
      <w:pPr>
        <w:pStyle w:val="Listenabsatz"/>
        <w:numPr>
          <w:ilvl w:val="0"/>
          <w:numId w:val="39"/>
        </w:numPr>
        <w:rPr>
          <w:lang w:eastAsia="de-CH"/>
        </w:rPr>
      </w:pPr>
      <w:r>
        <w:rPr>
          <w:lang w:eastAsia="de-CH"/>
        </w:rPr>
        <w:t>Netlify (für Demo-Zwecke)</w:t>
      </w:r>
    </w:p>
    <w:p w:rsidR="00422FCC" w:rsidRDefault="00422FCC" w:rsidP="00422FCC">
      <w:pPr>
        <w:pStyle w:val="Untertitel"/>
        <w:rPr>
          <w:lang w:eastAsia="de-CH"/>
        </w:rPr>
      </w:pPr>
      <w:r>
        <w:rPr>
          <w:lang w:eastAsia="de-CH"/>
        </w:rPr>
        <w:t>Sprachen &amp; Abhängigkeiten</w:t>
      </w:r>
    </w:p>
    <w:p w:rsidR="00422FCC" w:rsidRDefault="00422FCC" w:rsidP="00422FCC">
      <w:pPr>
        <w:pStyle w:val="Listenabsatz"/>
        <w:numPr>
          <w:ilvl w:val="0"/>
          <w:numId w:val="40"/>
        </w:numPr>
        <w:rPr>
          <w:lang w:eastAsia="de-CH"/>
        </w:rPr>
      </w:pPr>
      <w:r>
        <w:rPr>
          <w:lang w:eastAsia="de-CH"/>
        </w:rPr>
        <w:t>HTML, CSS, JavaScript, XML, JSON</w:t>
      </w:r>
    </w:p>
    <w:p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rsidR="00422FCC" w:rsidRDefault="00422FCC" w:rsidP="00422FCC">
      <w:pPr>
        <w:pStyle w:val="Untertitel"/>
        <w:rPr>
          <w:lang w:eastAsia="de-CH"/>
        </w:rPr>
      </w:pPr>
      <w:r>
        <w:rPr>
          <w:lang w:eastAsia="de-CH"/>
        </w:rPr>
        <w:t>Firmenvorgaben</w:t>
      </w:r>
    </w:p>
    <w:p w:rsidR="00422FCC" w:rsidRDefault="00422FCC" w:rsidP="00422FCC">
      <w:pPr>
        <w:pStyle w:val="Listenabsatz"/>
        <w:numPr>
          <w:ilvl w:val="0"/>
          <w:numId w:val="41"/>
        </w:numPr>
        <w:rPr>
          <w:lang w:eastAsia="de-CH"/>
        </w:rPr>
      </w:pPr>
      <w:r>
        <w:rPr>
          <w:lang w:eastAsia="de-CH"/>
        </w:rPr>
        <w:t>Farbpalette der Corporate-Design Richtlinien</w:t>
      </w:r>
    </w:p>
    <w:p w:rsidR="00422FCC" w:rsidRDefault="00422FCC" w:rsidP="00422FCC">
      <w:pPr>
        <w:pStyle w:val="Listenabsatz"/>
        <w:numPr>
          <w:ilvl w:val="0"/>
          <w:numId w:val="41"/>
        </w:numPr>
        <w:rPr>
          <w:lang w:eastAsia="de-CH"/>
        </w:rPr>
      </w:pPr>
      <w:r>
        <w:rPr>
          <w:lang w:eastAsia="de-CH"/>
        </w:rPr>
        <w:t>Firmenlogos</w:t>
      </w:r>
    </w:p>
    <w:p w:rsidR="00422FCC" w:rsidRDefault="00422FCC" w:rsidP="00422FCC">
      <w:pPr>
        <w:pStyle w:val="Untertitel"/>
        <w:rPr>
          <w:lang w:eastAsia="de-CH"/>
        </w:rPr>
      </w:pPr>
      <w:r>
        <w:rPr>
          <w:lang w:eastAsia="de-CH"/>
        </w:rPr>
        <w:t>Methoden</w:t>
      </w:r>
    </w:p>
    <w:p w:rsidR="0029651B" w:rsidRDefault="00422FCC" w:rsidP="0029651B">
      <w:pPr>
        <w:pStyle w:val="Listenabsatz"/>
        <w:numPr>
          <w:ilvl w:val="0"/>
          <w:numId w:val="42"/>
        </w:numPr>
        <w:rPr>
          <w:lang w:eastAsia="de-CH"/>
        </w:rPr>
      </w:pPr>
      <w:r>
        <w:rPr>
          <w:lang w:eastAsia="de-CH"/>
        </w:rPr>
        <w:t>Kanban (Waffle.io)</w:t>
      </w:r>
    </w:p>
    <w:p w:rsidR="0029651B" w:rsidRDefault="0029651B" w:rsidP="0029651B">
      <w:pPr>
        <w:pStyle w:val="berschrift2"/>
        <w:rPr>
          <w:lang w:eastAsia="de-CH"/>
        </w:rPr>
      </w:pPr>
      <w:bookmarkStart w:id="12" w:name="_Toc8294052"/>
      <w:r>
        <w:rPr>
          <w:lang w:eastAsia="de-CH"/>
        </w:rPr>
        <w:t>Vorkenntnisse</w:t>
      </w:r>
      <w:bookmarkEnd w:id="12"/>
    </w:p>
    <w:p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rsidR="0029651B" w:rsidRDefault="0029651B" w:rsidP="0029651B">
      <w:pPr>
        <w:pStyle w:val="berschrift2"/>
        <w:rPr>
          <w:lang w:eastAsia="de-CH"/>
        </w:rPr>
      </w:pPr>
      <w:bookmarkStart w:id="13" w:name="_Toc8294053"/>
      <w:r>
        <w:rPr>
          <w:lang w:eastAsia="de-CH"/>
        </w:rPr>
        <w:t>Vorarbeiten</w:t>
      </w:r>
      <w:bookmarkEnd w:id="13"/>
    </w:p>
    <w:p w:rsidR="00422FCC" w:rsidRDefault="00422FCC" w:rsidP="00422FCC">
      <w:pPr>
        <w:pStyle w:val="Untertitel"/>
        <w:rPr>
          <w:lang w:eastAsia="de-CH"/>
        </w:rPr>
      </w:pPr>
      <w:r>
        <w:rPr>
          <w:lang w:eastAsia="de-CH"/>
        </w:rPr>
        <w:t>Rest-API</w:t>
      </w:r>
    </w:p>
    <w:p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rsidR="00422FCC" w:rsidRDefault="00422FCC" w:rsidP="00422FCC">
      <w:pPr>
        <w:rPr>
          <w:lang w:eastAsia="de-CH"/>
        </w:rPr>
      </w:pPr>
    </w:p>
    <w:p w:rsidR="00422FCC" w:rsidRDefault="00422FCC" w:rsidP="00422FCC">
      <w:pPr>
        <w:rPr>
          <w:lang w:eastAsia="de-CH"/>
        </w:rPr>
      </w:pPr>
    </w:p>
    <w:p w:rsidR="00422FCC" w:rsidRDefault="00422FCC" w:rsidP="00422FCC">
      <w:pPr>
        <w:pStyle w:val="Untertitel"/>
        <w:rPr>
          <w:lang w:eastAsia="de-CH"/>
        </w:rPr>
      </w:pPr>
      <w:r>
        <w:rPr>
          <w:lang w:eastAsia="de-CH"/>
        </w:rPr>
        <w:lastRenderedPageBreak/>
        <w:t>Git-Repository</w:t>
      </w:r>
    </w:p>
    <w:p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rsidR="00422FCC" w:rsidRDefault="00422FCC" w:rsidP="00422FCC">
      <w:pPr>
        <w:pStyle w:val="Untertitel"/>
        <w:rPr>
          <w:lang w:eastAsia="de-CH"/>
        </w:rPr>
      </w:pPr>
      <w:r>
        <w:rPr>
          <w:lang w:eastAsia="de-CH"/>
        </w:rPr>
        <w:t>Kanban-Board</w:t>
      </w:r>
    </w:p>
    <w:p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rsidR="0029651B" w:rsidRDefault="0029651B" w:rsidP="0029651B">
      <w:pPr>
        <w:pStyle w:val="berschrift2"/>
        <w:rPr>
          <w:lang w:eastAsia="de-CH"/>
        </w:rPr>
      </w:pPr>
      <w:bookmarkStart w:id="14" w:name="_Toc8294054"/>
      <w:r>
        <w:rPr>
          <w:lang w:eastAsia="de-CH"/>
        </w:rPr>
        <w:t>Neue Lerninhalte</w:t>
      </w:r>
      <w:bookmarkEnd w:id="14"/>
    </w:p>
    <w:p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rsidR="0029651B" w:rsidRDefault="0029651B" w:rsidP="0029651B">
      <w:pPr>
        <w:pStyle w:val="berschrift2"/>
        <w:rPr>
          <w:lang w:eastAsia="de-CH"/>
        </w:rPr>
      </w:pPr>
      <w:bookmarkStart w:id="15" w:name="_Toc8294055"/>
      <w:r>
        <w:rPr>
          <w:lang w:eastAsia="de-CH"/>
        </w:rPr>
        <w:t>Arbeiten in den letzten 6 Monaten</w:t>
      </w:r>
      <w:bookmarkEnd w:id="15"/>
    </w:p>
    <w:p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rsidR="0029651B" w:rsidRDefault="0029651B">
      <w:pPr>
        <w:rPr>
          <w:rFonts w:ascii="MetaPro-Normal" w:eastAsiaTheme="majorEastAsia" w:hAnsi="MetaPro-Normal" w:cstheme="majorBidi"/>
          <w:color w:val="003399"/>
          <w:sz w:val="40"/>
          <w:szCs w:val="32"/>
          <w:lang w:eastAsia="de-CH"/>
        </w:rPr>
      </w:pPr>
      <w:r>
        <w:rPr>
          <w:lang w:eastAsia="de-CH"/>
        </w:rPr>
        <w:br w:type="page"/>
      </w:r>
    </w:p>
    <w:p w:rsidR="0029651B" w:rsidRDefault="0029651B" w:rsidP="0029651B">
      <w:pPr>
        <w:pStyle w:val="berschrift1"/>
        <w:rPr>
          <w:lang w:eastAsia="de-CH"/>
        </w:rPr>
      </w:pPr>
      <w:bookmarkStart w:id="16" w:name="_Toc8294056"/>
      <w:r>
        <w:rPr>
          <w:lang w:eastAsia="de-CH"/>
        </w:rPr>
        <w:lastRenderedPageBreak/>
        <w:t xml:space="preserve">Analyse </w:t>
      </w:r>
      <w:r w:rsidR="009A364B">
        <w:rPr>
          <w:lang w:eastAsia="de-CH"/>
        </w:rPr>
        <w:t xml:space="preserve">der </w:t>
      </w:r>
      <w:r>
        <w:rPr>
          <w:lang w:eastAsia="de-CH"/>
        </w:rPr>
        <w:t>Aufgabenstellung</w:t>
      </w:r>
      <w:bookmarkEnd w:id="16"/>
    </w:p>
    <w:p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rsidR="0029651B" w:rsidRDefault="00047E15" w:rsidP="00700B9B">
      <w:pPr>
        <w:pStyle w:val="berschrift2"/>
        <w:rPr>
          <w:lang w:eastAsia="de-CH"/>
        </w:rPr>
      </w:pPr>
      <w:bookmarkStart w:id="17" w:name="_Toc8294057"/>
      <w:r>
        <w:rPr>
          <w:lang w:eastAsia="de-CH"/>
        </w:rPr>
        <w:t>Kurzfassung Ist/Soll</w:t>
      </w:r>
      <w:bookmarkEnd w:id="17"/>
    </w:p>
    <w:p w:rsidR="006B15F8" w:rsidRDefault="006B15F8" w:rsidP="006B15F8">
      <w:pPr>
        <w:pStyle w:val="Untertitel"/>
        <w:rPr>
          <w:lang w:eastAsia="de-CH"/>
        </w:rPr>
      </w:pPr>
      <w:r>
        <w:rPr>
          <w:lang w:eastAsia="de-CH"/>
        </w:rPr>
        <w:t>Ist-Zustand</w:t>
      </w:r>
    </w:p>
    <w:p w:rsidR="006B15F8" w:rsidRPr="001F73AF" w:rsidRDefault="006B15F8" w:rsidP="006B15F8">
      <w:r w:rsidRPr="001F73AF">
        <w:t>Die Einsätze der Mitarbeiter werden in einer Excel-Tabelle geplant, welche sich auf einem Netzlaufwerk befindet. Die Tabelle bildet die Einsätze aller Mitarbeite</w:t>
      </w:r>
      <w:r>
        <w:t>r</w:t>
      </w:r>
      <w:r w:rsidRPr="001F73AF">
        <w:t xml:space="preserve"> für ein Semester ab, und kann nur mit einem Passwort bearbeitet werden.</w:t>
      </w:r>
    </w:p>
    <w:p w:rsidR="006B15F8" w:rsidRDefault="006B15F8" w:rsidP="006B15F8">
      <w:pPr>
        <w:pStyle w:val="Untertitel"/>
        <w:rPr>
          <w:lang w:eastAsia="de-CH"/>
        </w:rPr>
      </w:pPr>
      <w:r>
        <w:rPr>
          <w:lang w:eastAsia="de-CH"/>
        </w:rPr>
        <w:t>Soll-Zustand</w:t>
      </w:r>
    </w:p>
    <w:p w:rsidR="00700B9B" w:rsidRDefault="009C265B" w:rsidP="00700B9B">
      <w:pPr>
        <w:rPr>
          <w:lang w:eastAsia="de-CH"/>
        </w:rPr>
      </w:pPr>
      <w:r>
        <w:t>Für die Einsatzplanung steht eine Webanwendung bereit</w:t>
      </w:r>
      <w:r w:rsidR="006B15F8" w:rsidRPr="001F73AF">
        <w:t xml:space="preserve">, welche von allen Mitarbeitern genutzt werden </w:t>
      </w:r>
      <w:r>
        <w:t>könnt</w:t>
      </w:r>
      <w:r w:rsidR="00955354">
        <w:t>e</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rsidR="00FE5AEC" w:rsidRDefault="00FE5AEC" w:rsidP="00FE5AEC">
      <w:pPr>
        <w:pStyle w:val="berschrift2"/>
        <w:rPr>
          <w:lang w:eastAsia="de-CH"/>
        </w:rPr>
      </w:pPr>
      <w:bookmarkStart w:id="18" w:name="_Toc8294058"/>
      <w:r>
        <w:rPr>
          <w:lang w:eastAsia="de-CH"/>
        </w:rPr>
        <w:t>Messbare Ziele</w:t>
      </w:r>
      <w:bookmarkEnd w:id="18"/>
    </w:p>
    <w:p w:rsidR="00FE5AEC" w:rsidRPr="001F73AF" w:rsidRDefault="00FE5AEC" w:rsidP="00FE5AEC">
      <w:pPr>
        <w:pStyle w:val="Listenabsatz"/>
        <w:numPr>
          <w:ilvl w:val="0"/>
          <w:numId w:val="6"/>
        </w:numPr>
      </w:pPr>
      <w:r w:rsidRPr="001F73AF">
        <w:t>Die Anwendung kann ohne weitere Anpassungen produktiv eingesetzt werden.</w:t>
      </w:r>
    </w:p>
    <w:p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rsidR="00FE5AEC" w:rsidRPr="001F73AF" w:rsidRDefault="00FE5AEC" w:rsidP="00FE5AEC">
      <w:pPr>
        <w:pStyle w:val="Listenabsatz"/>
        <w:numPr>
          <w:ilvl w:val="0"/>
          <w:numId w:val="6"/>
        </w:numPr>
      </w:pPr>
      <w:r w:rsidRPr="001F73AF">
        <w:t>Die Anwendung bietet die Auswahl zwischen 2 Sprachen an.</w:t>
      </w:r>
    </w:p>
    <w:p w:rsidR="00FE5AEC" w:rsidRPr="001F73AF" w:rsidRDefault="00FE5AEC" w:rsidP="00FE5AEC">
      <w:pPr>
        <w:pStyle w:val="Listenabsatz"/>
        <w:numPr>
          <w:ilvl w:val="0"/>
          <w:numId w:val="6"/>
        </w:numPr>
      </w:pPr>
      <w:r w:rsidRPr="001F73AF">
        <w:t>Tageszeiten und Schichten lassen sich dynamisch anpassen.</w:t>
      </w:r>
    </w:p>
    <w:p w:rsidR="00FE5AEC" w:rsidRDefault="00FE5AEC" w:rsidP="00FE5AEC">
      <w:pPr>
        <w:pStyle w:val="Listenabsatz"/>
        <w:numPr>
          <w:ilvl w:val="0"/>
          <w:numId w:val="6"/>
        </w:numPr>
      </w:pPr>
      <w:r w:rsidRPr="001F73AF">
        <w:t>Teamleiter können die Gruppe eines Benutzers anpassen.</w:t>
      </w:r>
    </w:p>
    <w:p w:rsidR="00FE5AEC" w:rsidRDefault="00FE5AEC" w:rsidP="00FE5AEC">
      <w:pPr>
        <w:pStyle w:val="Listenabsatz"/>
        <w:numPr>
          <w:ilvl w:val="0"/>
          <w:numId w:val="6"/>
        </w:numPr>
      </w:pPr>
      <w:r>
        <w:t>Teamleiter können Einsätze planen, welche von allen Teammitgliedern eingesehen werden können.</w:t>
      </w:r>
    </w:p>
    <w:p w:rsidR="00700B9B" w:rsidRDefault="00700B9B" w:rsidP="00700B9B">
      <w:pPr>
        <w:pStyle w:val="berschrift2"/>
        <w:rPr>
          <w:lang w:eastAsia="de-CH"/>
        </w:rPr>
      </w:pPr>
      <w:bookmarkStart w:id="19" w:name="_Toc8294059"/>
      <w:r>
        <w:rPr>
          <w:lang w:eastAsia="de-CH"/>
        </w:rPr>
        <w:t>Dokumentation</w:t>
      </w:r>
      <w:bookmarkEnd w:id="19"/>
    </w:p>
    <w:p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rsidR="004E3291" w:rsidRDefault="004F33D0" w:rsidP="004E3291">
      <w:r>
        <w:br w:type="page"/>
      </w:r>
    </w:p>
    <w:p w:rsidR="00700B9B" w:rsidRDefault="004E3291" w:rsidP="00700B9B">
      <w:pPr>
        <w:pStyle w:val="berschrift1"/>
        <w:rPr>
          <w:lang w:eastAsia="de-CH"/>
        </w:rPr>
      </w:pPr>
      <w:bookmarkStart w:id="20" w:name="_Toc8294060"/>
      <w:r>
        <w:rPr>
          <w:lang w:eastAsia="de-CH"/>
        </w:rPr>
        <w:lastRenderedPageBreak/>
        <w:t>Projektmanagement und Planung</w:t>
      </w:r>
      <w:bookmarkEnd w:id="20"/>
    </w:p>
    <w:p w:rsidR="00700B9B" w:rsidRDefault="00700B9B" w:rsidP="00700B9B">
      <w:pPr>
        <w:pStyle w:val="berschrift2"/>
        <w:rPr>
          <w:lang w:eastAsia="de-CH"/>
        </w:rPr>
      </w:pPr>
      <w:bookmarkStart w:id="21" w:name="_Toc8294061"/>
      <w:r>
        <w:rPr>
          <w:lang w:eastAsia="de-CH"/>
        </w:rPr>
        <w:t>Organisation</w:t>
      </w:r>
      <w:bookmarkEnd w:id="21"/>
    </w:p>
    <w:p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rsidR="00700B9B" w:rsidRDefault="00700B9B" w:rsidP="00700B9B">
      <w:pPr>
        <w:pStyle w:val="berschrift3"/>
        <w:rPr>
          <w:lang w:eastAsia="de-CH"/>
        </w:rPr>
      </w:pPr>
      <w:bookmarkStart w:id="22" w:name="_Toc8294062"/>
      <w:r>
        <w:rPr>
          <w:lang w:eastAsia="de-CH"/>
        </w:rPr>
        <w:t>Zeitplan &amp; Termine</w:t>
      </w:r>
      <w:bookmarkEnd w:id="22"/>
    </w:p>
    <w:p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rsidR="006C1213" w:rsidRPr="00BC21AB" w:rsidRDefault="006C1213" w:rsidP="006C1213">
      <w:pPr>
        <w:pStyle w:val="Untertitel"/>
      </w:pPr>
      <w:r w:rsidRPr="00BC21AB">
        <w:t>Durchführungsblock</w:t>
      </w:r>
    </w:p>
    <w:p w:rsidR="006C1213" w:rsidRDefault="006C1213" w:rsidP="006C1213">
      <w:pPr>
        <w:pStyle w:val="KeinLeerraum"/>
      </w:pPr>
      <w:r>
        <w:t>Startblock 3:</w:t>
      </w:r>
      <w:r>
        <w:tab/>
      </w:r>
      <w:r>
        <w:tab/>
        <w:t>24.04.2019 – 10.05.2019</w:t>
      </w:r>
    </w:p>
    <w:p w:rsidR="006C1213" w:rsidRDefault="006C1213" w:rsidP="006C1213">
      <w:pPr>
        <w:pStyle w:val="KeinLeerraum"/>
      </w:pPr>
      <w:r>
        <w:t xml:space="preserve">Durchführungs-Ort: </w:t>
      </w:r>
      <w:r>
        <w:tab/>
        <w:t>Basler Versicherungen AG, Aeschengraben 21, 4002 Basel</w:t>
      </w:r>
    </w:p>
    <w:p w:rsidR="006C1213" w:rsidRDefault="006C1213" w:rsidP="006C1213">
      <w:pPr>
        <w:pStyle w:val="KeinLeerraum"/>
      </w:pPr>
      <w:r>
        <w:t>Abgabe:</w:t>
      </w:r>
      <w:r>
        <w:tab/>
      </w:r>
      <w:r>
        <w:tab/>
        <w:t>10.05.2019 um 18:00 Uhr</w:t>
      </w:r>
    </w:p>
    <w:p w:rsidR="006C1213" w:rsidRDefault="006C1213" w:rsidP="006C1213">
      <w:pPr>
        <w:pStyle w:val="KeinLeerraum"/>
      </w:pPr>
    </w:p>
    <w:p w:rsidR="006C1213" w:rsidRPr="00BC21AB" w:rsidRDefault="006C1213" w:rsidP="006C1213">
      <w:pPr>
        <w:pStyle w:val="Untertitel"/>
      </w:pPr>
      <w:r w:rsidRPr="00BC21AB">
        <w:t>Termine</w:t>
      </w:r>
    </w:p>
    <w:p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rsidR="00FF6A85" w:rsidRDefault="00FF6A85" w:rsidP="006C1213">
      <w:pPr>
        <w:pStyle w:val="KeinLeerraum"/>
      </w:pPr>
    </w:p>
    <w:p w:rsid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rsidR="00881282" w:rsidRPr="006C1213" w:rsidRDefault="00881282" w:rsidP="0079058D">
      <w:pPr>
        <w:pStyle w:val="KeinLeerraum"/>
      </w:pPr>
    </w:p>
    <w:p w:rsidR="00AE0F9C" w:rsidRDefault="00AE0F9C" w:rsidP="00AE0F9C">
      <w:pPr>
        <w:jc w:val="center"/>
        <w:rPr>
          <w:lang w:eastAsia="de-CH"/>
        </w:rPr>
      </w:pPr>
      <w:r>
        <w:rPr>
          <w:noProof/>
        </w:rPr>
        <w:drawing>
          <wp:inline distT="0" distB="0" distL="0" distR="0" wp14:anchorId="1143C1EE" wp14:editId="1077D5A5">
            <wp:extent cx="4128448" cy="2415543"/>
            <wp:effectExtent l="0" t="0" r="5715"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2111" cy="2417686"/>
                    </a:xfrm>
                    <a:prstGeom prst="rect">
                      <a:avLst/>
                    </a:prstGeom>
                  </pic:spPr>
                </pic:pic>
              </a:graphicData>
            </a:graphic>
          </wp:inline>
        </w:drawing>
      </w:r>
    </w:p>
    <w:p w:rsidR="00700B9B" w:rsidRDefault="00D51CF8" w:rsidP="00700B9B">
      <w:pPr>
        <w:rPr>
          <w:lang w:eastAsia="de-CH"/>
        </w:rPr>
      </w:pPr>
      <w:r>
        <w:rPr>
          <w:lang w:eastAsia="de-CH"/>
        </w:rPr>
        <w:br w:type="page"/>
      </w: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C2176">
      <w:pPr>
        <w:rPr>
          <w:lang w:eastAsia="de-CH"/>
        </w:rPr>
      </w:pPr>
      <w:r>
        <w:rPr>
          <w:lang w:eastAsia="de-CH"/>
        </w:rPr>
        <w:t>[</w:t>
      </w:r>
      <w:r w:rsidRPr="00313DAC">
        <w:rPr>
          <w:b/>
          <w:color w:val="FF0000"/>
        </w:rPr>
        <w:t>TODO</w:t>
      </w:r>
      <w:r>
        <w:rPr>
          <w:lang w:eastAsia="de-CH"/>
        </w:rPr>
        <w:t>: Endgültigen Zeitplan einfügen mit Soll/Ist (ganz am Ende)]</w:t>
      </w: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r>
        <w:rPr>
          <w:lang w:eastAsia="de-CH"/>
        </w:rPr>
        <w:br w:type="page"/>
      </w:r>
    </w:p>
    <w:p w:rsidR="003347B1" w:rsidRDefault="003347B1" w:rsidP="00700B9B">
      <w:pPr>
        <w:rPr>
          <w:lang w:eastAsia="de-CH"/>
        </w:rPr>
      </w:pPr>
    </w:p>
    <w:p w:rsidR="003347B1" w:rsidRPr="003347B1" w:rsidRDefault="00700B9B" w:rsidP="003347B1">
      <w:pPr>
        <w:pStyle w:val="berschrift3"/>
        <w:rPr>
          <w:lang w:eastAsia="de-CH"/>
        </w:rPr>
      </w:pPr>
      <w:bookmarkStart w:id="23" w:name="_Toc8294063"/>
      <w:r>
        <w:rPr>
          <w:lang w:eastAsia="de-CH"/>
        </w:rPr>
        <w:t>Projektaufbauorganisation</w:t>
      </w:r>
      <w:bookmarkEnd w:id="23"/>
    </w:p>
    <w:p w:rsidR="00D51CF8" w:rsidRPr="00D51CF8" w:rsidRDefault="00D51CF8" w:rsidP="00D51CF8">
      <w:pPr>
        <w:rPr>
          <w:lang w:eastAsia="de-CH"/>
        </w:rPr>
      </w:pPr>
    </w:p>
    <w:p w:rsidR="00C641F4" w:rsidRDefault="001672AC" w:rsidP="00C641F4">
      <w:pPr>
        <w:keepNext/>
      </w:pPr>
      <w:r>
        <w:rPr>
          <w:noProof/>
          <w:lang w:eastAsia="de-CH"/>
        </w:rPr>
        <w:drawing>
          <wp:inline distT="0" distB="0" distL="0" distR="0">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rsidR="00700B9B" w:rsidRDefault="00C641F4" w:rsidP="00C641F4">
      <w:pPr>
        <w:pStyle w:val="Beschriftung"/>
        <w:jc w:val="right"/>
        <w:rPr>
          <w:lang w:eastAsia="de-CH"/>
        </w:rPr>
      </w:pPr>
      <w:bookmarkStart w:id="24" w:name="_Toc82939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w:t>
      </w:r>
      <w:r w:rsidR="001A30F2">
        <w:rPr>
          <w:noProof/>
        </w:rPr>
        <w:fldChar w:fldCharType="end"/>
      </w:r>
      <w:r>
        <w:t xml:space="preserve"> - Organigramm der Projektrollen</w:t>
      </w:r>
      <w:bookmarkEnd w:id="24"/>
    </w:p>
    <w:p w:rsidR="00D51CF8" w:rsidRDefault="00D51CF8" w:rsidP="004E3362">
      <w:pPr>
        <w:pStyle w:val="Untertitel"/>
      </w:pPr>
    </w:p>
    <w:p w:rsidR="003347B1" w:rsidRPr="003347B1" w:rsidRDefault="003347B1" w:rsidP="003347B1"/>
    <w:p w:rsidR="004E3362" w:rsidRDefault="004E3362" w:rsidP="004E3362">
      <w:pPr>
        <w:pStyle w:val="Untertitel"/>
      </w:pPr>
      <w:r>
        <w:t>Rollen</w:t>
      </w:r>
    </w:p>
    <w:p w:rsidR="004E3362" w:rsidRDefault="004E3362" w:rsidP="004E3362">
      <w:pPr>
        <w:pStyle w:val="KeinLeerraum"/>
      </w:pPr>
      <w:r>
        <w:t xml:space="preserve">    Auftraggeber</w:t>
      </w:r>
      <w:r>
        <w:tab/>
      </w:r>
      <w:r>
        <w:tab/>
      </w:r>
      <w:r>
        <w:tab/>
      </w:r>
      <w:r>
        <w:tab/>
      </w:r>
      <w:r>
        <w:tab/>
        <w:t>Matthias Cullmann</w:t>
      </w:r>
    </w:p>
    <w:p w:rsidR="004E3362" w:rsidRDefault="004E3362" w:rsidP="004E3362">
      <w:pPr>
        <w:pStyle w:val="KeinLeerraum"/>
      </w:pPr>
      <w:r>
        <w:t xml:space="preserve">    Projektausschuss</w:t>
      </w:r>
      <w:r>
        <w:tab/>
      </w:r>
      <w:r>
        <w:tab/>
      </w:r>
      <w:r>
        <w:tab/>
      </w:r>
      <w:r>
        <w:tab/>
        <w:t>Matthias Cullmann</w:t>
      </w:r>
    </w:p>
    <w:p w:rsidR="004E3362" w:rsidRDefault="004E3362" w:rsidP="004E3362">
      <w:pPr>
        <w:pStyle w:val="KeinLeerraum"/>
      </w:pPr>
      <w:r>
        <w:t xml:space="preserve">    Kunde</w:t>
      </w:r>
      <w:r>
        <w:tab/>
      </w:r>
      <w:r>
        <w:tab/>
      </w:r>
      <w:r>
        <w:tab/>
      </w:r>
      <w:r>
        <w:tab/>
      </w:r>
      <w:r>
        <w:tab/>
        <w:t>Corporate IT Helpdesk</w:t>
      </w:r>
    </w:p>
    <w:p w:rsidR="004E3362" w:rsidRDefault="004E3362" w:rsidP="004E3362">
      <w:pPr>
        <w:pStyle w:val="KeinLeerraum"/>
      </w:pPr>
      <w:r>
        <w:t xml:space="preserve">    Qualitätsexperten</w:t>
      </w:r>
      <w:r>
        <w:tab/>
      </w:r>
      <w:r>
        <w:tab/>
      </w:r>
      <w:r>
        <w:tab/>
      </w:r>
      <w:r>
        <w:tab/>
        <w:t>Beat Sommer, Felix Tobler</w:t>
      </w:r>
    </w:p>
    <w:p w:rsidR="004E3362" w:rsidRDefault="004E3362" w:rsidP="004E3362">
      <w:pPr>
        <w:pStyle w:val="KeinLeerraum"/>
      </w:pPr>
      <w:r>
        <w:t xml:space="preserve">    Validierungsexperte</w:t>
      </w:r>
      <w:r>
        <w:tab/>
      </w:r>
      <w:r>
        <w:tab/>
      </w:r>
      <w:r>
        <w:tab/>
      </w:r>
      <w:r>
        <w:tab/>
        <w:t>Tschan Günter</w:t>
      </w:r>
    </w:p>
    <w:p w:rsidR="004E3362" w:rsidRDefault="004E3362" w:rsidP="004E3362">
      <w:pPr>
        <w:pStyle w:val="KeinLeerraum"/>
      </w:pPr>
      <w:r>
        <w:t xml:space="preserve">    Projektleitung</w:t>
      </w:r>
      <w:r>
        <w:tab/>
      </w:r>
      <w:r>
        <w:tab/>
      </w:r>
      <w:r>
        <w:tab/>
      </w:r>
      <w:r>
        <w:tab/>
        <w:t>Elia Reutlinger</w:t>
      </w:r>
    </w:p>
    <w:p w:rsidR="004E3362" w:rsidRDefault="004E3362" w:rsidP="004E3362">
      <w:pPr>
        <w:pStyle w:val="KeinLeerraum"/>
      </w:pPr>
      <w:r>
        <w:t xml:space="preserve">    Fachspezialist</w:t>
      </w:r>
      <w:r>
        <w:tab/>
      </w:r>
      <w:r>
        <w:tab/>
      </w:r>
      <w:r>
        <w:tab/>
      </w:r>
      <w:r>
        <w:tab/>
        <w:t>Matthias Cullmann</w:t>
      </w:r>
    </w:p>
    <w:p w:rsidR="004E3362" w:rsidRDefault="004E3362" w:rsidP="004E3362">
      <w:pPr>
        <w:pStyle w:val="KeinLeerraum"/>
      </w:pPr>
      <w:r>
        <w:t xml:space="preserve">    Projektteam</w:t>
      </w:r>
      <w:r>
        <w:tab/>
      </w:r>
      <w:r>
        <w:tab/>
      </w:r>
      <w:r>
        <w:tab/>
      </w:r>
      <w:r>
        <w:tab/>
      </w:r>
      <w:r>
        <w:tab/>
        <w:t>Elia Reutlinger</w:t>
      </w:r>
    </w:p>
    <w:p w:rsidR="001672AC" w:rsidRDefault="001672AC" w:rsidP="001672AC">
      <w:r>
        <w:br w:type="page"/>
      </w:r>
    </w:p>
    <w:p w:rsidR="00700B9B" w:rsidRDefault="00700B9B" w:rsidP="00700B9B">
      <w:pPr>
        <w:pStyle w:val="berschrift3"/>
        <w:rPr>
          <w:lang w:eastAsia="de-CH"/>
        </w:rPr>
      </w:pPr>
      <w:bookmarkStart w:id="25" w:name="_Toc8294064"/>
      <w:r>
        <w:rPr>
          <w:lang w:eastAsia="de-CH"/>
        </w:rPr>
        <w:lastRenderedPageBreak/>
        <w:t>Arbeitsplatz</w:t>
      </w:r>
      <w:bookmarkEnd w:id="25"/>
    </w:p>
    <w:p w:rsidR="00B077BB" w:rsidRDefault="00B077BB" w:rsidP="00B077BB">
      <w:r>
        <w:t>Die Ausführung der IPA findet im Hauptsitz der Basler Versicherungen statt. Im 4. Stock befinden sich neben dem Flex-Office einige Rückzugsräume, wobei einer von diesen für die IPA reserviert ist.</w:t>
      </w:r>
    </w:p>
    <w:p w:rsidR="004B5A0F" w:rsidRDefault="001672AC" w:rsidP="004B5A0F">
      <w:pPr>
        <w:keepNext/>
      </w:pPr>
      <w:r>
        <w:rPr>
          <w:noProof/>
          <w:lang w:eastAsia="de-CH"/>
        </w:rPr>
        <w:drawing>
          <wp:inline distT="0" distB="0" distL="0" distR="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rsidR="00700B9B" w:rsidRDefault="004B5A0F" w:rsidP="004B5A0F">
      <w:pPr>
        <w:pStyle w:val="Beschriftung"/>
        <w:jc w:val="right"/>
        <w:rPr>
          <w:lang w:eastAsia="de-CH"/>
        </w:rPr>
      </w:pPr>
      <w:bookmarkStart w:id="26" w:name="_Toc82939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w:t>
      </w:r>
      <w:r w:rsidR="001A30F2">
        <w:rPr>
          <w:noProof/>
        </w:rPr>
        <w:fldChar w:fldCharType="end"/>
      </w:r>
      <w:r>
        <w:t xml:space="preserve"> - Arbeitsplatz während der IPA</w:t>
      </w:r>
      <w:bookmarkEnd w:id="26"/>
    </w:p>
    <w:p w:rsidR="00700B9B" w:rsidRDefault="00700B9B" w:rsidP="00700B9B">
      <w:pPr>
        <w:pStyle w:val="berschrift3"/>
        <w:rPr>
          <w:lang w:eastAsia="de-CH"/>
        </w:rPr>
      </w:pPr>
      <w:bookmarkStart w:id="27" w:name="_Toc8294065"/>
      <w:r>
        <w:rPr>
          <w:lang w:eastAsia="de-CH"/>
        </w:rPr>
        <w:t>Datensicherung &amp; Versionierung</w:t>
      </w:r>
      <w:bookmarkEnd w:id="27"/>
    </w:p>
    <w:p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rsidR="00973FBF" w:rsidRDefault="004C056F" w:rsidP="000203A4">
      <w:r>
        <w:t>Als zusätzliche Absicherung bei Ausfällen erstelle ich auf einer externen Festplatte ein tägliches Backup der gesamten Partition meines Notebooks.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t>ermöglicht es mir</w:t>
      </w:r>
      <w:r w:rsidR="0089699B">
        <w:t xml:space="preserve"> aber,</w:t>
      </w:r>
      <w:r>
        <w:t xml:space="preserve"> im Notfall schneller zu meiner Arbeit zurückzukehren.</w:t>
      </w:r>
      <w:r w:rsidR="00C40453" w:rsidRPr="00C40453">
        <w:rPr>
          <w:noProof/>
          <w:lang w:eastAsia="de-CH"/>
        </w:rPr>
        <w:t xml:space="preserve"> </w:t>
      </w:r>
    </w:p>
    <w:p w:rsidR="004B5A0F" w:rsidRDefault="00C40453" w:rsidP="004B5A0F">
      <w:pPr>
        <w:keepNext/>
        <w:jc w:val="center"/>
      </w:pPr>
      <w:r>
        <w:rPr>
          <w:noProof/>
          <w:lang w:eastAsia="de-CH"/>
        </w:rPr>
        <w:drawing>
          <wp:inline distT="0" distB="0" distL="0" distR="0" wp14:anchorId="599EB7FF" wp14:editId="39058E19">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rsidR="00F21268" w:rsidRDefault="004B5A0F" w:rsidP="004B5A0F">
      <w:pPr>
        <w:pStyle w:val="Beschriftung"/>
        <w:jc w:val="center"/>
        <w:rPr>
          <w:lang w:eastAsia="de-CH"/>
        </w:rPr>
      </w:pPr>
      <w:bookmarkStart w:id="28" w:name="_Toc829392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w:t>
      </w:r>
      <w:r w:rsidR="001A30F2">
        <w:rPr>
          <w:noProof/>
        </w:rPr>
        <w:fldChar w:fldCharType="end"/>
      </w:r>
      <w:r>
        <w:t xml:space="preserve"> - Struktur der IPA-Daten</w:t>
      </w:r>
      <w:bookmarkEnd w:id="28"/>
      <w:r w:rsidR="00F21268">
        <w:rPr>
          <w:lang w:eastAsia="de-CH"/>
        </w:rPr>
        <w:br w:type="page"/>
      </w:r>
    </w:p>
    <w:p w:rsidR="00700B9B" w:rsidRDefault="003A10B9" w:rsidP="00700B9B">
      <w:pPr>
        <w:pStyle w:val="berschrift2"/>
        <w:rPr>
          <w:lang w:eastAsia="de-CH"/>
        </w:rPr>
      </w:pPr>
      <w:bookmarkStart w:id="29" w:name="_Toc8294066"/>
      <w:r>
        <w:rPr>
          <w:lang w:eastAsia="de-CH"/>
        </w:rPr>
        <w:lastRenderedPageBreak/>
        <w:t>Auswertung der Aufgabenstellung</w:t>
      </w:r>
      <w:bookmarkEnd w:id="29"/>
    </w:p>
    <w:p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sollen hier erkennbar </w:t>
      </w:r>
      <w:r w:rsidR="001917C2">
        <w:rPr>
          <w:lang w:eastAsia="de-CH"/>
        </w:rPr>
        <w:t xml:space="preserve">gemacht </w:t>
      </w:r>
      <w:r>
        <w:rPr>
          <w:lang w:eastAsia="de-CH"/>
        </w:rPr>
        <w:t>werden, da sich die Implementierung der Anwendung ausschliesslich an diesen orientierte.</w:t>
      </w:r>
    </w:p>
    <w:p w:rsidR="003A10B9" w:rsidRDefault="001E53FF" w:rsidP="003A10B9">
      <w:pPr>
        <w:pStyle w:val="berschrift3"/>
        <w:rPr>
          <w:lang w:eastAsia="de-CH"/>
        </w:rPr>
      </w:pPr>
      <w:bookmarkStart w:id="30" w:name="_Toc8294067"/>
      <w:r>
        <w:rPr>
          <w:lang w:eastAsia="de-CH"/>
        </w:rPr>
        <w:t>Wandlung der vorgegebenen Tests</w:t>
      </w:r>
      <w:bookmarkEnd w:id="30"/>
    </w:p>
    <w:p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wurden in der Aufgabenstellung auf pkorg.ch bereits grob beschrieben und müssen im Testkonzept enthalten sein. Dabei werden diese mit einzelnen Testschritten</w:t>
      </w:r>
      <w:r w:rsidR="001917C2">
        <w:t>,</w:t>
      </w:r>
      <w:r>
        <w:t xml:space="preserve"> erwarteten Resultaten</w:t>
      </w:r>
      <w:r w:rsidR="001917C2">
        <w:t xml:space="preserve"> und wenn nötig weiteren Details</w:t>
      </w:r>
      <w:r>
        <w:t xml:space="preserve"> ergänzt. Die vordefinierten Tests bilden gleichzeitig die Use-Cases der Anwendung, nach welchen sich die Implementierung richtete. </w:t>
      </w:r>
    </w:p>
    <w:p w:rsidR="003A10B9" w:rsidRDefault="003A10B9" w:rsidP="003A10B9">
      <w:pPr>
        <w:pStyle w:val="berschrift3"/>
        <w:rPr>
          <w:lang w:eastAsia="de-CH"/>
        </w:rPr>
      </w:pPr>
      <w:bookmarkStart w:id="31" w:name="_Toc8294068"/>
      <w:r>
        <w:rPr>
          <w:lang w:eastAsia="de-CH"/>
        </w:rPr>
        <w:t>Mittel und Methoden</w:t>
      </w:r>
      <w:bookmarkEnd w:id="31"/>
    </w:p>
    <w:p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rsidR="00C47278" w:rsidRDefault="00C47278">
      <w:r>
        <w:br w:type="page"/>
      </w:r>
    </w:p>
    <w:p w:rsidR="001E53FF" w:rsidRDefault="001E53FF" w:rsidP="001E53FF"/>
    <w:p w:rsidR="001E53FF" w:rsidRDefault="001E53FF" w:rsidP="001E53FF">
      <w:pPr>
        <w:pStyle w:val="Untertitel"/>
      </w:pPr>
      <w:r>
        <w:t>Software &amp; Dienste</w:t>
      </w:r>
    </w:p>
    <w:p w:rsidR="001E53FF" w:rsidRDefault="001E53FF" w:rsidP="001E53FF">
      <w:r w:rsidRPr="001F73AF">
        <w:t xml:space="preserve">Damit die Entwicklung lokal und mit Testdaten stattfinden kann, wird eine Instanz der Pelan-API benötigt. Da diese mit PHP und einer Datenbank arbeitet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Pr>
          <w:rStyle w:val="Funotenzeichen"/>
        </w:rPr>
        <w:footnoteReference w:id="2"/>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rsidR="003A10B9" w:rsidRPr="003A10B9" w:rsidRDefault="003A10B9" w:rsidP="003A10B9">
      <w:pPr>
        <w:pStyle w:val="berschrift3"/>
        <w:rPr>
          <w:lang w:eastAsia="de-CH"/>
        </w:rPr>
      </w:pPr>
      <w:bookmarkStart w:id="32" w:name="_Toc8294069"/>
      <w:r>
        <w:rPr>
          <w:lang w:eastAsia="de-CH"/>
        </w:rPr>
        <w:t xml:space="preserve">Abhängigkeiten </w:t>
      </w:r>
      <w:r w:rsidR="001E53FF">
        <w:rPr>
          <w:lang w:eastAsia="de-CH"/>
        </w:rPr>
        <w:t>zu</w:t>
      </w:r>
      <w:r>
        <w:rPr>
          <w:lang w:eastAsia="de-CH"/>
        </w:rPr>
        <w:t xml:space="preserve"> Vorarbeiten</w:t>
      </w:r>
      <w:bookmarkEnd w:id="32"/>
    </w:p>
    <w:p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rsidR="004E3291" w:rsidRDefault="004E3291" w:rsidP="004E3291">
      <w:pPr>
        <w:pStyle w:val="berschrift1"/>
        <w:rPr>
          <w:lang w:eastAsia="de-CH"/>
        </w:rPr>
      </w:pPr>
      <w:bookmarkStart w:id="33" w:name="_Toc8294070"/>
      <w:r>
        <w:rPr>
          <w:lang w:eastAsia="de-CH"/>
        </w:rPr>
        <w:lastRenderedPageBreak/>
        <w:t>Firmenstandards</w:t>
      </w:r>
      <w:bookmarkEnd w:id="33"/>
    </w:p>
    <w:p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rsidR="003A10B9" w:rsidRDefault="003A10B9" w:rsidP="003A10B9">
      <w:pPr>
        <w:pStyle w:val="berschrift2"/>
        <w:rPr>
          <w:lang w:eastAsia="de-CH"/>
        </w:rPr>
      </w:pPr>
      <w:bookmarkStart w:id="34" w:name="_Toc8294071"/>
      <w:r>
        <w:rPr>
          <w:lang w:eastAsia="de-CH"/>
        </w:rPr>
        <w:t>Schriftarten</w:t>
      </w:r>
      <w:bookmarkEnd w:id="34"/>
    </w:p>
    <w:p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rsidR="003A10B9" w:rsidRDefault="003A10B9" w:rsidP="003A10B9">
      <w:pPr>
        <w:pStyle w:val="berschrift2"/>
        <w:rPr>
          <w:lang w:eastAsia="de-CH"/>
        </w:rPr>
      </w:pPr>
      <w:bookmarkStart w:id="35" w:name="_Toc8294072"/>
      <w:r>
        <w:rPr>
          <w:lang w:eastAsia="de-CH"/>
        </w:rPr>
        <w:t>Farben</w:t>
      </w:r>
      <w:bookmarkEnd w:id="35"/>
    </w:p>
    <w:p w:rsidR="008054AD" w:rsidRPr="001F73AF" w:rsidRDefault="008054AD" w:rsidP="008054AD">
      <w:r w:rsidRPr="001F73AF">
        <w:t>Der Webstyleguide der Baloise unterscheidet 3 Farbsorten:</w:t>
      </w:r>
    </w:p>
    <w:p w:rsidR="008054AD" w:rsidRPr="00BC21AB" w:rsidRDefault="008054AD" w:rsidP="008054AD">
      <w:pPr>
        <w:pStyle w:val="Untertitel"/>
      </w:pPr>
      <w:r w:rsidRPr="00BC21AB">
        <w:t>Primärfarben</w:t>
      </w:r>
    </w:p>
    <w:p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6" w:name="_Hlk4150197"/>
      <w:r w:rsidRPr="001F73AF">
        <w:rPr>
          <w:color w:val="008AC9"/>
        </w:rPr>
        <w:t>#008AC9</w:t>
      </w:r>
      <w:bookmarkEnd w:id="36"/>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rsidR="008054AD" w:rsidRPr="00BC21AB" w:rsidRDefault="008054AD" w:rsidP="008054AD">
      <w:pPr>
        <w:pStyle w:val="Untertitel"/>
      </w:pPr>
      <w:r w:rsidRPr="00BC21AB">
        <w:t>Sekundärfarben</w:t>
      </w:r>
    </w:p>
    <w:p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xml:space="preserve">). Der Einsatz dieser ist kontext-bezogen was bedeutet, dass sie nur für bestimmte Akzente verwendet werden sollten. </w:t>
      </w:r>
    </w:p>
    <w:p w:rsidR="008054AD" w:rsidRPr="00BC21AB" w:rsidRDefault="008054AD" w:rsidP="008054AD">
      <w:pPr>
        <w:pStyle w:val="Untertitel"/>
      </w:pPr>
      <w:r w:rsidRPr="00BC21AB">
        <w:t>Flächenfarben</w:t>
      </w:r>
    </w:p>
    <w:p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rsidR="003A10B9" w:rsidRDefault="003A10B9" w:rsidP="003A10B9">
      <w:pPr>
        <w:pStyle w:val="berschrift2"/>
        <w:rPr>
          <w:lang w:eastAsia="de-CH"/>
        </w:rPr>
      </w:pPr>
      <w:bookmarkStart w:id="37" w:name="_Toc8294073"/>
      <w:r>
        <w:rPr>
          <w:lang w:eastAsia="de-CH"/>
        </w:rPr>
        <w:lastRenderedPageBreak/>
        <w:t>Logos</w:t>
      </w:r>
      <w:bookmarkEnd w:id="37"/>
    </w:p>
    <w:p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rsidR="00DA296C" w:rsidRDefault="001672AC" w:rsidP="00DA296C">
      <w:pPr>
        <w:keepNext/>
      </w:pPr>
      <w:r>
        <w:rPr>
          <w:noProof/>
          <w:lang w:eastAsia="de-CH"/>
        </w:rPr>
        <w:drawing>
          <wp:inline distT="0" distB="0" distL="0" distR="0">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rsidR="001672AC" w:rsidRDefault="00DA296C" w:rsidP="00DA296C">
      <w:pPr>
        <w:pStyle w:val="Beschriftung"/>
        <w:jc w:val="right"/>
        <w:rPr>
          <w:lang w:eastAsia="de-CH"/>
        </w:rPr>
      </w:pPr>
      <w:bookmarkStart w:id="38" w:name="_Toc82939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w:t>
      </w:r>
      <w:r w:rsidR="001A30F2">
        <w:rPr>
          <w:noProof/>
        </w:rPr>
        <w:fldChar w:fldCharType="end"/>
      </w:r>
      <w:r>
        <w:t xml:space="preserve"> - Baloise-Group Logo</w:t>
      </w:r>
      <w:bookmarkEnd w:id="38"/>
    </w:p>
    <w:p w:rsidR="008054AD" w:rsidRPr="003A10B9" w:rsidRDefault="008054AD" w:rsidP="008054AD">
      <w:pPr>
        <w:pStyle w:val="berschrift2"/>
        <w:rPr>
          <w:lang w:eastAsia="de-CH"/>
        </w:rPr>
      </w:pPr>
      <w:bookmarkStart w:id="39" w:name="_Toc7616767"/>
      <w:bookmarkStart w:id="40" w:name="_Toc8294074"/>
      <w:r>
        <w:rPr>
          <w:lang w:eastAsia="de-CH"/>
        </w:rPr>
        <w:t>Formularelemente</w:t>
      </w:r>
      <w:bookmarkEnd w:id="39"/>
      <w:r>
        <w:rPr>
          <w:lang w:eastAsia="de-CH"/>
        </w:rPr>
        <w:t xml:space="preserve"> </w:t>
      </w:r>
      <w:r>
        <w:rPr>
          <w:rStyle w:val="Funotenzeichen"/>
          <w:lang w:eastAsia="de-CH"/>
        </w:rPr>
        <w:footnoteReference w:id="7"/>
      </w:r>
      <w:bookmarkEnd w:id="40"/>
    </w:p>
    <w:p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rsidR="008054AD" w:rsidRPr="00BC21AB" w:rsidRDefault="008054AD" w:rsidP="008054AD">
      <w:pPr>
        <w:pStyle w:val="Untertitel"/>
      </w:pPr>
      <w:r w:rsidRPr="00BC21AB">
        <w:t>Textfelder</w:t>
      </w:r>
    </w:p>
    <w:p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rsidR="006B11BE" w:rsidRDefault="006C1213" w:rsidP="006B11BE">
      <w:pPr>
        <w:keepNext/>
      </w:pPr>
      <w:r>
        <w:rPr>
          <w:noProof/>
          <w:lang w:eastAsia="de-CH"/>
        </w:rPr>
        <w:drawing>
          <wp:inline distT="0" distB="0" distL="0" distR="0">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rsidR="004E3291" w:rsidRDefault="006B11BE" w:rsidP="006B11BE">
      <w:pPr>
        <w:pStyle w:val="Beschriftung"/>
        <w:jc w:val="right"/>
        <w:rPr>
          <w:lang w:eastAsia="de-CH"/>
        </w:rPr>
      </w:pPr>
      <w:bookmarkStart w:id="41" w:name="_Toc82939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5</w:t>
      </w:r>
      <w:r w:rsidR="001A30F2">
        <w:rPr>
          <w:noProof/>
        </w:rPr>
        <w:fldChar w:fldCharType="end"/>
      </w:r>
      <w:r>
        <w:t xml:space="preserve"> - Textfelder nach Firmenstandard</w:t>
      </w:r>
      <w:bookmarkEnd w:id="41"/>
    </w:p>
    <w:p w:rsidR="008054AD" w:rsidRPr="00BC21AB" w:rsidRDefault="008054AD" w:rsidP="008054AD">
      <w:pPr>
        <w:pStyle w:val="Untertitel"/>
      </w:pPr>
      <w:r w:rsidRPr="00BC21AB">
        <w:t>Buttons</w:t>
      </w:r>
    </w:p>
    <w:p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rsidR="006B11BE" w:rsidRDefault="006C1213" w:rsidP="006B11BE">
      <w:pPr>
        <w:keepNext/>
      </w:pPr>
      <w:r>
        <w:rPr>
          <w:noProof/>
          <w:lang w:eastAsia="de-CH"/>
        </w:rPr>
        <w:drawing>
          <wp:inline distT="0" distB="0" distL="0" distR="0">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rsidR="0054451D" w:rsidRPr="006B11BE" w:rsidRDefault="006B11BE" w:rsidP="006B11BE">
      <w:pPr>
        <w:pStyle w:val="Beschriftung"/>
        <w:jc w:val="right"/>
        <w:rPr>
          <w:lang w:eastAsia="de-CH"/>
        </w:rPr>
      </w:pPr>
      <w:bookmarkStart w:id="42" w:name="_Toc82939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6</w:t>
      </w:r>
      <w:r w:rsidR="001A30F2">
        <w:rPr>
          <w:noProof/>
        </w:rPr>
        <w:fldChar w:fldCharType="end"/>
      </w:r>
      <w:r>
        <w:t xml:space="preserve"> - Buttons nach Firmenstandard</w:t>
      </w:r>
      <w:bookmarkEnd w:id="42"/>
      <w:r w:rsidR="0054451D">
        <w:rPr>
          <w:lang w:eastAsia="de-CH"/>
        </w:rPr>
        <w:br w:type="page"/>
      </w:r>
    </w:p>
    <w:p w:rsidR="004E3291" w:rsidRDefault="004E3291" w:rsidP="004E3291">
      <w:pPr>
        <w:pStyle w:val="berschrift1"/>
        <w:rPr>
          <w:lang w:eastAsia="de-CH"/>
        </w:rPr>
      </w:pPr>
      <w:bookmarkStart w:id="43" w:name="_Toc8294075"/>
      <w:r>
        <w:rPr>
          <w:lang w:eastAsia="de-CH"/>
        </w:rPr>
        <w:lastRenderedPageBreak/>
        <w:t>Arbeitsjournal</w:t>
      </w:r>
      <w:bookmarkEnd w:id="43"/>
    </w:p>
    <w:p w:rsidR="004E3291" w:rsidRDefault="0054451D" w:rsidP="0054451D">
      <w:pPr>
        <w:pStyle w:val="berschrift2"/>
        <w:rPr>
          <w:lang w:eastAsia="de-CH"/>
        </w:rPr>
      </w:pPr>
      <w:bookmarkStart w:id="44" w:name="_Toc8294076"/>
      <w:r>
        <w:rPr>
          <w:lang w:eastAsia="de-CH"/>
        </w:rPr>
        <w:t>Tag 1 – 24.04.2019</w:t>
      </w:r>
      <w:bookmarkEnd w:id="44"/>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54451D" w:rsidRDefault="0054451D" w:rsidP="0054451D">
            <w:pPr>
              <w:rPr>
                <w:lang w:eastAsia="de-CH"/>
              </w:rPr>
            </w:pPr>
            <w:r>
              <w:rPr>
                <w:lang w:eastAsia="de-CH"/>
              </w:rPr>
              <w:t>Zeit</w:t>
            </w:r>
          </w:p>
        </w:tc>
        <w:tc>
          <w:tcPr>
            <w:tcW w:w="3402"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912F0" w:rsidRDefault="00B912F0" w:rsidP="00CF2F84">
            <w:pPr>
              <w:rPr>
                <w:lang w:eastAsia="de-CH"/>
              </w:rPr>
            </w:pPr>
          </w:p>
        </w:tc>
        <w:tc>
          <w:tcPr>
            <w:tcW w:w="1701"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rsidR="004F70A0" w:rsidRDefault="004F70A0" w:rsidP="0054451D">
      <w:pPr>
        <w:pStyle w:val="Untertitel"/>
        <w:rPr>
          <w:lang w:eastAsia="de-CH"/>
        </w:rPr>
      </w:pPr>
    </w:p>
    <w:p w:rsidR="0054451D" w:rsidRDefault="0054451D" w:rsidP="0054451D">
      <w:pPr>
        <w:pStyle w:val="Untertitel"/>
        <w:rPr>
          <w:lang w:eastAsia="de-CH"/>
        </w:rPr>
      </w:pPr>
      <w:r>
        <w:rPr>
          <w:lang w:eastAsia="de-CH"/>
        </w:rPr>
        <w:t>Tages</w:t>
      </w:r>
      <w:r w:rsidR="00870B56">
        <w:rPr>
          <w:lang w:eastAsia="de-CH"/>
        </w:rPr>
        <w:t>themen</w:t>
      </w:r>
    </w:p>
    <w:p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rsidR="0054451D" w:rsidRDefault="0054451D" w:rsidP="0054451D">
      <w:pPr>
        <w:pStyle w:val="Untertitel"/>
        <w:rPr>
          <w:lang w:eastAsia="de-CH"/>
        </w:rPr>
      </w:pPr>
      <w:r>
        <w:rPr>
          <w:lang w:eastAsia="de-CH"/>
        </w:rPr>
        <w:t>Hilfestellungen</w:t>
      </w:r>
    </w:p>
    <w:p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rsidR="0054451D" w:rsidRDefault="0054451D" w:rsidP="0054451D">
      <w:pPr>
        <w:pStyle w:val="Untertitel"/>
        <w:rPr>
          <w:lang w:eastAsia="de-CH"/>
        </w:rPr>
      </w:pPr>
      <w:r>
        <w:rPr>
          <w:lang w:eastAsia="de-CH"/>
        </w:rPr>
        <w:t>Reflexion +</w:t>
      </w:r>
    </w:p>
    <w:p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rsidR="0054451D" w:rsidRDefault="0054451D" w:rsidP="0054451D">
      <w:pPr>
        <w:pStyle w:val="Untertitel"/>
        <w:rPr>
          <w:lang w:eastAsia="de-CH"/>
        </w:rPr>
      </w:pPr>
      <w:r>
        <w:rPr>
          <w:lang w:eastAsia="de-CH"/>
        </w:rPr>
        <w:t>Reflexion –</w:t>
      </w:r>
    </w:p>
    <w:p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rsidR="0054451D" w:rsidRDefault="0054451D" w:rsidP="0054451D">
      <w:pPr>
        <w:pStyle w:val="Untertitel"/>
        <w:rPr>
          <w:lang w:eastAsia="de-CH"/>
        </w:rPr>
      </w:pPr>
      <w:r>
        <w:rPr>
          <w:lang w:eastAsia="de-CH"/>
        </w:rPr>
        <w:t>Erkenntnisse</w:t>
      </w:r>
    </w:p>
    <w:p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rsidR="0054451D" w:rsidRDefault="006B60C4">
      <w:pPr>
        <w:rPr>
          <w:lang w:eastAsia="de-CH"/>
        </w:rPr>
      </w:pPr>
      <w:r>
        <w:rPr>
          <w:noProof/>
        </w:rPr>
        <w:drawing>
          <wp:inline distT="0" distB="0" distL="0" distR="0" wp14:anchorId="5F480303" wp14:editId="57044D6C">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104265"/>
                    </a:xfrm>
                    <a:prstGeom prst="rect">
                      <a:avLst/>
                    </a:prstGeom>
                  </pic:spPr>
                </pic:pic>
              </a:graphicData>
            </a:graphic>
          </wp:inline>
        </w:drawing>
      </w:r>
      <w:r w:rsidR="0054451D">
        <w:rPr>
          <w:lang w:eastAsia="de-CH"/>
        </w:rPr>
        <w:br w:type="page"/>
      </w:r>
    </w:p>
    <w:p w:rsidR="00FC3449" w:rsidRDefault="00FC3449" w:rsidP="00FC3449">
      <w:pPr>
        <w:pStyle w:val="berschrift2"/>
        <w:rPr>
          <w:lang w:eastAsia="de-CH"/>
        </w:rPr>
      </w:pPr>
      <w:bookmarkStart w:id="45" w:name="_Toc8294077"/>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FC3449" w:rsidRDefault="00FC3449" w:rsidP="0051721F">
            <w:pPr>
              <w:rPr>
                <w:lang w:eastAsia="de-CH"/>
              </w:rPr>
            </w:pPr>
            <w:r>
              <w:rPr>
                <w:lang w:eastAsia="de-CH"/>
              </w:rPr>
              <w:t>Zeit</w:t>
            </w:r>
          </w:p>
        </w:tc>
        <w:tc>
          <w:tcPr>
            <w:tcW w:w="3402"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BA558E" w:rsidP="0051721F">
            <w:pPr>
              <w:rPr>
                <w:lang w:eastAsia="de-CH"/>
              </w:rPr>
            </w:pPr>
            <w:r>
              <w:rPr>
                <w:lang w:eastAsia="de-CH"/>
              </w:rPr>
              <w:t>12</w:t>
            </w:r>
            <w:r w:rsidR="00FC3449">
              <w:rPr>
                <w:lang w:eastAsia="de-CH"/>
              </w:rPr>
              <w:t>:00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02EC4" w:rsidRDefault="00202EC4" w:rsidP="0051721F">
            <w:pPr>
              <w:rPr>
                <w:lang w:eastAsia="de-CH"/>
              </w:rPr>
            </w:pPr>
            <w:r>
              <w:rPr>
                <w:lang w:eastAsia="de-CH"/>
              </w:rPr>
              <w:t>14:30</w:t>
            </w:r>
          </w:p>
        </w:tc>
        <w:tc>
          <w:tcPr>
            <w:tcW w:w="3402" w:type="dxa"/>
            <w:vAlign w:val="center"/>
          </w:tcPr>
          <w:p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A558E" w:rsidRDefault="00BA558E" w:rsidP="0051721F">
            <w:pPr>
              <w:rPr>
                <w:lang w:eastAsia="de-CH"/>
              </w:rPr>
            </w:pPr>
          </w:p>
        </w:tc>
        <w:tc>
          <w:tcPr>
            <w:tcW w:w="1701"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rsidR="00FC3449" w:rsidRDefault="00FC3449" w:rsidP="002C2C01">
      <w:pPr>
        <w:pStyle w:val="KeinLeerraum"/>
        <w:rPr>
          <w:lang w:eastAsia="de-CH"/>
        </w:rPr>
      </w:pPr>
    </w:p>
    <w:p w:rsidR="00FC3449" w:rsidRDefault="00FC3449" w:rsidP="00FC3449">
      <w:pPr>
        <w:pStyle w:val="Untertitel"/>
        <w:rPr>
          <w:lang w:eastAsia="de-CH"/>
        </w:rPr>
      </w:pPr>
      <w:r>
        <w:rPr>
          <w:lang w:eastAsia="de-CH"/>
        </w:rPr>
        <w:t>Tagesthemen</w:t>
      </w:r>
    </w:p>
    <w:p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rsidR="00FC3449" w:rsidRDefault="00FC3449" w:rsidP="00FC3449">
      <w:pPr>
        <w:pStyle w:val="Untertitel"/>
        <w:rPr>
          <w:lang w:eastAsia="de-CH"/>
        </w:rPr>
      </w:pPr>
      <w:r>
        <w:rPr>
          <w:lang w:eastAsia="de-CH"/>
        </w:rPr>
        <w:t>Hilfestellungen</w:t>
      </w:r>
      <w:r w:rsidR="00747B3E">
        <w:rPr>
          <w:lang w:eastAsia="de-CH"/>
        </w:rPr>
        <w:t xml:space="preserve"> </w:t>
      </w:r>
    </w:p>
    <w:p w:rsidR="00FC3449" w:rsidRDefault="00EC50E4" w:rsidP="00FC3449">
      <w:pPr>
        <w:rPr>
          <w:lang w:eastAsia="de-CH"/>
        </w:rPr>
      </w:pPr>
      <w:r>
        <w:rPr>
          <w:lang w:eastAsia="de-CH"/>
        </w:rPr>
        <w:t xml:space="preserve">Stackoverflow.com, </w:t>
      </w:r>
      <w:r w:rsidRPr="00EC50E4">
        <w:rPr>
          <w:lang w:eastAsia="de-CH"/>
        </w:rPr>
        <w:t>kazupon.github.io/vue-i18n</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rsidR="00FC3449" w:rsidRDefault="00FC3449" w:rsidP="00FC3449">
      <w:pPr>
        <w:pStyle w:val="Untertitel"/>
        <w:rPr>
          <w:lang w:eastAsia="de-CH"/>
        </w:rPr>
      </w:pPr>
      <w:r>
        <w:rPr>
          <w:lang w:eastAsia="de-CH"/>
        </w:rPr>
        <w:t>Erkenntnisse</w:t>
      </w:r>
    </w:p>
    <w:p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rsidR="00736C9D" w:rsidRDefault="00736C9D" w:rsidP="00FC3449">
      <w:pPr>
        <w:rPr>
          <w:lang w:eastAsia="de-CH"/>
        </w:rPr>
      </w:pPr>
      <w:r>
        <w:rPr>
          <w:noProof/>
        </w:rPr>
        <w:drawing>
          <wp:inline distT="0" distB="0" distL="0" distR="0" wp14:anchorId="7DAEB70C" wp14:editId="5CDD5643">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rsidR="00251047" w:rsidRDefault="00251047" w:rsidP="00251047">
      <w:pPr>
        <w:pStyle w:val="berschrift2"/>
        <w:rPr>
          <w:lang w:eastAsia="de-CH"/>
        </w:rPr>
      </w:pPr>
      <w:bookmarkStart w:id="46" w:name="_Toc8294078"/>
      <w:r>
        <w:rPr>
          <w:lang w:eastAsia="de-CH"/>
        </w:rPr>
        <w:lastRenderedPageBreak/>
        <w:t>Tag 3 – 26.04.2019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251047" w:rsidRDefault="00251047" w:rsidP="0051721F">
            <w:pPr>
              <w:rPr>
                <w:lang w:eastAsia="de-CH"/>
              </w:rPr>
            </w:pPr>
            <w:r>
              <w:rPr>
                <w:lang w:eastAsia="de-CH"/>
              </w:rPr>
              <w:t>Zeit</w:t>
            </w:r>
          </w:p>
        </w:tc>
        <w:tc>
          <w:tcPr>
            <w:tcW w:w="3402"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716E4E" w:rsidP="0051721F">
            <w:pPr>
              <w:rPr>
                <w:lang w:eastAsia="de-CH"/>
              </w:rPr>
            </w:pPr>
            <w:r>
              <w:rPr>
                <w:lang w:eastAsia="de-CH"/>
              </w:rPr>
              <w:t>12</w:t>
            </w:r>
            <w:r w:rsidR="00251047">
              <w:rPr>
                <w:lang w:eastAsia="de-CH"/>
              </w:rPr>
              <w:t>:00</w:t>
            </w:r>
          </w:p>
        </w:tc>
        <w:tc>
          <w:tcPr>
            <w:tcW w:w="3402" w:type="dxa"/>
            <w:vAlign w:val="center"/>
          </w:tcPr>
          <w:p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716E4E" w:rsidRDefault="00716E4E" w:rsidP="0051721F">
            <w:pPr>
              <w:rPr>
                <w:lang w:eastAsia="de-CH"/>
              </w:rPr>
            </w:pPr>
          </w:p>
        </w:tc>
        <w:tc>
          <w:tcPr>
            <w:tcW w:w="1701"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716E4E">
      <w:pPr>
        <w:pStyle w:val="KeinLeerraum"/>
        <w:rPr>
          <w:lang w:eastAsia="de-CH"/>
        </w:rPr>
      </w:pPr>
    </w:p>
    <w:p w:rsidR="00251047" w:rsidRDefault="00251047" w:rsidP="00251047">
      <w:pPr>
        <w:pStyle w:val="Untertitel"/>
        <w:rPr>
          <w:lang w:eastAsia="de-CH"/>
        </w:rPr>
      </w:pPr>
      <w:r>
        <w:rPr>
          <w:lang w:eastAsia="de-CH"/>
        </w:rPr>
        <w:t>Tagesthemen</w:t>
      </w:r>
    </w:p>
    <w:p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rsidR="00251047" w:rsidRDefault="00251047" w:rsidP="00251047">
      <w:pPr>
        <w:pStyle w:val="Untertitel"/>
        <w:rPr>
          <w:lang w:eastAsia="de-CH"/>
        </w:rPr>
      </w:pPr>
      <w:r>
        <w:rPr>
          <w:lang w:eastAsia="de-CH"/>
        </w:rPr>
        <w:t>Hilfestellungen</w:t>
      </w:r>
    </w:p>
    <w:p w:rsidR="00251047" w:rsidRDefault="006E36BD" w:rsidP="00251047">
      <w:pPr>
        <w:rPr>
          <w:lang w:eastAsia="de-CH"/>
        </w:rPr>
      </w:pPr>
      <w:r>
        <w:rPr>
          <w:lang w:eastAsia="de-CH"/>
        </w:rPr>
        <w:t>Stackoverflow.org, vuejs.org / vuex.vuejs.org, alligator.io</w:t>
      </w:r>
    </w:p>
    <w:p w:rsidR="00251047" w:rsidRDefault="00251047" w:rsidP="00251047">
      <w:pPr>
        <w:pStyle w:val="Untertitel"/>
        <w:rPr>
          <w:lang w:eastAsia="de-CH"/>
        </w:rPr>
      </w:pPr>
      <w:r>
        <w:rPr>
          <w:lang w:eastAsia="de-CH"/>
        </w:rPr>
        <w:t>Reflexion +</w:t>
      </w:r>
    </w:p>
    <w:p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rsidR="00251047" w:rsidRDefault="00251047" w:rsidP="00251047">
      <w:pPr>
        <w:pStyle w:val="Untertitel"/>
        <w:rPr>
          <w:lang w:eastAsia="de-CH"/>
        </w:rPr>
      </w:pPr>
      <w:r>
        <w:rPr>
          <w:lang w:eastAsia="de-CH"/>
        </w:rPr>
        <w:t>Reflexion –</w:t>
      </w:r>
    </w:p>
    <w:p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rsidR="00251047" w:rsidRDefault="00251047" w:rsidP="00251047">
      <w:pPr>
        <w:pStyle w:val="Untertitel"/>
        <w:rPr>
          <w:lang w:eastAsia="de-CH"/>
        </w:rPr>
      </w:pPr>
      <w:r>
        <w:rPr>
          <w:lang w:eastAsia="de-CH"/>
        </w:rPr>
        <w:t>Erkenntnisse</w:t>
      </w:r>
    </w:p>
    <w:p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rsidR="00D8525F" w:rsidRDefault="00D8525F" w:rsidP="00251047">
      <w:pPr>
        <w:rPr>
          <w:lang w:eastAsia="de-CH"/>
        </w:rPr>
      </w:pPr>
    </w:p>
    <w:p w:rsidR="00251047" w:rsidRDefault="00D8525F" w:rsidP="00251047">
      <w:pPr>
        <w:rPr>
          <w:lang w:eastAsia="de-CH"/>
        </w:rPr>
      </w:pPr>
      <w:r>
        <w:rPr>
          <w:noProof/>
        </w:rPr>
        <w:drawing>
          <wp:inline distT="0" distB="0" distL="0" distR="0" wp14:anchorId="0E19018B" wp14:editId="3CE48898">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7886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7" w:name="_Toc8294079"/>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7"/>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rsidR="00251047" w:rsidRDefault="00251047" w:rsidP="0051721F">
            <w:pPr>
              <w:rPr>
                <w:lang w:eastAsia="de-CH"/>
              </w:rPr>
            </w:pPr>
            <w:r>
              <w:rPr>
                <w:lang w:eastAsia="de-CH"/>
              </w:rPr>
              <w:t>Zeit</w:t>
            </w:r>
          </w:p>
        </w:tc>
        <w:tc>
          <w:tcPr>
            <w:tcW w:w="3603"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12</w:t>
            </w:r>
            <w:r w:rsidR="00251047">
              <w:rPr>
                <w:lang w:eastAsia="de-CH"/>
              </w:rPr>
              <w:t>:00</w:t>
            </w:r>
          </w:p>
        </w:tc>
        <w:tc>
          <w:tcPr>
            <w:tcW w:w="3603" w:type="dxa"/>
            <w:vAlign w:val="center"/>
          </w:tcPr>
          <w:p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15</w:t>
            </w:r>
            <w:r w:rsidR="00251047">
              <w:rPr>
                <w:lang w:eastAsia="de-CH"/>
              </w:rPr>
              <w:t>:00</w:t>
            </w:r>
          </w:p>
        </w:tc>
        <w:tc>
          <w:tcPr>
            <w:tcW w:w="3603" w:type="dxa"/>
            <w:vAlign w:val="center"/>
          </w:tcPr>
          <w:p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rsidR="000B61DE" w:rsidRDefault="000B61DE" w:rsidP="0051721F">
            <w:pPr>
              <w:rPr>
                <w:lang w:eastAsia="de-CH"/>
              </w:rPr>
            </w:pPr>
          </w:p>
        </w:tc>
        <w:tc>
          <w:tcPr>
            <w:tcW w:w="1671" w:type="dxa"/>
            <w:vAlign w:val="center"/>
          </w:tcPr>
          <w:p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0B61DE">
      <w:pPr>
        <w:pStyle w:val="KeinLeerraum"/>
        <w:rPr>
          <w:lang w:eastAsia="de-CH"/>
        </w:rPr>
      </w:pPr>
    </w:p>
    <w:p w:rsidR="00251047" w:rsidRDefault="00251047" w:rsidP="00251047">
      <w:pPr>
        <w:pStyle w:val="Untertitel"/>
        <w:rPr>
          <w:lang w:eastAsia="de-CH"/>
        </w:rPr>
      </w:pPr>
      <w:r>
        <w:rPr>
          <w:lang w:eastAsia="de-CH"/>
        </w:rPr>
        <w:t>Tagesthemen</w:t>
      </w:r>
    </w:p>
    <w:p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rsidR="00251047" w:rsidRDefault="00251047" w:rsidP="00251047">
      <w:pPr>
        <w:pStyle w:val="Untertitel"/>
        <w:rPr>
          <w:lang w:eastAsia="de-CH"/>
        </w:rPr>
      </w:pPr>
      <w:r>
        <w:rPr>
          <w:lang w:eastAsia="de-CH"/>
        </w:rPr>
        <w:t>Hilfestellungen</w:t>
      </w:r>
    </w:p>
    <w:p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rsidR="00251047" w:rsidRDefault="00251047" w:rsidP="00251047">
      <w:pPr>
        <w:pStyle w:val="Untertitel"/>
        <w:rPr>
          <w:lang w:eastAsia="de-CH"/>
        </w:rPr>
      </w:pPr>
      <w:r>
        <w:rPr>
          <w:lang w:eastAsia="de-CH"/>
        </w:rPr>
        <w:t>Reflexion +</w:t>
      </w:r>
    </w:p>
    <w:p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rsidR="00251047" w:rsidRDefault="00251047" w:rsidP="00251047">
      <w:pPr>
        <w:pStyle w:val="Untertitel"/>
        <w:rPr>
          <w:lang w:eastAsia="de-CH"/>
        </w:rPr>
      </w:pPr>
      <w:r>
        <w:rPr>
          <w:lang w:eastAsia="de-CH"/>
        </w:rPr>
        <w:t>Reflexion –</w:t>
      </w:r>
    </w:p>
    <w:p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rsidR="00251047" w:rsidRDefault="00251047" w:rsidP="00251047">
      <w:pPr>
        <w:pStyle w:val="Untertitel"/>
        <w:rPr>
          <w:lang w:eastAsia="de-CH"/>
        </w:rPr>
      </w:pPr>
      <w:r>
        <w:rPr>
          <w:lang w:eastAsia="de-CH"/>
        </w:rPr>
        <w:t>Erkenntnisse</w:t>
      </w:r>
    </w:p>
    <w:p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rsidR="00CE600E" w:rsidRDefault="00CE600E" w:rsidP="00251047">
      <w:pPr>
        <w:rPr>
          <w:lang w:eastAsia="de-CH"/>
        </w:rPr>
      </w:pPr>
    </w:p>
    <w:p w:rsidR="00CE600E" w:rsidRDefault="00CE600E" w:rsidP="00251047">
      <w:pPr>
        <w:rPr>
          <w:lang w:eastAsia="de-CH"/>
        </w:rPr>
      </w:pPr>
      <w:r>
        <w:rPr>
          <w:noProof/>
        </w:rPr>
        <w:drawing>
          <wp:inline distT="0" distB="0" distL="0" distR="0" wp14:anchorId="2B42AC09" wp14:editId="4D7A73AE">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5215"/>
                    </a:xfrm>
                    <a:prstGeom prst="rect">
                      <a:avLst/>
                    </a:prstGeom>
                  </pic:spPr>
                </pic:pic>
              </a:graphicData>
            </a:graphic>
          </wp:inline>
        </w:drawing>
      </w:r>
    </w:p>
    <w:p w:rsidR="00251047" w:rsidRDefault="00251047" w:rsidP="00251047">
      <w:pPr>
        <w:pStyle w:val="berschrift2"/>
        <w:rPr>
          <w:lang w:eastAsia="de-CH"/>
        </w:rPr>
      </w:pPr>
      <w:bookmarkStart w:id="48" w:name="_Toc8294080"/>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rsidR="00251047" w:rsidRDefault="00251047" w:rsidP="0051721F">
            <w:pPr>
              <w:rPr>
                <w:lang w:eastAsia="de-CH"/>
              </w:rPr>
            </w:pPr>
            <w:r>
              <w:rPr>
                <w:lang w:eastAsia="de-CH"/>
              </w:rPr>
              <w:t>Zeit</w:t>
            </w:r>
          </w:p>
        </w:tc>
        <w:tc>
          <w:tcPr>
            <w:tcW w:w="510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rsidR="00251047" w:rsidRDefault="00251047" w:rsidP="00251047">
      <w:pPr>
        <w:pStyle w:val="Untertitel"/>
        <w:rPr>
          <w:lang w:eastAsia="de-CH"/>
        </w:rPr>
      </w:pPr>
      <w:r>
        <w:rPr>
          <w:lang w:eastAsia="de-CH"/>
        </w:rPr>
        <w:t>Tagesthemen</w:t>
      </w:r>
    </w:p>
    <w:p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rsidR="00251047" w:rsidRDefault="00251047" w:rsidP="00251047">
      <w:pPr>
        <w:pStyle w:val="Untertitel"/>
        <w:rPr>
          <w:lang w:eastAsia="de-CH"/>
        </w:rPr>
      </w:pPr>
      <w:r>
        <w:rPr>
          <w:lang w:eastAsia="de-CH"/>
        </w:rPr>
        <w:t>Hilfestellungen</w:t>
      </w:r>
    </w:p>
    <w:p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rsidR="00251047" w:rsidRDefault="00251047" w:rsidP="00251047">
      <w:pPr>
        <w:pStyle w:val="Untertitel"/>
        <w:rPr>
          <w:lang w:eastAsia="de-CH"/>
        </w:rPr>
      </w:pPr>
      <w:r>
        <w:rPr>
          <w:lang w:eastAsia="de-CH"/>
        </w:rPr>
        <w:t>Reflexion +</w:t>
      </w:r>
    </w:p>
    <w:p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rsidR="00251047" w:rsidRDefault="00251047" w:rsidP="00251047">
      <w:pPr>
        <w:pStyle w:val="Untertitel"/>
        <w:rPr>
          <w:lang w:eastAsia="de-CH"/>
        </w:rPr>
      </w:pPr>
      <w:r>
        <w:rPr>
          <w:lang w:eastAsia="de-CH"/>
        </w:rPr>
        <w:t>Reflexion –</w:t>
      </w:r>
    </w:p>
    <w:p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rsidR="00251047" w:rsidRDefault="00251047" w:rsidP="00251047">
      <w:pPr>
        <w:pStyle w:val="Untertitel"/>
        <w:rPr>
          <w:lang w:eastAsia="de-CH"/>
        </w:rPr>
      </w:pPr>
      <w:r>
        <w:rPr>
          <w:lang w:eastAsia="de-CH"/>
        </w:rPr>
        <w:t>Erkenntnisse</w:t>
      </w:r>
    </w:p>
    <w:p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rsidR="00251047" w:rsidRDefault="003C3FAB" w:rsidP="00251047">
      <w:pPr>
        <w:rPr>
          <w:lang w:eastAsia="de-CH"/>
        </w:rPr>
      </w:pPr>
      <w:r>
        <w:rPr>
          <w:noProof/>
        </w:rPr>
        <w:drawing>
          <wp:inline distT="0" distB="0" distL="0" distR="0" wp14:anchorId="34B2F07A" wp14:editId="64D960E3">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8648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9" w:name="_Toc8294081"/>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rsidR="00251047" w:rsidRDefault="00251047" w:rsidP="0051721F">
            <w:pPr>
              <w:rPr>
                <w:lang w:eastAsia="de-CH"/>
              </w:rPr>
            </w:pPr>
            <w:r>
              <w:rPr>
                <w:lang w:eastAsia="de-CH"/>
              </w:rPr>
              <w:t>Zeit</w:t>
            </w:r>
          </w:p>
        </w:tc>
        <w:tc>
          <w:tcPr>
            <w:tcW w:w="509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FF46CC" w:rsidP="000F7AA2">
            <w:pPr>
              <w:rPr>
                <w:lang w:eastAsia="de-CH"/>
              </w:rPr>
            </w:pPr>
            <w:r>
              <w:rPr>
                <w:lang w:eastAsia="de-CH"/>
              </w:rPr>
              <w:t>1</w:t>
            </w:r>
            <w:r w:rsidR="000F7AA2">
              <w:rPr>
                <w:lang w:eastAsia="de-CH"/>
              </w:rPr>
              <w:t>0:00</w:t>
            </w:r>
          </w:p>
        </w:tc>
        <w:tc>
          <w:tcPr>
            <w:tcW w:w="509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FF46CC" w:rsidRDefault="00FF46CC" w:rsidP="000F7AA2">
            <w:pPr>
              <w:rPr>
                <w:lang w:eastAsia="de-CH"/>
              </w:rPr>
            </w:pPr>
            <w:r>
              <w:rPr>
                <w:lang w:eastAsia="de-CH"/>
              </w:rPr>
              <w:t>12:00</w:t>
            </w:r>
          </w:p>
        </w:tc>
        <w:tc>
          <w:tcPr>
            <w:tcW w:w="509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rsidR="00251047" w:rsidRDefault="00251047" w:rsidP="00FF46CC">
      <w:pPr>
        <w:pStyle w:val="KeinLeerraum"/>
        <w:rPr>
          <w:lang w:eastAsia="de-CH"/>
        </w:rPr>
      </w:pPr>
    </w:p>
    <w:p w:rsidR="00251047" w:rsidRDefault="00251047" w:rsidP="00251047">
      <w:pPr>
        <w:pStyle w:val="Untertitel"/>
        <w:rPr>
          <w:lang w:eastAsia="de-CH"/>
        </w:rPr>
      </w:pPr>
      <w:r>
        <w:rPr>
          <w:lang w:eastAsia="de-CH"/>
        </w:rPr>
        <w:t>Tagesthemen</w:t>
      </w:r>
    </w:p>
    <w:p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rsidR="00251047" w:rsidRDefault="00251047" w:rsidP="00251047">
      <w:pPr>
        <w:pStyle w:val="Untertitel"/>
        <w:rPr>
          <w:lang w:eastAsia="de-CH"/>
        </w:rPr>
      </w:pPr>
      <w:r>
        <w:rPr>
          <w:lang w:eastAsia="de-CH"/>
        </w:rPr>
        <w:t>Hilfestellungen</w:t>
      </w:r>
    </w:p>
    <w:p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rsidR="00251047" w:rsidRDefault="00251047" w:rsidP="00251047">
      <w:pPr>
        <w:pStyle w:val="Untertitel"/>
        <w:rPr>
          <w:lang w:eastAsia="de-CH"/>
        </w:rPr>
      </w:pPr>
      <w:r>
        <w:rPr>
          <w:lang w:eastAsia="de-CH"/>
        </w:rPr>
        <w:t>Reflexion +</w:t>
      </w:r>
    </w:p>
    <w:p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rsidR="00251047" w:rsidRDefault="00251047" w:rsidP="00251047">
      <w:pPr>
        <w:pStyle w:val="Untertitel"/>
        <w:rPr>
          <w:lang w:eastAsia="de-CH"/>
        </w:rPr>
      </w:pPr>
      <w:r>
        <w:rPr>
          <w:lang w:eastAsia="de-CH"/>
        </w:rPr>
        <w:t>Reflexion –</w:t>
      </w:r>
    </w:p>
    <w:p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rsidR="00251047" w:rsidRDefault="00251047" w:rsidP="00251047">
      <w:pPr>
        <w:pStyle w:val="Untertitel"/>
        <w:rPr>
          <w:lang w:eastAsia="de-CH"/>
        </w:rPr>
      </w:pPr>
      <w:r>
        <w:rPr>
          <w:lang w:eastAsia="de-CH"/>
        </w:rPr>
        <w:t>Erkenntnisse</w:t>
      </w:r>
    </w:p>
    <w:p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rsidR="005C1B8E" w:rsidRDefault="005C1B8E" w:rsidP="00251047">
      <w:pPr>
        <w:rPr>
          <w:lang w:eastAsia="de-CH"/>
        </w:rPr>
      </w:pPr>
    </w:p>
    <w:p w:rsidR="005C1B8E" w:rsidRDefault="005C1B8E" w:rsidP="00251047">
      <w:pPr>
        <w:rPr>
          <w:lang w:eastAsia="de-CH"/>
        </w:rPr>
      </w:pPr>
    </w:p>
    <w:p w:rsidR="005C1B8E" w:rsidRPr="004E64C2" w:rsidRDefault="005C1B8E" w:rsidP="00251047">
      <w:pPr>
        <w:rPr>
          <w:lang w:eastAsia="de-CH"/>
        </w:rPr>
      </w:pPr>
    </w:p>
    <w:p w:rsidR="00402E78" w:rsidRDefault="005C1B8E" w:rsidP="00251047">
      <w:pPr>
        <w:rPr>
          <w:lang w:eastAsia="de-CH"/>
        </w:rPr>
      </w:pPr>
      <w:r>
        <w:rPr>
          <w:noProof/>
        </w:rPr>
        <w:drawing>
          <wp:inline distT="0" distB="0" distL="0" distR="0" wp14:anchorId="2114F596" wp14:editId="0980D7F6">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5375"/>
                    </a:xfrm>
                    <a:prstGeom prst="rect">
                      <a:avLst/>
                    </a:prstGeom>
                  </pic:spPr>
                </pic:pic>
              </a:graphicData>
            </a:graphic>
          </wp:inline>
        </w:drawing>
      </w:r>
    </w:p>
    <w:p w:rsidR="00251047" w:rsidRDefault="00251047" w:rsidP="00251047">
      <w:pPr>
        <w:pStyle w:val="berschrift2"/>
        <w:rPr>
          <w:lang w:eastAsia="de-CH"/>
        </w:rPr>
      </w:pPr>
      <w:bookmarkStart w:id="50" w:name="_Toc8294082"/>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CD2784">
            <w:pPr>
              <w:rPr>
                <w:lang w:eastAsia="de-CH"/>
              </w:rPr>
            </w:pPr>
            <w:r>
              <w:rPr>
                <w:lang w:eastAsia="de-CH"/>
              </w:rPr>
              <w:t>Zeit</w:t>
            </w:r>
          </w:p>
        </w:tc>
        <w:tc>
          <w:tcPr>
            <w:tcW w:w="5485"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07CC6" w:rsidP="00CD2784">
            <w:pPr>
              <w:rPr>
                <w:lang w:eastAsia="de-CH"/>
              </w:rPr>
            </w:pPr>
            <w:r>
              <w:rPr>
                <w:lang w:eastAsia="de-CH"/>
              </w:rPr>
              <w:t>07:30</w:t>
            </w:r>
          </w:p>
        </w:tc>
        <w:tc>
          <w:tcPr>
            <w:tcW w:w="5485" w:type="dxa"/>
            <w:vAlign w:val="center"/>
          </w:tcPr>
          <w:p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rsidR="00251047" w:rsidRDefault="00251047" w:rsidP="0065717A">
      <w:pPr>
        <w:pStyle w:val="KeinLeerraum"/>
        <w:rPr>
          <w:lang w:eastAsia="de-CH"/>
        </w:rPr>
      </w:pPr>
    </w:p>
    <w:p w:rsidR="00251047" w:rsidRDefault="00251047" w:rsidP="00251047">
      <w:pPr>
        <w:pStyle w:val="Untertitel"/>
        <w:rPr>
          <w:lang w:eastAsia="de-CH"/>
        </w:rPr>
      </w:pPr>
      <w:r>
        <w:rPr>
          <w:lang w:eastAsia="de-CH"/>
        </w:rPr>
        <w:t>Tagesthemen</w:t>
      </w:r>
    </w:p>
    <w:p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rsidR="00251047" w:rsidRDefault="00251047" w:rsidP="00251047">
      <w:pPr>
        <w:pStyle w:val="Untertitel"/>
        <w:rPr>
          <w:lang w:eastAsia="de-CH"/>
        </w:rPr>
      </w:pPr>
      <w:r>
        <w:rPr>
          <w:lang w:eastAsia="de-CH"/>
        </w:rPr>
        <w:t>Hilfestellungen</w:t>
      </w:r>
    </w:p>
    <w:p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rsidR="00251047" w:rsidRDefault="00251047" w:rsidP="00251047">
      <w:pPr>
        <w:pStyle w:val="Untertitel"/>
        <w:rPr>
          <w:lang w:eastAsia="de-CH"/>
        </w:rPr>
      </w:pPr>
      <w:r>
        <w:rPr>
          <w:lang w:eastAsia="de-CH"/>
        </w:rPr>
        <w:t>Erkenntnisse</w:t>
      </w:r>
    </w:p>
    <w:p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rsidR="00D235CC" w:rsidRDefault="00D235CC" w:rsidP="00251047">
      <w:pPr>
        <w:rPr>
          <w:lang w:eastAsia="de-CH"/>
        </w:rPr>
      </w:pPr>
    </w:p>
    <w:p w:rsidR="00D235CC" w:rsidRDefault="00D235CC" w:rsidP="00251047">
      <w:pPr>
        <w:rPr>
          <w:lang w:eastAsia="de-CH"/>
        </w:rPr>
      </w:pPr>
      <w:r>
        <w:rPr>
          <w:noProof/>
        </w:rPr>
        <w:drawing>
          <wp:inline distT="0" distB="0" distL="0" distR="0" wp14:anchorId="0FB6B75D" wp14:editId="042BA981">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94105"/>
                    </a:xfrm>
                    <a:prstGeom prst="rect">
                      <a:avLst/>
                    </a:prstGeom>
                  </pic:spPr>
                </pic:pic>
              </a:graphicData>
            </a:graphic>
          </wp:inline>
        </w:drawing>
      </w:r>
    </w:p>
    <w:p w:rsidR="00251047" w:rsidRDefault="00251047" w:rsidP="00251047">
      <w:pPr>
        <w:pStyle w:val="berschrift2"/>
        <w:rPr>
          <w:lang w:eastAsia="de-CH"/>
        </w:rPr>
      </w:pPr>
      <w:bookmarkStart w:id="51" w:name="_Toc8294083"/>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D5968" w:rsidRDefault="005D5968" w:rsidP="002C497E">
            <w:pPr>
              <w:rPr>
                <w:lang w:eastAsia="de-CH"/>
              </w:rPr>
            </w:pPr>
            <w:r>
              <w:rPr>
                <w:lang w:eastAsia="de-CH"/>
              </w:rPr>
              <w:t>07:20</w:t>
            </w:r>
          </w:p>
        </w:tc>
        <w:tc>
          <w:tcPr>
            <w:tcW w:w="5485"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7F7155" w:rsidP="002C497E">
            <w:pPr>
              <w:rPr>
                <w:lang w:eastAsia="de-CH"/>
              </w:rPr>
            </w:pPr>
            <w:r>
              <w:rPr>
                <w:lang w:eastAsia="de-CH"/>
              </w:rPr>
              <w:t>12</w:t>
            </w:r>
            <w:r w:rsidR="00CD2784">
              <w:rPr>
                <w:lang w:eastAsia="de-CH"/>
              </w:rPr>
              <w:t>:00</w:t>
            </w:r>
          </w:p>
        </w:tc>
        <w:tc>
          <w:tcPr>
            <w:tcW w:w="5485" w:type="dxa"/>
            <w:vAlign w:val="center"/>
          </w:tcPr>
          <w:p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rsidR="00251047" w:rsidRDefault="00251047" w:rsidP="00300F30">
      <w:pPr>
        <w:pStyle w:val="KeinLeerraum"/>
        <w:rPr>
          <w:lang w:eastAsia="de-CH"/>
        </w:rPr>
      </w:pPr>
    </w:p>
    <w:p w:rsidR="00251047" w:rsidRDefault="00251047" w:rsidP="00251047">
      <w:pPr>
        <w:pStyle w:val="Untertitel"/>
        <w:rPr>
          <w:lang w:eastAsia="de-CH"/>
        </w:rPr>
      </w:pPr>
      <w:r>
        <w:rPr>
          <w:lang w:eastAsia="de-CH"/>
        </w:rPr>
        <w:t>Tagesthemen</w:t>
      </w:r>
    </w:p>
    <w:p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rsidR="00251047" w:rsidRDefault="00251047" w:rsidP="00251047">
      <w:pPr>
        <w:pStyle w:val="Untertitel"/>
        <w:rPr>
          <w:lang w:eastAsia="de-CH"/>
        </w:rPr>
      </w:pPr>
      <w:r>
        <w:rPr>
          <w:lang w:eastAsia="de-CH"/>
        </w:rPr>
        <w:t>Hilfestellungen</w:t>
      </w:r>
    </w:p>
    <w:p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rsidR="00251047" w:rsidRDefault="00251047" w:rsidP="00251047">
      <w:pPr>
        <w:pStyle w:val="Untertitel"/>
        <w:rPr>
          <w:lang w:eastAsia="de-CH"/>
        </w:rPr>
      </w:pPr>
      <w:r>
        <w:rPr>
          <w:lang w:eastAsia="de-CH"/>
        </w:rPr>
        <w:t>Reflexion +</w:t>
      </w:r>
    </w:p>
    <w:p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rsidR="00251047" w:rsidRDefault="00251047" w:rsidP="00251047">
      <w:pPr>
        <w:pStyle w:val="Untertitel"/>
        <w:rPr>
          <w:lang w:eastAsia="de-CH"/>
        </w:rPr>
      </w:pPr>
      <w:r>
        <w:rPr>
          <w:lang w:eastAsia="de-CH"/>
        </w:rPr>
        <w:t>Reflexion –</w:t>
      </w:r>
    </w:p>
    <w:p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rsidR="00251047" w:rsidRDefault="00251047" w:rsidP="00251047">
      <w:pPr>
        <w:pStyle w:val="Untertitel"/>
        <w:rPr>
          <w:lang w:eastAsia="de-CH"/>
        </w:rPr>
      </w:pPr>
      <w:r>
        <w:rPr>
          <w:lang w:eastAsia="de-CH"/>
        </w:rPr>
        <w:t>Erkenntnisse</w:t>
      </w:r>
    </w:p>
    <w:p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rsidR="00CE27F6" w:rsidRDefault="00CE27F6" w:rsidP="00251047">
      <w:pPr>
        <w:rPr>
          <w:lang w:eastAsia="de-CH"/>
        </w:rPr>
      </w:pPr>
    </w:p>
    <w:p w:rsidR="00050967" w:rsidRDefault="00CE27F6" w:rsidP="00251047">
      <w:pPr>
        <w:rPr>
          <w:lang w:eastAsia="de-CH"/>
        </w:rPr>
      </w:pPr>
      <w:r>
        <w:rPr>
          <w:noProof/>
        </w:rPr>
        <w:drawing>
          <wp:inline distT="0" distB="0" distL="0" distR="0" wp14:anchorId="6938F00E" wp14:editId="2E41C084">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01090"/>
                    </a:xfrm>
                    <a:prstGeom prst="rect">
                      <a:avLst/>
                    </a:prstGeom>
                  </pic:spPr>
                </pic:pic>
              </a:graphicData>
            </a:graphic>
          </wp:inline>
        </w:drawing>
      </w:r>
    </w:p>
    <w:p w:rsidR="00251047" w:rsidRDefault="00251047" w:rsidP="00251047">
      <w:pPr>
        <w:pStyle w:val="berschrift2"/>
        <w:rPr>
          <w:lang w:eastAsia="de-CH"/>
        </w:rPr>
      </w:pPr>
      <w:bookmarkStart w:id="52" w:name="_Toc8294084"/>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F709AF" w:rsidP="002C497E">
            <w:pPr>
              <w:rPr>
                <w:lang w:eastAsia="de-CH"/>
              </w:rPr>
            </w:pPr>
            <w:r>
              <w:rPr>
                <w:lang w:eastAsia="de-CH"/>
              </w:rPr>
              <w:t>12</w:t>
            </w:r>
            <w:r w:rsidR="00CD2784">
              <w:rPr>
                <w:lang w:eastAsia="de-CH"/>
              </w:rPr>
              <w:t>:00</w:t>
            </w:r>
          </w:p>
        </w:tc>
        <w:tc>
          <w:tcPr>
            <w:tcW w:w="5485" w:type="dxa"/>
            <w:vAlign w:val="center"/>
          </w:tcPr>
          <w:p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F709AF" w:rsidRDefault="00F709AF" w:rsidP="002C497E">
            <w:pPr>
              <w:rPr>
                <w:lang w:eastAsia="de-CH"/>
              </w:rPr>
            </w:pPr>
            <w:r>
              <w:rPr>
                <w:lang w:eastAsia="de-CH"/>
              </w:rPr>
              <w:t>15:00</w:t>
            </w:r>
          </w:p>
        </w:tc>
        <w:tc>
          <w:tcPr>
            <w:tcW w:w="5485" w:type="dxa"/>
            <w:vAlign w:val="center"/>
          </w:tcPr>
          <w:p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rsidR="00251047" w:rsidRDefault="00251047" w:rsidP="00251047">
      <w:pPr>
        <w:pStyle w:val="Untertitel"/>
        <w:rPr>
          <w:lang w:eastAsia="de-CH"/>
        </w:rPr>
      </w:pPr>
      <w:r>
        <w:rPr>
          <w:lang w:eastAsia="de-CH"/>
        </w:rPr>
        <w:t>Tagesthemen</w:t>
      </w:r>
    </w:p>
    <w:p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rsidR="00251047" w:rsidRDefault="00251047" w:rsidP="00251047">
      <w:pPr>
        <w:pStyle w:val="Untertitel"/>
        <w:rPr>
          <w:lang w:eastAsia="de-CH"/>
        </w:rPr>
      </w:pPr>
      <w:r>
        <w:rPr>
          <w:lang w:eastAsia="de-CH"/>
        </w:rPr>
        <w:t>Hilfestellungen</w:t>
      </w:r>
    </w:p>
    <w:p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rsidR="00251047" w:rsidRDefault="00251047" w:rsidP="00251047">
      <w:pPr>
        <w:pStyle w:val="Untertitel"/>
        <w:rPr>
          <w:lang w:eastAsia="de-CH"/>
        </w:rPr>
      </w:pPr>
      <w:r>
        <w:rPr>
          <w:lang w:eastAsia="de-CH"/>
        </w:rPr>
        <w:t>Reflexion +</w:t>
      </w:r>
    </w:p>
    <w:p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rsidR="00251047" w:rsidRDefault="00251047" w:rsidP="00251047">
      <w:pPr>
        <w:pStyle w:val="Untertitel"/>
        <w:rPr>
          <w:lang w:eastAsia="de-CH"/>
        </w:rPr>
      </w:pPr>
      <w:r>
        <w:rPr>
          <w:lang w:eastAsia="de-CH"/>
        </w:rPr>
        <w:t>Reflexion –</w:t>
      </w:r>
    </w:p>
    <w:p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rsidR="00251047" w:rsidRDefault="00251047" w:rsidP="00251047">
      <w:pPr>
        <w:pStyle w:val="Untertitel"/>
        <w:rPr>
          <w:lang w:eastAsia="de-CH"/>
        </w:rPr>
      </w:pPr>
      <w:r>
        <w:rPr>
          <w:lang w:eastAsia="de-CH"/>
        </w:rPr>
        <w:t>Erkenntnisse</w:t>
      </w:r>
    </w:p>
    <w:p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 xml:space="preserve">das ITIL-Services-Team der Baloise zur Analyse ihres Kanban-Boards erstellt. Darin sah ich die bisher beste Art zur Visualisierung von gelösten und neu hinzugekommenen Tasks eines Kanban-Boards, weshalb ich kurzerhand eine solche Statistik zum Kanban der IPA erstellte. </w:t>
      </w: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592FB9">
              <w:rPr>
                <w:lang w:eastAsia="de-CH"/>
              </w:rPr>
              <w:t>09</w:t>
            </w:r>
            <w:r>
              <w:rPr>
                <w:lang w:eastAsia="de-CH"/>
              </w:rPr>
              <w:t>.0</w:t>
            </w:r>
            <w:r w:rsidR="00592FB9">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pStyle w:val="berschrift2"/>
        <w:rPr>
          <w:lang w:eastAsia="de-CH"/>
        </w:rPr>
      </w:pPr>
      <w:bookmarkStart w:id="53" w:name="_Toc8294085"/>
      <w:bookmarkStart w:id="54" w:name="_GoBack"/>
      <w:bookmarkEnd w:id="54"/>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FC3449" w:rsidRDefault="00251047">
      <w:pPr>
        <w:rPr>
          <w:lang w:eastAsia="de-CH"/>
        </w:rPr>
      </w:pPr>
      <w:r>
        <w:rPr>
          <w:lang w:eastAsia="de-CH"/>
        </w:rPr>
        <w:br w:type="page"/>
      </w:r>
    </w:p>
    <w:p w:rsidR="003A10B9" w:rsidRDefault="004E3291" w:rsidP="003A10B9">
      <w:pPr>
        <w:pStyle w:val="berschrift1"/>
        <w:rPr>
          <w:lang w:eastAsia="de-CH"/>
        </w:rPr>
      </w:pPr>
      <w:bookmarkStart w:id="55" w:name="_Toc8294086"/>
      <w:r>
        <w:rPr>
          <w:lang w:eastAsia="de-CH"/>
        </w:rPr>
        <w:lastRenderedPageBreak/>
        <w:t>Abschlussbericht</w:t>
      </w:r>
      <w:bookmarkEnd w:id="55"/>
    </w:p>
    <w:p w:rsidR="003A10B9" w:rsidRDefault="003A10B9" w:rsidP="003A10B9">
      <w:pPr>
        <w:pStyle w:val="berschrift2"/>
        <w:rPr>
          <w:lang w:eastAsia="de-CH"/>
        </w:rPr>
      </w:pPr>
      <w:bookmarkStart w:id="56" w:name="_Toc8294087"/>
      <w:r>
        <w:rPr>
          <w:lang w:eastAsia="de-CH"/>
        </w:rPr>
        <w:t>Ist-Soll</w:t>
      </w:r>
      <w:bookmarkEnd w:id="56"/>
    </w:p>
    <w:p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rsidR="00F748ED" w:rsidRDefault="006207A5" w:rsidP="00F748ED">
      <w:pPr>
        <w:keepNext/>
      </w:pPr>
      <w:r>
        <w:rPr>
          <w:noProof/>
        </w:rPr>
        <w:drawing>
          <wp:inline distT="0" distB="0" distL="0" distR="0">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rsidR="003A10B9" w:rsidRDefault="00F748ED" w:rsidP="00F748ED">
      <w:pPr>
        <w:pStyle w:val="Beschriftung"/>
        <w:jc w:val="right"/>
        <w:rPr>
          <w:lang w:eastAsia="de-CH"/>
        </w:rPr>
      </w:pPr>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7B4302">
        <w:rPr>
          <w:noProof/>
        </w:rPr>
        <w:t>7</w:t>
      </w:r>
      <w:r w:rsidR="007B320B">
        <w:rPr>
          <w:noProof/>
        </w:rPr>
        <w:fldChar w:fldCharType="end"/>
      </w:r>
      <w:r>
        <w:t xml:space="preserve"> - Vergleich der Dienstpläne als Tabelle und in Pelan</w:t>
      </w:r>
    </w:p>
    <w:p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rsidR="002F0A4F" w:rsidRDefault="002F0A4F" w:rsidP="003A10B9"/>
    <w:p w:rsidR="003A10B9" w:rsidRDefault="003A10B9" w:rsidP="003A10B9">
      <w:pPr>
        <w:pStyle w:val="berschrift2"/>
        <w:rPr>
          <w:lang w:eastAsia="de-CH"/>
        </w:rPr>
      </w:pPr>
      <w:bookmarkStart w:id="57" w:name="_Toc8294088"/>
      <w:r>
        <w:rPr>
          <w:lang w:eastAsia="de-CH"/>
        </w:rPr>
        <w:t>Schwierigkeiten</w:t>
      </w:r>
      <w:bookmarkEnd w:id="57"/>
    </w:p>
    <w:p w:rsidR="005E1C18" w:rsidRDefault="005E1C18" w:rsidP="005E1C18">
      <w:r>
        <w:t xml:space="preserve">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 nur einen geringen zeitlichen Einfluss hatten. </w:t>
      </w:r>
    </w:p>
    <w:p w:rsidR="005E1C18" w:rsidRDefault="005E1C18" w:rsidP="005E1C18">
      <w:r>
        <w:t>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an einer anderen neue Aufgaben entstanden, die zur Funktion der zuvor implementierten benötigt wurden.</w:t>
      </w:r>
    </w:p>
    <w:p w:rsidR="002F0A4F" w:rsidRDefault="002F0A4F" w:rsidP="005E1C18"/>
    <w:p w:rsidR="002F0A4F" w:rsidRDefault="002F0A4F" w:rsidP="005E1C18"/>
    <w:p w:rsidR="002F0A4F" w:rsidRDefault="002F0A4F" w:rsidP="005E1C18"/>
    <w:p w:rsidR="00D01E2B" w:rsidRDefault="005E1C18" w:rsidP="005E1C18">
      <w:r>
        <w:t xml:space="preserve">Entsprechend benötigte ich für den Einsatzplan mehr Zeit, weswegen ich mich bei den anschliessenden Aufgaben etwas beeilen </w:t>
      </w:r>
      <w:r w:rsidR="00A74973">
        <w:t>sollte</w:t>
      </w:r>
      <w:r>
        <w:t xml:space="preserve">. </w:t>
      </w:r>
      <w:r w:rsidR="00A74973">
        <w:t>Die Umsetzung dieser dauerte jedoch kürzer als geplant, weshalb i</w:t>
      </w:r>
      <w:r>
        <w:t xml:space="preserve">ch Sie trotzdem optimal erfüllen </w:t>
      </w:r>
      <w:r w:rsidR="00A74973">
        <w:t xml:space="preserve">konnte </w:t>
      </w:r>
      <w:r>
        <w:t xml:space="preserve">und </w:t>
      </w:r>
      <w:r w:rsidR="00A74973">
        <w:t xml:space="preserve">es </w:t>
      </w:r>
      <w:r>
        <w:t>schaffte, die Entwicklungsphase nach Zeitplan zu beenden.</w:t>
      </w:r>
    </w:p>
    <w:p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rsidR="00D01E2B" w:rsidRDefault="00D01E2B" w:rsidP="003A10B9"/>
    <w:p w:rsidR="003A10B9" w:rsidRDefault="003A10B9" w:rsidP="003A10B9">
      <w:pPr>
        <w:pStyle w:val="berschrift2"/>
        <w:rPr>
          <w:lang w:eastAsia="de-CH"/>
        </w:rPr>
      </w:pPr>
      <w:bookmarkStart w:id="58" w:name="_Toc8294089"/>
      <w:r>
        <w:rPr>
          <w:lang w:eastAsia="de-CH"/>
        </w:rPr>
        <w:t>Fazit zum Projekt</w:t>
      </w:r>
      <w:bookmarkEnd w:id="58"/>
    </w:p>
    <w:p w:rsidR="003A10B9"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ist für die produktive Nutzung. Dies konnte durch abschliessende Tests überprüft und bestätigt werden.</w:t>
      </w:r>
    </w:p>
    <w:p w:rsidR="002F0A4F" w:rsidRDefault="002F0A4F" w:rsidP="003A10B9"/>
    <w:p w:rsidR="003A10B9" w:rsidRDefault="003A10B9" w:rsidP="003A10B9">
      <w:pPr>
        <w:pStyle w:val="berschrift3"/>
        <w:rPr>
          <w:lang w:eastAsia="de-CH"/>
        </w:rPr>
      </w:pPr>
      <w:bookmarkStart w:id="59" w:name="_Toc8294090"/>
      <w:r>
        <w:rPr>
          <w:lang w:eastAsia="de-CH"/>
        </w:rPr>
        <w:t>Entstandene Abweichungen zur Aufgabenstellung</w:t>
      </w:r>
      <w:bookmarkEnd w:id="59"/>
    </w:p>
    <w:p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rsidR="00F270FE" w:rsidRDefault="00F270FE" w:rsidP="00F270FE">
      <w:pPr>
        <w:pStyle w:val="Untertitel"/>
      </w:pPr>
      <w:r>
        <w:t>Struktur der Benutzerverwaltung</w:t>
      </w:r>
    </w:p>
    <w:p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 so gross war, und die Funktion irgendwann wahrscheinlich ohnehin angefragt worden wäre. </w:t>
      </w:r>
    </w:p>
    <w:p w:rsidR="00F270FE" w:rsidRDefault="00F270FE" w:rsidP="00F270FE">
      <w:pPr>
        <w:pStyle w:val="Untertitel"/>
      </w:pPr>
      <w:r>
        <w:t>Struktur der Anwendung</w:t>
      </w:r>
    </w:p>
    <w:p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rsidR="002F0A4F" w:rsidRDefault="002F0A4F" w:rsidP="00F270FE"/>
    <w:p w:rsidR="00F270FE" w:rsidRDefault="00F270FE" w:rsidP="00F270FE">
      <w:r>
        <w:t>Dazu entschieden wir uns, weil die Einhaltung der Gütestufe 3 des Bewertungskriteriums «Brauchbarkeit (Applikation)» eigentlich gar keine Login-Ansicht zulassen würde.</w:t>
      </w:r>
    </w:p>
    <w:p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rsidR="002F0A4F" w:rsidRDefault="002F0A4F" w:rsidP="00F270FE"/>
    <w:p w:rsidR="00F270FE" w:rsidRDefault="00F270FE" w:rsidP="00F270FE">
      <w:pPr>
        <w:pStyle w:val="Untertitel"/>
      </w:pPr>
      <w:r>
        <w:t>Mittel und Methoden</w:t>
      </w:r>
    </w:p>
    <w:p w:rsidR="00F270FE" w:rsidRDefault="00F270FE" w:rsidP="003A10B9">
      <w:r>
        <w:t>Durch eine unvorhersehbare Mitteilung des Kanban-Dienstes «Waffle.io» über die Einstellung ihrer Dienste musste ich für mein Kanban-Board eine Alternative finden. Schlussendlich entschieden wir uns für ein einfaches GitHub-Project, welches fast die gleichen Kompetenzen erfüllt. Diese Änderung bzw. die Absprache dazu mit meinem Fachvorgesetzten Matthias Cullmann fand bereits vor Beginn der Durchführung statt und wurde deshalb nicht extra protokolliert.</w:t>
      </w:r>
    </w:p>
    <w:p w:rsidR="002F0A4F" w:rsidRDefault="002F0A4F" w:rsidP="003A10B9"/>
    <w:p w:rsidR="003A10B9" w:rsidRDefault="003A10B9" w:rsidP="003A10B9">
      <w:pPr>
        <w:pStyle w:val="berschrift2"/>
        <w:rPr>
          <w:lang w:eastAsia="de-CH"/>
        </w:rPr>
      </w:pPr>
      <w:bookmarkStart w:id="60" w:name="_Toc8294091"/>
      <w:r>
        <w:rPr>
          <w:lang w:eastAsia="de-CH"/>
        </w:rPr>
        <w:t>Persönliches Fazit</w:t>
      </w:r>
      <w:bookmarkEnd w:id="60"/>
    </w:p>
    <w:p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um termingerecht realisiert zu werden.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rsidR="003A10B9" w:rsidRDefault="00F270FE" w:rsidP="003A10B9">
      <w:r>
        <w:t xml:space="preserve">Letztendlich bin ich aber sehr zufrieden mit der Anwendung. Sie deckt die Anforderungen und </w:t>
      </w:r>
      <w:r w:rsidR="00E7197D">
        <w:t>wurde</w:t>
      </w:r>
      <w:r>
        <w:t xml:space="preserve"> professionell umgesetzt. </w:t>
      </w:r>
    </w:p>
    <w:p w:rsidR="002F0A4F" w:rsidRDefault="002F0A4F">
      <w:r>
        <w:br w:type="page"/>
      </w:r>
    </w:p>
    <w:p w:rsidR="002F0A4F" w:rsidRDefault="002F0A4F" w:rsidP="003A10B9"/>
    <w:p w:rsidR="003A10B9" w:rsidRDefault="003A10B9" w:rsidP="002F0A4F">
      <w:pPr>
        <w:pStyle w:val="berschrift2"/>
        <w:rPr>
          <w:lang w:eastAsia="de-CH"/>
        </w:rPr>
      </w:pPr>
      <w:bookmarkStart w:id="61" w:name="_Toc8294092"/>
      <w:r>
        <w:rPr>
          <w:lang w:eastAsia="de-CH"/>
        </w:rPr>
        <w:t>Schlussreflexion</w:t>
      </w:r>
      <w:bookmarkEnd w:id="61"/>
    </w:p>
    <w:p w:rsidR="003A10B9" w:rsidRDefault="003A10B9" w:rsidP="003A10B9">
      <w:pPr>
        <w:pStyle w:val="berschrift3"/>
        <w:rPr>
          <w:lang w:eastAsia="de-CH"/>
        </w:rPr>
      </w:pPr>
      <w:bookmarkStart w:id="62" w:name="_Toc8294093"/>
      <w:r>
        <w:rPr>
          <w:lang w:eastAsia="de-CH"/>
        </w:rPr>
        <w:t>Arbeitsmethodik</w:t>
      </w:r>
      <w:bookmarkEnd w:id="62"/>
    </w:p>
    <w:p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r w:rsidR="00405677">
        <w:t xml:space="preserve">Scrum </w:t>
      </w:r>
      <w:r w:rsidR="00405677">
        <w:rPr>
          <w:lang w:eastAsia="de-CH"/>
        </w:rPr>
        <w:t>eine dynamischere und selbstständigere Arbeitsweise zulässt, wobei auch zeitliche Abweichungen und andere Probleme schnell sichtbar werden.</w:t>
      </w:r>
    </w:p>
    <w:p w:rsidR="003A10B9" w:rsidRDefault="003A10B9" w:rsidP="003A10B9">
      <w:pPr>
        <w:pStyle w:val="berschrift3"/>
        <w:rPr>
          <w:lang w:eastAsia="de-CH"/>
        </w:rPr>
      </w:pPr>
      <w:bookmarkStart w:id="63" w:name="_Toc8294094"/>
      <w:r>
        <w:rPr>
          <w:lang w:eastAsia="de-CH"/>
        </w:rPr>
        <w:t>Werkzeuge</w:t>
      </w:r>
      <w:bookmarkEnd w:id="63"/>
    </w:p>
    <w:p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 xml:space="preserve">es Programm setzen. Die Nutzung von Netlify zur Demonstration der Anwendung leuchtet mir auch nicht mehr wirklich ein, da ein lokaler Produktions-Build dieselben Kriterien erfüllt. Bei meinem nächsten Projekt würde </w:t>
      </w:r>
      <w:proofErr w:type="gramStart"/>
      <w:r>
        <w:t>ich</w:t>
      </w:r>
      <w:proofErr w:type="gramEnd"/>
      <w:r>
        <w:t xml:space="preserve"> wenn möglich auf diesen Dienst verzichten.</w:t>
      </w:r>
    </w:p>
    <w:p w:rsidR="002F0A4F" w:rsidRDefault="002F0A4F" w:rsidP="002F0A4F">
      <w:pPr>
        <w:pStyle w:val="berschrift3"/>
        <w:rPr>
          <w:lang w:eastAsia="de-CH"/>
        </w:rPr>
      </w:pPr>
      <w:r>
        <w:rPr>
          <w:lang w:eastAsia="de-CH"/>
        </w:rPr>
        <w:t>Umsetzung</w:t>
      </w:r>
    </w:p>
    <w:p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rsidR="002F0A4F" w:rsidRPr="002F0A4F" w:rsidRDefault="00CB2E8E" w:rsidP="002F0A4F">
      <w:pPr>
        <w:rPr>
          <w:lang w:eastAsia="de-CH"/>
        </w:rPr>
      </w:pPr>
      <w:r>
        <w:rPr>
          <w:lang w:eastAsia="de-CH"/>
        </w:rPr>
        <w:t>Mit der Performance der Anwendung bin ich sehr zufrieden, da die Ladezeit sehr schnell ist.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im Jahr 2019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rsidR="00CB2078" w:rsidRDefault="00CB2078" w:rsidP="00D01E2B">
      <w:r>
        <w:rPr>
          <w:lang w:eastAsia="de-CH"/>
        </w:rPr>
        <w:br w:type="page"/>
      </w:r>
    </w:p>
    <w:p w:rsidR="004E3291" w:rsidRDefault="004E3291" w:rsidP="00CB2078">
      <w:pPr>
        <w:tabs>
          <w:tab w:val="left" w:pos="2216"/>
        </w:tabs>
        <w:rPr>
          <w:lang w:eastAsia="de-CH"/>
        </w:rPr>
      </w:pPr>
    </w:p>
    <w:p w:rsidR="004E3291" w:rsidRDefault="004E3291" w:rsidP="004E3291">
      <w:pPr>
        <w:pStyle w:val="Titel"/>
        <w:rPr>
          <w:lang w:eastAsia="de-CH"/>
        </w:rPr>
      </w:pPr>
      <w:bookmarkStart w:id="64" w:name="_Toc8294095"/>
      <w:r>
        <w:rPr>
          <w:lang w:eastAsia="de-CH"/>
        </w:rPr>
        <w:t>Teil 2: Dokumentation und Umsetzung</w:t>
      </w:r>
      <w:bookmarkEnd w:id="64"/>
    </w:p>
    <w:p w:rsidR="004E3291" w:rsidRDefault="004E3291" w:rsidP="004E3291">
      <w:pPr>
        <w:pStyle w:val="berschrift1"/>
        <w:rPr>
          <w:lang w:eastAsia="de-CH"/>
        </w:rPr>
      </w:pPr>
      <w:bookmarkStart w:id="65" w:name="_Toc8294096"/>
      <w:r>
        <w:rPr>
          <w:lang w:eastAsia="de-CH"/>
        </w:rPr>
        <w:t>Initialisierung</w:t>
      </w:r>
      <w:bookmarkEnd w:id="65"/>
    </w:p>
    <w:p w:rsidR="003A10B9" w:rsidRDefault="003A10B9" w:rsidP="003A10B9">
      <w:pPr>
        <w:pStyle w:val="berschrift2"/>
        <w:rPr>
          <w:lang w:eastAsia="de-CH"/>
        </w:rPr>
      </w:pPr>
      <w:bookmarkStart w:id="66" w:name="_Toc8294097"/>
      <w:r>
        <w:rPr>
          <w:lang w:eastAsia="de-CH"/>
        </w:rPr>
        <w:t>Analyse Vue.js</w:t>
      </w:r>
      <w:bookmarkEnd w:id="66"/>
    </w:p>
    <w:p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rsidR="00CB2078" w:rsidRPr="001F73AF" w:rsidRDefault="00CB2078" w:rsidP="00CB2078">
      <w:pPr>
        <w:pStyle w:val="Listenabsatz"/>
        <w:numPr>
          <w:ilvl w:val="0"/>
          <w:numId w:val="11"/>
        </w:numPr>
      </w:pPr>
      <w:r w:rsidRPr="001F73AF">
        <w:t>Komponentenbasierte Umsetzung (Wiederverwendbarkeit)</w:t>
      </w:r>
    </w:p>
    <w:p w:rsidR="00CB2078" w:rsidRPr="001F73AF" w:rsidRDefault="00CB2078" w:rsidP="00CB2078">
      <w:pPr>
        <w:pStyle w:val="Listenabsatz"/>
        <w:numPr>
          <w:ilvl w:val="0"/>
          <w:numId w:val="11"/>
        </w:numPr>
      </w:pPr>
      <w:r w:rsidRPr="001F73AF">
        <w:t>Viel Flexibilität</w:t>
      </w:r>
    </w:p>
    <w:p w:rsidR="00CB2078" w:rsidRPr="001F73AF" w:rsidRDefault="00CB2078" w:rsidP="00CB2078">
      <w:pPr>
        <w:pStyle w:val="Listenabsatz"/>
        <w:numPr>
          <w:ilvl w:val="0"/>
          <w:numId w:val="11"/>
        </w:numPr>
      </w:pPr>
      <w:r w:rsidRPr="001F73AF">
        <w:t>Hohe Performance</w:t>
      </w:r>
    </w:p>
    <w:p w:rsidR="00CB2078" w:rsidRPr="001F73AF" w:rsidRDefault="00CB2078" w:rsidP="00CB2078">
      <w:pPr>
        <w:pStyle w:val="Listenabsatz"/>
        <w:numPr>
          <w:ilvl w:val="0"/>
          <w:numId w:val="11"/>
        </w:numPr>
      </w:pPr>
      <w:r w:rsidRPr="001F73AF">
        <w:t>Grosse Community (= gute Dokumentation und reichlich Unterstützung)</w:t>
      </w:r>
    </w:p>
    <w:p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rsidR="003A10B9" w:rsidRDefault="00CB2078" w:rsidP="003A10B9">
      <w:r w:rsidRPr="001F73AF">
        <w:t xml:space="preserve">Durch weitere Entwicklungs-Abhängigkeiten wurde die Implementierung einfacher gemacht, wodurch ich mich </w:t>
      </w:r>
      <w:r>
        <w:t>stärker</w:t>
      </w:r>
      <w:r w:rsidRPr="001F73AF">
        <w:t xml:space="preserve"> auf die wichtigen Punkte konzentrieren konnte. Schlussendlich war es also möglich, durch Vue.js eine Anwendung performant, stabil und schnell umzusetzen.</w:t>
      </w:r>
    </w:p>
    <w:p w:rsidR="00CB2078" w:rsidRDefault="00CB2078" w:rsidP="003A10B9">
      <w:r>
        <w:br w:type="page"/>
      </w:r>
    </w:p>
    <w:p w:rsidR="003A10B9" w:rsidRDefault="003A10B9" w:rsidP="003A10B9">
      <w:pPr>
        <w:pStyle w:val="berschrift3"/>
        <w:rPr>
          <w:lang w:eastAsia="de-CH"/>
        </w:rPr>
      </w:pPr>
      <w:bookmarkStart w:id="67" w:name="_Toc8294098"/>
      <w:r>
        <w:rPr>
          <w:lang w:eastAsia="de-CH"/>
        </w:rPr>
        <w:lastRenderedPageBreak/>
        <w:t>Konzept</w:t>
      </w:r>
      <w:bookmarkEnd w:id="67"/>
    </w:p>
    <w:p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rsidR="00CB2078" w:rsidRDefault="00CB2078" w:rsidP="00CB2078">
      <w:r>
        <w:t>Der Sinn hinter den Komponenten ist die Wiederverwendbarkeit von Elementen, wodurch diese an unterschiedlichen Stellen genutzt werden können und bei Anpassungen nur eine Stelle im Code bearbeitet werden muss.</w:t>
      </w:r>
    </w:p>
    <w:p w:rsidR="00C66283" w:rsidRDefault="00C66283" w:rsidP="00CB2078"/>
    <w:p w:rsidR="001A6162" w:rsidRDefault="00C66283" w:rsidP="001A6162">
      <w:pPr>
        <w:keepNext/>
      </w:pPr>
      <w:r>
        <w:rPr>
          <w:noProof/>
        </w:rPr>
        <w:drawing>
          <wp:inline distT="0" distB="0" distL="0" distR="0">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rsidR="00C66283" w:rsidRDefault="001A6162" w:rsidP="001A6162">
      <w:pPr>
        <w:pStyle w:val="Beschriftung"/>
        <w:jc w:val="right"/>
      </w:pPr>
      <w:bookmarkStart w:id="68" w:name="_Toc82939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8</w:t>
      </w:r>
      <w:r w:rsidR="001A30F2">
        <w:rPr>
          <w:noProof/>
        </w:rPr>
        <w:fldChar w:fldCharType="end"/>
      </w:r>
      <w:r>
        <w:t xml:space="preserve"> - Vue.js Komponenten Konzept</w:t>
      </w:r>
      <w:bookmarkEnd w:id="68"/>
    </w:p>
    <w:p w:rsidR="003068D4" w:rsidRDefault="003068D4" w:rsidP="003A10B9">
      <w:r>
        <w:t xml:space="preserve">Mit Vuex entsteht zudem eine Art globaler Speicher (der sogenannte «Store»), auf welchen alle Komponenten zugreifen können. Dabei ist es möglich den Inhalt einer Komponente mit diesem Speicher zu verknüpfen, sodass bei Veränderungen an einer anderen Stelle der Inhalt in der verknüpften Komponente automatisch aktualisiert wird. </w:t>
      </w:r>
    </w:p>
    <w:p w:rsidR="003A10B9" w:rsidRDefault="003A10B9" w:rsidP="003A10B9">
      <w:pPr>
        <w:pStyle w:val="berschrift3"/>
        <w:rPr>
          <w:lang w:eastAsia="de-CH"/>
        </w:rPr>
      </w:pPr>
      <w:bookmarkStart w:id="69" w:name="_Toc8294099"/>
      <w:r>
        <w:rPr>
          <w:lang w:eastAsia="de-CH"/>
        </w:rPr>
        <w:t>Vergleich</w:t>
      </w:r>
      <w:bookmarkEnd w:id="69"/>
    </w:p>
    <w:p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rsidR="003A10B9" w:rsidRDefault="000955E4" w:rsidP="003A10B9">
      <w:r>
        <w:br w:type="page"/>
      </w:r>
    </w:p>
    <w:p w:rsidR="003A10B9" w:rsidRDefault="000214FC" w:rsidP="003A10B9">
      <w:pPr>
        <w:pStyle w:val="berschrift2"/>
        <w:rPr>
          <w:lang w:eastAsia="de-CH"/>
        </w:rPr>
      </w:pPr>
      <w:bookmarkStart w:id="70" w:name="_Toc8294100"/>
      <w:r>
        <w:rPr>
          <w:lang w:eastAsia="de-CH"/>
        </w:rPr>
        <w:lastRenderedPageBreak/>
        <w:t>Vertiefte Studie Ist-Zustand &amp; Umgebung</w:t>
      </w:r>
      <w:bookmarkEnd w:id="70"/>
    </w:p>
    <w:p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rsidR="009C5F29" w:rsidRDefault="009C5F29" w:rsidP="000214FC"/>
    <w:p w:rsidR="003C6847" w:rsidRDefault="00370A43" w:rsidP="003C6847">
      <w:pPr>
        <w:keepNext/>
      </w:pPr>
      <w:r>
        <w:rPr>
          <w:noProof/>
        </w:rPr>
        <w:drawing>
          <wp:inline distT="0" distB="0" distL="0" distR="0">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rsidR="002C497E" w:rsidRDefault="003C6847" w:rsidP="003C6847">
      <w:pPr>
        <w:pStyle w:val="Beschriftung"/>
        <w:jc w:val="right"/>
        <w:rPr>
          <w:lang w:eastAsia="de-CH"/>
        </w:rPr>
      </w:pPr>
      <w:bookmarkStart w:id="71" w:name="_Toc82939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9</w:t>
      </w:r>
      <w:r w:rsidR="001A30F2">
        <w:rPr>
          <w:noProof/>
        </w:rPr>
        <w:fldChar w:fldCharType="end"/>
      </w:r>
      <w:r>
        <w:t xml:space="preserve"> - </w:t>
      </w:r>
      <w:r w:rsidR="00092044">
        <w:t>Dienstplan</w:t>
      </w:r>
      <w:r>
        <w:t xml:space="preserve"> als Excel-Tabelle</w:t>
      </w:r>
      <w:bookmarkEnd w:id="71"/>
    </w:p>
    <w:p w:rsidR="000214FC" w:rsidRPr="001F73AF" w:rsidRDefault="000214FC" w:rsidP="000214FC">
      <w:r w:rsidRPr="001F73AF">
        <w:t>Die Berechtigungen werden durch einen Passwort-Schutz umgesetzt, wodurch nur bestimmte Personen Änderungen an der Tabelle vornehmen können. Andere können das Dokument lediglich einsehen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rsidR="009C5F29" w:rsidRDefault="009C5F29" w:rsidP="000214FC">
      <w:r>
        <w:br w:type="page"/>
      </w:r>
    </w:p>
    <w:p w:rsidR="00513326" w:rsidRDefault="00513326" w:rsidP="000214FC"/>
    <w:p w:rsidR="003047A5" w:rsidRDefault="003047A5" w:rsidP="000214FC"/>
    <w:p w:rsidR="00513326" w:rsidRDefault="00370A43" w:rsidP="00513326">
      <w:pPr>
        <w:keepNext/>
      </w:pPr>
      <w:r>
        <w:rPr>
          <w:noProof/>
        </w:rPr>
        <w:drawing>
          <wp:inline distT="0" distB="0" distL="0" distR="0">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rsidR="00370A43" w:rsidRDefault="00513326" w:rsidP="00513326">
      <w:pPr>
        <w:pStyle w:val="Beschriftung"/>
        <w:jc w:val="right"/>
        <w:rPr>
          <w:lang w:eastAsia="de-CH"/>
        </w:rPr>
      </w:pPr>
      <w:bookmarkStart w:id="72" w:name="_Toc82939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10</w:t>
      </w:r>
      <w:r w:rsidR="001A30F2">
        <w:rPr>
          <w:noProof/>
        </w:rPr>
        <w:fldChar w:fldCharType="end"/>
      </w:r>
      <w:r>
        <w:t xml:space="preserve"> - Umgebung und Schnittstellen zum Projekt</w:t>
      </w:r>
      <w:bookmarkEnd w:id="72"/>
    </w:p>
    <w:p w:rsidR="003047A5" w:rsidRDefault="003047A5" w:rsidP="00C65D0A">
      <w:pPr>
        <w:rPr>
          <w:lang w:eastAsia="de-CH"/>
        </w:rPr>
      </w:pPr>
    </w:p>
    <w:p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Medusa erlaubt. </w:t>
      </w:r>
    </w:p>
    <w:p w:rsidR="003047A5" w:rsidRDefault="001C1BEB" w:rsidP="00C65D0A">
      <w:r>
        <w:t xml:space="preserve">Die Pelan-API ist als Back-End zuständig für alles, was mit der Verarbeitung und Verwaltung von Daten zu tun hat. Zusätzlich muss die API bei einer Anfrage prüfen, ob die notwendigen Berechtigungen zum Abrufen gewisser Daten vorhanden sind. </w:t>
      </w:r>
    </w:p>
    <w:p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p>
    <w:p w:rsidR="002C497E" w:rsidRDefault="002C497E" w:rsidP="00C65D0A">
      <w:pPr>
        <w:rPr>
          <w:lang w:eastAsia="de-CH"/>
        </w:rPr>
      </w:pPr>
      <w:r>
        <w:rPr>
          <w:lang w:eastAsia="de-CH"/>
        </w:rPr>
        <w:br w:type="page"/>
      </w:r>
    </w:p>
    <w:p w:rsidR="00C65D0A" w:rsidRDefault="00C65D0A" w:rsidP="00C65D0A">
      <w:pPr>
        <w:pStyle w:val="berschrift2"/>
        <w:rPr>
          <w:lang w:eastAsia="de-CH"/>
        </w:rPr>
      </w:pPr>
      <w:bookmarkStart w:id="73" w:name="_Toc8294101"/>
      <w:r>
        <w:rPr>
          <w:lang w:eastAsia="de-CH"/>
        </w:rPr>
        <w:lastRenderedPageBreak/>
        <w:t>Umsetzung Projektmethode &amp; Vorgehensmodell</w:t>
      </w:r>
      <w:bookmarkEnd w:id="73"/>
    </w:p>
    <w:p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rsidR="00D048B4" w:rsidRPr="00C7360C" w:rsidRDefault="00D048B4" w:rsidP="00D048B4">
      <w:pPr>
        <w:pStyle w:val="Listenabsatz"/>
      </w:pPr>
    </w:p>
    <w:p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rsidR="002C497E" w:rsidRDefault="002C497E">
      <w:pPr>
        <w:rPr>
          <w:lang w:eastAsia="de-CH"/>
        </w:rPr>
      </w:pPr>
      <w:r>
        <w:rPr>
          <w:lang w:eastAsia="de-CH"/>
        </w:rPr>
        <w:br w:type="page"/>
      </w:r>
    </w:p>
    <w:p w:rsidR="002C497E" w:rsidRDefault="002C497E" w:rsidP="00C65D0A">
      <w:pPr>
        <w:rPr>
          <w:lang w:eastAsia="de-CH"/>
        </w:rPr>
      </w:pPr>
    </w:p>
    <w:p w:rsidR="004520FC" w:rsidRDefault="0094117B" w:rsidP="004520FC">
      <w:pPr>
        <w:keepNext/>
      </w:pPr>
      <w:r>
        <w:rPr>
          <w:noProof/>
        </w:rPr>
        <w:drawing>
          <wp:inline distT="0" distB="0" distL="0" distR="0">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rsidR="00C65D0A" w:rsidRDefault="004520FC" w:rsidP="004520FC">
      <w:pPr>
        <w:pStyle w:val="Beschriftung"/>
        <w:jc w:val="right"/>
        <w:rPr>
          <w:lang w:eastAsia="de-CH"/>
        </w:rPr>
      </w:pPr>
      <w:bookmarkStart w:id="74" w:name="_Toc82939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11</w:t>
      </w:r>
      <w:r w:rsidR="001A30F2">
        <w:rPr>
          <w:noProof/>
        </w:rPr>
        <w:fldChar w:fldCharType="end"/>
      </w:r>
      <w:r>
        <w:t xml:space="preserve"> - Kanban-/Project-Board auf GitHub</w:t>
      </w:r>
      <w:bookmarkEnd w:id="74"/>
    </w:p>
    <w:p w:rsidR="0094117B" w:rsidRDefault="0094117B" w:rsidP="00C65D0A">
      <w:pPr>
        <w:rPr>
          <w:lang w:eastAsia="de-CH"/>
        </w:rPr>
      </w:pPr>
    </w:p>
    <w:p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rsidR="002C497E" w:rsidRDefault="000B54B5" w:rsidP="00C65D0A">
      <w:r>
        <w:br w:type="page"/>
      </w:r>
    </w:p>
    <w:p w:rsidR="00C65D0A" w:rsidRDefault="00C65D0A" w:rsidP="00C65D0A">
      <w:pPr>
        <w:pStyle w:val="berschrift2"/>
        <w:rPr>
          <w:lang w:eastAsia="de-CH"/>
        </w:rPr>
      </w:pPr>
      <w:bookmarkStart w:id="75" w:name="_Toc8294102"/>
      <w:r>
        <w:rPr>
          <w:lang w:eastAsia="de-CH"/>
        </w:rPr>
        <w:lastRenderedPageBreak/>
        <w:t>Anforderungen</w:t>
      </w:r>
      <w:bookmarkEnd w:id="75"/>
    </w:p>
    <w:p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wobei die gesamten Anforderungen ersichtlich werden.</w:t>
      </w:r>
    </w:p>
    <w:p w:rsidR="007B068E" w:rsidRDefault="007B068E" w:rsidP="0092300D"/>
    <w:p w:rsidR="007B0F0C" w:rsidRDefault="00C10EC2" w:rsidP="007B0F0C">
      <w:pPr>
        <w:keepNext/>
        <w:jc w:val="center"/>
      </w:pPr>
      <w:r>
        <w:rPr>
          <w:noProof/>
        </w:rPr>
        <w:drawing>
          <wp:inline distT="0" distB="0" distL="0" distR="0">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rsidR="00C10EC2" w:rsidRDefault="007B0F0C" w:rsidP="007B0F0C">
      <w:pPr>
        <w:pStyle w:val="Beschriftung"/>
        <w:jc w:val="center"/>
      </w:pPr>
      <w:bookmarkStart w:id="76" w:name="_Toc82939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12</w:t>
      </w:r>
      <w:r w:rsidR="001A30F2">
        <w:rPr>
          <w:noProof/>
        </w:rPr>
        <w:fldChar w:fldCharType="end"/>
      </w:r>
      <w:r>
        <w:t xml:space="preserve"> - Use-Case-Diagramm über alle Anforderungen</w:t>
      </w:r>
      <w:bookmarkEnd w:id="76"/>
    </w:p>
    <w:p w:rsidR="000B54B5" w:rsidRDefault="000B54B5" w:rsidP="000B54B5">
      <w:r>
        <w:br w:type="page"/>
      </w:r>
    </w:p>
    <w:p w:rsidR="000B54B5" w:rsidRDefault="000B54B5" w:rsidP="000B54B5"/>
    <w:p w:rsidR="00C65D0A" w:rsidRDefault="00C65D0A" w:rsidP="00C65D0A">
      <w:pPr>
        <w:pStyle w:val="berschrift3"/>
        <w:rPr>
          <w:lang w:eastAsia="de-CH"/>
        </w:rPr>
      </w:pPr>
      <w:bookmarkStart w:id="77" w:name="_Toc8294103"/>
      <w:r>
        <w:rPr>
          <w:lang w:eastAsia="de-CH"/>
        </w:rPr>
        <w:t>Funktional</w:t>
      </w:r>
      <w:bookmarkEnd w:id="77"/>
    </w:p>
    <w:p w:rsidR="0070590D" w:rsidRPr="001F73AF" w:rsidRDefault="0070590D" w:rsidP="0070590D">
      <w:pPr>
        <w:pStyle w:val="Listenabsatz"/>
        <w:numPr>
          <w:ilvl w:val="0"/>
          <w:numId w:val="14"/>
        </w:numPr>
      </w:pPr>
      <w:r w:rsidRPr="001F73AF">
        <w:t>Grundlegende Voraussetzungen</w:t>
      </w:r>
    </w:p>
    <w:p w:rsidR="0070590D" w:rsidRPr="001F73AF" w:rsidRDefault="0070590D" w:rsidP="0070590D">
      <w:pPr>
        <w:pStyle w:val="Listenabsatz"/>
        <w:numPr>
          <w:ilvl w:val="1"/>
          <w:numId w:val="14"/>
        </w:numPr>
      </w:pPr>
      <w:r w:rsidRPr="001F73AF">
        <w:t>Einhaltung definierter Firmenstandards</w:t>
      </w:r>
    </w:p>
    <w:p w:rsidR="0070590D" w:rsidRPr="001F73AF" w:rsidRDefault="0070590D" w:rsidP="0070590D">
      <w:pPr>
        <w:pStyle w:val="Listenabsatz"/>
        <w:numPr>
          <w:ilvl w:val="1"/>
          <w:numId w:val="14"/>
        </w:numPr>
      </w:pPr>
      <w:r w:rsidRPr="001F73AF">
        <w:t>Benutzerfreundlichkeit über die gesamte Anwendung</w:t>
      </w:r>
    </w:p>
    <w:p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rsidR="0070590D" w:rsidRPr="001F73AF" w:rsidRDefault="0070590D" w:rsidP="0070590D">
      <w:pPr>
        <w:pStyle w:val="Listenabsatz"/>
        <w:numPr>
          <w:ilvl w:val="1"/>
          <w:numId w:val="14"/>
        </w:numPr>
      </w:pPr>
      <w:r w:rsidRPr="001F73AF">
        <w:t>Einhaltung von Coding-Standards bzw. Best-Practice</w:t>
      </w:r>
    </w:p>
    <w:p w:rsidR="0070590D" w:rsidRPr="001F73AF" w:rsidRDefault="0070590D" w:rsidP="0070590D">
      <w:pPr>
        <w:pStyle w:val="Listenabsatz"/>
        <w:numPr>
          <w:ilvl w:val="1"/>
          <w:numId w:val="14"/>
        </w:numPr>
      </w:pPr>
      <w:r w:rsidRPr="001F73AF">
        <w:t xml:space="preserve">Mehrsprachigkeit (mindestens 2 Sprachen) </w:t>
      </w:r>
    </w:p>
    <w:p w:rsidR="004C74CE" w:rsidRPr="001F73AF" w:rsidRDefault="0070590D" w:rsidP="004C74CE">
      <w:pPr>
        <w:pStyle w:val="Listenabsatz"/>
        <w:numPr>
          <w:ilvl w:val="1"/>
          <w:numId w:val="14"/>
        </w:numPr>
      </w:pPr>
      <w:r w:rsidRPr="001F73AF">
        <w:t>Absicherung gegen gängige Angriffe</w:t>
      </w:r>
    </w:p>
    <w:p w:rsidR="0070590D" w:rsidRPr="001F73AF" w:rsidRDefault="0070590D" w:rsidP="0070590D">
      <w:pPr>
        <w:pStyle w:val="Listenabsatz"/>
        <w:numPr>
          <w:ilvl w:val="0"/>
          <w:numId w:val="14"/>
        </w:numPr>
      </w:pPr>
      <w:r w:rsidRPr="001F73AF">
        <w:t>Funktionen</w:t>
      </w:r>
    </w:p>
    <w:p w:rsidR="0070590D" w:rsidRPr="001F73AF" w:rsidRDefault="0070590D" w:rsidP="0070590D">
      <w:pPr>
        <w:pStyle w:val="Listenabsatz"/>
        <w:numPr>
          <w:ilvl w:val="1"/>
          <w:numId w:val="14"/>
        </w:numPr>
      </w:pPr>
      <w:r w:rsidRPr="001F73AF">
        <w:t>Einsätze darstellen</w:t>
      </w:r>
    </w:p>
    <w:p w:rsidR="0070590D" w:rsidRPr="001F73AF" w:rsidRDefault="0070590D" w:rsidP="0070590D">
      <w:pPr>
        <w:pStyle w:val="Listenabsatz"/>
        <w:numPr>
          <w:ilvl w:val="1"/>
          <w:numId w:val="14"/>
        </w:numPr>
      </w:pPr>
      <w:r w:rsidRPr="001F73AF">
        <w:t>Einsätze erstellen, bearbeiten und entfernen</w:t>
      </w:r>
    </w:p>
    <w:p w:rsidR="0070590D" w:rsidRPr="001F73AF" w:rsidRDefault="0070590D" w:rsidP="0070590D">
      <w:pPr>
        <w:pStyle w:val="Listenabsatz"/>
        <w:numPr>
          <w:ilvl w:val="1"/>
          <w:numId w:val="14"/>
        </w:numPr>
      </w:pPr>
      <w:r w:rsidRPr="001F73AF">
        <w:t>Schichten und Tageszeiten erstellen, bearbeiten und löschen</w:t>
      </w:r>
    </w:p>
    <w:p w:rsidR="0070590D" w:rsidRPr="001F73AF" w:rsidRDefault="0070590D" w:rsidP="0070590D">
      <w:pPr>
        <w:pStyle w:val="Listenabsatz"/>
        <w:numPr>
          <w:ilvl w:val="1"/>
          <w:numId w:val="14"/>
        </w:numPr>
      </w:pPr>
      <w:r w:rsidRPr="001F73AF">
        <w:t>Berechtigungen von Teammitgliedern bearbeiten</w:t>
      </w:r>
    </w:p>
    <w:p w:rsidR="00C65D0A" w:rsidRDefault="0070590D" w:rsidP="00C65D0A">
      <w:pPr>
        <w:pStyle w:val="Listenabsatz"/>
        <w:numPr>
          <w:ilvl w:val="1"/>
          <w:numId w:val="14"/>
        </w:numPr>
      </w:pPr>
      <w:r w:rsidRPr="001F73AF">
        <w:t>Sprache anpassen</w:t>
      </w:r>
    </w:p>
    <w:p w:rsidR="000B54B5" w:rsidRDefault="000B54B5" w:rsidP="000B54B5">
      <w:pPr>
        <w:ind w:left="1080"/>
      </w:pPr>
    </w:p>
    <w:p w:rsidR="00C65D0A" w:rsidRDefault="00C65D0A" w:rsidP="00C65D0A">
      <w:pPr>
        <w:pStyle w:val="berschrift3"/>
        <w:rPr>
          <w:lang w:eastAsia="de-CH"/>
        </w:rPr>
      </w:pPr>
      <w:bookmarkStart w:id="78" w:name="_Toc8294104"/>
      <w:r>
        <w:rPr>
          <w:lang w:eastAsia="de-CH"/>
        </w:rPr>
        <w:t>Nicht-Funktional</w:t>
      </w:r>
      <w:bookmarkEnd w:id="78"/>
    </w:p>
    <w:p w:rsidR="0070590D" w:rsidRPr="001F73AF" w:rsidRDefault="0070590D" w:rsidP="0070590D">
      <w:pPr>
        <w:pStyle w:val="Listenabsatz"/>
        <w:numPr>
          <w:ilvl w:val="0"/>
          <w:numId w:val="15"/>
        </w:numPr>
      </w:pPr>
      <w:r w:rsidRPr="001F73AF">
        <w:t>Dokumentation des Fortschritts auf GitHub</w:t>
      </w:r>
    </w:p>
    <w:p w:rsidR="0070590D" w:rsidRPr="001F73AF" w:rsidRDefault="0070590D" w:rsidP="0070590D">
      <w:pPr>
        <w:pStyle w:val="Listenabsatz"/>
        <w:numPr>
          <w:ilvl w:val="0"/>
          <w:numId w:val="15"/>
        </w:numPr>
      </w:pPr>
      <w:r w:rsidRPr="001F73AF">
        <w:t>Dokumentierung von möglichen Änderungen und Problemen</w:t>
      </w:r>
    </w:p>
    <w:p w:rsidR="0070590D" w:rsidRPr="001F73AF" w:rsidRDefault="0070590D" w:rsidP="0070590D">
      <w:pPr>
        <w:pStyle w:val="Listenabsatz"/>
        <w:numPr>
          <w:ilvl w:val="0"/>
          <w:numId w:val="15"/>
        </w:numPr>
      </w:pPr>
      <w:r w:rsidRPr="001F73AF">
        <w:t>Dokumentation des Projekts als IPA-Bericht</w:t>
      </w:r>
    </w:p>
    <w:p w:rsidR="0070590D" w:rsidRPr="001F73AF" w:rsidRDefault="0070590D" w:rsidP="0070590D">
      <w:pPr>
        <w:pStyle w:val="Listenabsatz"/>
        <w:numPr>
          <w:ilvl w:val="1"/>
          <w:numId w:val="15"/>
        </w:numPr>
      </w:pPr>
      <w:r w:rsidRPr="001F73AF">
        <w:t>Führung eines Arbeitsjournals</w:t>
      </w:r>
    </w:p>
    <w:p w:rsidR="0070590D" w:rsidRPr="001F73AF" w:rsidRDefault="0070590D" w:rsidP="0070590D">
      <w:pPr>
        <w:pStyle w:val="Listenabsatz"/>
        <w:numPr>
          <w:ilvl w:val="1"/>
          <w:numId w:val="15"/>
        </w:numPr>
      </w:pPr>
      <w:r w:rsidRPr="001F73AF">
        <w:t>Testkonzept und Testprotokoll</w:t>
      </w:r>
    </w:p>
    <w:p w:rsidR="0070590D" w:rsidRPr="001F73AF" w:rsidRDefault="0070590D" w:rsidP="0070590D">
      <w:pPr>
        <w:pStyle w:val="Listenabsatz"/>
        <w:numPr>
          <w:ilvl w:val="1"/>
          <w:numId w:val="15"/>
        </w:numPr>
      </w:pPr>
      <w:r w:rsidRPr="001F73AF">
        <w:t>Sicherheitskonzept und Sicherheitsprüfung</w:t>
      </w:r>
    </w:p>
    <w:p w:rsidR="0070590D" w:rsidRPr="001F73AF" w:rsidRDefault="0070590D" w:rsidP="0070590D">
      <w:pPr>
        <w:pStyle w:val="Listenabsatz"/>
        <w:numPr>
          <w:ilvl w:val="0"/>
          <w:numId w:val="15"/>
        </w:numPr>
      </w:pPr>
      <w:r w:rsidRPr="001F73AF">
        <w:t>Einsatzfähige Demo-Version mit Testdaten</w:t>
      </w:r>
    </w:p>
    <w:p w:rsidR="004C74CE" w:rsidRDefault="0070590D" w:rsidP="004C74CE">
      <w:pPr>
        <w:pStyle w:val="Listenabsatz"/>
        <w:numPr>
          <w:ilvl w:val="0"/>
          <w:numId w:val="15"/>
        </w:numPr>
      </w:pPr>
      <w:r w:rsidRPr="001F73AF">
        <w:t>Präsentation des Projekts</w:t>
      </w:r>
    </w:p>
    <w:p w:rsidR="004C74CE" w:rsidRDefault="000B54B5" w:rsidP="000B54B5">
      <w:r>
        <w:br w:type="page"/>
      </w:r>
    </w:p>
    <w:p w:rsidR="004C74CE" w:rsidRDefault="004C74CE" w:rsidP="004C74CE">
      <w:pPr>
        <w:pStyle w:val="berschrift2"/>
        <w:rPr>
          <w:lang w:eastAsia="de-CH"/>
        </w:rPr>
      </w:pPr>
      <w:bookmarkStart w:id="79" w:name="_Toc8294105"/>
      <w:r>
        <w:rPr>
          <w:lang w:eastAsia="de-CH"/>
        </w:rPr>
        <w:lastRenderedPageBreak/>
        <w:t>Ziele</w:t>
      </w:r>
      <w:bookmarkEnd w:id="79"/>
    </w:p>
    <w:p w:rsidR="004C74CE" w:rsidRDefault="004C74CE" w:rsidP="004C74CE">
      <w:pPr>
        <w:pStyle w:val="berschrift3"/>
        <w:rPr>
          <w:lang w:eastAsia="de-CH"/>
        </w:rPr>
      </w:pPr>
      <w:bookmarkStart w:id="80" w:name="_Toc8294106"/>
      <w:r>
        <w:rPr>
          <w:lang w:eastAsia="de-CH"/>
        </w:rPr>
        <w:t>Projekt</w:t>
      </w:r>
      <w:bookmarkEnd w:id="80"/>
    </w:p>
    <w:p w:rsidR="004C74CE" w:rsidRPr="001F73AF" w:rsidRDefault="004C74CE" w:rsidP="004C74CE">
      <w:bookmarkStart w:id="81"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rsidR="004C74CE" w:rsidRPr="001F73AF" w:rsidRDefault="004C74CE" w:rsidP="004C74CE">
      <w:pPr>
        <w:pStyle w:val="Listenabsatz"/>
        <w:numPr>
          <w:ilvl w:val="0"/>
          <w:numId w:val="13"/>
        </w:numPr>
      </w:pPr>
      <w:bookmarkStart w:id="82" w:name="_Hlk7627699"/>
      <w:bookmarkEnd w:id="81"/>
      <w:r w:rsidRPr="001F73AF">
        <w:t>Implementierung mit Führung eines Kanban-Boards.</w:t>
      </w:r>
    </w:p>
    <w:p w:rsidR="004C74CE" w:rsidRPr="001F73AF" w:rsidRDefault="004C74CE" w:rsidP="004C74CE">
      <w:pPr>
        <w:pStyle w:val="Listenabsatz"/>
        <w:numPr>
          <w:ilvl w:val="0"/>
          <w:numId w:val="13"/>
        </w:numPr>
      </w:pPr>
      <w:r w:rsidRPr="001F73AF">
        <w:t>Dokumentierung und Veröffentlichung des Fortschritts auf GitHub.</w:t>
      </w:r>
    </w:p>
    <w:p w:rsidR="004C74CE" w:rsidRPr="001F73AF" w:rsidRDefault="004C74CE" w:rsidP="004C74CE">
      <w:pPr>
        <w:pStyle w:val="Listenabsatz"/>
        <w:numPr>
          <w:ilvl w:val="0"/>
          <w:numId w:val="13"/>
        </w:numPr>
      </w:pPr>
      <w:r w:rsidRPr="001F73AF">
        <w:t>Für die Produktion einsetzbares Endprodukt.</w:t>
      </w:r>
    </w:p>
    <w:p w:rsidR="004C74CE" w:rsidRPr="001F73AF" w:rsidRDefault="004C74CE" w:rsidP="004C74CE">
      <w:pPr>
        <w:pStyle w:val="Listenabsatz"/>
        <w:numPr>
          <w:ilvl w:val="0"/>
          <w:numId w:val="13"/>
        </w:numPr>
      </w:pPr>
      <w:r w:rsidRPr="001F73AF">
        <w:t>Wiedererkennbarkeit der Baloise im Endprodukt.</w:t>
      </w:r>
    </w:p>
    <w:p w:rsidR="004C74CE" w:rsidRPr="001F73AF" w:rsidRDefault="004C74CE" w:rsidP="004C74CE">
      <w:pPr>
        <w:pStyle w:val="Listenabsatz"/>
        <w:numPr>
          <w:ilvl w:val="0"/>
          <w:numId w:val="13"/>
        </w:numPr>
      </w:pPr>
      <w:r w:rsidRPr="001F73AF">
        <w:t>Mehrsprachige Anwendung mit Erweiterungspotential.</w:t>
      </w:r>
    </w:p>
    <w:p w:rsidR="004C74CE" w:rsidRDefault="004C74CE" w:rsidP="004C74CE">
      <w:pPr>
        <w:pStyle w:val="Listenabsatz"/>
        <w:numPr>
          <w:ilvl w:val="0"/>
          <w:numId w:val="13"/>
        </w:numPr>
      </w:pPr>
      <w:r w:rsidRPr="001F73AF">
        <w:t xml:space="preserve">Berücksichtigung gängiger Sicherheitskriterien. </w:t>
      </w:r>
      <w:bookmarkEnd w:id="82"/>
    </w:p>
    <w:p w:rsidR="004C74CE" w:rsidRDefault="004C74CE" w:rsidP="004C74CE">
      <w:pPr>
        <w:pStyle w:val="berschrift3"/>
        <w:rPr>
          <w:lang w:eastAsia="de-CH"/>
        </w:rPr>
      </w:pPr>
      <w:bookmarkStart w:id="83" w:name="_Toc8294107"/>
      <w:r>
        <w:rPr>
          <w:lang w:eastAsia="de-CH"/>
        </w:rPr>
        <w:t>Persönlich</w:t>
      </w:r>
      <w:bookmarkEnd w:id="83"/>
    </w:p>
    <w:p w:rsidR="004C74CE" w:rsidRPr="001F73AF" w:rsidRDefault="004C74CE" w:rsidP="004C74CE">
      <w:r w:rsidRPr="001F73AF">
        <w:t>Persönliche Ziele, welche ich mir selbst für die IPA gesetzt habe, sind:</w:t>
      </w:r>
    </w:p>
    <w:p w:rsidR="004C74CE" w:rsidRPr="001F73AF" w:rsidRDefault="004C74CE" w:rsidP="004C74CE">
      <w:pPr>
        <w:pStyle w:val="Listenabsatz"/>
        <w:numPr>
          <w:ilvl w:val="0"/>
          <w:numId w:val="13"/>
        </w:numPr>
      </w:pPr>
      <w:r w:rsidRPr="001F73AF">
        <w:t>Vertiefung des Fachwissens zu Vue.js</w:t>
      </w:r>
      <w:r>
        <w:t>.</w:t>
      </w:r>
    </w:p>
    <w:p w:rsidR="004C74CE" w:rsidRPr="001F73AF" w:rsidRDefault="004C74CE" w:rsidP="004C74CE">
      <w:pPr>
        <w:pStyle w:val="Listenabsatz"/>
        <w:numPr>
          <w:ilvl w:val="0"/>
          <w:numId w:val="13"/>
        </w:numPr>
      </w:pPr>
      <w:r w:rsidRPr="001F73AF">
        <w:t>Problemlose Abwicklung durch gute Planung (Zeitplan)</w:t>
      </w:r>
      <w:r>
        <w:t>.</w:t>
      </w:r>
    </w:p>
    <w:p w:rsidR="004C74CE" w:rsidRPr="001F73AF" w:rsidRDefault="004C74CE" w:rsidP="004C74CE">
      <w:pPr>
        <w:pStyle w:val="Listenabsatz"/>
        <w:numPr>
          <w:ilvl w:val="0"/>
          <w:numId w:val="13"/>
        </w:numPr>
      </w:pPr>
      <w:r w:rsidRPr="001F73AF">
        <w:t>Termingerechter Abschluss des Projekts</w:t>
      </w:r>
      <w:r>
        <w:t>.</w:t>
      </w:r>
    </w:p>
    <w:p w:rsidR="004C74CE" w:rsidRDefault="004C74CE" w:rsidP="004C74CE">
      <w:pPr>
        <w:pStyle w:val="Listenabsatz"/>
        <w:numPr>
          <w:ilvl w:val="0"/>
          <w:numId w:val="13"/>
        </w:numPr>
      </w:pPr>
      <w:r w:rsidRPr="001F73AF">
        <w:t>Umsetzung einer optimalen, produktiv anwendbaren Anwendung.</w:t>
      </w:r>
    </w:p>
    <w:p w:rsidR="000B54B5" w:rsidRDefault="000B54B5" w:rsidP="000B54B5"/>
    <w:p w:rsidR="00C65D0A" w:rsidRDefault="00C65D0A" w:rsidP="00C65D0A">
      <w:pPr>
        <w:pStyle w:val="berschrift2"/>
        <w:rPr>
          <w:lang w:eastAsia="de-CH"/>
        </w:rPr>
      </w:pPr>
      <w:bookmarkStart w:id="84" w:name="_Toc8294108"/>
      <w:r>
        <w:rPr>
          <w:lang w:eastAsia="de-CH"/>
        </w:rPr>
        <w:t>Informationssicherheit &amp; Datenschutz</w:t>
      </w:r>
      <w:bookmarkEnd w:id="84"/>
    </w:p>
    <w:p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rsidR="00C65D0A" w:rsidRDefault="00DD5CB9" w:rsidP="00C65D0A">
      <w:r>
        <w:br w:type="page"/>
      </w:r>
    </w:p>
    <w:p w:rsidR="00C65D0A" w:rsidRDefault="00C65D0A" w:rsidP="00C65D0A">
      <w:pPr>
        <w:pStyle w:val="berschrift2"/>
        <w:rPr>
          <w:lang w:eastAsia="de-CH"/>
        </w:rPr>
      </w:pPr>
      <w:bookmarkStart w:id="85" w:name="_Toc8294109"/>
      <w:r>
        <w:rPr>
          <w:lang w:eastAsia="de-CH"/>
        </w:rPr>
        <w:lastRenderedPageBreak/>
        <w:t>Konzepte</w:t>
      </w:r>
      <w:bookmarkEnd w:id="85"/>
    </w:p>
    <w:p w:rsidR="00514FAF" w:rsidRDefault="00514FAF" w:rsidP="00514FAF">
      <w:pPr>
        <w:pStyle w:val="berschrift3"/>
        <w:rPr>
          <w:lang w:eastAsia="de-CH"/>
        </w:rPr>
      </w:pPr>
      <w:bookmarkStart w:id="86" w:name="_Toc7616803"/>
      <w:bookmarkStart w:id="87" w:name="_Toc8294110"/>
      <w:r>
        <w:rPr>
          <w:lang w:eastAsia="de-CH"/>
        </w:rPr>
        <w:t>Testkonzept</w:t>
      </w:r>
      <w:bookmarkEnd w:id="86"/>
      <w:r>
        <w:rPr>
          <w:lang w:eastAsia="de-CH"/>
        </w:rPr>
        <w:t xml:space="preserve"> </w:t>
      </w:r>
      <w:r w:rsidR="00EA1700">
        <w:rPr>
          <w:lang w:eastAsia="de-CH"/>
        </w:rPr>
        <w:t>(</w:t>
      </w:r>
      <w:r>
        <w:rPr>
          <w:lang w:eastAsia="de-CH"/>
        </w:rPr>
        <w:t>Use-Cases</w:t>
      </w:r>
      <w:r w:rsidR="00EA1700">
        <w:rPr>
          <w:lang w:eastAsia="de-CH"/>
        </w:rPr>
        <w:t>)</w:t>
      </w:r>
      <w:bookmarkEnd w:id="87"/>
    </w:p>
    <w:p w:rsidR="00C62206" w:rsidRDefault="00C62206" w:rsidP="00C62206">
      <w:pPr>
        <w:pStyle w:val="Untertitel"/>
        <w:rPr>
          <w:lang w:eastAsia="de-CH"/>
        </w:rPr>
      </w:pPr>
      <w:r>
        <w:rPr>
          <w:lang w:eastAsia="de-CH"/>
        </w:rPr>
        <w:t>Einführung</w:t>
      </w:r>
    </w:p>
    <w:p w:rsidR="00CA6314" w:rsidRDefault="00514FAF" w:rsidP="00514FAF">
      <w:r w:rsidRPr="001F73AF">
        <w:t xml:space="preserve">Die folgenden Testfälle sollen </w:t>
      </w:r>
      <w:r>
        <w:t>über</w:t>
      </w:r>
      <w:r w:rsidRPr="001F73AF">
        <w:t>prüfen</w:t>
      </w:r>
      <w:r>
        <w:t>,</w:t>
      </w:r>
      <w:r w:rsidRPr="001F73AF">
        <w:t xml:space="preserve"> ob die funktionalen Anforderungen zu den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rsidR="00094CE8" w:rsidRDefault="00094CE8" w:rsidP="00094CE8">
      <w:pPr>
        <w:pStyle w:val="Untertitel"/>
      </w:pPr>
      <w:r>
        <w:t>Testanlage / Voraussetzungen</w:t>
      </w:r>
    </w:p>
    <w:p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rsidR="00AA54B2" w:rsidRDefault="00AA54B2" w:rsidP="00AA54B2">
      <w:pPr>
        <w:pStyle w:val="Untertitel"/>
      </w:pPr>
      <w:r>
        <w:t>Methode und Mittel</w:t>
      </w:r>
    </w:p>
    <w:p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rsidR="004E26BB" w:rsidRPr="00AA54B2" w:rsidRDefault="004E26BB" w:rsidP="00AA54B2"/>
    <w:p w:rsidR="00094CE8" w:rsidRDefault="006D3570" w:rsidP="006D3570">
      <w:pPr>
        <w:pStyle w:val="berschrift4"/>
      </w:pPr>
      <w:r>
        <w:t>FT-001 – Einsätze darstellen</w:t>
      </w:r>
    </w:p>
    <w:p w:rsidR="00092110" w:rsidRDefault="00092110" w:rsidP="00092110">
      <w:pPr>
        <w:pStyle w:val="KeinLeerraum"/>
      </w:pPr>
      <w:r w:rsidRPr="00492635">
        <w:rPr>
          <w:rFonts w:ascii="MetaPro-Medium" w:hAnsi="MetaPro-Medium"/>
        </w:rPr>
        <w:t>Name</w:t>
      </w:r>
      <w:r>
        <w:tab/>
      </w:r>
      <w:r>
        <w:tab/>
      </w:r>
      <w:r>
        <w:tab/>
        <w:t>FT-001</w:t>
      </w:r>
    </w:p>
    <w:p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rsidR="00492635" w:rsidRPr="00092110" w:rsidRDefault="00492635" w:rsidP="00092110">
      <w:pPr>
        <w:pStyle w:val="KeinLeerraum"/>
        <w:ind w:left="1410" w:hanging="1410"/>
      </w:pPr>
    </w:p>
    <w:p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rsidR="006D3570" w:rsidRPr="006D3570" w:rsidRDefault="006D3570" w:rsidP="006D3570">
            <w:pPr>
              <w:rPr>
                <w:rFonts w:ascii="MetaPro-Medium" w:hAnsi="MetaPro-Medium"/>
              </w:rPr>
            </w:pPr>
            <w:r w:rsidRPr="006D3570">
              <w:rPr>
                <w:rFonts w:ascii="MetaPro-Medium" w:hAnsi="MetaPro-Medium"/>
              </w:rPr>
              <w:t>Aktion</w:t>
            </w:r>
          </w:p>
        </w:tc>
        <w:tc>
          <w:tcPr>
            <w:tcW w:w="3021" w:type="dxa"/>
          </w:tcPr>
          <w:p w:rsidR="006D3570" w:rsidRPr="006D3570" w:rsidRDefault="006D3570" w:rsidP="006D3570">
            <w:pPr>
              <w:rPr>
                <w:rFonts w:ascii="MetaPro-Medium" w:hAnsi="MetaPro-Medium"/>
              </w:rPr>
            </w:pPr>
            <w:r w:rsidRPr="006D3570">
              <w:rPr>
                <w:rFonts w:ascii="MetaPro-Medium" w:hAnsi="MetaPro-Medium"/>
              </w:rPr>
              <w:t>Erwartetes Resultat</w:t>
            </w:r>
          </w:p>
        </w:tc>
      </w:tr>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rsidR="006D3570" w:rsidRDefault="006D3570" w:rsidP="006D3570">
            <w:r>
              <w:t>Plan-Ansicht aufrufen.</w:t>
            </w:r>
          </w:p>
        </w:tc>
        <w:tc>
          <w:tcPr>
            <w:tcW w:w="3021" w:type="dxa"/>
          </w:tcPr>
          <w:p w:rsidR="006D3570" w:rsidRDefault="006D3570" w:rsidP="006D3570">
            <w:r>
              <w:t>Einsatz erscheint im Plan</w:t>
            </w:r>
          </w:p>
        </w:tc>
      </w:tr>
    </w:tbl>
    <w:p w:rsidR="004E26BB" w:rsidRDefault="004E26BB" w:rsidP="006D3570"/>
    <w:p w:rsidR="006D3570" w:rsidRDefault="004E26BB" w:rsidP="006D3570">
      <w:r>
        <w:br w:type="page"/>
      </w:r>
    </w:p>
    <w:p w:rsidR="004E26BB" w:rsidRDefault="004E26BB" w:rsidP="006D3570"/>
    <w:p w:rsidR="00CA647C" w:rsidRDefault="00CA647C" w:rsidP="00CA647C">
      <w:pPr>
        <w:pStyle w:val="berschrift4"/>
      </w:pPr>
      <w:r>
        <w:t>FT-00</w:t>
      </w:r>
      <w:r w:rsidR="004B69A7">
        <w:t>2</w:t>
      </w:r>
      <w:r>
        <w:t xml:space="preserve"> – </w:t>
      </w:r>
      <w:r w:rsidR="004B69A7" w:rsidRPr="001F73AF">
        <w:t>Einsätze erstellen, bearbeiten und löschen</w:t>
      </w:r>
    </w:p>
    <w:p w:rsidR="00CA647C" w:rsidRDefault="00CA647C" w:rsidP="00CA647C">
      <w:pPr>
        <w:pStyle w:val="KeinLeerraum"/>
      </w:pPr>
      <w:r w:rsidRPr="00492635">
        <w:rPr>
          <w:rFonts w:ascii="MetaPro-Medium" w:hAnsi="MetaPro-Medium"/>
        </w:rPr>
        <w:t>Name</w:t>
      </w:r>
      <w:r>
        <w:tab/>
      </w:r>
      <w:r>
        <w:tab/>
      </w:r>
      <w:r>
        <w:tab/>
        <w:t>FT-00</w:t>
      </w:r>
      <w:r w:rsidR="004B69A7">
        <w:t>2</w:t>
      </w:r>
    </w:p>
    <w:p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rsidR="00CA647C" w:rsidRPr="006D3570" w:rsidRDefault="00CA647C" w:rsidP="00345D86">
            <w:pPr>
              <w:rPr>
                <w:rFonts w:ascii="MetaPro-Medium" w:hAnsi="MetaPro-Medium"/>
              </w:rPr>
            </w:pPr>
            <w:r w:rsidRPr="006D3570">
              <w:rPr>
                <w:rFonts w:ascii="MetaPro-Medium" w:hAnsi="MetaPro-Medium"/>
              </w:rPr>
              <w:t>Aktion</w:t>
            </w:r>
          </w:p>
        </w:tc>
        <w:tc>
          <w:tcPr>
            <w:tcW w:w="4105"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rsidR="00CA647C" w:rsidRDefault="00CA647C" w:rsidP="00345D86">
            <w:r>
              <w:t>Plan-Ansicht aufrufen.</w:t>
            </w:r>
          </w:p>
        </w:tc>
        <w:tc>
          <w:tcPr>
            <w:tcW w:w="4105" w:type="dxa"/>
          </w:tcPr>
          <w:p w:rsidR="00CA647C" w:rsidRDefault="0076196A" w:rsidP="00345D86">
            <w:r>
              <w:t>Plan wird angezeigt.</w:t>
            </w:r>
          </w:p>
        </w:tc>
      </w:tr>
      <w:tr w:rsidR="0076196A" w:rsidTr="0076196A">
        <w:tc>
          <w:tcPr>
            <w:tcW w:w="866" w:type="dxa"/>
          </w:tcPr>
          <w:p w:rsidR="0076196A" w:rsidRPr="006D3570" w:rsidRDefault="0076196A" w:rsidP="00345D86">
            <w:pPr>
              <w:jc w:val="center"/>
              <w:rPr>
                <w:rFonts w:ascii="MetaPro-Medium" w:hAnsi="MetaPro-Medium"/>
              </w:rPr>
            </w:pPr>
            <w:r>
              <w:rPr>
                <w:rFonts w:ascii="MetaPro-Medium" w:hAnsi="MetaPro-Medium"/>
              </w:rPr>
              <w:t>2</w:t>
            </w:r>
          </w:p>
        </w:tc>
        <w:tc>
          <w:tcPr>
            <w:tcW w:w="4091" w:type="dxa"/>
          </w:tcPr>
          <w:p w:rsidR="0076196A" w:rsidRDefault="0076196A" w:rsidP="00345D86">
            <w:r w:rsidRPr="0076196A">
              <w:t xml:space="preserve">Leeres Feld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3</w:t>
            </w:r>
          </w:p>
        </w:tc>
        <w:tc>
          <w:tcPr>
            <w:tcW w:w="4091" w:type="dxa"/>
          </w:tcPr>
          <w:p w:rsidR="0076196A" w:rsidRPr="0076196A" w:rsidRDefault="0076196A" w:rsidP="00345D86">
            <w:r w:rsidRPr="0076196A">
              <w:t xml:space="preserve">Schicht auswählen &amp; </w:t>
            </w:r>
            <w:r>
              <w:t>«Speichern» drücken.</w:t>
            </w:r>
          </w:p>
        </w:tc>
        <w:tc>
          <w:tcPr>
            <w:tcW w:w="4105" w:type="dxa"/>
          </w:tcPr>
          <w:p w:rsidR="0076196A" w:rsidRDefault="00E0492D" w:rsidP="00345D86">
            <w:r>
              <w:t>Einsatz erscheint im Plan.</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4</w:t>
            </w:r>
          </w:p>
        </w:tc>
        <w:tc>
          <w:tcPr>
            <w:tcW w:w="4091" w:type="dxa"/>
          </w:tcPr>
          <w:p w:rsidR="0076196A" w:rsidRPr="0076196A" w:rsidRDefault="0076196A" w:rsidP="00345D86">
            <w:r w:rsidRPr="0076196A">
              <w:t xml:space="preserve">Feld mit Einsatz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5</w:t>
            </w:r>
          </w:p>
        </w:tc>
        <w:tc>
          <w:tcPr>
            <w:tcW w:w="4091" w:type="dxa"/>
          </w:tcPr>
          <w:p w:rsidR="0076196A" w:rsidRPr="0076196A" w:rsidRDefault="0076196A" w:rsidP="00345D86">
            <w:r w:rsidRPr="0076196A">
              <w:t xml:space="preserve">Schicht ändern &amp; </w:t>
            </w:r>
            <w:r>
              <w:t>«Speichern» drücken.</w:t>
            </w:r>
          </w:p>
        </w:tc>
        <w:tc>
          <w:tcPr>
            <w:tcW w:w="4105" w:type="dxa"/>
          </w:tcPr>
          <w:p w:rsidR="0076196A" w:rsidRDefault="00E0492D" w:rsidP="00345D86">
            <w:r>
              <w:t>Änderung erscheint im Plan.</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6</w:t>
            </w:r>
          </w:p>
        </w:tc>
        <w:tc>
          <w:tcPr>
            <w:tcW w:w="4091" w:type="dxa"/>
          </w:tcPr>
          <w:p w:rsidR="0076196A" w:rsidRPr="0076196A" w:rsidRDefault="0076196A" w:rsidP="0076196A">
            <w:r w:rsidRPr="0076196A">
              <w:t xml:space="preserve">Feld mit Einsatz </w:t>
            </w:r>
            <w:r>
              <w:t>anklicken.</w:t>
            </w:r>
          </w:p>
        </w:tc>
        <w:tc>
          <w:tcPr>
            <w:tcW w:w="4105" w:type="dxa"/>
          </w:tcPr>
          <w:p w:rsidR="0076196A" w:rsidRDefault="0076196A" w:rsidP="0076196A">
            <w:r>
              <w:t>Bearbeitungs-Dialog öffnet sich.</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7</w:t>
            </w:r>
          </w:p>
        </w:tc>
        <w:tc>
          <w:tcPr>
            <w:tcW w:w="4091" w:type="dxa"/>
          </w:tcPr>
          <w:p w:rsidR="0076196A" w:rsidRPr="0076196A" w:rsidRDefault="0076196A" w:rsidP="0076196A">
            <w:r>
              <w:t>«Löschen» drücken.</w:t>
            </w:r>
          </w:p>
        </w:tc>
        <w:tc>
          <w:tcPr>
            <w:tcW w:w="4105" w:type="dxa"/>
          </w:tcPr>
          <w:p w:rsidR="0076196A" w:rsidRDefault="00E0492D" w:rsidP="0076196A">
            <w:r>
              <w:t>Einsatz erscheint nicht mehr im Plan.</w:t>
            </w:r>
          </w:p>
        </w:tc>
      </w:tr>
    </w:tbl>
    <w:p w:rsidR="00CA647C" w:rsidRDefault="00CA647C" w:rsidP="00CA647C"/>
    <w:p w:rsidR="004E26BB" w:rsidRPr="006D3570" w:rsidRDefault="004E26BB" w:rsidP="00CA647C"/>
    <w:p w:rsidR="00CA647C" w:rsidRDefault="00CA647C" w:rsidP="00CA647C">
      <w:pPr>
        <w:pStyle w:val="berschrift4"/>
      </w:pPr>
      <w:r>
        <w:t>FT-00</w:t>
      </w:r>
      <w:r w:rsidR="00313428">
        <w:t>3</w:t>
      </w:r>
      <w:r>
        <w:t xml:space="preserve"> – </w:t>
      </w:r>
      <w:r w:rsidR="00313428" w:rsidRPr="00313428">
        <w:t>Sprache anpassen</w:t>
      </w:r>
    </w:p>
    <w:p w:rsidR="00CA647C" w:rsidRDefault="00CA647C" w:rsidP="00CA647C">
      <w:pPr>
        <w:pStyle w:val="KeinLeerraum"/>
      </w:pPr>
      <w:r w:rsidRPr="00492635">
        <w:rPr>
          <w:rFonts w:ascii="MetaPro-Medium" w:hAnsi="MetaPro-Medium"/>
        </w:rPr>
        <w:t>Name</w:t>
      </w:r>
      <w:r>
        <w:tab/>
      </w:r>
      <w:r>
        <w:tab/>
      </w:r>
      <w:r>
        <w:tab/>
        <w:t>FT-00</w:t>
      </w:r>
      <w:r w:rsidR="00313428">
        <w:t>3</w:t>
      </w:r>
    </w:p>
    <w:p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rsidR="00CA647C" w:rsidRPr="006D3570" w:rsidRDefault="00CA647C" w:rsidP="00345D86">
            <w:pPr>
              <w:rPr>
                <w:rFonts w:ascii="MetaPro-Medium" w:hAnsi="MetaPro-Medium"/>
              </w:rPr>
            </w:pPr>
            <w:r w:rsidRPr="006D3570">
              <w:rPr>
                <w:rFonts w:ascii="MetaPro-Medium" w:hAnsi="MetaPro-Medium"/>
              </w:rPr>
              <w:t>Aktion</w:t>
            </w:r>
          </w:p>
        </w:tc>
        <w:tc>
          <w:tcPr>
            <w:tcW w:w="3964"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rsidR="00CA647C" w:rsidRDefault="00313428" w:rsidP="00345D86">
            <w:r>
              <w:t>Einstellungen</w:t>
            </w:r>
            <w:r w:rsidR="00CA647C">
              <w:t>-Ansicht aufrufen.</w:t>
            </w:r>
          </w:p>
        </w:tc>
        <w:tc>
          <w:tcPr>
            <w:tcW w:w="3964" w:type="dxa"/>
          </w:tcPr>
          <w:p w:rsidR="00CA647C" w:rsidRDefault="00313428" w:rsidP="00345D86">
            <w:r>
              <w:t>Einstellungen werden angezeigt.</w:t>
            </w:r>
          </w:p>
        </w:tc>
      </w:tr>
      <w:tr w:rsidR="00313428" w:rsidTr="00313428">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232" w:type="dxa"/>
          </w:tcPr>
          <w:p w:rsidR="00313428" w:rsidRDefault="00313428" w:rsidP="00345D86">
            <w:r w:rsidRPr="00313428">
              <w:t>Sprache</w:t>
            </w:r>
            <w:r>
              <w:t xml:space="preserve"> ändern und «Speichern» drücken</w:t>
            </w:r>
            <w:r w:rsidRPr="00313428">
              <w:t>.</w:t>
            </w:r>
          </w:p>
        </w:tc>
        <w:tc>
          <w:tcPr>
            <w:tcW w:w="3964" w:type="dxa"/>
          </w:tcPr>
          <w:p w:rsidR="00313428" w:rsidRDefault="00313428" w:rsidP="00345D86">
            <w:r>
              <w:t>Die Sprache der Oberfläche ändert sich.</w:t>
            </w:r>
          </w:p>
        </w:tc>
      </w:tr>
    </w:tbl>
    <w:p w:rsidR="00CA647C" w:rsidRDefault="00CA647C" w:rsidP="00CA647C"/>
    <w:p w:rsidR="004E26BB" w:rsidRPr="006D3570" w:rsidRDefault="004E26BB" w:rsidP="00CA647C"/>
    <w:p w:rsidR="00CA647C" w:rsidRDefault="00CA647C" w:rsidP="00CA647C">
      <w:pPr>
        <w:pStyle w:val="berschrift4"/>
      </w:pPr>
      <w:r>
        <w:t>FT-00</w:t>
      </w:r>
      <w:r w:rsidR="00313428">
        <w:t>4</w:t>
      </w:r>
      <w:r>
        <w:t xml:space="preserve"> – </w:t>
      </w:r>
      <w:r w:rsidR="00313428" w:rsidRPr="00313428">
        <w:t>Schichten erstellen, bearbeiten und löschen</w:t>
      </w:r>
    </w:p>
    <w:p w:rsidR="00CA647C" w:rsidRDefault="00CA647C" w:rsidP="00CA647C">
      <w:pPr>
        <w:pStyle w:val="KeinLeerraum"/>
      </w:pPr>
      <w:r w:rsidRPr="00492635">
        <w:rPr>
          <w:rFonts w:ascii="MetaPro-Medium" w:hAnsi="MetaPro-Medium"/>
        </w:rPr>
        <w:t>Name</w:t>
      </w:r>
      <w:r>
        <w:tab/>
      </w:r>
      <w:r>
        <w:tab/>
      </w:r>
      <w:r>
        <w:tab/>
        <w:t>FT-00</w:t>
      </w:r>
      <w:r w:rsidR="00313428">
        <w:t>4</w:t>
      </w:r>
    </w:p>
    <w:p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rsidR="00CA647C" w:rsidRPr="006D3570" w:rsidRDefault="00CA647C" w:rsidP="00345D86">
            <w:pPr>
              <w:rPr>
                <w:rFonts w:ascii="MetaPro-Medium" w:hAnsi="MetaPro-Medium"/>
              </w:rPr>
            </w:pPr>
            <w:r w:rsidRPr="006D3570">
              <w:rPr>
                <w:rFonts w:ascii="MetaPro-Medium" w:hAnsi="MetaPro-Medium"/>
              </w:rPr>
              <w:t>Aktion</w:t>
            </w:r>
          </w:p>
        </w:tc>
        <w:tc>
          <w:tcPr>
            <w:tcW w:w="3822"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rsidR="00CA647C" w:rsidRDefault="00313428" w:rsidP="00345D86">
            <w:r w:rsidRPr="00313428">
              <w:t>Bearbeitungs-Ansicht aufrufen.</w:t>
            </w:r>
          </w:p>
        </w:tc>
        <w:tc>
          <w:tcPr>
            <w:tcW w:w="3822" w:type="dxa"/>
          </w:tcPr>
          <w:p w:rsidR="00CA647C" w:rsidRDefault="00313428" w:rsidP="00345D86">
            <w:r>
              <w:t xml:space="preserve">Schichten werden angezeigt. </w:t>
            </w:r>
          </w:p>
        </w:tc>
      </w:tr>
      <w:tr w:rsidR="00313428" w:rsidTr="00DF7087">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374" w:type="dxa"/>
          </w:tcPr>
          <w:p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rsidR="00313428" w:rsidRDefault="00313428" w:rsidP="00345D86">
            <w:r w:rsidRPr="00313428">
              <w:t>Schicht erscheint in der Liste.</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3</w:t>
            </w:r>
          </w:p>
        </w:tc>
        <w:tc>
          <w:tcPr>
            <w:tcW w:w="4374" w:type="dxa"/>
          </w:tcPr>
          <w:p w:rsidR="00DF7087" w:rsidRDefault="00DF7087" w:rsidP="00345D86">
            <w:r w:rsidRPr="00DF7087">
              <w:t xml:space="preserve">Schicht bearbeiten &amp; </w:t>
            </w:r>
            <w:r>
              <w:t>«Speichern» drücken.</w:t>
            </w:r>
          </w:p>
        </w:tc>
        <w:tc>
          <w:tcPr>
            <w:tcW w:w="3822" w:type="dxa"/>
          </w:tcPr>
          <w:p w:rsidR="00DF7087" w:rsidRPr="00313428" w:rsidRDefault="00DF7087" w:rsidP="00345D86">
            <w:r>
              <w:t>Liste wird aktualisiert.</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4</w:t>
            </w:r>
          </w:p>
        </w:tc>
        <w:tc>
          <w:tcPr>
            <w:tcW w:w="4374" w:type="dxa"/>
          </w:tcPr>
          <w:p w:rsidR="00DF7087" w:rsidRPr="00DF7087" w:rsidRDefault="00DF7087" w:rsidP="00345D86">
            <w:r w:rsidRPr="00DF7087">
              <w:t xml:space="preserve">Schicht bearbeiten &amp; </w:t>
            </w:r>
            <w:r>
              <w:t>«Löschen» drücken.</w:t>
            </w:r>
          </w:p>
        </w:tc>
        <w:tc>
          <w:tcPr>
            <w:tcW w:w="3822" w:type="dxa"/>
          </w:tcPr>
          <w:p w:rsidR="00DF7087" w:rsidRDefault="004F1FE3" w:rsidP="00345D86">
            <w:r>
              <w:t>Warnung wird angezeigt.</w:t>
            </w:r>
          </w:p>
        </w:tc>
      </w:tr>
      <w:tr w:rsidR="004F1FE3" w:rsidTr="00DF7087">
        <w:tc>
          <w:tcPr>
            <w:tcW w:w="866" w:type="dxa"/>
          </w:tcPr>
          <w:p w:rsidR="004F1FE3" w:rsidRDefault="004F1FE3" w:rsidP="00345D86">
            <w:pPr>
              <w:jc w:val="center"/>
              <w:rPr>
                <w:rFonts w:ascii="MetaPro-Medium" w:hAnsi="MetaPro-Medium"/>
              </w:rPr>
            </w:pPr>
            <w:r>
              <w:rPr>
                <w:rFonts w:ascii="MetaPro-Medium" w:hAnsi="MetaPro-Medium"/>
              </w:rPr>
              <w:t>5</w:t>
            </w:r>
          </w:p>
        </w:tc>
        <w:tc>
          <w:tcPr>
            <w:tcW w:w="4374" w:type="dxa"/>
          </w:tcPr>
          <w:p w:rsidR="004F1FE3" w:rsidRPr="00DF7087" w:rsidRDefault="004F1FE3" w:rsidP="00345D86">
            <w:r>
              <w:t>Warnung bestätigen.</w:t>
            </w:r>
          </w:p>
        </w:tc>
        <w:tc>
          <w:tcPr>
            <w:tcW w:w="3822" w:type="dxa"/>
          </w:tcPr>
          <w:p w:rsidR="004F1FE3" w:rsidRDefault="004F1FE3" w:rsidP="00345D86">
            <w:r w:rsidRPr="00313428">
              <w:t xml:space="preserve">Schicht erscheint </w:t>
            </w:r>
            <w:r>
              <w:t xml:space="preserve">nicht mehr </w:t>
            </w:r>
            <w:r w:rsidRPr="00313428">
              <w:t>in der Liste</w:t>
            </w:r>
            <w:r>
              <w:t>.</w:t>
            </w:r>
          </w:p>
        </w:tc>
      </w:tr>
    </w:tbl>
    <w:p w:rsidR="004E26BB" w:rsidRDefault="004E26BB" w:rsidP="00CA647C"/>
    <w:p w:rsidR="00CA647C" w:rsidRDefault="004E26BB" w:rsidP="00CA647C">
      <w:r>
        <w:br w:type="page"/>
      </w:r>
    </w:p>
    <w:p w:rsidR="004E26BB" w:rsidRPr="006D3570" w:rsidRDefault="004E26BB" w:rsidP="00CA647C"/>
    <w:p w:rsidR="00CA647C" w:rsidRDefault="00CA647C" w:rsidP="00CA647C">
      <w:pPr>
        <w:pStyle w:val="berschrift4"/>
      </w:pPr>
      <w:r>
        <w:t>FT-00</w:t>
      </w:r>
      <w:r w:rsidR="004F1FE3">
        <w:t>5</w:t>
      </w:r>
      <w:r>
        <w:t xml:space="preserve"> – </w:t>
      </w:r>
      <w:r w:rsidR="004F1FE3" w:rsidRPr="004F1FE3">
        <w:t>Zeiten erstellen, bearbeiten und löschen</w:t>
      </w:r>
    </w:p>
    <w:p w:rsidR="00CA647C" w:rsidRDefault="00CA647C" w:rsidP="00CA647C">
      <w:pPr>
        <w:pStyle w:val="KeinLeerraum"/>
      </w:pPr>
      <w:r w:rsidRPr="00492635">
        <w:rPr>
          <w:rFonts w:ascii="MetaPro-Medium" w:hAnsi="MetaPro-Medium"/>
        </w:rPr>
        <w:t>Name</w:t>
      </w:r>
      <w:r>
        <w:tab/>
      </w:r>
      <w:r>
        <w:tab/>
      </w:r>
      <w:r>
        <w:tab/>
        <w:t>FT-00</w:t>
      </w:r>
      <w:r w:rsidR="004F1FE3">
        <w:t>5</w:t>
      </w:r>
    </w:p>
    <w:p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rsidR="004F1FE3" w:rsidRDefault="004F1FE3" w:rsidP="004F1FE3">
      <w:pPr>
        <w:pStyle w:val="KeinLeerraum"/>
        <w:ind w:left="1410" w:hanging="1410"/>
      </w:pPr>
      <w:r w:rsidRPr="00492635">
        <w:rPr>
          <w:rFonts w:ascii="MetaPro-Medium" w:hAnsi="MetaPro-Medium"/>
        </w:rPr>
        <w:t>Voraussetzungen</w:t>
      </w:r>
      <w:r>
        <w:tab/>
        <w:t>Mindestens eine Zeit vorhanden (FT-005).</w:t>
      </w:r>
    </w:p>
    <w:p w:rsidR="00CA647C" w:rsidRPr="00092110" w:rsidRDefault="00CA647C" w:rsidP="00CA647C">
      <w:pPr>
        <w:pStyle w:val="KeinLeerraum"/>
        <w:ind w:left="1410" w:hanging="1410"/>
      </w:pPr>
    </w:p>
    <w:p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rsidR="004F1FE3" w:rsidRPr="006D3570" w:rsidRDefault="004F1FE3" w:rsidP="00345D86">
            <w:pPr>
              <w:rPr>
                <w:rFonts w:ascii="MetaPro-Medium" w:hAnsi="MetaPro-Medium"/>
              </w:rPr>
            </w:pPr>
            <w:r w:rsidRPr="006D3570">
              <w:rPr>
                <w:rFonts w:ascii="MetaPro-Medium" w:hAnsi="MetaPro-Medium"/>
              </w:rPr>
              <w:t>Aktion</w:t>
            </w:r>
          </w:p>
        </w:tc>
        <w:tc>
          <w:tcPr>
            <w:tcW w:w="3255" w:type="dxa"/>
          </w:tcPr>
          <w:p w:rsidR="004F1FE3" w:rsidRPr="006D3570" w:rsidRDefault="004F1FE3" w:rsidP="00345D86">
            <w:pPr>
              <w:rPr>
                <w:rFonts w:ascii="MetaPro-Medium" w:hAnsi="MetaPro-Medium"/>
              </w:rPr>
            </w:pPr>
            <w:r w:rsidRPr="006D3570">
              <w:rPr>
                <w:rFonts w:ascii="MetaPro-Medium" w:hAnsi="MetaPro-Medium"/>
              </w:rPr>
              <w:t>Erwartetes Resultat</w:t>
            </w:r>
          </w:p>
        </w:tc>
      </w:tr>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rsidR="004F1FE3" w:rsidRDefault="004F1FE3" w:rsidP="00345D86">
            <w:r w:rsidRPr="00313428">
              <w:t>Bearbeitungs-Ansicht aufrufen.</w:t>
            </w:r>
          </w:p>
        </w:tc>
        <w:tc>
          <w:tcPr>
            <w:tcW w:w="3255" w:type="dxa"/>
          </w:tcPr>
          <w:p w:rsidR="004F1FE3" w:rsidRDefault="004F1FE3" w:rsidP="00345D86">
            <w:r>
              <w:t xml:space="preserve">Zeiten werden angezeigt. </w:t>
            </w:r>
          </w:p>
        </w:tc>
      </w:tr>
      <w:tr w:rsidR="004F1FE3" w:rsidTr="002F1BED">
        <w:tc>
          <w:tcPr>
            <w:tcW w:w="866" w:type="dxa"/>
          </w:tcPr>
          <w:p w:rsidR="004F1FE3" w:rsidRPr="006D3570" w:rsidRDefault="004F1FE3" w:rsidP="00345D86">
            <w:pPr>
              <w:jc w:val="center"/>
              <w:rPr>
                <w:rFonts w:ascii="MetaPro-Medium" w:hAnsi="MetaPro-Medium"/>
              </w:rPr>
            </w:pPr>
            <w:r>
              <w:rPr>
                <w:rFonts w:ascii="MetaPro-Medium" w:hAnsi="MetaPro-Medium"/>
              </w:rPr>
              <w:t>2</w:t>
            </w:r>
          </w:p>
        </w:tc>
        <w:tc>
          <w:tcPr>
            <w:tcW w:w="4941" w:type="dxa"/>
          </w:tcPr>
          <w:p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rsidR="004F1FE3" w:rsidRDefault="004F1FE3" w:rsidP="00345D86">
            <w:r>
              <w:t>Zeit</w:t>
            </w:r>
            <w:r w:rsidRPr="00313428">
              <w:t xml:space="preserve"> erscheint in der Liste.</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3</w:t>
            </w:r>
          </w:p>
        </w:tc>
        <w:tc>
          <w:tcPr>
            <w:tcW w:w="4941" w:type="dxa"/>
          </w:tcPr>
          <w:p w:rsidR="004F1FE3" w:rsidRDefault="004F1FE3" w:rsidP="00345D86">
            <w:r>
              <w:t>Name &amp; Position der Zeit bearbeiten</w:t>
            </w:r>
            <w:r w:rsidRPr="00DF7087">
              <w:t xml:space="preserve"> &amp; </w:t>
            </w:r>
            <w:r>
              <w:t>«Speichern» drücken.</w:t>
            </w:r>
          </w:p>
        </w:tc>
        <w:tc>
          <w:tcPr>
            <w:tcW w:w="3255" w:type="dxa"/>
          </w:tcPr>
          <w:p w:rsidR="004F1FE3" w:rsidRPr="00313428" w:rsidRDefault="004F1FE3" w:rsidP="00345D86">
            <w:r>
              <w:t>Erfolgsmeldung wird angezeigt</w:t>
            </w:r>
            <w:r w:rsidR="002F1BED">
              <w:t xml:space="preserve"> (Änderungen gespeichert).</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4</w:t>
            </w:r>
          </w:p>
        </w:tc>
        <w:tc>
          <w:tcPr>
            <w:tcW w:w="4941" w:type="dxa"/>
          </w:tcPr>
          <w:p w:rsidR="004F1FE3" w:rsidRPr="00DF7087" w:rsidRDefault="004F1FE3" w:rsidP="00345D86">
            <w:r>
              <w:t xml:space="preserve">«Löschen» </w:t>
            </w:r>
            <w:r w:rsidR="002F1BED">
              <w:t xml:space="preserve">und anschliessend «Speichern» </w:t>
            </w:r>
            <w:r>
              <w:t>drücken.</w:t>
            </w:r>
          </w:p>
        </w:tc>
        <w:tc>
          <w:tcPr>
            <w:tcW w:w="3255" w:type="dxa"/>
          </w:tcPr>
          <w:p w:rsidR="004F1FE3" w:rsidRDefault="002F1BED" w:rsidP="00345D86">
            <w:r>
              <w:t>Erfolgsmeldung wird angezeigt (Zeit wurde entfernt).</w:t>
            </w:r>
          </w:p>
        </w:tc>
      </w:tr>
    </w:tbl>
    <w:p w:rsidR="00CA647C" w:rsidRDefault="00CA647C" w:rsidP="00CA647C"/>
    <w:p w:rsidR="004E26BB" w:rsidRPr="006D3570" w:rsidRDefault="004E26BB" w:rsidP="00CA647C"/>
    <w:p w:rsidR="00CA647C" w:rsidRDefault="00CA647C" w:rsidP="00CA647C">
      <w:pPr>
        <w:pStyle w:val="berschrift4"/>
      </w:pPr>
      <w:r>
        <w:t>FT-00</w:t>
      </w:r>
      <w:r w:rsidR="008E71C3">
        <w:t>6</w:t>
      </w:r>
      <w:r>
        <w:t xml:space="preserve"> – </w:t>
      </w:r>
      <w:r w:rsidR="008E71C3" w:rsidRPr="008E71C3">
        <w:t>Berechtigungen anpassen</w:t>
      </w:r>
    </w:p>
    <w:p w:rsidR="00CA647C" w:rsidRDefault="00CA647C" w:rsidP="00CA647C">
      <w:pPr>
        <w:pStyle w:val="KeinLeerraum"/>
      </w:pPr>
      <w:r w:rsidRPr="00492635">
        <w:rPr>
          <w:rFonts w:ascii="MetaPro-Medium" w:hAnsi="MetaPro-Medium"/>
        </w:rPr>
        <w:t>Name</w:t>
      </w:r>
      <w:r>
        <w:tab/>
      </w:r>
      <w:r>
        <w:tab/>
      </w:r>
      <w:r>
        <w:tab/>
        <w:t>FT-00</w:t>
      </w:r>
      <w:r w:rsidR="008E71C3">
        <w:t>6</w:t>
      </w:r>
    </w:p>
    <w:p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rsidTr="008E71C3">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rsidR="00CA647C" w:rsidRPr="006D3570" w:rsidRDefault="00CA647C" w:rsidP="00345D86">
            <w:pPr>
              <w:rPr>
                <w:rFonts w:ascii="MetaPro-Medium" w:hAnsi="MetaPro-Medium"/>
              </w:rPr>
            </w:pPr>
            <w:r w:rsidRPr="006D3570">
              <w:rPr>
                <w:rFonts w:ascii="MetaPro-Medium" w:hAnsi="MetaPro-Medium"/>
              </w:rPr>
              <w:t>Aktion</w:t>
            </w:r>
          </w:p>
        </w:tc>
        <w:tc>
          <w:tcPr>
            <w:tcW w:w="3538"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8E71C3" w:rsidTr="008E71C3">
        <w:tc>
          <w:tcPr>
            <w:tcW w:w="866" w:type="dxa"/>
          </w:tcPr>
          <w:p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rsidR="008E71C3" w:rsidRDefault="008E71C3" w:rsidP="008E71C3">
            <w:r>
              <w:t>Einstellungen-Ansicht aufrufen.</w:t>
            </w:r>
          </w:p>
        </w:tc>
        <w:tc>
          <w:tcPr>
            <w:tcW w:w="3538" w:type="dxa"/>
          </w:tcPr>
          <w:p w:rsidR="008E71C3" w:rsidRDefault="008E71C3" w:rsidP="008E71C3">
            <w:r>
              <w:t>Benutzerliste wird angezeigt.</w:t>
            </w:r>
          </w:p>
        </w:tc>
      </w:tr>
      <w:tr w:rsidR="008E71C3" w:rsidTr="008E71C3">
        <w:tc>
          <w:tcPr>
            <w:tcW w:w="866" w:type="dxa"/>
          </w:tcPr>
          <w:p w:rsidR="008E71C3" w:rsidRPr="006D3570" w:rsidRDefault="008E71C3" w:rsidP="008E71C3">
            <w:pPr>
              <w:jc w:val="center"/>
              <w:rPr>
                <w:rFonts w:ascii="MetaPro-Medium" w:hAnsi="MetaPro-Medium"/>
              </w:rPr>
            </w:pPr>
            <w:r>
              <w:rPr>
                <w:rFonts w:ascii="MetaPro-Medium" w:hAnsi="MetaPro-Medium"/>
              </w:rPr>
              <w:t>2</w:t>
            </w:r>
          </w:p>
        </w:tc>
        <w:tc>
          <w:tcPr>
            <w:tcW w:w="4658" w:type="dxa"/>
          </w:tcPr>
          <w:p w:rsidR="008E71C3" w:rsidRDefault="008E71C3" w:rsidP="008E71C3">
            <w:r>
              <w:t>Rolle eines Benutzers ändern (Normal</w:t>
            </w:r>
            <w:r>
              <w:sym w:font="Wingdings" w:char="F0E0"/>
            </w:r>
            <w:r>
              <w:t>Admin).</w:t>
            </w:r>
          </w:p>
        </w:tc>
        <w:tc>
          <w:tcPr>
            <w:tcW w:w="3538" w:type="dxa"/>
          </w:tcPr>
          <w:p w:rsidR="008E71C3" w:rsidRDefault="008E71C3" w:rsidP="008E71C3">
            <w:r>
              <w:t>Erfolgsmeldung erscheint (Änderungen gespeichert).</w:t>
            </w:r>
          </w:p>
        </w:tc>
      </w:tr>
      <w:tr w:rsidR="008E71C3" w:rsidTr="008E71C3">
        <w:tc>
          <w:tcPr>
            <w:tcW w:w="866" w:type="dxa"/>
          </w:tcPr>
          <w:p w:rsidR="008E71C3" w:rsidRDefault="008E71C3" w:rsidP="008E71C3">
            <w:pPr>
              <w:jc w:val="center"/>
              <w:rPr>
                <w:rFonts w:ascii="MetaPro-Medium" w:hAnsi="MetaPro-Medium"/>
              </w:rPr>
            </w:pPr>
            <w:r>
              <w:rPr>
                <w:rFonts w:ascii="MetaPro-Medium" w:hAnsi="MetaPro-Medium"/>
              </w:rPr>
              <w:t>3</w:t>
            </w:r>
          </w:p>
        </w:tc>
        <w:tc>
          <w:tcPr>
            <w:tcW w:w="4658" w:type="dxa"/>
          </w:tcPr>
          <w:p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rsidR="008E71C3" w:rsidRDefault="00932B52" w:rsidP="008E71C3">
            <w:r>
              <w:t xml:space="preserve">Angemeldet mit bearbeitetem Benutzer, Admin-Funktionen </w:t>
            </w:r>
            <w:r w:rsidR="00B35180">
              <w:t>werden angezeigt</w:t>
            </w:r>
            <w:r>
              <w:t>.</w:t>
            </w:r>
          </w:p>
        </w:tc>
      </w:tr>
    </w:tbl>
    <w:p w:rsidR="004E26BB" w:rsidRDefault="004E26BB" w:rsidP="00CA647C"/>
    <w:p w:rsidR="00CA647C" w:rsidRPr="006D3570" w:rsidRDefault="004E26BB" w:rsidP="00CA647C">
      <w:r>
        <w:br w:type="page"/>
      </w:r>
    </w:p>
    <w:p w:rsidR="00C65D0A" w:rsidRDefault="00C65D0A" w:rsidP="00C65D0A">
      <w:pPr>
        <w:pStyle w:val="berschrift3"/>
        <w:rPr>
          <w:lang w:eastAsia="de-CH"/>
        </w:rPr>
      </w:pPr>
      <w:bookmarkStart w:id="88" w:name="_Toc8294111"/>
      <w:r>
        <w:rPr>
          <w:lang w:eastAsia="de-CH"/>
        </w:rPr>
        <w:lastRenderedPageBreak/>
        <w:t>Sicherheitskonzept</w:t>
      </w:r>
      <w:bookmarkEnd w:id="88"/>
    </w:p>
    <w:p w:rsidR="00514FAF" w:rsidRPr="001F73AF" w:rsidRDefault="00514FAF" w:rsidP="00514FAF">
      <w:r w:rsidRPr="001F73AF">
        <w:t>Das Sicherheitskonzept orientiert sich an den</w:t>
      </w:r>
      <w:r>
        <w:t xml:space="preserve"> aktuellsten</w:t>
      </w:r>
      <w:r w:rsidRPr="001F73AF">
        <w:t xml:space="preserve"> «OWASP Top 10 Risiken für Anwendungs</w:t>
      </w:r>
      <w:r>
        <w:t>-</w:t>
      </w:r>
      <w:r w:rsidRPr="001F73AF">
        <w:t>sicherheit</w:t>
      </w:r>
      <w:r w:rsidR="00AB06A7">
        <w:t xml:space="preserve"> 2013</w:t>
      </w:r>
      <w:r w:rsidR="00D51F64">
        <w:t>*</w:t>
      </w:r>
      <w:r w:rsidRPr="001F73AF">
        <w:t>»</w:t>
      </w:r>
      <w:r>
        <w:rPr>
          <w:rStyle w:val="Funotenzeichen"/>
        </w:rPr>
        <w:footnoteReference w:id="11"/>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rsidR="00514FAF" w:rsidRDefault="00514FAF" w:rsidP="00514FAF">
      <w:pPr>
        <w:pStyle w:val="Listenabsatz"/>
        <w:numPr>
          <w:ilvl w:val="0"/>
          <w:numId w:val="16"/>
        </w:numPr>
      </w:pPr>
      <w:r w:rsidRPr="001F73AF">
        <w:t>A1 – Injection</w:t>
      </w:r>
    </w:p>
    <w:p w:rsidR="00514FAF" w:rsidRPr="00C05D4B" w:rsidRDefault="00514FAF" w:rsidP="00514FAF">
      <w:pPr>
        <w:pStyle w:val="Listenabsatz"/>
        <w:rPr>
          <w:i/>
        </w:rPr>
      </w:pPr>
      <w:r w:rsidRPr="00C05D4B">
        <w:rPr>
          <w:i/>
        </w:rPr>
        <w:t>Muss im Back-End verhindert werden, da hier SQL-Abfragen vorgenommen werden.</w:t>
      </w:r>
    </w:p>
    <w:p w:rsidR="00514FAF" w:rsidRDefault="00514FAF" w:rsidP="00514FAF">
      <w:pPr>
        <w:pStyle w:val="Listenabsatz"/>
        <w:numPr>
          <w:ilvl w:val="0"/>
          <w:numId w:val="16"/>
        </w:numPr>
      </w:pPr>
      <w:r w:rsidRPr="001F73AF">
        <w:t>A2 – Fehler in Authentifizierung und Session-Management</w:t>
      </w:r>
    </w:p>
    <w:p w:rsidR="00514FAF" w:rsidRPr="00C05D4B" w:rsidRDefault="00514FAF" w:rsidP="00514FAF">
      <w:pPr>
        <w:pStyle w:val="Listenabsatz"/>
        <w:rPr>
          <w:i/>
        </w:rPr>
      </w:pPr>
      <w:r w:rsidRPr="00C05D4B">
        <w:rPr>
          <w:i/>
        </w:rPr>
        <w:t>Muss im Back-End verhindert werden, da die gesamte Authentifizierung dort stattfindet.</w:t>
      </w:r>
    </w:p>
    <w:p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rsidR="00514FAF" w:rsidRDefault="00514FAF" w:rsidP="00514FAF">
      <w:pPr>
        <w:pStyle w:val="Listenabsatz"/>
        <w:numPr>
          <w:ilvl w:val="0"/>
          <w:numId w:val="16"/>
        </w:numPr>
      </w:pPr>
      <w:r w:rsidRPr="001F73AF">
        <w:t xml:space="preserve">A4 – Unsichere direkte Objektreferenzen: </w:t>
      </w:r>
    </w:p>
    <w:p w:rsidR="00514FAF" w:rsidRPr="00C05D4B" w:rsidRDefault="00514FAF" w:rsidP="00514FAF">
      <w:pPr>
        <w:pStyle w:val="Listenabsatz"/>
        <w:rPr>
          <w:i/>
        </w:rPr>
      </w:pPr>
      <w:r w:rsidRPr="00C05D4B">
        <w:rPr>
          <w:i/>
        </w:rPr>
        <w:t>Muss im Back-End verhindert werden, da hier betroffene Abfragen mit dynamischen Parametern stattfinden würden.</w:t>
      </w:r>
    </w:p>
    <w:p w:rsidR="00514FAF" w:rsidRDefault="00514FAF" w:rsidP="00514FAF">
      <w:pPr>
        <w:pStyle w:val="Listenabsatz"/>
        <w:numPr>
          <w:ilvl w:val="0"/>
          <w:numId w:val="16"/>
        </w:numPr>
      </w:pPr>
      <w:r w:rsidRPr="001F73AF">
        <w:t xml:space="preserve">A5 – Sicherheitsrelevante Fehlkonfiguration </w:t>
      </w:r>
    </w:p>
    <w:p w:rsidR="00514FAF" w:rsidRPr="00C05D4B" w:rsidRDefault="00514FAF" w:rsidP="00514FAF">
      <w:pPr>
        <w:pStyle w:val="Listenabsatz"/>
        <w:rPr>
          <w:i/>
        </w:rPr>
      </w:pPr>
      <w:r w:rsidRPr="00C05D4B">
        <w:rPr>
          <w:i/>
        </w:rPr>
        <w:t>Betrifft die Server-Konfiguration im Back-End.</w:t>
      </w:r>
    </w:p>
    <w:p w:rsidR="00514FAF" w:rsidRDefault="00514FAF" w:rsidP="00514FAF">
      <w:pPr>
        <w:pStyle w:val="Listenabsatz"/>
        <w:numPr>
          <w:ilvl w:val="0"/>
          <w:numId w:val="16"/>
        </w:numPr>
      </w:pPr>
      <w:r w:rsidRPr="001F73AF">
        <w:t>A6 – Verlust der Vertraulichkeit sensibler Daten</w:t>
      </w:r>
    </w:p>
    <w:p w:rsidR="00514FAF" w:rsidRPr="00C05D4B" w:rsidRDefault="00514FAF" w:rsidP="00514FAF">
      <w:pPr>
        <w:pStyle w:val="Listenabsatz"/>
        <w:rPr>
          <w:i/>
        </w:rPr>
      </w:pPr>
      <w:r w:rsidRPr="00C05D4B">
        <w:rPr>
          <w:i/>
        </w:rPr>
        <w:t>Betrifft die Verschlüsselung von sensiblen Daten (Passwörter, Kreditkarten) im Back-End.</w:t>
      </w:r>
    </w:p>
    <w:p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rsidR="00514FAF" w:rsidRDefault="00514FAF" w:rsidP="00514FAF">
      <w:pPr>
        <w:pStyle w:val="Listenabsatz"/>
        <w:numPr>
          <w:ilvl w:val="0"/>
          <w:numId w:val="16"/>
        </w:numPr>
      </w:pPr>
      <w:r w:rsidRPr="00BC21AB">
        <w:rPr>
          <w:rFonts w:ascii="MetaPro-Bold" w:hAnsi="MetaPro-Bold"/>
        </w:rPr>
        <w:t>A8 – Cross-Site-Request-Forgery (CSRF)</w:t>
      </w:r>
    </w:p>
    <w:p w:rsidR="00514FAF" w:rsidRPr="00C05D4B" w:rsidRDefault="00514FAF" w:rsidP="00514FAF">
      <w:pPr>
        <w:pStyle w:val="Listenabsatz"/>
        <w:rPr>
          <w:i/>
        </w:rPr>
      </w:pPr>
      <w:r w:rsidRPr="00C05D4B">
        <w:rPr>
          <w:i/>
        </w:rPr>
        <w:t>Kann Front- und Back-End betreffen, je nachdem wie Tokens geprüft und eingesetzt werden.</w:t>
      </w:r>
    </w:p>
    <w:p w:rsidR="00514FAF" w:rsidRDefault="00514FAF" w:rsidP="00514FAF">
      <w:pPr>
        <w:pStyle w:val="Listenabsatz"/>
        <w:numPr>
          <w:ilvl w:val="0"/>
          <w:numId w:val="16"/>
        </w:numPr>
      </w:pPr>
      <w:r w:rsidRPr="00BC21AB">
        <w:rPr>
          <w:rFonts w:ascii="MetaPro-Bold" w:hAnsi="MetaPro-Bold"/>
        </w:rPr>
        <w:t>A9 – Nutzung von Komponenten mit bekannten Schwachstellen</w:t>
      </w:r>
    </w:p>
    <w:p w:rsidR="00514FAF" w:rsidRPr="00C05D4B" w:rsidRDefault="00514FAF" w:rsidP="00514FAF">
      <w:pPr>
        <w:pStyle w:val="Listenabsatz"/>
        <w:rPr>
          <w:i/>
        </w:rPr>
      </w:pPr>
      <w:r w:rsidRPr="00C05D4B">
        <w:rPr>
          <w:i/>
        </w:rPr>
        <w:t>Betrifft Front- und Back-End.</w:t>
      </w:r>
    </w:p>
    <w:p w:rsidR="00514FAF" w:rsidRDefault="00514FAF" w:rsidP="00514FAF">
      <w:pPr>
        <w:pStyle w:val="Listenabsatz"/>
        <w:numPr>
          <w:ilvl w:val="0"/>
          <w:numId w:val="16"/>
        </w:numPr>
      </w:pPr>
      <w:r w:rsidRPr="00BC21AB">
        <w:rPr>
          <w:rFonts w:ascii="MetaPro-Bold" w:hAnsi="MetaPro-Bold"/>
        </w:rPr>
        <w:t>A10 – Ungeprüfte Um- und Weiterleitungen</w:t>
      </w:r>
    </w:p>
    <w:p w:rsidR="00D51F64" w:rsidRDefault="00514FAF" w:rsidP="00D51F64">
      <w:pPr>
        <w:pStyle w:val="Listenabsatz"/>
        <w:rPr>
          <w:i/>
        </w:rPr>
      </w:pPr>
      <w:r w:rsidRPr="00C05D4B">
        <w:rPr>
          <w:i/>
        </w:rPr>
        <w:t>Betrifft Front- und Back-End.</w:t>
      </w:r>
    </w:p>
    <w:p w:rsidR="00D51F64" w:rsidRDefault="00D51F64" w:rsidP="00D51F64">
      <w:pPr>
        <w:pStyle w:val="Listenabsatz"/>
        <w:rPr>
          <w:i/>
        </w:rPr>
      </w:pPr>
    </w:p>
    <w:p w:rsidR="00A20E4C" w:rsidRDefault="00D51F64" w:rsidP="00CA6314">
      <w:pPr>
        <w:rPr>
          <w:i/>
        </w:rPr>
      </w:pPr>
      <w:r>
        <w:t>* Die OWASP Top 10 von 2013 sind</w:t>
      </w:r>
      <w:r w:rsidRPr="00D51F64">
        <w:t xml:space="preserve"> </w:t>
      </w:r>
      <w:r>
        <w:t>in Bezug auf Pelan inhaltlich gleich relevant wie die neuere Version von 2017, einzig die Reihenfolge der Risiken hat sich geändert.</w:t>
      </w:r>
      <w:r w:rsidR="00CA6314">
        <w:rPr>
          <w:i/>
        </w:rPr>
        <w:br w:type="page"/>
      </w:r>
    </w:p>
    <w:p w:rsidR="0047070B" w:rsidRPr="008D6866" w:rsidRDefault="0047070B" w:rsidP="00CA6314"/>
    <w:p w:rsidR="00514FAF" w:rsidRPr="001F73AF" w:rsidRDefault="00514FAF" w:rsidP="00514FAF">
      <w:pPr>
        <w:pStyle w:val="berschrift4"/>
      </w:pPr>
      <w:r w:rsidRPr="001F73AF">
        <w:t>A3 – Cross-Site-Scripting: Reflected</w:t>
      </w:r>
      <w:r>
        <w:t>/Stored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rsidR="00514FAF" w:rsidRPr="00BC21AB" w:rsidRDefault="00514FAF" w:rsidP="00514FAF">
      <w:pPr>
        <w:pStyle w:val="Untertitel"/>
      </w:pPr>
      <w:r w:rsidRPr="00BC21AB">
        <w:t>Allgemeines Beispiel</w:t>
      </w:r>
    </w:p>
    <w:p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19"/>
        </w:numPr>
      </w:pPr>
      <w:r w:rsidRPr="001F73AF">
        <w:t>Rückgabewerte des Back-Ends vorgängig Überprüfen oder nicht unspezifisch evaluieren.</w:t>
      </w:r>
    </w:p>
    <w:p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rsidR="009D7E95" w:rsidRPr="001F73AF" w:rsidRDefault="009D7E95" w:rsidP="00514FAF"/>
    <w:p w:rsidR="00514FAF" w:rsidRPr="001F73AF" w:rsidRDefault="00514FAF" w:rsidP="00514FAF">
      <w:pPr>
        <w:pStyle w:val="berschrift4"/>
      </w:pPr>
      <w:r w:rsidRPr="001F73AF">
        <w:t>A3 – Cross-Site-Scripting: Dom-Based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unabhängig vom Back-End Variablen eingesetzt werden, welche vom Benutzer bearbeitet werden könnten, besteht die Gefahr von Dom-Based XSS. </w:t>
      </w:r>
    </w:p>
    <w:p w:rsidR="00514FAF" w:rsidRPr="00BC21AB" w:rsidRDefault="00514FAF" w:rsidP="00514FAF">
      <w:pPr>
        <w:pStyle w:val="Untertitel"/>
      </w:pPr>
      <w:r w:rsidRPr="00BC21AB">
        <w:t>Allgemeines Beispiel</w:t>
      </w:r>
    </w:p>
    <w:p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t>n</w:t>
      </w:r>
      <w:r w:rsidRPr="001F73AF">
        <w:t xml:space="preserve"> Variablen und es kommt zu dessen Ausführung.</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0"/>
        </w:numPr>
      </w:pPr>
      <w:r w:rsidRPr="001F73AF">
        <w:t>Auf die Nutzung der URL für Variablen verzichten.</w:t>
      </w:r>
    </w:p>
    <w:p w:rsidR="00514FAF" w:rsidRPr="001F73AF" w:rsidRDefault="00514FAF" w:rsidP="00514FAF">
      <w:pPr>
        <w:pStyle w:val="Listenabsatz"/>
        <w:numPr>
          <w:ilvl w:val="0"/>
          <w:numId w:val="20"/>
        </w:numPr>
      </w:pPr>
      <w:r w:rsidRPr="001F73AF">
        <w:t>Betroffene Werte vorgängig Überprüfen oder nur spezifisch verarbeiten.</w:t>
      </w:r>
    </w:p>
    <w:p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rsidR="0047070B" w:rsidRPr="008C5332" w:rsidRDefault="0047070B" w:rsidP="00514FAF"/>
    <w:p w:rsidR="00514FAF" w:rsidRPr="001F73AF" w:rsidRDefault="00514FAF" w:rsidP="00514FAF">
      <w:pPr>
        <w:pStyle w:val="berschrift4"/>
      </w:pPr>
      <w:r w:rsidRPr="001F73AF">
        <w:t>A7 – Fehlerhafte Autorisierung auf Anwendungsebene</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rsidR="00514FAF" w:rsidRPr="00BC21AB" w:rsidRDefault="00514FAF" w:rsidP="00514FAF">
      <w:pPr>
        <w:pStyle w:val="Untertitel"/>
      </w:pPr>
      <w:r w:rsidRPr="00BC21AB">
        <w:t>Allgemeines Beispiel</w:t>
      </w:r>
    </w:p>
    <w:p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rsidR="00514FAF" w:rsidRPr="001F73AF" w:rsidRDefault="00514FAF" w:rsidP="00514FAF">
      <w:pPr>
        <w:pStyle w:val="Listenabsatz"/>
        <w:numPr>
          <w:ilvl w:val="0"/>
          <w:numId w:val="21"/>
        </w:numPr>
      </w:pPr>
      <w:r w:rsidRPr="001F73AF">
        <w:t>Vor dem Laden einer Seite und Funktionen die Berechtigungen überprüfen.</w:t>
      </w:r>
    </w:p>
    <w:p w:rsidR="00514FAF" w:rsidRPr="00BC21AB" w:rsidRDefault="00514FAF" w:rsidP="00514FAF">
      <w:pPr>
        <w:pStyle w:val="Untertitel"/>
      </w:pPr>
      <w:r w:rsidRPr="00BC21AB">
        <w:t>Überprüfung</w:t>
      </w:r>
    </w:p>
    <w:p w:rsidR="00514FAF" w:rsidRDefault="00514FAF" w:rsidP="00514FAF">
      <w:r w:rsidRPr="001F73AF">
        <w:t xml:space="preserve">Kann ich durch bearbeiten der URL eine Seite ohne entsprechende Berechtigungen aufrufen? Werden meine Anfragen im Back-End überprüft? </w:t>
      </w:r>
    </w:p>
    <w:p w:rsidR="00514FAF" w:rsidRPr="001F73AF" w:rsidRDefault="00514FAF" w:rsidP="00514FAF">
      <w:pPr>
        <w:pStyle w:val="KeinLeerraum"/>
      </w:pPr>
    </w:p>
    <w:p w:rsidR="00514FAF" w:rsidRPr="001F73AF" w:rsidRDefault="00514FAF" w:rsidP="00514FAF">
      <w:pPr>
        <w:pStyle w:val="berschrift4"/>
      </w:pPr>
      <w:r w:rsidRPr="001F73AF">
        <w:t>A8 – Cross-Site-Request-Forgery (CSRF)</w:t>
      </w:r>
    </w:p>
    <w:p w:rsidR="00514FAF" w:rsidRPr="00BC21AB" w:rsidRDefault="00514FAF" w:rsidP="00514FAF">
      <w:pPr>
        <w:pStyle w:val="Untertitel"/>
      </w:pPr>
      <w:r w:rsidRPr="00BC21AB">
        <w:t>Grundlegende Erläuterung</w:t>
      </w:r>
    </w:p>
    <w:p w:rsidR="00514FAF" w:rsidRPr="001F73AF" w:rsidRDefault="00514FAF" w:rsidP="00514FAF">
      <w:r w:rsidRPr="001F73AF">
        <w:t>Wenn die Authentifizierung einer Anfrage an das Back-End mit Daten ausgeführt wird, welche der Browser mit jeder Anfrage automatisch übermittelt, besteht die Gefahr von CSRF.</w:t>
      </w:r>
    </w:p>
    <w:p w:rsidR="00514FAF" w:rsidRPr="00BC21AB" w:rsidRDefault="00514FAF" w:rsidP="00514FAF">
      <w:pPr>
        <w:pStyle w:val="Untertitel"/>
      </w:pPr>
      <w:r w:rsidRPr="00BC21AB">
        <w:t>Allgemeines Beispiel</w:t>
      </w:r>
    </w:p>
    <w:p w:rsidR="00514FAF" w:rsidRPr="001F73AF" w:rsidRDefault="00514FAF" w:rsidP="00514FAF">
      <w:r w:rsidRPr="001F73AF">
        <w:t>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welche vom Opfer aufgerufen wird.</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2"/>
        </w:numPr>
      </w:pPr>
      <w:r w:rsidRPr="001F73AF">
        <w:t>Tokens nicht im Browser sondern in der Anwendung an Anfragen anfügen (Achtung: XSS!).</w:t>
      </w:r>
    </w:p>
    <w:p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rsidR="00514FAF" w:rsidRPr="00BC21AB" w:rsidRDefault="00514FAF" w:rsidP="00514FAF">
      <w:pPr>
        <w:pStyle w:val="Untertitel"/>
      </w:pPr>
      <w:r w:rsidRPr="00BC21AB">
        <w:t>Überprüfung</w:t>
      </w:r>
    </w:p>
    <w:p w:rsidR="00514FAF" w:rsidRPr="001F73AF" w:rsidRDefault="00514FAF" w:rsidP="00514FAF">
      <w:r w:rsidRPr="001F73AF">
        <w:t xml:space="preserve">Kann ich von einer anderen Webseite eine Anfrage erfolgreich an das Back-End senden? </w:t>
      </w:r>
    </w:p>
    <w:p w:rsidR="00514FAF" w:rsidRDefault="00514FAF" w:rsidP="00514FAF">
      <w:r>
        <w:br w:type="page"/>
      </w:r>
    </w:p>
    <w:p w:rsidR="0047070B" w:rsidRDefault="0047070B" w:rsidP="00514FAF">
      <w:pPr>
        <w:rPr>
          <w:rFonts w:ascii="MetaPro-Normal" w:eastAsiaTheme="majorEastAsia" w:hAnsi="MetaPro-Normal" w:cstheme="majorBidi"/>
          <w:iCs/>
          <w:color w:val="003399"/>
        </w:rPr>
      </w:pPr>
    </w:p>
    <w:p w:rsidR="00514FAF" w:rsidRPr="001F73AF" w:rsidRDefault="00514FAF" w:rsidP="00514FAF">
      <w:pPr>
        <w:pStyle w:val="berschrift4"/>
      </w:pPr>
      <w:r w:rsidRPr="001F73AF">
        <w:t>A9 – Nutzung von Komponenten mit bekannten Schwachstellen</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rsidR="00514FAF" w:rsidRPr="00BC21AB" w:rsidRDefault="00514FAF" w:rsidP="00514FAF">
      <w:pPr>
        <w:pStyle w:val="Untertitel"/>
      </w:pPr>
      <w:r w:rsidRPr="00BC21AB">
        <w:t>Überprüfung</w:t>
      </w:r>
    </w:p>
    <w:p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rsidR="00514FAF" w:rsidRPr="001F73AF" w:rsidRDefault="00514FAF" w:rsidP="00514FAF"/>
    <w:p w:rsidR="00514FAF" w:rsidRPr="001F73AF" w:rsidRDefault="00514FAF" w:rsidP="00514FAF">
      <w:pPr>
        <w:pStyle w:val="berschrift4"/>
      </w:pPr>
      <w:r w:rsidRPr="001F73AF">
        <w:t>A10 – Ungeprüfte Um- und Weiterleitungen</w:t>
      </w:r>
    </w:p>
    <w:p w:rsidR="00514FAF" w:rsidRPr="00BC21AB" w:rsidRDefault="00514FAF" w:rsidP="00514FAF">
      <w:pPr>
        <w:pStyle w:val="Untertitel"/>
      </w:pPr>
      <w:r w:rsidRPr="00BC21AB">
        <w:t>Grundlegende Erläuterung</w:t>
      </w:r>
    </w:p>
    <w:p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rsidR="00514FAF" w:rsidRPr="00BC21AB" w:rsidRDefault="00514FAF" w:rsidP="00514FAF">
      <w:pPr>
        <w:pStyle w:val="Untertitel"/>
      </w:pPr>
      <w:r w:rsidRPr="00BC21AB">
        <w:t>Allgemeines Beispiel</w:t>
      </w:r>
    </w:p>
    <w:p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4"/>
        </w:numPr>
      </w:pPr>
      <w:r w:rsidRPr="001F73AF">
        <w:t>Grundsätzlich solche Weiterleitungen vermeiden.</w:t>
      </w:r>
    </w:p>
    <w:p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rsidR="00514FAF" w:rsidRPr="00BC21AB" w:rsidRDefault="00514FAF" w:rsidP="00514FAF">
      <w:pPr>
        <w:pStyle w:val="Untertitel"/>
      </w:pPr>
      <w:r w:rsidRPr="00BC21AB">
        <w:t>Überprüfung</w:t>
      </w:r>
    </w:p>
    <w:p w:rsidR="00C65D0A" w:rsidRDefault="00514FAF" w:rsidP="00C65D0A">
      <w:r w:rsidRPr="001F73AF">
        <w:t>Falls solche Weiterleitungen existieren, ist die Ziel-Webseite verifiziert/frei von schädlichem Code?</w:t>
      </w:r>
    </w:p>
    <w:p w:rsidR="009D7E95" w:rsidRDefault="009D7E95" w:rsidP="00C65D0A">
      <w:r>
        <w:br w:type="page"/>
      </w:r>
    </w:p>
    <w:p w:rsidR="00C65D0A" w:rsidRDefault="00C65D0A" w:rsidP="00C65D0A">
      <w:pPr>
        <w:pStyle w:val="berschrift1"/>
        <w:rPr>
          <w:lang w:eastAsia="de-CH"/>
        </w:rPr>
      </w:pPr>
      <w:bookmarkStart w:id="89" w:name="_Toc8294112"/>
      <w:r>
        <w:rPr>
          <w:lang w:eastAsia="de-CH"/>
        </w:rPr>
        <w:lastRenderedPageBreak/>
        <w:t>Realisierung</w:t>
      </w:r>
      <w:bookmarkEnd w:id="89"/>
    </w:p>
    <w:p w:rsidR="004E3291" w:rsidRDefault="00C65D0A" w:rsidP="00C65D0A">
      <w:pPr>
        <w:pStyle w:val="berschrift2"/>
        <w:rPr>
          <w:lang w:eastAsia="de-CH"/>
        </w:rPr>
      </w:pPr>
      <w:bookmarkStart w:id="90" w:name="_Toc8294113"/>
      <w:r>
        <w:rPr>
          <w:lang w:eastAsia="de-CH"/>
        </w:rPr>
        <w:t>Grundlegende Konfiguration</w:t>
      </w:r>
      <w:bookmarkEnd w:id="90"/>
    </w:p>
    <w:p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rsidR="007B0F0C" w:rsidRDefault="00A84BF9" w:rsidP="007B0F0C">
      <w:pPr>
        <w:keepNext/>
        <w:jc w:val="center"/>
      </w:pPr>
      <w:r>
        <w:rPr>
          <w:noProof/>
        </w:rPr>
        <w:drawing>
          <wp:inline distT="0" distB="0" distL="0" distR="0">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rsidR="00A84BF9" w:rsidRDefault="007B0F0C" w:rsidP="00246B5C">
      <w:pPr>
        <w:pStyle w:val="Beschriftung"/>
        <w:jc w:val="center"/>
        <w:rPr>
          <w:lang w:eastAsia="de-CH"/>
        </w:rPr>
      </w:pPr>
      <w:bookmarkStart w:id="91" w:name="_Toc82939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13</w:t>
      </w:r>
      <w:r w:rsidR="001A30F2">
        <w:rPr>
          <w:noProof/>
        </w:rPr>
        <w:fldChar w:fldCharType="end"/>
      </w:r>
      <w:r>
        <w:t xml:space="preserve"> - Abhängigkeiten in Relation</w:t>
      </w:r>
      <w:bookmarkEnd w:id="91"/>
      <w:r w:rsidR="00A84BF9">
        <w:rPr>
          <w:lang w:eastAsia="de-CH"/>
        </w:rPr>
        <w:br w:type="page"/>
      </w:r>
    </w:p>
    <w:p w:rsidR="00DE4BFB" w:rsidRPr="00DE4BFB" w:rsidRDefault="00DE4BFB" w:rsidP="00DE4BFB">
      <w:pPr>
        <w:rPr>
          <w:lang w:eastAsia="de-CH"/>
        </w:rPr>
      </w:pPr>
    </w:p>
    <w:p w:rsidR="00C65D0A" w:rsidRDefault="00AF6881" w:rsidP="00C65D0A">
      <w:pPr>
        <w:pStyle w:val="berschrift3"/>
        <w:rPr>
          <w:lang w:eastAsia="de-CH"/>
        </w:rPr>
      </w:pPr>
      <w:bookmarkStart w:id="92" w:name="_Toc8294114"/>
      <w:r>
        <w:rPr>
          <w:lang w:eastAsia="de-CH"/>
        </w:rPr>
        <w:t>Ansichten / Routes</w:t>
      </w:r>
      <w:bookmarkEnd w:id="92"/>
    </w:p>
    <w:p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rsidR="00AF6881" w:rsidRPr="00AF6881" w:rsidRDefault="00AF6881" w:rsidP="00AF6881">
      <w:r w:rsidRPr="00AF6881">
        <w:t>Für die grundlegende Konfigurierung wurden auch gleich alle Routen definiert, welche später benötigt und implementiert worden sind.</w:t>
      </w:r>
    </w:p>
    <w:p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p>
    <w:p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rsidR="00AF6881" w:rsidRP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rsidR="00DE4BFB" w:rsidRPr="00AF6881" w:rsidRDefault="00DE4BFB" w:rsidP="00AF6881"/>
    <w:p w:rsidR="003F1633" w:rsidRDefault="00A210B9" w:rsidP="003F1633">
      <w:pPr>
        <w:keepNext/>
        <w:jc w:val="center"/>
      </w:pPr>
      <w:r>
        <w:rPr>
          <w:noProof/>
          <w:lang w:eastAsia="de-CH"/>
        </w:rPr>
        <w:drawing>
          <wp:inline distT="0" distB="0" distL="0" distR="0">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rsidR="00C65D0A" w:rsidRDefault="003F1633" w:rsidP="003F1633">
      <w:pPr>
        <w:pStyle w:val="Beschriftung"/>
        <w:jc w:val="center"/>
        <w:rPr>
          <w:lang w:eastAsia="de-CH"/>
        </w:rPr>
      </w:pPr>
      <w:bookmarkStart w:id="93" w:name="_Toc82939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14</w:t>
      </w:r>
      <w:r w:rsidR="001A30F2">
        <w:rPr>
          <w:noProof/>
        </w:rPr>
        <w:fldChar w:fldCharType="end"/>
      </w:r>
      <w:r>
        <w:t xml:space="preserve"> - Codebeispiel: Registrieren einer Route/Ansicht</w:t>
      </w:r>
      <w:bookmarkEnd w:id="93"/>
    </w:p>
    <w:p w:rsidR="00783D18" w:rsidRDefault="00783D18" w:rsidP="00783D18">
      <w:pPr>
        <w:rPr>
          <w:lang w:eastAsia="de-CH"/>
        </w:rPr>
      </w:pPr>
      <w:r>
        <w:rPr>
          <w:lang w:eastAsia="de-CH"/>
        </w:rPr>
        <w:br w:type="page"/>
      </w:r>
    </w:p>
    <w:p w:rsidR="00655738" w:rsidRDefault="00655738" w:rsidP="00783D18">
      <w:pPr>
        <w:rPr>
          <w:lang w:eastAsia="de-CH"/>
        </w:rPr>
      </w:pPr>
    </w:p>
    <w:p w:rsidR="00A210B9" w:rsidRDefault="00FA3186" w:rsidP="00FA3186">
      <w:pPr>
        <w:pStyle w:val="berschrift3"/>
        <w:rPr>
          <w:lang w:eastAsia="de-CH"/>
        </w:rPr>
      </w:pPr>
      <w:bookmarkStart w:id="94" w:name="_Toc8294115"/>
      <w:r>
        <w:rPr>
          <w:lang w:eastAsia="de-CH"/>
        </w:rPr>
        <w:t>Mehrsprachigkeit</w:t>
      </w:r>
      <w:bookmarkEnd w:id="94"/>
    </w:p>
    <w:p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rsidR="005A1551" w:rsidRDefault="005D713B" w:rsidP="005A1551">
      <w:pPr>
        <w:keepNext/>
        <w:jc w:val="center"/>
      </w:pPr>
      <w:r>
        <w:rPr>
          <w:noProof/>
        </w:rPr>
        <w:drawing>
          <wp:inline distT="0" distB="0" distL="0" distR="0" wp14:anchorId="2352C26F" wp14:editId="38F9E7ED">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rsidR="00655738" w:rsidRDefault="005A1551" w:rsidP="005A1551">
      <w:pPr>
        <w:pStyle w:val="Beschriftung"/>
        <w:jc w:val="center"/>
      </w:pPr>
      <w:bookmarkStart w:id="95" w:name="_Toc829393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15</w:t>
      </w:r>
      <w:r w:rsidR="001A30F2">
        <w:rPr>
          <w:noProof/>
        </w:rPr>
        <w:fldChar w:fldCharType="end"/>
      </w:r>
      <w:r>
        <w:t xml:space="preserve"> - Codebeispiel: </w:t>
      </w:r>
      <w:r>
        <w:rPr>
          <w:noProof/>
        </w:rPr>
        <w:t xml:space="preserve"> i18n Übersetzungen</w:t>
      </w:r>
      <w:bookmarkEnd w:id="95"/>
    </w:p>
    <w:p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rsidR="00655738" w:rsidRPr="00FA3186" w:rsidRDefault="00655738" w:rsidP="00FA3186"/>
    <w:p w:rsidR="005A1551" w:rsidRDefault="00783D18" w:rsidP="005A1551">
      <w:pPr>
        <w:keepNext/>
      </w:pPr>
      <w:r>
        <w:rPr>
          <w:noProof/>
          <w:lang w:eastAsia="de-CH"/>
        </w:rPr>
        <w:drawing>
          <wp:inline distT="0" distB="0" distL="0" distR="0">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rsidR="00C65D0A" w:rsidRDefault="005A1551" w:rsidP="005A1551">
      <w:pPr>
        <w:pStyle w:val="Beschriftung"/>
        <w:jc w:val="right"/>
        <w:rPr>
          <w:lang w:eastAsia="de-CH"/>
        </w:rPr>
      </w:pPr>
      <w:bookmarkStart w:id="96" w:name="_Toc82939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6"/>
    </w:p>
    <w:p w:rsidR="00302514" w:rsidRDefault="002B10D4" w:rsidP="00C65D0A">
      <w:pPr>
        <w:rPr>
          <w:lang w:eastAsia="de-CH"/>
        </w:rPr>
      </w:pPr>
      <w:r>
        <w:rPr>
          <w:lang w:eastAsia="de-CH"/>
        </w:rPr>
        <w:br w:type="page"/>
      </w:r>
    </w:p>
    <w:p w:rsidR="00C65D0A" w:rsidRDefault="00FA3186" w:rsidP="00C65D0A">
      <w:pPr>
        <w:pStyle w:val="berschrift3"/>
        <w:rPr>
          <w:lang w:eastAsia="de-CH"/>
        </w:rPr>
      </w:pPr>
      <w:bookmarkStart w:id="97" w:name="_Toc8294116"/>
      <w:r>
        <w:rPr>
          <w:lang w:eastAsia="de-CH"/>
        </w:rPr>
        <w:lastRenderedPageBreak/>
        <w:t>Authentifizierung</w:t>
      </w:r>
      <w:bookmarkEnd w:id="97"/>
    </w:p>
    <w:p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rsidR="00D36B35" w:rsidRDefault="00220689" w:rsidP="00D36B35">
      <w:pPr>
        <w:keepNext/>
      </w:pPr>
      <w:r>
        <w:rPr>
          <w:noProof/>
        </w:rPr>
        <w:drawing>
          <wp:inline distT="0" distB="0" distL="0" distR="0">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rsidR="00220689" w:rsidRDefault="00D36B35" w:rsidP="00D36B35">
      <w:pPr>
        <w:pStyle w:val="Beschriftung"/>
        <w:jc w:val="right"/>
        <w:rPr>
          <w:lang w:eastAsia="de-CH"/>
        </w:rPr>
      </w:pPr>
      <w:bookmarkStart w:id="98" w:name="_Toc82939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17</w:t>
      </w:r>
      <w:r w:rsidR="001A30F2">
        <w:rPr>
          <w:noProof/>
        </w:rPr>
        <w:fldChar w:fldCharType="end"/>
      </w:r>
      <w:r>
        <w:t xml:space="preserve"> - Sequenzdiagramm zur Authentifizierung</w:t>
      </w:r>
      <w:bookmarkEnd w:id="98"/>
    </w:p>
    <w:p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rsidR="00187676" w:rsidRDefault="00187676">
      <w:r>
        <w:br w:type="page"/>
      </w:r>
    </w:p>
    <w:p w:rsidR="00FA3186" w:rsidRPr="00FA3186" w:rsidRDefault="00FA3186" w:rsidP="00FA3186"/>
    <w:p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rsidR="00187676" w:rsidRPr="00187676" w:rsidRDefault="00187676" w:rsidP="00187676">
      <w:pPr>
        <w:ind w:left="720"/>
        <w:contextualSpacing/>
      </w:pPr>
      <w:r w:rsidRPr="00187676">
        <w:t xml:space="preserve">Wenn nötig und nicht vorhanden weiter zu Schritt 2, ansonsten direkt zu Schritt 3. </w:t>
      </w:r>
    </w:p>
    <w:p w:rsidR="007C660F" w:rsidRDefault="004A6F1E" w:rsidP="007C660F">
      <w:pPr>
        <w:keepNext/>
        <w:jc w:val="center"/>
      </w:pPr>
      <w:r>
        <w:rPr>
          <w:noProof/>
        </w:rPr>
        <w:drawing>
          <wp:inline distT="0" distB="0" distL="0" distR="0">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99" w:name="_Toc82939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18</w:t>
      </w:r>
      <w:r w:rsidR="001A30F2">
        <w:rPr>
          <w:noProof/>
        </w:rPr>
        <w:fldChar w:fldCharType="end"/>
      </w:r>
      <w:r>
        <w:t xml:space="preserve"> - </w:t>
      </w:r>
      <w:r w:rsidRPr="00B604CB">
        <w:t xml:space="preserve">Codebeispiel: </w:t>
      </w:r>
      <w:r>
        <w:t>Authentifizierung Schritt 1</w:t>
      </w:r>
      <w:bookmarkEnd w:id="99"/>
    </w:p>
    <w:p w:rsidR="004A6F1E" w:rsidRDefault="004A6F1E" w:rsidP="00187676">
      <w:pPr>
        <w:rPr>
          <w:lang w:eastAsia="de-CH"/>
        </w:rPr>
      </w:pPr>
    </w:p>
    <w:p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rsidR="00187676" w:rsidRDefault="00187676" w:rsidP="00187676">
      <w:pPr>
        <w:pStyle w:val="Listenabsatz"/>
      </w:pPr>
      <w:r>
        <w:t>Wenn erfolgreich Login-Prozess durchführen und «True» antworten, ansonsten Fehlermeldung und «False» zurückgeben. True/False-Werte anschliessend in Schritt 1 verarbeiten.</w:t>
      </w:r>
    </w:p>
    <w:p w:rsidR="007C660F" w:rsidRDefault="004A6F1E" w:rsidP="007C660F">
      <w:pPr>
        <w:keepNext/>
        <w:jc w:val="center"/>
      </w:pPr>
      <w:r>
        <w:rPr>
          <w:noProof/>
        </w:rPr>
        <w:drawing>
          <wp:inline distT="0" distB="0" distL="0" distR="0">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100" w:name="_Toc82939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19</w:t>
      </w:r>
      <w:r w:rsidR="001A30F2">
        <w:rPr>
          <w:noProof/>
        </w:rPr>
        <w:fldChar w:fldCharType="end"/>
      </w:r>
      <w:r>
        <w:t xml:space="preserve"> - </w:t>
      </w:r>
      <w:r w:rsidRPr="009F4265">
        <w:t xml:space="preserve">Codebeispiel: Authentifizierung Schritt </w:t>
      </w:r>
      <w:r>
        <w:t>2</w:t>
      </w:r>
      <w:bookmarkEnd w:id="100"/>
    </w:p>
    <w:p w:rsidR="00187676" w:rsidRDefault="00187676" w:rsidP="00187676">
      <w:pPr>
        <w:rPr>
          <w:lang w:eastAsia="de-CH"/>
        </w:rPr>
      </w:pPr>
    </w:p>
    <w:p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rsidR="00187676" w:rsidRDefault="00187676" w:rsidP="00187676">
      <w:pPr>
        <w:pStyle w:val="Listenabsatz"/>
      </w:pPr>
      <w:r>
        <w:t>Rolle prüfen und je nach Ansicht «True» oder «False» zurückgeben, was wiederum in Schritt 1 verarbeitet wird. Anschliessend Token an API-Anfragen binden.</w:t>
      </w:r>
    </w:p>
    <w:p w:rsidR="007C660F" w:rsidRDefault="004A6F1E" w:rsidP="007C660F">
      <w:pPr>
        <w:keepNext/>
      </w:pPr>
      <w:r>
        <w:rPr>
          <w:noProof/>
        </w:rPr>
        <w:drawing>
          <wp:inline distT="0" distB="0" distL="0" distR="0">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101" w:name="_Toc82939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20</w:t>
      </w:r>
      <w:r w:rsidR="001A30F2">
        <w:rPr>
          <w:noProof/>
        </w:rPr>
        <w:fldChar w:fldCharType="end"/>
      </w:r>
      <w:r>
        <w:t xml:space="preserve"> - </w:t>
      </w:r>
      <w:r w:rsidRPr="0055041E">
        <w:t xml:space="preserve">Codebeispiel: Authentifizierung Schritt </w:t>
      </w:r>
      <w:r>
        <w:t>3</w:t>
      </w:r>
      <w:bookmarkEnd w:id="101"/>
    </w:p>
    <w:p w:rsidR="00187676" w:rsidRDefault="00187676" w:rsidP="00187676">
      <w:r>
        <w:br w:type="page"/>
      </w:r>
    </w:p>
    <w:p w:rsidR="00C65D0A" w:rsidRDefault="00C65D0A" w:rsidP="00C65D0A">
      <w:pPr>
        <w:rPr>
          <w:lang w:eastAsia="de-CH"/>
        </w:rPr>
      </w:pPr>
    </w:p>
    <w:p w:rsidR="00C65D0A" w:rsidRDefault="00C65D0A" w:rsidP="00C65D0A">
      <w:pPr>
        <w:pStyle w:val="berschrift2"/>
        <w:rPr>
          <w:lang w:eastAsia="de-CH"/>
        </w:rPr>
      </w:pPr>
      <w:bookmarkStart w:id="102" w:name="_Toc8294117"/>
      <w:r>
        <w:rPr>
          <w:lang w:eastAsia="de-CH"/>
        </w:rPr>
        <w:t>Umsetzung Design</w:t>
      </w:r>
      <w:bookmarkEnd w:id="102"/>
    </w:p>
    <w:p w:rsidR="000B59BF" w:rsidRDefault="00C70C04" w:rsidP="000B59BF">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rsidR="004B30EA" w:rsidRDefault="00403AF5" w:rsidP="004B30EA">
      <w:r>
        <w:rPr>
          <w:noProof/>
        </w:rPr>
        <mc:AlternateContent>
          <mc:Choice Requires="wps">
            <w:drawing>
              <wp:anchor distT="0" distB="0" distL="114300" distR="114300" simplePos="0" relativeHeight="251663360" behindDoc="1" locked="0" layoutInCell="1" allowOverlap="1" wp14:anchorId="4A582286" wp14:editId="3231485F">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rsidR="007B4302" w:rsidRPr="00163081" w:rsidRDefault="007B4302" w:rsidP="00403AF5">
                            <w:pPr>
                              <w:pStyle w:val="Beschriftung"/>
                              <w:rPr>
                                <w:noProof/>
                              </w:rPr>
                            </w:pPr>
                            <w:bookmarkStart w:id="103" w:name="_Toc829394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582286"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rsidR="007B4302" w:rsidRPr="00163081" w:rsidRDefault="007B4302" w:rsidP="00403AF5">
                      <w:pPr>
                        <w:pStyle w:val="Beschriftung"/>
                        <w:rPr>
                          <w:noProof/>
                        </w:rPr>
                      </w:pPr>
                      <w:bookmarkStart w:id="104" w:name="_Toc829394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4"/>
                    </w:p>
                  </w:txbxContent>
                </v:textbox>
                <w10:wrap type="tight"/>
              </v:shape>
            </w:pict>
          </mc:Fallback>
        </mc:AlternateContent>
      </w:r>
      <w:r w:rsidR="004B30EA" w:rsidRPr="004B30EA">
        <w:t>Bei der Einbindung von Vuetify in die Vue-Instanz können zahlreiche Parameter angepasst werden. Hier wurde deshalb die zu verwendende Farbpalette an die Firmenstandards angepasst, wodurch sie später über die gesamte Anwendung eingesetzt werden konnte. Zusätzlich wurden globale CSS-Anpassungen vorgenommen, welche die Schriftarten importieren und die Schriftgrössen für unterschiedliche Elemente wie beispielsweise Titel, Überschrift und Text festlegten.</w:t>
      </w:r>
    </w:p>
    <w:p w:rsidR="00DB1EF7" w:rsidRDefault="00DB1EF7" w:rsidP="004B30EA"/>
    <w:p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rsidR="00A56D21" w:rsidRDefault="00DB1EF7" w:rsidP="00A56D21">
      <w:pPr>
        <w:keepNext/>
        <w:jc w:val="center"/>
      </w:pPr>
      <w:r>
        <w:rPr>
          <w:noProof/>
        </w:rPr>
        <w:drawing>
          <wp:inline distT="0" distB="0" distL="0" distR="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p>
    <w:p w:rsidR="004B30EA" w:rsidRDefault="00A56D21" w:rsidP="00A56D21">
      <w:pPr>
        <w:pStyle w:val="Beschriftung"/>
        <w:jc w:val="center"/>
        <w:rPr>
          <w:lang w:eastAsia="de-CH"/>
        </w:rPr>
      </w:pPr>
      <w:bookmarkStart w:id="105" w:name="_Toc829394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22</w:t>
      </w:r>
      <w:r w:rsidR="001A30F2">
        <w:rPr>
          <w:noProof/>
        </w:rPr>
        <w:fldChar w:fldCharType="end"/>
      </w:r>
      <w:r>
        <w:t xml:space="preserve"> - Design-Struktur der Anwendung</w:t>
      </w:r>
      <w:bookmarkEnd w:id="105"/>
      <w:r w:rsidR="00B530D9">
        <w:rPr>
          <w:lang w:eastAsia="de-CH"/>
        </w:rPr>
        <w:br w:type="page"/>
      </w:r>
    </w:p>
    <w:p w:rsidR="002E1842" w:rsidRPr="002E1842" w:rsidRDefault="002E1842" w:rsidP="002E1842">
      <w:pPr>
        <w:rPr>
          <w:lang w:eastAsia="de-CH"/>
        </w:rPr>
      </w:pPr>
    </w:p>
    <w:p w:rsidR="00C65D0A" w:rsidRDefault="00C65D0A" w:rsidP="00C65D0A">
      <w:pPr>
        <w:pStyle w:val="berschrift2"/>
        <w:rPr>
          <w:lang w:eastAsia="de-CH"/>
        </w:rPr>
      </w:pPr>
      <w:bookmarkStart w:id="106" w:name="_Toc8294118"/>
      <w:r>
        <w:rPr>
          <w:lang w:eastAsia="de-CH"/>
        </w:rPr>
        <w:t>Umsetzung der Ansichten</w:t>
      </w:r>
      <w:bookmarkEnd w:id="106"/>
    </w:p>
    <w:p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wobei das Verständnis des Lesers zum Gesamtsystem in Fokus liegt.</w:t>
      </w:r>
    </w:p>
    <w:p w:rsidR="002E1842" w:rsidRDefault="002E1842" w:rsidP="00C65D0A"/>
    <w:p w:rsidR="00C65D0A" w:rsidRDefault="00C65D0A" w:rsidP="00C65D0A">
      <w:pPr>
        <w:pStyle w:val="berschrift3"/>
        <w:rPr>
          <w:lang w:eastAsia="de-CH"/>
        </w:rPr>
      </w:pPr>
      <w:bookmarkStart w:id="107" w:name="_Toc8294119"/>
      <w:r>
        <w:rPr>
          <w:lang w:eastAsia="de-CH"/>
        </w:rPr>
        <w:t>Support</w:t>
      </w:r>
      <w:bookmarkEnd w:id="107"/>
    </w:p>
    <w:p w:rsidR="00C65D0A" w:rsidRDefault="002F731C" w:rsidP="00C65D0A">
      <w:r w:rsidRPr="001F73AF">
        <w:t>Die unkompliziertesten Ansichten sind das Dashboard und die Support-Seite.</w:t>
      </w:r>
      <w:r>
        <w:t xml:space="preserve"> Hier befinden sich keine 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rsidR="002E1842" w:rsidRDefault="00FD02F9" w:rsidP="002E1842">
      <w:pPr>
        <w:keepNext/>
      </w:pPr>
      <w:r>
        <w:rPr>
          <w:noProof/>
        </w:rPr>
        <w:drawing>
          <wp:inline distT="0" distB="0" distL="0" distR="0">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rsidR="002E1842" w:rsidRDefault="002E1842" w:rsidP="002E1842">
      <w:pPr>
        <w:pStyle w:val="Beschriftung"/>
        <w:jc w:val="right"/>
        <w:rPr>
          <w:lang w:eastAsia="de-CH"/>
        </w:rPr>
      </w:pPr>
      <w:bookmarkStart w:id="108" w:name="_Toc82939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23</w:t>
      </w:r>
      <w:r w:rsidR="001A30F2">
        <w:rPr>
          <w:noProof/>
        </w:rPr>
        <w:fldChar w:fldCharType="end"/>
      </w:r>
      <w:r>
        <w:t xml:space="preserve"> - Support-Ansicht mit Kontaktinformationen</w:t>
      </w:r>
      <w:bookmarkEnd w:id="108"/>
    </w:p>
    <w:p w:rsidR="00382C42" w:rsidRDefault="00382C42" w:rsidP="00C65D0A">
      <w:r>
        <w:rPr>
          <w:lang w:eastAsia="de-CH"/>
        </w:rPr>
        <w:br w:type="page"/>
      </w:r>
    </w:p>
    <w:p w:rsidR="00C65D0A" w:rsidRDefault="00C65D0A" w:rsidP="00C65D0A">
      <w:pPr>
        <w:pStyle w:val="berschrift3"/>
        <w:rPr>
          <w:lang w:eastAsia="de-CH"/>
        </w:rPr>
      </w:pPr>
      <w:bookmarkStart w:id="109" w:name="_Toc8294120"/>
      <w:r>
        <w:rPr>
          <w:lang w:eastAsia="de-CH"/>
        </w:rPr>
        <w:lastRenderedPageBreak/>
        <w:t>Dashboard</w:t>
      </w:r>
      <w:bookmarkEnd w:id="109"/>
    </w:p>
    <w:p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rsidR="006F0DD0" w:rsidRDefault="006F0DD0" w:rsidP="002F731C"/>
    <w:p w:rsidR="00A506F0" w:rsidRDefault="00D4216C" w:rsidP="00A506F0">
      <w:pPr>
        <w:keepNext/>
        <w:jc w:val="center"/>
      </w:pPr>
      <w:r>
        <w:rPr>
          <w:noProof/>
        </w:rPr>
        <w:drawing>
          <wp:inline distT="0" distB="0" distL="0" distR="0">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rsidR="00C65D0A" w:rsidRDefault="00A506F0" w:rsidP="00A506F0">
      <w:pPr>
        <w:pStyle w:val="Beschriftung"/>
        <w:jc w:val="center"/>
        <w:rPr>
          <w:lang w:eastAsia="de-CH"/>
        </w:rPr>
      </w:pPr>
      <w:bookmarkStart w:id="110" w:name="_Toc82939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24</w:t>
      </w:r>
      <w:r w:rsidR="001A30F2">
        <w:rPr>
          <w:noProof/>
        </w:rPr>
        <w:fldChar w:fldCharType="end"/>
      </w:r>
      <w:r>
        <w:t xml:space="preserve"> - Dashboard-Ansicht</w:t>
      </w:r>
      <w:bookmarkEnd w:id="110"/>
    </w:p>
    <w:p w:rsidR="006F0DD0" w:rsidRDefault="006F0DD0" w:rsidP="00D4216C">
      <w:pPr>
        <w:jc w:val="center"/>
        <w:rPr>
          <w:lang w:eastAsia="de-CH"/>
        </w:rPr>
      </w:pPr>
    </w:p>
    <w:p w:rsidR="002F731C" w:rsidRDefault="002F731C" w:rsidP="002F731C">
      <w:r>
        <w:t>Um die Informationen für das Dashboard zu erhalten sind mehrere Anfragen an die API nötig, da noch kein Endpunkt für das Abrufen durch eine einzige Anfrage existiert. Es entstanden 2 Anfragen für die Notizen und Einsätze, wobei zu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rsidR="006F0DD0" w:rsidRDefault="006F0DD0" w:rsidP="002F731C"/>
    <w:p w:rsidR="00A506F0" w:rsidRDefault="009B2066" w:rsidP="00A506F0">
      <w:pPr>
        <w:keepNext/>
        <w:jc w:val="center"/>
      </w:pPr>
      <w:r>
        <w:rPr>
          <w:noProof/>
        </w:rPr>
        <w:drawing>
          <wp:inline distT="0" distB="0" distL="0" distR="0">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rsidR="006F0DD0" w:rsidRDefault="00A506F0" w:rsidP="00A506F0">
      <w:pPr>
        <w:pStyle w:val="Beschriftung"/>
        <w:jc w:val="center"/>
        <w:rPr>
          <w:lang w:eastAsia="de-CH"/>
        </w:rPr>
      </w:pPr>
      <w:bookmarkStart w:id="111" w:name="_Toc82939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25</w:t>
      </w:r>
      <w:r w:rsidR="001A30F2">
        <w:rPr>
          <w:noProof/>
        </w:rPr>
        <w:fldChar w:fldCharType="end"/>
      </w:r>
      <w:r>
        <w:t xml:space="preserve"> - </w:t>
      </w:r>
      <w:r w:rsidRPr="00A51B87">
        <w:t>Codebeispiel</w:t>
      </w:r>
      <w:r>
        <w:t>: Abrufen von Schichten und Tageszeiten</w:t>
      </w:r>
      <w:bookmarkEnd w:id="111"/>
      <w:r w:rsidR="006F0DD0">
        <w:rPr>
          <w:lang w:eastAsia="de-CH"/>
        </w:rPr>
        <w:br w:type="page"/>
      </w:r>
    </w:p>
    <w:p w:rsidR="006F0DD0" w:rsidRDefault="006F0DD0" w:rsidP="006F0DD0">
      <w:pPr>
        <w:jc w:val="center"/>
        <w:rPr>
          <w:lang w:eastAsia="de-CH"/>
        </w:rPr>
      </w:pPr>
    </w:p>
    <w:p w:rsidR="003A5177" w:rsidRDefault="00382C42" w:rsidP="00382C42">
      <w:r>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rsidR="00917AAB" w:rsidRDefault="00FD02F9" w:rsidP="00917AAB">
      <w:pPr>
        <w:keepNext/>
        <w:jc w:val="center"/>
      </w:pPr>
      <w:r>
        <w:rPr>
          <w:noProof/>
        </w:rPr>
        <w:drawing>
          <wp:inline distT="0" distB="0" distL="0" distR="0">
            <wp:extent cx="2913797" cy="86650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3791" cy="881371"/>
                    </a:xfrm>
                    <a:prstGeom prst="rect">
                      <a:avLst/>
                    </a:prstGeom>
                    <a:noFill/>
                    <a:ln>
                      <a:noFill/>
                    </a:ln>
                  </pic:spPr>
                </pic:pic>
              </a:graphicData>
            </a:graphic>
          </wp:inline>
        </w:drawing>
      </w:r>
    </w:p>
    <w:p w:rsidR="003A5177" w:rsidRDefault="00917AAB" w:rsidP="00917AAB">
      <w:pPr>
        <w:pStyle w:val="Beschriftung"/>
        <w:jc w:val="center"/>
      </w:pPr>
      <w:bookmarkStart w:id="112" w:name="_Toc82939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26</w:t>
      </w:r>
      <w:r w:rsidR="001A30F2">
        <w:rPr>
          <w:noProof/>
        </w:rPr>
        <w:fldChar w:fldCharType="end"/>
      </w:r>
      <w:r>
        <w:t xml:space="preserve"> - Performance-Test durch Lighthouse-Audit</w:t>
      </w:r>
      <w:bookmarkEnd w:id="112"/>
    </w:p>
    <w:p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rsidR="00C65D0A" w:rsidRDefault="00C65D0A" w:rsidP="00C65D0A">
      <w:pPr>
        <w:pStyle w:val="berschrift3"/>
        <w:rPr>
          <w:lang w:eastAsia="de-CH"/>
        </w:rPr>
      </w:pPr>
      <w:bookmarkStart w:id="113" w:name="_Toc8294121"/>
      <w:r>
        <w:rPr>
          <w:lang w:eastAsia="de-CH"/>
        </w:rPr>
        <w:t>Einstellungen</w:t>
      </w:r>
      <w:bookmarkEnd w:id="113"/>
    </w:p>
    <w:p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rsidR="00917AAB" w:rsidRDefault="00D0389B" w:rsidP="00917AAB">
      <w:pPr>
        <w:keepNext/>
        <w:jc w:val="center"/>
      </w:pPr>
      <w:r>
        <w:rPr>
          <w:noProof/>
        </w:rPr>
        <w:drawing>
          <wp:inline distT="0" distB="0" distL="0" distR="0" wp14:anchorId="79833F1A" wp14:editId="3B18D370">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rsidR="00D0389B" w:rsidRDefault="00917AAB" w:rsidP="00917AAB">
      <w:pPr>
        <w:pStyle w:val="Beschriftung"/>
        <w:jc w:val="center"/>
      </w:pPr>
      <w:bookmarkStart w:id="114" w:name="_Toc82939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27</w:t>
      </w:r>
      <w:r w:rsidR="001A30F2">
        <w:rPr>
          <w:noProof/>
        </w:rPr>
        <w:fldChar w:fldCharType="end"/>
      </w:r>
      <w:r>
        <w:t xml:space="preserve"> - Einstellungen-Ansicht (als Teamleiter)</w:t>
      </w:r>
      <w:bookmarkEnd w:id="114"/>
      <w:r w:rsidR="00D0389B">
        <w:br w:type="page"/>
      </w:r>
    </w:p>
    <w:p w:rsidR="00D0389B" w:rsidRDefault="00D0389B" w:rsidP="00A21589"/>
    <w:p w:rsidR="00116785" w:rsidRDefault="00FD02F9" w:rsidP="00116785">
      <w:pPr>
        <w:keepNext/>
        <w:jc w:val="center"/>
      </w:pPr>
      <w:r>
        <w:rPr>
          <w:noProof/>
        </w:rPr>
        <w:drawing>
          <wp:inline distT="0" distB="0" distL="0" distR="0">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rsidR="00A93D5A" w:rsidRDefault="00116785" w:rsidP="00116785">
      <w:pPr>
        <w:pStyle w:val="Beschriftung"/>
        <w:jc w:val="center"/>
      </w:pPr>
      <w:bookmarkStart w:id="115" w:name="_Toc82939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28</w:t>
      </w:r>
      <w:r w:rsidR="001A30F2">
        <w:rPr>
          <w:noProof/>
        </w:rPr>
        <w:fldChar w:fldCharType="end"/>
      </w:r>
      <w:r>
        <w:t xml:space="preserve"> - Aktivitätsdiagramm "Sprache anpassen"</w:t>
      </w:r>
      <w:bookmarkEnd w:id="115"/>
    </w:p>
    <w:p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rsidR="00C67407" w:rsidRDefault="00C67407" w:rsidP="00C65D0A"/>
    <w:p w:rsidR="00A93D5A" w:rsidRDefault="00A93D5A" w:rsidP="00C65D0A">
      <w:r>
        <w:br w:type="page"/>
      </w:r>
    </w:p>
    <w:p w:rsidR="00C65D0A" w:rsidRDefault="00C65D0A" w:rsidP="00C65D0A">
      <w:pPr>
        <w:pStyle w:val="berschrift3"/>
        <w:rPr>
          <w:lang w:eastAsia="de-CH"/>
        </w:rPr>
      </w:pPr>
      <w:bookmarkStart w:id="116" w:name="_Toc8294122"/>
      <w:r>
        <w:rPr>
          <w:lang w:eastAsia="de-CH"/>
        </w:rPr>
        <w:lastRenderedPageBreak/>
        <w:t>Plan-Einstellungen</w:t>
      </w:r>
      <w:bookmarkEnd w:id="116"/>
    </w:p>
    <w:p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rsidR="00116785" w:rsidRDefault="000B0081" w:rsidP="00116785">
      <w:pPr>
        <w:keepNext/>
      </w:pPr>
      <w:r>
        <w:rPr>
          <w:noProof/>
        </w:rPr>
        <w:drawing>
          <wp:inline distT="0" distB="0" distL="0" distR="0">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rsidR="00A06712" w:rsidRDefault="00116785" w:rsidP="00116785">
      <w:pPr>
        <w:pStyle w:val="Beschriftung"/>
        <w:jc w:val="right"/>
        <w:rPr>
          <w:lang w:eastAsia="de-CH"/>
        </w:rPr>
      </w:pPr>
      <w:bookmarkStart w:id="117" w:name="_Toc82939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29</w:t>
      </w:r>
      <w:r w:rsidR="001A30F2">
        <w:rPr>
          <w:noProof/>
        </w:rPr>
        <w:fldChar w:fldCharType="end"/>
      </w:r>
      <w:r>
        <w:t xml:space="preserve"> - Darstellung der Schichten in den Plan-Einstellungen</w:t>
      </w:r>
      <w:bookmarkEnd w:id="117"/>
    </w:p>
    <w:p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rsidR="00116785" w:rsidRDefault="000B0081" w:rsidP="00116785">
      <w:pPr>
        <w:keepNext/>
      </w:pPr>
      <w:r>
        <w:rPr>
          <w:noProof/>
        </w:rPr>
        <w:drawing>
          <wp:inline distT="0" distB="0" distL="0" distR="0">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rsidR="00B22191" w:rsidRDefault="00116785" w:rsidP="00116785">
      <w:pPr>
        <w:pStyle w:val="Beschriftung"/>
        <w:jc w:val="right"/>
        <w:rPr>
          <w:lang w:eastAsia="de-CH"/>
        </w:rPr>
      </w:pPr>
      <w:bookmarkStart w:id="118" w:name="_Toc82939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18"/>
      <w:r w:rsidR="00B22191">
        <w:br w:type="page"/>
      </w:r>
    </w:p>
    <w:p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rsidR="001254E5" w:rsidRDefault="00CC364C" w:rsidP="001254E5">
      <w:pPr>
        <w:keepNext/>
        <w:jc w:val="center"/>
      </w:pPr>
      <w:r>
        <w:rPr>
          <w:noProof/>
        </w:rPr>
        <w:drawing>
          <wp:inline distT="0" distB="0" distL="0" distR="0">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rsidR="00C53E97" w:rsidRDefault="001254E5" w:rsidP="001254E5">
      <w:pPr>
        <w:pStyle w:val="Beschriftung"/>
        <w:jc w:val="center"/>
      </w:pPr>
      <w:bookmarkStart w:id="119" w:name="_Toc82939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31</w:t>
      </w:r>
      <w:r w:rsidR="001A30F2">
        <w:rPr>
          <w:noProof/>
        </w:rPr>
        <w:fldChar w:fldCharType="end"/>
      </w:r>
      <w:r>
        <w:t xml:space="preserve"> - </w:t>
      </w:r>
      <w:r w:rsidRPr="002661D6">
        <w:t>Aktivitätsdiagramm</w:t>
      </w:r>
      <w:r>
        <w:t xml:space="preserve"> "Schicht hinzufügen"</w:t>
      </w:r>
      <w:bookmarkEnd w:id="119"/>
    </w:p>
    <w:p w:rsidR="000E62D5" w:rsidRDefault="000E62D5" w:rsidP="000E62D5">
      <w:pPr>
        <w:pStyle w:val="berschrift4"/>
        <w:rPr>
          <w:lang w:eastAsia="de-CH"/>
        </w:rPr>
      </w:pPr>
      <w:r>
        <w:rPr>
          <w:lang w:eastAsia="de-CH"/>
        </w:rPr>
        <w:t>Anwendung der Firmenstandards</w:t>
      </w:r>
    </w:p>
    <w:p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rsidR="000E62D5" w:rsidRDefault="001254E5" w:rsidP="000E62D5">
      <w:pPr>
        <w:rPr>
          <w:lang w:eastAsia="de-CH"/>
        </w:rPr>
      </w:pP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346C3E6" wp14:editId="3CD62A7E">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rsidR="007B4302" w:rsidRPr="0003257B" w:rsidRDefault="007B4302" w:rsidP="001254E5">
                            <w:pPr>
                              <w:pStyle w:val="Beschriftung"/>
                              <w:rPr>
                                <w:noProof/>
                              </w:rPr>
                            </w:pPr>
                            <w:bookmarkStart w:id="120" w:name="_Toc829395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6C3E6"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rsidR="007B4302" w:rsidRPr="0003257B" w:rsidRDefault="007B4302" w:rsidP="001254E5">
                      <w:pPr>
                        <w:pStyle w:val="Beschriftung"/>
                        <w:rPr>
                          <w:noProof/>
                        </w:rPr>
                      </w:pPr>
                      <w:bookmarkStart w:id="121" w:name="_Toc829395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1"/>
                    </w:p>
                  </w:txbxContent>
                </v:textbox>
                <w10:wrap type="tight" anchorx="margin"/>
              </v:shape>
            </w:pict>
          </mc:Fallback>
        </mc:AlternateContent>
      </w:r>
      <w:r w:rsidR="00A93D5A">
        <w:rPr>
          <w:lang w:eastAsia="de-CH"/>
        </w:rPr>
        <w:br w:type="page"/>
      </w:r>
    </w:p>
    <w:p w:rsidR="00C65D0A" w:rsidRDefault="00C65D0A" w:rsidP="00C65D0A">
      <w:pPr>
        <w:pStyle w:val="berschrift3"/>
        <w:rPr>
          <w:lang w:eastAsia="de-CH"/>
        </w:rPr>
      </w:pPr>
      <w:bookmarkStart w:id="122" w:name="_Toc8294123"/>
      <w:r>
        <w:rPr>
          <w:lang w:eastAsia="de-CH"/>
        </w:rPr>
        <w:lastRenderedPageBreak/>
        <w:t>Dienstplan</w:t>
      </w:r>
      <w:bookmarkEnd w:id="122"/>
    </w:p>
    <w:p w:rsidR="002E31B6" w:rsidRPr="001F73AF" w:rsidRDefault="002E31B6" w:rsidP="002E31B6">
      <w:r w:rsidRPr="001F73AF">
        <w:t xml:space="preserve">Der komplexeste Teil der Anwendung war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rsidR="0029323F" w:rsidRDefault="000B0081" w:rsidP="006765CB">
      <w:pPr>
        <w:keepNext/>
        <w:jc w:val="center"/>
      </w:pPr>
      <w:r>
        <w:rPr>
          <w:noProof/>
        </w:rPr>
        <w:drawing>
          <wp:inline distT="0" distB="0" distL="0" distR="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rsidR="00C65D0A" w:rsidRDefault="0029323F" w:rsidP="0029323F">
      <w:pPr>
        <w:pStyle w:val="Beschriftung"/>
        <w:jc w:val="right"/>
        <w:rPr>
          <w:lang w:eastAsia="de-CH"/>
        </w:rPr>
      </w:pPr>
      <w:bookmarkStart w:id="123" w:name="_Toc829395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33</w:t>
      </w:r>
      <w:r w:rsidR="001A30F2">
        <w:rPr>
          <w:noProof/>
        </w:rPr>
        <w:fldChar w:fldCharType="end"/>
      </w:r>
      <w:r>
        <w:t xml:space="preserve"> - Dienstplan-Ansicht</w:t>
      </w:r>
      <w:bookmarkEnd w:id="123"/>
    </w:p>
    <w:p w:rsidR="002B5F47" w:rsidRDefault="002B5F47" w:rsidP="002B5F47">
      <w:r>
        <w:t>Die Komplexität des Dienstplans kostete einen höheren Zeitaufwand bei der Realisierung, weil dazu eine Tabelle benötigt wird, welche sich auf mehrere Komponenten aufteilt. Dabei konnte die Struktur der Kopfzeile im Plan-Container nicht auf die Benutzer-Zeilen übernommen werden und musste dort eigenständig definiert werden. Nach einigen Anläufen hat sich folgende Komponenten-Struktur als optimalste Umsetzung herausgestellt:</w:t>
      </w:r>
    </w:p>
    <w:p w:rsidR="006765CB" w:rsidRDefault="00163B92" w:rsidP="006765CB">
      <w:pPr>
        <w:keepNext/>
        <w:jc w:val="center"/>
      </w:pPr>
      <w:r>
        <w:rPr>
          <w:noProof/>
        </w:rPr>
        <w:drawing>
          <wp:inline distT="0" distB="0" distL="0" distR="0">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rsidR="001C0155" w:rsidRDefault="006765CB" w:rsidP="006765CB">
      <w:pPr>
        <w:pStyle w:val="Beschriftung"/>
        <w:jc w:val="right"/>
      </w:pPr>
      <w:bookmarkStart w:id="124" w:name="_Toc829395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34</w:t>
      </w:r>
      <w:r w:rsidR="001A30F2">
        <w:rPr>
          <w:noProof/>
        </w:rPr>
        <w:fldChar w:fldCharType="end"/>
      </w:r>
      <w:r>
        <w:t xml:space="preserve"> - Aufbau/Struktur der Komponenten im Dienstplan</w:t>
      </w:r>
      <w:bookmarkEnd w:id="124"/>
    </w:p>
    <w:p w:rsidR="00231364" w:rsidRDefault="001C0155">
      <w:r w:rsidRPr="001C0155">
        <w:t xml:space="preserve">Es entstanden insgesamt 3 Komponenten, welche zusammen den Dienstplan bilden. Die Implementierung stellte sich dabei als äusserst komplex heraus, da zahlreiche Daten an Unterkomponenten vererbt werden müssen, damit sie richtig dargestellt werden können. </w:t>
      </w:r>
      <w:r w:rsidR="00231364">
        <w:br w:type="page"/>
      </w:r>
    </w:p>
    <w:p w:rsidR="00231364" w:rsidRPr="001C0155" w:rsidRDefault="00231364" w:rsidP="001C0155"/>
    <w:p w:rsidR="001C0155" w:rsidRDefault="001C0155" w:rsidP="001C0155">
      <w:r w:rsidRPr="001C0155">
        <w:t>Diese Vererbungen stellen aber ein weiteres Risiko dar, denn je nach Anzahl von Datensätzen kann der Aufbau der Komponenten viele Rechenressourcen fordern, was die Zeit bis zur Anzeige verlängert. Ein kurzes Rechenbeispiel anhand der Teamgrösse des Helpdesks kann die Problematik veranschaulichen:</w:t>
      </w:r>
    </w:p>
    <w:p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rsidTr="0065653F">
        <w:tc>
          <w:tcPr>
            <w:tcW w:w="846" w:type="dxa"/>
          </w:tcPr>
          <w:p w:rsidR="001C0155" w:rsidRPr="001C0155" w:rsidRDefault="001C0155" w:rsidP="001C0155">
            <w:pPr>
              <w:jc w:val="right"/>
            </w:pPr>
            <w:r w:rsidRPr="001C0155">
              <w:t>X =</w:t>
            </w:r>
          </w:p>
        </w:tc>
        <w:tc>
          <w:tcPr>
            <w:tcW w:w="7229" w:type="dxa"/>
          </w:tcPr>
          <w:p w:rsidR="001C0155" w:rsidRPr="001C0155" w:rsidRDefault="001C0155" w:rsidP="001C0155">
            <w:pPr>
              <w:jc w:val="center"/>
            </w:pPr>
            <w:r w:rsidRPr="001C0155">
              <w:t>Anzahl Teammitglieder</w:t>
            </w:r>
          </w:p>
        </w:tc>
        <w:tc>
          <w:tcPr>
            <w:tcW w:w="987" w:type="dxa"/>
          </w:tcPr>
          <w:p w:rsidR="001C0155" w:rsidRPr="001C0155" w:rsidRDefault="001C0155" w:rsidP="001C0155">
            <w:r w:rsidRPr="001C0155">
              <w:t xml:space="preserve">= 30 </w:t>
            </w:r>
          </w:p>
        </w:tc>
      </w:tr>
      <w:tr w:rsidR="001C0155" w:rsidRPr="001C0155" w:rsidTr="0065653F">
        <w:tc>
          <w:tcPr>
            <w:tcW w:w="846" w:type="dxa"/>
          </w:tcPr>
          <w:p w:rsidR="001C0155" w:rsidRPr="001C0155" w:rsidRDefault="001C0155" w:rsidP="001C0155">
            <w:pPr>
              <w:jc w:val="right"/>
            </w:pPr>
            <w:r w:rsidRPr="001C0155">
              <w:t>Y =</w:t>
            </w:r>
          </w:p>
        </w:tc>
        <w:tc>
          <w:tcPr>
            <w:tcW w:w="7229" w:type="dxa"/>
          </w:tcPr>
          <w:p w:rsidR="001C0155" w:rsidRPr="001C0155" w:rsidRDefault="001C0155" w:rsidP="001C0155">
            <w:pPr>
              <w:jc w:val="center"/>
            </w:pPr>
            <w:r w:rsidRPr="001C0155">
              <w:t>Anzahl verschiedener Tageszeiten</w:t>
            </w:r>
          </w:p>
        </w:tc>
        <w:tc>
          <w:tcPr>
            <w:tcW w:w="987" w:type="dxa"/>
          </w:tcPr>
          <w:p w:rsidR="001C0155" w:rsidRPr="001C0155" w:rsidRDefault="001C0155" w:rsidP="001C0155">
            <w:r w:rsidRPr="001C0155">
              <w:t>= 3</w:t>
            </w:r>
          </w:p>
        </w:tc>
      </w:tr>
      <w:tr w:rsidR="001C0155" w:rsidRPr="001C0155" w:rsidTr="0065653F">
        <w:tc>
          <w:tcPr>
            <w:tcW w:w="846" w:type="dxa"/>
          </w:tcPr>
          <w:p w:rsidR="001C0155" w:rsidRPr="001C0155" w:rsidRDefault="001C0155" w:rsidP="001C0155">
            <w:pPr>
              <w:jc w:val="right"/>
            </w:pPr>
            <w:r w:rsidRPr="001C0155">
              <w:t>Z =</w:t>
            </w:r>
          </w:p>
        </w:tc>
        <w:tc>
          <w:tcPr>
            <w:tcW w:w="7229" w:type="dxa"/>
          </w:tcPr>
          <w:p w:rsidR="001C0155" w:rsidRPr="001C0155" w:rsidRDefault="001C0155" w:rsidP="001C0155">
            <w:pPr>
              <w:jc w:val="center"/>
            </w:pPr>
            <w:r w:rsidRPr="001C0155">
              <w:t>Anzahl darzustellender Tage</w:t>
            </w:r>
          </w:p>
        </w:tc>
        <w:tc>
          <w:tcPr>
            <w:tcW w:w="987" w:type="dxa"/>
          </w:tcPr>
          <w:p w:rsidR="001C0155" w:rsidRPr="001C0155" w:rsidRDefault="001C0155" w:rsidP="001C0155">
            <w:r w:rsidRPr="001C0155">
              <w:t>= 25</w:t>
            </w:r>
          </w:p>
        </w:tc>
      </w:tr>
      <w:tr w:rsidR="001C0155" w:rsidRPr="001C0155" w:rsidTr="0065653F">
        <w:tc>
          <w:tcPr>
            <w:tcW w:w="846" w:type="dxa"/>
          </w:tcPr>
          <w:p w:rsidR="001C0155" w:rsidRPr="001C0155" w:rsidRDefault="001C0155" w:rsidP="001C0155">
            <w:pPr>
              <w:jc w:val="right"/>
            </w:pPr>
            <w:r w:rsidRPr="001C0155">
              <w:t>T =</w:t>
            </w:r>
          </w:p>
        </w:tc>
        <w:tc>
          <w:tcPr>
            <w:tcW w:w="7229" w:type="dxa"/>
          </w:tcPr>
          <w:p w:rsidR="001C0155" w:rsidRPr="001C0155" w:rsidRDefault="001C0155" w:rsidP="001C0155">
            <w:pPr>
              <w:jc w:val="center"/>
            </w:pPr>
            <w:r w:rsidRPr="001C0155">
              <w:t>Millisekunden zum Aufbauen eines einzelnen Feldes in einer Benutzer-Zeile</w:t>
            </w:r>
          </w:p>
        </w:tc>
        <w:tc>
          <w:tcPr>
            <w:tcW w:w="987" w:type="dxa"/>
          </w:tcPr>
          <w:p w:rsidR="001C0155" w:rsidRPr="001C0155" w:rsidRDefault="001C0155" w:rsidP="001C0155">
            <w:r w:rsidRPr="001C0155">
              <w:t>= 1.8</w:t>
            </w:r>
          </w:p>
        </w:tc>
      </w:tr>
    </w:tbl>
    <w:p w:rsidR="001C0155" w:rsidRPr="001C0155" w:rsidRDefault="001C0155" w:rsidP="001C0155">
      <w:pPr>
        <w:spacing w:after="0" w:line="240" w:lineRule="auto"/>
      </w:pPr>
    </w:p>
    <w:p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rsidR="001C0155" w:rsidRPr="001C0155" w:rsidRDefault="001C0155" w:rsidP="001C0155">
      <w:pPr>
        <w:rPr>
          <w:lang w:eastAsia="de-CH"/>
        </w:rPr>
      </w:pPr>
    </w:p>
    <w:p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rsidR="001C0155" w:rsidRDefault="001C0155" w:rsidP="001C0155">
      <w:r w:rsidRPr="001C0155">
        <w:t xml:space="preserve">Dies wurde mit der dynamischen, globalen Speicherung von Einsätzen verbessert (Vuex). Der globale Speicher an sich ist aber nicht mehr dynamisch, sobald die Vue-Instanz registriert wurde. Zum Hinzufügen dynamischer Objekte muss deshalb eine spezielle Funktion verwendet werden. </w:t>
      </w:r>
    </w:p>
    <w:p w:rsidR="009F3D74" w:rsidRDefault="000A4F73" w:rsidP="009F3D74">
      <w:pPr>
        <w:keepNext/>
        <w:jc w:val="center"/>
      </w:pPr>
      <w:r>
        <w:rPr>
          <w:noProof/>
        </w:rPr>
        <w:drawing>
          <wp:inline distT="0" distB="0" distL="0" distR="0">
            <wp:extent cx="3717985" cy="86648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70063" cy="878626"/>
                    </a:xfrm>
                    <a:prstGeom prst="rect">
                      <a:avLst/>
                    </a:prstGeom>
                    <a:noFill/>
                    <a:ln>
                      <a:noFill/>
                    </a:ln>
                  </pic:spPr>
                </pic:pic>
              </a:graphicData>
            </a:graphic>
          </wp:inline>
        </w:drawing>
      </w:r>
    </w:p>
    <w:p w:rsidR="001C0155" w:rsidRDefault="009F3D74" w:rsidP="009F3D74">
      <w:pPr>
        <w:pStyle w:val="Beschriftung"/>
        <w:jc w:val="center"/>
      </w:pPr>
      <w:bookmarkStart w:id="125" w:name="_Toc829395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35</w:t>
      </w:r>
      <w:r w:rsidR="001A30F2">
        <w:rPr>
          <w:noProof/>
        </w:rPr>
        <w:fldChar w:fldCharType="end"/>
      </w:r>
      <w:r>
        <w:t xml:space="preserve"> - </w:t>
      </w:r>
      <w:r w:rsidRPr="00B40A3A">
        <w:t>Codebeispiel</w:t>
      </w:r>
      <w:r>
        <w:rPr>
          <w:noProof/>
        </w:rPr>
        <w:t>: Objekt.Assign() ermöglicht dynamisches Zuweisen neuer Objekte</w:t>
      </w:r>
      <w:bookmarkEnd w:id="125"/>
    </w:p>
    <w:p w:rsidR="00AA5B5D" w:rsidRDefault="00AA5B5D" w:rsidP="00AA5B5D">
      <w:r w:rsidRPr="00AA5B5D">
        <w:t xml:space="preserve">Nun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rsidR="004A52E9" w:rsidRDefault="004A52E9">
      <w:r>
        <w:br w:type="page"/>
      </w:r>
    </w:p>
    <w:p w:rsidR="004A52E9" w:rsidRDefault="004A52E9" w:rsidP="00AA5B5D"/>
    <w:p w:rsidR="00CC55AA"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rsidR="004A52E9" w:rsidRDefault="004A52E9" w:rsidP="00AA5B5D"/>
    <w:p w:rsidR="000E781F" w:rsidRDefault="00477C7C" w:rsidP="000E781F">
      <w:pPr>
        <w:keepNext/>
      </w:pPr>
      <w:r>
        <w:rPr>
          <w:noProof/>
        </w:rPr>
        <w:drawing>
          <wp:inline distT="0" distB="0" distL="0" distR="0">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rsidR="00AA5B5D" w:rsidRDefault="000E781F" w:rsidP="000E781F">
      <w:pPr>
        <w:pStyle w:val="Beschriftung"/>
        <w:jc w:val="right"/>
      </w:pPr>
      <w:bookmarkStart w:id="126" w:name="_Toc829395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36</w:t>
      </w:r>
      <w:r w:rsidR="001A30F2">
        <w:rPr>
          <w:noProof/>
        </w:rPr>
        <w:fldChar w:fldCharType="end"/>
      </w:r>
      <w:r>
        <w:t xml:space="preserve"> - </w:t>
      </w:r>
      <w:r w:rsidRPr="004343D9">
        <w:t>Interaktionsübersichtsdiagramm</w:t>
      </w:r>
      <w:r>
        <w:t xml:space="preserve"> zu den Elementen im Dienstplan</w:t>
      </w:r>
      <w:bookmarkEnd w:id="126"/>
    </w:p>
    <w:p w:rsidR="000E781F" w:rsidRDefault="002A32DA" w:rsidP="000E781F">
      <w:pPr>
        <w:keepNext/>
        <w:jc w:val="right"/>
      </w:pPr>
      <w:r>
        <w:rPr>
          <w:noProof/>
        </w:rPr>
        <w:drawing>
          <wp:inline distT="0" distB="0" distL="0" distR="0">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rsidR="009F2722" w:rsidRDefault="000E781F" w:rsidP="000E781F">
      <w:pPr>
        <w:pStyle w:val="Beschriftung"/>
        <w:jc w:val="right"/>
      </w:pPr>
      <w:bookmarkStart w:id="127" w:name="_Toc829395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37</w:t>
      </w:r>
      <w:r w:rsidR="001A30F2">
        <w:rPr>
          <w:noProof/>
        </w:rPr>
        <w:fldChar w:fldCharType="end"/>
      </w:r>
      <w:r>
        <w:t xml:space="preserve"> - Legende zum Diagramm</w:t>
      </w:r>
      <w:bookmarkEnd w:id="127"/>
    </w:p>
    <w:p w:rsidR="007E751E" w:rsidRDefault="007E751E" w:rsidP="00C65D0A"/>
    <w:p w:rsidR="002A32DA" w:rsidRDefault="002A32DA" w:rsidP="00C65D0A"/>
    <w:p w:rsidR="0065653F" w:rsidRDefault="001C163F" w:rsidP="0065653F">
      <w:pPr>
        <w:pStyle w:val="berschrift4"/>
      </w:pPr>
      <w:r>
        <w:rPr>
          <w:noProof/>
        </w:rPr>
        <w:lastRenderedPageBreak/>
        <w:drawing>
          <wp:anchor distT="0" distB="0" distL="114300" distR="114300" simplePos="0" relativeHeight="251661312" behindDoc="1" locked="0" layoutInCell="1" allowOverlap="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rsidR="004F6D33" w:rsidRDefault="00A02202" w:rsidP="004F6D33">
      <w:pPr>
        <w:keepNext/>
      </w:pPr>
      <w:r>
        <w:rPr>
          <w:noProof/>
        </w:rPr>
        <w:drawing>
          <wp:inline distT="0" distB="0" distL="0" distR="0">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rsidR="001D56DA" w:rsidRDefault="004F6D33" w:rsidP="004F6D33">
      <w:pPr>
        <w:pStyle w:val="Beschriftung"/>
      </w:pPr>
      <w:bookmarkStart w:id="128" w:name="_Toc829396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56A6001B" wp14:editId="395EF7B5">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rsidR="007B4302" w:rsidRPr="00F54436" w:rsidRDefault="007B4302" w:rsidP="004F6D33">
                            <w:pPr>
                              <w:pStyle w:val="Beschriftung"/>
                              <w:jc w:val="right"/>
                              <w:rPr>
                                <w:rFonts w:ascii="MetaPro-Normal" w:hAnsi="MetaPro-Normal"/>
                                <w:i w:val="0"/>
                                <w:noProof/>
                                <w:color w:val="003399"/>
                              </w:rPr>
                            </w:pPr>
                            <w:bookmarkStart w:id="129" w:name="_Toc829396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001B"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rsidR="007B4302" w:rsidRPr="00F54436" w:rsidRDefault="007B4302" w:rsidP="004F6D33">
                      <w:pPr>
                        <w:pStyle w:val="Beschriftung"/>
                        <w:jc w:val="right"/>
                        <w:rPr>
                          <w:rFonts w:ascii="MetaPro-Normal" w:hAnsi="MetaPro-Normal"/>
                          <w:i w:val="0"/>
                          <w:noProof/>
                          <w:color w:val="003399"/>
                        </w:rPr>
                      </w:pPr>
                      <w:bookmarkStart w:id="130" w:name="_Toc829396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0"/>
                    </w:p>
                  </w:txbxContent>
                </v:textbox>
                <w10:wrap type="tight" anchorx="margin"/>
              </v:shape>
            </w:pict>
          </mc:Fallback>
        </mc:AlternateContent>
      </w:r>
      <w:bookmarkEnd w:id="128"/>
    </w:p>
    <w:p w:rsidR="001D56DA" w:rsidRDefault="001D56DA" w:rsidP="001D56DA">
      <w:pPr>
        <w:pStyle w:val="berschrift4"/>
        <w:rPr>
          <w:lang w:eastAsia="de-CH"/>
        </w:rPr>
      </w:pPr>
      <w:r>
        <w:rPr>
          <w:lang w:eastAsia="de-CH"/>
        </w:rPr>
        <w:t>Plan-Container</w:t>
      </w:r>
    </w:p>
    <w:p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 ebenfalls 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rsidR="00EA09AE" w:rsidRDefault="0041500A" w:rsidP="00EA09AE">
      <w:pPr>
        <w:keepNext/>
      </w:pPr>
      <w:r>
        <w:rPr>
          <w:noProof/>
        </w:rPr>
        <w:drawing>
          <wp:inline distT="0" distB="0" distL="0" distR="0">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rsidR="001D56DA" w:rsidRDefault="00EA09AE" w:rsidP="00EA09AE">
      <w:pPr>
        <w:pStyle w:val="Beschriftung"/>
        <w:jc w:val="right"/>
      </w:pPr>
      <w:bookmarkStart w:id="131" w:name="_Toc829396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40</w:t>
      </w:r>
      <w:r w:rsidR="001A30F2">
        <w:rPr>
          <w:noProof/>
        </w:rPr>
        <w:fldChar w:fldCharType="end"/>
      </w:r>
      <w:r>
        <w:t xml:space="preserve"> - </w:t>
      </w:r>
      <w:r w:rsidRPr="00BF49F6">
        <w:t>Codebeispiel</w:t>
      </w:r>
      <w:r>
        <w:t>: Benutzer-Zeile als Komponente</w:t>
      </w:r>
      <w:bookmarkEnd w:id="131"/>
    </w:p>
    <w:p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rsidR="001D56DA" w:rsidRPr="00412BD4" w:rsidRDefault="001D56DA" w:rsidP="001D56DA">
      <w:pPr>
        <w:pStyle w:val="berschrift4"/>
        <w:rPr>
          <w:lang w:eastAsia="de-CH"/>
        </w:rPr>
      </w:pPr>
      <w:r>
        <w:rPr>
          <w:lang w:eastAsia="de-CH"/>
        </w:rPr>
        <w:t>Benutzer-Zeile(n)</w:t>
      </w:r>
    </w:p>
    <w:p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rsidR="00EA09AE" w:rsidRDefault="00F41A92" w:rsidP="00EA09AE">
      <w:pPr>
        <w:keepNext/>
        <w:jc w:val="center"/>
      </w:pPr>
      <w:r>
        <w:rPr>
          <w:noProof/>
        </w:rPr>
        <w:drawing>
          <wp:inline distT="0" distB="0" distL="0" distR="0">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rsidR="00F41A92" w:rsidRDefault="00EA09AE" w:rsidP="00EA09AE">
      <w:pPr>
        <w:pStyle w:val="Beschriftung"/>
        <w:jc w:val="center"/>
      </w:pPr>
      <w:bookmarkStart w:id="132" w:name="_Toc829396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41</w:t>
      </w:r>
      <w:r w:rsidR="001A30F2">
        <w:rPr>
          <w:noProof/>
        </w:rPr>
        <w:fldChar w:fldCharType="end"/>
      </w:r>
      <w:r>
        <w:t xml:space="preserve"> - </w:t>
      </w:r>
      <w:r w:rsidRPr="00112CC5">
        <w:t>Codebeispiel</w:t>
      </w:r>
      <w:r>
        <w:t>: "Watcher"-Funktion auf Änderungen in den Einsätzen</w:t>
      </w:r>
      <w:bookmarkEnd w:id="132"/>
    </w:p>
    <w:p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rsidR="00C65D0A" w:rsidRDefault="00C65D0A" w:rsidP="00C65D0A">
      <w:pPr>
        <w:pStyle w:val="berschrift2"/>
        <w:rPr>
          <w:lang w:eastAsia="de-CH"/>
        </w:rPr>
      </w:pPr>
      <w:bookmarkStart w:id="133" w:name="_Toc8294124"/>
      <w:r>
        <w:rPr>
          <w:lang w:eastAsia="de-CH"/>
        </w:rPr>
        <w:lastRenderedPageBreak/>
        <w:t>Testprotokoll</w:t>
      </w:r>
      <w:bookmarkEnd w:id="133"/>
    </w:p>
    <w:p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rsidTr="00F42197">
        <w:tc>
          <w:tcPr>
            <w:tcW w:w="1696" w:type="dxa"/>
          </w:tcPr>
          <w:p w:rsidR="00F42197" w:rsidRPr="00F42197" w:rsidRDefault="00F42197" w:rsidP="0084563F">
            <w:pPr>
              <w:rPr>
                <w:rFonts w:ascii="MetaPro-Medium" w:hAnsi="MetaPro-Medium"/>
              </w:rPr>
            </w:pPr>
            <w:r w:rsidRPr="00F42197">
              <w:rPr>
                <w:rFonts w:ascii="MetaPro-Medium" w:hAnsi="MetaPro-Medium"/>
              </w:rPr>
              <w:t>Name</w:t>
            </w:r>
          </w:p>
        </w:tc>
        <w:tc>
          <w:tcPr>
            <w:tcW w:w="1985" w:type="dxa"/>
          </w:tcPr>
          <w:p w:rsidR="00F42197" w:rsidRPr="00F42197" w:rsidRDefault="00F42197" w:rsidP="0084563F">
            <w:pPr>
              <w:rPr>
                <w:rFonts w:ascii="MetaPro-Medium" w:hAnsi="MetaPro-Medium"/>
              </w:rPr>
            </w:pPr>
            <w:r>
              <w:rPr>
                <w:rFonts w:ascii="MetaPro-Medium" w:hAnsi="MetaPro-Medium"/>
              </w:rPr>
              <w:t>Tester</w:t>
            </w:r>
          </w:p>
        </w:tc>
        <w:tc>
          <w:tcPr>
            <w:tcW w:w="1984" w:type="dxa"/>
          </w:tcPr>
          <w:p w:rsidR="00F42197" w:rsidRPr="00F42197" w:rsidRDefault="00F42197" w:rsidP="0084563F">
            <w:pPr>
              <w:rPr>
                <w:rFonts w:ascii="MetaPro-Medium" w:hAnsi="MetaPro-Medium"/>
              </w:rPr>
            </w:pPr>
            <w:r w:rsidRPr="00F42197">
              <w:rPr>
                <w:rFonts w:ascii="MetaPro-Medium" w:hAnsi="MetaPro-Medium"/>
              </w:rPr>
              <w:t>Datum</w:t>
            </w:r>
          </w:p>
        </w:tc>
        <w:tc>
          <w:tcPr>
            <w:tcW w:w="3397" w:type="dxa"/>
          </w:tcPr>
          <w:p w:rsidR="00F42197" w:rsidRPr="00F42197" w:rsidRDefault="00F42197" w:rsidP="0084563F">
            <w:pPr>
              <w:rPr>
                <w:rFonts w:ascii="MetaPro-Medium" w:hAnsi="MetaPro-Medium"/>
              </w:rPr>
            </w:pPr>
            <w:r w:rsidRPr="00F42197">
              <w:rPr>
                <w:rFonts w:ascii="MetaPro-Medium" w:hAnsi="MetaPro-Medium"/>
              </w:rPr>
              <w:t>Status</w:t>
            </w:r>
          </w:p>
        </w:tc>
      </w:tr>
      <w:tr w:rsidR="00F42197" w:rsidTr="00F42197">
        <w:tc>
          <w:tcPr>
            <w:tcW w:w="1696" w:type="dxa"/>
          </w:tcPr>
          <w:p w:rsidR="00F42197" w:rsidRDefault="00F42197" w:rsidP="0084563F">
            <w:r>
              <w:t>FT-001</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FT-002</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FT-003</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FT-004</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FT-005</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FT-006</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bl>
    <w:p w:rsidR="00F42197" w:rsidRDefault="00F42197" w:rsidP="00F42197">
      <w:bookmarkStart w:id="134" w:name="_Toc7616916"/>
    </w:p>
    <w:p w:rsidR="001D56DA" w:rsidRDefault="001D56DA" w:rsidP="001D56DA">
      <w:pPr>
        <w:pStyle w:val="berschrift3"/>
      </w:pPr>
      <w:bookmarkStart w:id="135" w:name="_Toc8294125"/>
      <w:r>
        <w:t>FT-001 – Einsätze darstellen</w:t>
      </w:r>
      <w:bookmarkEnd w:id="134"/>
      <w:bookmarkEnd w:id="135"/>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FT-001</w:t>
            </w:r>
          </w:p>
        </w:tc>
      </w:tr>
      <w:tr w:rsidR="001D56DA" w:rsidTr="0084563F">
        <w:tc>
          <w:tcPr>
            <w:tcW w:w="1980" w:type="dxa"/>
          </w:tcPr>
          <w:p w:rsidR="001D56DA" w:rsidRDefault="001D56DA" w:rsidP="0084563F">
            <w:r>
              <w:t>Tester / Umgebung</w:t>
            </w:r>
          </w:p>
        </w:tc>
        <w:tc>
          <w:tcPr>
            <w:tcW w:w="7082" w:type="dxa"/>
          </w:tcPr>
          <w:p w:rsidR="001D56DA" w:rsidRDefault="001D56DA" w:rsidP="0084563F">
            <w:r>
              <w:t>Elia Reutlinger /</w:t>
            </w:r>
            <w:r w:rsidR="00B1162D">
              <w:t xml:space="preserve"> </w:t>
            </w:r>
            <w:r w:rsidR="001E016F">
              <w:t>Nach Konzept</w:t>
            </w:r>
          </w:p>
        </w:tc>
      </w:tr>
      <w:tr w:rsidR="001D56DA" w:rsidTr="0084563F">
        <w:tc>
          <w:tcPr>
            <w:tcW w:w="1980" w:type="dxa"/>
          </w:tcPr>
          <w:p w:rsidR="001D56DA" w:rsidRDefault="001D56DA" w:rsidP="0084563F">
            <w:r>
              <w:t>Datum</w:t>
            </w:r>
          </w:p>
        </w:tc>
        <w:tc>
          <w:tcPr>
            <w:tcW w:w="7082" w:type="dxa"/>
          </w:tcPr>
          <w:p w:rsidR="001D56DA" w:rsidRDefault="001E016F" w:rsidP="0084563F">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Einsatz </w:t>
            </w:r>
            <w:r w:rsidR="005A0B90">
              <w:t>erscheint im Plan.</w:t>
            </w:r>
          </w:p>
        </w:tc>
      </w:tr>
      <w:tr w:rsidR="001D56DA" w:rsidTr="0084563F">
        <w:tc>
          <w:tcPr>
            <w:tcW w:w="1980" w:type="dxa"/>
          </w:tcPr>
          <w:p w:rsidR="001D56DA" w:rsidRDefault="001D56DA" w:rsidP="0084563F">
            <w:r>
              <w:t>Effektives Resultat</w:t>
            </w:r>
          </w:p>
        </w:tc>
        <w:tc>
          <w:tcPr>
            <w:tcW w:w="7082" w:type="dxa"/>
          </w:tcPr>
          <w:p w:rsidR="001D56DA" w:rsidRDefault="001D56DA" w:rsidP="0084563F">
            <w:r>
              <w:t xml:space="preserve">Einsatz </w:t>
            </w:r>
            <w:r w:rsidR="005A0B90">
              <w:t>ist im Plan erschienen</w:t>
            </w:r>
            <w:r>
              <w: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rsidR="001D56DA" w:rsidRDefault="001D56DA" w:rsidP="001D56DA">
      <w:pPr>
        <w:pStyle w:val="berschrift3"/>
      </w:pPr>
      <w:bookmarkStart w:id="136" w:name="_Toc7616917"/>
      <w:bookmarkStart w:id="137" w:name="_Toc8294126"/>
      <w:r>
        <w:t>FT-002 – Einsätze erstellen, bearbeiten und löschen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FT-002</w:t>
            </w:r>
          </w:p>
        </w:tc>
      </w:tr>
      <w:tr w:rsidR="001D56DA" w:rsidTr="0084563F">
        <w:tc>
          <w:tcPr>
            <w:tcW w:w="1980" w:type="dxa"/>
          </w:tcPr>
          <w:p w:rsidR="001D56DA" w:rsidRDefault="001D56DA" w:rsidP="0084563F">
            <w:r>
              <w:t>Tester / Umgebung</w:t>
            </w:r>
          </w:p>
        </w:tc>
        <w:tc>
          <w:tcPr>
            <w:tcW w:w="7082" w:type="dxa"/>
          </w:tcPr>
          <w:p w:rsidR="001D56DA" w:rsidRDefault="001D56DA" w:rsidP="0084563F">
            <w:r>
              <w:t xml:space="preserve">Elia Reutlinger / </w:t>
            </w:r>
            <w:r w:rsidR="00C853BD">
              <w:t>Nach Konzept</w:t>
            </w:r>
          </w:p>
        </w:tc>
      </w:tr>
      <w:tr w:rsidR="001D56DA" w:rsidTr="0084563F">
        <w:tc>
          <w:tcPr>
            <w:tcW w:w="1980" w:type="dxa"/>
          </w:tcPr>
          <w:p w:rsidR="001D56DA" w:rsidRDefault="001D56DA" w:rsidP="0084563F">
            <w:r>
              <w:t>Datum</w:t>
            </w:r>
          </w:p>
        </w:tc>
        <w:tc>
          <w:tcPr>
            <w:tcW w:w="7082" w:type="dxa"/>
          </w:tcPr>
          <w:p w:rsidR="001D56DA" w:rsidRDefault="00C853BD" w:rsidP="0084563F">
            <w:r>
              <w:t>08.05.2019</w:t>
            </w:r>
          </w:p>
        </w:tc>
      </w:tr>
      <w:tr w:rsidR="001D56DA" w:rsidTr="0084563F">
        <w:tc>
          <w:tcPr>
            <w:tcW w:w="1980" w:type="dxa"/>
          </w:tcPr>
          <w:p w:rsidR="001D56DA" w:rsidRDefault="001D56DA" w:rsidP="0084563F">
            <w:r>
              <w:t>Erwartete Resultat</w:t>
            </w:r>
            <w:r w:rsidR="00C853BD">
              <w:t>e</w:t>
            </w:r>
          </w:p>
        </w:tc>
        <w:tc>
          <w:tcPr>
            <w:tcW w:w="7082" w:type="dxa"/>
          </w:tcPr>
          <w:p w:rsidR="001D56DA" w:rsidRDefault="001D56DA" w:rsidP="0084563F">
            <w:r>
              <w:t>1. Einsatz erscheint, 2. Änderung erscheint, 3. Einsatz erscheint nicht mehr</w:t>
            </w:r>
          </w:p>
        </w:tc>
      </w:tr>
      <w:tr w:rsidR="001D56DA" w:rsidTr="0084563F">
        <w:tc>
          <w:tcPr>
            <w:tcW w:w="1980" w:type="dxa"/>
          </w:tcPr>
          <w:p w:rsidR="001D56DA" w:rsidRDefault="001D56DA" w:rsidP="0084563F">
            <w:r>
              <w:t>Effektives Resultat</w:t>
            </w:r>
          </w:p>
        </w:tc>
        <w:tc>
          <w:tcPr>
            <w:tcW w:w="7082" w:type="dxa"/>
          </w:tcPr>
          <w:p w:rsidR="001D56DA" w:rsidRDefault="001D56DA" w:rsidP="0084563F">
            <w:r>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1"/>
        </w:numPr>
      </w:pPr>
      <w:r>
        <w:t>Einsatzplan geöffnet.</w:t>
      </w:r>
    </w:p>
    <w:p w:rsidR="001D56DA" w:rsidRDefault="001D56DA" w:rsidP="001D56DA">
      <w:pPr>
        <w:pStyle w:val="Listenabsatz"/>
        <w:numPr>
          <w:ilvl w:val="0"/>
          <w:numId w:val="31"/>
        </w:numPr>
      </w:pPr>
      <w:r>
        <w:t>Leeren/ungeplanten Einsatz angeklickt.</w:t>
      </w:r>
    </w:p>
    <w:p w:rsidR="001D56DA" w:rsidRDefault="001D56DA" w:rsidP="001D56DA">
      <w:pPr>
        <w:pStyle w:val="Listenabsatz"/>
        <w:numPr>
          <w:ilvl w:val="0"/>
          <w:numId w:val="31"/>
        </w:numPr>
      </w:pPr>
      <w:r>
        <w:t>Schicht in Formular ausgewählt und gespeichert (1. Erwartetes Resultat eingetroffen).</w:t>
      </w:r>
    </w:p>
    <w:p w:rsidR="001D56DA" w:rsidRDefault="001D56DA" w:rsidP="001D56DA">
      <w:pPr>
        <w:pStyle w:val="Listenabsatz"/>
        <w:numPr>
          <w:ilvl w:val="0"/>
          <w:numId w:val="31"/>
        </w:numPr>
      </w:pPr>
      <w:r>
        <w:t>Erstellten Einsatz angeklickt.</w:t>
      </w:r>
    </w:p>
    <w:p w:rsidR="001D56DA" w:rsidRDefault="00C853BD" w:rsidP="001D56DA">
      <w:pPr>
        <w:pStyle w:val="Listenabsatz"/>
        <w:numPr>
          <w:ilvl w:val="0"/>
          <w:numId w:val="31"/>
        </w:numPr>
      </w:pPr>
      <w:r>
        <w:t>Andere</w:t>
      </w:r>
      <w:r w:rsidR="001D56DA">
        <w:t xml:space="preserve"> Schicht in Formular ausgewählt und gespeichert (2. Erwartetes Resultat eingetroffen).</w:t>
      </w:r>
    </w:p>
    <w:p w:rsidR="001D56DA" w:rsidRDefault="001D56DA" w:rsidP="001D56DA">
      <w:pPr>
        <w:pStyle w:val="Listenabsatz"/>
        <w:numPr>
          <w:ilvl w:val="0"/>
          <w:numId w:val="31"/>
        </w:numPr>
      </w:pPr>
      <w:r>
        <w:t>Erstellten Einsatz angeklickt.</w:t>
      </w:r>
    </w:p>
    <w:p w:rsidR="001D56DA" w:rsidRDefault="001D56DA" w:rsidP="001D56DA">
      <w:pPr>
        <w:pStyle w:val="Listenabsatz"/>
        <w:numPr>
          <w:ilvl w:val="0"/>
          <w:numId w:val="31"/>
        </w:numPr>
      </w:pPr>
      <w:r>
        <w:t>«Löschen» Taste angeklickt (3. Erwartetes Resultat eingetroffen).</w:t>
      </w:r>
    </w:p>
    <w:p w:rsidR="0077356C" w:rsidRDefault="0077356C" w:rsidP="0077356C"/>
    <w:p w:rsidR="001D56DA" w:rsidRDefault="001D56DA" w:rsidP="001D56DA">
      <w:pPr>
        <w:pStyle w:val="berschrift3"/>
      </w:pPr>
      <w:bookmarkStart w:id="138" w:name="_Toc7616918"/>
      <w:bookmarkStart w:id="139" w:name="_Toc8294127"/>
      <w:r>
        <w:t>FT-003 – Sprache anpassen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FT-003</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Die Sprache der Oberfläche ändert sich.</w:t>
            </w:r>
          </w:p>
        </w:tc>
      </w:tr>
      <w:tr w:rsidR="001D56DA" w:rsidTr="0084563F">
        <w:tc>
          <w:tcPr>
            <w:tcW w:w="1980" w:type="dxa"/>
          </w:tcPr>
          <w:p w:rsidR="001D56DA" w:rsidRDefault="001D56DA" w:rsidP="0084563F">
            <w:r>
              <w:t>Effektives Resultat</w:t>
            </w:r>
          </w:p>
        </w:tc>
        <w:tc>
          <w:tcPr>
            <w:tcW w:w="7082" w:type="dxa"/>
          </w:tcPr>
          <w:p w:rsidR="001D56DA" w:rsidRDefault="001D56DA" w:rsidP="0084563F">
            <w:r>
              <w:t>Die Sprache der Oberfläche hat sich geändert.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2"/>
        </w:numPr>
      </w:pPr>
      <w:r>
        <w:t>Einstellungen geöffnet.</w:t>
      </w:r>
    </w:p>
    <w:p w:rsidR="001D56DA" w:rsidRDefault="001D56DA" w:rsidP="001D56DA">
      <w:pPr>
        <w:pStyle w:val="Listenabsatz"/>
        <w:numPr>
          <w:ilvl w:val="0"/>
          <w:numId w:val="32"/>
        </w:numPr>
      </w:pPr>
      <w:r>
        <w:t>Die Sprache von Deutsch auf Englisch geändert und gespeichert.</w:t>
      </w:r>
    </w:p>
    <w:p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rsidR="001D56DA" w:rsidRPr="00FF2212" w:rsidRDefault="001D56DA" w:rsidP="001D56DA">
      <w:pPr>
        <w:pStyle w:val="Untertitel"/>
      </w:pPr>
      <w:r>
        <w:t>Bemerkungen</w:t>
      </w:r>
    </w:p>
    <w:p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rsidR="0077356C" w:rsidRPr="00BF7753" w:rsidRDefault="0077356C" w:rsidP="001D56DA"/>
    <w:p w:rsidR="001D56DA" w:rsidRDefault="001D56DA" w:rsidP="001D56DA">
      <w:pPr>
        <w:pStyle w:val="berschrift3"/>
      </w:pPr>
      <w:bookmarkStart w:id="140" w:name="_Toc7616919"/>
      <w:bookmarkStart w:id="141" w:name="_Toc8294128"/>
      <w:r>
        <w:t>FT-004 – Schichten erstellen, bearbeiten und löschen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FT-004</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Schicht </w:t>
            </w:r>
            <w:r w:rsidR="00DA1BF0">
              <w:t>erscheint</w:t>
            </w:r>
            <w:r>
              <w:t xml:space="preserve">, 2. Änderung erscheint, 3. Schicht </w:t>
            </w:r>
            <w:r w:rsidR="00DA1BF0">
              <w:t>erscheint nicht mehr</w:t>
            </w:r>
            <w:r>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3"/>
        </w:numPr>
      </w:pPr>
      <w:r>
        <w:t>Plan-Bearbeitung geöffnet.</w:t>
      </w:r>
    </w:p>
    <w:p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rsidR="001D56DA" w:rsidRPr="00D214F9" w:rsidRDefault="00D214F9" w:rsidP="00D214F9">
      <w:pPr>
        <w:pStyle w:val="Listenabsatz"/>
      </w:pPr>
      <w:r>
        <w:rPr>
          <w:i/>
        </w:rPr>
        <w:t xml:space="preserve">+ </w:t>
      </w:r>
      <w:r w:rsidR="001D56DA" w:rsidRPr="00D214F9">
        <w:rPr>
          <w:i/>
        </w:rPr>
        <w:t>Einsatzplan geöffnet</w:t>
      </w:r>
      <w:r w:rsidRPr="00D214F9">
        <w:rPr>
          <w:i/>
        </w:rPr>
        <w:t xml:space="preserve"> und </w:t>
      </w:r>
      <w:r w:rsidR="001D56DA" w:rsidRPr="00D214F9">
        <w:rPr>
          <w:i/>
        </w:rPr>
        <w:t>Einsatz nach FT-002 mit neuer Schicht erstellt.</w:t>
      </w:r>
    </w:p>
    <w:p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rsidR="001D56DA" w:rsidRPr="00D214F9" w:rsidRDefault="00D214F9" w:rsidP="00D214F9">
      <w:pPr>
        <w:pStyle w:val="Listenabsatz"/>
        <w:rPr>
          <w:i/>
        </w:rPr>
      </w:pPr>
      <w:r w:rsidRPr="00D214F9">
        <w:rPr>
          <w:i/>
        </w:rPr>
        <w:t xml:space="preserve">+ </w:t>
      </w:r>
      <w:r w:rsidR="001D56DA" w:rsidRPr="00D214F9">
        <w:rPr>
          <w:i/>
        </w:rPr>
        <w:t>Einsatzplan geöffnet und Änderungen überprüft.</w:t>
      </w:r>
    </w:p>
    <w:p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rsidR="0070799A" w:rsidRPr="0077356C" w:rsidRDefault="00D214F9" w:rsidP="0077356C">
      <w:pPr>
        <w:pStyle w:val="Listenabsatz"/>
        <w:rPr>
          <w:i/>
        </w:rPr>
      </w:pPr>
      <w:r w:rsidRPr="0070799A">
        <w:rPr>
          <w:i/>
        </w:rPr>
        <w:t xml:space="preserve">+ </w:t>
      </w:r>
      <w:r w:rsidR="001D56DA" w:rsidRPr="0070799A">
        <w:rPr>
          <w:i/>
        </w:rPr>
        <w:t>Einsatzplan geöffnet und Änderungen überprüft.</w:t>
      </w:r>
    </w:p>
    <w:p w:rsidR="004F6577" w:rsidRDefault="004F6577">
      <w:r>
        <w:br w:type="page"/>
      </w:r>
    </w:p>
    <w:p w:rsidR="00BF7753" w:rsidRPr="00B55C5D" w:rsidRDefault="00BF7753" w:rsidP="00BF7753"/>
    <w:p w:rsidR="001D56DA" w:rsidRDefault="001D56DA" w:rsidP="001D56DA">
      <w:pPr>
        <w:pStyle w:val="berschrift3"/>
      </w:pPr>
      <w:bookmarkStart w:id="142" w:name="_Toc7616920"/>
      <w:bookmarkStart w:id="143" w:name="_Toc8294129"/>
      <w:r>
        <w:t>FT-005 – Zeiten erstellen, bearbeiten und löschen</w:t>
      </w:r>
      <w:bookmarkEnd w:id="142"/>
      <w:bookmarkEnd w:id="143"/>
    </w:p>
    <w:tbl>
      <w:tblPr>
        <w:tblStyle w:val="TabellemithellemGitternetz1"/>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FT-005</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D26BAD" w:rsidRDefault="001D56DA" w:rsidP="00D26BAD">
      <w:pPr>
        <w:pStyle w:val="Untertitel"/>
      </w:pPr>
      <w:r>
        <w:t>Ablauf</w:t>
      </w:r>
    </w:p>
    <w:p w:rsidR="00D26BAD" w:rsidRDefault="00D26BAD" w:rsidP="00D26BAD">
      <w:pPr>
        <w:pStyle w:val="Listenabsatz"/>
        <w:numPr>
          <w:ilvl w:val="0"/>
          <w:numId w:val="46"/>
        </w:numPr>
      </w:pPr>
      <w:r>
        <w:t>Plan-Bearbeitung geöffnet.</w:t>
      </w:r>
    </w:p>
    <w:p w:rsidR="00D26BAD" w:rsidRDefault="00D26BAD" w:rsidP="00D26BAD">
      <w:pPr>
        <w:pStyle w:val="Listenabsatz"/>
        <w:numPr>
          <w:ilvl w:val="0"/>
          <w:numId w:val="46"/>
        </w:numPr>
      </w:pPr>
      <w:r>
        <w:t>Zeit erstellt und gespeichert (1. Erwartetes Resultat eingetroffen).</w:t>
      </w:r>
    </w:p>
    <w:p w:rsidR="00D26BAD" w:rsidRPr="00D214F9" w:rsidRDefault="00D26BAD" w:rsidP="00D26BAD">
      <w:pPr>
        <w:pStyle w:val="Listenabsatz"/>
      </w:pPr>
      <w:r>
        <w:rPr>
          <w:i/>
        </w:rPr>
        <w:t xml:space="preserve">+ </w:t>
      </w:r>
      <w:r w:rsidRPr="00D214F9">
        <w:rPr>
          <w:i/>
        </w:rPr>
        <w:t xml:space="preserve">Einsatzplan geöffnet und Einsatz nach FT-002 </w:t>
      </w:r>
      <w:r>
        <w:rPr>
          <w:i/>
        </w:rPr>
        <w:t xml:space="preserve">in neuer Zeit </w:t>
      </w:r>
      <w:r w:rsidRPr="00D214F9">
        <w:rPr>
          <w:i/>
        </w:rPr>
        <w:t>erstellt.</w:t>
      </w:r>
    </w:p>
    <w:p w:rsidR="00D26BAD" w:rsidRDefault="00D26BAD" w:rsidP="00D26BAD">
      <w:pPr>
        <w:pStyle w:val="Listenabsatz"/>
        <w:numPr>
          <w:ilvl w:val="0"/>
          <w:numId w:val="46"/>
        </w:numPr>
      </w:pPr>
      <w:r>
        <w:t>Erstellte Zeit verändert und gespeichert (2. Erwartetes Resultat eingetroffen).</w:t>
      </w:r>
    </w:p>
    <w:p w:rsidR="00D26BAD" w:rsidRPr="00D214F9" w:rsidRDefault="00D26BAD" w:rsidP="00D26BAD">
      <w:pPr>
        <w:pStyle w:val="Listenabsatz"/>
        <w:rPr>
          <w:i/>
        </w:rPr>
      </w:pPr>
      <w:r w:rsidRPr="00D214F9">
        <w:rPr>
          <w:i/>
        </w:rPr>
        <w:t>+ Einsatzplan geöffnet und Änderungen überprüft.</w:t>
      </w:r>
    </w:p>
    <w:p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rsidR="0077356C" w:rsidRDefault="00D26BAD" w:rsidP="004F6577">
      <w:pPr>
        <w:pStyle w:val="Listenabsatz"/>
        <w:rPr>
          <w:i/>
        </w:rPr>
      </w:pPr>
      <w:r w:rsidRPr="0070799A">
        <w:rPr>
          <w:i/>
        </w:rPr>
        <w:t>+ Einsatzplan geöffnet und Änderungen überprüft.</w:t>
      </w:r>
    </w:p>
    <w:p w:rsidR="0077356C" w:rsidRPr="0025134E" w:rsidRDefault="0077356C" w:rsidP="0025134E">
      <w:pPr>
        <w:rPr>
          <w:i/>
        </w:rPr>
      </w:pPr>
    </w:p>
    <w:p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rsidTr="0084563F">
        <w:tc>
          <w:tcPr>
            <w:tcW w:w="1985" w:type="dxa"/>
          </w:tcPr>
          <w:p w:rsidR="001D56DA" w:rsidRPr="00125548" w:rsidRDefault="001D56DA" w:rsidP="0084563F">
            <w:pPr>
              <w:pStyle w:val="KeinLeerraum"/>
            </w:pPr>
            <w:r w:rsidRPr="00125548">
              <w:t>Name</w:t>
            </w:r>
          </w:p>
        </w:tc>
        <w:tc>
          <w:tcPr>
            <w:tcW w:w="7087" w:type="dxa"/>
          </w:tcPr>
          <w:p w:rsidR="001D56DA" w:rsidRPr="00125548" w:rsidRDefault="001D56DA" w:rsidP="0084563F">
            <w:pPr>
              <w:pStyle w:val="KeinLeerraum"/>
            </w:pPr>
            <w:r w:rsidRPr="00125548">
              <w:t>FT-006</w:t>
            </w:r>
          </w:p>
        </w:tc>
      </w:tr>
      <w:tr w:rsidR="00D67D4D" w:rsidRPr="00125548" w:rsidTr="0084563F">
        <w:tc>
          <w:tcPr>
            <w:tcW w:w="1985" w:type="dxa"/>
          </w:tcPr>
          <w:p w:rsidR="00D67D4D" w:rsidRDefault="00D67D4D" w:rsidP="00D67D4D">
            <w:r>
              <w:t>Tester / Umgebung</w:t>
            </w:r>
          </w:p>
        </w:tc>
        <w:tc>
          <w:tcPr>
            <w:tcW w:w="7087" w:type="dxa"/>
          </w:tcPr>
          <w:p w:rsidR="00D67D4D" w:rsidRDefault="00D67D4D" w:rsidP="00D67D4D">
            <w:r>
              <w:t>Elia Reutlinger / Nach Konzept</w:t>
            </w:r>
          </w:p>
        </w:tc>
      </w:tr>
      <w:tr w:rsidR="00D67D4D" w:rsidRPr="00125548" w:rsidTr="0084563F">
        <w:tc>
          <w:tcPr>
            <w:tcW w:w="1985" w:type="dxa"/>
          </w:tcPr>
          <w:p w:rsidR="00D67D4D" w:rsidRDefault="00D67D4D" w:rsidP="00D67D4D">
            <w:r>
              <w:t>Datum</w:t>
            </w:r>
          </w:p>
        </w:tc>
        <w:tc>
          <w:tcPr>
            <w:tcW w:w="7087" w:type="dxa"/>
          </w:tcPr>
          <w:p w:rsidR="00D67D4D" w:rsidRDefault="00D67D4D" w:rsidP="00D67D4D">
            <w:r>
              <w:t>08.05.2019</w:t>
            </w:r>
          </w:p>
        </w:tc>
      </w:tr>
      <w:tr w:rsidR="001D56DA" w:rsidRPr="00125548" w:rsidTr="0084563F">
        <w:tc>
          <w:tcPr>
            <w:tcW w:w="1985" w:type="dxa"/>
          </w:tcPr>
          <w:p w:rsidR="001D56DA" w:rsidRPr="00125548" w:rsidRDefault="001D56DA" w:rsidP="0084563F">
            <w:pPr>
              <w:pStyle w:val="KeinLeerraum"/>
            </w:pPr>
            <w:r w:rsidRPr="00125548">
              <w:t>Erwartetes Resultat</w:t>
            </w:r>
          </w:p>
        </w:tc>
        <w:tc>
          <w:tcPr>
            <w:tcW w:w="7087" w:type="dxa"/>
          </w:tcPr>
          <w:p w:rsidR="001D56DA" w:rsidRPr="00125548" w:rsidRDefault="001D56DA" w:rsidP="0084563F">
            <w:pPr>
              <w:pStyle w:val="KeinLeerraum"/>
            </w:pPr>
            <w:r w:rsidRPr="00125548">
              <w:t>Die Berechtigungen werden übernommen.</w:t>
            </w:r>
          </w:p>
        </w:tc>
      </w:tr>
      <w:tr w:rsidR="001D56DA" w:rsidRPr="00125548" w:rsidTr="0084563F">
        <w:tc>
          <w:tcPr>
            <w:tcW w:w="1985" w:type="dxa"/>
          </w:tcPr>
          <w:p w:rsidR="001D56DA" w:rsidRPr="00125548" w:rsidRDefault="001D56DA" w:rsidP="0084563F">
            <w:pPr>
              <w:pStyle w:val="KeinLeerraum"/>
            </w:pPr>
            <w:r w:rsidRPr="00125548">
              <w:t>Effektives Resultat</w:t>
            </w:r>
          </w:p>
        </w:tc>
        <w:tc>
          <w:tcPr>
            <w:tcW w:w="7087" w:type="dxa"/>
          </w:tcPr>
          <w:p w:rsidR="001D56DA" w:rsidRPr="00125548" w:rsidRDefault="001D56DA" w:rsidP="0084563F">
            <w:pPr>
              <w:pStyle w:val="KeinLeerraum"/>
            </w:pPr>
            <w:r w:rsidRPr="00125548">
              <w:t>Der Benutzer hat die neuen Berechtigungen erhalten.</w:t>
            </w:r>
          </w:p>
        </w:tc>
      </w:tr>
      <w:tr w:rsidR="001D56DA" w:rsidRPr="00125548" w:rsidTr="0084563F">
        <w:tc>
          <w:tcPr>
            <w:tcW w:w="1985" w:type="dxa"/>
          </w:tcPr>
          <w:p w:rsidR="001D56DA" w:rsidRPr="00125548" w:rsidRDefault="001D56DA" w:rsidP="0084563F">
            <w:pPr>
              <w:pStyle w:val="KeinLeerraum"/>
            </w:pPr>
            <w:r w:rsidRPr="00125548">
              <w:t>Teststatus</w:t>
            </w:r>
          </w:p>
        </w:tc>
        <w:tc>
          <w:tcPr>
            <w:tcW w:w="7087" w:type="dxa"/>
          </w:tcPr>
          <w:p w:rsidR="001D56DA" w:rsidRPr="00125548" w:rsidRDefault="001D56DA" w:rsidP="0084563F">
            <w:pPr>
              <w:pStyle w:val="KeinLeerraum"/>
            </w:pPr>
            <w:r w:rsidRPr="00125548">
              <w:t>Erfolgreich</w:t>
            </w:r>
          </w:p>
        </w:tc>
      </w:tr>
    </w:tbl>
    <w:p w:rsidR="001D56DA" w:rsidRPr="00432EEB" w:rsidRDefault="001D56DA" w:rsidP="001D56DA">
      <w:pPr>
        <w:numPr>
          <w:ilvl w:val="1"/>
          <w:numId w:val="0"/>
        </w:numPr>
        <w:spacing w:after="0"/>
        <w:rPr>
          <w:rFonts w:ascii="MetaPro-Bold" w:eastAsiaTheme="minorEastAsia" w:hAnsi="MetaPro-Bold"/>
          <w:color w:val="444444"/>
          <w:spacing w:val="15"/>
        </w:rPr>
      </w:pPr>
    </w:p>
    <w:p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rsidR="001D56DA" w:rsidRDefault="001D56DA" w:rsidP="001D56DA">
      <w:pPr>
        <w:pStyle w:val="Listenabsatz"/>
        <w:numPr>
          <w:ilvl w:val="0"/>
          <w:numId w:val="35"/>
        </w:numPr>
      </w:pPr>
      <w:r w:rsidRPr="00432EEB">
        <w:t xml:space="preserve">Einstellungen </w:t>
      </w:r>
      <w:r>
        <w:t xml:space="preserve">als Teamleiter </w:t>
      </w:r>
      <w:r w:rsidRPr="00432EEB">
        <w:t>geöffnet.</w:t>
      </w:r>
    </w:p>
    <w:p w:rsidR="001D56DA" w:rsidRDefault="001D56DA" w:rsidP="001D56DA">
      <w:pPr>
        <w:pStyle w:val="Listenabsatz"/>
        <w:numPr>
          <w:ilvl w:val="0"/>
          <w:numId w:val="35"/>
        </w:numPr>
      </w:pPr>
      <w:r>
        <w:t>Die Rolle eines bestimmten Mitglieds von «Mitglied» auf «Teamleiter» geändert.</w:t>
      </w:r>
    </w:p>
    <w:p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rsidR="0053452F" w:rsidRDefault="0053452F" w:rsidP="00C65D0A">
      <w:pPr>
        <w:rPr>
          <w:lang w:eastAsia="de-CH"/>
        </w:rPr>
      </w:pPr>
      <w:r>
        <w:rPr>
          <w:lang w:eastAsia="de-CH"/>
        </w:rPr>
        <w:br w:type="page"/>
      </w:r>
    </w:p>
    <w:p w:rsidR="00C65D0A" w:rsidRDefault="00C65D0A" w:rsidP="00C65D0A">
      <w:pPr>
        <w:pStyle w:val="berschrift2"/>
        <w:rPr>
          <w:lang w:eastAsia="de-CH"/>
        </w:rPr>
      </w:pPr>
      <w:bookmarkStart w:id="144" w:name="_Toc8294130"/>
      <w:r>
        <w:rPr>
          <w:lang w:eastAsia="de-CH"/>
        </w:rPr>
        <w:lastRenderedPageBreak/>
        <w:t>Sicherheitsprüfung</w:t>
      </w:r>
      <w:bookmarkEnd w:id="144"/>
    </w:p>
    <w:p w:rsidR="0070400D" w:rsidRDefault="0008143B" w:rsidP="0008143B">
      <w:r w:rsidRPr="001F73AF">
        <w:t>Nach der Implementierung wurde eine Sicherheitsüberprüfung gemäss den im Sicherheitskonzept definierten Gefahren durchgeführt.</w:t>
      </w:r>
    </w:p>
    <w:p w:rsidR="0008143B" w:rsidRDefault="00475756" w:rsidP="0008143B">
      <w:pPr>
        <w:pStyle w:val="Untertitel"/>
        <w:rPr>
          <w:lang w:eastAsia="de-CH"/>
        </w:rPr>
      </w:pPr>
      <w:r>
        <w:rPr>
          <w:lang w:eastAsia="de-CH"/>
        </w:rPr>
        <w:t xml:space="preserve">Allgemeines zu </w:t>
      </w:r>
      <w:r w:rsidR="0008143B">
        <w:rPr>
          <w:lang w:eastAsia="de-CH"/>
        </w:rPr>
        <w:t>Cross-Site-Scripting</w:t>
      </w:r>
    </w:p>
    <w:p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XSS-Code befinden sollte (Reflected und Stored), wird dieser nicht ausgeführt, da es nie zur Ausführung eines Rückgabewertes kommt. Dies wird durch Vue.js garantiert, indem dynamische Werte nie als unvorbereiteter Code evaluiert werden.</w:t>
      </w:r>
    </w:p>
    <w:p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rsidR="008773CC" w:rsidRPr="008773CC" w:rsidRDefault="008773CC" w:rsidP="008D56C4">
      <w:pPr>
        <w:pStyle w:val="berschrift3"/>
      </w:pPr>
      <w:bookmarkStart w:id="145" w:name="_Toc7616922"/>
      <w:bookmarkStart w:id="146" w:name="_Toc8294131"/>
      <w:r w:rsidRPr="008773CC">
        <w:t>A3 – Stored</w:t>
      </w:r>
      <w:bookmarkEnd w:id="145"/>
      <w:r w:rsidR="00780DEE">
        <w:t xml:space="preserve"> XSS</w:t>
      </w:r>
      <w:bookmarkEnd w:id="146"/>
    </w:p>
    <w:p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rsidR="00A21706" w:rsidRDefault="00381C43" w:rsidP="00A21706">
      <w:pPr>
        <w:keepNext/>
      </w:pPr>
      <w:r>
        <w:rPr>
          <w:noProof/>
        </w:rPr>
        <w:drawing>
          <wp:inline distT="0" distB="0" distL="0" distR="0">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rsidR="008D2994" w:rsidRDefault="00A21706" w:rsidP="00A21706">
      <w:pPr>
        <w:pStyle w:val="Beschriftung"/>
        <w:jc w:val="right"/>
        <w:rPr>
          <w:lang w:eastAsia="de-CH"/>
        </w:rPr>
      </w:pPr>
      <w:bookmarkStart w:id="147" w:name="_Toc829396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42</w:t>
      </w:r>
      <w:r w:rsidR="001A30F2">
        <w:rPr>
          <w:noProof/>
        </w:rPr>
        <w:fldChar w:fldCharType="end"/>
      </w:r>
      <w:r>
        <w:t xml:space="preserve"> - Stored-XSS kann problemlos dargestellt werden.</w:t>
      </w:r>
      <w:bookmarkEnd w:id="147"/>
    </w:p>
    <w:p w:rsidR="00F849AE" w:rsidRDefault="00F849AE" w:rsidP="00F849AE">
      <w:pPr>
        <w:pStyle w:val="berschrift3"/>
      </w:pPr>
      <w:bookmarkStart w:id="148" w:name="_Toc8294132"/>
      <w:r>
        <w:t xml:space="preserve">A3 – </w:t>
      </w:r>
      <w:r w:rsidRPr="008773CC">
        <w:t>Reflected XSS</w:t>
      </w:r>
      <w:bookmarkEnd w:id="148"/>
    </w:p>
    <w:p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rsidR="00A21706" w:rsidRDefault="00061340" w:rsidP="00A21706">
      <w:pPr>
        <w:keepNext/>
        <w:jc w:val="center"/>
      </w:pPr>
      <w:r>
        <w:rPr>
          <w:noProof/>
        </w:rPr>
        <w:drawing>
          <wp:inline distT="0" distB="0" distL="0" distR="0">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rsidR="0084563F" w:rsidRDefault="00A21706" w:rsidP="00A21706">
      <w:pPr>
        <w:pStyle w:val="Beschriftung"/>
        <w:jc w:val="center"/>
      </w:pPr>
      <w:bookmarkStart w:id="149" w:name="_Toc829396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43</w:t>
      </w:r>
      <w:r w:rsidR="001A30F2">
        <w:rPr>
          <w:noProof/>
        </w:rPr>
        <w:fldChar w:fldCharType="end"/>
      </w:r>
      <w:r>
        <w:t xml:space="preserve"> - Reflected-XSS führt zu keinen Problemen</w:t>
      </w:r>
      <w:bookmarkEnd w:id="149"/>
    </w:p>
    <w:p w:rsidR="008D2994" w:rsidRPr="00F849AE" w:rsidRDefault="008D2994" w:rsidP="00F849AE"/>
    <w:p w:rsidR="008773CC" w:rsidRPr="001F73AF" w:rsidRDefault="008773CC" w:rsidP="008773CC">
      <w:pPr>
        <w:pStyle w:val="berschrift3"/>
      </w:pPr>
      <w:bookmarkStart w:id="150" w:name="_Toc7616923"/>
      <w:bookmarkStart w:id="151" w:name="_Toc8294133"/>
      <w:r w:rsidRPr="001F73AF">
        <w:t>A3 – Dom-Based XSS</w:t>
      </w:r>
      <w:bookmarkEnd w:id="150"/>
      <w:bookmarkEnd w:id="151"/>
    </w:p>
    <w:p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rsidR="00FF275A" w:rsidRDefault="00061340" w:rsidP="00FF275A">
      <w:pPr>
        <w:keepNext/>
        <w:jc w:val="center"/>
      </w:pPr>
      <w:r>
        <w:rPr>
          <w:noProof/>
        </w:rPr>
        <w:drawing>
          <wp:inline distT="0" distB="0" distL="0" distR="0">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rsidR="008D2994" w:rsidRDefault="00FF275A" w:rsidP="007C7E11">
      <w:pPr>
        <w:pStyle w:val="Beschriftung"/>
        <w:jc w:val="center"/>
        <w:rPr>
          <w:lang w:eastAsia="de-CH"/>
        </w:rPr>
      </w:pPr>
      <w:bookmarkStart w:id="152" w:name="_Toc829396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44</w:t>
      </w:r>
      <w:r w:rsidR="001A30F2">
        <w:rPr>
          <w:noProof/>
        </w:rPr>
        <w:fldChar w:fldCharType="end"/>
      </w:r>
      <w:r>
        <w:t xml:space="preserve"> - Dom-Based-XSS führt zu keinem Ergebnis</w:t>
      </w:r>
      <w:bookmarkEnd w:id="152"/>
    </w:p>
    <w:p w:rsidR="008773CC" w:rsidRPr="001F73AF" w:rsidRDefault="008773CC" w:rsidP="008773CC">
      <w:pPr>
        <w:pStyle w:val="berschrift3"/>
      </w:pPr>
      <w:bookmarkStart w:id="153" w:name="_Toc7616924"/>
      <w:bookmarkStart w:id="154" w:name="_Toc8294134"/>
      <w:r w:rsidRPr="001F73AF">
        <w:t>A7 – Fehlerhafte Autorisierung auf Anwendungsebene</w:t>
      </w:r>
      <w:bookmarkEnd w:id="153"/>
      <w:bookmarkEnd w:id="154"/>
      <w:r w:rsidRPr="001F73AF">
        <w:t xml:space="preserve"> </w:t>
      </w:r>
    </w:p>
    <w:p w:rsidR="0008143B" w:rsidRPr="001F73AF" w:rsidRDefault="0008143B" w:rsidP="0008143B">
      <w:r w:rsidRPr="001F73AF">
        <w:t>Die Anwendung ist an</w:t>
      </w:r>
      <w:r>
        <w:t xml:space="preserve"> den</w:t>
      </w:r>
      <w:r w:rsidRPr="001F73AF">
        <w:t xml:space="preserve"> folgenden 2 Stellen betroffen:</w:t>
      </w: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Benutzergruppe und der definierten Berechtigungsstufe der angefragten Route. Überprüft wurde </w:t>
      </w:r>
      <w:r>
        <w:t xml:space="preserve">dies </w:t>
      </w:r>
      <w:r w:rsidRPr="001F73AF">
        <w:t>indem als normaler Nutzer die Plan-Einstellungen aufgerufen wurden, wobei wie erwartet die 401 (Keine Rechte) Fehlerseite erschien.</w:t>
      </w:r>
    </w:p>
    <w:p w:rsidR="00953099" w:rsidRDefault="003F2E41" w:rsidP="00953099">
      <w:pPr>
        <w:keepNext/>
        <w:jc w:val="center"/>
      </w:pPr>
      <w:r>
        <w:rPr>
          <w:noProof/>
        </w:rPr>
        <w:drawing>
          <wp:inline distT="0" distB="0" distL="0" distR="0">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rsidR="0008143B" w:rsidRDefault="00953099" w:rsidP="00953099">
      <w:pPr>
        <w:pStyle w:val="Beschriftung"/>
        <w:jc w:val="center"/>
      </w:pPr>
      <w:bookmarkStart w:id="155" w:name="_Toc829396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45</w:t>
      </w:r>
      <w:r w:rsidR="001A30F2">
        <w:rPr>
          <w:noProof/>
        </w:rPr>
        <w:fldChar w:fldCharType="end"/>
      </w:r>
      <w:r>
        <w:t xml:space="preserve"> - Unberechtigte Zugriffe sind nicht möglich</w:t>
      </w:r>
      <w:bookmarkEnd w:id="155"/>
    </w:p>
    <w:p w:rsidR="008D2994" w:rsidRDefault="008D2994" w:rsidP="003F2E41">
      <w:pPr>
        <w:jc w:val="center"/>
      </w:pPr>
    </w:p>
    <w:p w:rsidR="005C1350" w:rsidRDefault="005C1350" w:rsidP="003F2E41">
      <w:pPr>
        <w:jc w:val="center"/>
      </w:pP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rsidR="0008143B" w:rsidRDefault="0008143B" w:rsidP="0008143B">
      <w:pPr>
        <w:pStyle w:val="Listenabsatz"/>
      </w:pPr>
      <w:r w:rsidRPr="001F73AF">
        <w:t xml:space="preserve">Die Einstellungen sowie der Einsatzplan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rsidR="00AE09DF" w:rsidRDefault="00AE09DF" w:rsidP="0008143B">
      <w:pPr>
        <w:pStyle w:val="Listenabsatz"/>
      </w:pPr>
    </w:p>
    <w:p w:rsidR="00F733FC" w:rsidRDefault="00AE09DF" w:rsidP="00F733FC">
      <w:pPr>
        <w:keepNext/>
        <w:jc w:val="center"/>
      </w:pPr>
      <w:r>
        <w:rPr>
          <w:noProof/>
        </w:rPr>
        <w:drawing>
          <wp:inline distT="0" distB="0" distL="0" distR="0">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rsidR="008D2994" w:rsidRPr="001F73AF" w:rsidRDefault="00F733FC" w:rsidP="00F733FC">
      <w:pPr>
        <w:pStyle w:val="Beschriftung"/>
        <w:jc w:val="center"/>
      </w:pPr>
      <w:bookmarkStart w:id="156" w:name="_Toc829396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46</w:t>
      </w:r>
      <w:r w:rsidR="001A30F2">
        <w:rPr>
          <w:noProof/>
        </w:rPr>
        <w:fldChar w:fldCharType="end"/>
      </w:r>
      <w:r>
        <w:t xml:space="preserve"> - </w:t>
      </w:r>
      <w:r w:rsidRPr="00DE00E2">
        <w:t>Codebeispiel</w:t>
      </w:r>
      <w:r>
        <w:t>: Prüfung von Berechtigungen vor der Initialisierung einer Komponente</w:t>
      </w:r>
      <w:bookmarkEnd w:id="156"/>
    </w:p>
    <w:p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rsidR="005C1350" w:rsidRDefault="005C1350" w:rsidP="00C65D0A"/>
    <w:p w:rsidR="008773CC" w:rsidRPr="001F73AF" w:rsidRDefault="008773CC" w:rsidP="008773CC">
      <w:pPr>
        <w:pStyle w:val="berschrift3"/>
      </w:pPr>
      <w:bookmarkStart w:id="157" w:name="_Toc7616925"/>
      <w:bookmarkStart w:id="158" w:name="_Toc8294135"/>
      <w:r w:rsidRPr="001F73AF">
        <w:t>A8 – Cross-Site-Request-Forgery (CSRF)</w:t>
      </w:r>
      <w:bookmarkEnd w:id="157"/>
      <w:bookmarkEnd w:id="158"/>
    </w:p>
    <w:p w:rsidR="0008143B" w:rsidRPr="001F73AF" w:rsidRDefault="0008143B" w:rsidP="0008143B">
      <w:r w:rsidRPr="001F73AF">
        <w:t>Durch die Konfiguration der API ist die Anwendung gezwungen, einen zusätzlichen «Header» an jede Anfrage zu binden. Dieser enthält einen Sicherheits-Token und wird nicht automatisch vom Browser mit einer Anfrage versendet, wodurch eine Anfrage von einer anderen Webseite nicht gelingen kann.</w:t>
      </w:r>
    </w:p>
    <w:p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Dies ist aber Sache der API und soll deshalb nicht </w:t>
      </w:r>
      <w:r>
        <w:t xml:space="preserve">detaillierter </w:t>
      </w:r>
      <w:r w:rsidRPr="001F73AF">
        <w:t>in dieser Dokumentation erläutert werden.</w:t>
      </w:r>
    </w:p>
    <w:p w:rsidR="005C1350" w:rsidRDefault="005C1350">
      <w:r>
        <w:br w:type="page"/>
      </w:r>
    </w:p>
    <w:p w:rsidR="005C1350" w:rsidRDefault="005C1350" w:rsidP="00C65D0A"/>
    <w:p w:rsidR="008773CC" w:rsidRPr="001F73AF" w:rsidRDefault="008773CC" w:rsidP="008773CC">
      <w:pPr>
        <w:pStyle w:val="berschrift3"/>
      </w:pPr>
      <w:bookmarkStart w:id="159" w:name="_Toc7616926"/>
      <w:bookmarkStart w:id="160" w:name="_Toc8294136"/>
      <w:r w:rsidRPr="001F73AF">
        <w:t>A9 – Nutzung von Komponenten mit bekannten Schwachstellen</w:t>
      </w:r>
      <w:bookmarkEnd w:id="159"/>
      <w:bookmarkEnd w:id="160"/>
    </w:p>
    <w:p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rsidR="0008143B" w:rsidRPr="001F73AF" w:rsidRDefault="0008143B" w:rsidP="0084563F">
            <w:r w:rsidRPr="001F73AF">
              <w:t>Abhängigkeit</w:t>
            </w:r>
            <w:r w:rsidR="0054768C">
              <w:t xml:space="preserve"> (Version)</w:t>
            </w:r>
          </w:p>
        </w:tc>
        <w:tc>
          <w:tcPr>
            <w:tcW w:w="3253" w:type="dxa"/>
          </w:tcPr>
          <w:p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 (2.6.10)</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Vue-color (2.7.0)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Vue-i18n (8.</w:t>
            </w:r>
            <w:r w:rsidR="0054768C">
              <w:t>11</w:t>
            </w:r>
            <w:r w:rsidRPr="001F73AF">
              <w:t>.</w:t>
            </w:r>
            <w:r w:rsidR="0054768C">
              <w:t>2</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Vue-notification (1.3.16)</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Vue-router (3.0.</w:t>
            </w:r>
            <w:r w:rsidR="0054768C">
              <w:t>6</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Vuex (3.1.0)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Vuetify (1.5.</w:t>
            </w:r>
            <w:r w:rsidR="0054768C">
              <w:t>14</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Js-cookie (2.2.0)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Register-service-worker (1.6.2)</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D5022B" w:rsidRPr="001F73AF" w:rsidRDefault="00D5022B" w:rsidP="00D5022B">
            <w:r w:rsidRPr="001F73AF">
              <w:t>Axios (0.18.0)</w:t>
            </w:r>
          </w:p>
        </w:tc>
        <w:tc>
          <w:tcPr>
            <w:tcW w:w="3253"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rsidR="00B37C93" w:rsidRDefault="00B37C93" w:rsidP="0008143B"/>
    <w:p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rsidR="004B67B4" w:rsidRPr="001F73AF" w:rsidRDefault="004B67B4" w:rsidP="0008143B"/>
    <w:p w:rsidR="008773CC" w:rsidRDefault="008773CC" w:rsidP="008773CC">
      <w:pPr>
        <w:pStyle w:val="berschrift3"/>
      </w:pPr>
      <w:bookmarkStart w:id="161" w:name="_Toc7616927"/>
      <w:bookmarkStart w:id="162" w:name="_Toc8294137"/>
      <w:r w:rsidRPr="001F73AF">
        <w:t>A10 – Ungeprüfte Um- und Weiterleitungen</w:t>
      </w:r>
      <w:bookmarkEnd w:id="161"/>
      <w:bookmarkEnd w:id="162"/>
    </w:p>
    <w:p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rsidR="006324AB" w:rsidRPr="001F73AF" w:rsidRDefault="006324AB" w:rsidP="006324AB">
      <w:r w:rsidRPr="001F73AF">
        <w:t>Externe Ressourcen werden von folgenden</w:t>
      </w:r>
      <w:r>
        <w:t>, verifizierten</w:t>
      </w:r>
      <w:r w:rsidRPr="001F73AF">
        <w:t xml:space="preserve"> Endpunkten geladen:</w:t>
      </w:r>
    </w:p>
    <w:p w:rsidR="006324AB" w:rsidRDefault="006324AB" w:rsidP="006324AB">
      <w:pPr>
        <w:pStyle w:val="Listenabsatz"/>
        <w:numPr>
          <w:ilvl w:val="0"/>
          <w:numId w:val="26"/>
        </w:numPr>
      </w:pPr>
      <w:r w:rsidRPr="001F73AF">
        <w:t>«Material Icons» Schriftart, Quelle: fonts.googleapis.com (Google).</w:t>
      </w:r>
    </w:p>
    <w:p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3" w:name="_Toc8294138"/>
      <w:r w:rsidR="00C65D0A">
        <w:rPr>
          <w:lang w:eastAsia="de-CH"/>
        </w:rPr>
        <w:t>Abschluss</w:t>
      </w:r>
      <w:bookmarkEnd w:id="163"/>
    </w:p>
    <w:p w:rsidR="00FA11AD" w:rsidRPr="00FA11AD" w:rsidRDefault="00FA11AD" w:rsidP="00FA11AD">
      <w:pPr>
        <w:pStyle w:val="berschrift2"/>
        <w:rPr>
          <w:lang w:eastAsia="de-CH"/>
        </w:rPr>
      </w:pPr>
      <w:bookmarkStart w:id="164" w:name="_Toc8294139"/>
      <w:r>
        <w:rPr>
          <w:lang w:eastAsia="de-CH"/>
        </w:rPr>
        <w:t>Auswertung des Kanban-Boards</w:t>
      </w:r>
      <w:bookmarkEnd w:id="164"/>
    </w:p>
    <w:p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rsidR="006A4AC9" w:rsidRDefault="005F53D0" w:rsidP="006A4AC9">
      <w:pPr>
        <w:keepNext/>
        <w:jc w:val="center"/>
      </w:pPr>
      <w:r>
        <w:rPr>
          <w:noProof/>
        </w:rPr>
        <w:drawing>
          <wp:inline distT="0" distB="0" distL="0" distR="0">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rsidR="005F53D0" w:rsidRDefault="006A4AC9" w:rsidP="006A4AC9">
      <w:pPr>
        <w:pStyle w:val="Beschriftung"/>
        <w:jc w:val="center"/>
        <w:rPr>
          <w:lang w:eastAsia="de-CH"/>
        </w:rPr>
      </w:pPr>
      <w:bookmarkStart w:id="165" w:name="_Toc829396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47</w:t>
      </w:r>
      <w:r w:rsidR="001A30F2">
        <w:rPr>
          <w:noProof/>
        </w:rPr>
        <w:fldChar w:fldCharType="end"/>
      </w:r>
      <w:r>
        <w:t xml:space="preserve"> - Kanban-Auswertung Diagramm 1</w:t>
      </w:r>
      <w:bookmarkEnd w:id="165"/>
    </w:p>
    <w:p w:rsidR="006A4AC9" w:rsidRDefault="005F53D0" w:rsidP="006A4AC9">
      <w:pPr>
        <w:keepNext/>
        <w:jc w:val="center"/>
      </w:pPr>
      <w:r>
        <w:rPr>
          <w:noProof/>
        </w:rPr>
        <w:drawing>
          <wp:inline distT="0" distB="0" distL="0" distR="0">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rsidR="005F53D0" w:rsidRDefault="006A4AC9" w:rsidP="006A4AC9">
      <w:pPr>
        <w:pStyle w:val="Beschriftung"/>
        <w:jc w:val="center"/>
        <w:rPr>
          <w:lang w:eastAsia="de-CH"/>
        </w:rPr>
      </w:pPr>
      <w:bookmarkStart w:id="166" w:name="_Toc829397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7B4302">
        <w:rPr>
          <w:noProof/>
        </w:rPr>
        <w:t>48</w:t>
      </w:r>
      <w:r w:rsidR="001A30F2">
        <w:rPr>
          <w:noProof/>
        </w:rPr>
        <w:fldChar w:fldCharType="end"/>
      </w:r>
      <w:r>
        <w:t xml:space="preserve"> - </w:t>
      </w:r>
      <w:r w:rsidRPr="008B6040">
        <w:t xml:space="preserve">Kanban-Auswertung Diagramm </w:t>
      </w:r>
      <w:r>
        <w:t>2</w:t>
      </w:r>
      <w:bookmarkEnd w:id="166"/>
    </w:p>
    <w:p w:rsidR="00C65D0A" w:rsidRDefault="00C65D0A" w:rsidP="00C65D0A">
      <w:pPr>
        <w:pStyle w:val="berschrift2"/>
        <w:rPr>
          <w:lang w:eastAsia="de-CH"/>
        </w:rPr>
      </w:pPr>
      <w:bookmarkStart w:id="167" w:name="_Toc8294140"/>
      <w:r>
        <w:rPr>
          <w:lang w:eastAsia="de-CH"/>
        </w:rPr>
        <w:lastRenderedPageBreak/>
        <w:t>Funktionen &amp; Verbesserungen für die Zukunft</w:t>
      </w:r>
      <w:bookmarkEnd w:id="167"/>
    </w:p>
    <w:p w:rsidR="000D56D8" w:rsidRDefault="000D56D8" w:rsidP="000D56D8">
      <w:r>
        <w:t xml:space="preserve">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optimalste bzw. benutzerfreundlichste Umsetzung.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ohne Probleme und 1:1 produktiv eingerichtet werden, worauf aber weitere Schritte folgen werden, da die Anwendung eines Tages von allen Teams der Baloise genutzt werden können soll. </w:t>
      </w:r>
    </w:p>
    <w:p w:rsidR="000D56D8" w:rsidRDefault="000D56D8" w:rsidP="000D56D8">
      <w:pPr>
        <w:pStyle w:val="Untertitel"/>
      </w:pPr>
      <w:r>
        <w:t>Mehrere Teams</w:t>
      </w:r>
    </w:p>
    <w:p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rsidR="000D56D8" w:rsidRDefault="000D56D8" w:rsidP="000D56D8">
      <w:pPr>
        <w:pStyle w:val="Untertitel"/>
      </w:pPr>
      <w:r>
        <w:t>Kompakte API-Anfragen</w:t>
      </w:r>
    </w:p>
    <w:p w:rsidR="000D56D8" w:rsidRDefault="000D56D8" w:rsidP="000D56D8">
      <w:r>
        <w:t>Beim Laden der Einsätze auf dem Einsatzplan 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der vorherigen Idee zur Verbesserung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rsidR="000D56D8" w:rsidRDefault="000D56D8" w:rsidP="000D56D8">
      <w:pPr>
        <w:pStyle w:val="Untertitel"/>
      </w:pPr>
      <w:r>
        <w:t>Pinsel-Tool</w:t>
      </w:r>
    </w:p>
    <w:p w:rsidR="000D56D8" w:rsidRDefault="000D56D8" w:rsidP="000D56D8">
      <w:r>
        <w:t>Eine weitere Idee zur Vereinfachung des Dienstplans bzw. Beschleunigung der Planung ist eine Art Pinsel, mit welcher ein Teamleiter mehrere Einsätze gleichzeitig Planen kann. Während aktuell ein Feld des Plans angeklickt und per Formular gefüllt 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rsidR="000D56D8" w:rsidRDefault="000D56D8" w:rsidP="000D56D8"/>
    <w:p w:rsidR="000D56D8" w:rsidRDefault="000D56D8" w:rsidP="000D56D8"/>
    <w:p w:rsidR="000D56D8" w:rsidRDefault="000D56D8" w:rsidP="000D56D8">
      <w:pPr>
        <w:pStyle w:val="Untertitel"/>
      </w:pPr>
      <w:r>
        <w:lastRenderedPageBreak/>
        <w:t>Tests</w:t>
      </w:r>
    </w:p>
    <w:p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rsidR="00C65D0A" w:rsidRDefault="00C65D0A" w:rsidP="00C65D0A">
      <w:pPr>
        <w:pStyle w:val="berschrift2"/>
        <w:rPr>
          <w:lang w:eastAsia="de-CH"/>
        </w:rPr>
      </w:pPr>
      <w:bookmarkStart w:id="168" w:name="_Toc8294141"/>
      <w:r>
        <w:rPr>
          <w:lang w:eastAsia="de-CH"/>
        </w:rPr>
        <w:t>Danksagung</w:t>
      </w:r>
      <w:bookmarkEnd w:id="168"/>
    </w:p>
    <w:p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rsidR="000D56D8" w:rsidRDefault="000D56D8" w:rsidP="000D56D8">
      <w:r>
        <w:t>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sehr bedeutenden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rsidR="000D56D8" w:rsidRDefault="000D56D8" w:rsidP="000D56D8">
      <w:r>
        <w:t>Des Weiteren möchte ich noch allen danken, die mich während meiner Lehre im Betrieb und der Berufsschule begleitet haben. Ich war immer froh über jede Art von Unterstützung, die ich erhalten konnte und finde es fantastisch, so viele neue Bekanntschaften gemacht zu haben.</w:t>
      </w:r>
    </w:p>
    <w:p w:rsidR="00061041" w:rsidRPr="000D56D8" w:rsidRDefault="00061041" w:rsidP="000D56D8"/>
    <w:p w:rsidR="00C65D0A" w:rsidRDefault="00FB4571" w:rsidP="00C65D0A">
      <w:pPr>
        <w:rPr>
          <w:lang w:eastAsia="de-CH"/>
        </w:rPr>
      </w:pPr>
      <w:r>
        <w:rPr>
          <w:lang w:eastAsia="de-CH"/>
        </w:rPr>
        <w:t>[</w:t>
      </w:r>
      <w:r w:rsidRPr="00313DAC">
        <w:rPr>
          <w:b/>
          <w:color w:val="FF0000"/>
        </w:rPr>
        <w:t>TODO</w:t>
      </w:r>
      <w:r>
        <w:rPr>
          <w:lang w:eastAsia="de-CH"/>
        </w:rPr>
        <w:t xml:space="preserve">: Auch die erwähnen, die </w:t>
      </w:r>
      <w:r w:rsidR="00892415">
        <w:rPr>
          <w:lang w:eastAsia="de-CH"/>
        </w:rPr>
        <w:t>Tipps gegeben</w:t>
      </w:r>
      <w:r>
        <w:rPr>
          <w:lang w:eastAsia="de-CH"/>
        </w:rPr>
        <w:t xml:space="preserve"> haben</w:t>
      </w:r>
      <w:r w:rsidR="0015288F">
        <w:rPr>
          <w:lang w:eastAsia="de-CH"/>
        </w:rPr>
        <w:t xml:space="preserve"> </w:t>
      </w:r>
      <w:proofErr w:type="spellStart"/>
      <w:r w:rsidR="0015288F">
        <w:rPr>
          <w:lang w:eastAsia="de-CH"/>
        </w:rPr>
        <w:t>etc</w:t>
      </w:r>
      <w:proofErr w:type="spellEnd"/>
      <w:r>
        <w:rPr>
          <w:lang w:eastAsia="de-CH"/>
        </w:rPr>
        <w:t>]</w:t>
      </w:r>
    </w:p>
    <w:p w:rsidR="000212B0" w:rsidRDefault="000212B0" w:rsidP="00C65D0A">
      <w:pPr>
        <w:rPr>
          <w:lang w:eastAsia="de-CH"/>
        </w:rPr>
      </w:pPr>
    </w:p>
    <w:p w:rsidR="000212B0" w:rsidRDefault="000212B0" w:rsidP="00C65D0A">
      <w:pPr>
        <w:rPr>
          <w:lang w:eastAsia="de-CH"/>
        </w:rPr>
      </w:pPr>
      <w:r>
        <w:rPr>
          <w:lang w:eastAsia="de-CH"/>
        </w:rPr>
        <w:br w:type="page"/>
      </w:r>
    </w:p>
    <w:p w:rsidR="006650F9" w:rsidRPr="006650F9" w:rsidRDefault="00C65D0A" w:rsidP="006650F9">
      <w:pPr>
        <w:pStyle w:val="berschrift1"/>
        <w:rPr>
          <w:lang w:eastAsia="de-CH"/>
        </w:rPr>
      </w:pPr>
      <w:bookmarkStart w:id="169" w:name="_Toc8294142"/>
      <w:r>
        <w:rPr>
          <w:lang w:eastAsia="de-CH"/>
        </w:rPr>
        <w:lastRenderedPageBreak/>
        <w:t>Anhang</w:t>
      </w:r>
      <w:bookmarkEnd w:id="169"/>
    </w:p>
    <w:p w:rsidR="00C65D0A" w:rsidRDefault="00C65D0A" w:rsidP="00C65D0A">
      <w:pPr>
        <w:pStyle w:val="berschrift2"/>
        <w:rPr>
          <w:lang w:eastAsia="de-CH"/>
        </w:rPr>
      </w:pPr>
      <w:bookmarkStart w:id="170" w:name="_Toc8294143"/>
      <w:r>
        <w:rPr>
          <w:lang w:eastAsia="de-CH"/>
        </w:rPr>
        <w:t>Quellenverzeichnis</w:t>
      </w:r>
      <w:bookmarkEnd w:id="170"/>
    </w:p>
    <w:p w:rsidR="00537415" w:rsidRPr="00537415" w:rsidRDefault="00537415" w:rsidP="00537415">
      <w:pPr>
        <w:rPr>
          <w:lang w:eastAsia="de-CH"/>
        </w:rPr>
      </w:pPr>
    </w:p>
    <w:p w:rsidR="006907B6" w:rsidRPr="006907B6" w:rsidRDefault="00537415" w:rsidP="006907B6">
      <w:pPr>
        <w:rPr>
          <w:lang w:eastAsia="de-CH"/>
        </w:rPr>
      </w:pPr>
      <w:r>
        <w:rPr>
          <w:lang w:eastAsia="de-CH"/>
        </w:rPr>
        <w:t>[</w:t>
      </w:r>
      <w:r w:rsidRPr="00313DAC">
        <w:rPr>
          <w:b/>
          <w:color w:val="FF0000"/>
        </w:rPr>
        <w:t>TODO</w:t>
      </w:r>
      <w:r>
        <w:rPr>
          <w:lang w:eastAsia="de-CH"/>
        </w:rPr>
        <w:t>: Quellen aus Fusszeilen hier notieren.]</w:t>
      </w:r>
    </w:p>
    <w:p w:rsidR="00EE4C01" w:rsidRDefault="00EE4C01" w:rsidP="00C65D0A">
      <w:pPr>
        <w:rPr>
          <w:lang w:eastAsia="de-CH"/>
        </w:rPr>
      </w:pPr>
      <w:r>
        <w:rPr>
          <w:lang w:eastAsia="de-CH"/>
        </w:rPr>
        <w:t>[</w:t>
      </w:r>
      <w:r w:rsidRPr="00313DAC">
        <w:rPr>
          <w:b/>
          <w:color w:val="FF0000"/>
        </w:rPr>
        <w:t>TODO</w:t>
      </w:r>
      <w:r>
        <w:rPr>
          <w:lang w:eastAsia="de-CH"/>
        </w:rPr>
        <w:t>: Erwähnen wie alles korrigiert wurde.]</w:t>
      </w:r>
    </w:p>
    <w:p w:rsidR="009E119C" w:rsidRDefault="009E119C" w:rsidP="00C65D0A">
      <w:pPr>
        <w:rPr>
          <w:lang w:eastAsia="de-CH"/>
        </w:rPr>
      </w:pPr>
      <w:r>
        <w:rPr>
          <w:lang w:eastAsia="de-CH"/>
        </w:rPr>
        <w:br w:type="page"/>
      </w:r>
    </w:p>
    <w:p w:rsidR="00726A39" w:rsidRDefault="00C65D0A" w:rsidP="00726A39">
      <w:pPr>
        <w:pStyle w:val="berschrift2"/>
        <w:rPr>
          <w:lang w:eastAsia="de-CH"/>
        </w:rPr>
      </w:pPr>
      <w:bookmarkStart w:id="171" w:name="_Toc8294144"/>
      <w:r>
        <w:rPr>
          <w:lang w:eastAsia="de-CH"/>
        </w:rPr>
        <w:lastRenderedPageBreak/>
        <w:t>Abbildungsverzeichnis</w:t>
      </w:r>
      <w:bookmarkEnd w:id="171"/>
    </w:p>
    <w:p w:rsidR="00010B15"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293924" w:history="1">
        <w:r w:rsidRPr="00834D42">
          <w:rPr>
            <w:rStyle w:val="Hyperlink"/>
            <w:noProof/>
          </w:rPr>
          <w:t>Abbildung 1 - Organigramm der Projektrollen</w:t>
        </w:r>
        <w:r>
          <w:rPr>
            <w:noProof/>
            <w:webHidden/>
          </w:rPr>
          <w:tab/>
        </w:r>
        <w:r>
          <w:rPr>
            <w:noProof/>
            <w:webHidden/>
          </w:rPr>
          <w:fldChar w:fldCharType="begin"/>
        </w:r>
        <w:r>
          <w:rPr>
            <w:noProof/>
            <w:webHidden/>
          </w:rPr>
          <w:instrText xml:space="preserve"> PAGEREF _Toc8293924 \h </w:instrText>
        </w:r>
        <w:r>
          <w:rPr>
            <w:noProof/>
            <w:webHidden/>
          </w:rPr>
        </w:r>
        <w:r>
          <w:rPr>
            <w:noProof/>
            <w:webHidden/>
          </w:rPr>
          <w:fldChar w:fldCharType="separate"/>
        </w:r>
        <w:r>
          <w:rPr>
            <w:noProof/>
            <w:webHidden/>
          </w:rPr>
          <w:t>15</w:t>
        </w:r>
        <w:r>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25" w:history="1">
        <w:r w:rsidR="00010B15" w:rsidRPr="00834D42">
          <w:rPr>
            <w:rStyle w:val="Hyperlink"/>
            <w:noProof/>
          </w:rPr>
          <w:t>Abbildung 2 - Arbeitsplatz während der IPA</w:t>
        </w:r>
        <w:r w:rsidR="00010B15">
          <w:rPr>
            <w:noProof/>
            <w:webHidden/>
          </w:rPr>
          <w:tab/>
        </w:r>
        <w:r w:rsidR="00010B15">
          <w:rPr>
            <w:noProof/>
            <w:webHidden/>
          </w:rPr>
          <w:fldChar w:fldCharType="begin"/>
        </w:r>
        <w:r w:rsidR="00010B15">
          <w:rPr>
            <w:noProof/>
            <w:webHidden/>
          </w:rPr>
          <w:instrText xml:space="preserve"> PAGEREF _Toc8293925 \h </w:instrText>
        </w:r>
        <w:r w:rsidR="00010B15">
          <w:rPr>
            <w:noProof/>
            <w:webHidden/>
          </w:rPr>
        </w:r>
        <w:r w:rsidR="00010B15">
          <w:rPr>
            <w:noProof/>
            <w:webHidden/>
          </w:rPr>
          <w:fldChar w:fldCharType="separate"/>
        </w:r>
        <w:r w:rsidR="00010B15">
          <w:rPr>
            <w:noProof/>
            <w:webHidden/>
          </w:rPr>
          <w:t>16</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26" w:history="1">
        <w:r w:rsidR="00010B15" w:rsidRPr="00834D42">
          <w:rPr>
            <w:rStyle w:val="Hyperlink"/>
            <w:noProof/>
          </w:rPr>
          <w:t>Abbildung 3 - Struktur der IPA-Daten</w:t>
        </w:r>
        <w:r w:rsidR="00010B15">
          <w:rPr>
            <w:noProof/>
            <w:webHidden/>
          </w:rPr>
          <w:tab/>
        </w:r>
        <w:r w:rsidR="00010B15">
          <w:rPr>
            <w:noProof/>
            <w:webHidden/>
          </w:rPr>
          <w:fldChar w:fldCharType="begin"/>
        </w:r>
        <w:r w:rsidR="00010B15">
          <w:rPr>
            <w:noProof/>
            <w:webHidden/>
          </w:rPr>
          <w:instrText xml:space="preserve"> PAGEREF _Toc8293926 \h </w:instrText>
        </w:r>
        <w:r w:rsidR="00010B15">
          <w:rPr>
            <w:noProof/>
            <w:webHidden/>
          </w:rPr>
        </w:r>
        <w:r w:rsidR="00010B15">
          <w:rPr>
            <w:noProof/>
            <w:webHidden/>
          </w:rPr>
          <w:fldChar w:fldCharType="separate"/>
        </w:r>
        <w:r w:rsidR="00010B15">
          <w:rPr>
            <w:noProof/>
            <w:webHidden/>
          </w:rPr>
          <w:t>16</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27" w:history="1">
        <w:r w:rsidR="00010B15" w:rsidRPr="00834D42">
          <w:rPr>
            <w:rStyle w:val="Hyperlink"/>
            <w:noProof/>
          </w:rPr>
          <w:t>Abbildung 4 - Baloise-Group Logo</w:t>
        </w:r>
        <w:r w:rsidR="00010B15">
          <w:rPr>
            <w:noProof/>
            <w:webHidden/>
          </w:rPr>
          <w:tab/>
        </w:r>
        <w:r w:rsidR="00010B15">
          <w:rPr>
            <w:noProof/>
            <w:webHidden/>
          </w:rPr>
          <w:fldChar w:fldCharType="begin"/>
        </w:r>
        <w:r w:rsidR="00010B15">
          <w:rPr>
            <w:noProof/>
            <w:webHidden/>
          </w:rPr>
          <w:instrText xml:space="preserve"> PAGEREF _Toc8293927 \h </w:instrText>
        </w:r>
        <w:r w:rsidR="00010B15">
          <w:rPr>
            <w:noProof/>
            <w:webHidden/>
          </w:rPr>
        </w:r>
        <w:r w:rsidR="00010B15">
          <w:rPr>
            <w:noProof/>
            <w:webHidden/>
          </w:rPr>
          <w:fldChar w:fldCharType="separate"/>
        </w:r>
        <w:r w:rsidR="00010B15">
          <w:rPr>
            <w:noProof/>
            <w:webHidden/>
          </w:rPr>
          <w:t>20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28" w:history="1">
        <w:r w:rsidR="00010B15" w:rsidRPr="00834D42">
          <w:rPr>
            <w:rStyle w:val="Hyperlink"/>
            <w:noProof/>
          </w:rPr>
          <w:t>Abbildung 5 - Textfelder nach Firmenstandard</w:t>
        </w:r>
        <w:r w:rsidR="00010B15">
          <w:rPr>
            <w:noProof/>
            <w:webHidden/>
          </w:rPr>
          <w:tab/>
        </w:r>
        <w:r w:rsidR="00010B15">
          <w:rPr>
            <w:noProof/>
            <w:webHidden/>
          </w:rPr>
          <w:fldChar w:fldCharType="begin"/>
        </w:r>
        <w:r w:rsidR="00010B15">
          <w:rPr>
            <w:noProof/>
            <w:webHidden/>
          </w:rPr>
          <w:instrText xml:space="preserve"> PAGEREF _Toc8293928 \h </w:instrText>
        </w:r>
        <w:r w:rsidR="00010B15">
          <w:rPr>
            <w:noProof/>
            <w:webHidden/>
          </w:rPr>
        </w:r>
        <w:r w:rsidR="00010B15">
          <w:rPr>
            <w:noProof/>
            <w:webHidden/>
          </w:rPr>
          <w:fldChar w:fldCharType="separate"/>
        </w:r>
        <w:r w:rsidR="00010B15">
          <w:rPr>
            <w:noProof/>
            <w:webHidden/>
          </w:rPr>
          <w:t>20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29" w:history="1">
        <w:r w:rsidR="00010B15" w:rsidRPr="00834D42">
          <w:rPr>
            <w:rStyle w:val="Hyperlink"/>
            <w:noProof/>
          </w:rPr>
          <w:t>Abbildung 6 - Buttons nach Firmenstandard</w:t>
        </w:r>
        <w:r w:rsidR="00010B15">
          <w:rPr>
            <w:noProof/>
            <w:webHidden/>
          </w:rPr>
          <w:tab/>
        </w:r>
        <w:r w:rsidR="00010B15">
          <w:rPr>
            <w:noProof/>
            <w:webHidden/>
          </w:rPr>
          <w:fldChar w:fldCharType="begin"/>
        </w:r>
        <w:r w:rsidR="00010B15">
          <w:rPr>
            <w:noProof/>
            <w:webHidden/>
          </w:rPr>
          <w:instrText xml:space="preserve"> PAGEREF _Toc8293929 \h </w:instrText>
        </w:r>
        <w:r w:rsidR="00010B15">
          <w:rPr>
            <w:noProof/>
            <w:webHidden/>
          </w:rPr>
        </w:r>
        <w:r w:rsidR="00010B15">
          <w:rPr>
            <w:noProof/>
            <w:webHidden/>
          </w:rPr>
          <w:fldChar w:fldCharType="separate"/>
        </w:r>
        <w:r w:rsidR="00010B15">
          <w:rPr>
            <w:noProof/>
            <w:webHidden/>
          </w:rPr>
          <w:t>20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0" w:history="1">
        <w:r w:rsidR="00010B15" w:rsidRPr="00834D42">
          <w:rPr>
            <w:rStyle w:val="Hyperlink"/>
            <w:noProof/>
          </w:rPr>
          <w:t>Abbildung 7 - Vue.js Komponenten Konzept</w:t>
        </w:r>
        <w:r w:rsidR="00010B15">
          <w:rPr>
            <w:noProof/>
            <w:webHidden/>
          </w:rPr>
          <w:tab/>
        </w:r>
        <w:r w:rsidR="00010B15">
          <w:rPr>
            <w:noProof/>
            <w:webHidden/>
          </w:rPr>
          <w:fldChar w:fldCharType="begin"/>
        </w:r>
        <w:r w:rsidR="00010B15">
          <w:rPr>
            <w:noProof/>
            <w:webHidden/>
          </w:rPr>
          <w:instrText xml:space="preserve"> PAGEREF _Toc8293930 \h </w:instrText>
        </w:r>
        <w:r w:rsidR="00010B15">
          <w:rPr>
            <w:noProof/>
            <w:webHidden/>
          </w:rPr>
        </w:r>
        <w:r w:rsidR="00010B15">
          <w:rPr>
            <w:noProof/>
            <w:webHidden/>
          </w:rPr>
          <w:fldChar w:fldCharType="separate"/>
        </w:r>
        <w:r w:rsidR="00010B15">
          <w:rPr>
            <w:noProof/>
            <w:webHidden/>
          </w:rPr>
          <w:t>33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1" w:history="1">
        <w:r w:rsidR="00010B15" w:rsidRPr="00834D42">
          <w:rPr>
            <w:rStyle w:val="Hyperlink"/>
            <w:noProof/>
          </w:rPr>
          <w:t>Abbildung 8 - Dienstplan als Excel-Tabelle</w:t>
        </w:r>
        <w:r w:rsidR="00010B15">
          <w:rPr>
            <w:noProof/>
            <w:webHidden/>
          </w:rPr>
          <w:tab/>
        </w:r>
        <w:r w:rsidR="00010B15">
          <w:rPr>
            <w:noProof/>
            <w:webHidden/>
          </w:rPr>
          <w:fldChar w:fldCharType="begin"/>
        </w:r>
        <w:r w:rsidR="00010B15">
          <w:rPr>
            <w:noProof/>
            <w:webHidden/>
          </w:rPr>
          <w:instrText xml:space="preserve"> PAGEREF _Toc8293931 \h </w:instrText>
        </w:r>
        <w:r w:rsidR="00010B15">
          <w:rPr>
            <w:noProof/>
            <w:webHidden/>
          </w:rPr>
        </w:r>
        <w:r w:rsidR="00010B15">
          <w:rPr>
            <w:noProof/>
            <w:webHidden/>
          </w:rPr>
          <w:fldChar w:fldCharType="separate"/>
        </w:r>
        <w:r w:rsidR="00010B15">
          <w:rPr>
            <w:noProof/>
            <w:webHidden/>
          </w:rPr>
          <w:t>34</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2" w:history="1">
        <w:r w:rsidR="00010B15" w:rsidRPr="00834D42">
          <w:rPr>
            <w:rStyle w:val="Hyperlink"/>
            <w:noProof/>
          </w:rPr>
          <w:t>Abbildung 9 - Umgebung und Schnittstellen zum Projekt</w:t>
        </w:r>
        <w:r w:rsidR="00010B15">
          <w:rPr>
            <w:noProof/>
            <w:webHidden/>
          </w:rPr>
          <w:tab/>
        </w:r>
        <w:r w:rsidR="00010B15">
          <w:rPr>
            <w:noProof/>
            <w:webHidden/>
          </w:rPr>
          <w:fldChar w:fldCharType="begin"/>
        </w:r>
        <w:r w:rsidR="00010B15">
          <w:rPr>
            <w:noProof/>
            <w:webHidden/>
          </w:rPr>
          <w:instrText xml:space="preserve"> PAGEREF _Toc8293932 \h </w:instrText>
        </w:r>
        <w:r w:rsidR="00010B15">
          <w:rPr>
            <w:noProof/>
            <w:webHidden/>
          </w:rPr>
        </w:r>
        <w:r w:rsidR="00010B15">
          <w:rPr>
            <w:noProof/>
            <w:webHidden/>
          </w:rPr>
          <w:fldChar w:fldCharType="separate"/>
        </w:r>
        <w:r w:rsidR="00010B15">
          <w:rPr>
            <w:noProof/>
            <w:webHidden/>
          </w:rPr>
          <w:t>35</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3" w:history="1">
        <w:r w:rsidR="00010B15" w:rsidRPr="00834D42">
          <w:rPr>
            <w:rStyle w:val="Hyperlink"/>
            <w:noProof/>
          </w:rPr>
          <w:t>Abbildung 10 - Kanban-/Project-Board auf GitHub</w:t>
        </w:r>
        <w:r w:rsidR="00010B15">
          <w:rPr>
            <w:noProof/>
            <w:webHidden/>
          </w:rPr>
          <w:tab/>
        </w:r>
        <w:r w:rsidR="00010B15">
          <w:rPr>
            <w:noProof/>
            <w:webHidden/>
          </w:rPr>
          <w:fldChar w:fldCharType="begin"/>
        </w:r>
        <w:r w:rsidR="00010B15">
          <w:rPr>
            <w:noProof/>
            <w:webHidden/>
          </w:rPr>
          <w:instrText xml:space="preserve"> PAGEREF _Toc8293933 \h </w:instrText>
        </w:r>
        <w:r w:rsidR="00010B15">
          <w:rPr>
            <w:noProof/>
            <w:webHidden/>
          </w:rPr>
        </w:r>
        <w:r w:rsidR="00010B15">
          <w:rPr>
            <w:noProof/>
            <w:webHidden/>
          </w:rPr>
          <w:fldChar w:fldCharType="separate"/>
        </w:r>
        <w:r w:rsidR="00010B15">
          <w:rPr>
            <w:noProof/>
            <w:webHidden/>
          </w:rPr>
          <w:t>37</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4" w:history="1">
        <w:r w:rsidR="00010B15" w:rsidRPr="00834D42">
          <w:rPr>
            <w:rStyle w:val="Hyperlink"/>
            <w:noProof/>
          </w:rPr>
          <w:t>Abbildung 11 - Use-Case-Diagramm über alle Anforderungen</w:t>
        </w:r>
        <w:r w:rsidR="00010B15">
          <w:rPr>
            <w:noProof/>
            <w:webHidden/>
          </w:rPr>
          <w:tab/>
        </w:r>
        <w:r w:rsidR="00010B15">
          <w:rPr>
            <w:noProof/>
            <w:webHidden/>
          </w:rPr>
          <w:fldChar w:fldCharType="begin"/>
        </w:r>
        <w:r w:rsidR="00010B15">
          <w:rPr>
            <w:noProof/>
            <w:webHidden/>
          </w:rPr>
          <w:instrText xml:space="preserve"> PAGEREF _Toc8293934 \h </w:instrText>
        </w:r>
        <w:r w:rsidR="00010B15">
          <w:rPr>
            <w:noProof/>
            <w:webHidden/>
          </w:rPr>
        </w:r>
        <w:r w:rsidR="00010B15">
          <w:rPr>
            <w:noProof/>
            <w:webHidden/>
          </w:rPr>
          <w:fldChar w:fldCharType="separate"/>
        </w:r>
        <w:r w:rsidR="00010B15">
          <w:rPr>
            <w:noProof/>
            <w:webHidden/>
          </w:rPr>
          <w:t>38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5" w:history="1">
        <w:r w:rsidR="00010B15" w:rsidRPr="00834D42">
          <w:rPr>
            <w:rStyle w:val="Hyperlink"/>
            <w:noProof/>
          </w:rPr>
          <w:t>Abbildung 12 - Abhängigkeiten in Relation</w:t>
        </w:r>
        <w:r w:rsidR="00010B15">
          <w:rPr>
            <w:noProof/>
            <w:webHidden/>
          </w:rPr>
          <w:tab/>
        </w:r>
        <w:r w:rsidR="00010B15">
          <w:rPr>
            <w:noProof/>
            <w:webHidden/>
          </w:rPr>
          <w:fldChar w:fldCharType="begin"/>
        </w:r>
        <w:r w:rsidR="00010B15">
          <w:rPr>
            <w:noProof/>
            <w:webHidden/>
          </w:rPr>
          <w:instrText xml:space="preserve"> PAGEREF _Toc8293935 \h </w:instrText>
        </w:r>
        <w:r w:rsidR="00010B15">
          <w:rPr>
            <w:noProof/>
            <w:webHidden/>
          </w:rPr>
        </w:r>
        <w:r w:rsidR="00010B15">
          <w:rPr>
            <w:noProof/>
            <w:webHidden/>
          </w:rPr>
          <w:fldChar w:fldCharType="separate"/>
        </w:r>
        <w:r w:rsidR="00010B15">
          <w:rPr>
            <w:noProof/>
            <w:webHidden/>
          </w:rPr>
          <w:t>48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6" w:history="1">
        <w:r w:rsidR="00010B15" w:rsidRPr="00834D42">
          <w:rPr>
            <w:rStyle w:val="Hyperlink"/>
            <w:noProof/>
          </w:rPr>
          <w:t>Abbildung 13 - Codebeispiel: Registrieren einer Route/Ansicht</w:t>
        </w:r>
        <w:r w:rsidR="00010B15">
          <w:rPr>
            <w:noProof/>
            <w:webHidden/>
          </w:rPr>
          <w:tab/>
        </w:r>
        <w:r w:rsidR="00010B15">
          <w:rPr>
            <w:noProof/>
            <w:webHidden/>
          </w:rPr>
          <w:fldChar w:fldCharType="begin"/>
        </w:r>
        <w:r w:rsidR="00010B15">
          <w:rPr>
            <w:noProof/>
            <w:webHidden/>
          </w:rPr>
          <w:instrText xml:space="preserve"> PAGEREF _Toc8293936 \h </w:instrText>
        </w:r>
        <w:r w:rsidR="00010B15">
          <w:rPr>
            <w:noProof/>
            <w:webHidden/>
          </w:rPr>
        </w:r>
        <w:r w:rsidR="00010B15">
          <w:rPr>
            <w:noProof/>
            <w:webHidden/>
          </w:rPr>
          <w:fldChar w:fldCharType="separate"/>
        </w:r>
        <w:r w:rsidR="00010B15">
          <w:rPr>
            <w:noProof/>
            <w:webHidden/>
          </w:rPr>
          <w:t>49</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7" w:history="1">
        <w:r w:rsidR="00010B15" w:rsidRPr="00834D42">
          <w:rPr>
            <w:rStyle w:val="Hyperlink"/>
            <w:noProof/>
          </w:rPr>
          <w:t>Abbildung 14 - Codebeispiel:  i18n Übersetzungen</w:t>
        </w:r>
        <w:r w:rsidR="00010B15">
          <w:rPr>
            <w:noProof/>
            <w:webHidden/>
          </w:rPr>
          <w:tab/>
        </w:r>
        <w:r w:rsidR="00010B15">
          <w:rPr>
            <w:noProof/>
            <w:webHidden/>
          </w:rPr>
          <w:fldChar w:fldCharType="begin"/>
        </w:r>
        <w:r w:rsidR="00010B15">
          <w:rPr>
            <w:noProof/>
            <w:webHidden/>
          </w:rPr>
          <w:instrText xml:space="preserve"> PAGEREF _Toc8293937 \h </w:instrText>
        </w:r>
        <w:r w:rsidR="00010B15">
          <w:rPr>
            <w:noProof/>
            <w:webHidden/>
          </w:rPr>
        </w:r>
        <w:r w:rsidR="00010B15">
          <w:rPr>
            <w:noProof/>
            <w:webHidden/>
          </w:rPr>
          <w:fldChar w:fldCharType="separate"/>
        </w:r>
        <w:r w:rsidR="00010B15">
          <w:rPr>
            <w:noProof/>
            <w:webHidden/>
          </w:rPr>
          <w:t>50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8" w:history="1">
        <w:r w:rsidR="00010B15" w:rsidRPr="00834D42">
          <w:rPr>
            <w:rStyle w:val="Hyperlink"/>
            <w:noProof/>
          </w:rPr>
          <w:t>Abbildung 15 - Codebeispiel:  "Watcher"-Funktion zum Anpassen der Sprache</w:t>
        </w:r>
        <w:r w:rsidR="00010B15">
          <w:rPr>
            <w:noProof/>
            <w:webHidden/>
          </w:rPr>
          <w:tab/>
        </w:r>
        <w:r w:rsidR="00010B15">
          <w:rPr>
            <w:noProof/>
            <w:webHidden/>
          </w:rPr>
          <w:fldChar w:fldCharType="begin"/>
        </w:r>
        <w:r w:rsidR="00010B15">
          <w:rPr>
            <w:noProof/>
            <w:webHidden/>
          </w:rPr>
          <w:instrText xml:space="preserve"> PAGEREF _Toc8293938 \h </w:instrText>
        </w:r>
        <w:r w:rsidR="00010B15">
          <w:rPr>
            <w:noProof/>
            <w:webHidden/>
          </w:rPr>
        </w:r>
        <w:r w:rsidR="00010B15">
          <w:rPr>
            <w:noProof/>
            <w:webHidden/>
          </w:rPr>
          <w:fldChar w:fldCharType="separate"/>
        </w:r>
        <w:r w:rsidR="00010B15">
          <w:rPr>
            <w:noProof/>
            <w:webHidden/>
          </w:rPr>
          <w:t>50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39" w:history="1">
        <w:r w:rsidR="00010B15" w:rsidRPr="00834D42">
          <w:rPr>
            <w:rStyle w:val="Hyperlink"/>
            <w:noProof/>
          </w:rPr>
          <w:t>Abbildung 16 - Sequenzdiagramm zur Authentifizierung</w:t>
        </w:r>
        <w:r w:rsidR="00010B15">
          <w:rPr>
            <w:noProof/>
            <w:webHidden/>
          </w:rPr>
          <w:tab/>
        </w:r>
        <w:r w:rsidR="00010B15">
          <w:rPr>
            <w:noProof/>
            <w:webHidden/>
          </w:rPr>
          <w:fldChar w:fldCharType="begin"/>
        </w:r>
        <w:r w:rsidR="00010B15">
          <w:rPr>
            <w:noProof/>
            <w:webHidden/>
          </w:rPr>
          <w:instrText xml:space="preserve"> PAGEREF _Toc8293939 \h </w:instrText>
        </w:r>
        <w:r w:rsidR="00010B15">
          <w:rPr>
            <w:noProof/>
            <w:webHidden/>
          </w:rPr>
        </w:r>
        <w:r w:rsidR="00010B15">
          <w:rPr>
            <w:noProof/>
            <w:webHidden/>
          </w:rPr>
          <w:fldChar w:fldCharType="separate"/>
        </w:r>
        <w:r w:rsidR="00010B15">
          <w:rPr>
            <w:noProof/>
            <w:webHidden/>
          </w:rPr>
          <w:t>51</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0" w:history="1">
        <w:r w:rsidR="00010B15" w:rsidRPr="00834D42">
          <w:rPr>
            <w:rStyle w:val="Hyperlink"/>
            <w:noProof/>
          </w:rPr>
          <w:t>Abbildung 17 - Codebeispiel: Authentifizierung Schritt 1</w:t>
        </w:r>
        <w:r w:rsidR="00010B15">
          <w:rPr>
            <w:noProof/>
            <w:webHidden/>
          </w:rPr>
          <w:tab/>
        </w:r>
        <w:r w:rsidR="00010B15">
          <w:rPr>
            <w:noProof/>
            <w:webHidden/>
          </w:rPr>
          <w:fldChar w:fldCharType="begin"/>
        </w:r>
        <w:r w:rsidR="00010B15">
          <w:rPr>
            <w:noProof/>
            <w:webHidden/>
          </w:rPr>
          <w:instrText xml:space="preserve"> PAGEREF _Toc8293940 \h </w:instrText>
        </w:r>
        <w:r w:rsidR="00010B15">
          <w:rPr>
            <w:noProof/>
            <w:webHidden/>
          </w:rPr>
        </w:r>
        <w:r w:rsidR="00010B15">
          <w:rPr>
            <w:noProof/>
            <w:webHidden/>
          </w:rPr>
          <w:fldChar w:fldCharType="separate"/>
        </w:r>
        <w:r w:rsidR="00010B15">
          <w:rPr>
            <w:noProof/>
            <w:webHidden/>
          </w:rPr>
          <w:t>52</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1" w:history="1">
        <w:r w:rsidR="00010B15" w:rsidRPr="00834D42">
          <w:rPr>
            <w:rStyle w:val="Hyperlink"/>
            <w:noProof/>
          </w:rPr>
          <w:t>Abbildung 18 - Codebeispiel: Authentifizierung Schritt 2</w:t>
        </w:r>
        <w:r w:rsidR="00010B15">
          <w:rPr>
            <w:noProof/>
            <w:webHidden/>
          </w:rPr>
          <w:tab/>
        </w:r>
        <w:r w:rsidR="00010B15">
          <w:rPr>
            <w:noProof/>
            <w:webHidden/>
          </w:rPr>
          <w:fldChar w:fldCharType="begin"/>
        </w:r>
        <w:r w:rsidR="00010B15">
          <w:rPr>
            <w:noProof/>
            <w:webHidden/>
          </w:rPr>
          <w:instrText xml:space="preserve"> PAGEREF _Toc8293941 \h </w:instrText>
        </w:r>
        <w:r w:rsidR="00010B15">
          <w:rPr>
            <w:noProof/>
            <w:webHidden/>
          </w:rPr>
        </w:r>
        <w:r w:rsidR="00010B15">
          <w:rPr>
            <w:noProof/>
            <w:webHidden/>
          </w:rPr>
          <w:fldChar w:fldCharType="separate"/>
        </w:r>
        <w:r w:rsidR="00010B15">
          <w:rPr>
            <w:noProof/>
            <w:webHidden/>
          </w:rPr>
          <w:t>52</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2" w:history="1">
        <w:r w:rsidR="00010B15" w:rsidRPr="00834D42">
          <w:rPr>
            <w:rStyle w:val="Hyperlink"/>
            <w:noProof/>
          </w:rPr>
          <w:t>Abbildung 19 - Codebeispiel: Authentifizierung Schritt 3</w:t>
        </w:r>
        <w:r w:rsidR="00010B15">
          <w:rPr>
            <w:noProof/>
            <w:webHidden/>
          </w:rPr>
          <w:tab/>
        </w:r>
        <w:r w:rsidR="00010B15">
          <w:rPr>
            <w:noProof/>
            <w:webHidden/>
          </w:rPr>
          <w:fldChar w:fldCharType="begin"/>
        </w:r>
        <w:r w:rsidR="00010B15">
          <w:rPr>
            <w:noProof/>
            <w:webHidden/>
          </w:rPr>
          <w:instrText xml:space="preserve"> PAGEREF _Toc8293942 \h </w:instrText>
        </w:r>
        <w:r w:rsidR="00010B15">
          <w:rPr>
            <w:noProof/>
            <w:webHidden/>
          </w:rPr>
        </w:r>
        <w:r w:rsidR="00010B15">
          <w:rPr>
            <w:noProof/>
            <w:webHidden/>
          </w:rPr>
          <w:fldChar w:fldCharType="separate"/>
        </w:r>
        <w:r w:rsidR="00010B15">
          <w:rPr>
            <w:noProof/>
            <w:webHidden/>
          </w:rPr>
          <w:t>52</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r:id="rId66" w:anchor="_Toc8293943" w:history="1">
        <w:r w:rsidR="00010B15" w:rsidRPr="00834D42">
          <w:rPr>
            <w:rStyle w:val="Hyperlink"/>
            <w:noProof/>
          </w:rPr>
          <w:t>Abbildung 20 - Codebeispiel: Farben in Vuetify-Konfiguration</w:t>
        </w:r>
        <w:r w:rsidR="00010B15">
          <w:rPr>
            <w:noProof/>
            <w:webHidden/>
          </w:rPr>
          <w:tab/>
        </w:r>
        <w:r w:rsidR="00010B15">
          <w:rPr>
            <w:noProof/>
            <w:webHidden/>
          </w:rPr>
          <w:fldChar w:fldCharType="begin"/>
        </w:r>
        <w:r w:rsidR="00010B15">
          <w:rPr>
            <w:noProof/>
            <w:webHidden/>
          </w:rPr>
          <w:instrText xml:space="preserve"> PAGEREF _Toc8293943 \h </w:instrText>
        </w:r>
        <w:r w:rsidR="00010B15">
          <w:rPr>
            <w:noProof/>
            <w:webHidden/>
          </w:rPr>
        </w:r>
        <w:r w:rsidR="00010B15">
          <w:rPr>
            <w:noProof/>
            <w:webHidden/>
          </w:rPr>
          <w:fldChar w:fldCharType="separate"/>
        </w:r>
        <w:r w:rsidR="00010B15">
          <w:rPr>
            <w:noProof/>
            <w:webHidden/>
          </w:rPr>
          <w:t>53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4" w:history="1">
        <w:r w:rsidR="00010B15" w:rsidRPr="00834D42">
          <w:rPr>
            <w:rStyle w:val="Hyperlink"/>
            <w:noProof/>
          </w:rPr>
          <w:t>Abbildung 21 - Design-Struktur der Anwendung</w:t>
        </w:r>
        <w:r w:rsidR="00010B15">
          <w:rPr>
            <w:noProof/>
            <w:webHidden/>
          </w:rPr>
          <w:tab/>
        </w:r>
        <w:r w:rsidR="00010B15">
          <w:rPr>
            <w:noProof/>
            <w:webHidden/>
          </w:rPr>
          <w:fldChar w:fldCharType="begin"/>
        </w:r>
        <w:r w:rsidR="00010B15">
          <w:rPr>
            <w:noProof/>
            <w:webHidden/>
          </w:rPr>
          <w:instrText xml:space="preserve"> PAGEREF _Toc8293944 \h </w:instrText>
        </w:r>
        <w:r w:rsidR="00010B15">
          <w:rPr>
            <w:noProof/>
            <w:webHidden/>
          </w:rPr>
        </w:r>
        <w:r w:rsidR="00010B15">
          <w:rPr>
            <w:noProof/>
            <w:webHidden/>
          </w:rPr>
          <w:fldChar w:fldCharType="separate"/>
        </w:r>
        <w:r w:rsidR="00010B15">
          <w:rPr>
            <w:noProof/>
            <w:webHidden/>
          </w:rPr>
          <w:t>53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5" w:history="1">
        <w:r w:rsidR="00010B15" w:rsidRPr="00834D42">
          <w:rPr>
            <w:rStyle w:val="Hyperlink"/>
            <w:noProof/>
          </w:rPr>
          <w:t>Abbildung 22 - Support-Ansicht mit Kontaktinformationen</w:t>
        </w:r>
        <w:r w:rsidR="00010B15">
          <w:rPr>
            <w:noProof/>
            <w:webHidden/>
          </w:rPr>
          <w:tab/>
        </w:r>
        <w:r w:rsidR="00010B15">
          <w:rPr>
            <w:noProof/>
            <w:webHidden/>
          </w:rPr>
          <w:fldChar w:fldCharType="begin"/>
        </w:r>
        <w:r w:rsidR="00010B15">
          <w:rPr>
            <w:noProof/>
            <w:webHidden/>
          </w:rPr>
          <w:instrText xml:space="preserve"> PAGEREF _Toc8293945 \h </w:instrText>
        </w:r>
        <w:r w:rsidR="00010B15">
          <w:rPr>
            <w:noProof/>
            <w:webHidden/>
          </w:rPr>
        </w:r>
        <w:r w:rsidR="00010B15">
          <w:rPr>
            <w:noProof/>
            <w:webHidden/>
          </w:rPr>
          <w:fldChar w:fldCharType="separate"/>
        </w:r>
        <w:r w:rsidR="00010B15">
          <w:rPr>
            <w:noProof/>
            <w:webHidden/>
          </w:rPr>
          <w:t>54</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6" w:history="1">
        <w:r w:rsidR="00010B15" w:rsidRPr="00834D42">
          <w:rPr>
            <w:rStyle w:val="Hyperlink"/>
            <w:noProof/>
          </w:rPr>
          <w:t>Abbildung 23 - Dashboard-Ansicht</w:t>
        </w:r>
        <w:r w:rsidR="00010B15">
          <w:rPr>
            <w:noProof/>
            <w:webHidden/>
          </w:rPr>
          <w:tab/>
        </w:r>
        <w:r w:rsidR="00010B15">
          <w:rPr>
            <w:noProof/>
            <w:webHidden/>
          </w:rPr>
          <w:fldChar w:fldCharType="begin"/>
        </w:r>
        <w:r w:rsidR="00010B15">
          <w:rPr>
            <w:noProof/>
            <w:webHidden/>
          </w:rPr>
          <w:instrText xml:space="preserve"> PAGEREF _Toc8293946 \h </w:instrText>
        </w:r>
        <w:r w:rsidR="00010B15">
          <w:rPr>
            <w:noProof/>
            <w:webHidden/>
          </w:rPr>
        </w:r>
        <w:r w:rsidR="00010B15">
          <w:rPr>
            <w:noProof/>
            <w:webHidden/>
          </w:rPr>
          <w:fldChar w:fldCharType="separate"/>
        </w:r>
        <w:r w:rsidR="00010B15">
          <w:rPr>
            <w:noProof/>
            <w:webHidden/>
          </w:rPr>
          <w:t>55</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7" w:history="1">
        <w:r w:rsidR="00010B15" w:rsidRPr="00834D42">
          <w:rPr>
            <w:rStyle w:val="Hyperlink"/>
            <w:noProof/>
          </w:rPr>
          <w:t>Abbildung 24 - Codebeispiel: Abrufen von Schichten und Tageszeiten</w:t>
        </w:r>
        <w:r w:rsidR="00010B15">
          <w:rPr>
            <w:noProof/>
            <w:webHidden/>
          </w:rPr>
          <w:tab/>
        </w:r>
        <w:r w:rsidR="00010B15">
          <w:rPr>
            <w:noProof/>
            <w:webHidden/>
          </w:rPr>
          <w:fldChar w:fldCharType="begin"/>
        </w:r>
        <w:r w:rsidR="00010B15">
          <w:rPr>
            <w:noProof/>
            <w:webHidden/>
          </w:rPr>
          <w:instrText xml:space="preserve"> PAGEREF _Toc8293947 \h </w:instrText>
        </w:r>
        <w:r w:rsidR="00010B15">
          <w:rPr>
            <w:noProof/>
            <w:webHidden/>
          </w:rPr>
        </w:r>
        <w:r w:rsidR="00010B15">
          <w:rPr>
            <w:noProof/>
            <w:webHidden/>
          </w:rPr>
          <w:fldChar w:fldCharType="separate"/>
        </w:r>
        <w:r w:rsidR="00010B15">
          <w:rPr>
            <w:noProof/>
            <w:webHidden/>
          </w:rPr>
          <w:t>55</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8" w:history="1">
        <w:r w:rsidR="00010B15" w:rsidRPr="00834D42">
          <w:rPr>
            <w:rStyle w:val="Hyperlink"/>
            <w:noProof/>
          </w:rPr>
          <w:t>Abbildung 25 - Performance-Test durch Lighthouse-Audit</w:t>
        </w:r>
        <w:r w:rsidR="00010B15">
          <w:rPr>
            <w:noProof/>
            <w:webHidden/>
          </w:rPr>
          <w:tab/>
        </w:r>
        <w:r w:rsidR="00010B15">
          <w:rPr>
            <w:noProof/>
            <w:webHidden/>
          </w:rPr>
          <w:fldChar w:fldCharType="begin"/>
        </w:r>
        <w:r w:rsidR="00010B15">
          <w:rPr>
            <w:noProof/>
            <w:webHidden/>
          </w:rPr>
          <w:instrText xml:space="preserve"> PAGEREF _Toc8293948 \h </w:instrText>
        </w:r>
        <w:r w:rsidR="00010B15">
          <w:rPr>
            <w:noProof/>
            <w:webHidden/>
          </w:rPr>
        </w:r>
        <w:r w:rsidR="00010B15">
          <w:rPr>
            <w:noProof/>
            <w:webHidden/>
          </w:rPr>
          <w:fldChar w:fldCharType="separate"/>
        </w:r>
        <w:r w:rsidR="00010B15">
          <w:rPr>
            <w:noProof/>
            <w:webHidden/>
          </w:rPr>
          <w:t>56</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49" w:history="1">
        <w:r w:rsidR="00010B15" w:rsidRPr="00834D42">
          <w:rPr>
            <w:rStyle w:val="Hyperlink"/>
            <w:noProof/>
          </w:rPr>
          <w:t>Abbildung 26 - Einstellungen-Ansicht (als Teamleiter)</w:t>
        </w:r>
        <w:r w:rsidR="00010B15">
          <w:rPr>
            <w:noProof/>
            <w:webHidden/>
          </w:rPr>
          <w:tab/>
        </w:r>
        <w:r w:rsidR="00010B15">
          <w:rPr>
            <w:noProof/>
            <w:webHidden/>
          </w:rPr>
          <w:fldChar w:fldCharType="begin"/>
        </w:r>
        <w:r w:rsidR="00010B15">
          <w:rPr>
            <w:noProof/>
            <w:webHidden/>
          </w:rPr>
          <w:instrText xml:space="preserve"> PAGEREF _Toc8293949 \h </w:instrText>
        </w:r>
        <w:r w:rsidR="00010B15">
          <w:rPr>
            <w:noProof/>
            <w:webHidden/>
          </w:rPr>
        </w:r>
        <w:r w:rsidR="00010B15">
          <w:rPr>
            <w:noProof/>
            <w:webHidden/>
          </w:rPr>
          <w:fldChar w:fldCharType="separate"/>
        </w:r>
        <w:r w:rsidR="00010B15">
          <w:rPr>
            <w:noProof/>
            <w:webHidden/>
          </w:rPr>
          <w:t>56</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0" w:history="1">
        <w:r w:rsidR="00010B15" w:rsidRPr="00834D42">
          <w:rPr>
            <w:rStyle w:val="Hyperlink"/>
            <w:noProof/>
          </w:rPr>
          <w:t>Abbildung 27 - Aktivitätsdiagramm "Sprache anpassen"</w:t>
        </w:r>
        <w:r w:rsidR="00010B15">
          <w:rPr>
            <w:noProof/>
            <w:webHidden/>
          </w:rPr>
          <w:tab/>
        </w:r>
        <w:r w:rsidR="00010B15">
          <w:rPr>
            <w:noProof/>
            <w:webHidden/>
          </w:rPr>
          <w:fldChar w:fldCharType="begin"/>
        </w:r>
        <w:r w:rsidR="00010B15">
          <w:rPr>
            <w:noProof/>
            <w:webHidden/>
          </w:rPr>
          <w:instrText xml:space="preserve"> PAGEREF _Toc8293950 \h </w:instrText>
        </w:r>
        <w:r w:rsidR="00010B15">
          <w:rPr>
            <w:noProof/>
            <w:webHidden/>
          </w:rPr>
        </w:r>
        <w:r w:rsidR="00010B15">
          <w:rPr>
            <w:noProof/>
            <w:webHidden/>
          </w:rPr>
          <w:fldChar w:fldCharType="separate"/>
        </w:r>
        <w:r w:rsidR="00010B15">
          <w:rPr>
            <w:noProof/>
            <w:webHidden/>
          </w:rPr>
          <w:t>57</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1" w:history="1">
        <w:r w:rsidR="00010B15" w:rsidRPr="00834D42">
          <w:rPr>
            <w:rStyle w:val="Hyperlink"/>
            <w:noProof/>
          </w:rPr>
          <w:t>Abbildung 28 - Darstellung der Schichten in den Plan-Einstellungen</w:t>
        </w:r>
        <w:r w:rsidR="00010B15">
          <w:rPr>
            <w:noProof/>
            <w:webHidden/>
          </w:rPr>
          <w:tab/>
        </w:r>
        <w:r w:rsidR="00010B15">
          <w:rPr>
            <w:noProof/>
            <w:webHidden/>
          </w:rPr>
          <w:fldChar w:fldCharType="begin"/>
        </w:r>
        <w:r w:rsidR="00010B15">
          <w:rPr>
            <w:noProof/>
            <w:webHidden/>
          </w:rPr>
          <w:instrText xml:space="preserve"> PAGEREF _Toc8293951 \h </w:instrText>
        </w:r>
        <w:r w:rsidR="00010B15">
          <w:rPr>
            <w:noProof/>
            <w:webHidden/>
          </w:rPr>
        </w:r>
        <w:r w:rsidR="00010B15">
          <w:rPr>
            <w:noProof/>
            <w:webHidden/>
          </w:rPr>
          <w:fldChar w:fldCharType="separate"/>
        </w:r>
        <w:r w:rsidR="00010B15">
          <w:rPr>
            <w:noProof/>
            <w:webHidden/>
          </w:rPr>
          <w:t>58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2" w:history="1">
        <w:r w:rsidR="00010B15" w:rsidRPr="00834D42">
          <w:rPr>
            <w:rStyle w:val="Hyperlink"/>
            <w:noProof/>
          </w:rPr>
          <w:t>Abbildung 29 - Darstellung der Tageszeiten in den Plan-Einstellungen</w:t>
        </w:r>
        <w:r w:rsidR="00010B15">
          <w:rPr>
            <w:noProof/>
            <w:webHidden/>
          </w:rPr>
          <w:tab/>
        </w:r>
        <w:r w:rsidR="00010B15">
          <w:rPr>
            <w:noProof/>
            <w:webHidden/>
          </w:rPr>
          <w:fldChar w:fldCharType="begin"/>
        </w:r>
        <w:r w:rsidR="00010B15">
          <w:rPr>
            <w:noProof/>
            <w:webHidden/>
          </w:rPr>
          <w:instrText xml:space="preserve"> PAGEREF _Toc8293952 \h </w:instrText>
        </w:r>
        <w:r w:rsidR="00010B15">
          <w:rPr>
            <w:noProof/>
            <w:webHidden/>
          </w:rPr>
        </w:r>
        <w:r w:rsidR="00010B15">
          <w:rPr>
            <w:noProof/>
            <w:webHidden/>
          </w:rPr>
          <w:fldChar w:fldCharType="separate"/>
        </w:r>
        <w:r w:rsidR="00010B15">
          <w:rPr>
            <w:noProof/>
            <w:webHidden/>
          </w:rPr>
          <w:t>58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3" w:history="1">
        <w:r w:rsidR="00010B15" w:rsidRPr="00834D42">
          <w:rPr>
            <w:rStyle w:val="Hyperlink"/>
            <w:noProof/>
          </w:rPr>
          <w:t>Abbildung 30 - Aktivitätsdiagramm "Schicht hinzufügen"</w:t>
        </w:r>
        <w:r w:rsidR="00010B15">
          <w:rPr>
            <w:noProof/>
            <w:webHidden/>
          </w:rPr>
          <w:tab/>
        </w:r>
        <w:r w:rsidR="00010B15">
          <w:rPr>
            <w:noProof/>
            <w:webHidden/>
          </w:rPr>
          <w:fldChar w:fldCharType="begin"/>
        </w:r>
        <w:r w:rsidR="00010B15">
          <w:rPr>
            <w:noProof/>
            <w:webHidden/>
          </w:rPr>
          <w:instrText xml:space="preserve"> PAGEREF _Toc8293953 \h </w:instrText>
        </w:r>
        <w:r w:rsidR="00010B15">
          <w:rPr>
            <w:noProof/>
            <w:webHidden/>
          </w:rPr>
        </w:r>
        <w:r w:rsidR="00010B15">
          <w:rPr>
            <w:noProof/>
            <w:webHidden/>
          </w:rPr>
          <w:fldChar w:fldCharType="separate"/>
        </w:r>
        <w:r w:rsidR="00010B15">
          <w:rPr>
            <w:noProof/>
            <w:webHidden/>
          </w:rPr>
          <w:t>59</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r:id="rId67" w:anchor="_Toc8293954" w:history="1">
        <w:r w:rsidR="00010B15" w:rsidRPr="00834D42">
          <w:rPr>
            <w:rStyle w:val="Hyperlink"/>
            <w:noProof/>
          </w:rPr>
          <w:t>Abbildung 31 - Komponenten/Design nach Firmenstandard</w:t>
        </w:r>
        <w:r w:rsidR="00010B15">
          <w:rPr>
            <w:noProof/>
            <w:webHidden/>
          </w:rPr>
          <w:tab/>
        </w:r>
        <w:r w:rsidR="00010B15">
          <w:rPr>
            <w:noProof/>
            <w:webHidden/>
          </w:rPr>
          <w:fldChar w:fldCharType="begin"/>
        </w:r>
        <w:r w:rsidR="00010B15">
          <w:rPr>
            <w:noProof/>
            <w:webHidden/>
          </w:rPr>
          <w:instrText xml:space="preserve"> PAGEREF _Toc8293954 \h </w:instrText>
        </w:r>
        <w:r w:rsidR="00010B15">
          <w:rPr>
            <w:noProof/>
            <w:webHidden/>
          </w:rPr>
        </w:r>
        <w:r w:rsidR="00010B15">
          <w:rPr>
            <w:noProof/>
            <w:webHidden/>
          </w:rPr>
          <w:fldChar w:fldCharType="separate"/>
        </w:r>
        <w:r w:rsidR="00010B15">
          <w:rPr>
            <w:noProof/>
            <w:webHidden/>
          </w:rPr>
          <w:t>59</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5" w:history="1">
        <w:r w:rsidR="00010B15" w:rsidRPr="00834D42">
          <w:rPr>
            <w:rStyle w:val="Hyperlink"/>
            <w:noProof/>
          </w:rPr>
          <w:t>Abbildung 32 - Dienstplan-Ansicht</w:t>
        </w:r>
        <w:r w:rsidR="00010B15">
          <w:rPr>
            <w:noProof/>
            <w:webHidden/>
          </w:rPr>
          <w:tab/>
        </w:r>
        <w:r w:rsidR="00010B15">
          <w:rPr>
            <w:noProof/>
            <w:webHidden/>
          </w:rPr>
          <w:fldChar w:fldCharType="begin"/>
        </w:r>
        <w:r w:rsidR="00010B15">
          <w:rPr>
            <w:noProof/>
            <w:webHidden/>
          </w:rPr>
          <w:instrText xml:space="preserve"> PAGEREF _Toc8293955 \h </w:instrText>
        </w:r>
        <w:r w:rsidR="00010B15">
          <w:rPr>
            <w:noProof/>
            <w:webHidden/>
          </w:rPr>
        </w:r>
        <w:r w:rsidR="00010B15">
          <w:rPr>
            <w:noProof/>
            <w:webHidden/>
          </w:rPr>
          <w:fldChar w:fldCharType="separate"/>
        </w:r>
        <w:r w:rsidR="00010B15">
          <w:rPr>
            <w:noProof/>
            <w:webHidden/>
          </w:rPr>
          <w:t>60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6" w:history="1">
        <w:r w:rsidR="00010B15" w:rsidRPr="00834D42">
          <w:rPr>
            <w:rStyle w:val="Hyperlink"/>
            <w:noProof/>
          </w:rPr>
          <w:t>Abbildung 33 - Aufbau/Struktur der Komponenten im Dienstplan</w:t>
        </w:r>
        <w:r w:rsidR="00010B15">
          <w:rPr>
            <w:noProof/>
            <w:webHidden/>
          </w:rPr>
          <w:tab/>
        </w:r>
        <w:r w:rsidR="00010B15">
          <w:rPr>
            <w:noProof/>
            <w:webHidden/>
          </w:rPr>
          <w:fldChar w:fldCharType="begin"/>
        </w:r>
        <w:r w:rsidR="00010B15">
          <w:rPr>
            <w:noProof/>
            <w:webHidden/>
          </w:rPr>
          <w:instrText xml:space="preserve"> PAGEREF _Toc8293956 \h </w:instrText>
        </w:r>
        <w:r w:rsidR="00010B15">
          <w:rPr>
            <w:noProof/>
            <w:webHidden/>
          </w:rPr>
        </w:r>
        <w:r w:rsidR="00010B15">
          <w:rPr>
            <w:noProof/>
            <w:webHidden/>
          </w:rPr>
          <w:fldChar w:fldCharType="separate"/>
        </w:r>
        <w:r w:rsidR="00010B15">
          <w:rPr>
            <w:noProof/>
            <w:webHidden/>
          </w:rPr>
          <w:t>60</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7" w:history="1">
        <w:r w:rsidR="00010B15" w:rsidRPr="00834D42">
          <w:rPr>
            <w:rStyle w:val="Hyperlink"/>
            <w:noProof/>
          </w:rPr>
          <w:t>Abbildung 34 - Codebeispiel: Objekt.Assign() ermöglicht dynamisches Zuweisen neuer Objekte</w:t>
        </w:r>
        <w:r w:rsidR="00010B15">
          <w:rPr>
            <w:noProof/>
            <w:webHidden/>
          </w:rPr>
          <w:tab/>
        </w:r>
        <w:r w:rsidR="00010B15">
          <w:rPr>
            <w:noProof/>
            <w:webHidden/>
          </w:rPr>
          <w:fldChar w:fldCharType="begin"/>
        </w:r>
        <w:r w:rsidR="00010B15">
          <w:rPr>
            <w:noProof/>
            <w:webHidden/>
          </w:rPr>
          <w:instrText xml:space="preserve"> PAGEREF _Toc8293957 \h </w:instrText>
        </w:r>
        <w:r w:rsidR="00010B15">
          <w:rPr>
            <w:noProof/>
            <w:webHidden/>
          </w:rPr>
        </w:r>
        <w:r w:rsidR="00010B15">
          <w:rPr>
            <w:noProof/>
            <w:webHidden/>
          </w:rPr>
          <w:fldChar w:fldCharType="separate"/>
        </w:r>
        <w:r w:rsidR="00010B15">
          <w:rPr>
            <w:noProof/>
            <w:webHidden/>
          </w:rPr>
          <w:t>61</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8" w:history="1">
        <w:r w:rsidR="00010B15" w:rsidRPr="00834D42">
          <w:rPr>
            <w:rStyle w:val="Hyperlink"/>
            <w:noProof/>
          </w:rPr>
          <w:t>Abbildung 35 - Interaktionsübersichtsdiagramm zu den Elementen im Dienstplan</w:t>
        </w:r>
        <w:r w:rsidR="00010B15">
          <w:rPr>
            <w:noProof/>
            <w:webHidden/>
          </w:rPr>
          <w:tab/>
        </w:r>
        <w:r w:rsidR="00010B15">
          <w:rPr>
            <w:noProof/>
            <w:webHidden/>
          </w:rPr>
          <w:fldChar w:fldCharType="begin"/>
        </w:r>
        <w:r w:rsidR="00010B15">
          <w:rPr>
            <w:noProof/>
            <w:webHidden/>
          </w:rPr>
          <w:instrText xml:space="preserve"> PAGEREF _Toc8293958 \h </w:instrText>
        </w:r>
        <w:r w:rsidR="00010B15">
          <w:rPr>
            <w:noProof/>
            <w:webHidden/>
          </w:rPr>
        </w:r>
        <w:r w:rsidR="00010B15">
          <w:rPr>
            <w:noProof/>
            <w:webHidden/>
          </w:rPr>
          <w:fldChar w:fldCharType="separate"/>
        </w:r>
        <w:r w:rsidR="00010B15">
          <w:rPr>
            <w:noProof/>
            <w:webHidden/>
          </w:rPr>
          <w:t>62</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59" w:history="1">
        <w:r w:rsidR="00010B15" w:rsidRPr="00834D42">
          <w:rPr>
            <w:rStyle w:val="Hyperlink"/>
            <w:noProof/>
          </w:rPr>
          <w:t>Abbildung 36 - Legende zum Diagramm</w:t>
        </w:r>
        <w:r w:rsidR="00010B15">
          <w:rPr>
            <w:noProof/>
            <w:webHidden/>
          </w:rPr>
          <w:tab/>
        </w:r>
        <w:r w:rsidR="00010B15">
          <w:rPr>
            <w:noProof/>
            <w:webHidden/>
          </w:rPr>
          <w:fldChar w:fldCharType="begin"/>
        </w:r>
        <w:r w:rsidR="00010B15">
          <w:rPr>
            <w:noProof/>
            <w:webHidden/>
          </w:rPr>
          <w:instrText xml:space="preserve"> PAGEREF _Toc8293959 \h </w:instrText>
        </w:r>
        <w:r w:rsidR="00010B15">
          <w:rPr>
            <w:noProof/>
            <w:webHidden/>
          </w:rPr>
        </w:r>
        <w:r w:rsidR="00010B15">
          <w:rPr>
            <w:noProof/>
            <w:webHidden/>
          </w:rPr>
          <w:fldChar w:fldCharType="separate"/>
        </w:r>
        <w:r w:rsidR="00010B15">
          <w:rPr>
            <w:noProof/>
            <w:webHidden/>
          </w:rPr>
          <w:t>62</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0" w:history="1">
        <w:r w:rsidR="00010B15" w:rsidRPr="00834D42">
          <w:rPr>
            <w:rStyle w:val="Hyperlink"/>
            <w:noProof/>
          </w:rPr>
          <w:t>Abbildung 37 - Codebeispiel:  Vererbung der Auswahl zum Zeitraum</w:t>
        </w:r>
        <w:r w:rsidR="00010B15">
          <w:rPr>
            <w:noProof/>
            <w:webHidden/>
          </w:rPr>
          <w:tab/>
        </w:r>
        <w:r w:rsidR="00010B15">
          <w:rPr>
            <w:noProof/>
            <w:webHidden/>
          </w:rPr>
          <w:fldChar w:fldCharType="begin"/>
        </w:r>
        <w:r w:rsidR="00010B15">
          <w:rPr>
            <w:noProof/>
            <w:webHidden/>
          </w:rPr>
          <w:instrText xml:space="preserve"> PAGEREF _Toc8293960 \h </w:instrText>
        </w:r>
        <w:r w:rsidR="00010B15">
          <w:rPr>
            <w:noProof/>
            <w:webHidden/>
          </w:rPr>
        </w:r>
        <w:r w:rsidR="00010B15">
          <w:rPr>
            <w:noProof/>
            <w:webHidden/>
          </w:rPr>
          <w:fldChar w:fldCharType="separate"/>
        </w:r>
        <w:r w:rsidR="00010B15">
          <w:rPr>
            <w:noProof/>
            <w:webHidden/>
          </w:rPr>
          <w:t>63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r:id="rId68" w:anchor="_Toc8293961" w:history="1">
        <w:r w:rsidR="00010B15" w:rsidRPr="00834D42">
          <w:rPr>
            <w:rStyle w:val="Hyperlink"/>
            <w:noProof/>
          </w:rPr>
          <w:t>Abbildung 38 - Formular zur Auswahl des Zeitraums</w:t>
        </w:r>
        <w:r w:rsidR="00010B15">
          <w:rPr>
            <w:noProof/>
            <w:webHidden/>
          </w:rPr>
          <w:tab/>
        </w:r>
        <w:r w:rsidR="00010B15">
          <w:rPr>
            <w:noProof/>
            <w:webHidden/>
          </w:rPr>
          <w:fldChar w:fldCharType="begin"/>
        </w:r>
        <w:r w:rsidR="00010B15">
          <w:rPr>
            <w:noProof/>
            <w:webHidden/>
          </w:rPr>
          <w:instrText xml:space="preserve"> PAGEREF _Toc8293961 \h </w:instrText>
        </w:r>
        <w:r w:rsidR="00010B15">
          <w:rPr>
            <w:noProof/>
            <w:webHidden/>
          </w:rPr>
        </w:r>
        <w:r w:rsidR="00010B15">
          <w:rPr>
            <w:noProof/>
            <w:webHidden/>
          </w:rPr>
          <w:fldChar w:fldCharType="separate"/>
        </w:r>
        <w:r w:rsidR="00010B15">
          <w:rPr>
            <w:noProof/>
            <w:webHidden/>
          </w:rPr>
          <w:t>63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2" w:history="1">
        <w:r w:rsidR="00010B15" w:rsidRPr="00834D42">
          <w:rPr>
            <w:rStyle w:val="Hyperlink"/>
            <w:noProof/>
          </w:rPr>
          <w:t>Abbildung 39 - Codebeispiel: Benutzer-Zeile als Komponente</w:t>
        </w:r>
        <w:r w:rsidR="00010B15">
          <w:rPr>
            <w:noProof/>
            <w:webHidden/>
          </w:rPr>
          <w:tab/>
        </w:r>
        <w:r w:rsidR="00010B15">
          <w:rPr>
            <w:noProof/>
            <w:webHidden/>
          </w:rPr>
          <w:fldChar w:fldCharType="begin"/>
        </w:r>
        <w:r w:rsidR="00010B15">
          <w:rPr>
            <w:noProof/>
            <w:webHidden/>
          </w:rPr>
          <w:instrText xml:space="preserve"> PAGEREF _Toc8293962 \h </w:instrText>
        </w:r>
        <w:r w:rsidR="00010B15">
          <w:rPr>
            <w:noProof/>
            <w:webHidden/>
          </w:rPr>
        </w:r>
        <w:r w:rsidR="00010B15">
          <w:rPr>
            <w:noProof/>
            <w:webHidden/>
          </w:rPr>
          <w:fldChar w:fldCharType="separate"/>
        </w:r>
        <w:r w:rsidR="00010B15">
          <w:rPr>
            <w:noProof/>
            <w:webHidden/>
          </w:rPr>
          <w:t>63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3" w:history="1">
        <w:r w:rsidR="00010B15" w:rsidRPr="00834D42">
          <w:rPr>
            <w:rStyle w:val="Hyperlink"/>
            <w:noProof/>
          </w:rPr>
          <w:t>Abbildung 40 - Codebeispiel: "Watcher"-Funktion auf Änderungen in den Einsätzen</w:t>
        </w:r>
        <w:r w:rsidR="00010B15">
          <w:rPr>
            <w:noProof/>
            <w:webHidden/>
          </w:rPr>
          <w:tab/>
        </w:r>
        <w:r w:rsidR="00010B15">
          <w:rPr>
            <w:noProof/>
            <w:webHidden/>
          </w:rPr>
          <w:fldChar w:fldCharType="begin"/>
        </w:r>
        <w:r w:rsidR="00010B15">
          <w:rPr>
            <w:noProof/>
            <w:webHidden/>
          </w:rPr>
          <w:instrText xml:space="preserve"> PAGEREF _Toc8293963 \h </w:instrText>
        </w:r>
        <w:r w:rsidR="00010B15">
          <w:rPr>
            <w:noProof/>
            <w:webHidden/>
          </w:rPr>
        </w:r>
        <w:r w:rsidR="00010B15">
          <w:rPr>
            <w:noProof/>
            <w:webHidden/>
          </w:rPr>
          <w:fldChar w:fldCharType="separate"/>
        </w:r>
        <w:r w:rsidR="00010B15">
          <w:rPr>
            <w:noProof/>
            <w:webHidden/>
          </w:rPr>
          <w:t>63</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4" w:history="1">
        <w:r w:rsidR="00010B15" w:rsidRPr="00834D42">
          <w:rPr>
            <w:rStyle w:val="Hyperlink"/>
            <w:noProof/>
          </w:rPr>
          <w:t>Abbildung 41 - Stored-XSS kann problemlos dargestellt werden.</w:t>
        </w:r>
        <w:r w:rsidR="00010B15">
          <w:rPr>
            <w:noProof/>
            <w:webHidden/>
          </w:rPr>
          <w:tab/>
        </w:r>
        <w:r w:rsidR="00010B15">
          <w:rPr>
            <w:noProof/>
            <w:webHidden/>
          </w:rPr>
          <w:fldChar w:fldCharType="begin"/>
        </w:r>
        <w:r w:rsidR="00010B15">
          <w:rPr>
            <w:noProof/>
            <w:webHidden/>
          </w:rPr>
          <w:instrText xml:space="preserve"> PAGEREF _Toc8293964 \h </w:instrText>
        </w:r>
        <w:r w:rsidR="00010B15">
          <w:rPr>
            <w:noProof/>
            <w:webHidden/>
          </w:rPr>
        </w:r>
        <w:r w:rsidR="00010B15">
          <w:rPr>
            <w:noProof/>
            <w:webHidden/>
          </w:rPr>
          <w:fldChar w:fldCharType="separate"/>
        </w:r>
        <w:r w:rsidR="00010B15">
          <w:rPr>
            <w:noProof/>
            <w:webHidden/>
          </w:rPr>
          <w:t>67</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5" w:history="1">
        <w:r w:rsidR="00010B15" w:rsidRPr="00834D42">
          <w:rPr>
            <w:rStyle w:val="Hyperlink"/>
            <w:noProof/>
          </w:rPr>
          <w:t>Abbildung 42 - Reflected-XSS führt zu keinen Problemen</w:t>
        </w:r>
        <w:r w:rsidR="00010B15">
          <w:rPr>
            <w:noProof/>
            <w:webHidden/>
          </w:rPr>
          <w:tab/>
        </w:r>
        <w:r w:rsidR="00010B15">
          <w:rPr>
            <w:noProof/>
            <w:webHidden/>
          </w:rPr>
          <w:fldChar w:fldCharType="begin"/>
        </w:r>
        <w:r w:rsidR="00010B15">
          <w:rPr>
            <w:noProof/>
            <w:webHidden/>
          </w:rPr>
          <w:instrText xml:space="preserve"> PAGEREF _Toc8293965 \h </w:instrText>
        </w:r>
        <w:r w:rsidR="00010B15">
          <w:rPr>
            <w:noProof/>
            <w:webHidden/>
          </w:rPr>
        </w:r>
        <w:r w:rsidR="00010B15">
          <w:rPr>
            <w:noProof/>
            <w:webHidden/>
          </w:rPr>
          <w:fldChar w:fldCharType="separate"/>
        </w:r>
        <w:r w:rsidR="00010B15">
          <w:rPr>
            <w:noProof/>
            <w:webHidden/>
          </w:rPr>
          <w:t>67</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6" w:history="1">
        <w:r w:rsidR="00010B15" w:rsidRPr="00834D42">
          <w:rPr>
            <w:rStyle w:val="Hyperlink"/>
            <w:noProof/>
          </w:rPr>
          <w:t>Abbildung 43 - Dom-Based-XSS führt zu keinem Ergebnis</w:t>
        </w:r>
        <w:r w:rsidR="00010B15">
          <w:rPr>
            <w:noProof/>
            <w:webHidden/>
          </w:rPr>
          <w:tab/>
        </w:r>
        <w:r w:rsidR="00010B15">
          <w:rPr>
            <w:noProof/>
            <w:webHidden/>
          </w:rPr>
          <w:fldChar w:fldCharType="begin"/>
        </w:r>
        <w:r w:rsidR="00010B15">
          <w:rPr>
            <w:noProof/>
            <w:webHidden/>
          </w:rPr>
          <w:instrText xml:space="preserve"> PAGEREF _Toc8293966 \h </w:instrText>
        </w:r>
        <w:r w:rsidR="00010B15">
          <w:rPr>
            <w:noProof/>
            <w:webHidden/>
          </w:rPr>
        </w:r>
        <w:r w:rsidR="00010B15">
          <w:rPr>
            <w:noProof/>
            <w:webHidden/>
          </w:rPr>
          <w:fldChar w:fldCharType="separate"/>
        </w:r>
        <w:r w:rsidR="00010B15">
          <w:rPr>
            <w:noProof/>
            <w:webHidden/>
          </w:rPr>
          <w:t>68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7" w:history="1">
        <w:r w:rsidR="00010B15" w:rsidRPr="00834D42">
          <w:rPr>
            <w:rStyle w:val="Hyperlink"/>
            <w:noProof/>
          </w:rPr>
          <w:t>Abbildung 44 - Unberechtigte Zugriffe sind nicht möglich</w:t>
        </w:r>
        <w:r w:rsidR="00010B15">
          <w:rPr>
            <w:noProof/>
            <w:webHidden/>
          </w:rPr>
          <w:tab/>
        </w:r>
        <w:r w:rsidR="00010B15">
          <w:rPr>
            <w:noProof/>
            <w:webHidden/>
          </w:rPr>
          <w:fldChar w:fldCharType="begin"/>
        </w:r>
        <w:r w:rsidR="00010B15">
          <w:rPr>
            <w:noProof/>
            <w:webHidden/>
          </w:rPr>
          <w:instrText xml:space="preserve"> PAGEREF _Toc8293967 \h </w:instrText>
        </w:r>
        <w:r w:rsidR="00010B15">
          <w:rPr>
            <w:noProof/>
            <w:webHidden/>
          </w:rPr>
        </w:r>
        <w:r w:rsidR="00010B15">
          <w:rPr>
            <w:noProof/>
            <w:webHidden/>
          </w:rPr>
          <w:fldChar w:fldCharType="separate"/>
        </w:r>
        <w:r w:rsidR="00010B15">
          <w:rPr>
            <w:noProof/>
            <w:webHidden/>
          </w:rPr>
          <w:t>68</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8" w:history="1">
        <w:r w:rsidR="00010B15" w:rsidRPr="00834D42">
          <w:rPr>
            <w:rStyle w:val="Hyperlink"/>
            <w:noProof/>
          </w:rPr>
          <w:t>Abbildung 45 - Codebeispiel: Prüfung von Berechtigungen vor der Initialisierung einer Komponente</w:t>
        </w:r>
        <w:r w:rsidR="00010B15">
          <w:rPr>
            <w:noProof/>
            <w:webHidden/>
          </w:rPr>
          <w:tab/>
        </w:r>
        <w:r w:rsidR="00010B15">
          <w:rPr>
            <w:noProof/>
            <w:webHidden/>
          </w:rPr>
          <w:fldChar w:fldCharType="begin"/>
        </w:r>
        <w:r w:rsidR="00010B15">
          <w:rPr>
            <w:noProof/>
            <w:webHidden/>
          </w:rPr>
          <w:instrText xml:space="preserve"> PAGEREF _Toc8293968 \h </w:instrText>
        </w:r>
        <w:r w:rsidR="00010B15">
          <w:rPr>
            <w:noProof/>
            <w:webHidden/>
          </w:rPr>
        </w:r>
        <w:r w:rsidR="00010B15">
          <w:rPr>
            <w:noProof/>
            <w:webHidden/>
          </w:rPr>
          <w:fldChar w:fldCharType="separate"/>
        </w:r>
        <w:r w:rsidR="00010B15">
          <w:rPr>
            <w:noProof/>
            <w:webHidden/>
          </w:rPr>
          <w:t>69</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69" w:history="1">
        <w:r w:rsidR="00010B15" w:rsidRPr="00834D42">
          <w:rPr>
            <w:rStyle w:val="Hyperlink"/>
            <w:noProof/>
          </w:rPr>
          <w:t>Abbildung 46 - Kanban-Auswertung Diagramm 1</w:t>
        </w:r>
        <w:r w:rsidR="00010B15">
          <w:rPr>
            <w:noProof/>
            <w:webHidden/>
          </w:rPr>
          <w:tab/>
        </w:r>
        <w:r w:rsidR="00010B15">
          <w:rPr>
            <w:noProof/>
            <w:webHidden/>
          </w:rPr>
          <w:fldChar w:fldCharType="begin"/>
        </w:r>
        <w:r w:rsidR="00010B15">
          <w:rPr>
            <w:noProof/>
            <w:webHidden/>
          </w:rPr>
          <w:instrText xml:space="preserve"> PAGEREF _Toc8293969 \h </w:instrText>
        </w:r>
        <w:r w:rsidR="00010B15">
          <w:rPr>
            <w:noProof/>
            <w:webHidden/>
          </w:rPr>
        </w:r>
        <w:r w:rsidR="00010B15">
          <w:rPr>
            <w:noProof/>
            <w:webHidden/>
          </w:rPr>
          <w:fldChar w:fldCharType="separate"/>
        </w:r>
        <w:r w:rsidR="00010B15">
          <w:rPr>
            <w:noProof/>
            <w:webHidden/>
          </w:rPr>
          <w:t>71</w:t>
        </w:r>
        <w:r w:rsidR="00010B15">
          <w:rPr>
            <w:noProof/>
            <w:webHidden/>
          </w:rPr>
          <w:fldChar w:fldCharType="end"/>
        </w:r>
      </w:hyperlink>
    </w:p>
    <w:p w:rsidR="00010B15" w:rsidRDefault="007B4302">
      <w:pPr>
        <w:pStyle w:val="Abbildungsverzeichnis"/>
        <w:tabs>
          <w:tab w:val="right" w:leader="dot" w:pos="9062"/>
        </w:tabs>
        <w:rPr>
          <w:rFonts w:asciiTheme="minorHAnsi" w:eastAsiaTheme="minorEastAsia" w:hAnsiTheme="minorHAnsi"/>
          <w:noProof/>
          <w:lang w:eastAsia="de-CH"/>
        </w:rPr>
      </w:pPr>
      <w:hyperlink w:anchor="_Toc8293970" w:history="1">
        <w:r w:rsidR="00010B15" w:rsidRPr="00834D42">
          <w:rPr>
            <w:rStyle w:val="Hyperlink"/>
            <w:noProof/>
          </w:rPr>
          <w:t>Abbildung 47 - Kanban-Auswertung Diagramm 2</w:t>
        </w:r>
        <w:r w:rsidR="00010B15">
          <w:rPr>
            <w:noProof/>
            <w:webHidden/>
          </w:rPr>
          <w:tab/>
        </w:r>
        <w:r w:rsidR="00010B15">
          <w:rPr>
            <w:noProof/>
            <w:webHidden/>
          </w:rPr>
          <w:fldChar w:fldCharType="begin"/>
        </w:r>
        <w:r w:rsidR="00010B15">
          <w:rPr>
            <w:noProof/>
            <w:webHidden/>
          </w:rPr>
          <w:instrText xml:space="preserve"> PAGEREF _Toc8293970 \h </w:instrText>
        </w:r>
        <w:r w:rsidR="00010B15">
          <w:rPr>
            <w:noProof/>
            <w:webHidden/>
          </w:rPr>
        </w:r>
        <w:r w:rsidR="00010B15">
          <w:rPr>
            <w:noProof/>
            <w:webHidden/>
          </w:rPr>
          <w:fldChar w:fldCharType="separate"/>
        </w:r>
        <w:r w:rsidR="00010B15">
          <w:rPr>
            <w:noProof/>
            <w:webHidden/>
          </w:rPr>
          <w:t>71</w:t>
        </w:r>
        <w:r w:rsidR="00010B15">
          <w:rPr>
            <w:noProof/>
            <w:webHidden/>
          </w:rPr>
          <w:fldChar w:fldCharType="end"/>
        </w:r>
      </w:hyperlink>
    </w:p>
    <w:p w:rsidR="00EF1207" w:rsidRPr="00726A39" w:rsidRDefault="00010B15" w:rsidP="00726A39">
      <w:pPr>
        <w:rPr>
          <w:lang w:eastAsia="de-CH"/>
        </w:rPr>
      </w:pPr>
      <w:r>
        <w:rPr>
          <w:lang w:eastAsia="de-CH"/>
        </w:rPr>
        <w:fldChar w:fldCharType="end"/>
      </w:r>
    </w:p>
    <w:sectPr w:rsidR="00EF1207" w:rsidRPr="00726A39" w:rsidSect="006337A2">
      <w:headerReference w:type="default" r:id="rId69"/>
      <w:footerReference w:type="default" r:id="rId7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5387" w:rsidRDefault="00565387" w:rsidP="00060F58">
      <w:pPr>
        <w:spacing w:after="0" w:line="240" w:lineRule="auto"/>
      </w:pPr>
      <w:r>
        <w:separator/>
      </w:r>
    </w:p>
  </w:endnote>
  <w:endnote w:type="continuationSeparator" w:id="0">
    <w:p w:rsidR="00565387" w:rsidRDefault="00565387"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302" w:rsidRDefault="007B4302" w:rsidP="009C10AB">
    <w:pPr>
      <w:pStyle w:val="KopfFusszeile"/>
      <w:rPr>
        <w:noProof/>
      </w:rPr>
    </w:pPr>
  </w:p>
  <w:p w:rsidR="007B4302" w:rsidRDefault="007B4302" w:rsidP="009C10AB">
    <w:pPr>
      <w:pStyle w:val="KopfFusszeile"/>
    </w:pPr>
    <w:r>
      <w:rPr>
        <w:noProof/>
      </w:rPr>
      <w:drawing>
        <wp:anchor distT="0" distB="0" distL="114300" distR="114300" simplePos="0" relativeHeight="251659264" behindDoc="0" locked="0" layoutInCell="1" allowOverlap="1" wp14:anchorId="52321491" wp14:editId="2690AA98">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09.05.2019</w:t>
    </w:r>
    <w:r>
      <w:fldChar w:fldCharType="end"/>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5387" w:rsidRDefault="00565387" w:rsidP="00060F58">
      <w:pPr>
        <w:spacing w:after="0" w:line="240" w:lineRule="auto"/>
      </w:pPr>
      <w:r>
        <w:separator/>
      </w:r>
    </w:p>
  </w:footnote>
  <w:footnote w:type="continuationSeparator" w:id="0">
    <w:p w:rsidR="00565387" w:rsidRDefault="00565387" w:rsidP="00060F58">
      <w:pPr>
        <w:spacing w:after="0" w:line="240" w:lineRule="auto"/>
      </w:pPr>
      <w:r>
        <w:continuationSeparator/>
      </w:r>
    </w:p>
  </w:footnote>
  <w:footnote w:id="1">
    <w:p w:rsidR="007B4302" w:rsidRDefault="007B4302" w:rsidP="001E53FF">
      <w:pPr>
        <w:pStyle w:val="Funotentext"/>
      </w:pPr>
      <w:r>
        <w:rPr>
          <w:rStyle w:val="Funotenzeichen"/>
        </w:rPr>
        <w:footnoteRef/>
      </w:r>
      <w:r>
        <w:t xml:space="preserve"> Apachefriends.org</w:t>
      </w:r>
    </w:p>
  </w:footnote>
  <w:footnote w:id="2">
    <w:p w:rsidR="007B4302" w:rsidRDefault="007B4302" w:rsidP="001E53FF">
      <w:pPr>
        <w:pStyle w:val="Funotentext"/>
      </w:pPr>
      <w:r>
        <w:rPr>
          <w:rStyle w:val="Funotenzeichen"/>
        </w:rPr>
        <w:footnoteRef/>
      </w:r>
      <w:r>
        <w:t xml:space="preserve"> Wikipedia.org – Atom (Texteditor)</w:t>
      </w:r>
    </w:p>
  </w:footnote>
  <w:footnote w:id="3">
    <w:p w:rsidR="007B4302" w:rsidRDefault="007B4302" w:rsidP="001E53FF">
      <w:pPr>
        <w:pStyle w:val="Funotentext"/>
      </w:pPr>
      <w:r>
        <w:rPr>
          <w:rStyle w:val="Funotenzeichen"/>
        </w:rPr>
        <w:footnoteRef/>
      </w:r>
      <w:r>
        <w:t xml:space="preserve"> Netlify.com</w:t>
      </w:r>
    </w:p>
  </w:footnote>
  <w:footnote w:id="4">
    <w:p w:rsidR="007B4302" w:rsidRDefault="007B4302" w:rsidP="001E53FF">
      <w:pPr>
        <w:pStyle w:val="Funotentext"/>
      </w:pPr>
      <w:r>
        <w:rPr>
          <w:rStyle w:val="Funotenzeichen"/>
        </w:rPr>
        <w:footnoteRef/>
      </w:r>
      <w:r>
        <w:t xml:space="preserve"> Jwt.io</w:t>
      </w:r>
    </w:p>
  </w:footnote>
  <w:footnote w:id="5">
    <w:p w:rsidR="007B4302" w:rsidRDefault="007B4302" w:rsidP="008054AD">
      <w:pPr>
        <w:pStyle w:val="Funotentext"/>
      </w:pPr>
      <w:r>
        <w:rPr>
          <w:rStyle w:val="Funotenzeichen"/>
        </w:rPr>
        <w:footnoteRef/>
      </w:r>
      <w:r>
        <w:t xml:space="preserve"> Webstyleguide.baloise.com</w:t>
      </w:r>
    </w:p>
  </w:footnote>
  <w:footnote w:id="6">
    <w:p w:rsidR="007B4302" w:rsidRDefault="007B4302" w:rsidP="008054AD">
      <w:pPr>
        <w:pStyle w:val="Funotentext"/>
      </w:pPr>
      <w:r>
        <w:rPr>
          <w:rStyle w:val="Funotenzeichen"/>
        </w:rPr>
        <w:footnoteRef/>
      </w:r>
      <w:r>
        <w:t xml:space="preserve"> Brandportal.baloise.com – Corporate Design Manual</w:t>
      </w:r>
    </w:p>
  </w:footnote>
  <w:footnote w:id="7">
    <w:p w:rsidR="007B4302" w:rsidRPr="002D3197" w:rsidRDefault="007B4302" w:rsidP="008054AD">
      <w:pPr>
        <w:pStyle w:val="Funotentext"/>
        <w:rPr>
          <w:lang w:val="de-DE"/>
        </w:rPr>
      </w:pPr>
      <w:r>
        <w:rPr>
          <w:rStyle w:val="Funotenzeichen"/>
        </w:rPr>
        <w:footnoteRef/>
      </w:r>
      <w:r>
        <w:t xml:space="preserve"> Webstyleguide.baloise.com</w:t>
      </w:r>
    </w:p>
  </w:footnote>
  <w:footnote w:id="8">
    <w:p w:rsidR="007B4302" w:rsidRDefault="007B4302" w:rsidP="00CB2078">
      <w:pPr>
        <w:pStyle w:val="Funotentext"/>
      </w:pPr>
      <w:r>
        <w:rPr>
          <w:rStyle w:val="Funotenzeichen"/>
        </w:rPr>
        <w:footnoteRef/>
      </w:r>
      <w:r>
        <w:t xml:space="preserve"> Wikipedia.org – Vue.js</w:t>
      </w:r>
    </w:p>
  </w:footnote>
  <w:footnote w:id="9">
    <w:p w:rsidR="007B4302" w:rsidRPr="00A74139" w:rsidRDefault="007B4302" w:rsidP="0092300D">
      <w:pPr>
        <w:pStyle w:val="Funotentext"/>
        <w:rPr>
          <w:lang w:val="de-DE"/>
        </w:rPr>
      </w:pPr>
      <w:r>
        <w:rPr>
          <w:rStyle w:val="Funotenzeichen"/>
        </w:rPr>
        <w:footnoteRef/>
      </w:r>
      <w:r>
        <w:t xml:space="preserve"> </w:t>
      </w:r>
      <w:r>
        <w:rPr>
          <w:lang w:val="de-DE"/>
        </w:rPr>
        <w:t>Wikipedia.org – Kanban (Softwareentwicklung)</w:t>
      </w:r>
    </w:p>
  </w:footnote>
  <w:footnote w:id="10">
    <w:p w:rsidR="007B4302" w:rsidRDefault="007B4302" w:rsidP="0070590D">
      <w:pPr>
        <w:pStyle w:val="Funotentext"/>
      </w:pPr>
      <w:r>
        <w:rPr>
          <w:rStyle w:val="Funotenzeichen"/>
        </w:rPr>
        <w:footnoteRef/>
      </w:r>
      <w:r>
        <w:t xml:space="preserve"> Baloise.ch - Datenschutzbestimmungen</w:t>
      </w:r>
    </w:p>
  </w:footnote>
  <w:footnote w:id="11">
    <w:p w:rsidR="007B4302" w:rsidRDefault="007B4302" w:rsidP="00514FAF">
      <w:pPr>
        <w:pStyle w:val="Funotentext"/>
      </w:pPr>
      <w:r>
        <w:rPr>
          <w:rStyle w:val="Funotenzeichen"/>
        </w:rPr>
        <w:footnoteRef/>
      </w:r>
      <w:r>
        <w:t xml:space="preserve"> Owasp.org – Top 10 für Entwickler 2013</w:t>
      </w:r>
    </w:p>
  </w:footnote>
  <w:footnote w:id="12">
    <w:p w:rsidR="007B4302" w:rsidRDefault="007B4302" w:rsidP="00FA3186">
      <w:pPr>
        <w:pStyle w:val="Funotentext"/>
      </w:pPr>
      <w:r>
        <w:rPr>
          <w:rStyle w:val="Funotenzeichen"/>
        </w:rPr>
        <w:footnoteRef/>
      </w:r>
      <w:r>
        <w:t xml:space="preserve"> Wikipedia.org – JSON Web Token</w:t>
      </w:r>
    </w:p>
  </w:footnote>
  <w:footnote w:id="13">
    <w:p w:rsidR="007B4302" w:rsidRDefault="007B4302" w:rsidP="00FA3186">
      <w:pPr>
        <w:pStyle w:val="Funotentext"/>
      </w:pPr>
      <w:r>
        <w:rPr>
          <w:rStyle w:val="Funotenzeichen"/>
        </w:rPr>
        <w:footnoteRef/>
      </w:r>
      <w:r>
        <w:t xml:space="preserve"> Airlock.com</w:t>
      </w:r>
    </w:p>
  </w:footnote>
  <w:footnote w:id="14">
    <w:p w:rsidR="007B4302" w:rsidRDefault="007B4302" w:rsidP="000B59BF">
      <w:pPr>
        <w:pStyle w:val="Funotentext"/>
      </w:pPr>
      <w:r>
        <w:rPr>
          <w:rStyle w:val="Funotenzeichen"/>
        </w:rPr>
        <w:footnoteRef/>
      </w:r>
      <w:r>
        <w:t xml:space="preserve"> Vuetifyjs.com</w:t>
      </w:r>
    </w:p>
  </w:footnote>
  <w:footnote w:id="15">
    <w:p w:rsidR="007B4302" w:rsidRDefault="007B4302" w:rsidP="00382C42">
      <w:pPr>
        <w:pStyle w:val="Funotentext"/>
      </w:pPr>
      <w:r>
        <w:rPr>
          <w:rStyle w:val="Funotenzeichen"/>
        </w:rPr>
        <w:footnoteRef/>
      </w:r>
      <w:r>
        <w:t xml:space="preserve"> Developers.google.com – Tools for Web Developers – Lighthouse</w:t>
      </w:r>
    </w:p>
  </w:footnote>
  <w:footnote w:id="16">
    <w:p w:rsidR="007B4302" w:rsidRDefault="007B4302"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302" w:rsidRDefault="007B4302" w:rsidP="009C10AB">
    <w:pPr>
      <w:pStyle w:val="KopfFusszeile"/>
    </w:pPr>
    <w:r>
      <w:rPr>
        <w:noProof/>
      </w:rPr>
      <w:drawing>
        <wp:anchor distT="0" distB="0" distL="114300" distR="114300" simplePos="0" relativeHeight="251658240" behindDoc="1" locked="0" layoutInCell="1" allowOverlap="1" wp14:anchorId="0FFF5D3A" wp14:editId="744574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rsidR="007B4302" w:rsidRDefault="007B4302"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6"/>
  </w:num>
  <w:num w:numId="4">
    <w:abstractNumId w:val="6"/>
  </w:num>
  <w:num w:numId="5">
    <w:abstractNumId w:val="32"/>
  </w:num>
  <w:num w:numId="6">
    <w:abstractNumId w:val="5"/>
  </w:num>
  <w:num w:numId="7">
    <w:abstractNumId w:val="4"/>
  </w:num>
  <w:num w:numId="8">
    <w:abstractNumId w:val="33"/>
  </w:num>
  <w:num w:numId="9">
    <w:abstractNumId w:val="20"/>
  </w:num>
  <w:num w:numId="10">
    <w:abstractNumId w:val="10"/>
  </w:num>
  <w:num w:numId="11">
    <w:abstractNumId w:val="18"/>
  </w:num>
  <w:num w:numId="12">
    <w:abstractNumId w:val="38"/>
  </w:num>
  <w:num w:numId="13">
    <w:abstractNumId w:val="24"/>
  </w:num>
  <w:num w:numId="14">
    <w:abstractNumId w:val="2"/>
  </w:num>
  <w:num w:numId="15">
    <w:abstractNumId w:val="9"/>
  </w:num>
  <w:num w:numId="16">
    <w:abstractNumId w:val="45"/>
  </w:num>
  <w:num w:numId="17">
    <w:abstractNumId w:val="22"/>
  </w:num>
  <w:num w:numId="18">
    <w:abstractNumId w:val="25"/>
  </w:num>
  <w:num w:numId="19">
    <w:abstractNumId w:val="3"/>
  </w:num>
  <w:num w:numId="20">
    <w:abstractNumId w:val="21"/>
  </w:num>
  <w:num w:numId="21">
    <w:abstractNumId w:val="8"/>
  </w:num>
  <w:num w:numId="22">
    <w:abstractNumId w:val="26"/>
  </w:num>
  <w:num w:numId="23">
    <w:abstractNumId w:val="42"/>
  </w:num>
  <w:num w:numId="24">
    <w:abstractNumId w:val="0"/>
  </w:num>
  <w:num w:numId="25">
    <w:abstractNumId w:val="13"/>
  </w:num>
  <w:num w:numId="26">
    <w:abstractNumId w:val="17"/>
  </w:num>
  <w:num w:numId="27">
    <w:abstractNumId w:val="36"/>
  </w:num>
  <w:num w:numId="28">
    <w:abstractNumId w:val="12"/>
  </w:num>
  <w:num w:numId="29">
    <w:abstractNumId w:val="30"/>
  </w:num>
  <w:num w:numId="30">
    <w:abstractNumId w:val="43"/>
  </w:num>
  <w:num w:numId="31">
    <w:abstractNumId w:val="34"/>
  </w:num>
  <w:num w:numId="32">
    <w:abstractNumId w:val="27"/>
  </w:num>
  <w:num w:numId="33">
    <w:abstractNumId w:val="23"/>
  </w:num>
  <w:num w:numId="34">
    <w:abstractNumId w:val="44"/>
  </w:num>
  <w:num w:numId="35">
    <w:abstractNumId w:val="39"/>
  </w:num>
  <w:num w:numId="36">
    <w:abstractNumId w:val="40"/>
  </w:num>
  <w:num w:numId="37">
    <w:abstractNumId w:val="7"/>
  </w:num>
  <w:num w:numId="38">
    <w:abstractNumId w:val="15"/>
  </w:num>
  <w:num w:numId="39">
    <w:abstractNumId w:val="31"/>
  </w:num>
  <w:num w:numId="40">
    <w:abstractNumId w:val="11"/>
  </w:num>
  <w:num w:numId="41">
    <w:abstractNumId w:val="28"/>
  </w:num>
  <w:num w:numId="42">
    <w:abstractNumId w:val="29"/>
  </w:num>
  <w:num w:numId="43">
    <w:abstractNumId w:val="14"/>
  </w:num>
  <w:num w:numId="44">
    <w:abstractNumId w:val="37"/>
  </w:num>
  <w:num w:numId="45">
    <w:abstractNumId w:val="41"/>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B15"/>
    <w:rsid w:val="000125EB"/>
    <w:rsid w:val="0001416E"/>
    <w:rsid w:val="00014F4E"/>
    <w:rsid w:val="000156F9"/>
    <w:rsid w:val="00016117"/>
    <w:rsid w:val="000203A4"/>
    <w:rsid w:val="00020B20"/>
    <w:rsid w:val="00020F13"/>
    <w:rsid w:val="000212B0"/>
    <w:rsid w:val="000214FC"/>
    <w:rsid w:val="00022770"/>
    <w:rsid w:val="00022B5D"/>
    <w:rsid w:val="000239A5"/>
    <w:rsid w:val="000245FD"/>
    <w:rsid w:val="00027885"/>
    <w:rsid w:val="00032176"/>
    <w:rsid w:val="0003239B"/>
    <w:rsid w:val="00037CD2"/>
    <w:rsid w:val="00042D13"/>
    <w:rsid w:val="00043367"/>
    <w:rsid w:val="000433AB"/>
    <w:rsid w:val="00043C4B"/>
    <w:rsid w:val="00045B99"/>
    <w:rsid w:val="000476DF"/>
    <w:rsid w:val="000479AB"/>
    <w:rsid w:val="00047E15"/>
    <w:rsid w:val="00050967"/>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69B8"/>
    <w:rsid w:val="00077294"/>
    <w:rsid w:val="000773F6"/>
    <w:rsid w:val="0008143B"/>
    <w:rsid w:val="00082B90"/>
    <w:rsid w:val="00084B5D"/>
    <w:rsid w:val="00084C91"/>
    <w:rsid w:val="00084F56"/>
    <w:rsid w:val="00086A0F"/>
    <w:rsid w:val="0009082E"/>
    <w:rsid w:val="0009103F"/>
    <w:rsid w:val="00092044"/>
    <w:rsid w:val="00092110"/>
    <w:rsid w:val="00094CE8"/>
    <w:rsid w:val="000955E4"/>
    <w:rsid w:val="00095614"/>
    <w:rsid w:val="00095F2E"/>
    <w:rsid w:val="00097365"/>
    <w:rsid w:val="000A29FA"/>
    <w:rsid w:val="000A4E50"/>
    <w:rsid w:val="000A4F73"/>
    <w:rsid w:val="000A5691"/>
    <w:rsid w:val="000A5D27"/>
    <w:rsid w:val="000B0081"/>
    <w:rsid w:val="000B0ACD"/>
    <w:rsid w:val="000B26B2"/>
    <w:rsid w:val="000B2D3D"/>
    <w:rsid w:val="000B3199"/>
    <w:rsid w:val="000B488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4201"/>
    <w:rsid w:val="000F612F"/>
    <w:rsid w:val="000F65D7"/>
    <w:rsid w:val="000F7AA2"/>
    <w:rsid w:val="00101A0C"/>
    <w:rsid w:val="00101E86"/>
    <w:rsid w:val="00102C4A"/>
    <w:rsid w:val="00103112"/>
    <w:rsid w:val="001041D6"/>
    <w:rsid w:val="00104934"/>
    <w:rsid w:val="001049AE"/>
    <w:rsid w:val="00104A5C"/>
    <w:rsid w:val="001052E2"/>
    <w:rsid w:val="001068C4"/>
    <w:rsid w:val="001108EE"/>
    <w:rsid w:val="00113FB2"/>
    <w:rsid w:val="00115041"/>
    <w:rsid w:val="00116781"/>
    <w:rsid w:val="00116785"/>
    <w:rsid w:val="00121DE7"/>
    <w:rsid w:val="00121F14"/>
    <w:rsid w:val="00124C89"/>
    <w:rsid w:val="001254E5"/>
    <w:rsid w:val="00125548"/>
    <w:rsid w:val="001257CA"/>
    <w:rsid w:val="00125D6A"/>
    <w:rsid w:val="00133895"/>
    <w:rsid w:val="001343EE"/>
    <w:rsid w:val="00134C9C"/>
    <w:rsid w:val="00134CC9"/>
    <w:rsid w:val="001356B3"/>
    <w:rsid w:val="00136880"/>
    <w:rsid w:val="00142FCC"/>
    <w:rsid w:val="00145208"/>
    <w:rsid w:val="00150639"/>
    <w:rsid w:val="00151ED7"/>
    <w:rsid w:val="0015288F"/>
    <w:rsid w:val="00160CF4"/>
    <w:rsid w:val="00161CBD"/>
    <w:rsid w:val="0016292B"/>
    <w:rsid w:val="00163B92"/>
    <w:rsid w:val="00165637"/>
    <w:rsid w:val="001662E1"/>
    <w:rsid w:val="00166F64"/>
    <w:rsid w:val="00166F8C"/>
    <w:rsid w:val="001672AC"/>
    <w:rsid w:val="00167440"/>
    <w:rsid w:val="00171C46"/>
    <w:rsid w:val="00171CAC"/>
    <w:rsid w:val="0017331D"/>
    <w:rsid w:val="00180B99"/>
    <w:rsid w:val="0018339D"/>
    <w:rsid w:val="00187676"/>
    <w:rsid w:val="001917C2"/>
    <w:rsid w:val="00191C17"/>
    <w:rsid w:val="001923C4"/>
    <w:rsid w:val="00193576"/>
    <w:rsid w:val="00196A66"/>
    <w:rsid w:val="001A1D42"/>
    <w:rsid w:val="001A30F2"/>
    <w:rsid w:val="001A3541"/>
    <w:rsid w:val="001A38CE"/>
    <w:rsid w:val="001A4386"/>
    <w:rsid w:val="001A5F6C"/>
    <w:rsid w:val="001A6162"/>
    <w:rsid w:val="001A73D9"/>
    <w:rsid w:val="001B491F"/>
    <w:rsid w:val="001B5664"/>
    <w:rsid w:val="001C0155"/>
    <w:rsid w:val="001C163F"/>
    <w:rsid w:val="001C1BEB"/>
    <w:rsid w:val="001C23FF"/>
    <w:rsid w:val="001C5433"/>
    <w:rsid w:val="001C58B5"/>
    <w:rsid w:val="001C7C0B"/>
    <w:rsid w:val="001D56DA"/>
    <w:rsid w:val="001D5DAD"/>
    <w:rsid w:val="001D76D9"/>
    <w:rsid w:val="001E016F"/>
    <w:rsid w:val="001E2CA9"/>
    <w:rsid w:val="001E3A07"/>
    <w:rsid w:val="001E53FF"/>
    <w:rsid w:val="001F0505"/>
    <w:rsid w:val="001F2153"/>
    <w:rsid w:val="001F5057"/>
    <w:rsid w:val="001F58EF"/>
    <w:rsid w:val="001F6B21"/>
    <w:rsid w:val="001F73AF"/>
    <w:rsid w:val="002010E7"/>
    <w:rsid w:val="00202EC4"/>
    <w:rsid w:val="00203682"/>
    <w:rsid w:val="00203853"/>
    <w:rsid w:val="002047DB"/>
    <w:rsid w:val="00204B8E"/>
    <w:rsid w:val="00206BC2"/>
    <w:rsid w:val="00206C7E"/>
    <w:rsid w:val="00206FBD"/>
    <w:rsid w:val="002111CF"/>
    <w:rsid w:val="00213347"/>
    <w:rsid w:val="00214FCE"/>
    <w:rsid w:val="00215128"/>
    <w:rsid w:val="002151C3"/>
    <w:rsid w:val="0021735E"/>
    <w:rsid w:val="00220689"/>
    <w:rsid w:val="002244F3"/>
    <w:rsid w:val="00224E55"/>
    <w:rsid w:val="002263AF"/>
    <w:rsid w:val="00226896"/>
    <w:rsid w:val="002268F0"/>
    <w:rsid w:val="002277CD"/>
    <w:rsid w:val="00227AB2"/>
    <w:rsid w:val="0023098D"/>
    <w:rsid w:val="00231364"/>
    <w:rsid w:val="00231807"/>
    <w:rsid w:val="00232C4B"/>
    <w:rsid w:val="00232EA6"/>
    <w:rsid w:val="00235AA4"/>
    <w:rsid w:val="00237927"/>
    <w:rsid w:val="002410C7"/>
    <w:rsid w:val="002441BC"/>
    <w:rsid w:val="00245B72"/>
    <w:rsid w:val="002460A8"/>
    <w:rsid w:val="00246B5C"/>
    <w:rsid w:val="00251047"/>
    <w:rsid w:val="0025134E"/>
    <w:rsid w:val="002522EB"/>
    <w:rsid w:val="00252313"/>
    <w:rsid w:val="00253E69"/>
    <w:rsid w:val="00254577"/>
    <w:rsid w:val="00255C0F"/>
    <w:rsid w:val="00257AED"/>
    <w:rsid w:val="00263594"/>
    <w:rsid w:val="00265C75"/>
    <w:rsid w:val="00266A02"/>
    <w:rsid w:val="00266C3E"/>
    <w:rsid w:val="00266D31"/>
    <w:rsid w:val="00270474"/>
    <w:rsid w:val="00270B56"/>
    <w:rsid w:val="002742D9"/>
    <w:rsid w:val="00274BDD"/>
    <w:rsid w:val="0027658E"/>
    <w:rsid w:val="00280751"/>
    <w:rsid w:val="002820F4"/>
    <w:rsid w:val="002823EE"/>
    <w:rsid w:val="002838CE"/>
    <w:rsid w:val="00283A5D"/>
    <w:rsid w:val="002846F6"/>
    <w:rsid w:val="002854D7"/>
    <w:rsid w:val="002863AF"/>
    <w:rsid w:val="002875FB"/>
    <w:rsid w:val="00287E23"/>
    <w:rsid w:val="00290C05"/>
    <w:rsid w:val="0029323F"/>
    <w:rsid w:val="00294511"/>
    <w:rsid w:val="00295932"/>
    <w:rsid w:val="002962FF"/>
    <w:rsid w:val="0029651B"/>
    <w:rsid w:val="00297347"/>
    <w:rsid w:val="00297AEC"/>
    <w:rsid w:val="00297C1E"/>
    <w:rsid w:val="002A1C51"/>
    <w:rsid w:val="002A2DC8"/>
    <w:rsid w:val="002A32DA"/>
    <w:rsid w:val="002A3B06"/>
    <w:rsid w:val="002A430F"/>
    <w:rsid w:val="002A4F3A"/>
    <w:rsid w:val="002A593D"/>
    <w:rsid w:val="002A7227"/>
    <w:rsid w:val="002A7DC2"/>
    <w:rsid w:val="002B10D4"/>
    <w:rsid w:val="002B254F"/>
    <w:rsid w:val="002B2596"/>
    <w:rsid w:val="002B335C"/>
    <w:rsid w:val="002B5F47"/>
    <w:rsid w:val="002B6A8D"/>
    <w:rsid w:val="002C2C01"/>
    <w:rsid w:val="002C3040"/>
    <w:rsid w:val="002C497E"/>
    <w:rsid w:val="002C4ABB"/>
    <w:rsid w:val="002C4DBB"/>
    <w:rsid w:val="002C5801"/>
    <w:rsid w:val="002D1085"/>
    <w:rsid w:val="002D1EC3"/>
    <w:rsid w:val="002D505C"/>
    <w:rsid w:val="002D5457"/>
    <w:rsid w:val="002D62F4"/>
    <w:rsid w:val="002E13A5"/>
    <w:rsid w:val="002E1842"/>
    <w:rsid w:val="002E2F0F"/>
    <w:rsid w:val="002E31B6"/>
    <w:rsid w:val="002E4006"/>
    <w:rsid w:val="002E57CF"/>
    <w:rsid w:val="002E5933"/>
    <w:rsid w:val="002E7EBD"/>
    <w:rsid w:val="002F0A4F"/>
    <w:rsid w:val="002F1AF4"/>
    <w:rsid w:val="002F1BED"/>
    <w:rsid w:val="002F2782"/>
    <w:rsid w:val="002F4186"/>
    <w:rsid w:val="002F54E9"/>
    <w:rsid w:val="002F6248"/>
    <w:rsid w:val="002F69F9"/>
    <w:rsid w:val="002F731C"/>
    <w:rsid w:val="00300F30"/>
    <w:rsid w:val="003010A9"/>
    <w:rsid w:val="00302514"/>
    <w:rsid w:val="003047A5"/>
    <w:rsid w:val="003068D4"/>
    <w:rsid w:val="00306B00"/>
    <w:rsid w:val="00307BDF"/>
    <w:rsid w:val="00311F12"/>
    <w:rsid w:val="00313227"/>
    <w:rsid w:val="0031323E"/>
    <w:rsid w:val="00313428"/>
    <w:rsid w:val="00313DAC"/>
    <w:rsid w:val="00314D55"/>
    <w:rsid w:val="003178B5"/>
    <w:rsid w:val="00321058"/>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60A54"/>
    <w:rsid w:val="0036406D"/>
    <w:rsid w:val="00370A43"/>
    <w:rsid w:val="00374E7C"/>
    <w:rsid w:val="00376FF6"/>
    <w:rsid w:val="00380113"/>
    <w:rsid w:val="00381ACE"/>
    <w:rsid w:val="00381C43"/>
    <w:rsid w:val="00381F94"/>
    <w:rsid w:val="00382C42"/>
    <w:rsid w:val="00382CFA"/>
    <w:rsid w:val="00384716"/>
    <w:rsid w:val="00385161"/>
    <w:rsid w:val="003865AB"/>
    <w:rsid w:val="00390513"/>
    <w:rsid w:val="00391EEB"/>
    <w:rsid w:val="00392604"/>
    <w:rsid w:val="00392790"/>
    <w:rsid w:val="00393367"/>
    <w:rsid w:val="00393A03"/>
    <w:rsid w:val="0039710E"/>
    <w:rsid w:val="00397CFF"/>
    <w:rsid w:val="003A10B9"/>
    <w:rsid w:val="003A1883"/>
    <w:rsid w:val="003A1BA4"/>
    <w:rsid w:val="003A1C0F"/>
    <w:rsid w:val="003A3176"/>
    <w:rsid w:val="003A433D"/>
    <w:rsid w:val="003A5177"/>
    <w:rsid w:val="003A6747"/>
    <w:rsid w:val="003A6C13"/>
    <w:rsid w:val="003A75FA"/>
    <w:rsid w:val="003B235A"/>
    <w:rsid w:val="003B32E0"/>
    <w:rsid w:val="003B3418"/>
    <w:rsid w:val="003B42D8"/>
    <w:rsid w:val="003B595E"/>
    <w:rsid w:val="003B5A8B"/>
    <w:rsid w:val="003B7481"/>
    <w:rsid w:val="003C0D14"/>
    <w:rsid w:val="003C1AEC"/>
    <w:rsid w:val="003C2D43"/>
    <w:rsid w:val="003C2EDD"/>
    <w:rsid w:val="003C3FAB"/>
    <w:rsid w:val="003C4B57"/>
    <w:rsid w:val="003C599B"/>
    <w:rsid w:val="003C6140"/>
    <w:rsid w:val="003C6847"/>
    <w:rsid w:val="003C6A13"/>
    <w:rsid w:val="003C70C3"/>
    <w:rsid w:val="003C7DC3"/>
    <w:rsid w:val="003D10E9"/>
    <w:rsid w:val="003D2A78"/>
    <w:rsid w:val="003D2D2D"/>
    <w:rsid w:val="003D4D84"/>
    <w:rsid w:val="003E2C18"/>
    <w:rsid w:val="003E4F08"/>
    <w:rsid w:val="003F06AB"/>
    <w:rsid w:val="003F075A"/>
    <w:rsid w:val="003F1633"/>
    <w:rsid w:val="003F17A3"/>
    <w:rsid w:val="003F2E41"/>
    <w:rsid w:val="003F39A3"/>
    <w:rsid w:val="003F5435"/>
    <w:rsid w:val="003F7631"/>
    <w:rsid w:val="00400827"/>
    <w:rsid w:val="00401261"/>
    <w:rsid w:val="00402E78"/>
    <w:rsid w:val="00403AF5"/>
    <w:rsid w:val="0040433C"/>
    <w:rsid w:val="00404696"/>
    <w:rsid w:val="00405677"/>
    <w:rsid w:val="004068D4"/>
    <w:rsid w:val="00407526"/>
    <w:rsid w:val="00407CC6"/>
    <w:rsid w:val="00407CD6"/>
    <w:rsid w:val="004100EE"/>
    <w:rsid w:val="004111D9"/>
    <w:rsid w:val="00411AC6"/>
    <w:rsid w:val="00413C6D"/>
    <w:rsid w:val="00413FFD"/>
    <w:rsid w:val="0041500A"/>
    <w:rsid w:val="004168B9"/>
    <w:rsid w:val="00416F4C"/>
    <w:rsid w:val="004204E8"/>
    <w:rsid w:val="00422FCC"/>
    <w:rsid w:val="004242EE"/>
    <w:rsid w:val="00425A33"/>
    <w:rsid w:val="00426771"/>
    <w:rsid w:val="00432EEB"/>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61738"/>
    <w:rsid w:val="004617DD"/>
    <w:rsid w:val="004634ED"/>
    <w:rsid w:val="00463A5F"/>
    <w:rsid w:val="0047018A"/>
    <w:rsid w:val="0047070B"/>
    <w:rsid w:val="00473A5E"/>
    <w:rsid w:val="00474FEE"/>
    <w:rsid w:val="00475756"/>
    <w:rsid w:val="00477C7C"/>
    <w:rsid w:val="00482A47"/>
    <w:rsid w:val="004904D7"/>
    <w:rsid w:val="00492635"/>
    <w:rsid w:val="004927A8"/>
    <w:rsid w:val="00494D02"/>
    <w:rsid w:val="004971CD"/>
    <w:rsid w:val="00497564"/>
    <w:rsid w:val="004A0D6E"/>
    <w:rsid w:val="004A0E2B"/>
    <w:rsid w:val="004A278F"/>
    <w:rsid w:val="004A52E9"/>
    <w:rsid w:val="004A600A"/>
    <w:rsid w:val="004A653A"/>
    <w:rsid w:val="004A6F1E"/>
    <w:rsid w:val="004B08DF"/>
    <w:rsid w:val="004B116C"/>
    <w:rsid w:val="004B176B"/>
    <w:rsid w:val="004B1AF4"/>
    <w:rsid w:val="004B2C7D"/>
    <w:rsid w:val="004B30EA"/>
    <w:rsid w:val="004B4A5B"/>
    <w:rsid w:val="004B5A0F"/>
    <w:rsid w:val="004B67B4"/>
    <w:rsid w:val="004B69A7"/>
    <w:rsid w:val="004B6A1A"/>
    <w:rsid w:val="004B760C"/>
    <w:rsid w:val="004B7A99"/>
    <w:rsid w:val="004C056F"/>
    <w:rsid w:val="004C2C9D"/>
    <w:rsid w:val="004C5D0E"/>
    <w:rsid w:val="004C5E55"/>
    <w:rsid w:val="004C74CE"/>
    <w:rsid w:val="004D0921"/>
    <w:rsid w:val="004D3787"/>
    <w:rsid w:val="004D435D"/>
    <w:rsid w:val="004D4449"/>
    <w:rsid w:val="004D523B"/>
    <w:rsid w:val="004D5FA5"/>
    <w:rsid w:val="004E24EE"/>
    <w:rsid w:val="004E26BB"/>
    <w:rsid w:val="004E2875"/>
    <w:rsid w:val="004E2952"/>
    <w:rsid w:val="004E3291"/>
    <w:rsid w:val="004E3362"/>
    <w:rsid w:val="004E56E0"/>
    <w:rsid w:val="004E64C2"/>
    <w:rsid w:val="004E6788"/>
    <w:rsid w:val="004E6A45"/>
    <w:rsid w:val="004E6B8C"/>
    <w:rsid w:val="004E7886"/>
    <w:rsid w:val="004E7CCF"/>
    <w:rsid w:val="004F1FE3"/>
    <w:rsid w:val="004F33D0"/>
    <w:rsid w:val="004F3BC1"/>
    <w:rsid w:val="004F6577"/>
    <w:rsid w:val="004F6D33"/>
    <w:rsid w:val="004F70A0"/>
    <w:rsid w:val="00502A1C"/>
    <w:rsid w:val="00503D03"/>
    <w:rsid w:val="00505D08"/>
    <w:rsid w:val="005110C3"/>
    <w:rsid w:val="00513326"/>
    <w:rsid w:val="00514ECB"/>
    <w:rsid w:val="00514FAF"/>
    <w:rsid w:val="00516345"/>
    <w:rsid w:val="0051721F"/>
    <w:rsid w:val="005176F3"/>
    <w:rsid w:val="00517BCF"/>
    <w:rsid w:val="00522D9B"/>
    <w:rsid w:val="00523082"/>
    <w:rsid w:val="005243C5"/>
    <w:rsid w:val="00526A6D"/>
    <w:rsid w:val="005276D1"/>
    <w:rsid w:val="005330A2"/>
    <w:rsid w:val="00534228"/>
    <w:rsid w:val="0053452F"/>
    <w:rsid w:val="00535AC8"/>
    <w:rsid w:val="00537415"/>
    <w:rsid w:val="00541775"/>
    <w:rsid w:val="00543D4C"/>
    <w:rsid w:val="005444B0"/>
    <w:rsid w:val="0054451D"/>
    <w:rsid w:val="0054768C"/>
    <w:rsid w:val="00547BAE"/>
    <w:rsid w:val="00550977"/>
    <w:rsid w:val="00553319"/>
    <w:rsid w:val="005535D0"/>
    <w:rsid w:val="0055510D"/>
    <w:rsid w:val="0055758D"/>
    <w:rsid w:val="00560E97"/>
    <w:rsid w:val="00560EFB"/>
    <w:rsid w:val="005618AB"/>
    <w:rsid w:val="005637FE"/>
    <w:rsid w:val="00563D84"/>
    <w:rsid w:val="00563ED5"/>
    <w:rsid w:val="00565387"/>
    <w:rsid w:val="005655E9"/>
    <w:rsid w:val="00566C99"/>
    <w:rsid w:val="00570769"/>
    <w:rsid w:val="00570CAD"/>
    <w:rsid w:val="00571915"/>
    <w:rsid w:val="00575D12"/>
    <w:rsid w:val="0057677A"/>
    <w:rsid w:val="00581A73"/>
    <w:rsid w:val="00585A47"/>
    <w:rsid w:val="0059096D"/>
    <w:rsid w:val="00590D6F"/>
    <w:rsid w:val="00591E41"/>
    <w:rsid w:val="00592727"/>
    <w:rsid w:val="00592FB9"/>
    <w:rsid w:val="005943BA"/>
    <w:rsid w:val="00597E53"/>
    <w:rsid w:val="005A0B90"/>
    <w:rsid w:val="005A1551"/>
    <w:rsid w:val="005A1B13"/>
    <w:rsid w:val="005A1BC7"/>
    <w:rsid w:val="005A2467"/>
    <w:rsid w:val="005A3D5C"/>
    <w:rsid w:val="005A4CFA"/>
    <w:rsid w:val="005A5DB6"/>
    <w:rsid w:val="005A5E9C"/>
    <w:rsid w:val="005A629C"/>
    <w:rsid w:val="005A7258"/>
    <w:rsid w:val="005B3F8D"/>
    <w:rsid w:val="005B44AD"/>
    <w:rsid w:val="005B44D7"/>
    <w:rsid w:val="005B5380"/>
    <w:rsid w:val="005B5D33"/>
    <w:rsid w:val="005B7663"/>
    <w:rsid w:val="005B7BD4"/>
    <w:rsid w:val="005C07EC"/>
    <w:rsid w:val="005C1350"/>
    <w:rsid w:val="005C1B8E"/>
    <w:rsid w:val="005C2CE8"/>
    <w:rsid w:val="005C3C3C"/>
    <w:rsid w:val="005D00FF"/>
    <w:rsid w:val="005D1225"/>
    <w:rsid w:val="005D2B62"/>
    <w:rsid w:val="005D5968"/>
    <w:rsid w:val="005D6C71"/>
    <w:rsid w:val="005D713B"/>
    <w:rsid w:val="005D76A4"/>
    <w:rsid w:val="005D7DA9"/>
    <w:rsid w:val="005D7F0E"/>
    <w:rsid w:val="005E1C18"/>
    <w:rsid w:val="005E266C"/>
    <w:rsid w:val="005E7011"/>
    <w:rsid w:val="005E7228"/>
    <w:rsid w:val="005E79B1"/>
    <w:rsid w:val="005F19EC"/>
    <w:rsid w:val="005F53D0"/>
    <w:rsid w:val="005F630D"/>
    <w:rsid w:val="005F6959"/>
    <w:rsid w:val="006018B5"/>
    <w:rsid w:val="00602BCD"/>
    <w:rsid w:val="006037A5"/>
    <w:rsid w:val="00605190"/>
    <w:rsid w:val="00606831"/>
    <w:rsid w:val="00607261"/>
    <w:rsid w:val="00607928"/>
    <w:rsid w:val="00610D6D"/>
    <w:rsid w:val="00611C5F"/>
    <w:rsid w:val="00620013"/>
    <w:rsid w:val="00620047"/>
    <w:rsid w:val="006207A5"/>
    <w:rsid w:val="00620B7C"/>
    <w:rsid w:val="00621796"/>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5738"/>
    <w:rsid w:val="0065653F"/>
    <w:rsid w:val="0065713C"/>
    <w:rsid w:val="0065717A"/>
    <w:rsid w:val="006604FF"/>
    <w:rsid w:val="00660B60"/>
    <w:rsid w:val="006635C5"/>
    <w:rsid w:val="006650F9"/>
    <w:rsid w:val="006675BA"/>
    <w:rsid w:val="006704B8"/>
    <w:rsid w:val="006718C4"/>
    <w:rsid w:val="00673247"/>
    <w:rsid w:val="006736B7"/>
    <w:rsid w:val="006765CB"/>
    <w:rsid w:val="00682B1E"/>
    <w:rsid w:val="00682EA0"/>
    <w:rsid w:val="00684794"/>
    <w:rsid w:val="006907B6"/>
    <w:rsid w:val="006910ED"/>
    <w:rsid w:val="00692379"/>
    <w:rsid w:val="0069273E"/>
    <w:rsid w:val="00695DEC"/>
    <w:rsid w:val="00696B39"/>
    <w:rsid w:val="006A4816"/>
    <w:rsid w:val="006A4AC9"/>
    <w:rsid w:val="006A68E9"/>
    <w:rsid w:val="006B11BE"/>
    <w:rsid w:val="006B15F8"/>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590D"/>
    <w:rsid w:val="007064BF"/>
    <w:rsid w:val="0070799A"/>
    <w:rsid w:val="00711C97"/>
    <w:rsid w:val="00716E4E"/>
    <w:rsid w:val="007221C4"/>
    <w:rsid w:val="00722B8C"/>
    <w:rsid w:val="00723682"/>
    <w:rsid w:val="00725ABC"/>
    <w:rsid w:val="0072669A"/>
    <w:rsid w:val="00726A39"/>
    <w:rsid w:val="00727771"/>
    <w:rsid w:val="007277A2"/>
    <w:rsid w:val="007312C6"/>
    <w:rsid w:val="00732A4F"/>
    <w:rsid w:val="00734228"/>
    <w:rsid w:val="00734A3E"/>
    <w:rsid w:val="007352A1"/>
    <w:rsid w:val="007365F1"/>
    <w:rsid w:val="00736C9D"/>
    <w:rsid w:val="00737CF7"/>
    <w:rsid w:val="007408A0"/>
    <w:rsid w:val="0074096C"/>
    <w:rsid w:val="00741CDE"/>
    <w:rsid w:val="0074287E"/>
    <w:rsid w:val="00747B3E"/>
    <w:rsid w:val="0075184E"/>
    <w:rsid w:val="007520AF"/>
    <w:rsid w:val="00754531"/>
    <w:rsid w:val="00754CE3"/>
    <w:rsid w:val="007555F3"/>
    <w:rsid w:val="0076196A"/>
    <w:rsid w:val="0076312E"/>
    <w:rsid w:val="00763AB3"/>
    <w:rsid w:val="00763E48"/>
    <w:rsid w:val="0076455C"/>
    <w:rsid w:val="007715A8"/>
    <w:rsid w:val="00772E76"/>
    <w:rsid w:val="0077356C"/>
    <w:rsid w:val="00773D76"/>
    <w:rsid w:val="00780C57"/>
    <w:rsid w:val="00780DEE"/>
    <w:rsid w:val="007831BA"/>
    <w:rsid w:val="00783CCB"/>
    <w:rsid w:val="00783D18"/>
    <w:rsid w:val="00787F11"/>
    <w:rsid w:val="0079058D"/>
    <w:rsid w:val="0079250E"/>
    <w:rsid w:val="0079290F"/>
    <w:rsid w:val="0079325D"/>
    <w:rsid w:val="0079672B"/>
    <w:rsid w:val="007A71BF"/>
    <w:rsid w:val="007A7253"/>
    <w:rsid w:val="007B0067"/>
    <w:rsid w:val="007B068E"/>
    <w:rsid w:val="007B0F0C"/>
    <w:rsid w:val="007B1980"/>
    <w:rsid w:val="007B320B"/>
    <w:rsid w:val="007B4302"/>
    <w:rsid w:val="007C1DF8"/>
    <w:rsid w:val="007C2176"/>
    <w:rsid w:val="007C50A1"/>
    <w:rsid w:val="007C660F"/>
    <w:rsid w:val="007C72BD"/>
    <w:rsid w:val="007C7E11"/>
    <w:rsid w:val="007D4113"/>
    <w:rsid w:val="007D4AD0"/>
    <w:rsid w:val="007E0AA7"/>
    <w:rsid w:val="007E751E"/>
    <w:rsid w:val="007F00F9"/>
    <w:rsid w:val="007F0C90"/>
    <w:rsid w:val="007F18F2"/>
    <w:rsid w:val="007F7155"/>
    <w:rsid w:val="007F737B"/>
    <w:rsid w:val="007F7A34"/>
    <w:rsid w:val="008026C9"/>
    <w:rsid w:val="00803958"/>
    <w:rsid w:val="00804156"/>
    <w:rsid w:val="00804284"/>
    <w:rsid w:val="008054AD"/>
    <w:rsid w:val="00806BD4"/>
    <w:rsid w:val="00811665"/>
    <w:rsid w:val="008122B4"/>
    <w:rsid w:val="00816252"/>
    <w:rsid w:val="00816C4C"/>
    <w:rsid w:val="00817364"/>
    <w:rsid w:val="008175E0"/>
    <w:rsid w:val="008176AD"/>
    <w:rsid w:val="008203EF"/>
    <w:rsid w:val="0082429C"/>
    <w:rsid w:val="0082531E"/>
    <w:rsid w:val="00827142"/>
    <w:rsid w:val="00827B30"/>
    <w:rsid w:val="00834921"/>
    <w:rsid w:val="00834CBE"/>
    <w:rsid w:val="00836060"/>
    <w:rsid w:val="008361F3"/>
    <w:rsid w:val="008369FD"/>
    <w:rsid w:val="00837010"/>
    <w:rsid w:val="00837673"/>
    <w:rsid w:val="00837DDC"/>
    <w:rsid w:val="00840506"/>
    <w:rsid w:val="00842DB8"/>
    <w:rsid w:val="00843387"/>
    <w:rsid w:val="008439C2"/>
    <w:rsid w:val="00844729"/>
    <w:rsid w:val="0084563F"/>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3388"/>
    <w:rsid w:val="0087467A"/>
    <w:rsid w:val="00875AB2"/>
    <w:rsid w:val="00876A99"/>
    <w:rsid w:val="008773CC"/>
    <w:rsid w:val="00880EB6"/>
    <w:rsid w:val="00881282"/>
    <w:rsid w:val="008825CA"/>
    <w:rsid w:val="00887F3F"/>
    <w:rsid w:val="00892043"/>
    <w:rsid w:val="00892415"/>
    <w:rsid w:val="008924ED"/>
    <w:rsid w:val="008925EE"/>
    <w:rsid w:val="00894FA0"/>
    <w:rsid w:val="0089699B"/>
    <w:rsid w:val="00897ACF"/>
    <w:rsid w:val="008A2618"/>
    <w:rsid w:val="008A3E06"/>
    <w:rsid w:val="008B2922"/>
    <w:rsid w:val="008B628F"/>
    <w:rsid w:val="008B7A5B"/>
    <w:rsid w:val="008C0704"/>
    <w:rsid w:val="008C14E4"/>
    <w:rsid w:val="008C3C94"/>
    <w:rsid w:val="008C51A6"/>
    <w:rsid w:val="008C64FC"/>
    <w:rsid w:val="008D0760"/>
    <w:rsid w:val="008D2994"/>
    <w:rsid w:val="008D56C4"/>
    <w:rsid w:val="008D6866"/>
    <w:rsid w:val="008D7760"/>
    <w:rsid w:val="008E0310"/>
    <w:rsid w:val="008E137C"/>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4823"/>
    <w:rsid w:val="009273CA"/>
    <w:rsid w:val="00927891"/>
    <w:rsid w:val="00932B52"/>
    <w:rsid w:val="00932F93"/>
    <w:rsid w:val="009341C8"/>
    <w:rsid w:val="00937072"/>
    <w:rsid w:val="009402B9"/>
    <w:rsid w:val="0094117B"/>
    <w:rsid w:val="00941701"/>
    <w:rsid w:val="00941F1D"/>
    <w:rsid w:val="0094488C"/>
    <w:rsid w:val="009465E9"/>
    <w:rsid w:val="00946EC4"/>
    <w:rsid w:val="00947200"/>
    <w:rsid w:val="00952C54"/>
    <w:rsid w:val="00953099"/>
    <w:rsid w:val="00954758"/>
    <w:rsid w:val="00954DC4"/>
    <w:rsid w:val="00955354"/>
    <w:rsid w:val="009568EC"/>
    <w:rsid w:val="00961869"/>
    <w:rsid w:val="009642D3"/>
    <w:rsid w:val="009643B5"/>
    <w:rsid w:val="00965933"/>
    <w:rsid w:val="009724F2"/>
    <w:rsid w:val="00972663"/>
    <w:rsid w:val="00973FBF"/>
    <w:rsid w:val="009740E8"/>
    <w:rsid w:val="009777FD"/>
    <w:rsid w:val="00980138"/>
    <w:rsid w:val="00981603"/>
    <w:rsid w:val="00981FB1"/>
    <w:rsid w:val="00982E92"/>
    <w:rsid w:val="00983241"/>
    <w:rsid w:val="00983570"/>
    <w:rsid w:val="009861E6"/>
    <w:rsid w:val="009868A5"/>
    <w:rsid w:val="00987F28"/>
    <w:rsid w:val="00993650"/>
    <w:rsid w:val="00994DB1"/>
    <w:rsid w:val="0099534B"/>
    <w:rsid w:val="00995A9D"/>
    <w:rsid w:val="009A364B"/>
    <w:rsid w:val="009A3AAD"/>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128E"/>
    <w:rsid w:val="009D5964"/>
    <w:rsid w:val="009D7E95"/>
    <w:rsid w:val="009E0DD7"/>
    <w:rsid w:val="009E119C"/>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416A"/>
    <w:rsid w:val="00A1650F"/>
    <w:rsid w:val="00A17508"/>
    <w:rsid w:val="00A20E4C"/>
    <w:rsid w:val="00A21033"/>
    <w:rsid w:val="00A210B9"/>
    <w:rsid w:val="00A21589"/>
    <w:rsid w:val="00A21652"/>
    <w:rsid w:val="00A216A0"/>
    <w:rsid w:val="00A21706"/>
    <w:rsid w:val="00A25637"/>
    <w:rsid w:val="00A2671D"/>
    <w:rsid w:val="00A2792A"/>
    <w:rsid w:val="00A27A5F"/>
    <w:rsid w:val="00A313E9"/>
    <w:rsid w:val="00A42B72"/>
    <w:rsid w:val="00A43BB6"/>
    <w:rsid w:val="00A4631C"/>
    <w:rsid w:val="00A46A08"/>
    <w:rsid w:val="00A506F0"/>
    <w:rsid w:val="00A50D5F"/>
    <w:rsid w:val="00A540F5"/>
    <w:rsid w:val="00A56C3D"/>
    <w:rsid w:val="00A56D21"/>
    <w:rsid w:val="00A612DB"/>
    <w:rsid w:val="00A61A44"/>
    <w:rsid w:val="00A620D3"/>
    <w:rsid w:val="00A634AD"/>
    <w:rsid w:val="00A719B6"/>
    <w:rsid w:val="00A73DCB"/>
    <w:rsid w:val="00A74139"/>
    <w:rsid w:val="00A7478F"/>
    <w:rsid w:val="00A74973"/>
    <w:rsid w:val="00A77CF7"/>
    <w:rsid w:val="00A77D8C"/>
    <w:rsid w:val="00A82D91"/>
    <w:rsid w:val="00A84BF9"/>
    <w:rsid w:val="00A858C4"/>
    <w:rsid w:val="00A85C0F"/>
    <w:rsid w:val="00A86845"/>
    <w:rsid w:val="00A8740B"/>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4B4B"/>
    <w:rsid w:val="00AB4D18"/>
    <w:rsid w:val="00AB5EDC"/>
    <w:rsid w:val="00AC0EFB"/>
    <w:rsid w:val="00AC2A1D"/>
    <w:rsid w:val="00AC470E"/>
    <w:rsid w:val="00AC5CED"/>
    <w:rsid w:val="00AC6CC5"/>
    <w:rsid w:val="00AC6E49"/>
    <w:rsid w:val="00AC6F05"/>
    <w:rsid w:val="00AD0BF6"/>
    <w:rsid w:val="00AD14D9"/>
    <w:rsid w:val="00AD20F8"/>
    <w:rsid w:val="00AD2487"/>
    <w:rsid w:val="00AD3F9E"/>
    <w:rsid w:val="00AD436C"/>
    <w:rsid w:val="00AD6D7E"/>
    <w:rsid w:val="00AE09DF"/>
    <w:rsid w:val="00AE0C32"/>
    <w:rsid w:val="00AE0F9C"/>
    <w:rsid w:val="00AE2732"/>
    <w:rsid w:val="00AE2BD8"/>
    <w:rsid w:val="00AE377E"/>
    <w:rsid w:val="00AE4E62"/>
    <w:rsid w:val="00AE55DD"/>
    <w:rsid w:val="00AF1461"/>
    <w:rsid w:val="00AF1C85"/>
    <w:rsid w:val="00AF2DD7"/>
    <w:rsid w:val="00AF3E24"/>
    <w:rsid w:val="00AF3F7D"/>
    <w:rsid w:val="00AF50A6"/>
    <w:rsid w:val="00AF51EA"/>
    <w:rsid w:val="00AF5828"/>
    <w:rsid w:val="00AF6881"/>
    <w:rsid w:val="00AF7920"/>
    <w:rsid w:val="00AF7E49"/>
    <w:rsid w:val="00B020D9"/>
    <w:rsid w:val="00B02FFC"/>
    <w:rsid w:val="00B03CBA"/>
    <w:rsid w:val="00B03DB4"/>
    <w:rsid w:val="00B05F3E"/>
    <w:rsid w:val="00B077BB"/>
    <w:rsid w:val="00B10ADC"/>
    <w:rsid w:val="00B1162D"/>
    <w:rsid w:val="00B11FC2"/>
    <w:rsid w:val="00B12B61"/>
    <w:rsid w:val="00B1326B"/>
    <w:rsid w:val="00B133DB"/>
    <w:rsid w:val="00B14177"/>
    <w:rsid w:val="00B141AD"/>
    <w:rsid w:val="00B146EA"/>
    <w:rsid w:val="00B1541A"/>
    <w:rsid w:val="00B22191"/>
    <w:rsid w:val="00B23845"/>
    <w:rsid w:val="00B262AC"/>
    <w:rsid w:val="00B26C3D"/>
    <w:rsid w:val="00B26CAB"/>
    <w:rsid w:val="00B3225B"/>
    <w:rsid w:val="00B35180"/>
    <w:rsid w:val="00B36866"/>
    <w:rsid w:val="00B36C2D"/>
    <w:rsid w:val="00B3780B"/>
    <w:rsid w:val="00B37C93"/>
    <w:rsid w:val="00B41486"/>
    <w:rsid w:val="00B41FFF"/>
    <w:rsid w:val="00B42CE2"/>
    <w:rsid w:val="00B469B6"/>
    <w:rsid w:val="00B47E63"/>
    <w:rsid w:val="00B51348"/>
    <w:rsid w:val="00B51CB3"/>
    <w:rsid w:val="00B5240C"/>
    <w:rsid w:val="00B530D9"/>
    <w:rsid w:val="00B53DCD"/>
    <w:rsid w:val="00B53F72"/>
    <w:rsid w:val="00B55C5D"/>
    <w:rsid w:val="00B63304"/>
    <w:rsid w:val="00B63309"/>
    <w:rsid w:val="00B67880"/>
    <w:rsid w:val="00B708AA"/>
    <w:rsid w:val="00B71DDC"/>
    <w:rsid w:val="00B7496C"/>
    <w:rsid w:val="00B7763E"/>
    <w:rsid w:val="00B8011B"/>
    <w:rsid w:val="00B809D4"/>
    <w:rsid w:val="00B82727"/>
    <w:rsid w:val="00B82832"/>
    <w:rsid w:val="00B8462A"/>
    <w:rsid w:val="00B849F5"/>
    <w:rsid w:val="00B912F0"/>
    <w:rsid w:val="00B91E27"/>
    <w:rsid w:val="00B9265C"/>
    <w:rsid w:val="00B92B5E"/>
    <w:rsid w:val="00B92FE1"/>
    <w:rsid w:val="00B9384F"/>
    <w:rsid w:val="00B93A0D"/>
    <w:rsid w:val="00B95F64"/>
    <w:rsid w:val="00B97515"/>
    <w:rsid w:val="00BA2AC4"/>
    <w:rsid w:val="00BA3EAD"/>
    <w:rsid w:val="00BA558E"/>
    <w:rsid w:val="00BA62FB"/>
    <w:rsid w:val="00BA74B9"/>
    <w:rsid w:val="00BA7A9D"/>
    <w:rsid w:val="00BB35D0"/>
    <w:rsid w:val="00BB4FC5"/>
    <w:rsid w:val="00BB5634"/>
    <w:rsid w:val="00BB666D"/>
    <w:rsid w:val="00BB7128"/>
    <w:rsid w:val="00BC0012"/>
    <w:rsid w:val="00BC0C51"/>
    <w:rsid w:val="00BC21AB"/>
    <w:rsid w:val="00BC36F8"/>
    <w:rsid w:val="00BC391A"/>
    <w:rsid w:val="00BC6D59"/>
    <w:rsid w:val="00BC7027"/>
    <w:rsid w:val="00BD140E"/>
    <w:rsid w:val="00BD1441"/>
    <w:rsid w:val="00BD32A3"/>
    <w:rsid w:val="00BD3485"/>
    <w:rsid w:val="00BD5561"/>
    <w:rsid w:val="00BD5BA9"/>
    <w:rsid w:val="00BD7AC1"/>
    <w:rsid w:val="00BE1559"/>
    <w:rsid w:val="00BE2C61"/>
    <w:rsid w:val="00BE60FD"/>
    <w:rsid w:val="00BE729B"/>
    <w:rsid w:val="00BE7455"/>
    <w:rsid w:val="00BE79AE"/>
    <w:rsid w:val="00BF041D"/>
    <w:rsid w:val="00BF041F"/>
    <w:rsid w:val="00BF0AFF"/>
    <w:rsid w:val="00BF1C70"/>
    <w:rsid w:val="00BF2E7E"/>
    <w:rsid w:val="00BF3205"/>
    <w:rsid w:val="00BF3E4E"/>
    <w:rsid w:val="00BF427A"/>
    <w:rsid w:val="00BF491F"/>
    <w:rsid w:val="00BF4B08"/>
    <w:rsid w:val="00BF7522"/>
    <w:rsid w:val="00BF7753"/>
    <w:rsid w:val="00BF7B18"/>
    <w:rsid w:val="00C00CB1"/>
    <w:rsid w:val="00C03F22"/>
    <w:rsid w:val="00C058ED"/>
    <w:rsid w:val="00C05C43"/>
    <w:rsid w:val="00C05D4B"/>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3096D"/>
    <w:rsid w:val="00C3161C"/>
    <w:rsid w:val="00C3358F"/>
    <w:rsid w:val="00C335CF"/>
    <w:rsid w:val="00C364BE"/>
    <w:rsid w:val="00C36BA6"/>
    <w:rsid w:val="00C40453"/>
    <w:rsid w:val="00C40C81"/>
    <w:rsid w:val="00C40D05"/>
    <w:rsid w:val="00C420E8"/>
    <w:rsid w:val="00C43B39"/>
    <w:rsid w:val="00C47278"/>
    <w:rsid w:val="00C5081F"/>
    <w:rsid w:val="00C51334"/>
    <w:rsid w:val="00C529AE"/>
    <w:rsid w:val="00C52C07"/>
    <w:rsid w:val="00C53E97"/>
    <w:rsid w:val="00C54013"/>
    <w:rsid w:val="00C57A22"/>
    <w:rsid w:val="00C57C97"/>
    <w:rsid w:val="00C61274"/>
    <w:rsid w:val="00C62206"/>
    <w:rsid w:val="00C62268"/>
    <w:rsid w:val="00C62B1E"/>
    <w:rsid w:val="00C641F4"/>
    <w:rsid w:val="00C65D0A"/>
    <w:rsid w:val="00C66283"/>
    <w:rsid w:val="00C67407"/>
    <w:rsid w:val="00C70C04"/>
    <w:rsid w:val="00C71221"/>
    <w:rsid w:val="00C719E0"/>
    <w:rsid w:val="00C7360C"/>
    <w:rsid w:val="00C7617E"/>
    <w:rsid w:val="00C77AC7"/>
    <w:rsid w:val="00C803F6"/>
    <w:rsid w:val="00C82400"/>
    <w:rsid w:val="00C835D6"/>
    <w:rsid w:val="00C853BD"/>
    <w:rsid w:val="00C857F2"/>
    <w:rsid w:val="00C866D3"/>
    <w:rsid w:val="00C87163"/>
    <w:rsid w:val="00C915E8"/>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60F7"/>
    <w:rsid w:val="00CB7593"/>
    <w:rsid w:val="00CB7802"/>
    <w:rsid w:val="00CC0366"/>
    <w:rsid w:val="00CC14FC"/>
    <w:rsid w:val="00CC364C"/>
    <w:rsid w:val="00CC402A"/>
    <w:rsid w:val="00CC55AA"/>
    <w:rsid w:val="00CD0966"/>
    <w:rsid w:val="00CD0C33"/>
    <w:rsid w:val="00CD0C5C"/>
    <w:rsid w:val="00CD2350"/>
    <w:rsid w:val="00CD2784"/>
    <w:rsid w:val="00CD3421"/>
    <w:rsid w:val="00CD48D3"/>
    <w:rsid w:val="00CD7AAD"/>
    <w:rsid w:val="00CE06AA"/>
    <w:rsid w:val="00CE25D7"/>
    <w:rsid w:val="00CE27F6"/>
    <w:rsid w:val="00CE4D76"/>
    <w:rsid w:val="00CE586A"/>
    <w:rsid w:val="00CE600E"/>
    <w:rsid w:val="00CE74B8"/>
    <w:rsid w:val="00CF292E"/>
    <w:rsid w:val="00CF2F84"/>
    <w:rsid w:val="00CF3860"/>
    <w:rsid w:val="00CF3EBB"/>
    <w:rsid w:val="00CF542F"/>
    <w:rsid w:val="00CF5609"/>
    <w:rsid w:val="00CF6CB1"/>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6BAD"/>
    <w:rsid w:val="00D27E7C"/>
    <w:rsid w:val="00D27E9B"/>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467B"/>
    <w:rsid w:val="00D67D4D"/>
    <w:rsid w:val="00D7135A"/>
    <w:rsid w:val="00D73F1E"/>
    <w:rsid w:val="00D7476A"/>
    <w:rsid w:val="00D74BE5"/>
    <w:rsid w:val="00D7578B"/>
    <w:rsid w:val="00D775AD"/>
    <w:rsid w:val="00D77BA0"/>
    <w:rsid w:val="00D82307"/>
    <w:rsid w:val="00D82FCF"/>
    <w:rsid w:val="00D8335F"/>
    <w:rsid w:val="00D8426B"/>
    <w:rsid w:val="00D843D7"/>
    <w:rsid w:val="00D84E35"/>
    <w:rsid w:val="00D8525F"/>
    <w:rsid w:val="00D87373"/>
    <w:rsid w:val="00D90544"/>
    <w:rsid w:val="00D905F7"/>
    <w:rsid w:val="00D90961"/>
    <w:rsid w:val="00D91629"/>
    <w:rsid w:val="00D9535A"/>
    <w:rsid w:val="00DA0773"/>
    <w:rsid w:val="00DA0FE7"/>
    <w:rsid w:val="00DA1BF0"/>
    <w:rsid w:val="00DA296C"/>
    <w:rsid w:val="00DA4D95"/>
    <w:rsid w:val="00DA62C6"/>
    <w:rsid w:val="00DB1EF7"/>
    <w:rsid w:val="00DB2DA2"/>
    <w:rsid w:val="00DB2E58"/>
    <w:rsid w:val="00DB419F"/>
    <w:rsid w:val="00DB6639"/>
    <w:rsid w:val="00DC090E"/>
    <w:rsid w:val="00DC433A"/>
    <w:rsid w:val="00DC4403"/>
    <w:rsid w:val="00DC6544"/>
    <w:rsid w:val="00DC73CD"/>
    <w:rsid w:val="00DC744E"/>
    <w:rsid w:val="00DD18C7"/>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51C1"/>
    <w:rsid w:val="00DF7087"/>
    <w:rsid w:val="00E008FB"/>
    <w:rsid w:val="00E03AB6"/>
    <w:rsid w:val="00E0481D"/>
    <w:rsid w:val="00E0492D"/>
    <w:rsid w:val="00E05858"/>
    <w:rsid w:val="00E058EE"/>
    <w:rsid w:val="00E05D12"/>
    <w:rsid w:val="00E10D12"/>
    <w:rsid w:val="00E11455"/>
    <w:rsid w:val="00E1290C"/>
    <w:rsid w:val="00E13279"/>
    <w:rsid w:val="00E16385"/>
    <w:rsid w:val="00E24E9D"/>
    <w:rsid w:val="00E251BD"/>
    <w:rsid w:val="00E3145C"/>
    <w:rsid w:val="00E32A04"/>
    <w:rsid w:val="00E35D7D"/>
    <w:rsid w:val="00E374A6"/>
    <w:rsid w:val="00E41210"/>
    <w:rsid w:val="00E43870"/>
    <w:rsid w:val="00E4439F"/>
    <w:rsid w:val="00E52C6D"/>
    <w:rsid w:val="00E52CA7"/>
    <w:rsid w:val="00E52ED3"/>
    <w:rsid w:val="00E56C90"/>
    <w:rsid w:val="00E577F9"/>
    <w:rsid w:val="00E57A1D"/>
    <w:rsid w:val="00E60C15"/>
    <w:rsid w:val="00E6147C"/>
    <w:rsid w:val="00E67141"/>
    <w:rsid w:val="00E70BE9"/>
    <w:rsid w:val="00E712BB"/>
    <w:rsid w:val="00E71368"/>
    <w:rsid w:val="00E7144C"/>
    <w:rsid w:val="00E7197D"/>
    <w:rsid w:val="00E72B23"/>
    <w:rsid w:val="00E731D8"/>
    <w:rsid w:val="00E815E9"/>
    <w:rsid w:val="00E81BF0"/>
    <w:rsid w:val="00E91628"/>
    <w:rsid w:val="00E91D64"/>
    <w:rsid w:val="00E92D00"/>
    <w:rsid w:val="00E9301E"/>
    <w:rsid w:val="00E94B55"/>
    <w:rsid w:val="00E966EE"/>
    <w:rsid w:val="00EA09AE"/>
    <w:rsid w:val="00EA1433"/>
    <w:rsid w:val="00EA1700"/>
    <w:rsid w:val="00EA1A1D"/>
    <w:rsid w:val="00EA4E8E"/>
    <w:rsid w:val="00EA69BE"/>
    <w:rsid w:val="00EA7239"/>
    <w:rsid w:val="00EB04BB"/>
    <w:rsid w:val="00EB6AAC"/>
    <w:rsid w:val="00EC1484"/>
    <w:rsid w:val="00EC3229"/>
    <w:rsid w:val="00EC50E4"/>
    <w:rsid w:val="00EC6B01"/>
    <w:rsid w:val="00EC6B3E"/>
    <w:rsid w:val="00ED03FF"/>
    <w:rsid w:val="00ED27E1"/>
    <w:rsid w:val="00ED3B53"/>
    <w:rsid w:val="00ED488D"/>
    <w:rsid w:val="00ED4B4D"/>
    <w:rsid w:val="00EE26A4"/>
    <w:rsid w:val="00EE283B"/>
    <w:rsid w:val="00EE2A35"/>
    <w:rsid w:val="00EE343D"/>
    <w:rsid w:val="00EE4C01"/>
    <w:rsid w:val="00EE5A6F"/>
    <w:rsid w:val="00EE5CF7"/>
    <w:rsid w:val="00EE6C55"/>
    <w:rsid w:val="00EF04BD"/>
    <w:rsid w:val="00EF0627"/>
    <w:rsid w:val="00EF0964"/>
    <w:rsid w:val="00EF1207"/>
    <w:rsid w:val="00EF5582"/>
    <w:rsid w:val="00EF7B43"/>
    <w:rsid w:val="00F02D37"/>
    <w:rsid w:val="00F043B0"/>
    <w:rsid w:val="00F109C0"/>
    <w:rsid w:val="00F14C6A"/>
    <w:rsid w:val="00F21268"/>
    <w:rsid w:val="00F2138D"/>
    <w:rsid w:val="00F225A3"/>
    <w:rsid w:val="00F231A8"/>
    <w:rsid w:val="00F24167"/>
    <w:rsid w:val="00F2463C"/>
    <w:rsid w:val="00F24D96"/>
    <w:rsid w:val="00F270FE"/>
    <w:rsid w:val="00F33110"/>
    <w:rsid w:val="00F35B87"/>
    <w:rsid w:val="00F3681C"/>
    <w:rsid w:val="00F41A92"/>
    <w:rsid w:val="00F42197"/>
    <w:rsid w:val="00F45AE8"/>
    <w:rsid w:val="00F4625B"/>
    <w:rsid w:val="00F502FB"/>
    <w:rsid w:val="00F51280"/>
    <w:rsid w:val="00F51648"/>
    <w:rsid w:val="00F52942"/>
    <w:rsid w:val="00F53EB9"/>
    <w:rsid w:val="00F5513C"/>
    <w:rsid w:val="00F60B6F"/>
    <w:rsid w:val="00F619D0"/>
    <w:rsid w:val="00F63317"/>
    <w:rsid w:val="00F63A54"/>
    <w:rsid w:val="00F6545C"/>
    <w:rsid w:val="00F709AF"/>
    <w:rsid w:val="00F715C3"/>
    <w:rsid w:val="00F732B7"/>
    <w:rsid w:val="00F733FC"/>
    <w:rsid w:val="00F738EF"/>
    <w:rsid w:val="00F748ED"/>
    <w:rsid w:val="00F76DAA"/>
    <w:rsid w:val="00F8024C"/>
    <w:rsid w:val="00F80A66"/>
    <w:rsid w:val="00F80B44"/>
    <w:rsid w:val="00F80ED4"/>
    <w:rsid w:val="00F8329B"/>
    <w:rsid w:val="00F849AE"/>
    <w:rsid w:val="00F85678"/>
    <w:rsid w:val="00FA0772"/>
    <w:rsid w:val="00FA0BCE"/>
    <w:rsid w:val="00FA11AD"/>
    <w:rsid w:val="00FA3186"/>
    <w:rsid w:val="00FA5162"/>
    <w:rsid w:val="00FB0C9C"/>
    <w:rsid w:val="00FB2AE8"/>
    <w:rsid w:val="00FB3E93"/>
    <w:rsid w:val="00FB4571"/>
    <w:rsid w:val="00FC0194"/>
    <w:rsid w:val="00FC1012"/>
    <w:rsid w:val="00FC2F97"/>
    <w:rsid w:val="00FC3152"/>
    <w:rsid w:val="00FC3449"/>
    <w:rsid w:val="00FD02F9"/>
    <w:rsid w:val="00FD0C63"/>
    <w:rsid w:val="00FD3262"/>
    <w:rsid w:val="00FD4510"/>
    <w:rsid w:val="00FD52A0"/>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92041"/>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file:///C:\Users\mail\Code\pelan\docs\Dokumentation.doc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file:///C:\Users\mail\Code\pelan\docs\Dokumentation.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file:///C:\Users\mail\Code\pelan\docs\Dokumentation.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4AAF3-43FE-4474-A075-07D195E83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79</Pages>
  <Words>18477</Words>
  <Characters>116411</Characters>
  <Application>Microsoft Office Word</Application>
  <DocSecurity>0</DocSecurity>
  <Lines>970</Lines>
  <Paragraphs>269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612</cp:revision>
  <cp:lastPrinted>2019-05-08T11:42:00Z</cp:lastPrinted>
  <dcterms:created xsi:type="dcterms:W3CDTF">2019-04-24T05:47:00Z</dcterms:created>
  <dcterms:modified xsi:type="dcterms:W3CDTF">2019-05-09T14:12:00Z</dcterms:modified>
</cp:coreProperties>
</file>