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35B46FB" w14:textId="77777777" w:rsidR="0017331D" w:rsidRPr="001F73AF" w:rsidRDefault="0017331D" w:rsidP="0017331D"/>
    <w:p w14:paraId="7FBEC1BA" w14:textId="77777777" w:rsidR="0017331D" w:rsidRPr="001F73AF" w:rsidRDefault="0017331D" w:rsidP="0017331D"/>
    <w:p w14:paraId="541B05C3" w14:textId="77777777" w:rsidR="0017331D" w:rsidRPr="001F73AF" w:rsidRDefault="0017331D" w:rsidP="0017331D">
      <w:pPr>
        <w:pStyle w:val="Titel"/>
      </w:pPr>
    </w:p>
    <w:p w14:paraId="2BB8FA29" w14:textId="77777777" w:rsidR="0017331D" w:rsidRPr="001F73AF" w:rsidRDefault="0017331D" w:rsidP="0017331D">
      <w:pPr>
        <w:pStyle w:val="Titel"/>
      </w:pPr>
    </w:p>
    <w:p w14:paraId="7261B515" w14:textId="77777777" w:rsidR="00FE1F5A" w:rsidRPr="001F73AF" w:rsidRDefault="00FE1F5A" w:rsidP="0017331D">
      <w:pPr>
        <w:pStyle w:val="Titel"/>
      </w:pPr>
    </w:p>
    <w:p w14:paraId="296CDDB1" w14:textId="77777777" w:rsidR="0017331D" w:rsidRPr="001F73AF" w:rsidRDefault="00F4625B" w:rsidP="0017331D">
      <w:pPr>
        <w:pStyle w:val="Titel"/>
      </w:pPr>
      <w:bookmarkStart w:id="0" w:name="_Toc8376083"/>
      <w:r>
        <w:t>Personalplanung</w:t>
      </w:r>
      <w:r w:rsidR="003865AB">
        <w:t xml:space="preserve"> für den Helpdesk</w:t>
      </w:r>
      <w:bookmarkEnd w:id="0"/>
    </w:p>
    <w:p w14:paraId="50819AE7" w14:textId="77777777" w:rsidR="0017331D" w:rsidRPr="001F73AF" w:rsidRDefault="003865AB" w:rsidP="0017331D">
      <w:pPr>
        <w:pStyle w:val="Untertitel"/>
      </w:pPr>
      <w:r>
        <w:t>Individuelle Praktische Arbeit 2019</w:t>
      </w:r>
    </w:p>
    <w:p w14:paraId="17207453" w14:textId="77777777" w:rsidR="0017331D" w:rsidRPr="001F73AF" w:rsidRDefault="0017331D" w:rsidP="0017331D"/>
    <w:p w14:paraId="531B56EA" w14:textId="77777777" w:rsidR="005C07EC" w:rsidRPr="001F73AF" w:rsidRDefault="005C07EC" w:rsidP="0017331D"/>
    <w:p w14:paraId="5AE222C7" w14:textId="77777777" w:rsidR="005C07EC" w:rsidRPr="001F73AF" w:rsidRDefault="005C07EC" w:rsidP="0017331D"/>
    <w:p w14:paraId="305D08FB" w14:textId="77777777" w:rsidR="005C07EC" w:rsidRPr="001F73AF" w:rsidRDefault="005C07EC" w:rsidP="0017331D"/>
    <w:p w14:paraId="7C2E531B" w14:textId="77777777" w:rsidR="005C07EC" w:rsidRPr="001F73AF" w:rsidRDefault="005C07EC" w:rsidP="0017331D"/>
    <w:p w14:paraId="18372F6B" w14:textId="77777777" w:rsidR="00A07622" w:rsidRPr="00316790" w:rsidRDefault="00A07622" w:rsidP="00A07622">
      <w:pPr>
        <w:keepNext/>
        <w:keepLines/>
        <w:spacing w:before="240" w:after="0"/>
        <w:rPr>
          <w:rFonts w:ascii="MetaPro-Normal" w:eastAsiaTheme="majorEastAsia" w:hAnsi="MetaPro-Normal" w:cstheme="majorBidi"/>
          <w:color w:val="003399"/>
          <w:sz w:val="36"/>
          <w:szCs w:val="32"/>
          <w:lang w:eastAsia="de-CH"/>
        </w:rPr>
      </w:pPr>
      <w:r w:rsidRPr="00316790">
        <w:rPr>
          <w:rFonts w:ascii="MetaPro-Normal" w:eastAsiaTheme="majorEastAsia" w:hAnsi="MetaPro-Normal" w:cstheme="majorBidi"/>
          <w:color w:val="003399"/>
          <w:sz w:val="36"/>
          <w:szCs w:val="32"/>
          <w:lang w:eastAsia="de-CH"/>
        </w:rPr>
        <w:t>Projektdaten</w:t>
      </w:r>
    </w:p>
    <w:p w14:paraId="1822D20C" w14:textId="77777777" w:rsidR="00A07622" w:rsidRDefault="00A07622" w:rsidP="00A07622">
      <w:pPr>
        <w:spacing w:after="0" w:line="240" w:lineRule="auto"/>
      </w:pPr>
      <w:r w:rsidRPr="00316790">
        <w:t>Kunde</w:t>
      </w:r>
      <w:r w:rsidRPr="00316790">
        <w:tab/>
      </w:r>
      <w:r w:rsidRPr="00316790">
        <w:tab/>
        <w:t>Basler Versicherungen</w:t>
      </w:r>
      <w:r w:rsidR="007725F0">
        <w:t>,</w:t>
      </w:r>
      <w:r w:rsidRPr="00316790">
        <w:t xml:space="preserve"> Corporate IT (Helpdesk)</w:t>
      </w:r>
    </w:p>
    <w:p w14:paraId="0AE0D65A" w14:textId="77777777" w:rsidR="00231807" w:rsidRPr="00316790" w:rsidRDefault="00231807" w:rsidP="00A07622">
      <w:pPr>
        <w:spacing w:after="0" w:line="240" w:lineRule="auto"/>
      </w:pPr>
      <w:r>
        <w:t>Auftraggeber</w:t>
      </w:r>
      <w:r>
        <w:tab/>
        <w:t>Matthias Cullmann</w:t>
      </w:r>
    </w:p>
    <w:p w14:paraId="6E8BF2D0" w14:textId="77777777" w:rsidR="00A07622" w:rsidRPr="00316790" w:rsidRDefault="00A07622" w:rsidP="00A07622">
      <w:pPr>
        <w:spacing w:after="0" w:line="240" w:lineRule="auto"/>
      </w:pPr>
      <w:r w:rsidRPr="00316790">
        <w:t>Autor</w:t>
      </w:r>
      <w:r w:rsidRPr="00316790">
        <w:tab/>
      </w:r>
      <w:r w:rsidRPr="00316790">
        <w:tab/>
        <w:t>Elia Reutlinger</w:t>
      </w:r>
    </w:p>
    <w:p w14:paraId="09EF17A4" w14:textId="77777777" w:rsidR="00A07622" w:rsidRPr="00316790" w:rsidRDefault="00A07622" w:rsidP="00A07622">
      <w:pPr>
        <w:spacing w:after="0" w:line="240" w:lineRule="auto"/>
      </w:pPr>
      <w:r w:rsidRPr="00316790">
        <w:t>Ort</w:t>
      </w:r>
      <w:r w:rsidRPr="00316790">
        <w:tab/>
      </w:r>
      <w:r w:rsidRPr="00316790">
        <w:tab/>
      </w:r>
      <w:r w:rsidR="000363F3" w:rsidRPr="00122815">
        <w:rPr>
          <w:lang w:eastAsia="de-CH"/>
        </w:rPr>
        <w:t>Ba</w:t>
      </w:r>
      <w:r w:rsidR="000363F3">
        <w:rPr>
          <w:lang w:eastAsia="de-CH"/>
        </w:rPr>
        <w:t>sler Versicherungen</w:t>
      </w:r>
      <w:r w:rsidR="000363F3" w:rsidRPr="00122815">
        <w:rPr>
          <w:lang w:eastAsia="de-CH"/>
        </w:rPr>
        <w:t>, Aeschengraben 21</w:t>
      </w:r>
      <w:r w:rsidR="000363F3">
        <w:rPr>
          <w:lang w:eastAsia="de-CH"/>
        </w:rPr>
        <w:t xml:space="preserve">, </w:t>
      </w:r>
      <w:r w:rsidR="000363F3" w:rsidRPr="00122815">
        <w:rPr>
          <w:lang w:eastAsia="de-CH"/>
        </w:rPr>
        <w:t>4051 Basel</w:t>
      </w:r>
    </w:p>
    <w:p w14:paraId="346AAEA5" w14:textId="77777777" w:rsidR="00A07622" w:rsidRPr="00316790" w:rsidRDefault="00A07622" w:rsidP="00A07622">
      <w:pPr>
        <w:spacing w:after="0" w:line="240" w:lineRule="auto"/>
      </w:pPr>
      <w:r>
        <w:t>Zeitraum</w:t>
      </w:r>
      <w:r>
        <w:tab/>
        <w:t>24.04. – 10.05.2019</w:t>
      </w:r>
      <w:r w:rsidRPr="00316790">
        <w:tab/>
      </w:r>
      <w:r w:rsidRPr="00316790">
        <w:tab/>
      </w:r>
    </w:p>
    <w:p w14:paraId="7BBAAF07" w14:textId="77777777" w:rsidR="00A07622" w:rsidRPr="00316790" w:rsidRDefault="00A07622" w:rsidP="00A07622">
      <w:pPr>
        <w:spacing w:after="0" w:line="240" w:lineRule="auto"/>
      </w:pPr>
      <w:r w:rsidRPr="00316790">
        <w:t>Version</w:t>
      </w:r>
      <w:r w:rsidRPr="00316790">
        <w:tab/>
      </w:r>
      <w:r w:rsidRPr="00316790">
        <w:tab/>
      </w:r>
      <w:r w:rsidR="007725F0">
        <w:t>1.0</w:t>
      </w:r>
    </w:p>
    <w:p w14:paraId="43D99D7F" w14:textId="77777777" w:rsidR="00A07622" w:rsidRPr="00316790" w:rsidRDefault="00A07622" w:rsidP="00A07622">
      <w:pPr>
        <w:spacing w:after="0" w:line="240" w:lineRule="auto"/>
      </w:pPr>
      <w:r w:rsidRPr="00316790">
        <w:t>Status</w:t>
      </w:r>
      <w:r w:rsidRPr="00316790">
        <w:tab/>
      </w:r>
      <w:r w:rsidRPr="00316790">
        <w:tab/>
      </w:r>
      <w:proofErr w:type="gramStart"/>
      <w:r w:rsidR="00EA7B26">
        <w:t>Fertiggestellt</w:t>
      </w:r>
      <w:proofErr w:type="gramEnd"/>
    </w:p>
    <w:p w14:paraId="0E7BF804" w14:textId="77777777" w:rsidR="00A07622" w:rsidRPr="00316790" w:rsidRDefault="00A07622" w:rsidP="00A07622"/>
    <w:p w14:paraId="44E673FD" w14:textId="77777777" w:rsidR="00A07622" w:rsidRPr="00316790" w:rsidRDefault="00A07622" w:rsidP="00A07622">
      <w:pPr>
        <w:keepNext/>
        <w:keepLines/>
        <w:spacing w:before="240" w:after="0"/>
        <w:rPr>
          <w:rFonts w:ascii="MetaPro-Normal" w:eastAsiaTheme="majorEastAsia" w:hAnsi="MetaPro-Normal" w:cstheme="majorBidi"/>
          <w:color w:val="003399"/>
          <w:sz w:val="36"/>
          <w:szCs w:val="32"/>
          <w:lang w:eastAsia="de-CH"/>
        </w:rPr>
      </w:pPr>
      <w:r w:rsidRPr="00316790">
        <w:rPr>
          <w:rFonts w:ascii="MetaPro-Normal" w:eastAsiaTheme="majorEastAsia" w:hAnsi="MetaPro-Normal" w:cstheme="majorBidi"/>
          <w:color w:val="003399"/>
          <w:sz w:val="36"/>
          <w:szCs w:val="32"/>
          <w:lang w:eastAsia="de-CH"/>
        </w:rPr>
        <w:t>Beteiligte Personen</w:t>
      </w:r>
      <w:r w:rsidRPr="00316790">
        <w:rPr>
          <w:rFonts w:ascii="MetaPro-Normal" w:eastAsiaTheme="majorEastAsia" w:hAnsi="MetaPro-Normal" w:cstheme="majorBidi"/>
          <w:color w:val="003399"/>
          <w:sz w:val="36"/>
          <w:szCs w:val="32"/>
          <w:lang w:eastAsia="de-CH"/>
        </w:rPr>
        <w:tab/>
      </w:r>
      <w:r w:rsidRPr="00316790">
        <w:rPr>
          <w:rFonts w:ascii="MetaPro-Normal" w:eastAsiaTheme="majorEastAsia" w:hAnsi="MetaPro-Normal" w:cstheme="majorBidi"/>
          <w:color w:val="003399"/>
          <w:sz w:val="36"/>
          <w:szCs w:val="32"/>
          <w:lang w:eastAsia="de-CH"/>
        </w:rPr>
        <w:tab/>
      </w:r>
    </w:p>
    <w:p w14:paraId="57FC9623" w14:textId="77777777" w:rsidR="00A07622" w:rsidRPr="00316790" w:rsidRDefault="00A07622" w:rsidP="00A07622">
      <w:pPr>
        <w:spacing w:after="0" w:line="240" w:lineRule="auto"/>
      </w:pPr>
      <w:r w:rsidRPr="00316790">
        <w:t>Anwender</w:t>
      </w:r>
      <w:r w:rsidRPr="00316790">
        <w:tab/>
        <w:t>Corporate IT Helpdesk</w:t>
      </w:r>
    </w:p>
    <w:p w14:paraId="1018A5C4" w14:textId="77777777" w:rsidR="00A07622" w:rsidRPr="00316790" w:rsidRDefault="00A07622" w:rsidP="00A07622">
      <w:pPr>
        <w:spacing w:after="0" w:line="240" w:lineRule="auto"/>
      </w:pPr>
      <w:r w:rsidRPr="00316790">
        <w:t>Prüfung</w:t>
      </w:r>
      <w:r w:rsidRPr="00316790">
        <w:tab/>
      </w:r>
      <w:r w:rsidRPr="00316790">
        <w:tab/>
        <w:t xml:space="preserve">Matthias Cullmann </w:t>
      </w:r>
      <w:r w:rsidRPr="00316790">
        <w:tab/>
      </w:r>
      <w:r w:rsidRPr="00316790">
        <w:rPr>
          <w:i/>
        </w:rPr>
        <w:t>Verantwortliche Fachkraft</w:t>
      </w:r>
      <w:r w:rsidRPr="00316790">
        <w:t xml:space="preserve"> </w:t>
      </w:r>
    </w:p>
    <w:p w14:paraId="1C9C1D02" w14:textId="77777777" w:rsidR="00A07622" w:rsidRPr="00316790" w:rsidRDefault="00A07622" w:rsidP="00A07622">
      <w:pPr>
        <w:spacing w:after="0" w:line="240" w:lineRule="auto"/>
        <w:rPr>
          <w:i/>
        </w:rPr>
      </w:pPr>
      <w:r w:rsidRPr="00316790">
        <w:tab/>
      </w:r>
      <w:r w:rsidRPr="00316790">
        <w:tab/>
        <w:t>Beat Sommer</w:t>
      </w:r>
      <w:r w:rsidRPr="00316790">
        <w:tab/>
      </w:r>
      <w:r w:rsidRPr="00316790">
        <w:tab/>
      </w:r>
      <w:r w:rsidRPr="00316790">
        <w:rPr>
          <w:i/>
        </w:rPr>
        <w:t>Hauptexperte</w:t>
      </w:r>
    </w:p>
    <w:p w14:paraId="2C11902C" w14:textId="77777777" w:rsidR="00A07622" w:rsidRPr="00316790" w:rsidRDefault="00A07622" w:rsidP="00A07622">
      <w:pPr>
        <w:spacing w:after="0" w:line="240" w:lineRule="auto"/>
        <w:rPr>
          <w:i/>
        </w:rPr>
      </w:pPr>
      <w:r w:rsidRPr="00316790">
        <w:tab/>
      </w:r>
      <w:r w:rsidRPr="00316790">
        <w:tab/>
        <w:t>Felix Tobler</w:t>
      </w:r>
      <w:r w:rsidRPr="00316790">
        <w:tab/>
      </w:r>
      <w:r w:rsidRPr="00316790">
        <w:tab/>
      </w:r>
      <w:r w:rsidRPr="00316790">
        <w:rPr>
          <w:i/>
        </w:rPr>
        <w:t>Nebenexperte</w:t>
      </w:r>
    </w:p>
    <w:p w14:paraId="38D4B589" w14:textId="77777777" w:rsidR="00A07622" w:rsidRPr="00316790" w:rsidRDefault="00A07622" w:rsidP="00A07622">
      <w:pPr>
        <w:spacing w:after="0" w:line="240" w:lineRule="auto"/>
      </w:pPr>
      <w:r w:rsidRPr="00316790">
        <w:t>Genehmigung</w:t>
      </w:r>
      <w:r w:rsidRPr="00316790">
        <w:tab/>
        <w:t>Tschan Günter</w:t>
      </w:r>
      <w:r w:rsidRPr="00316790">
        <w:tab/>
      </w:r>
      <w:r w:rsidRPr="00316790">
        <w:tab/>
      </w:r>
      <w:r w:rsidRPr="00316790">
        <w:rPr>
          <w:i/>
        </w:rPr>
        <w:t>Validierungsexperte</w:t>
      </w:r>
    </w:p>
    <w:p w14:paraId="53452288" w14:textId="77777777" w:rsidR="00A03E5E" w:rsidRPr="001F73AF" w:rsidRDefault="00A03E5E" w:rsidP="0017331D"/>
    <w:p w14:paraId="1E4AAC7A" w14:textId="77777777" w:rsidR="00F60B6F" w:rsidRDefault="0032303F" w:rsidP="00B14177">
      <w:r w:rsidRPr="001F73AF">
        <w:br w:type="page"/>
      </w:r>
    </w:p>
    <w:p w14:paraId="31C77B78" w14:textId="77777777" w:rsidR="00A10F53" w:rsidRDefault="00A10F53" w:rsidP="00A10F53">
      <w:pPr>
        <w:pStyle w:val="Inhaltsverzeichnisberschrift"/>
      </w:pPr>
      <w:r>
        <w:lastRenderedPageBreak/>
        <w:t>Glossar</w:t>
      </w:r>
    </w:p>
    <w:p w14:paraId="4CD87872" w14:textId="77777777" w:rsidR="00A10F53" w:rsidRDefault="00DE7EB2" w:rsidP="00A10F53">
      <w:pPr>
        <w:rPr>
          <w:lang w:eastAsia="de-CH"/>
        </w:rPr>
      </w:pPr>
      <w:r>
        <w:rPr>
          <w:lang w:eastAsia="de-CH"/>
        </w:rPr>
        <w:t>[</w:t>
      </w:r>
      <w:r w:rsidR="00CE06AA" w:rsidRPr="00313DAC">
        <w:rPr>
          <w:b/>
          <w:color w:val="FF0000"/>
        </w:rPr>
        <w:t>TODO</w:t>
      </w:r>
      <w:r w:rsidR="00CE06AA">
        <w:rPr>
          <w:lang w:eastAsia="de-CH"/>
        </w:rPr>
        <w:t xml:space="preserve"> </w:t>
      </w:r>
      <w:r>
        <w:rPr>
          <w:lang w:eastAsia="de-CH"/>
        </w:rPr>
        <w:t>(ganz am Ende)]</w:t>
      </w:r>
    </w:p>
    <w:p w14:paraId="27917CB1" w14:textId="77777777" w:rsidR="00A10F53" w:rsidRDefault="00A10F53" w:rsidP="00A10F53">
      <w:pPr>
        <w:rPr>
          <w:lang w:eastAsia="de-CH"/>
        </w:rPr>
      </w:pPr>
    </w:p>
    <w:p w14:paraId="13694C86" w14:textId="77777777" w:rsidR="00A10F53" w:rsidRDefault="00A10F53" w:rsidP="00B14177">
      <w:r>
        <w:br w:type="page"/>
      </w:r>
    </w:p>
    <w:p w14:paraId="49A96953" w14:textId="77777777" w:rsidR="00F63317" w:rsidRPr="001F73AF" w:rsidRDefault="00F63317" w:rsidP="00B14177"/>
    <w:sdt>
      <w:sdtPr>
        <w:rPr>
          <w:rFonts w:ascii="MetaPro-Light" w:eastAsiaTheme="minorHAnsi" w:hAnsi="MetaPro-Light" w:cstheme="minorBidi"/>
          <w:color w:val="auto"/>
          <w:sz w:val="22"/>
          <w:szCs w:val="22"/>
          <w:lang w:eastAsia="en-US"/>
        </w:rPr>
        <w:id w:val="-270552564"/>
        <w:docPartObj>
          <w:docPartGallery w:val="Table of Contents"/>
          <w:docPartUnique/>
        </w:docPartObj>
      </w:sdtPr>
      <w:sdtEndPr>
        <w:rPr>
          <w:b/>
          <w:bCs/>
        </w:rPr>
      </w:sdtEndPr>
      <w:sdtContent>
        <w:p w14:paraId="033A7B49" w14:textId="77777777" w:rsidR="00BA3EAD" w:rsidRPr="001F73AF" w:rsidRDefault="00BA3EAD">
          <w:pPr>
            <w:pStyle w:val="Inhaltsverzeichnisberschrift"/>
          </w:pPr>
          <w:r w:rsidRPr="001F73AF">
            <w:t>Inhaltsverzeichnis</w:t>
          </w:r>
        </w:p>
        <w:p w14:paraId="1E42CDA5" w14:textId="30F3F9AE" w:rsidR="00FD3454" w:rsidRDefault="00E24E9D">
          <w:pPr>
            <w:pStyle w:val="Verzeichnis1"/>
            <w:rPr>
              <w:rFonts w:asciiTheme="minorHAnsi" w:eastAsiaTheme="minorEastAsia" w:hAnsiTheme="minorHAnsi"/>
              <w:noProof/>
              <w:color w:val="auto"/>
              <w:lang w:eastAsia="de-CH"/>
            </w:rPr>
          </w:pPr>
          <w:r w:rsidRPr="001F73AF">
            <w:rPr>
              <w:b/>
              <w:bCs/>
              <w:sz w:val="18"/>
            </w:rPr>
            <w:fldChar w:fldCharType="begin"/>
          </w:r>
          <w:r w:rsidRPr="001F73AF">
            <w:rPr>
              <w:b/>
              <w:bCs/>
              <w:sz w:val="18"/>
            </w:rPr>
            <w:instrText xml:space="preserve"> TOC \f \h \z \t "Überschrift 1;2;Überschrift 2;3;Überschrift 3;4;Titel;1" </w:instrText>
          </w:r>
          <w:r w:rsidRPr="001F73AF">
            <w:rPr>
              <w:b/>
              <w:bCs/>
              <w:sz w:val="18"/>
            </w:rPr>
            <w:fldChar w:fldCharType="separate"/>
          </w:r>
          <w:hyperlink w:anchor="_Toc8376083" w:history="1">
            <w:r w:rsidR="00FD3454" w:rsidRPr="00D53EAC">
              <w:rPr>
                <w:rStyle w:val="Hyperlink"/>
                <w:noProof/>
              </w:rPr>
              <w:t>Personalplanung für den Helpdesk</w:t>
            </w:r>
            <w:r w:rsidR="00FD3454">
              <w:rPr>
                <w:noProof/>
                <w:webHidden/>
              </w:rPr>
              <w:tab/>
            </w:r>
            <w:r w:rsidR="00FD3454">
              <w:rPr>
                <w:noProof/>
                <w:webHidden/>
              </w:rPr>
              <w:fldChar w:fldCharType="begin"/>
            </w:r>
            <w:r w:rsidR="00FD3454">
              <w:rPr>
                <w:noProof/>
                <w:webHidden/>
              </w:rPr>
              <w:instrText xml:space="preserve"> PAGEREF _Toc8376083 \h </w:instrText>
            </w:r>
            <w:r w:rsidR="00FD3454">
              <w:rPr>
                <w:noProof/>
                <w:webHidden/>
              </w:rPr>
            </w:r>
            <w:r w:rsidR="00FD3454">
              <w:rPr>
                <w:noProof/>
                <w:webHidden/>
              </w:rPr>
              <w:fldChar w:fldCharType="separate"/>
            </w:r>
            <w:r w:rsidR="00504727">
              <w:rPr>
                <w:noProof/>
                <w:webHidden/>
              </w:rPr>
              <w:t>1</w:t>
            </w:r>
            <w:r w:rsidR="00FD3454">
              <w:rPr>
                <w:noProof/>
                <w:webHidden/>
              </w:rPr>
              <w:fldChar w:fldCharType="end"/>
            </w:r>
          </w:hyperlink>
        </w:p>
        <w:p w14:paraId="03D8048B" w14:textId="08B59E96" w:rsidR="00FD3454" w:rsidRDefault="00BB7779">
          <w:pPr>
            <w:pStyle w:val="Verzeichnis2"/>
            <w:tabs>
              <w:tab w:val="left" w:pos="567"/>
              <w:tab w:val="right" w:leader="dot" w:pos="9062"/>
            </w:tabs>
            <w:rPr>
              <w:rFonts w:asciiTheme="minorHAnsi" w:eastAsiaTheme="minorEastAsia" w:hAnsiTheme="minorHAnsi"/>
              <w:noProof/>
              <w:lang w:eastAsia="de-CH"/>
            </w:rPr>
          </w:pPr>
          <w:hyperlink w:anchor="_Toc8376084" w:history="1">
            <w:r w:rsidR="00FD3454" w:rsidRPr="00D53EAC">
              <w:rPr>
                <w:rStyle w:val="Hyperlink"/>
                <w:noProof/>
                <w:lang w:eastAsia="de-CH"/>
              </w:rPr>
              <w:t>1</w:t>
            </w:r>
            <w:r w:rsidR="00FD3454">
              <w:rPr>
                <w:rFonts w:asciiTheme="minorHAnsi" w:eastAsiaTheme="minorEastAsia" w:hAnsiTheme="minorHAnsi"/>
                <w:noProof/>
                <w:lang w:eastAsia="de-CH"/>
              </w:rPr>
              <w:tab/>
            </w:r>
            <w:r w:rsidR="00FD3454" w:rsidRPr="00D53EAC">
              <w:rPr>
                <w:rStyle w:val="Hyperlink"/>
                <w:noProof/>
                <w:lang w:eastAsia="de-CH"/>
              </w:rPr>
              <w:t>Kurzfassung</w:t>
            </w:r>
            <w:r w:rsidR="00FD3454">
              <w:rPr>
                <w:noProof/>
                <w:webHidden/>
              </w:rPr>
              <w:tab/>
            </w:r>
            <w:r w:rsidR="00FD3454">
              <w:rPr>
                <w:noProof/>
                <w:webHidden/>
              </w:rPr>
              <w:fldChar w:fldCharType="begin"/>
            </w:r>
            <w:r w:rsidR="00FD3454">
              <w:rPr>
                <w:noProof/>
                <w:webHidden/>
              </w:rPr>
              <w:instrText xml:space="preserve"> PAGEREF _Toc8376084 \h </w:instrText>
            </w:r>
            <w:r w:rsidR="00FD3454">
              <w:rPr>
                <w:noProof/>
                <w:webHidden/>
              </w:rPr>
            </w:r>
            <w:r w:rsidR="00FD3454">
              <w:rPr>
                <w:noProof/>
                <w:webHidden/>
              </w:rPr>
              <w:fldChar w:fldCharType="separate"/>
            </w:r>
            <w:r w:rsidR="00504727">
              <w:rPr>
                <w:noProof/>
                <w:webHidden/>
              </w:rPr>
              <w:t>6</w:t>
            </w:r>
            <w:r w:rsidR="00FD3454">
              <w:rPr>
                <w:noProof/>
                <w:webHidden/>
              </w:rPr>
              <w:fldChar w:fldCharType="end"/>
            </w:r>
          </w:hyperlink>
        </w:p>
        <w:p w14:paraId="1132F48F" w14:textId="7F115550" w:rsidR="00FD3454" w:rsidRDefault="00BB7779">
          <w:pPr>
            <w:pStyle w:val="Verzeichnis3"/>
            <w:tabs>
              <w:tab w:val="left" w:pos="880"/>
              <w:tab w:val="right" w:leader="dot" w:pos="9062"/>
            </w:tabs>
            <w:rPr>
              <w:rFonts w:asciiTheme="minorHAnsi" w:eastAsiaTheme="minorEastAsia" w:hAnsiTheme="minorHAnsi"/>
              <w:noProof/>
              <w:sz w:val="22"/>
              <w:lang w:eastAsia="de-CH"/>
            </w:rPr>
          </w:pPr>
          <w:hyperlink w:anchor="_Toc8376085" w:history="1">
            <w:r w:rsidR="00FD3454" w:rsidRPr="00D53EAC">
              <w:rPr>
                <w:rStyle w:val="Hyperlink"/>
                <w:noProof/>
                <w:lang w:eastAsia="de-CH"/>
              </w:rPr>
              <w:t>1.1</w:t>
            </w:r>
            <w:r w:rsidR="00FD3454">
              <w:rPr>
                <w:rFonts w:asciiTheme="minorHAnsi" w:eastAsiaTheme="minorEastAsia" w:hAnsiTheme="minorHAnsi"/>
                <w:noProof/>
                <w:sz w:val="22"/>
                <w:lang w:eastAsia="de-CH"/>
              </w:rPr>
              <w:tab/>
            </w:r>
            <w:r w:rsidR="00FD3454" w:rsidRPr="00D53EAC">
              <w:rPr>
                <w:rStyle w:val="Hyperlink"/>
                <w:noProof/>
                <w:lang w:eastAsia="de-CH"/>
              </w:rPr>
              <w:t>Ausgangssituation</w:t>
            </w:r>
            <w:r w:rsidR="00FD3454">
              <w:rPr>
                <w:noProof/>
                <w:webHidden/>
              </w:rPr>
              <w:tab/>
            </w:r>
            <w:r w:rsidR="00FD3454">
              <w:rPr>
                <w:noProof/>
                <w:webHidden/>
              </w:rPr>
              <w:fldChar w:fldCharType="begin"/>
            </w:r>
            <w:r w:rsidR="00FD3454">
              <w:rPr>
                <w:noProof/>
                <w:webHidden/>
              </w:rPr>
              <w:instrText xml:space="preserve"> PAGEREF _Toc8376085 \h </w:instrText>
            </w:r>
            <w:r w:rsidR="00FD3454">
              <w:rPr>
                <w:noProof/>
                <w:webHidden/>
              </w:rPr>
            </w:r>
            <w:r w:rsidR="00FD3454">
              <w:rPr>
                <w:noProof/>
                <w:webHidden/>
              </w:rPr>
              <w:fldChar w:fldCharType="separate"/>
            </w:r>
            <w:r w:rsidR="00504727">
              <w:rPr>
                <w:noProof/>
                <w:webHidden/>
              </w:rPr>
              <w:t>6</w:t>
            </w:r>
            <w:r w:rsidR="00FD3454">
              <w:rPr>
                <w:noProof/>
                <w:webHidden/>
              </w:rPr>
              <w:fldChar w:fldCharType="end"/>
            </w:r>
          </w:hyperlink>
        </w:p>
        <w:p w14:paraId="6ADCBDEE" w14:textId="2307749C" w:rsidR="00FD3454" w:rsidRDefault="00BB7779">
          <w:pPr>
            <w:pStyle w:val="Verzeichnis3"/>
            <w:tabs>
              <w:tab w:val="left" w:pos="880"/>
              <w:tab w:val="right" w:leader="dot" w:pos="9062"/>
            </w:tabs>
            <w:rPr>
              <w:rFonts w:asciiTheme="minorHAnsi" w:eastAsiaTheme="minorEastAsia" w:hAnsiTheme="minorHAnsi"/>
              <w:noProof/>
              <w:sz w:val="22"/>
              <w:lang w:eastAsia="de-CH"/>
            </w:rPr>
          </w:pPr>
          <w:hyperlink w:anchor="_Toc8376086" w:history="1">
            <w:r w:rsidR="00FD3454" w:rsidRPr="00D53EAC">
              <w:rPr>
                <w:rStyle w:val="Hyperlink"/>
                <w:noProof/>
                <w:lang w:eastAsia="de-CH"/>
              </w:rPr>
              <w:t>1.2</w:t>
            </w:r>
            <w:r w:rsidR="00FD3454">
              <w:rPr>
                <w:rFonts w:asciiTheme="minorHAnsi" w:eastAsiaTheme="minorEastAsia" w:hAnsiTheme="minorHAnsi"/>
                <w:noProof/>
                <w:sz w:val="22"/>
                <w:lang w:eastAsia="de-CH"/>
              </w:rPr>
              <w:tab/>
            </w:r>
            <w:r w:rsidR="00FD3454" w:rsidRPr="00D53EAC">
              <w:rPr>
                <w:rStyle w:val="Hyperlink"/>
                <w:noProof/>
                <w:lang w:eastAsia="de-CH"/>
              </w:rPr>
              <w:t>Ziel der Arbeit</w:t>
            </w:r>
            <w:r w:rsidR="00FD3454">
              <w:rPr>
                <w:noProof/>
                <w:webHidden/>
              </w:rPr>
              <w:tab/>
            </w:r>
            <w:r w:rsidR="00FD3454">
              <w:rPr>
                <w:noProof/>
                <w:webHidden/>
              </w:rPr>
              <w:fldChar w:fldCharType="begin"/>
            </w:r>
            <w:r w:rsidR="00FD3454">
              <w:rPr>
                <w:noProof/>
                <w:webHidden/>
              </w:rPr>
              <w:instrText xml:space="preserve"> PAGEREF _Toc8376086 \h </w:instrText>
            </w:r>
            <w:r w:rsidR="00FD3454">
              <w:rPr>
                <w:noProof/>
                <w:webHidden/>
              </w:rPr>
            </w:r>
            <w:r w:rsidR="00FD3454">
              <w:rPr>
                <w:noProof/>
                <w:webHidden/>
              </w:rPr>
              <w:fldChar w:fldCharType="separate"/>
            </w:r>
            <w:r w:rsidR="00504727">
              <w:rPr>
                <w:noProof/>
                <w:webHidden/>
              </w:rPr>
              <w:t>6</w:t>
            </w:r>
            <w:r w:rsidR="00FD3454">
              <w:rPr>
                <w:noProof/>
                <w:webHidden/>
              </w:rPr>
              <w:fldChar w:fldCharType="end"/>
            </w:r>
          </w:hyperlink>
        </w:p>
        <w:p w14:paraId="316F4534" w14:textId="612DA9C2" w:rsidR="00FD3454" w:rsidRDefault="00BB7779">
          <w:pPr>
            <w:pStyle w:val="Verzeichnis3"/>
            <w:tabs>
              <w:tab w:val="left" w:pos="880"/>
              <w:tab w:val="right" w:leader="dot" w:pos="9062"/>
            </w:tabs>
            <w:rPr>
              <w:rFonts w:asciiTheme="minorHAnsi" w:eastAsiaTheme="minorEastAsia" w:hAnsiTheme="minorHAnsi"/>
              <w:noProof/>
              <w:sz w:val="22"/>
              <w:lang w:eastAsia="de-CH"/>
            </w:rPr>
          </w:pPr>
          <w:hyperlink w:anchor="_Toc8376087" w:history="1">
            <w:r w:rsidR="00FD3454" w:rsidRPr="00D53EAC">
              <w:rPr>
                <w:rStyle w:val="Hyperlink"/>
                <w:noProof/>
                <w:lang w:eastAsia="de-CH"/>
              </w:rPr>
              <w:t>1.3</w:t>
            </w:r>
            <w:r w:rsidR="00FD3454">
              <w:rPr>
                <w:rFonts w:asciiTheme="minorHAnsi" w:eastAsiaTheme="minorEastAsia" w:hAnsiTheme="minorHAnsi"/>
                <w:noProof/>
                <w:sz w:val="22"/>
                <w:lang w:eastAsia="de-CH"/>
              </w:rPr>
              <w:tab/>
            </w:r>
            <w:r w:rsidR="00FD3454" w:rsidRPr="00D53EAC">
              <w:rPr>
                <w:rStyle w:val="Hyperlink"/>
                <w:noProof/>
                <w:lang w:eastAsia="de-CH"/>
              </w:rPr>
              <w:t>Umsetzung</w:t>
            </w:r>
            <w:r w:rsidR="00FD3454">
              <w:rPr>
                <w:noProof/>
                <w:webHidden/>
              </w:rPr>
              <w:tab/>
            </w:r>
            <w:r w:rsidR="00FD3454">
              <w:rPr>
                <w:noProof/>
                <w:webHidden/>
              </w:rPr>
              <w:fldChar w:fldCharType="begin"/>
            </w:r>
            <w:r w:rsidR="00FD3454">
              <w:rPr>
                <w:noProof/>
                <w:webHidden/>
              </w:rPr>
              <w:instrText xml:space="preserve"> PAGEREF _Toc8376087 \h </w:instrText>
            </w:r>
            <w:r w:rsidR="00FD3454">
              <w:rPr>
                <w:noProof/>
                <w:webHidden/>
              </w:rPr>
            </w:r>
            <w:r w:rsidR="00FD3454">
              <w:rPr>
                <w:noProof/>
                <w:webHidden/>
              </w:rPr>
              <w:fldChar w:fldCharType="separate"/>
            </w:r>
            <w:r w:rsidR="00504727">
              <w:rPr>
                <w:noProof/>
                <w:webHidden/>
              </w:rPr>
              <w:t>6</w:t>
            </w:r>
            <w:r w:rsidR="00FD3454">
              <w:rPr>
                <w:noProof/>
                <w:webHidden/>
              </w:rPr>
              <w:fldChar w:fldCharType="end"/>
            </w:r>
          </w:hyperlink>
        </w:p>
        <w:p w14:paraId="14BEAB8B" w14:textId="4D8CCFFE" w:rsidR="00FD3454" w:rsidRDefault="00BB7779">
          <w:pPr>
            <w:pStyle w:val="Verzeichnis3"/>
            <w:tabs>
              <w:tab w:val="left" w:pos="880"/>
              <w:tab w:val="right" w:leader="dot" w:pos="9062"/>
            </w:tabs>
            <w:rPr>
              <w:rFonts w:asciiTheme="minorHAnsi" w:eastAsiaTheme="minorEastAsia" w:hAnsiTheme="minorHAnsi"/>
              <w:noProof/>
              <w:sz w:val="22"/>
              <w:lang w:eastAsia="de-CH"/>
            </w:rPr>
          </w:pPr>
          <w:hyperlink w:anchor="_Toc8376088" w:history="1">
            <w:r w:rsidR="00FD3454" w:rsidRPr="00D53EAC">
              <w:rPr>
                <w:rStyle w:val="Hyperlink"/>
                <w:noProof/>
                <w:lang w:eastAsia="de-CH"/>
              </w:rPr>
              <w:t>1.4</w:t>
            </w:r>
            <w:r w:rsidR="00FD3454">
              <w:rPr>
                <w:rFonts w:asciiTheme="minorHAnsi" w:eastAsiaTheme="minorEastAsia" w:hAnsiTheme="minorHAnsi"/>
                <w:noProof/>
                <w:sz w:val="22"/>
                <w:lang w:eastAsia="de-CH"/>
              </w:rPr>
              <w:tab/>
            </w:r>
            <w:r w:rsidR="00FD3454" w:rsidRPr="00D53EAC">
              <w:rPr>
                <w:rStyle w:val="Hyperlink"/>
                <w:noProof/>
                <w:lang w:eastAsia="de-CH"/>
              </w:rPr>
              <w:t>Ergebnis</w:t>
            </w:r>
            <w:r w:rsidR="00FD3454">
              <w:rPr>
                <w:noProof/>
                <w:webHidden/>
              </w:rPr>
              <w:tab/>
            </w:r>
            <w:r w:rsidR="00FD3454">
              <w:rPr>
                <w:noProof/>
                <w:webHidden/>
              </w:rPr>
              <w:fldChar w:fldCharType="begin"/>
            </w:r>
            <w:r w:rsidR="00FD3454">
              <w:rPr>
                <w:noProof/>
                <w:webHidden/>
              </w:rPr>
              <w:instrText xml:space="preserve"> PAGEREF _Toc8376088 \h </w:instrText>
            </w:r>
            <w:r w:rsidR="00FD3454">
              <w:rPr>
                <w:noProof/>
                <w:webHidden/>
              </w:rPr>
            </w:r>
            <w:r w:rsidR="00FD3454">
              <w:rPr>
                <w:noProof/>
                <w:webHidden/>
              </w:rPr>
              <w:fldChar w:fldCharType="separate"/>
            </w:r>
            <w:r w:rsidR="00504727">
              <w:rPr>
                <w:noProof/>
                <w:webHidden/>
              </w:rPr>
              <w:t>6</w:t>
            </w:r>
            <w:r w:rsidR="00FD3454">
              <w:rPr>
                <w:noProof/>
                <w:webHidden/>
              </w:rPr>
              <w:fldChar w:fldCharType="end"/>
            </w:r>
          </w:hyperlink>
        </w:p>
        <w:p w14:paraId="71C7AA31" w14:textId="5462F692" w:rsidR="00FD3454" w:rsidRDefault="00BB7779">
          <w:pPr>
            <w:pStyle w:val="Verzeichnis1"/>
            <w:rPr>
              <w:rFonts w:asciiTheme="minorHAnsi" w:eastAsiaTheme="minorEastAsia" w:hAnsiTheme="minorHAnsi"/>
              <w:noProof/>
              <w:color w:val="auto"/>
              <w:lang w:eastAsia="de-CH"/>
            </w:rPr>
          </w:pPr>
          <w:hyperlink w:anchor="_Toc8376089" w:history="1">
            <w:r w:rsidR="00FD3454" w:rsidRPr="00D53EAC">
              <w:rPr>
                <w:rStyle w:val="Hyperlink"/>
                <w:noProof/>
                <w:lang w:eastAsia="de-CH"/>
              </w:rPr>
              <w:t>Teil 1: Ablauf und Umfeld</w:t>
            </w:r>
            <w:r w:rsidR="00FD3454">
              <w:rPr>
                <w:noProof/>
                <w:webHidden/>
              </w:rPr>
              <w:tab/>
            </w:r>
            <w:r w:rsidR="00FD3454">
              <w:rPr>
                <w:noProof/>
                <w:webHidden/>
              </w:rPr>
              <w:fldChar w:fldCharType="begin"/>
            </w:r>
            <w:r w:rsidR="00FD3454">
              <w:rPr>
                <w:noProof/>
                <w:webHidden/>
              </w:rPr>
              <w:instrText xml:space="preserve"> PAGEREF _Toc8376089 \h </w:instrText>
            </w:r>
            <w:r w:rsidR="00FD3454">
              <w:rPr>
                <w:noProof/>
                <w:webHidden/>
              </w:rPr>
            </w:r>
            <w:r w:rsidR="00FD3454">
              <w:rPr>
                <w:noProof/>
                <w:webHidden/>
              </w:rPr>
              <w:fldChar w:fldCharType="separate"/>
            </w:r>
            <w:r w:rsidR="00504727">
              <w:rPr>
                <w:noProof/>
                <w:webHidden/>
              </w:rPr>
              <w:t>7</w:t>
            </w:r>
            <w:r w:rsidR="00FD3454">
              <w:rPr>
                <w:noProof/>
                <w:webHidden/>
              </w:rPr>
              <w:fldChar w:fldCharType="end"/>
            </w:r>
          </w:hyperlink>
        </w:p>
        <w:p w14:paraId="13D90A92" w14:textId="78774FE4" w:rsidR="00FD3454" w:rsidRDefault="00BB7779">
          <w:pPr>
            <w:pStyle w:val="Verzeichnis2"/>
            <w:tabs>
              <w:tab w:val="left" w:pos="567"/>
              <w:tab w:val="right" w:leader="dot" w:pos="9062"/>
            </w:tabs>
            <w:rPr>
              <w:rFonts w:asciiTheme="minorHAnsi" w:eastAsiaTheme="minorEastAsia" w:hAnsiTheme="minorHAnsi"/>
              <w:noProof/>
              <w:lang w:eastAsia="de-CH"/>
            </w:rPr>
          </w:pPr>
          <w:hyperlink w:anchor="_Toc8376090" w:history="1">
            <w:r w:rsidR="00FD3454" w:rsidRPr="00D53EAC">
              <w:rPr>
                <w:rStyle w:val="Hyperlink"/>
                <w:noProof/>
                <w:lang w:eastAsia="de-CH"/>
              </w:rPr>
              <w:t>2</w:t>
            </w:r>
            <w:r w:rsidR="00FD3454">
              <w:rPr>
                <w:rFonts w:asciiTheme="minorHAnsi" w:eastAsiaTheme="minorEastAsia" w:hAnsiTheme="minorHAnsi"/>
                <w:noProof/>
                <w:lang w:eastAsia="de-CH"/>
              </w:rPr>
              <w:tab/>
            </w:r>
            <w:r w:rsidR="00FD3454" w:rsidRPr="00D53EAC">
              <w:rPr>
                <w:rStyle w:val="Hyperlink"/>
                <w:noProof/>
                <w:lang w:eastAsia="de-CH"/>
              </w:rPr>
              <w:t>Detaillierte Aufgabenstellung</w:t>
            </w:r>
            <w:r w:rsidR="00FD3454">
              <w:rPr>
                <w:noProof/>
                <w:webHidden/>
              </w:rPr>
              <w:tab/>
            </w:r>
            <w:r w:rsidR="00FD3454">
              <w:rPr>
                <w:noProof/>
                <w:webHidden/>
              </w:rPr>
              <w:fldChar w:fldCharType="begin"/>
            </w:r>
            <w:r w:rsidR="00FD3454">
              <w:rPr>
                <w:noProof/>
                <w:webHidden/>
              </w:rPr>
              <w:instrText xml:space="preserve"> PAGEREF _Toc8376090 \h </w:instrText>
            </w:r>
            <w:r w:rsidR="00FD3454">
              <w:rPr>
                <w:noProof/>
                <w:webHidden/>
              </w:rPr>
            </w:r>
            <w:r w:rsidR="00FD3454">
              <w:rPr>
                <w:noProof/>
                <w:webHidden/>
              </w:rPr>
              <w:fldChar w:fldCharType="separate"/>
            </w:r>
            <w:r w:rsidR="00504727">
              <w:rPr>
                <w:noProof/>
                <w:webHidden/>
              </w:rPr>
              <w:t>7</w:t>
            </w:r>
            <w:r w:rsidR="00FD3454">
              <w:rPr>
                <w:noProof/>
                <w:webHidden/>
              </w:rPr>
              <w:fldChar w:fldCharType="end"/>
            </w:r>
          </w:hyperlink>
        </w:p>
        <w:p w14:paraId="087744C1" w14:textId="17B5291B" w:rsidR="00FD3454" w:rsidRDefault="00BB7779">
          <w:pPr>
            <w:pStyle w:val="Verzeichnis3"/>
            <w:tabs>
              <w:tab w:val="left" w:pos="880"/>
              <w:tab w:val="right" w:leader="dot" w:pos="9062"/>
            </w:tabs>
            <w:rPr>
              <w:rFonts w:asciiTheme="minorHAnsi" w:eastAsiaTheme="minorEastAsia" w:hAnsiTheme="minorHAnsi"/>
              <w:noProof/>
              <w:sz w:val="22"/>
              <w:lang w:eastAsia="de-CH"/>
            </w:rPr>
          </w:pPr>
          <w:hyperlink w:anchor="_Toc8376091" w:history="1">
            <w:r w:rsidR="00FD3454" w:rsidRPr="00D53EAC">
              <w:rPr>
                <w:rStyle w:val="Hyperlink"/>
                <w:noProof/>
                <w:lang w:eastAsia="de-CH"/>
              </w:rPr>
              <w:t>2.1</w:t>
            </w:r>
            <w:r w:rsidR="00FD3454">
              <w:rPr>
                <w:rFonts w:asciiTheme="minorHAnsi" w:eastAsiaTheme="minorEastAsia" w:hAnsiTheme="minorHAnsi"/>
                <w:noProof/>
                <w:sz w:val="22"/>
                <w:lang w:eastAsia="de-CH"/>
              </w:rPr>
              <w:tab/>
            </w:r>
            <w:r w:rsidR="00FD3454" w:rsidRPr="00D53EAC">
              <w:rPr>
                <w:rStyle w:val="Hyperlink"/>
                <w:noProof/>
                <w:lang w:eastAsia="de-CH"/>
              </w:rPr>
              <w:t>Ausgangslage</w:t>
            </w:r>
            <w:r w:rsidR="00FD3454">
              <w:rPr>
                <w:noProof/>
                <w:webHidden/>
              </w:rPr>
              <w:tab/>
            </w:r>
            <w:r w:rsidR="00FD3454">
              <w:rPr>
                <w:noProof/>
                <w:webHidden/>
              </w:rPr>
              <w:fldChar w:fldCharType="begin"/>
            </w:r>
            <w:r w:rsidR="00FD3454">
              <w:rPr>
                <w:noProof/>
                <w:webHidden/>
              </w:rPr>
              <w:instrText xml:space="preserve"> PAGEREF _Toc8376091 \h </w:instrText>
            </w:r>
            <w:r w:rsidR="00FD3454">
              <w:rPr>
                <w:noProof/>
                <w:webHidden/>
              </w:rPr>
            </w:r>
            <w:r w:rsidR="00FD3454">
              <w:rPr>
                <w:noProof/>
                <w:webHidden/>
              </w:rPr>
              <w:fldChar w:fldCharType="separate"/>
            </w:r>
            <w:r w:rsidR="00504727">
              <w:rPr>
                <w:noProof/>
                <w:webHidden/>
              </w:rPr>
              <w:t>7</w:t>
            </w:r>
            <w:r w:rsidR="00FD3454">
              <w:rPr>
                <w:noProof/>
                <w:webHidden/>
              </w:rPr>
              <w:fldChar w:fldCharType="end"/>
            </w:r>
          </w:hyperlink>
        </w:p>
        <w:p w14:paraId="62955F0D" w14:textId="5F59FE14" w:rsidR="00FD3454" w:rsidRDefault="00BB7779">
          <w:pPr>
            <w:pStyle w:val="Verzeichnis3"/>
            <w:tabs>
              <w:tab w:val="left" w:pos="880"/>
              <w:tab w:val="right" w:leader="dot" w:pos="9062"/>
            </w:tabs>
            <w:rPr>
              <w:rFonts w:asciiTheme="minorHAnsi" w:eastAsiaTheme="minorEastAsia" w:hAnsiTheme="minorHAnsi"/>
              <w:noProof/>
              <w:sz w:val="22"/>
              <w:lang w:eastAsia="de-CH"/>
            </w:rPr>
          </w:pPr>
          <w:hyperlink w:anchor="_Toc8376092" w:history="1">
            <w:r w:rsidR="00FD3454" w:rsidRPr="00D53EAC">
              <w:rPr>
                <w:rStyle w:val="Hyperlink"/>
                <w:noProof/>
                <w:lang w:eastAsia="de-CH"/>
              </w:rPr>
              <w:t>2.2</w:t>
            </w:r>
            <w:r w:rsidR="00FD3454">
              <w:rPr>
                <w:rFonts w:asciiTheme="minorHAnsi" w:eastAsiaTheme="minorEastAsia" w:hAnsiTheme="minorHAnsi"/>
                <w:noProof/>
                <w:sz w:val="22"/>
                <w:lang w:eastAsia="de-CH"/>
              </w:rPr>
              <w:tab/>
            </w:r>
            <w:r w:rsidR="00FD3454" w:rsidRPr="00D53EAC">
              <w:rPr>
                <w:rStyle w:val="Hyperlink"/>
                <w:noProof/>
                <w:lang w:eastAsia="de-CH"/>
              </w:rPr>
              <w:t>Detaillierte Aufgabenstellung</w:t>
            </w:r>
            <w:r w:rsidR="00FD3454">
              <w:rPr>
                <w:noProof/>
                <w:webHidden/>
              </w:rPr>
              <w:tab/>
            </w:r>
            <w:r w:rsidR="00FD3454">
              <w:rPr>
                <w:noProof/>
                <w:webHidden/>
              </w:rPr>
              <w:fldChar w:fldCharType="begin"/>
            </w:r>
            <w:r w:rsidR="00FD3454">
              <w:rPr>
                <w:noProof/>
                <w:webHidden/>
              </w:rPr>
              <w:instrText xml:space="preserve"> PAGEREF _Toc8376092 \h </w:instrText>
            </w:r>
            <w:r w:rsidR="00FD3454">
              <w:rPr>
                <w:noProof/>
                <w:webHidden/>
              </w:rPr>
            </w:r>
            <w:r w:rsidR="00FD3454">
              <w:rPr>
                <w:noProof/>
                <w:webHidden/>
              </w:rPr>
              <w:fldChar w:fldCharType="separate"/>
            </w:r>
            <w:r w:rsidR="00504727">
              <w:rPr>
                <w:noProof/>
                <w:webHidden/>
              </w:rPr>
              <w:t>7</w:t>
            </w:r>
            <w:r w:rsidR="00FD3454">
              <w:rPr>
                <w:noProof/>
                <w:webHidden/>
              </w:rPr>
              <w:fldChar w:fldCharType="end"/>
            </w:r>
          </w:hyperlink>
        </w:p>
        <w:p w14:paraId="176C65BE" w14:textId="1D535CA9" w:rsidR="00FD3454" w:rsidRDefault="00BB7779">
          <w:pPr>
            <w:pStyle w:val="Verzeichnis3"/>
            <w:tabs>
              <w:tab w:val="left" w:pos="880"/>
              <w:tab w:val="right" w:leader="dot" w:pos="9062"/>
            </w:tabs>
            <w:rPr>
              <w:rFonts w:asciiTheme="minorHAnsi" w:eastAsiaTheme="minorEastAsia" w:hAnsiTheme="minorHAnsi"/>
              <w:noProof/>
              <w:sz w:val="22"/>
              <w:lang w:eastAsia="de-CH"/>
            </w:rPr>
          </w:pPr>
          <w:hyperlink w:anchor="_Toc8376093" w:history="1">
            <w:r w:rsidR="00FD3454" w:rsidRPr="00D53EAC">
              <w:rPr>
                <w:rStyle w:val="Hyperlink"/>
                <w:noProof/>
                <w:lang w:eastAsia="de-CH"/>
              </w:rPr>
              <w:t>2.3</w:t>
            </w:r>
            <w:r w:rsidR="00FD3454">
              <w:rPr>
                <w:rFonts w:asciiTheme="minorHAnsi" w:eastAsiaTheme="minorEastAsia" w:hAnsiTheme="minorHAnsi"/>
                <w:noProof/>
                <w:sz w:val="22"/>
                <w:lang w:eastAsia="de-CH"/>
              </w:rPr>
              <w:tab/>
            </w:r>
            <w:r w:rsidR="00FD3454" w:rsidRPr="00D53EAC">
              <w:rPr>
                <w:rStyle w:val="Hyperlink"/>
                <w:noProof/>
                <w:lang w:eastAsia="de-CH"/>
              </w:rPr>
              <w:t>Tests</w:t>
            </w:r>
            <w:r w:rsidR="00FD3454">
              <w:rPr>
                <w:noProof/>
                <w:webHidden/>
              </w:rPr>
              <w:tab/>
            </w:r>
            <w:r w:rsidR="00FD3454">
              <w:rPr>
                <w:noProof/>
                <w:webHidden/>
              </w:rPr>
              <w:fldChar w:fldCharType="begin"/>
            </w:r>
            <w:r w:rsidR="00FD3454">
              <w:rPr>
                <w:noProof/>
                <w:webHidden/>
              </w:rPr>
              <w:instrText xml:space="preserve"> PAGEREF _Toc8376093 \h </w:instrText>
            </w:r>
            <w:r w:rsidR="00FD3454">
              <w:rPr>
                <w:noProof/>
                <w:webHidden/>
              </w:rPr>
            </w:r>
            <w:r w:rsidR="00FD3454">
              <w:rPr>
                <w:noProof/>
                <w:webHidden/>
              </w:rPr>
              <w:fldChar w:fldCharType="separate"/>
            </w:r>
            <w:r w:rsidR="00504727">
              <w:rPr>
                <w:noProof/>
                <w:webHidden/>
              </w:rPr>
              <w:t>9</w:t>
            </w:r>
            <w:r w:rsidR="00FD3454">
              <w:rPr>
                <w:noProof/>
                <w:webHidden/>
              </w:rPr>
              <w:fldChar w:fldCharType="end"/>
            </w:r>
          </w:hyperlink>
        </w:p>
        <w:p w14:paraId="3487F2B4" w14:textId="5397B74B" w:rsidR="00FD3454" w:rsidRDefault="00BB7779">
          <w:pPr>
            <w:pStyle w:val="Verzeichnis3"/>
            <w:tabs>
              <w:tab w:val="left" w:pos="880"/>
              <w:tab w:val="right" w:leader="dot" w:pos="9062"/>
            </w:tabs>
            <w:rPr>
              <w:rFonts w:asciiTheme="minorHAnsi" w:eastAsiaTheme="minorEastAsia" w:hAnsiTheme="minorHAnsi"/>
              <w:noProof/>
              <w:sz w:val="22"/>
              <w:lang w:eastAsia="de-CH"/>
            </w:rPr>
          </w:pPr>
          <w:hyperlink w:anchor="_Toc8376094" w:history="1">
            <w:r w:rsidR="00FD3454" w:rsidRPr="00D53EAC">
              <w:rPr>
                <w:rStyle w:val="Hyperlink"/>
                <w:noProof/>
                <w:lang w:eastAsia="de-CH"/>
              </w:rPr>
              <w:t>2.4</w:t>
            </w:r>
            <w:r w:rsidR="00FD3454">
              <w:rPr>
                <w:rFonts w:asciiTheme="minorHAnsi" w:eastAsiaTheme="minorEastAsia" w:hAnsiTheme="minorHAnsi"/>
                <w:noProof/>
                <w:sz w:val="22"/>
                <w:lang w:eastAsia="de-CH"/>
              </w:rPr>
              <w:tab/>
            </w:r>
            <w:r w:rsidR="00FD3454" w:rsidRPr="00D53EAC">
              <w:rPr>
                <w:rStyle w:val="Hyperlink"/>
                <w:noProof/>
                <w:lang w:eastAsia="de-CH"/>
              </w:rPr>
              <w:t>Mittel und Methoden</w:t>
            </w:r>
            <w:r w:rsidR="00FD3454">
              <w:rPr>
                <w:noProof/>
                <w:webHidden/>
              </w:rPr>
              <w:tab/>
            </w:r>
            <w:r w:rsidR="00FD3454">
              <w:rPr>
                <w:noProof/>
                <w:webHidden/>
              </w:rPr>
              <w:fldChar w:fldCharType="begin"/>
            </w:r>
            <w:r w:rsidR="00FD3454">
              <w:rPr>
                <w:noProof/>
                <w:webHidden/>
              </w:rPr>
              <w:instrText xml:space="preserve"> PAGEREF _Toc8376094 \h </w:instrText>
            </w:r>
            <w:r w:rsidR="00FD3454">
              <w:rPr>
                <w:noProof/>
                <w:webHidden/>
              </w:rPr>
            </w:r>
            <w:r w:rsidR="00FD3454">
              <w:rPr>
                <w:noProof/>
                <w:webHidden/>
              </w:rPr>
              <w:fldChar w:fldCharType="separate"/>
            </w:r>
            <w:r w:rsidR="00504727">
              <w:rPr>
                <w:noProof/>
                <w:webHidden/>
              </w:rPr>
              <w:t>10</w:t>
            </w:r>
            <w:r w:rsidR="00FD3454">
              <w:rPr>
                <w:noProof/>
                <w:webHidden/>
              </w:rPr>
              <w:fldChar w:fldCharType="end"/>
            </w:r>
          </w:hyperlink>
        </w:p>
        <w:p w14:paraId="5E76C492" w14:textId="34A1FA16" w:rsidR="00FD3454" w:rsidRDefault="00BB7779">
          <w:pPr>
            <w:pStyle w:val="Verzeichnis3"/>
            <w:tabs>
              <w:tab w:val="left" w:pos="880"/>
              <w:tab w:val="right" w:leader="dot" w:pos="9062"/>
            </w:tabs>
            <w:rPr>
              <w:rFonts w:asciiTheme="minorHAnsi" w:eastAsiaTheme="minorEastAsia" w:hAnsiTheme="minorHAnsi"/>
              <w:noProof/>
              <w:sz w:val="22"/>
              <w:lang w:eastAsia="de-CH"/>
            </w:rPr>
          </w:pPr>
          <w:hyperlink w:anchor="_Toc8376095" w:history="1">
            <w:r w:rsidR="00FD3454" w:rsidRPr="00D53EAC">
              <w:rPr>
                <w:rStyle w:val="Hyperlink"/>
                <w:noProof/>
                <w:lang w:eastAsia="de-CH"/>
              </w:rPr>
              <w:t>2.5</w:t>
            </w:r>
            <w:r w:rsidR="00FD3454">
              <w:rPr>
                <w:rFonts w:asciiTheme="minorHAnsi" w:eastAsiaTheme="minorEastAsia" w:hAnsiTheme="minorHAnsi"/>
                <w:noProof/>
                <w:sz w:val="22"/>
                <w:lang w:eastAsia="de-CH"/>
              </w:rPr>
              <w:tab/>
            </w:r>
            <w:r w:rsidR="00FD3454" w:rsidRPr="00D53EAC">
              <w:rPr>
                <w:rStyle w:val="Hyperlink"/>
                <w:noProof/>
                <w:lang w:eastAsia="de-CH"/>
              </w:rPr>
              <w:t>Vorkenntnisse</w:t>
            </w:r>
            <w:r w:rsidR="00FD3454">
              <w:rPr>
                <w:noProof/>
                <w:webHidden/>
              </w:rPr>
              <w:tab/>
            </w:r>
            <w:r w:rsidR="00FD3454">
              <w:rPr>
                <w:noProof/>
                <w:webHidden/>
              </w:rPr>
              <w:fldChar w:fldCharType="begin"/>
            </w:r>
            <w:r w:rsidR="00FD3454">
              <w:rPr>
                <w:noProof/>
                <w:webHidden/>
              </w:rPr>
              <w:instrText xml:space="preserve"> PAGEREF _Toc8376095 \h </w:instrText>
            </w:r>
            <w:r w:rsidR="00FD3454">
              <w:rPr>
                <w:noProof/>
                <w:webHidden/>
              </w:rPr>
            </w:r>
            <w:r w:rsidR="00FD3454">
              <w:rPr>
                <w:noProof/>
                <w:webHidden/>
              </w:rPr>
              <w:fldChar w:fldCharType="separate"/>
            </w:r>
            <w:r w:rsidR="00504727">
              <w:rPr>
                <w:noProof/>
                <w:webHidden/>
              </w:rPr>
              <w:t>10</w:t>
            </w:r>
            <w:r w:rsidR="00FD3454">
              <w:rPr>
                <w:noProof/>
                <w:webHidden/>
              </w:rPr>
              <w:fldChar w:fldCharType="end"/>
            </w:r>
          </w:hyperlink>
        </w:p>
        <w:p w14:paraId="0D60056F" w14:textId="429E0B31" w:rsidR="00FD3454" w:rsidRDefault="00BB7779">
          <w:pPr>
            <w:pStyle w:val="Verzeichnis3"/>
            <w:tabs>
              <w:tab w:val="left" w:pos="880"/>
              <w:tab w:val="right" w:leader="dot" w:pos="9062"/>
            </w:tabs>
            <w:rPr>
              <w:rFonts w:asciiTheme="minorHAnsi" w:eastAsiaTheme="minorEastAsia" w:hAnsiTheme="minorHAnsi"/>
              <w:noProof/>
              <w:sz w:val="22"/>
              <w:lang w:eastAsia="de-CH"/>
            </w:rPr>
          </w:pPr>
          <w:hyperlink w:anchor="_Toc8376096" w:history="1">
            <w:r w:rsidR="00FD3454" w:rsidRPr="00D53EAC">
              <w:rPr>
                <w:rStyle w:val="Hyperlink"/>
                <w:noProof/>
                <w:lang w:eastAsia="de-CH"/>
              </w:rPr>
              <w:t>2.6</w:t>
            </w:r>
            <w:r w:rsidR="00FD3454">
              <w:rPr>
                <w:rFonts w:asciiTheme="minorHAnsi" w:eastAsiaTheme="minorEastAsia" w:hAnsiTheme="minorHAnsi"/>
                <w:noProof/>
                <w:sz w:val="22"/>
                <w:lang w:eastAsia="de-CH"/>
              </w:rPr>
              <w:tab/>
            </w:r>
            <w:r w:rsidR="00FD3454" w:rsidRPr="00D53EAC">
              <w:rPr>
                <w:rStyle w:val="Hyperlink"/>
                <w:noProof/>
                <w:lang w:eastAsia="de-CH"/>
              </w:rPr>
              <w:t>Vorarbeiten</w:t>
            </w:r>
            <w:r w:rsidR="00FD3454">
              <w:rPr>
                <w:noProof/>
                <w:webHidden/>
              </w:rPr>
              <w:tab/>
            </w:r>
            <w:r w:rsidR="00FD3454">
              <w:rPr>
                <w:noProof/>
                <w:webHidden/>
              </w:rPr>
              <w:fldChar w:fldCharType="begin"/>
            </w:r>
            <w:r w:rsidR="00FD3454">
              <w:rPr>
                <w:noProof/>
                <w:webHidden/>
              </w:rPr>
              <w:instrText xml:space="preserve"> PAGEREF _Toc8376096 \h </w:instrText>
            </w:r>
            <w:r w:rsidR="00FD3454">
              <w:rPr>
                <w:noProof/>
                <w:webHidden/>
              </w:rPr>
            </w:r>
            <w:r w:rsidR="00FD3454">
              <w:rPr>
                <w:noProof/>
                <w:webHidden/>
              </w:rPr>
              <w:fldChar w:fldCharType="separate"/>
            </w:r>
            <w:r w:rsidR="00504727">
              <w:rPr>
                <w:noProof/>
                <w:webHidden/>
              </w:rPr>
              <w:t>10</w:t>
            </w:r>
            <w:r w:rsidR="00FD3454">
              <w:rPr>
                <w:noProof/>
                <w:webHidden/>
              </w:rPr>
              <w:fldChar w:fldCharType="end"/>
            </w:r>
          </w:hyperlink>
        </w:p>
        <w:p w14:paraId="37BD387C" w14:textId="21501CC1" w:rsidR="00FD3454" w:rsidRDefault="00BB7779">
          <w:pPr>
            <w:pStyle w:val="Verzeichnis3"/>
            <w:tabs>
              <w:tab w:val="left" w:pos="880"/>
              <w:tab w:val="right" w:leader="dot" w:pos="9062"/>
            </w:tabs>
            <w:rPr>
              <w:rFonts w:asciiTheme="minorHAnsi" w:eastAsiaTheme="minorEastAsia" w:hAnsiTheme="minorHAnsi"/>
              <w:noProof/>
              <w:sz w:val="22"/>
              <w:lang w:eastAsia="de-CH"/>
            </w:rPr>
          </w:pPr>
          <w:hyperlink w:anchor="_Toc8376097" w:history="1">
            <w:r w:rsidR="00FD3454" w:rsidRPr="00D53EAC">
              <w:rPr>
                <w:rStyle w:val="Hyperlink"/>
                <w:noProof/>
                <w:lang w:eastAsia="de-CH"/>
              </w:rPr>
              <w:t>2.7</w:t>
            </w:r>
            <w:r w:rsidR="00FD3454">
              <w:rPr>
                <w:rFonts w:asciiTheme="minorHAnsi" w:eastAsiaTheme="minorEastAsia" w:hAnsiTheme="minorHAnsi"/>
                <w:noProof/>
                <w:sz w:val="22"/>
                <w:lang w:eastAsia="de-CH"/>
              </w:rPr>
              <w:tab/>
            </w:r>
            <w:r w:rsidR="00FD3454" w:rsidRPr="00D53EAC">
              <w:rPr>
                <w:rStyle w:val="Hyperlink"/>
                <w:noProof/>
                <w:lang w:eastAsia="de-CH"/>
              </w:rPr>
              <w:t>Neue Lerninhalte</w:t>
            </w:r>
            <w:r w:rsidR="00FD3454">
              <w:rPr>
                <w:noProof/>
                <w:webHidden/>
              </w:rPr>
              <w:tab/>
            </w:r>
            <w:r w:rsidR="00FD3454">
              <w:rPr>
                <w:noProof/>
                <w:webHidden/>
              </w:rPr>
              <w:fldChar w:fldCharType="begin"/>
            </w:r>
            <w:r w:rsidR="00FD3454">
              <w:rPr>
                <w:noProof/>
                <w:webHidden/>
              </w:rPr>
              <w:instrText xml:space="preserve"> PAGEREF _Toc8376097 \h </w:instrText>
            </w:r>
            <w:r w:rsidR="00FD3454">
              <w:rPr>
                <w:noProof/>
                <w:webHidden/>
              </w:rPr>
            </w:r>
            <w:r w:rsidR="00FD3454">
              <w:rPr>
                <w:noProof/>
                <w:webHidden/>
              </w:rPr>
              <w:fldChar w:fldCharType="separate"/>
            </w:r>
            <w:r w:rsidR="00504727">
              <w:rPr>
                <w:noProof/>
                <w:webHidden/>
              </w:rPr>
              <w:t>11</w:t>
            </w:r>
            <w:r w:rsidR="00FD3454">
              <w:rPr>
                <w:noProof/>
                <w:webHidden/>
              </w:rPr>
              <w:fldChar w:fldCharType="end"/>
            </w:r>
          </w:hyperlink>
        </w:p>
        <w:p w14:paraId="712CB99F" w14:textId="58B0230B" w:rsidR="00FD3454" w:rsidRDefault="00BB7779">
          <w:pPr>
            <w:pStyle w:val="Verzeichnis3"/>
            <w:tabs>
              <w:tab w:val="left" w:pos="880"/>
              <w:tab w:val="right" w:leader="dot" w:pos="9062"/>
            </w:tabs>
            <w:rPr>
              <w:rFonts w:asciiTheme="minorHAnsi" w:eastAsiaTheme="minorEastAsia" w:hAnsiTheme="minorHAnsi"/>
              <w:noProof/>
              <w:sz w:val="22"/>
              <w:lang w:eastAsia="de-CH"/>
            </w:rPr>
          </w:pPr>
          <w:hyperlink w:anchor="_Toc8376098" w:history="1">
            <w:r w:rsidR="00FD3454" w:rsidRPr="00D53EAC">
              <w:rPr>
                <w:rStyle w:val="Hyperlink"/>
                <w:noProof/>
                <w:lang w:eastAsia="de-CH"/>
              </w:rPr>
              <w:t>2.8</w:t>
            </w:r>
            <w:r w:rsidR="00FD3454">
              <w:rPr>
                <w:rFonts w:asciiTheme="minorHAnsi" w:eastAsiaTheme="minorEastAsia" w:hAnsiTheme="minorHAnsi"/>
                <w:noProof/>
                <w:sz w:val="22"/>
                <w:lang w:eastAsia="de-CH"/>
              </w:rPr>
              <w:tab/>
            </w:r>
            <w:r w:rsidR="00FD3454" w:rsidRPr="00D53EAC">
              <w:rPr>
                <w:rStyle w:val="Hyperlink"/>
                <w:noProof/>
                <w:lang w:eastAsia="de-CH"/>
              </w:rPr>
              <w:t>Arbeiten in den letzten 6 Monaten</w:t>
            </w:r>
            <w:r w:rsidR="00FD3454">
              <w:rPr>
                <w:noProof/>
                <w:webHidden/>
              </w:rPr>
              <w:tab/>
            </w:r>
            <w:r w:rsidR="00FD3454">
              <w:rPr>
                <w:noProof/>
                <w:webHidden/>
              </w:rPr>
              <w:fldChar w:fldCharType="begin"/>
            </w:r>
            <w:r w:rsidR="00FD3454">
              <w:rPr>
                <w:noProof/>
                <w:webHidden/>
              </w:rPr>
              <w:instrText xml:space="preserve"> PAGEREF _Toc8376098 \h </w:instrText>
            </w:r>
            <w:r w:rsidR="00FD3454">
              <w:rPr>
                <w:noProof/>
                <w:webHidden/>
              </w:rPr>
            </w:r>
            <w:r w:rsidR="00FD3454">
              <w:rPr>
                <w:noProof/>
                <w:webHidden/>
              </w:rPr>
              <w:fldChar w:fldCharType="separate"/>
            </w:r>
            <w:r w:rsidR="00504727">
              <w:rPr>
                <w:noProof/>
                <w:webHidden/>
              </w:rPr>
              <w:t>11</w:t>
            </w:r>
            <w:r w:rsidR="00FD3454">
              <w:rPr>
                <w:noProof/>
                <w:webHidden/>
              </w:rPr>
              <w:fldChar w:fldCharType="end"/>
            </w:r>
          </w:hyperlink>
        </w:p>
        <w:p w14:paraId="5BD9FB07" w14:textId="5F2E4442" w:rsidR="00FD3454" w:rsidRDefault="00BB7779">
          <w:pPr>
            <w:pStyle w:val="Verzeichnis2"/>
            <w:tabs>
              <w:tab w:val="left" w:pos="567"/>
              <w:tab w:val="right" w:leader="dot" w:pos="9062"/>
            </w:tabs>
            <w:rPr>
              <w:rFonts w:asciiTheme="minorHAnsi" w:eastAsiaTheme="minorEastAsia" w:hAnsiTheme="minorHAnsi"/>
              <w:noProof/>
              <w:lang w:eastAsia="de-CH"/>
            </w:rPr>
          </w:pPr>
          <w:hyperlink w:anchor="_Toc8376099" w:history="1">
            <w:r w:rsidR="00FD3454" w:rsidRPr="00D53EAC">
              <w:rPr>
                <w:rStyle w:val="Hyperlink"/>
                <w:noProof/>
                <w:lang w:eastAsia="de-CH"/>
              </w:rPr>
              <w:t>3</w:t>
            </w:r>
            <w:r w:rsidR="00FD3454">
              <w:rPr>
                <w:rFonts w:asciiTheme="minorHAnsi" w:eastAsiaTheme="minorEastAsia" w:hAnsiTheme="minorHAnsi"/>
                <w:noProof/>
                <w:lang w:eastAsia="de-CH"/>
              </w:rPr>
              <w:tab/>
            </w:r>
            <w:r w:rsidR="00FD3454" w:rsidRPr="00D53EAC">
              <w:rPr>
                <w:rStyle w:val="Hyperlink"/>
                <w:noProof/>
                <w:lang w:eastAsia="de-CH"/>
              </w:rPr>
              <w:t>Analyse der Aufgabenstellung</w:t>
            </w:r>
            <w:r w:rsidR="00FD3454">
              <w:rPr>
                <w:noProof/>
                <w:webHidden/>
              </w:rPr>
              <w:tab/>
            </w:r>
            <w:r w:rsidR="00FD3454">
              <w:rPr>
                <w:noProof/>
                <w:webHidden/>
              </w:rPr>
              <w:fldChar w:fldCharType="begin"/>
            </w:r>
            <w:r w:rsidR="00FD3454">
              <w:rPr>
                <w:noProof/>
                <w:webHidden/>
              </w:rPr>
              <w:instrText xml:space="preserve"> PAGEREF _Toc8376099 \h </w:instrText>
            </w:r>
            <w:r w:rsidR="00FD3454">
              <w:rPr>
                <w:noProof/>
                <w:webHidden/>
              </w:rPr>
            </w:r>
            <w:r w:rsidR="00FD3454">
              <w:rPr>
                <w:noProof/>
                <w:webHidden/>
              </w:rPr>
              <w:fldChar w:fldCharType="separate"/>
            </w:r>
            <w:r w:rsidR="00504727">
              <w:rPr>
                <w:noProof/>
                <w:webHidden/>
              </w:rPr>
              <w:t>12</w:t>
            </w:r>
            <w:r w:rsidR="00FD3454">
              <w:rPr>
                <w:noProof/>
                <w:webHidden/>
              </w:rPr>
              <w:fldChar w:fldCharType="end"/>
            </w:r>
          </w:hyperlink>
        </w:p>
        <w:p w14:paraId="54801588" w14:textId="74099951" w:rsidR="00FD3454" w:rsidRDefault="00BB7779">
          <w:pPr>
            <w:pStyle w:val="Verzeichnis3"/>
            <w:tabs>
              <w:tab w:val="left" w:pos="880"/>
              <w:tab w:val="right" w:leader="dot" w:pos="9062"/>
            </w:tabs>
            <w:rPr>
              <w:rFonts w:asciiTheme="minorHAnsi" w:eastAsiaTheme="minorEastAsia" w:hAnsiTheme="minorHAnsi"/>
              <w:noProof/>
              <w:sz w:val="22"/>
              <w:lang w:eastAsia="de-CH"/>
            </w:rPr>
          </w:pPr>
          <w:hyperlink w:anchor="_Toc8376100" w:history="1">
            <w:r w:rsidR="00FD3454" w:rsidRPr="00D53EAC">
              <w:rPr>
                <w:rStyle w:val="Hyperlink"/>
                <w:noProof/>
                <w:lang w:eastAsia="de-CH"/>
              </w:rPr>
              <w:t>3.1</w:t>
            </w:r>
            <w:r w:rsidR="00FD3454">
              <w:rPr>
                <w:rFonts w:asciiTheme="minorHAnsi" w:eastAsiaTheme="minorEastAsia" w:hAnsiTheme="minorHAnsi"/>
                <w:noProof/>
                <w:sz w:val="22"/>
                <w:lang w:eastAsia="de-CH"/>
              </w:rPr>
              <w:tab/>
            </w:r>
            <w:r w:rsidR="00FD3454" w:rsidRPr="00D53EAC">
              <w:rPr>
                <w:rStyle w:val="Hyperlink"/>
                <w:noProof/>
                <w:lang w:eastAsia="de-CH"/>
              </w:rPr>
              <w:t>Kurzfassung Ist/Soll</w:t>
            </w:r>
            <w:r w:rsidR="00FD3454">
              <w:rPr>
                <w:noProof/>
                <w:webHidden/>
              </w:rPr>
              <w:tab/>
            </w:r>
            <w:r w:rsidR="00FD3454">
              <w:rPr>
                <w:noProof/>
                <w:webHidden/>
              </w:rPr>
              <w:fldChar w:fldCharType="begin"/>
            </w:r>
            <w:r w:rsidR="00FD3454">
              <w:rPr>
                <w:noProof/>
                <w:webHidden/>
              </w:rPr>
              <w:instrText xml:space="preserve"> PAGEREF _Toc8376100 \h </w:instrText>
            </w:r>
            <w:r w:rsidR="00FD3454">
              <w:rPr>
                <w:noProof/>
                <w:webHidden/>
              </w:rPr>
            </w:r>
            <w:r w:rsidR="00FD3454">
              <w:rPr>
                <w:noProof/>
                <w:webHidden/>
              </w:rPr>
              <w:fldChar w:fldCharType="separate"/>
            </w:r>
            <w:r w:rsidR="00504727">
              <w:rPr>
                <w:noProof/>
                <w:webHidden/>
              </w:rPr>
              <w:t>12</w:t>
            </w:r>
            <w:r w:rsidR="00FD3454">
              <w:rPr>
                <w:noProof/>
                <w:webHidden/>
              </w:rPr>
              <w:fldChar w:fldCharType="end"/>
            </w:r>
          </w:hyperlink>
        </w:p>
        <w:p w14:paraId="50C6E204" w14:textId="04F72142" w:rsidR="00FD3454" w:rsidRDefault="00BB7779">
          <w:pPr>
            <w:pStyle w:val="Verzeichnis3"/>
            <w:tabs>
              <w:tab w:val="left" w:pos="880"/>
              <w:tab w:val="right" w:leader="dot" w:pos="9062"/>
            </w:tabs>
            <w:rPr>
              <w:rFonts w:asciiTheme="minorHAnsi" w:eastAsiaTheme="minorEastAsia" w:hAnsiTheme="minorHAnsi"/>
              <w:noProof/>
              <w:sz w:val="22"/>
              <w:lang w:eastAsia="de-CH"/>
            </w:rPr>
          </w:pPr>
          <w:hyperlink w:anchor="_Toc8376101" w:history="1">
            <w:r w:rsidR="00FD3454" w:rsidRPr="00D53EAC">
              <w:rPr>
                <w:rStyle w:val="Hyperlink"/>
                <w:noProof/>
                <w:lang w:eastAsia="de-CH"/>
              </w:rPr>
              <w:t>3.2</w:t>
            </w:r>
            <w:r w:rsidR="00FD3454">
              <w:rPr>
                <w:rFonts w:asciiTheme="minorHAnsi" w:eastAsiaTheme="minorEastAsia" w:hAnsiTheme="minorHAnsi"/>
                <w:noProof/>
                <w:sz w:val="22"/>
                <w:lang w:eastAsia="de-CH"/>
              </w:rPr>
              <w:tab/>
            </w:r>
            <w:r w:rsidR="00FD3454" w:rsidRPr="00D53EAC">
              <w:rPr>
                <w:rStyle w:val="Hyperlink"/>
                <w:noProof/>
                <w:lang w:eastAsia="de-CH"/>
              </w:rPr>
              <w:t>Messbare Ziele</w:t>
            </w:r>
            <w:r w:rsidR="00FD3454">
              <w:rPr>
                <w:noProof/>
                <w:webHidden/>
              </w:rPr>
              <w:tab/>
            </w:r>
            <w:r w:rsidR="00FD3454">
              <w:rPr>
                <w:noProof/>
                <w:webHidden/>
              </w:rPr>
              <w:fldChar w:fldCharType="begin"/>
            </w:r>
            <w:r w:rsidR="00FD3454">
              <w:rPr>
                <w:noProof/>
                <w:webHidden/>
              </w:rPr>
              <w:instrText xml:space="preserve"> PAGEREF _Toc8376101 \h </w:instrText>
            </w:r>
            <w:r w:rsidR="00FD3454">
              <w:rPr>
                <w:noProof/>
                <w:webHidden/>
              </w:rPr>
            </w:r>
            <w:r w:rsidR="00FD3454">
              <w:rPr>
                <w:noProof/>
                <w:webHidden/>
              </w:rPr>
              <w:fldChar w:fldCharType="separate"/>
            </w:r>
            <w:r w:rsidR="00504727">
              <w:rPr>
                <w:noProof/>
                <w:webHidden/>
              </w:rPr>
              <w:t>12</w:t>
            </w:r>
            <w:r w:rsidR="00FD3454">
              <w:rPr>
                <w:noProof/>
                <w:webHidden/>
              </w:rPr>
              <w:fldChar w:fldCharType="end"/>
            </w:r>
          </w:hyperlink>
        </w:p>
        <w:p w14:paraId="78D98499" w14:textId="46CF448B" w:rsidR="00FD3454" w:rsidRDefault="00BB7779">
          <w:pPr>
            <w:pStyle w:val="Verzeichnis3"/>
            <w:tabs>
              <w:tab w:val="left" w:pos="880"/>
              <w:tab w:val="right" w:leader="dot" w:pos="9062"/>
            </w:tabs>
            <w:rPr>
              <w:rFonts w:asciiTheme="minorHAnsi" w:eastAsiaTheme="minorEastAsia" w:hAnsiTheme="minorHAnsi"/>
              <w:noProof/>
              <w:sz w:val="22"/>
              <w:lang w:eastAsia="de-CH"/>
            </w:rPr>
          </w:pPr>
          <w:hyperlink w:anchor="_Toc8376102" w:history="1">
            <w:r w:rsidR="00FD3454" w:rsidRPr="00D53EAC">
              <w:rPr>
                <w:rStyle w:val="Hyperlink"/>
                <w:noProof/>
                <w:lang w:eastAsia="de-CH"/>
              </w:rPr>
              <w:t>3.3</w:t>
            </w:r>
            <w:r w:rsidR="00FD3454">
              <w:rPr>
                <w:rFonts w:asciiTheme="minorHAnsi" w:eastAsiaTheme="minorEastAsia" w:hAnsiTheme="minorHAnsi"/>
                <w:noProof/>
                <w:sz w:val="22"/>
                <w:lang w:eastAsia="de-CH"/>
              </w:rPr>
              <w:tab/>
            </w:r>
            <w:r w:rsidR="00FD3454" w:rsidRPr="00D53EAC">
              <w:rPr>
                <w:rStyle w:val="Hyperlink"/>
                <w:noProof/>
                <w:lang w:eastAsia="de-CH"/>
              </w:rPr>
              <w:t>Dokumentation</w:t>
            </w:r>
            <w:r w:rsidR="00FD3454">
              <w:rPr>
                <w:noProof/>
                <w:webHidden/>
              </w:rPr>
              <w:tab/>
            </w:r>
            <w:r w:rsidR="00FD3454">
              <w:rPr>
                <w:noProof/>
                <w:webHidden/>
              </w:rPr>
              <w:fldChar w:fldCharType="begin"/>
            </w:r>
            <w:r w:rsidR="00FD3454">
              <w:rPr>
                <w:noProof/>
                <w:webHidden/>
              </w:rPr>
              <w:instrText xml:space="preserve"> PAGEREF _Toc8376102 \h </w:instrText>
            </w:r>
            <w:r w:rsidR="00FD3454">
              <w:rPr>
                <w:noProof/>
                <w:webHidden/>
              </w:rPr>
            </w:r>
            <w:r w:rsidR="00FD3454">
              <w:rPr>
                <w:noProof/>
                <w:webHidden/>
              </w:rPr>
              <w:fldChar w:fldCharType="separate"/>
            </w:r>
            <w:r w:rsidR="00504727">
              <w:rPr>
                <w:noProof/>
                <w:webHidden/>
              </w:rPr>
              <w:t>12</w:t>
            </w:r>
            <w:r w:rsidR="00FD3454">
              <w:rPr>
                <w:noProof/>
                <w:webHidden/>
              </w:rPr>
              <w:fldChar w:fldCharType="end"/>
            </w:r>
          </w:hyperlink>
        </w:p>
        <w:p w14:paraId="4BC0D6EB" w14:textId="50007014" w:rsidR="00FD3454" w:rsidRDefault="00BB7779">
          <w:pPr>
            <w:pStyle w:val="Verzeichnis2"/>
            <w:tabs>
              <w:tab w:val="left" w:pos="567"/>
              <w:tab w:val="right" w:leader="dot" w:pos="9062"/>
            </w:tabs>
            <w:rPr>
              <w:rFonts w:asciiTheme="minorHAnsi" w:eastAsiaTheme="minorEastAsia" w:hAnsiTheme="minorHAnsi"/>
              <w:noProof/>
              <w:lang w:eastAsia="de-CH"/>
            </w:rPr>
          </w:pPr>
          <w:hyperlink w:anchor="_Toc8376103" w:history="1">
            <w:r w:rsidR="00FD3454" w:rsidRPr="00D53EAC">
              <w:rPr>
                <w:rStyle w:val="Hyperlink"/>
                <w:noProof/>
                <w:lang w:eastAsia="de-CH"/>
              </w:rPr>
              <w:t>4</w:t>
            </w:r>
            <w:r w:rsidR="00FD3454">
              <w:rPr>
                <w:rFonts w:asciiTheme="minorHAnsi" w:eastAsiaTheme="minorEastAsia" w:hAnsiTheme="minorHAnsi"/>
                <w:noProof/>
                <w:lang w:eastAsia="de-CH"/>
              </w:rPr>
              <w:tab/>
            </w:r>
            <w:r w:rsidR="00FD3454" w:rsidRPr="00D53EAC">
              <w:rPr>
                <w:rStyle w:val="Hyperlink"/>
                <w:noProof/>
                <w:lang w:eastAsia="de-CH"/>
              </w:rPr>
              <w:t>Projektmanagement und Planung</w:t>
            </w:r>
            <w:r w:rsidR="00FD3454">
              <w:rPr>
                <w:noProof/>
                <w:webHidden/>
              </w:rPr>
              <w:tab/>
            </w:r>
            <w:r w:rsidR="00FD3454">
              <w:rPr>
                <w:noProof/>
                <w:webHidden/>
              </w:rPr>
              <w:fldChar w:fldCharType="begin"/>
            </w:r>
            <w:r w:rsidR="00FD3454">
              <w:rPr>
                <w:noProof/>
                <w:webHidden/>
              </w:rPr>
              <w:instrText xml:space="preserve"> PAGEREF _Toc8376103 \h </w:instrText>
            </w:r>
            <w:r w:rsidR="00FD3454">
              <w:rPr>
                <w:noProof/>
                <w:webHidden/>
              </w:rPr>
            </w:r>
            <w:r w:rsidR="00FD3454">
              <w:rPr>
                <w:noProof/>
                <w:webHidden/>
              </w:rPr>
              <w:fldChar w:fldCharType="separate"/>
            </w:r>
            <w:r w:rsidR="00504727">
              <w:rPr>
                <w:noProof/>
                <w:webHidden/>
              </w:rPr>
              <w:t>13</w:t>
            </w:r>
            <w:r w:rsidR="00FD3454">
              <w:rPr>
                <w:noProof/>
                <w:webHidden/>
              </w:rPr>
              <w:fldChar w:fldCharType="end"/>
            </w:r>
          </w:hyperlink>
        </w:p>
        <w:p w14:paraId="4001E098" w14:textId="7CCE8574" w:rsidR="00FD3454" w:rsidRDefault="00BB7779">
          <w:pPr>
            <w:pStyle w:val="Verzeichnis3"/>
            <w:tabs>
              <w:tab w:val="left" w:pos="880"/>
              <w:tab w:val="right" w:leader="dot" w:pos="9062"/>
            </w:tabs>
            <w:rPr>
              <w:rFonts w:asciiTheme="minorHAnsi" w:eastAsiaTheme="minorEastAsia" w:hAnsiTheme="minorHAnsi"/>
              <w:noProof/>
              <w:sz w:val="22"/>
              <w:lang w:eastAsia="de-CH"/>
            </w:rPr>
          </w:pPr>
          <w:hyperlink w:anchor="_Toc8376104" w:history="1">
            <w:r w:rsidR="00FD3454" w:rsidRPr="00D53EAC">
              <w:rPr>
                <w:rStyle w:val="Hyperlink"/>
                <w:noProof/>
                <w:lang w:eastAsia="de-CH"/>
              </w:rPr>
              <w:t>4.1</w:t>
            </w:r>
            <w:r w:rsidR="00FD3454">
              <w:rPr>
                <w:rFonts w:asciiTheme="minorHAnsi" w:eastAsiaTheme="minorEastAsia" w:hAnsiTheme="minorHAnsi"/>
                <w:noProof/>
                <w:sz w:val="22"/>
                <w:lang w:eastAsia="de-CH"/>
              </w:rPr>
              <w:tab/>
            </w:r>
            <w:r w:rsidR="00FD3454" w:rsidRPr="00D53EAC">
              <w:rPr>
                <w:rStyle w:val="Hyperlink"/>
                <w:noProof/>
                <w:lang w:eastAsia="de-CH"/>
              </w:rPr>
              <w:t>Organisation</w:t>
            </w:r>
            <w:r w:rsidR="00FD3454">
              <w:rPr>
                <w:noProof/>
                <w:webHidden/>
              </w:rPr>
              <w:tab/>
            </w:r>
            <w:r w:rsidR="00FD3454">
              <w:rPr>
                <w:noProof/>
                <w:webHidden/>
              </w:rPr>
              <w:fldChar w:fldCharType="begin"/>
            </w:r>
            <w:r w:rsidR="00FD3454">
              <w:rPr>
                <w:noProof/>
                <w:webHidden/>
              </w:rPr>
              <w:instrText xml:space="preserve"> PAGEREF _Toc8376104 \h </w:instrText>
            </w:r>
            <w:r w:rsidR="00FD3454">
              <w:rPr>
                <w:noProof/>
                <w:webHidden/>
              </w:rPr>
            </w:r>
            <w:r w:rsidR="00FD3454">
              <w:rPr>
                <w:noProof/>
                <w:webHidden/>
              </w:rPr>
              <w:fldChar w:fldCharType="separate"/>
            </w:r>
            <w:r w:rsidR="00504727">
              <w:rPr>
                <w:noProof/>
                <w:webHidden/>
              </w:rPr>
              <w:t>13</w:t>
            </w:r>
            <w:r w:rsidR="00FD3454">
              <w:rPr>
                <w:noProof/>
                <w:webHidden/>
              </w:rPr>
              <w:fldChar w:fldCharType="end"/>
            </w:r>
          </w:hyperlink>
        </w:p>
        <w:p w14:paraId="2311FE4A" w14:textId="25EACC9E" w:rsidR="00FD3454" w:rsidRDefault="00BB7779">
          <w:pPr>
            <w:pStyle w:val="Verzeichnis4"/>
            <w:rPr>
              <w:rFonts w:asciiTheme="minorHAnsi" w:eastAsiaTheme="minorEastAsia" w:hAnsiTheme="minorHAnsi"/>
              <w:noProof/>
              <w:sz w:val="22"/>
              <w:lang w:eastAsia="de-CH"/>
            </w:rPr>
          </w:pPr>
          <w:hyperlink w:anchor="_Toc8376105" w:history="1">
            <w:r w:rsidR="00FD3454" w:rsidRPr="00D53EAC">
              <w:rPr>
                <w:rStyle w:val="Hyperlink"/>
                <w:noProof/>
                <w:lang w:eastAsia="de-CH"/>
              </w:rPr>
              <w:t>4.1.1</w:t>
            </w:r>
            <w:r w:rsidR="00FD3454">
              <w:rPr>
                <w:rFonts w:asciiTheme="minorHAnsi" w:eastAsiaTheme="minorEastAsia" w:hAnsiTheme="minorHAnsi"/>
                <w:noProof/>
                <w:sz w:val="22"/>
                <w:lang w:eastAsia="de-CH"/>
              </w:rPr>
              <w:tab/>
            </w:r>
            <w:r w:rsidR="00FD3454" w:rsidRPr="00D53EAC">
              <w:rPr>
                <w:rStyle w:val="Hyperlink"/>
                <w:noProof/>
                <w:lang w:eastAsia="de-CH"/>
              </w:rPr>
              <w:t>Zeitplan &amp; Termine</w:t>
            </w:r>
            <w:r w:rsidR="00FD3454">
              <w:rPr>
                <w:noProof/>
                <w:webHidden/>
              </w:rPr>
              <w:tab/>
            </w:r>
            <w:r w:rsidR="00FD3454">
              <w:rPr>
                <w:noProof/>
                <w:webHidden/>
              </w:rPr>
              <w:fldChar w:fldCharType="begin"/>
            </w:r>
            <w:r w:rsidR="00FD3454">
              <w:rPr>
                <w:noProof/>
                <w:webHidden/>
              </w:rPr>
              <w:instrText xml:space="preserve"> PAGEREF _Toc8376105 \h </w:instrText>
            </w:r>
            <w:r w:rsidR="00FD3454">
              <w:rPr>
                <w:noProof/>
                <w:webHidden/>
              </w:rPr>
            </w:r>
            <w:r w:rsidR="00FD3454">
              <w:rPr>
                <w:noProof/>
                <w:webHidden/>
              </w:rPr>
              <w:fldChar w:fldCharType="separate"/>
            </w:r>
            <w:r w:rsidR="00504727">
              <w:rPr>
                <w:noProof/>
                <w:webHidden/>
              </w:rPr>
              <w:t>13</w:t>
            </w:r>
            <w:r w:rsidR="00FD3454">
              <w:rPr>
                <w:noProof/>
                <w:webHidden/>
              </w:rPr>
              <w:fldChar w:fldCharType="end"/>
            </w:r>
          </w:hyperlink>
        </w:p>
        <w:p w14:paraId="045512E9" w14:textId="303987EF" w:rsidR="00FD3454" w:rsidRDefault="00BB7779">
          <w:pPr>
            <w:pStyle w:val="Verzeichnis4"/>
            <w:rPr>
              <w:rFonts w:asciiTheme="minorHAnsi" w:eastAsiaTheme="minorEastAsia" w:hAnsiTheme="minorHAnsi"/>
              <w:noProof/>
              <w:sz w:val="22"/>
              <w:lang w:eastAsia="de-CH"/>
            </w:rPr>
          </w:pPr>
          <w:hyperlink w:anchor="_Toc8376106" w:history="1">
            <w:r w:rsidR="00FD3454" w:rsidRPr="00D53EAC">
              <w:rPr>
                <w:rStyle w:val="Hyperlink"/>
                <w:noProof/>
                <w:lang w:eastAsia="de-CH"/>
              </w:rPr>
              <w:t>4.1.2</w:t>
            </w:r>
            <w:r w:rsidR="00FD3454">
              <w:rPr>
                <w:rFonts w:asciiTheme="minorHAnsi" w:eastAsiaTheme="minorEastAsia" w:hAnsiTheme="minorHAnsi"/>
                <w:noProof/>
                <w:sz w:val="22"/>
                <w:lang w:eastAsia="de-CH"/>
              </w:rPr>
              <w:tab/>
            </w:r>
            <w:r w:rsidR="00FD3454" w:rsidRPr="00D53EAC">
              <w:rPr>
                <w:rStyle w:val="Hyperlink"/>
                <w:noProof/>
                <w:lang w:eastAsia="de-CH"/>
              </w:rPr>
              <w:t>Projektaufbauorganisation</w:t>
            </w:r>
            <w:r w:rsidR="00FD3454">
              <w:rPr>
                <w:noProof/>
                <w:webHidden/>
              </w:rPr>
              <w:tab/>
            </w:r>
            <w:r w:rsidR="00FD3454">
              <w:rPr>
                <w:noProof/>
                <w:webHidden/>
              </w:rPr>
              <w:fldChar w:fldCharType="begin"/>
            </w:r>
            <w:r w:rsidR="00FD3454">
              <w:rPr>
                <w:noProof/>
                <w:webHidden/>
              </w:rPr>
              <w:instrText xml:space="preserve"> PAGEREF _Toc8376106 \h </w:instrText>
            </w:r>
            <w:r w:rsidR="00FD3454">
              <w:rPr>
                <w:noProof/>
                <w:webHidden/>
              </w:rPr>
            </w:r>
            <w:r w:rsidR="00FD3454">
              <w:rPr>
                <w:noProof/>
                <w:webHidden/>
              </w:rPr>
              <w:fldChar w:fldCharType="separate"/>
            </w:r>
            <w:r w:rsidR="00504727">
              <w:rPr>
                <w:noProof/>
                <w:webHidden/>
              </w:rPr>
              <w:t>15</w:t>
            </w:r>
            <w:r w:rsidR="00FD3454">
              <w:rPr>
                <w:noProof/>
                <w:webHidden/>
              </w:rPr>
              <w:fldChar w:fldCharType="end"/>
            </w:r>
          </w:hyperlink>
        </w:p>
        <w:p w14:paraId="4EC326B2" w14:textId="445BE721" w:rsidR="00FD3454" w:rsidRDefault="00BB7779">
          <w:pPr>
            <w:pStyle w:val="Verzeichnis4"/>
            <w:rPr>
              <w:rFonts w:asciiTheme="minorHAnsi" w:eastAsiaTheme="minorEastAsia" w:hAnsiTheme="minorHAnsi"/>
              <w:noProof/>
              <w:sz w:val="22"/>
              <w:lang w:eastAsia="de-CH"/>
            </w:rPr>
          </w:pPr>
          <w:hyperlink w:anchor="_Toc8376107" w:history="1">
            <w:r w:rsidR="00FD3454" w:rsidRPr="00D53EAC">
              <w:rPr>
                <w:rStyle w:val="Hyperlink"/>
                <w:noProof/>
                <w:lang w:eastAsia="de-CH"/>
              </w:rPr>
              <w:t>4.1.3</w:t>
            </w:r>
            <w:r w:rsidR="00FD3454">
              <w:rPr>
                <w:rFonts w:asciiTheme="minorHAnsi" w:eastAsiaTheme="minorEastAsia" w:hAnsiTheme="minorHAnsi"/>
                <w:noProof/>
                <w:sz w:val="22"/>
                <w:lang w:eastAsia="de-CH"/>
              </w:rPr>
              <w:tab/>
            </w:r>
            <w:r w:rsidR="00FD3454" w:rsidRPr="00D53EAC">
              <w:rPr>
                <w:rStyle w:val="Hyperlink"/>
                <w:noProof/>
                <w:lang w:eastAsia="de-CH"/>
              </w:rPr>
              <w:t>Arbeitsplatz</w:t>
            </w:r>
            <w:r w:rsidR="00FD3454">
              <w:rPr>
                <w:noProof/>
                <w:webHidden/>
              </w:rPr>
              <w:tab/>
            </w:r>
            <w:r w:rsidR="00FD3454">
              <w:rPr>
                <w:noProof/>
                <w:webHidden/>
              </w:rPr>
              <w:fldChar w:fldCharType="begin"/>
            </w:r>
            <w:r w:rsidR="00FD3454">
              <w:rPr>
                <w:noProof/>
                <w:webHidden/>
              </w:rPr>
              <w:instrText xml:space="preserve"> PAGEREF _Toc8376107 \h </w:instrText>
            </w:r>
            <w:r w:rsidR="00FD3454">
              <w:rPr>
                <w:noProof/>
                <w:webHidden/>
              </w:rPr>
            </w:r>
            <w:r w:rsidR="00FD3454">
              <w:rPr>
                <w:noProof/>
                <w:webHidden/>
              </w:rPr>
              <w:fldChar w:fldCharType="separate"/>
            </w:r>
            <w:r w:rsidR="00504727">
              <w:rPr>
                <w:noProof/>
                <w:webHidden/>
              </w:rPr>
              <w:t>16</w:t>
            </w:r>
            <w:r w:rsidR="00FD3454">
              <w:rPr>
                <w:noProof/>
                <w:webHidden/>
              </w:rPr>
              <w:fldChar w:fldCharType="end"/>
            </w:r>
          </w:hyperlink>
        </w:p>
        <w:p w14:paraId="2FB06164" w14:textId="7114703B" w:rsidR="00FD3454" w:rsidRDefault="00BB7779">
          <w:pPr>
            <w:pStyle w:val="Verzeichnis4"/>
            <w:rPr>
              <w:rFonts w:asciiTheme="minorHAnsi" w:eastAsiaTheme="minorEastAsia" w:hAnsiTheme="minorHAnsi"/>
              <w:noProof/>
              <w:sz w:val="22"/>
              <w:lang w:eastAsia="de-CH"/>
            </w:rPr>
          </w:pPr>
          <w:hyperlink w:anchor="_Toc8376108" w:history="1">
            <w:r w:rsidR="00FD3454" w:rsidRPr="00D53EAC">
              <w:rPr>
                <w:rStyle w:val="Hyperlink"/>
                <w:noProof/>
                <w:lang w:eastAsia="de-CH"/>
              </w:rPr>
              <w:t>4.1.4</w:t>
            </w:r>
            <w:r w:rsidR="00FD3454">
              <w:rPr>
                <w:rFonts w:asciiTheme="minorHAnsi" w:eastAsiaTheme="minorEastAsia" w:hAnsiTheme="minorHAnsi"/>
                <w:noProof/>
                <w:sz w:val="22"/>
                <w:lang w:eastAsia="de-CH"/>
              </w:rPr>
              <w:tab/>
            </w:r>
            <w:r w:rsidR="00FD3454" w:rsidRPr="00D53EAC">
              <w:rPr>
                <w:rStyle w:val="Hyperlink"/>
                <w:noProof/>
                <w:lang w:eastAsia="de-CH"/>
              </w:rPr>
              <w:t>Datensicherung &amp; Versionierung</w:t>
            </w:r>
            <w:r w:rsidR="00FD3454">
              <w:rPr>
                <w:noProof/>
                <w:webHidden/>
              </w:rPr>
              <w:tab/>
            </w:r>
            <w:r w:rsidR="00FD3454">
              <w:rPr>
                <w:noProof/>
                <w:webHidden/>
              </w:rPr>
              <w:fldChar w:fldCharType="begin"/>
            </w:r>
            <w:r w:rsidR="00FD3454">
              <w:rPr>
                <w:noProof/>
                <w:webHidden/>
              </w:rPr>
              <w:instrText xml:space="preserve"> PAGEREF _Toc8376108 \h </w:instrText>
            </w:r>
            <w:r w:rsidR="00FD3454">
              <w:rPr>
                <w:noProof/>
                <w:webHidden/>
              </w:rPr>
            </w:r>
            <w:r w:rsidR="00FD3454">
              <w:rPr>
                <w:noProof/>
                <w:webHidden/>
              </w:rPr>
              <w:fldChar w:fldCharType="separate"/>
            </w:r>
            <w:r w:rsidR="00504727">
              <w:rPr>
                <w:noProof/>
                <w:webHidden/>
              </w:rPr>
              <w:t>16</w:t>
            </w:r>
            <w:r w:rsidR="00FD3454">
              <w:rPr>
                <w:noProof/>
                <w:webHidden/>
              </w:rPr>
              <w:fldChar w:fldCharType="end"/>
            </w:r>
          </w:hyperlink>
        </w:p>
        <w:p w14:paraId="1C95144B" w14:textId="1EF9B28E" w:rsidR="00FD3454" w:rsidRDefault="00BB7779">
          <w:pPr>
            <w:pStyle w:val="Verzeichnis3"/>
            <w:tabs>
              <w:tab w:val="left" w:pos="880"/>
              <w:tab w:val="right" w:leader="dot" w:pos="9062"/>
            </w:tabs>
            <w:rPr>
              <w:rFonts w:asciiTheme="minorHAnsi" w:eastAsiaTheme="minorEastAsia" w:hAnsiTheme="minorHAnsi"/>
              <w:noProof/>
              <w:sz w:val="22"/>
              <w:lang w:eastAsia="de-CH"/>
            </w:rPr>
          </w:pPr>
          <w:hyperlink w:anchor="_Toc8376109" w:history="1">
            <w:r w:rsidR="00FD3454" w:rsidRPr="00D53EAC">
              <w:rPr>
                <w:rStyle w:val="Hyperlink"/>
                <w:noProof/>
                <w:lang w:eastAsia="de-CH"/>
              </w:rPr>
              <w:t>4.2</w:t>
            </w:r>
            <w:r w:rsidR="00FD3454">
              <w:rPr>
                <w:rFonts w:asciiTheme="minorHAnsi" w:eastAsiaTheme="minorEastAsia" w:hAnsiTheme="minorHAnsi"/>
                <w:noProof/>
                <w:sz w:val="22"/>
                <w:lang w:eastAsia="de-CH"/>
              </w:rPr>
              <w:tab/>
            </w:r>
            <w:r w:rsidR="00FD3454" w:rsidRPr="00D53EAC">
              <w:rPr>
                <w:rStyle w:val="Hyperlink"/>
                <w:noProof/>
                <w:lang w:eastAsia="de-CH"/>
              </w:rPr>
              <w:t>Auswertung der Aufgabenstellung</w:t>
            </w:r>
            <w:r w:rsidR="00FD3454">
              <w:rPr>
                <w:noProof/>
                <w:webHidden/>
              </w:rPr>
              <w:tab/>
            </w:r>
            <w:r w:rsidR="00FD3454">
              <w:rPr>
                <w:noProof/>
                <w:webHidden/>
              </w:rPr>
              <w:fldChar w:fldCharType="begin"/>
            </w:r>
            <w:r w:rsidR="00FD3454">
              <w:rPr>
                <w:noProof/>
                <w:webHidden/>
              </w:rPr>
              <w:instrText xml:space="preserve"> PAGEREF _Toc8376109 \h </w:instrText>
            </w:r>
            <w:r w:rsidR="00FD3454">
              <w:rPr>
                <w:noProof/>
                <w:webHidden/>
              </w:rPr>
            </w:r>
            <w:r w:rsidR="00FD3454">
              <w:rPr>
                <w:noProof/>
                <w:webHidden/>
              </w:rPr>
              <w:fldChar w:fldCharType="separate"/>
            </w:r>
            <w:r w:rsidR="00504727">
              <w:rPr>
                <w:noProof/>
                <w:webHidden/>
              </w:rPr>
              <w:t>17</w:t>
            </w:r>
            <w:r w:rsidR="00FD3454">
              <w:rPr>
                <w:noProof/>
                <w:webHidden/>
              </w:rPr>
              <w:fldChar w:fldCharType="end"/>
            </w:r>
          </w:hyperlink>
        </w:p>
        <w:p w14:paraId="1E38485B" w14:textId="7B313C32" w:rsidR="00FD3454" w:rsidRDefault="00BB7779">
          <w:pPr>
            <w:pStyle w:val="Verzeichnis4"/>
            <w:rPr>
              <w:rFonts w:asciiTheme="minorHAnsi" w:eastAsiaTheme="minorEastAsia" w:hAnsiTheme="minorHAnsi"/>
              <w:noProof/>
              <w:sz w:val="22"/>
              <w:lang w:eastAsia="de-CH"/>
            </w:rPr>
          </w:pPr>
          <w:hyperlink w:anchor="_Toc8376110" w:history="1">
            <w:r w:rsidR="00FD3454" w:rsidRPr="00D53EAC">
              <w:rPr>
                <w:rStyle w:val="Hyperlink"/>
                <w:noProof/>
                <w:lang w:eastAsia="de-CH"/>
              </w:rPr>
              <w:t>4.2.1</w:t>
            </w:r>
            <w:r w:rsidR="00FD3454">
              <w:rPr>
                <w:rFonts w:asciiTheme="minorHAnsi" w:eastAsiaTheme="minorEastAsia" w:hAnsiTheme="minorHAnsi"/>
                <w:noProof/>
                <w:sz w:val="22"/>
                <w:lang w:eastAsia="de-CH"/>
              </w:rPr>
              <w:tab/>
            </w:r>
            <w:r w:rsidR="00FD3454" w:rsidRPr="00D53EAC">
              <w:rPr>
                <w:rStyle w:val="Hyperlink"/>
                <w:noProof/>
                <w:lang w:eastAsia="de-CH"/>
              </w:rPr>
              <w:t>Wandlung der vorgegebenen Tests</w:t>
            </w:r>
            <w:r w:rsidR="00FD3454">
              <w:rPr>
                <w:noProof/>
                <w:webHidden/>
              </w:rPr>
              <w:tab/>
            </w:r>
            <w:r w:rsidR="00FD3454">
              <w:rPr>
                <w:noProof/>
                <w:webHidden/>
              </w:rPr>
              <w:fldChar w:fldCharType="begin"/>
            </w:r>
            <w:r w:rsidR="00FD3454">
              <w:rPr>
                <w:noProof/>
                <w:webHidden/>
              </w:rPr>
              <w:instrText xml:space="preserve"> PAGEREF _Toc8376110 \h </w:instrText>
            </w:r>
            <w:r w:rsidR="00FD3454">
              <w:rPr>
                <w:noProof/>
                <w:webHidden/>
              </w:rPr>
            </w:r>
            <w:r w:rsidR="00FD3454">
              <w:rPr>
                <w:noProof/>
                <w:webHidden/>
              </w:rPr>
              <w:fldChar w:fldCharType="separate"/>
            </w:r>
            <w:r w:rsidR="00504727">
              <w:rPr>
                <w:noProof/>
                <w:webHidden/>
              </w:rPr>
              <w:t>17</w:t>
            </w:r>
            <w:r w:rsidR="00FD3454">
              <w:rPr>
                <w:noProof/>
                <w:webHidden/>
              </w:rPr>
              <w:fldChar w:fldCharType="end"/>
            </w:r>
          </w:hyperlink>
        </w:p>
        <w:p w14:paraId="703C8CFE" w14:textId="51F8981F" w:rsidR="00FD3454" w:rsidRDefault="00BB7779">
          <w:pPr>
            <w:pStyle w:val="Verzeichnis4"/>
            <w:rPr>
              <w:rFonts w:asciiTheme="minorHAnsi" w:eastAsiaTheme="minorEastAsia" w:hAnsiTheme="minorHAnsi"/>
              <w:noProof/>
              <w:sz w:val="22"/>
              <w:lang w:eastAsia="de-CH"/>
            </w:rPr>
          </w:pPr>
          <w:hyperlink w:anchor="_Toc8376111" w:history="1">
            <w:r w:rsidR="00FD3454" w:rsidRPr="00D53EAC">
              <w:rPr>
                <w:rStyle w:val="Hyperlink"/>
                <w:noProof/>
                <w:lang w:eastAsia="de-CH"/>
              </w:rPr>
              <w:t>4.2.2</w:t>
            </w:r>
            <w:r w:rsidR="00FD3454">
              <w:rPr>
                <w:rFonts w:asciiTheme="minorHAnsi" w:eastAsiaTheme="minorEastAsia" w:hAnsiTheme="minorHAnsi"/>
                <w:noProof/>
                <w:sz w:val="22"/>
                <w:lang w:eastAsia="de-CH"/>
              </w:rPr>
              <w:tab/>
            </w:r>
            <w:r w:rsidR="00FD3454" w:rsidRPr="00D53EAC">
              <w:rPr>
                <w:rStyle w:val="Hyperlink"/>
                <w:noProof/>
                <w:lang w:eastAsia="de-CH"/>
              </w:rPr>
              <w:t>Mittel und Methoden</w:t>
            </w:r>
            <w:r w:rsidR="00FD3454">
              <w:rPr>
                <w:noProof/>
                <w:webHidden/>
              </w:rPr>
              <w:tab/>
            </w:r>
            <w:r w:rsidR="00FD3454">
              <w:rPr>
                <w:noProof/>
                <w:webHidden/>
              </w:rPr>
              <w:fldChar w:fldCharType="begin"/>
            </w:r>
            <w:r w:rsidR="00FD3454">
              <w:rPr>
                <w:noProof/>
                <w:webHidden/>
              </w:rPr>
              <w:instrText xml:space="preserve"> PAGEREF _Toc8376111 \h </w:instrText>
            </w:r>
            <w:r w:rsidR="00FD3454">
              <w:rPr>
                <w:noProof/>
                <w:webHidden/>
              </w:rPr>
            </w:r>
            <w:r w:rsidR="00FD3454">
              <w:rPr>
                <w:noProof/>
                <w:webHidden/>
              </w:rPr>
              <w:fldChar w:fldCharType="separate"/>
            </w:r>
            <w:r w:rsidR="00504727">
              <w:rPr>
                <w:noProof/>
                <w:webHidden/>
              </w:rPr>
              <w:t>17</w:t>
            </w:r>
            <w:r w:rsidR="00FD3454">
              <w:rPr>
                <w:noProof/>
                <w:webHidden/>
              </w:rPr>
              <w:fldChar w:fldCharType="end"/>
            </w:r>
          </w:hyperlink>
        </w:p>
        <w:p w14:paraId="5DF9E67B" w14:textId="55991305" w:rsidR="00FD3454" w:rsidRDefault="00BB7779">
          <w:pPr>
            <w:pStyle w:val="Verzeichnis4"/>
            <w:rPr>
              <w:rFonts w:asciiTheme="minorHAnsi" w:eastAsiaTheme="minorEastAsia" w:hAnsiTheme="minorHAnsi"/>
              <w:noProof/>
              <w:sz w:val="22"/>
              <w:lang w:eastAsia="de-CH"/>
            </w:rPr>
          </w:pPr>
          <w:hyperlink w:anchor="_Toc8376112" w:history="1">
            <w:r w:rsidR="00FD3454" w:rsidRPr="00D53EAC">
              <w:rPr>
                <w:rStyle w:val="Hyperlink"/>
                <w:noProof/>
                <w:lang w:eastAsia="de-CH"/>
              </w:rPr>
              <w:t>4.2.3</w:t>
            </w:r>
            <w:r w:rsidR="00FD3454">
              <w:rPr>
                <w:rFonts w:asciiTheme="minorHAnsi" w:eastAsiaTheme="minorEastAsia" w:hAnsiTheme="minorHAnsi"/>
                <w:noProof/>
                <w:sz w:val="22"/>
                <w:lang w:eastAsia="de-CH"/>
              </w:rPr>
              <w:tab/>
            </w:r>
            <w:r w:rsidR="00FD3454" w:rsidRPr="00D53EAC">
              <w:rPr>
                <w:rStyle w:val="Hyperlink"/>
                <w:noProof/>
                <w:lang w:eastAsia="de-CH"/>
              </w:rPr>
              <w:t>Abhängigkeiten zu Vorarbeiten</w:t>
            </w:r>
            <w:r w:rsidR="00FD3454">
              <w:rPr>
                <w:noProof/>
                <w:webHidden/>
              </w:rPr>
              <w:tab/>
            </w:r>
            <w:r w:rsidR="00FD3454">
              <w:rPr>
                <w:noProof/>
                <w:webHidden/>
              </w:rPr>
              <w:fldChar w:fldCharType="begin"/>
            </w:r>
            <w:r w:rsidR="00FD3454">
              <w:rPr>
                <w:noProof/>
                <w:webHidden/>
              </w:rPr>
              <w:instrText xml:space="preserve"> PAGEREF _Toc8376112 \h </w:instrText>
            </w:r>
            <w:r w:rsidR="00FD3454">
              <w:rPr>
                <w:noProof/>
                <w:webHidden/>
              </w:rPr>
            </w:r>
            <w:r w:rsidR="00FD3454">
              <w:rPr>
                <w:noProof/>
                <w:webHidden/>
              </w:rPr>
              <w:fldChar w:fldCharType="separate"/>
            </w:r>
            <w:r w:rsidR="00504727">
              <w:rPr>
                <w:noProof/>
                <w:webHidden/>
              </w:rPr>
              <w:t>18</w:t>
            </w:r>
            <w:r w:rsidR="00FD3454">
              <w:rPr>
                <w:noProof/>
                <w:webHidden/>
              </w:rPr>
              <w:fldChar w:fldCharType="end"/>
            </w:r>
          </w:hyperlink>
        </w:p>
        <w:p w14:paraId="570BE069" w14:textId="5D44EDB0" w:rsidR="00FD3454" w:rsidRDefault="00BB7779">
          <w:pPr>
            <w:pStyle w:val="Verzeichnis2"/>
            <w:tabs>
              <w:tab w:val="left" w:pos="567"/>
              <w:tab w:val="right" w:leader="dot" w:pos="9062"/>
            </w:tabs>
            <w:rPr>
              <w:rFonts w:asciiTheme="minorHAnsi" w:eastAsiaTheme="minorEastAsia" w:hAnsiTheme="minorHAnsi"/>
              <w:noProof/>
              <w:lang w:eastAsia="de-CH"/>
            </w:rPr>
          </w:pPr>
          <w:hyperlink w:anchor="_Toc8376113" w:history="1">
            <w:r w:rsidR="00FD3454" w:rsidRPr="00D53EAC">
              <w:rPr>
                <w:rStyle w:val="Hyperlink"/>
                <w:noProof/>
                <w:lang w:eastAsia="de-CH"/>
              </w:rPr>
              <w:t>5</w:t>
            </w:r>
            <w:r w:rsidR="00FD3454">
              <w:rPr>
                <w:rFonts w:asciiTheme="minorHAnsi" w:eastAsiaTheme="minorEastAsia" w:hAnsiTheme="minorHAnsi"/>
                <w:noProof/>
                <w:lang w:eastAsia="de-CH"/>
              </w:rPr>
              <w:tab/>
            </w:r>
            <w:r w:rsidR="00FD3454" w:rsidRPr="00D53EAC">
              <w:rPr>
                <w:rStyle w:val="Hyperlink"/>
                <w:noProof/>
                <w:lang w:eastAsia="de-CH"/>
              </w:rPr>
              <w:t>Firmenstandards</w:t>
            </w:r>
            <w:r w:rsidR="00FD3454">
              <w:rPr>
                <w:noProof/>
                <w:webHidden/>
              </w:rPr>
              <w:tab/>
            </w:r>
            <w:r w:rsidR="00FD3454">
              <w:rPr>
                <w:noProof/>
                <w:webHidden/>
              </w:rPr>
              <w:fldChar w:fldCharType="begin"/>
            </w:r>
            <w:r w:rsidR="00FD3454">
              <w:rPr>
                <w:noProof/>
                <w:webHidden/>
              </w:rPr>
              <w:instrText xml:space="preserve"> PAGEREF _Toc8376113 \h </w:instrText>
            </w:r>
            <w:r w:rsidR="00FD3454">
              <w:rPr>
                <w:noProof/>
                <w:webHidden/>
              </w:rPr>
            </w:r>
            <w:r w:rsidR="00FD3454">
              <w:rPr>
                <w:noProof/>
                <w:webHidden/>
              </w:rPr>
              <w:fldChar w:fldCharType="separate"/>
            </w:r>
            <w:r w:rsidR="00504727">
              <w:rPr>
                <w:noProof/>
                <w:webHidden/>
              </w:rPr>
              <w:t>19</w:t>
            </w:r>
            <w:r w:rsidR="00FD3454">
              <w:rPr>
                <w:noProof/>
                <w:webHidden/>
              </w:rPr>
              <w:fldChar w:fldCharType="end"/>
            </w:r>
          </w:hyperlink>
        </w:p>
        <w:p w14:paraId="7DAD1347" w14:textId="3D8F9B9A" w:rsidR="00FD3454" w:rsidRDefault="00BB7779">
          <w:pPr>
            <w:pStyle w:val="Verzeichnis3"/>
            <w:tabs>
              <w:tab w:val="left" w:pos="880"/>
              <w:tab w:val="right" w:leader="dot" w:pos="9062"/>
            </w:tabs>
            <w:rPr>
              <w:rFonts w:asciiTheme="minorHAnsi" w:eastAsiaTheme="minorEastAsia" w:hAnsiTheme="minorHAnsi"/>
              <w:noProof/>
              <w:sz w:val="22"/>
              <w:lang w:eastAsia="de-CH"/>
            </w:rPr>
          </w:pPr>
          <w:hyperlink w:anchor="_Toc8376114" w:history="1">
            <w:r w:rsidR="00FD3454" w:rsidRPr="00D53EAC">
              <w:rPr>
                <w:rStyle w:val="Hyperlink"/>
                <w:noProof/>
                <w:lang w:eastAsia="de-CH"/>
              </w:rPr>
              <w:t>5.1</w:t>
            </w:r>
            <w:r w:rsidR="00FD3454">
              <w:rPr>
                <w:rFonts w:asciiTheme="minorHAnsi" w:eastAsiaTheme="minorEastAsia" w:hAnsiTheme="minorHAnsi"/>
                <w:noProof/>
                <w:sz w:val="22"/>
                <w:lang w:eastAsia="de-CH"/>
              </w:rPr>
              <w:tab/>
            </w:r>
            <w:r w:rsidR="00FD3454" w:rsidRPr="00D53EAC">
              <w:rPr>
                <w:rStyle w:val="Hyperlink"/>
                <w:noProof/>
                <w:lang w:eastAsia="de-CH"/>
              </w:rPr>
              <w:t>Schriftarten</w:t>
            </w:r>
            <w:r w:rsidR="00FD3454">
              <w:rPr>
                <w:noProof/>
                <w:webHidden/>
              </w:rPr>
              <w:tab/>
            </w:r>
            <w:r w:rsidR="00FD3454">
              <w:rPr>
                <w:noProof/>
                <w:webHidden/>
              </w:rPr>
              <w:fldChar w:fldCharType="begin"/>
            </w:r>
            <w:r w:rsidR="00FD3454">
              <w:rPr>
                <w:noProof/>
                <w:webHidden/>
              </w:rPr>
              <w:instrText xml:space="preserve"> PAGEREF _Toc8376114 \h </w:instrText>
            </w:r>
            <w:r w:rsidR="00FD3454">
              <w:rPr>
                <w:noProof/>
                <w:webHidden/>
              </w:rPr>
            </w:r>
            <w:r w:rsidR="00FD3454">
              <w:rPr>
                <w:noProof/>
                <w:webHidden/>
              </w:rPr>
              <w:fldChar w:fldCharType="separate"/>
            </w:r>
            <w:r w:rsidR="00504727">
              <w:rPr>
                <w:noProof/>
                <w:webHidden/>
              </w:rPr>
              <w:t>19</w:t>
            </w:r>
            <w:r w:rsidR="00FD3454">
              <w:rPr>
                <w:noProof/>
                <w:webHidden/>
              </w:rPr>
              <w:fldChar w:fldCharType="end"/>
            </w:r>
          </w:hyperlink>
        </w:p>
        <w:p w14:paraId="73C983A6" w14:textId="4B0ECE48" w:rsidR="00FD3454" w:rsidRDefault="00BB7779">
          <w:pPr>
            <w:pStyle w:val="Verzeichnis3"/>
            <w:tabs>
              <w:tab w:val="left" w:pos="880"/>
              <w:tab w:val="right" w:leader="dot" w:pos="9062"/>
            </w:tabs>
            <w:rPr>
              <w:rFonts w:asciiTheme="minorHAnsi" w:eastAsiaTheme="minorEastAsia" w:hAnsiTheme="minorHAnsi"/>
              <w:noProof/>
              <w:sz w:val="22"/>
              <w:lang w:eastAsia="de-CH"/>
            </w:rPr>
          </w:pPr>
          <w:hyperlink w:anchor="_Toc8376115" w:history="1">
            <w:r w:rsidR="00FD3454" w:rsidRPr="00D53EAC">
              <w:rPr>
                <w:rStyle w:val="Hyperlink"/>
                <w:noProof/>
                <w:lang w:eastAsia="de-CH"/>
              </w:rPr>
              <w:t>5.2</w:t>
            </w:r>
            <w:r w:rsidR="00FD3454">
              <w:rPr>
                <w:rFonts w:asciiTheme="minorHAnsi" w:eastAsiaTheme="minorEastAsia" w:hAnsiTheme="minorHAnsi"/>
                <w:noProof/>
                <w:sz w:val="22"/>
                <w:lang w:eastAsia="de-CH"/>
              </w:rPr>
              <w:tab/>
            </w:r>
            <w:r w:rsidR="00FD3454" w:rsidRPr="00D53EAC">
              <w:rPr>
                <w:rStyle w:val="Hyperlink"/>
                <w:noProof/>
                <w:lang w:eastAsia="de-CH"/>
              </w:rPr>
              <w:t>Farben</w:t>
            </w:r>
            <w:r w:rsidR="00FD3454">
              <w:rPr>
                <w:noProof/>
                <w:webHidden/>
              </w:rPr>
              <w:tab/>
            </w:r>
            <w:r w:rsidR="00FD3454">
              <w:rPr>
                <w:noProof/>
                <w:webHidden/>
              </w:rPr>
              <w:fldChar w:fldCharType="begin"/>
            </w:r>
            <w:r w:rsidR="00FD3454">
              <w:rPr>
                <w:noProof/>
                <w:webHidden/>
              </w:rPr>
              <w:instrText xml:space="preserve"> PAGEREF _Toc8376115 \h </w:instrText>
            </w:r>
            <w:r w:rsidR="00FD3454">
              <w:rPr>
                <w:noProof/>
                <w:webHidden/>
              </w:rPr>
            </w:r>
            <w:r w:rsidR="00FD3454">
              <w:rPr>
                <w:noProof/>
                <w:webHidden/>
              </w:rPr>
              <w:fldChar w:fldCharType="separate"/>
            </w:r>
            <w:r w:rsidR="00504727">
              <w:rPr>
                <w:noProof/>
                <w:webHidden/>
              </w:rPr>
              <w:t>19</w:t>
            </w:r>
            <w:r w:rsidR="00FD3454">
              <w:rPr>
                <w:noProof/>
                <w:webHidden/>
              </w:rPr>
              <w:fldChar w:fldCharType="end"/>
            </w:r>
          </w:hyperlink>
        </w:p>
        <w:p w14:paraId="14CC770F" w14:textId="0160D7F4" w:rsidR="00FD3454" w:rsidRDefault="00BB7779">
          <w:pPr>
            <w:pStyle w:val="Verzeichnis3"/>
            <w:tabs>
              <w:tab w:val="left" w:pos="880"/>
              <w:tab w:val="right" w:leader="dot" w:pos="9062"/>
            </w:tabs>
            <w:rPr>
              <w:rFonts w:asciiTheme="minorHAnsi" w:eastAsiaTheme="minorEastAsia" w:hAnsiTheme="minorHAnsi"/>
              <w:noProof/>
              <w:sz w:val="22"/>
              <w:lang w:eastAsia="de-CH"/>
            </w:rPr>
          </w:pPr>
          <w:hyperlink w:anchor="_Toc8376116" w:history="1">
            <w:r w:rsidR="00FD3454" w:rsidRPr="00D53EAC">
              <w:rPr>
                <w:rStyle w:val="Hyperlink"/>
                <w:noProof/>
                <w:lang w:eastAsia="de-CH"/>
              </w:rPr>
              <w:t>5.3</w:t>
            </w:r>
            <w:r w:rsidR="00FD3454">
              <w:rPr>
                <w:rFonts w:asciiTheme="minorHAnsi" w:eastAsiaTheme="minorEastAsia" w:hAnsiTheme="minorHAnsi"/>
                <w:noProof/>
                <w:sz w:val="22"/>
                <w:lang w:eastAsia="de-CH"/>
              </w:rPr>
              <w:tab/>
            </w:r>
            <w:r w:rsidR="00FD3454" w:rsidRPr="00D53EAC">
              <w:rPr>
                <w:rStyle w:val="Hyperlink"/>
                <w:noProof/>
                <w:lang w:eastAsia="de-CH"/>
              </w:rPr>
              <w:t>Logos</w:t>
            </w:r>
            <w:r w:rsidR="00FD3454">
              <w:rPr>
                <w:noProof/>
                <w:webHidden/>
              </w:rPr>
              <w:tab/>
            </w:r>
            <w:r w:rsidR="00FD3454">
              <w:rPr>
                <w:noProof/>
                <w:webHidden/>
              </w:rPr>
              <w:fldChar w:fldCharType="begin"/>
            </w:r>
            <w:r w:rsidR="00FD3454">
              <w:rPr>
                <w:noProof/>
                <w:webHidden/>
              </w:rPr>
              <w:instrText xml:space="preserve"> PAGEREF _Toc8376116 \h </w:instrText>
            </w:r>
            <w:r w:rsidR="00FD3454">
              <w:rPr>
                <w:noProof/>
                <w:webHidden/>
              </w:rPr>
            </w:r>
            <w:r w:rsidR="00FD3454">
              <w:rPr>
                <w:noProof/>
                <w:webHidden/>
              </w:rPr>
              <w:fldChar w:fldCharType="separate"/>
            </w:r>
            <w:r w:rsidR="00504727">
              <w:rPr>
                <w:noProof/>
                <w:webHidden/>
              </w:rPr>
              <w:t>20</w:t>
            </w:r>
            <w:r w:rsidR="00FD3454">
              <w:rPr>
                <w:noProof/>
                <w:webHidden/>
              </w:rPr>
              <w:fldChar w:fldCharType="end"/>
            </w:r>
          </w:hyperlink>
        </w:p>
        <w:p w14:paraId="030048C1" w14:textId="497F4BD0" w:rsidR="00FD3454" w:rsidRDefault="00BB7779">
          <w:pPr>
            <w:pStyle w:val="Verzeichnis3"/>
            <w:tabs>
              <w:tab w:val="left" w:pos="880"/>
              <w:tab w:val="right" w:leader="dot" w:pos="9062"/>
            </w:tabs>
            <w:rPr>
              <w:rFonts w:asciiTheme="minorHAnsi" w:eastAsiaTheme="minorEastAsia" w:hAnsiTheme="minorHAnsi"/>
              <w:noProof/>
              <w:sz w:val="22"/>
              <w:lang w:eastAsia="de-CH"/>
            </w:rPr>
          </w:pPr>
          <w:hyperlink w:anchor="_Toc8376117" w:history="1">
            <w:r w:rsidR="00FD3454" w:rsidRPr="00D53EAC">
              <w:rPr>
                <w:rStyle w:val="Hyperlink"/>
                <w:noProof/>
                <w:lang w:eastAsia="de-CH"/>
              </w:rPr>
              <w:t>5.4</w:t>
            </w:r>
            <w:r w:rsidR="00FD3454">
              <w:rPr>
                <w:rFonts w:asciiTheme="minorHAnsi" w:eastAsiaTheme="minorEastAsia" w:hAnsiTheme="minorHAnsi"/>
                <w:noProof/>
                <w:sz w:val="22"/>
                <w:lang w:eastAsia="de-CH"/>
              </w:rPr>
              <w:tab/>
            </w:r>
            <w:r w:rsidR="00FD3454" w:rsidRPr="00D53EAC">
              <w:rPr>
                <w:rStyle w:val="Hyperlink"/>
                <w:noProof/>
                <w:lang w:eastAsia="de-CH"/>
              </w:rPr>
              <w:t xml:space="preserve">Formularelemente </w:t>
            </w:r>
            <w:r w:rsidR="00FD3454">
              <w:rPr>
                <w:noProof/>
                <w:webHidden/>
              </w:rPr>
              <w:tab/>
            </w:r>
            <w:r w:rsidR="00FD3454">
              <w:rPr>
                <w:noProof/>
                <w:webHidden/>
              </w:rPr>
              <w:fldChar w:fldCharType="begin"/>
            </w:r>
            <w:r w:rsidR="00FD3454">
              <w:rPr>
                <w:noProof/>
                <w:webHidden/>
              </w:rPr>
              <w:instrText xml:space="preserve"> PAGEREF _Toc8376117 \h </w:instrText>
            </w:r>
            <w:r w:rsidR="00FD3454">
              <w:rPr>
                <w:noProof/>
                <w:webHidden/>
              </w:rPr>
            </w:r>
            <w:r w:rsidR="00FD3454">
              <w:rPr>
                <w:noProof/>
                <w:webHidden/>
              </w:rPr>
              <w:fldChar w:fldCharType="separate"/>
            </w:r>
            <w:r w:rsidR="00504727">
              <w:rPr>
                <w:noProof/>
                <w:webHidden/>
              </w:rPr>
              <w:t>20</w:t>
            </w:r>
            <w:r w:rsidR="00FD3454">
              <w:rPr>
                <w:noProof/>
                <w:webHidden/>
              </w:rPr>
              <w:fldChar w:fldCharType="end"/>
            </w:r>
          </w:hyperlink>
        </w:p>
        <w:p w14:paraId="3CF3C079" w14:textId="2642FF70" w:rsidR="00FD3454" w:rsidRDefault="00BB7779">
          <w:pPr>
            <w:pStyle w:val="Verzeichnis2"/>
            <w:tabs>
              <w:tab w:val="left" w:pos="567"/>
              <w:tab w:val="right" w:leader="dot" w:pos="9062"/>
            </w:tabs>
            <w:rPr>
              <w:rFonts w:asciiTheme="minorHAnsi" w:eastAsiaTheme="minorEastAsia" w:hAnsiTheme="minorHAnsi"/>
              <w:noProof/>
              <w:lang w:eastAsia="de-CH"/>
            </w:rPr>
          </w:pPr>
          <w:hyperlink w:anchor="_Toc8376118" w:history="1">
            <w:r w:rsidR="00FD3454" w:rsidRPr="00D53EAC">
              <w:rPr>
                <w:rStyle w:val="Hyperlink"/>
                <w:noProof/>
                <w:lang w:eastAsia="de-CH"/>
              </w:rPr>
              <w:t>6</w:t>
            </w:r>
            <w:r w:rsidR="00FD3454">
              <w:rPr>
                <w:rFonts w:asciiTheme="minorHAnsi" w:eastAsiaTheme="minorEastAsia" w:hAnsiTheme="minorHAnsi"/>
                <w:noProof/>
                <w:lang w:eastAsia="de-CH"/>
              </w:rPr>
              <w:tab/>
            </w:r>
            <w:r w:rsidR="00FD3454" w:rsidRPr="00D53EAC">
              <w:rPr>
                <w:rStyle w:val="Hyperlink"/>
                <w:noProof/>
                <w:lang w:eastAsia="de-CH"/>
              </w:rPr>
              <w:t>Arbeitsjournal</w:t>
            </w:r>
            <w:r w:rsidR="00FD3454">
              <w:rPr>
                <w:noProof/>
                <w:webHidden/>
              </w:rPr>
              <w:tab/>
            </w:r>
            <w:r w:rsidR="00FD3454">
              <w:rPr>
                <w:noProof/>
                <w:webHidden/>
              </w:rPr>
              <w:fldChar w:fldCharType="begin"/>
            </w:r>
            <w:r w:rsidR="00FD3454">
              <w:rPr>
                <w:noProof/>
                <w:webHidden/>
              </w:rPr>
              <w:instrText xml:space="preserve"> PAGEREF _Toc8376118 \h </w:instrText>
            </w:r>
            <w:r w:rsidR="00FD3454">
              <w:rPr>
                <w:noProof/>
                <w:webHidden/>
              </w:rPr>
            </w:r>
            <w:r w:rsidR="00FD3454">
              <w:rPr>
                <w:noProof/>
                <w:webHidden/>
              </w:rPr>
              <w:fldChar w:fldCharType="separate"/>
            </w:r>
            <w:r w:rsidR="00504727">
              <w:rPr>
                <w:noProof/>
                <w:webHidden/>
              </w:rPr>
              <w:t>21</w:t>
            </w:r>
            <w:r w:rsidR="00FD3454">
              <w:rPr>
                <w:noProof/>
                <w:webHidden/>
              </w:rPr>
              <w:fldChar w:fldCharType="end"/>
            </w:r>
          </w:hyperlink>
        </w:p>
        <w:p w14:paraId="6E2BA9D0" w14:textId="1A66F965" w:rsidR="00FD3454" w:rsidRDefault="00BB7779">
          <w:pPr>
            <w:pStyle w:val="Verzeichnis3"/>
            <w:tabs>
              <w:tab w:val="left" w:pos="880"/>
              <w:tab w:val="right" w:leader="dot" w:pos="9062"/>
            </w:tabs>
            <w:rPr>
              <w:rFonts w:asciiTheme="minorHAnsi" w:eastAsiaTheme="minorEastAsia" w:hAnsiTheme="minorHAnsi"/>
              <w:noProof/>
              <w:sz w:val="22"/>
              <w:lang w:eastAsia="de-CH"/>
            </w:rPr>
          </w:pPr>
          <w:hyperlink w:anchor="_Toc8376119" w:history="1">
            <w:r w:rsidR="00FD3454" w:rsidRPr="00D53EAC">
              <w:rPr>
                <w:rStyle w:val="Hyperlink"/>
                <w:noProof/>
                <w:lang w:eastAsia="de-CH"/>
              </w:rPr>
              <w:t>6.1</w:t>
            </w:r>
            <w:r w:rsidR="00FD3454">
              <w:rPr>
                <w:rFonts w:asciiTheme="minorHAnsi" w:eastAsiaTheme="minorEastAsia" w:hAnsiTheme="minorHAnsi"/>
                <w:noProof/>
                <w:sz w:val="22"/>
                <w:lang w:eastAsia="de-CH"/>
              </w:rPr>
              <w:tab/>
            </w:r>
            <w:r w:rsidR="00FD3454" w:rsidRPr="00D53EAC">
              <w:rPr>
                <w:rStyle w:val="Hyperlink"/>
                <w:noProof/>
                <w:lang w:eastAsia="de-CH"/>
              </w:rPr>
              <w:t>Tag 1 – 24.04.2019</w:t>
            </w:r>
            <w:r w:rsidR="00FD3454">
              <w:rPr>
                <w:noProof/>
                <w:webHidden/>
              </w:rPr>
              <w:tab/>
            </w:r>
            <w:r w:rsidR="00FD3454">
              <w:rPr>
                <w:noProof/>
                <w:webHidden/>
              </w:rPr>
              <w:fldChar w:fldCharType="begin"/>
            </w:r>
            <w:r w:rsidR="00FD3454">
              <w:rPr>
                <w:noProof/>
                <w:webHidden/>
              </w:rPr>
              <w:instrText xml:space="preserve"> PAGEREF _Toc8376119 \h </w:instrText>
            </w:r>
            <w:r w:rsidR="00FD3454">
              <w:rPr>
                <w:noProof/>
                <w:webHidden/>
              </w:rPr>
            </w:r>
            <w:r w:rsidR="00FD3454">
              <w:rPr>
                <w:noProof/>
                <w:webHidden/>
              </w:rPr>
              <w:fldChar w:fldCharType="separate"/>
            </w:r>
            <w:r w:rsidR="00504727">
              <w:rPr>
                <w:noProof/>
                <w:webHidden/>
              </w:rPr>
              <w:t>21</w:t>
            </w:r>
            <w:r w:rsidR="00FD3454">
              <w:rPr>
                <w:noProof/>
                <w:webHidden/>
              </w:rPr>
              <w:fldChar w:fldCharType="end"/>
            </w:r>
          </w:hyperlink>
        </w:p>
        <w:p w14:paraId="1C1E88D3" w14:textId="1D8003D9" w:rsidR="00FD3454" w:rsidRDefault="00BB7779">
          <w:pPr>
            <w:pStyle w:val="Verzeichnis3"/>
            <w:tabs>
              <w:tab w:val="left" w:pos="880"/>
              <w:tab w:val="right" w:leader="dot" w:pos="9062"/>
            </w:tabs>
            <w:rPr>
              <w:rFonts w:asciiTheme="minorHAnsi" w:eastAsiaTheme="minorEastAsia" w:hAnsiTheme="minorHAnsi"/>
              <w:noProof/>
              <w:sz w:val="22"/>
              <w:lang w:eastAsia="de-CH"/>
            </w:rPr>
          </w:pPr>
          <w:hyperlink w:anchor="_Toc8376120" w:history="1">
            <w:r w:rsidR="00FD3454" w:rsidRPr="00D53EAC">
              <w:rPr>
                <w:rStyle w:val="Hyperlink"/>
                <w:noProof/>
                <w:lang w:eastAsia="de-CH"/>
              </w:rPr>
              <w:t>6.2</w:t>
            </w:r>
            <w:r w:rsidR="00FD3454">
              <w:rPr>
                <w:rFonts w:asciiTheme="minorHAnsi" w:eastAsiaTheme="minorEastAsia" w:hAnsiTheme="minorHAnsi"/>
                <w:noProof/>
                <w:sz w:val="22"/>
                <w:lang w:eastAsia="de-CH"/>
              </w:rPr>
              <w:tab/>
            </w:r>
            <w:r w:rsidR="00FD3454" w:rsidRPr="00D53EAC">
              <w:rPr>
                <w:rStyle w:val="Hyperlink"/>
                <w:noProof/>
                <w:lang w:eastAsia="de-CH"/>
              </w:rPr>
              <w:t>Tag 2 – 25.04.2019</w:t>
            </w:r>
            <w:r w:rsidR="00FD3454">
              <w:rPr>
                <w:noProof/>
                <w:webHidden/>
              </w:rPr>
              <w:tab/>
            </w:r>
            <w:r w:rsidR="00FD3454">
              <w:rPr>
                <w:noProof/>
                <w:webHidden/>
              </w:rPr>
              <w:fldChar w:fldCharType="begin"/>
            </w:r>
            <w:r w:rsidR="00FD3454">
              <w:rPr>
                <w:noProof/>
                <w:webHidden/>
              </w:rPr>
              <w:instrText xml:space="preserve"> PAGEREF _Toc8376120 \h </w:instrText>
            </w:r>
            <w:r w:rsidR="00FD3454">
              <w:rPr>
                <w:noProof/>
                <w:webHidden/>
              </w:rPr>
            </w:r>
            <w:r w:rsidR="00FD3454">
              <w:rPr>
                <w:noProof/>
                <w:webHidden/>
              </w:rPr>
              <w:fldChar w:fldCharType="separate"/>
            </w:r>
            <w:r w:rsidR="00504727">
              <w:rPr>
                <w:noProof/>
                <w:webHidden/>
              </w:rPr>
              <w:t>22</w:t>
            </w:r>
            <w:r w:rsidR="00FD3454">
              <w:rPr>
                <w:noProof/>
                <w:webHidden/>
              </w:rPr>
              <w:fldChar w:fldCharType="end"/>
            </w:r>
          </w:hyperlink>
        </w:p>
        <w:p w14:paraId="5A73CEA8" w14:textId="1B2D48C0" w:rsidR="00FD3454" w:rsidRDefault="00BB7779">
          <w:pPr>
            <w:pStyle w:val="Verzeichnis3"/>
            <w:tabs>
              <w:tab w:val="left" w:pos="880"/>
              <w:tab w:val="right" w:leader="dot" w:pos="9062"/>
            </w:tabs>
            <w:rPr>
              <w:rFonts w:asciiTheme="minorHAnsi" w:eastAsiaTheme="minorEastAsia" w:hAnsiTheme="minorHAnsi"/>
              <w:noProof/>
              <w:sz w:val="22"/>
              <w:lang w:eastAsia="de-CH"/>
            </w:rPr>
          </w:pPr>
          <w:hyperlink w:anchor="_Toc8376121" w:history="1">
            <w:r w:rsidR="00FD3454" w:rsidRPr="00D53EAC">
              <w:rPr>
                <w:rStyle w:val="Hyperlink"/>
                <w:noProof/>
                <w:lang w:eastAsia="de-CH"/>
              </w:rPr>
              <w:t>6.3</w:t>
            </w:r>
            <w:r w:rsidR="00FD3454">
              <w:rPr>
                <w:rFonts w:asciiTheme="minorHAnsi" w:eastAsiaTheme="minorEastAsia" w:hAnsiTheme="minorHAnsi"/>
                <w:noProof/>
                <w:sz w:val="22"/>
                <w:lang w:eastAsia="de-CH"/>
              </w:rPr>
              <w:tab/>
            </w:r>
            <w:r w:rsidR="00FD3454" w:rsidRPr="00D53EAC">
              <w:rPr>
                <w:rStyle w:val="Hyperlink"/>
                <w:noProof/>
                <w:lang w:eastAsia="de-CH"/>
              </w:rPr>
              <w:t>Tag 3 – 26.04.2019</w:t>
            </w:r>
            <w:r w:rsidR="00FD3454">
              <w:rPr>
                <w:noProof/>
                <w:webHidden/>
              </w:rPr>
              <w:tab/>
            </w:r>
            <w:r w:rsidR="00FD3454">
              <w:rPr>
                <w:noProof/>
                <w:webHidden/>
              </w:rPr>
              <w:fldChar w:fldCharType="begin"/>
            </w:r>
            <w:r w:rsidR="00FD3454">
              <w:rPr>
                <w:noProof/>
                <w:webHidden/>
              </w:rPr>
              <w:instrText xml:space="preserve"> PAGEREF _Toc8376121 \h </w:instrText>
            </w:r>
            <w:r w:rsidR="00FD3454">
              <w:rPr>
                <w:noProof/>
                <w:webHidden/>
              </w:rPr>
            </w:r>
            <w:r w:rsidR="00FD3454">
              <w:rPr>
                <w:noProof/>
                <w:webHidden/>
              </w:rPr>
              <w:fldChar w:fldCharType="separate"/>
            </w:r>
            <w:r w:rsidR="00504727">
              <w:rPr>
                <w:noProof/>
                <w:webHidden/>
              </w:rPr>
              <w:t>23</w:t>
            </w:r>
            <w:r w:rsidR="00FD3454">
              <w:rPr>
                <w:noProof/>
                <w:webHidden/>
              </w:rPr>
              <w:fldChar w:fldCharType="end"/>
            </w:r>
          </w:hyperlink>
        </w:p>
        <w:p w14:paraId="27CBF23A" w14:textId="20CE9D58" w:rsidR="00FD3454" w:rsidRDefault="00BB7779">
          <w:pPr>
            <w:pStyle w:val="Verzeichnis3"/>
            <w:tabs>
              <w:tab w:val="left" w:pos="880"/>
              <w:tab w:val="right" w:leader="dot" w:pos="9062"/>
            </w:tabs>
            <w:rPr>
              <w:rFonts w:asciiTheme="minorHAnsi" w:eastAsiaTheme="minorEastAsia" w:hAnsiTheme="minorHAnsi"/>
              <w:noProof/>
              <w:sz w:val="22"/>
              <w:lang w:eastAsia="de-CH"/>
            </w:rPr>
          </w:pPr>
          <w:hyperlink w:anchor="_Toc8376122" w:history="1">
            <w:r w:rsidR="00FD3454" w:rsidRPr="00D53EAC">
              <w:rPr>
                <w:rStyle w:val="Hyperlink"/>
                <w:noProof/>
                <w:lang w:eastAsia="de-CH"/>
              </w:rPr>
              <w:t>6.4</w:t>
            </w:r>
            <w:r w:rsidR="00FD3454">
              <w:rPr>
                <w:rFonts w:asciiTheme="minorHAnsi" w:eastAsiaTheme="minorEastAsia" w:hAnsiTheme="minorHAnsi"/>
                <w:noProof/>
                <w:sz w:val="22"/>
                <w:lang w:eastAsia="de-CH"/>
              </w:rPr>
              <w:tab/>
            </w:r>
            <w:r w:rsidR="00FD3454" w:rsidRPr="00D53EAC">
              <w:rPr>
                <w:rStyle w:val="Hyperlink"/>
                <w:noProof/>
                <w:lang w:eastAsia="de-CH"/>
              </w:rPr>
              <w:t>Tag 4 – 30.04.2019</w:t>
            </w:r>
            <w:r w:rsidR="00FD3454">
              <w:rPr>
                <w:noProof/>
                <w:webHidden/>
              </w:rPr>
              <w:tab/>
            </w:r>
            <w:r w:rsidR="00FD3454">
              <w:rPr>
                <w:noProof/>
                <w:webHidden/>
              </w:rPr>
              <w:fldChar w:fldCharType="begin"/>
            </w:r>
            <w:r w:rsidR="00FD3454">
              <w:rPr>
                <w:noProof/>
                <w:webHidden/>
              </w:rPr>
              <w:instrText xml:space="preserve"> PAGEREF _Toc8376122 \h </w:instrText>
            </w:r>
            <w:r w:rsidR="00FD3454">
              <w:rPr>
                <w:noProof/>
                <w:webHidden/>
              </w:rPr>
            </w:r>
            <w:r w:rsidR="00FD3454">
              <w:rPr>
                <w:noProof/>
                <w:webHidden/>
              </w:rPr>
              <w:fldChar w:fldCharType="separate"/>
            </w:r>
            <w:r w:rsidR="00504727">
              <w:rPr>
                <w:noProof/>
                <w:webHidden/>
              </w:rPr>
              <w:t>24</w:t>
            </w:r>
            <w:r w:rsidR="00FD3454">
              <w:rPr>
                <w:noProof/>
                <w:webHidden/>
              </w:rPr>
              <w:fldChar w:fldCharType="end"/>
            </w:r>
          </w:hyperlink>
        </w:p>
        <w:p w14:paraId="561863D3" w14:textId="3CBB07AB" w:rsidR="00FD3454" w:rsidRDefault="00BB7779">
          <w:pPr>
            <w:pStyle w:val="Verzeichnis3"/>
            <w:tabs>
              <w:tab w:val="left" w:pos="880"/>
              <w:tab w:val="right" w:leader="dot" w:pos="9062"/>
            </w:tabs>
            <w:rPr>
              <w:rFonts w:asciiTheme="minorHAnsi" w:eastAsiaTheme="minorEastAsia" w:hAnsiTheme="minorHAnsi"/>
              <w:noProof/>
              <w:sz w:val="22"/>
              <w:lang w:eastAsia="de-CH"/>
            </w:rPr>
          </w:pPr>
          <w:hyperlink w:anchor="_Toc8376123" w:history="1">
            <w:r w:rsidR="00FD3454" w:rsidRPr="00D53EAC">
              <w:rPr>
                <w:rStyle w:val="Hyperlink"/>
                <w:noProof/>
                <w:lang w:eastAsia="de-CH"/>
              </w:rPr>
              <w:t>6.5</w:t>
            </w:r>
            <w:r w:rsidR="00FD3454">
              <w:rPr>
                <w:rFonts w:asciiTheme="minorHAnsi" w:eastAsiaTheme="minorEastAsia" w:hAnsiTheme="minorHAnsi"/>
                <w:noProof/>
                <w:sz w:val="22"/>
                <w:lang w:eastAsia="de-CH"/>
              </w:rPr>
              <w:tab/>
            </w:r>
            <w:r w:rsidR="00FD3454" w:rsidRPr="00D53EAC">
              <w:rPr>
                <w:rStyle w:val="Hyperlink"/>
                <w:noProof/>
                <w:lang w:eastAsia="de-CH"/>
              </w:rPr>
              <w:t>Tag 5 – 02.05.2019</w:t>
            </w:r>
            <w:r w:rsidR="00FD3454">
              <w:rPr>
                <w:noProof/>
                <w:webHidden/>
              </w:rPr>
              <w:tab/>
            </w:r>
            <w:r w:rsidR="00FD3454">
              <w:rPr>
                <w:noProof/>
                <w:webHidden/>
              </w:rPr>
              <w:fldChar w:fldCharType="begin"/>
            </w:r>
            <w:r w:rsidR="00FD3454">
              <w:rPr>
                <w:noProof/>
                <w:webHidden/>
              </w:rPr>
              <w:instrText xml:space="preserve"> PAGEREF _Toc8376123 \h </w:instrText>
            </w:r>
            <w:r w:rsidR="00FD3454">
              <w:rPr>
                <w:noProof/>
                <w:webHidden/>
              </w:rPr>
            </w:r>
            <w:r w:rsidR="00FD3454">
              <w:rPr>
                <w:noProof/>
                <w:webHidden/>
              </w:rPr>
              <w:fldChar w:fldCharType="separate"/>
            </w:r>
            <w:r w:rsidR="00504727">
              <w:rPr>
                <w:noProof/>
                <w:webHidden/>
              </w:rPr>
              <w:t>25</w:t>
            </w:r>
            <w:r w:rsidR="00FD3454">
              <w:rPr>
                <w:noProof/>
                <w:webHidden/>
              </w:rPr>
              <w:fldChar w:fldCharType="end"/>
            </w:r>
          </w:hyperlink>
        </w:p>
        <w:p w14:paraId="00BA7DCF" w14:textId="2B6154D1" w:rsidR="00FD3454" w:rsidRDefault="00BB7779">
          <w:pPr>
            <w:pStyle w:val="Verzeichnis3"/>
            <w:tabs>
              <w:tab w:val="left" w:pos="880"/>
              <w:tab w:val="right" w:leader="dot" w:pos="9062"/>
            </w:tabs>
            <w:rPr>
              <w:rFonts w:asciiTheme="minorHAnsi" w:eastAsiaTheme="minorEastAsia" w:hAnsiTheme="minorHAnsi"/>
              <w:noProof/>
              <w:sz w:val="22"/>
              <w:lang w:eastAsia="de-CH"/>
            </w:rPr>
          </w:pPr>
          <w:hyperlink w:anchor="_Toc8376124" w:history="1">
            <w:r w:rsidR="00FD3454" w:rsidRPr="00D53EAC">
              <w:rPr>
                <w:rStyle w:val="Hyperlink"/>
                <w:noProof/>
                <w:lang w:eastAsia="de-CH"/>
              </w:rPr>
              <w:t>6.6</w:t>
            </w:r>
            <w:r w:rsidR="00FD3454">
              <w:rPr>
                <w:rFonts w:asciiTheme="minorHAnsi" w:eastAsiaTheme="minorEastAsia" w:hAnsiTheme="minorHAnsi"/>
                <w:noProof/>
                <w:sz w:val="22"/>
                <w:lang w:eastAsia="de-CH"/>
              </w:rPr>
              <w:tab/>
            </w:r>
            <w:r w:rsidR="00FD3454" w:rsidRPr="00D53EAC">
              <w:rPr>
                <w:rStyle w:val="Hyperlink"/>
                <w:noProof/>
                <w:lang w:eastAsia="de-CH"/>
              </w:rPr>
              <w:t>Tag 6 – 03.05.2019</w:t>
            </w:r>
            <w:r w:rsidR="00FD3454">
              <w:rPr>
                <w:noProof/>
                <w:webHidden/>
              </w:rPr>
              <w:tab/>
            </w:r>
            <w:r w:rsidR="00FD3454">
              <w:rPr>
                <w:noProof/>
                <w:webHidden/>
              </w:rPr>
              <w:fldChar w:fldCharType="begin"/>
            </w:r>
            <w:r w:rsidR="00FD3454">
              <w:rPr>
                <w:noProof/>
                <w:webHidden/>
              </w:rPr>
              <w:instrText xml:space="preserve"> PAGEREF _Toc8376124 \h </w:instrText>
            </w:r>
            <w:r w:rsidR="00FD3454">
              <w:rPr>
                <w:noProof/>
                <w:webHidden/>
              </w:rPr>
            </w:r>
            <w:r w:rsidR="00FD3454">
              <w:rPr>
                <w:noProof/>
                <w:webHidden/>
              </w:rPr>
              <w:fldChar w:fldCharType="separate"/>
            </w:r>
            <w:r w:rsidR="00504727">
              <w:rPr>
                <w:noProof/>
                <w:webHidden/>
              </w:rPr>
              <w:t>26</w:t>
            </w:r>
            <w:r w:rsidR="00FD3454">
              <w:rPr>
                <w:noProof/>
                <w:webHidden/>
              </w:rPr>
              <w:fldChar w:fldCharType="end"/>
            </w:r>
          </w:hyperlink>
        </w:p>
        <w:p w14:paraId="0D790DBF" w14:textId="1A43FAB6" w:rsidR="00FD3454" w:rsidRDefault="00BB7779">
          <w:pPr>
            <w:pStyle w:val="Verzeichnis3"/>
            <w:tabs>
              <w:tab w:val="left" w:pos="880"/>
              <w:tab w:val="right" w:leader="dot" w:pos="9062"/>
            </w:tabs>
            <w:rPr>
              <w:rFonts w:asciiTheme="minorHAnsi" w:eastAsiaTheme="minorEastAsia" w:hAnsiTheme="minorHAnsi"/>
              <w:noProof/>
              <w:sz w:val="22"/>
              <w:lang w:eastAsia="de-CH"/>
            </w:rPr>
          </w:pPr>
          <w:hyperlink w:anchor="_Toc8376125" w:history="1">
            <w:r w:rsidR="00FD3454" w:rsidRPr="00D53EAC">
              <w:rPr>
                <w:rStyle w:val="Hyperlink"/>
                <w:noProof/>
                <w:lang w:eastAsia="de-CH"/>
              </w:rPr>
              <w:t>6.7</w:t>
            </w:r>
            <w:r w:rsidR="00FD3454">
              <w:rPr>
                <w:rFonts w:asciiTheme="minorHAnsi" w:eastAsiaTheme="minorEastAsia" w:hAnsiTheme="minorHAnsi"/>
                <w:noProof/>
                <w:sz w:val="22"/>
                <w:lang w:eastAsia="de-CH"/>
              </w:rPr>
              <w:tab/>
            </w:r>
            <w:r w:rsidR="00FD3454" w:rsidRPr="00D53EAC">
              <w:rPr>
                <w:rStyle w:val="Hyperlink"/>
                <w:noProof/>
                <w:lang w:eastAsia="de-CH"/>
              </w:rPr>
              <w:t>Tag 7 – 07.05.2019</w:t>
            </w:r>
            <w:r w:rsidR="00FD3454">
              <w:rPr>
                <w:noProof/>
                <w:webHidden/>
              </w:rPr>
              <w:tab/>
            </w:r>
            <w:r w:rsidR="00FD3454">
              <w:rPr>
                <w:noProof/>
                <w:webHidden/>
              </w:rPr>
              <w:fldChar w:fldCharType="begin"/>
            </w:r>
            <w:r w:rsidR="00FD3454">
              <w:rPr>
                <w:noProof/>
                <w:webHidden/>
              </w:rPr>
              <w:instrText xml:space="preserve"> PAGEREF _Toc8376125 \h </w:instrText>
            </w:r>
            <w:r w:rsidR="00FD3454">
              <w:rPr>
                <w:noProof/>
                <w:webHidden/>
              </w:rPr>
            </w:r>
            <w:r w:rsidR="00FD3454">
              <w:rPr>
                <w:noProof/>
                <w:webHidden/>
              </w:rPr>
              <w:fldChar w:fldCharType="separate"/>
            </w:r>
            <w:r w:rsidR="00504727">
              <w:rPr>
                <w:noProof/>
                <w:webHidden/>
              </w:rPr>
              <w:t>27</w:t>
            </w:r>
            <w:r w:rsidR="00FD3454">
              <w:rPr>
                <w:noProof/>
                <w:webHidden/>
              </w:rPr>
              <w:fldChar w:fldCharType="end"/>
            </w:r>
          </w:hyperlink>
        </w:p>
        <w:p w14:paraId="78111DEB" w14:textId="3FA3F475" w:rsidR="00FD3454" w:rsidRDefault="00BB7779">
          <w:pPr>
            <w:pStyle w:val="Verzeichnis3"/>
            <w:tabs>
              <w:tab w:val="left" w:pos="880"/>
              <w:tab w:val="right" w:leader="dot" w:pos="9062"/>
            </w:tabs>
            <w:rPr>
              <w:rFonts w:asciiTheme="minorHAnsi" w:eastAsiaTheme="minorEastAsia" w:hAnsiTheme="minorHAnsi"/>
              <w:noProof/>
              <w:sz w:val="22"/>
              <w:lang w:eastAsia="de-CH"/>
            </w:rPr>
          </w:pPr>
          <w:hyperlink w:anchor="_Toc8376126" w:history="1">
            <w:r w:rsidR="00FD3454" w:rsidRPr="00D53EAC">
              <w:rPr>
                <w:rStyle w:val="Hyperlink"/>
                <w:noProof/>
                <w:lang w:eastAsia="de-CH"/>
              </w:rPr>
              <w:t>6.8</w:t>
            </w:r>
            <w:r w:rsidR="00FD3454">
              <w:rPr>
                <w:rFonts w:asciiTheme="minorHAnsi" w:eastAsiaTheme="minorEastAsia" w:hAnsiTheme="minorHAnsi"/>
                <w:noProof/>
                <w:sz w:val="22"/>
                <w:lang w:eastAsia="de-CH"/>
              </w:rPr>
              <w:tab/>
            </w:r>
            <w:r w:rsidR="00FD3454" w:rsidRPr="00D53EAC">
              <w:rPr>
                <w:rStyle w:val="Hyperlink"/>
                <w:noProof/>
                <w:lang w:eastAsia="de-CH"/>
              </w:rPr>
              <w:t>Tag 8 – 08.05.2019</w:t>
            </w:r>
            <w:r w:rsidR="00FD3454">
              <w:rPr>
                <w:noProof/>
                <w:webHidden/>
              </w:rPr>
              <w:tab/>
            </w:r>
            <w:r w:rsidR="00FD3454">
              <w:rPr>
                <w:noProof/>
                <w:webHidden/>
              </w:rPr>
              <w:fldChar w:fldCharType="begin"/>
            </w:r>
            <w:r w:rsidR="00FD3454">
              <w:rPr>
                <w:noProof/>
                <w:webHidden/>
              </w:rPr>
              <w:instrText xml:space="preserve"> PAGEREF _Toc8376126 \h </w:instrText>
            </w:r>
            <w:r w:rsidR="00FD3454">
              <w:rPr>
                <w:noProof/>
                <w:webHidden/>
              </w:rPr>
            </w:r>
            <w:r w:rsidR="00FD3454">
              <w:rPr>
                <w:noProof/>
                <w:webHidden/>
              </w:rPr>
              <w:fldChar w:fldCharType="separate"/>
            </w:r>
            <w:r w:rsidR="00504727">
              <w:rPr>
                <w:noProof/>
                <w:webHidden/>
              </w:rPr>
              <w:t>28</w:t>
            </w:r>
            <w:r w:rsidR="00FD3454">
              <w:rPr>
                <w:noProof/>
                <w:webHidden/>
              </w:rPr>
              <w:fldChar w:fldCharType="end"/>
            </w:r>
          </w:hyperlink>
        </w:p>
        <w:p w14:paraId="43B5BB4B" w14:textId="03FECD22" w:rsidR="00FD3454" w:rsidRDefault="00BB7779">
          <w:pPr>
            <w:pStyle w:val="Verzeichnis3"/>
            <w:tabs>
              <w:tab w:val="left" w:pos="880"/>
              <w:tab w:val="right" w:leader="dot" w:pos="9062"/>
            </w:tabs>
            <w:rPr>
              <w:rFonts w:asciiTheme="minorHAnsi" w:eastAsiaTheme="minorEastAsia" w:hAnsiTheme="minorHAnsi"/>
              <w:noProof/>
              <w:sz w:val="22"/>
              <w:lang w:eastAsia="de-CH"/>
            </w:rPr>
          </w:pPr>
          <w:hyperlink w:anchor="_Toc8376127" w:history="1">
            <w:r w:rsidR="00FD3454" w:rsidRPr="00D53EAC">
              <w:rPr>
                <w:rStyle w:val="Hyperlink"/>
                <w:noProof/>
                <w:lang w:eastAsia="de-CH"/>
              </w:rPr>
              <w:t>6.9</w:t>
            </w:r>
            <w:r w:rsidR="00FD3454">
              <w:rPr>
                <w:rFonts w:asciiTheme="minorHAnsi" w:eastAsiaTheme="minorEastAsia" w:hAnsiTheme="minorHAnsi"/>
                <w:noProof/>
                <w:sz w:val="22"/>
                <w:lang w:eastAsia="de-CH"/>
              </w:rPr>
              <w:tab/>
            </w:r>
            <w:r w:rsidR="00FD3454" w:rsidRPr="00D53EAC">
              <w:rPr>
                <w:rStyle w:val="Hyperlink"/>
                <w:noProof/>
                <w:lang w:eastAsia="de-CH"/>
              </w:rPr>
              <w:t>Tag 9 – 09.05.2019</w:t>
            </w:r>
            <w:r w:rsidR="00FD3454">
              <w:rPr>
                <w:noProof/>
                <w:webHidden/>
              </w:rPr>
              <w:tab/>
            </w:r>
            <w:r w:rsidR="00FD3454">
              <w:rPr>
                <w:noProof/>
                <w:webHidden/>
              </w:rPr>
              <w:fldChar w:fldCharType="begin"/>
            </w:r>
            <w:r w:rsidR="00FD3454">
              <w:rPr>
                <w:noProof/>
                <w:webHidden/>
              </w:rPr>
              <w:instrText xml:space="preserve"> PAGEREF _Toc8376127 \h </w:instrText>
            </w:r>
            <w:r w:rsidR="00FD3454">
              <w:rPr>
                <w:noProof/>
                <w:webHidden/>
              </w:rPr>
            </w:r>
            <w:r w:rsidR="00FD3454">
              <w:rPr>
                <w:noProof/>
                <w:webHidden/>
              </w:rPr>
              <w:fldChar w:fldCharType="separate"/>
            </w:r>
            <w:r w:rsidR="00504727">
              <w:rPr>
                <w:noProof/>
                <w:webHidden/>
              </w:rPr>
              <w:t>29</w:t>
            </w:r>
            <w:r w:rsidR="00FD3454">
              <w:rPr>
                <w:noProof/>
                <w:webHidden/>
              </w:rPr>
              <w:fldChar w:fldCharType="end"/>
            </w:r>
          </w:hyperlink>
        </w:p>
        <w:p w14:paraId="2DDEF24E" w14:textId="4530AD17" w:rsidR="00FD3454" w:rsidRDefault="00BB7779">
          <w:pPr>
            <w:pStyle w:val="Verzeichnis3"/>
            <w:tabs>
              <w:tab w:val="left" w:pos="880"/>
              <w:tab w:val="right" w:leader="dot" w:pos="9062"/>
            </w:tabs>
            <w:rPr>
              <w:rFonts w:asciiTheme="minorHAnsi" w:eastAsiaTheme="minorEastAsia" w:hAnsiTheme="minorHAnsi"/>
              <w:noProof/>
              <w:sz w:val="22"/>
              <w:lang w:eastAsia="de-CH"/>
            </w:rPr>
          </w:pPr>
          <w:hyperlink w:anchor="_Toc8376128" w:history="1">
            <w:r w:rsidR="00FD3454" w:rsidRPr="00D53EAC">
              <w:rPr>
                <w:rStyle w:val="Hyperlink"/>
                <w:noProof/>
                <w:lang w:eastAsia="de-CH"/>
              </w:rPr>
              <w:t>6.10</w:t>
            </w:r>
            <w:r w:rsidR="00FD3454">
              <w:rPr>
                <w:rFonts w:asciiTheme="minorHAnsi" w:eastAsiaTheme="minorEastAsia" w:hAnsiTheme="minorHAnsi"/>
                <w:noProof/>
                <w:sz w:val="22"/>
                <w:lang w:eastAsia="de-CH"/>
              </w:rPr>
              <w:tab/>
            </w:r>
            <w:r w:rsidR="00FD3454" w:rsidRPr="00D53EAC">
              <w:rPr>
                <w:rStyle w:val="Hyperlink"/>
                <w:noProof/>
                <w:lang w:eastAsia="de-CH"/>
              </w:rPr>
              <w:t>Tag 10 – 10.05.2019</w:t>
            </w:r>
            <w:r w:rsidR="00FD3454">
              <w:rPr>
                <w:noProof/>
                <w:webHidden/>
              </w:rPr>
              <w:tab/>
            </w:r>
            <w:r w:rsidR="00FD3454">
              <w:rPr>
                <w:noProof/>
                <w:webHidden/>
              </w:rPr>
              <w:fldChar w:fldCharType="begin"/>
            </w:r>
            <w:r w:rsidR="00FD3454">
              <w:rPr>
                <w:noProof/>
                <w:webHidden/>
              </w:rPr>
              <w:instrText xml:space="preserve"> PAGEREF _Toc8376128 \h </w:instrText>
            </w:r>
            <w:r w:rsidR="00FD3454">
              <w:rPr>
                <w:noProof/>
                <w:webHidden/>
              </w:rPr>
            </w:r>
            <w:r w:rsidR="00FD3454">
              <w:rPr>
                <w:noProof/>
                <w:webHidden/>
              </w:rPr>
              <w:fldChar w:fldCharType="separate"/>
            </w:r>
            <w:r w:rsidR="00504727">
              <w:rPr>
                <w:noProof/>
                <w:webHidden/>
              </w:rPr>
              <w:t>30</w:t>
            </w:r>
            <w:r w:rsidR="00FD3454">
              <w:rPr>
                <w:noProof/>
                <w:webHidden/>
              </w:rPr>
              <w:fldChar w:fldCharType="end"/>
            </w:r>
          </w:hyperlink>
        </w:p>
        <w:p w14:paraId="5D026DCE" w14:textId="2EB4DDCE" w:rsidR="00FD3454" w:rsidRDefault="00BB7779">
          <w:pPr>
            <w:pStyle w:val="Verzeichnis2"/>
            <w:tabs>
              <w:tab w:val="left" w:pos="567"/>
              <w:tab w:val="right" w:leader="dot" w:pos="9062"/>
            </w:tabs>
            <w:rPr>
              <w:rFonts w:asciiTheme="minorHAnsi" w:eastAsiaTheme="minorEastAsia" w:hAnsiTheme="minorHAnsi"/>
              <w:noProof/>
              <w:lang w:eastAsia="de-CH"/>
            </w:rPr>
          </w:pPr>
          <w:hyperlink w:anchor="_Toc8376129" w:history="1">
            <w:r w:rsidR="00FD3454" w:rsidRPr="00D53EAC">
              <w:rPr>
                <w:rStyle w:val="Hyperlink"/>
                <w:noProof/>
                <w:lang w:eastAsia="de-CH"/>
              </w:rPr>
              <w:t>7</w:t>
            </w:r>
            <w:r w:rsidR="00FD3454">
              <w:rPr>
                <w:rFonts w:asciiTheme="minorHAnsi" w:eastAsiaTheme="minorEastAsia" w:hAnsiTheme="minorHAnsi"/>
                <w:noProof/>
                <w:lang w:eastAsia="de-CH"/>
              </w:rPr>
              <w:tab/>
            </w:r>
            <w:r w:rsidR="00FD3454" w:rsidRPr="00D53EAC">
              <w:rPr>
                <w:rStyle w:val="Hyperlink"/>
                <w:noProof/>
                <w:lang w:eastAsia="de-CH"/>
              </w:rPr>
              <w:t>Abschlussbericht</w:t>
            </w:r>
            <w:r w:rsidR="00FD3454">
              <w:rPr>
                <w:noProof/>
                <w:webHidden/>
              </w:rPr>
              <w:tab/>
            </w:r>
            <w:r w:rsidR="00FD3454">
              <w:rPr>
                <w:noProof/>
                <w:webHidden/>
              </w:rPr>
              <w:fldChar w:fldCharType="begin"/>
            </w:r>
            <w:r w:rsidR="00FD3454">
              <w:rPr>
                <w:noProof/>
                <w:webHidden/>
              </w:rPr>
              <w:instrText xml:space="preserve"> PAGEREF _Toc8376129 \h </w:instrText>
            </w:r>
            <w:r w:rsidR="00FD3454">
              <w:rPr>
                <w:noProof/>
                <w:webHidden/>
              </w:rPr>
            </w:r>
            <w:r w:rsidR="00FD3454">
              <w:rPr>
                <w:noProof/>
                <w:webHidden/>
              </w:rPr>
              <w:fldChar w:fldCharType="separate"/>
            </w:r>
            <w:r w:rsidR="00504727">
              <w:rPr>
                <w:noProof/>
                <w:webHidden/>
              </w:rPr>
              <w:t>31</w:t>
            </w:r>
            <w:r w:rsidR="00FD3454">
              <w:rPr>
                <w:noProof/>
                <w:webHidden/>
              </w:rPr>
              <w:fldChar w:fldCharType="end"/>
            </w:r>
          </w:hyperlink>
        </w:p>
        <w:p w14:paraId="413B5F03" w14:textId="0DD397E7" w:rsidR="00FD3454" w:rsidRDefault="00BB7779">
          <w:pPr>
            <w:pStyle w:val="Verzeichnis3"/>
            <w:tabs>
              <w:tab w:val="left" w:pos="880"/>
              <w:tab w:val="right" w:leader="dot" w:pos="9062"/>
            </w:tabs>
            <w:rPr>
              <w:rFonts w:asciiTheme="minorHAnsi" w:eastAsiaTheme="minorEastAsia" w:hAnsiTheme="minorHAnsi"/>
              <w:noProof/>
              <w:sz w:val="22"/>
              <w:lang w:eastAsia="de-CH"/>
            </w:rPr>
          </w:pPr>
          <w:hyperlink w:anchor="_Toc8376130" w:history="1">
            <w:r w:rsidR="00FD3454" w:rsidRPr="00D53EAC">
              <w:rPr>
                <w:rStyle w:val="Hyperlink"/>
                <w:noProof/>
                <w:lang w:eastAsia="de-CH"/>
              </w:rPr>
              <w:t>7.1</w:t>
            </w:r>
            <w:r w:rsidR="00FD3454">
              <w:rPr>
                <w:rFonts w:asciiTheme="minorHAnsi" w:eastAsiaTheme="minorEastAsia" w:hAnsiTheme="minorHAnsi"/>
                <w:noProof/>
                <w:sz w:val="22"/>
                <w:lang w:eastAsia="de-CH"/>
              </w:rPr>
              <w:tab/>
            </w:r>
            <w:r w:rsidR="00FD3454" w:rsidRPr="00D53EAC">
              <w:rPr>
                <w:rStyle w:val="Hyperlink"/>
                <w:noProof/>
                <w:lang w:eastAsia="de-CH"/>
              </w:rPr>
              <w:t>Ist-Soll</w:t>
            </w:r>
            <w:r w:rsidR="00FD3454">
              <w:rPr>
                <w:noProof/>
                <w:webHidden/>
              </w:rPr>
              <w:tab/>
            </w:r>
            <w:r w:rsidR="00FD3454">
              <w:rPr>
                <w:noProof/>
                <w:webHidden/>
              </w:rPr>
              <w:fldChar w:fldCharType="begin"/>
            </w:r>
            <w:r w:rsidR="00FD3454">
              <w:rPr>
                <w:noProof/>
                <w:webHidden/>
              </w:rPr>
              <w:instrText xml:space="preserve"> PAGEREF _Toc8376130 \h </w:instrText>
            </w:r>
            <w:r w:rsidR="00FD3454">
              <w:rPr>
                <w:noProof/>
                <w:webHidden/>
              </w:rPr>
            </w:r>
            <w:r w:rsidR="00FD3454">
              <w:rPr>
                <w:noProof/>
                <w:webHidden/>
              </w:rPr>
              <w:fldChar w:fldCharType="separate"/>
            </w:r>
            <w:r w:rsidR="00504727">
              <w:rPr>
                <w:noProof/>
                <w:webHidden/>
              </w:rPr>
              <w:t>31</w:t>
            </w:r>
            <w:r w:rsidR="00FD3454">
              <w:rPr>
                <w:noProof/>
                <w:webHidden/>
              </w:rPr>
              <w:fldChar w:fldCharType="end"/>
            </w:r>
          </w:hyperlink>
        </w:p>
        <w:p w14:paraId="1DB8D480" w14:textId="3BD7F166" w:rsidR="00FD3454" w:rsidRDefault="00BB7779">
          <w:pPr>
            <w:pStyle w:val="Verzeichnis3"/>
            <w:tabs>
              <w:tab w:val="left" w:pos="880"/>
              <w:tab w:val="right" w:leader="dot" w:pos="9062"/>
            </w:tabs>
            <w:rPr>
              <w:rFonts w:asciiTheme="minorHAnsi" w:eastAsiaTheme="minorEastAsia" w:hAnsiTheme="minorHAnsi"/>
              <w:noProof/>
              <w:sz w:val="22"/>
              <w:lang w:eastAsia="de-CH"/>
            </w:rPr>
          </w:pPr>
          <w:hyperlink w:anchor="_Toc8376131" w:history="1">
            <w:r w:rsidR="00FD3454" w:rsidRPr="00D53EAC">
              <w:rPr>
                <w:rStyle w:val="Hyperlink"/>
                <w:noProof/>
                <w:lang w:eastAsia="de-CH"/>
              </w:rPr>
              <w:t>7.2</w:t>
            </w:r>
            <w:r w:rsidR="00FD3454">
              <w:rPr>
                <w:rFonts w:asciiTheme="minorHAnsi" w:eastAsiaTheme="minorEastAsia" w:hAnsiTheme="minorHAnsi"/>
                <w:noProof/>
                <w:sz w:val="22"/>
                <w:lang w:eastAsia="de-CH"/>
              </w:rPr>
              <w:tab/>
            </w:r>
            <w:r w:rsidR="00FD3454" w:rsidRPr="00D53EAC">
              <w:rPr>
                <w:rStyle w:val="Hyperlink"/>
                <w:noProof/>
                <w:lang w:eastAsia="de-CH"/>
              </w:rPr>
              <w:t>Schwierigkeiten</w:t>
            </w:r>
            <w:r w:rsidR="00FD3454">
              <w:rPr>
                <w:noProof/>
                <w:webHidden/>
              </w:rPr>
              <w:tab/>
            </w:r>
            <w:r w:rsidR="00FD3454">
              <w:rPr>
                <w:noProof/>
                <w:webHidden/>
              </w:rPr>
              <w:fldChar w:fldCharType="begin"/>
            </w:r>
            <w:r w:rsidR="00FD3454">
              <w:rPr>
                <w:noProof/>
                <w:webHidden/>
              </w:rPr>
              <w:instrText xml:space="preserve"> PAGEREF _Toc8376131 \h </w:instrText>
            </w:r>
            <w:r w:rsidR="00FD3454">
              <w:rPr>
                <w:noProof/>
                <w:webHidden/>
              </w:rPr>
            </w:r>
            <w:r w:rsidR="00FD3454">
              <w:rPr>
                <w:noProof/>
                <w:webHidden/>
              </w:rPr>
              <w:fldChar w:fldCharType="separate"/>
            </w:r>
            <w:r w:rsidR="00504727">
              <w:rPr>
                <w:noProof/>
                <w:webHidden/>
              </w:rPr>
              <w:t>31</w:t>
            </w:r>
            <w:r w:rsidR="00FD3454">
              <w:rPr>
                <w:noProof/>
                <w:webHidden/>
              </w:rPr>
              <w:fldChar w:fldCharType="end"/>
            </w:r>
          </w:hyperlink>
        </w:p>
        <w:p w14:paraId="56BD073E" w14:textId="590C7FF3" w:rsidR="00FD3454" w:rsidRDefault="00BB7779">
          <w:pPr>
            <w:pStyle w:val="Verzeichnis3"/>
            <w:tabs>
              <w:tab w:val="left" w:pos="880"/>
              <w:tab w:val="right" w:leader="dot" w:pos="9062"/>
            </w:tabs>
            <w:rPr>
              <w:rFonts w:asciiTheme="minorHAnsi" w:eastAsiaTheme="minorEastAsia" w:hAnsiTheme="minorHAnsi"/>
              <w:noProof/>
              <w:sz w:val="22"/>
              <w:lang w:eastAsia="de-CH"/>
            </w:rPr>
          </w:pPr>
          <w:hyperlink w:anchor="_Toc8376132" w:history="1">
            <w:r w:rsidR="00FD3454" w:rsidRPr="00D53EAC">
              <w:rPr>
                <w:rStyle w:val="Hyperlink"/>
                <w:noProof/>
                <w:lang w:eastAsia="de-CH"/>
              </w:rPr>
              <w:t>7.3</w:t>
            </w:r>
            <w:r w:rsidR="00FD3454">
              <w:rPr>
                <w:rFonts w:asciiTheme="minorHAnsi" w:eastAsiaTheme="minorEastAsia" w:hAnsiTheme="minorHAnsi"/>
                <w:noProof/>
                <w:sz w:val="22"/>
                <w:lang w:eastAsia="de-CH"/>
              </w:rPr>
              <w:tab/>
            </w:r>
            <w:r w:rsidR="00FD3454" w:rsidRPr="00D53EAC">
              <w:rPr>
                <w:rStyle w:val="Hyperlink"/>
                <w:noProof/>
                <w:lang w:eastAsia="de-CH"/>
              </w:rPr>
              <w:t>Fazit zum Projekt</w:t>
            </w:r>
            <w:r w:rsidR="00FD3454">
              <w:rPr>
                <w:noProof/>
                <w:webHidden/>
              </w:rPr>
              <w:tab/>
            </w:r>
            <w:r w:rsidR="00FD3454">
              <w:rPr>
                <w:noProof/>
                <w:webHidden/>
              </w:rPr>
              <w:fldChar w:fldCharType="begin"/>
            </w:r>
            <w:r w:rsidR="00FD3454">
              <w:rPr>
                <w:noProof/>
                <w:webHidden/>
              </w:rPr>
              <w:instrText xml:space="preserve"> PAGEREF _Toc8376132 \h </w:instrText>
            </w:r>
            <w:r w:rsidR="00FD3454">
              <w:rPr>
                <w:noProof/>
                <w:webHidden/>
              </w:rPr>
            </w:r>
            <w:r w:rsidR="00FD3454">
              <w:rPr>
                <w:noProof/>
                <w:webHidden/>
              </w:rPr>
              <w:fldChar w:fldCharType="separate"/>
            </w:r>
            <w:r w:rsidR="00504727">
              <w:rPr>
                <w:noProof/>
                <w:webHidden/>
              </w:rPr>
              <w:t>32</w:t>
            </w:r>
            <w:r w:rsidR="00FD3454">
              <w:rPr>
                <w:noProof/>
                <w:webHidden/>
              </w:rPr>
              <w:fldChar w:fldCharType="end"/>
            </w:r>
          </w:hyperlink>
        </w:p>
        <w:p w14:paraId="2CCBC013" w14:textId="33BE2342" w:rsidR="00FD3454" w:rsidRDefault="00BB7779">
          <w:pPr>
            <w:pStyle w:val="Verzeichnis4"/>
            <w:rPr>
              <w:rFonts w:asciiTheme="minorHAnsi" w:eastAsiaTheme="minorEastAsia" w:hAnsiTheme="minorHAnsi"/>
              <w:noProof/>
              <w:sz w:val="22"/>
              <w:lang w:eastAsia="de-CH"/>
            </w:rPr>
          </w:pPr>
          <w:hyperlink w:anchor="_Toc8376133" w:history="1">
            <w:r w:rsidR="00FD3454" w:rsidRPr="00D53EAC">
              <w:rPr>
                <w:rStyle w:val="Hyperlink"/>
                <w:noProof/>
                <w:lang w:eastAsia="de-CH"/>
              </w:rPr>
              <w:t>7.3.1</w:t>
            </w:r>
            <w:r w:rsidR="00FD3454">
              <w:rPr>
                <w:rFonts w:asciiTheme="minorHAnsi" w:eastAsiaTheme="minorEastAsia" w:hAnsiTheme="minorHAnsi"/>
                <w:noProof/>
                <w:sz w:val="22"/>
                <w:lang w:eastAsia="de-CH"/>
              </w:rPr>
              <w:tab/>
            </w:r>
            <w:r w:rsidR="00FD3454" w:rsidRPr="00D53EAC">
              <w:rPr>
                <w:rStyle w:val="Hyperlink"/>
                <w:noProof/>
                <w:lang w:eastAsia="de-CH"/>
              </w:rPr>
              <w:t>Entstandene Abweichungen zur Aufgabenstellung</w:t>
            </w:r>
            <w:r w:rsidR="00FD3454">
              <w:rPr>
                <w:noProof/>
                <w:webHidden/>
              </w:rPr>
              <w:tab/>
            </w:r>
            <w:r w:rsidR="00FD3454">
              <w:rPr>
                <w:noProof/>
                <w:webHidden/>
              </w:rPr>
              <w:fldChar w:fldCharType="begin"/>
            </w:r>
            <w:r w:rsidR="00FD3454">
              <w:rPr>
                <w:noProof/>
                <w:webHidden/>
              </w:rPr>
              <w:instrText xml:space="preserve"> PAGEREF _Toc8376133 \h </w:instrText>
            </w:r>
            <w:r w:rsidR="00FD3454">
              <w:rPr>
                <w:noProof/>
                <w:webHidden/>
              </w:rPr>
            </w:r>
            <w:r w:rsidR="00FD3454">
              <w:rPr>
                <w:noProof/>
                <w:webHidden/>
              </w:rPr>
              <w:fldChar w:fldCharType="separate"/>
            </w:r>
            <w:r w:rsidR="00504727">
              <w:rPr>
                <w:noProof/>
                <w:webHidden/>
              </w:rPr>
              <w:t>32</w:t>
            </w:r>
            <w:r w:rsidR="00FD3454">
              <w:rPr>
                <w:noProof/>
                <w:webHidden/>
              </w:rPr>
              <w:fldChar w:fldCharType="end"/>
            </w:r>
          </w:hyperlink>
        </w:p>
        <w:p w14:paraId="1F94579F" w14:textId="6E6C954E" w:rsidR="00FD3454" w:rsidRDefault="00BB7779">
          <w:pPr>
            <w:pStyle w:val="Verzeichnis3"/>
            <w:tabs>
              <w:tab w:val="left" w:pos="880"/>
              <w:tab w:val="right" w:leader="dot" w:pos="9062"/>
            </w:tabs>
            <w:rPr>
              <w:rFonts w:asciiTheme="minorHAnsi" w:eastAsiaTheme="minorEastAsia" w:hAnsiTheme="minorHAnsi"/>
              <w:noProof/>
              <w:sz w:val="22"/>
              <w:lang w:eastAsia="de-CH"/>
            </w:rPr>
          </w:pPr>
          <w:hyperlink w:anchor="_Toc8376134" w:history="1">
            <w:r w:rsidR="00FD3454" w:rsidRPr="00D53EAC">
              <w:rPr>
                <w:rStyle w:val="Hyperlink"/>
                <w:noProof/>
                <w:lang w:eastAsia="de-CH"/>
              </w:rPr>
              <w:t>7.4</w:t>
            </w:r>
            <w:r w:rsidR="00FD3454">
              <w:rPr>
                <w:rFonts w:asciiTheme="minorHAnsi" w:eastAsiaTheme="minorEastAsia" w:hAnsiTheme="minorHAnsi"/>
                <w:noProof/>
                <w:sz w:val="22"/>
                <w:lang w:eastAsia="de-CH"/>
              </w:rPr>
              <w:tab/>
            </w:r>
            <w:r w:rsidR="00FD3454" w:rsidRPr="00D53EAC">
              <w:rPr>
                <w:rStyle w:val="Hyperlink"/>
                <w:noProof/>
                <w:lang w:eastAsia="de-CH"/>
              </w:rPr>
              <w:t>Persönliches Fazit</w:t>
            </w:r>
            <w:r w:rsidR="00FD3454">
              <w:rPr>
                <w:noProof/>
                <w:webHidden/>
              </w:rPr>
              <w:tab/>
            </w:r>
            <w:r w:rsidR="00FD3454">
              <w:rPr>
                <w:noProof/>
                <w:webHidden/>
              </w:rPr>
              <w:fldChar w:fldCharType="begin"/>
            </w:r>
            <w:r w:rsidR="00FD3454">
              <w:rPr>
                <w:noProof/>
                <w:webHidden/>
              </w:rPr>
              <w:instrText xml:space="preserve"> PAGEREF _Toc8376134 \h </w:instrText>
            </w:r>
            <w:r w:rsidR="00FD3454">
              <w:rPr>
                <w:noProof/>
                <w:webHidden/>
              </w:rPr>
            </w:r>
            <w:r w:rsidR="00FD3454">
              <w:rPr>
                <w:noProof/>
                <w:webHidden/>
              </w:rPr>
              <w:fldChar w:fldCharType="separate"/>
            </w:r>
            <w:r w:rsidR="00504727">
              <w:rPr>
                <w:noProof/>
                <w:webHidden/>
              </w:rPr>
              <w:t>33</w:t>
            </w:r>
            <w:r w:rsidR="00FD3454">
              <w:rPr>
                <w:noProof/>
                <w:webHidden/>
              </w:rPr>
              <w:fldChar w:fldCharType="end"/>
            </w:r>
          </w:hyperlink>
        </w:p>
        <w:p w14:paraId="18F22384" w14:textId="21E39644" w:rsidR="00FD3454" w:rsidRDefault="00BB7779">
          <w:pPr>
            <w:pStyle w:val="Verzeichnis3"/>
            <w:tabs>
              <w:tab w:val="left" w:pos="880"/>
              <w:tab w:val="right" w:leader="dot" w:pos="9062"/>
            </w:tabs>
            <w:rPr>
              <w:rFonts w:asciiTheme="minorHAnsi" w:eastAsiaTheme="minorEastAsia" w:hAnsiTheme="minorHAnsi"/>
              <w:noProof/>
              <w:sz w:val="22"/>
              <w:lang w:eastAsia="de-CH"/>
            </w:rPr>
          </w:pPr>
          <w:hyperlink w:anchor="_Toc8376135" w:history="1">
            <w:r w:rsidR="00FD3454" w:rsidRPr="00D53EAC">
              <w:rPr>
                <w:rStyle w:val="Hyperlink"/>
                <w:noProof/>
                <w:lang w:eastAsia="de-CH"/>
              </w:rPr>
              <w:t>7.5</w:t>
            </w:r>
            <w:r w:rsidR="00FD3454">
              <w:rPr>
                <w:rFonts w:asciiTheme="minorHAnsi" w:eastAsiaTheme="minorEastAsia" w:hAnsiTheme="minorHAnsi"/>
                <w:noProof/>
                <w:sz w:val="22"/>
                <w:lang w:eastAsia="de-CH"/>
              </w:rPr>
              <w:tab/>
            </w:r>
            <w:r w:rsidR="00FD3454" w:rsidRPr="00D53EAC">
              <w:rPr>
                <w:rStyle w:val="Hyperlink"/>
                <w:noProof/>
                <w:lang w:eastAsia="de-CH"/>
              </w:rPr>
              <w:t>Schlussreflexion</w:t>
            </w:r>
            <w:r w:rsidR="00FD3454">
              <w:rPr>
                <w:noProof/>
                <w:webHidden/>
              </w:rPr>
              <w:tab/>
            </w:r>
            <w:r w:rsidR="00FD3454">
              <w:rPr>
                <w:noProof/>
                <w:webHidden/>
              </w:rPr>
              <w:fldChar w:fldCharType="begin"/>
            </w:r>
            <w:r w:rsidR="00FD3454">
              <w:rPr>
                <w:noProof/>
                <w:webHidden/>
              </w:rPr>
              <w:instrText xml:space="preserve"> PAGEREF _Toc8376135 \h </w:instrText>
            </w:r>
            <w:r w:rsidR="00FD3454">
              <w:rPr>
                <w:noProof/>
                <w:webHidden/>
              </w:rPr>
            </w:r>
            <w:r w:rsidR="00FD3454">
              <w:rPr>
                <w:noProof/>
                <w:webHidden/>
              </w:rPr>
              <w:fldChar w:fldCharType="separate"/>
            </w:r>
            <w:r w:rsidR="00504727">
              <w:rPr>
                <w:noProof/>
                <w:webHidden/>
              </w:rPr>
              <w:t>34</w:t>
            </w:r>
            <w:r w:rsidR="00FD3454">
              <w:rPr>
                <w:noProof/>
                <w:webHidden/>
              </w:rPr>
              <w:fldChar w:fldCharType="end"/>
            </w:r>
          </w:hyperlink>
        </w:p>
        <w:p w14:paraId="1C492DA3" w14:textId="66CD4C4C" w:rsidR="00FD3454" w:rsidRDefault="00BB7779">
          <w:pPr>
            <w:pStyle w:val="Verzeichnis4"/>
            <w:rPr>
              <w:rFonts w:asciiTheme="minorHAnsi" w:eastAsiaTheme="minorEastAsia" w:hAnsiTheme="minorHAnsi"/>
              <w:noProof/>
              <w:sz w:val="22"/>
              <w:lang w:eastAsia="de-CH"/>
            </w:rPr>
          </w:pPr>
          <w:hyperlink w:anchor="_Toc8376136" w:history="1">
            <w:r w:rsidR="00FD3454" w:rsidRPr="00D53EAC">
              <w:rPr>
                <w:rStyle w:val="Hyperlink"/>
                <w:noProof/>
                <w:lang w:eastAsia="de-CH"/>
              </w:rPr>
              <w:t>7.5.1</w:t>
            </w:r>
            <w:r w:rsidR="00FD3454">
              <w:rPr>
                <w:rFonts w:asciiTheme="minorHAnsi" w:eastAsiaTheme="minorEastAsia" w:hAnsiTheme="minorHAnsi"/>
                <w:noProof/>
                <w:sz w:val="22"/>
                <w:lang w:eastAsia="de-CH"/>
              </w:rPr>
              <w:tab/>
            </w:r>
            <w:r w:rsidR="00FD3454" w:rsidRPr="00D53EAC">
              <w:rPr>
                <w:rStyle w:val="Hyperlink"/>
                <w:noProof/>
                <w:lang w:eastAsia="de-CH"/>
              </w:rPr>
              <w:t>Arbeitsmethodik</w:t>
            </w:r>
            <w:r w:rsidR="00FD3454">
              <w:rPr>
                <w:noProof/>
                <w:webHidden/>
              </w:rPr>
              <w:tab/>
            </w:r>
            <w:r w:rsidR="00FD3454">
              <w:rPr>
                <w:noProof/>
                <w:webHidden/>
              </w:rPr>
              <w:fldChar w:fldCharType="begin"/>
            </w:r>
            <w:r w:rsidR="00FD3454">
              <w:rPr>
                <w:noProof/>
                <w:webHidden/>
              </w:rPr>
              <w:instrText xml:space="preserve"> PAGEREF _Toc8376136 \h </w:instrText>
            </w:r>
            <w:r w:rsidR="00FD3454">
              <w:rPr>
                <w:noProof/>
                <w:webHidden/>
              </w:rPr>
            </w:r>
            <w:r w:rsidR="00FD3454">
              <w:rPr>
                <w:noProof/>
                <w:webHidden/>
              </w:rPr>
              <w:fldChar w:fldCharType="separate"/>
            </w:r>
            <w:r w:rsidR="00504727">
              <w:rPr>
                <w:noProof/>
                <w:webHidden/>
              </w:rPr>
              <w:t>34</w:t>
            </w:r>
            <w:r w:rsidR="00FD3454">
              <w:rPr>
                <w:noProof/>
                <w:webHidden/>
              </w:rPr>
              <w:fldChar w:fldCharType="end"/>
            </w:r>
          </w:hyperlink>
        </w:p>
        <w:p w14:paraId="3E687FE9" w14:textId="0E207F13" w:rsidR="00FD3454" w:rsidRDefault="00BB7779">
          <w:pPr>
            <w:pStyle w:val="Verzeichnis4"/>
            <w:rPr>
              <w:rFonts w:asciiTheme="minorHAnsi" w:eastAsiaTheme="minorEastAsia" w:hAnsiTheme="minorHAnsi"/>
              <w:noProof/>
              <w:sz w:val="22"/>
              <w:lang w:eastAsia="de-CH"/>
            </w:rPr>
          </w:pPr>
          <w:hyperlink w:anchor="_Toc8376137" w:history="1">
            <w:r w:rsidR="00FD3454" w:rsidRPr="00D53EAC">
              <w:rPr>
                <w:rStyle w:val="Hyperlink"/>
                <w:noProof/>
                <w:lang w:eastAsia="de-CH"/>
              </w:rPr>
              <w:t>7.5.2</w:t>
            </w:r>
            <w:r w:rsidR="00FD3454">
              <w:rPr>
                <w:rFonts w:asciiTheme="minorHAnsi" w:eastAsiaTheme="minorEastAsia" w:hAnsiTheme="minorHAnsi"/>
                <w:noProof/>
                <w:sz w:val="22"/>
                <w:lang w:eastAsia="de-CH"/>
              </w:rPr>
              <w:tab/>
            </w:r>
            <w:r w:rsidR="00FD3454" w:rsidRPr="00D53EAC">
              <w:rPr>
                <w:rStyle w:val="Hyperlink"/>
                <w:noProof/>
                <w:lang w:eastAsia="de-CH"/>
              </w:rPr>
              <w:t>Werkzeuge</w:t>
            </w:r>
            <w:r w:rsidR="00FD3454">
              <w:rPr>
                <w:noProof/>
                <w:webHidden/>
              </w:rPr>
              <w:tab/>
            </w:r>
            <w:r w:rsidR="00FD3454">
              <w:rPr>
                <w:noProof/>
                <w:webHidden/>
              </w:rPr>
              <w:fldChar w:fldCharType="begin"/>
            </w:r>
            <w:r w:rsidR="00FD3454">
              <w:rPr>
                <w:noProof/>
                <w:webHidden/>
              </w:rPr>
              <w:instrText xml:space="preserve"> PAGEREF _Toc8376137 \h </w:instrText>
            </w:r>
            <w:r w:rsidR="00FD3454">
              <w:rPr>
                <w:noProof/>
                <w:webHidden/>
              </w:rPr>
            </w:r>
            <w:r w:rsidR="00FD3454">
              <w:rPr>
                <w:noProof/>
                <w:webHidden/>
              </w:rPr>
              <w:fldChar w:fldCharType="separate"/>
            </w:r>
            <w:r w:rsidR="00504727">
              <w:rPr>
                <w:noProof/>
                <w:webHidden/>
              </w:rPr>
              <w:t>34</w:t>
            </w:r>
            <w:r w:rsidR="00FD3454">
              <w:rPr>
                <w:noProof/>
                <w:webHidden/>
              </w:rPr>
              <w:fldChar w:fldCharType="end"/>
            </w:r>
          </w:hyperlink>
        </w:p>
        <w:p w14:paraId="49FFE23D" w14:textId="14F26C5C" w:rsidR="00FD3454" w:rsidRDefault="00BB7779">
          <w:pPr>
            <w:pStyle w:val="Verzeichnis4"/>
            <w:rPr>
              <w:rFonts w:asciiTheme="minorHAnsi" w:eastAsiaTheme="minorEastAsia" w:hAnsiTheme="minorHAnsi"/>
              <w:noProof/>
              <w:sz w:val="22"/>
              <w:lang w:eastAsia="de-CH"/>
            </w:rPr>
          </w:pPr>
          <w:hyperlink w:anchor="_Toc8376138" w:history="1">
            <w:r w:rsidR="00FD3454" w:rsidRPr="00D53EAC">
              <w:rPr>
                <w:rStyle w:val="Hyperlink"/>
                <w:noProof/>
                <w:lang w:eastAsia="de-CH"/>
              </w:rPr>
              <w:t>7.5.3</w:t>
            </w:r>
            <w:r w:rsidR="00FD3454">
              <w:rPr>
                <w:rFonts w:asciiTheme="minorHAnsi" w:eastAsiaTheme="minorEastAsia" w:hAnsiTheme="minorHAnsi"/>
                <w:noProof/>
                <w:sz w:val="22"/>
                <w:lang w:eastAsia="de-CH"/>
              </w:rPr>
              <w:tab/>
            </w:r>
            <w:r w:rsidR="00FD3454" w:rsidRPr="00D53EAC">
              <w:rPr>
                <w:rStyle w:val="Hyperlink"/>
                <w:noProof/>
                <w:lang w:eastAsia="de-CH"/>
              </w:rPr>
              <w:t>Umsetzung</w:t>
            </w:r>
            <w:r w:rsidR="00FD3454">
              <w:rPr>
                <w:noProof/>
                <w:webHidden/>
              </w:rPr>
              <w:tab/>
            </w:r>
            <w:r w:rsidR="00FD3454">
              <w:rPr>
                <w:noProof/>
                <w:webHidden/>
              </w:rPr>
              <w:fldChar w:fldCharType="begin"/>
            </w:r>
            <w:r w:rsidR="00FD3454">
              <w:rPr>
                <w:noProof/>
                <w:webHidden/>
              </w:rPr>
              <w:instrText xml:space="preserve"> PAGEREF _Toc8376138 \h </w:instrText>
            </w:r>
            <w:r w:rsidR="00FD3454">
              <w:rPr>
                <w:noProof/>
                <w:webHidden/>
              </w:rPr>
            </w:r>
            <w:r w:rsidR="00FD3454">
              <w:rPr>
                <w:noProof/>
                <w:webHidden/>
              </w:rPr>
              <w:fldChar w:fldCharType="separate"/>
            </w:r>
            <w:r w:rsidR="00504727">
              <w:rPr>
                <w:noProof/>
                <w:webHidden/>
              </w:rPr>
              <w:t>34</w:t>
            </w:r>
            <w:r w:rsidR="00FD3454">
              <w:rPr>
                <w:noProof/>
                <w:webHidden/>
              </w:rPr>
              <w:fldChar w:fldCharType="end"/>
            </w:r>
          </w:hyperlink>
        </w:p>
        <w:p w14:paraId="78971AC5" w14:textId="664E32ED" w:rsidR="00FD3454" w:rsidRDefault="00BB7779">
          <w:pPr>
            <w:pStyle w:val="Verzeichnis1"/>
            <w:rPr>
              <w:rFonts w:asciiTheme="minorHAnsi" w:eastAsiaTheme="minorEastAsia" w:hAnsiTheme="minorHAnsi"/>
              <w:noProof/>
              <w:color w:val="auto"/>
              <w:lang w:eastAsia="de-CH"/>
            </w:rPr>
          </w:pPr>
          <w:hyperlink w:anchor="_Toc8376139" w:history="1">
            <w:r w:rsidR="00FD3454" w:rsidRPr="00D53EAC">
              <w:rPr>
                <w:rStyle w:val="Hyperlink"/>
                <w:noProof/>
                <w:lang w:eastAsia="de-CH"/>
              </w:rPr>
              <w:t>Teil 2: Dokumentation und Umsetzung</w:t>
            </w:r>
            <w:r w:rsidR="00FD3454">
              <w:rPr>
                <w:noProof/>
                <w:webHidden/>
              </w:rPr>
              <w:tab/>
            </w:r>
            <w:r w:rsidR="00FD3454">
              <w:rPr>
                <w:noProof/>
                <w:webHidden/>
              </w:rPr>
              <w:fldChar w:fldCharType="begin"/>
            </w:r>
            <w:r w:rsidR="00FD3454">
              <w:rPr>
                <w:noProof/>
                <w:webHidden/>
              </w:rPr>
              <w:instrText xml:space="preserve"> PAGEREF _Toc8376139 \h </w:instrText>
            </w:r>
            <w:r w:rsidR="00FD3454">
              <w:rPr>
                <w:noProof/>
                <w:webHidden/>
              </w:rPr>
            </w:r>
            <w:r w:rsidR="00FD3454">
              <w:rPr>
                <w:noProof/>
                <w:webHidden/>
              </w:rPr>
              <w:fldChar w:fldCharType="separate"/>
            </w:r>
            <w:r w:rsidR="00504727">
              <w:rPr>
                <w:noProof/>
                <w:webHidden/>
              </w:rPr>
              <w:t>35</w:t>
            </w:r>
            <w:r w:rsidR="00FD3454">
              <w:rPr>
                <w:noProof/>
                <w:webHidden/>
              </w:rPr>
              <w:fldChar w:fldCharType="end"/>
            </w:r>
          </w:hyperlink>
        </w:p>
        <w:p w14:paraId="57EAE4E3" w14:textId="08EDB0B0" w:rsidR="00FD3454" w:rsidRDefault="00BB7779">
          <w:pPr>
            <w:pStyle w:val="Verzeichnis2"/>
            <w:tabs>
              <w:tab w:val="left" w:pos="567"/>
              <w:tab w:val="right" w:leader="dot" w:pos="9062"/>
            </w:tabs>
            <w:rPr>
              <w:rFonts w:asciiTheme="minorHAnsi" w:eastAsiaTheme="minorEastAsia" w:hAnsiTheme="minorHAnsi"/>
              <w:noProof/>
              <w:lang w:eastAsia="de-CH"/>
            </w:rPr>
          </w:pPr>
          <w:hyperlink w:anchor="_Toc8376140" w:history="1">
            <w:r w:rsidR="00FD3454" w:rsidRPr="00D53EAC">
              <w:rPr>
                <w:rStyle w:val="Hyperlink"/>
                <w:noProof/>
                <w:lang w:eastAsia="de-CH"/>
              </w:rPr>
              <w:t>8</w:t>
            </w:r>
            <w:r w:rsidR="00FD3454">
              <w:rPr>
                <w:rFonts w:asciiTheme="minorHAnsi" w:eastAsiaTheme="minorEastAsia" w:hAnsiTheme="minorHAnsi"/>
                <w:noProof/>
                <w:lang w:eastAsia="de-CH"/>
              </w:rPr>
              <w:tab/>
            </w:r>
            <w:r w:rsidR="00FD3454" w:rsidRPr="00D53EAC">
              <w:rPr>
                <w:rStyle w:val="Hyperlink"/>
                <w:noProof/>
                <w:lang w:eastAsia="de-CH"/>
              </w:rPr>
              <w:t>Initialisierung</w:t>
            </w:r>
            <w:r w:rsidR="00FD3454">
              <w:rPr>
                <w:noProof/>
                <w:webHidden/>
              </w:rPr>
              <w:tab/>
            </w:r>
            <w:r w:rsidR="00FD3454">
              <w:rPr>
                <w:noProof/>
                <w:webHidden/>
              </w:rPr>
              <w:fldChar w:fldCharType="begin"/>
            </w:r>
            <w:r w:rsidR="00FD3454">
              <w:rPr>
                <w:noProof/>
                <w:webHidden/>
              </w:rPr>
              <w:instrText xml:space="preserve"> PAGEREF _Toc8376140 \h </w:instrText>
            </w:r>
            <w:r w:rsidR="00FD3454">
              <w:rPr>
                <w:noProof/>
                <w:webHidden/>
              </w:rPr>
            </w:r>
            <w:r w:rsidR="00FD3454">
              <w:rPr>
                <w:noProof/>
                <w:webHidden/>
              </w:rPr>
              <w:fldChar w:fldCharType="separate"/>
            </w:r>
            <w:r w:rsidR="00504727">
              <w:rPr>
                <w:noProof/>
                <w:webHidden/>
              </w:rPr>
              <w:t>35</w:t>
            </w:r>
            <w:r w:rsidR="00FD3454">
              <w:rPr>
                <w:noProof/>
                <w:webHidden/>
              </w:rPr>
              <w:fldChar w:fldCharType="end"/>
            </w:r>
          </w:hyperlink>
        </w:p>
        <w:p w14:paraId="695BB2E7" w14:textId="115C9A71" w:rsidR="00FD3454" w:rsidRDefault="00BB7779">
          <w:pPr>
            <w:pStyle w:val="Verzeichnis3"/>
            <w:tabs>
              <w:tab w:val="left" w:pos="880"/>
              <w:tab w:val="right" w:leader="dot" w:pos="9062"/>
            </w:tabs>
            <w:rPr>
              <w:rFonts w:asciiTheme="minorHAnsi" w:eastAsiaTheme="minorEastAsia" w:hAnsiTheme="minorHAnsi"/>
              <w:noProof/>
              <w:sz w:val="22"/>
              <w:lang w:eastAsia="de-CH"/>
            </w:rPr>
          </w:pPr>
          <w:hyperlink w:anchor="_Toc8376141" w:history="1">
            <w:r w:rsidR="00FD3454" w:rsidRPr="00D53EAC">
              <w:rPr>
                <w:rStyle w:val="Hyperlink"/>
                <w:noProof/>
                <w:lang w:eastAsia="de-CH"/>
              </w:rPr>
              <w:t>8.1</w:t>
            </w:r>
            <w:r w:rsidR="00FD3454">
              <w:rPr>
                <w:rFonts w:asciiTheme="minorHAnsi" w:eastAsiaTheme="minorEastAsia" w:hAnsiTheme="minorHAnsi"/>
                <w:noProof/>
                <w:sz w:val="22"/>
                <w:lang w:eastAsia="de-CH"/>
              </w:rPr>
              <w:tab/>
            </w:r>
            <w:r w:rsidR="00FD3454" w:rsidRPr="00D53EAC">
              <w:rPr>
                <w:rStyle w:val="Hyperlink"/>
                <w:noProof/>
                <w:lang w:eastAsia="de-CH"/>
              </w:rPr>
              <w:t>Analyse Vue.js</w:t>
            </w:r>
            <w:r w:rsidR="00FD3454">
              <w:rPr>
                <w:noProof/>
                <w:webHidden/>
              </w:rPr>
              <w:tab/>
            </w:r>
            <w:r w:rsidR="00FD3454">
              <w:rPr>
                <w:noProof/>
                <w:webHidden/>
              </w:rPr>
              <w:fldChar w:fldCharType="begin"/>
            </w:r>
            <w:r w:rsidR="00FD3454">
              <w:rPr>
                <w:noProof/>
                <w:webHidden/>
              </w:rPr>
              <w:instrText xml:space="preserve"> PAGEREF _Toc8376141 \h </w:instrText>
            </w:r>
            <w:r w:rsidR="00FD3454">
              <w:rPr>
                <w:noProof/>
                <w:webHidden/>
              </w:rPr>
            </w:r>
            <w:r w:rsidR="00FD3454">
              <w:rPr>
                <w:noProof/>
                <w:webHidden/>
              </w:rPr>
              <w:fldChar w:fldCharType="separate"/>
            </w:r>
            <w:r w:rsidR="00504727">
              <w:rPr>
                <w:noProof/>
                <w:webHidden/>
              </w:rPr>
              <w:t>35</w:t>
            </w:r>
            <w:r w:rsidR="00FD3454">
              <w:rPr>
                <w:noProof/>
                <w:webHidden/>
              </w:rPr>
              <w:fldChar w:fldCharType="end"/>
            </w:r>
          </w:hyperlink>
        </w:p>
        <w:p w14:paraId="7DEB2AF8" w14:textId="442924BE" w:rsidR="00FD3454" w:rsidRDefault="00BB7779">
          <w:pPr>
            <w:pStyle w:val="Verzeichnis4"/>
            <w:rPr>
              <w:rFonts w:asciiTheme="minorHAnsi" w:eastAsiaTheme="minorEastAsia" w:hAnsiTheme="minorHAnsi"/>
              <w:noProof/>
              <w:sz w:val="22"/>
              <w:lang w:eastAsia="de-CH"/>
            </w:rPr>
          </w:pPr>
          <w:hyperlink w:anchor="_Toc8376142" w:history="1">
            <w:r w:rsidR="00FD3454" w:rsidRPr="00D53EAC">
              <w:rPr>
                <w:rStyle w:val="Hyperlink"/>
                <w:noProof/>
                <w:lang w:eastAsia="de-CH"/>
              </w:rPr>
              <w:t>8.1.1</w:t>
            </w:r>
            <w:r w:rsidR="00FD3454">
              <w:rPr>
                <w:rFonts w:asciiTheme="minorHAnsi" w:eastAsiaTheme="minorEastAsia" w:hAnsiTheme="minorHAnsi"/>
                <w:noProof/>
                <w:sz w:val="22"/>
                <w:lang w:eastAsia="de-CH"/>
              </w:rPr>
              <w:tab/>
            </w:r>
            <w:r w:rsidR="00FD3454" w:rsidRPr="00D53EAC">
              <w:rPr>
                <w:rStyle w:val="Hyperlink"/>
                <w:noProof/>
                <w:lang w:eastAsia="de-CH"/>
              </w:rPr>
              <w:t>Konzept</w:t>
            </w:r>
            <w:r w:rsidR="00FD3454">
              <w:rPr>
                <w:noProof/>
                <w:webHidden/>
              </w:rPr>
              <w:tab/>
            </w:r>
            <w:r w:rsidR="00FD3454">
              <w:rPr>
                <w:noProof/>
                <w:webHidden/>
              </w:rPr>
              <w:fldChar w:fldCharType="begin"/>
            </w:r>
            <w:r w:rsidR="00FD3454">
              <w:rPr>
                <w:noProof/>
                <w:webHidden/>
              </w:rPr>
              <w:instrText xml:space="preserve"> PAGEREF _Toc8376142 \h </w:instrText>
            </w:r>
            <w:r w:rsidR="00FD3454">
              <w:rPr>
                <w:noProof/>
                <w:webHidden/>
              </w:rPr>
            </w:r>
            <w:r w:rsidR="00FD3454">
              <w:rPr>
                <w:noProof/>
                <w:webHidden/>
              </w:rPr>
              <w:fldChar w:fldCharType="separate"/>
            </w:r>
            <w:r w:rsidR="00504727">
              <w:rPr>
                <w:noProof/>
                <w:webHidden/>
              </w:rPr>
              <w:t>36</w:t>
            </w:r>
            <w:r w:rsidR="00FD3454">
              <w:rPr>
                <w:noProof/>
                <w:webHidden/>
              </w:rPr>
              <w:fldChar w:fldCharType="end"/>
            </w:r>
          </w:hyperlink>
        </w:p>
        <w:p w14:paraId="41DC713E" w14:textId="5DEA1F2D" w:rsidR="00FD3454" w:rsidRDefault="00BB7779">
          <w:pPr>
            <w:pStyle w:val="Verzeichnis4"/>
            <w:rPr>
              <w:rFonts w:asciiTheme="minorHAnsi" w:eastAsiaTheme="minorEastAsia" w:hAnsiTheme="minorHAnsi"/>
              <w:noProof/>
              <w:sz w:val="22"/>
              <w:lang w:eastAsia="de-CH"/>
            </w:rPr>
          </w:pPr>
          <w:hyperlink w:anchor="_Toc8376143" w:history="1">
            <w:r w:rsidR="00FD3454" w:rsidRPr="00D53EAC">
              <w:rPr>
                <w:rStyle w:val="Hyperlink"/>
                <w:noProof/>
                <w:lang w:eastAsia="de-CH"/>
              </w:rPr>
              <w:t>8.1.2</w:t>
            </w:r>
            <w:r w:rsidR="00FD3454">
              <w:rPr>
                <w:rFonts w:asciiTheme="minorHAnsi" w:eastAsiaTheme="minorEastAsia" w:hAnsiTheme="minorHAnsi"/>
                <w:noProof/>
                <w:sz w:val="22"/>
                <w:lang w:eastAsia="de-CH"/>
              </w:rPr>
              <w:tab/>
            </w:r>
            <w:r w:rsidR="00FD3454" w:rsidRPr="00D53EAC">
              <w:rPr>
                <w:rStyle w:val="Hyperlink"/>
                <w:noProof/>
                <w:lang w:eastAsia="de-CH"/>
              </w:rPr>
              <w:t>Vergleich</w:t>
            </w:r>
            <w:r w:rsidR="00FD3454">
              <w:rPr>
                <w:noProof/>
                <w:webHidden/>
              </w:rPr>
              <w:tab/>
            </w:r>
            <w:r w:rsidR="00FD3454">
              <w:rPr>
                <w:noProof/>
                <w:webHidden/>
              </w:rPr>
              <w:fldChar w:fldCharType="begin"/>
            </w:r>
            <w:r w:rsidR="00FD3454">
              <w:rPr>
                <w:noProof/>
                <w:webHidden/>
              </w:rPr>
              <w:instrText xml:space="preserve"> PAGEREF _Toc8376143 \h </w:instrText>
            </w:r>
            <w:r w:rsidR="00FD3454">
              <w:rPr>
                <w:noProof/>
                <w:webHidden/>
              </w:rPr>
            </w:r>
            <w:r w:rsidR="00FD3454">
              <w:rPr>
                <w:noProof/>
                <w:webHidden/>
              </w:rPr>
              <w:fldChar w:fldCharType="separate"/>
            </w:r>
            <w:r w:rsidR="00504727">
              <w:rPr>
                <w:noProof/>
                <w:webHidden/>
              </w:rPr>
              <w:t>36</w:t>
            </w:r>
            <w:r w:rsidR="00FD3454">
              <w:rPr>
                <w:noProof/>
                <w:webHidden/>
              </w:rPr>
              <w:fldChar w:fldCharType="end"/>
            </w:r>
          </w:hyperlink>
        </w:p>
        <w:p w14:paraId="40F128D2" w14:textId="12E4762E" w:rsidR="00FD3454" w:rsidRDefault="00BB7779">
          <w:pPr>
            <w:pStyle w:val="Verzeichnis3"/>
            <w:tabs>
              <w:tab w:val="left" w:pos="880"/>
              <w:tab w:val="right" w:leader="dot" w:pos="9062"/>
            </w:tabs>
            <w:rPr>
              <w:rFonts w:asciiTheme="minorHAnsi" w:eastAsiaTheme="minorEastAsia" w:hAnsiTheme="minorHAnsi"/>
              <w:noProof/>
              <w:sz w:val="22"/>
              <w:lang w:eastAsia="de-CH"/>
            </w:rPr>
          </w:pPr>
          <w:hyperlink w:anchor="_Toc8376144" w:history="1">
            <w:r w:rsidR="00FD3454" w:rsidRPr="00D53EAC">
              <w:rPr>
                <w:rStyle w:val="Hyperlink"/>
                <w:noProof/>
                <w:lang w:eastAsia="de-CH"/>
              </w:rPr>
              <w:t>8.2</w:t>
            </w:r>
            <w:r w:rsidR="00FD3454">
              <w:rPr>
                <w:rFonts w:asciiTheme="minorHAnsi" w:eastAsiaTheme="minorEastAsia" w:hAnsiTheme="minorHAnsi"/>
                <w:noProof/>
                <w:sz w:val="22"/>
                <w:lang w:eastAsia="de-CH"/>
              </w:rPr>
              <w:tab/>
            </w:r>
            <w:r w:rsidR="00FD3454" w:rsidRPr="00D53EAC">
              <w:rPr>
                <w:rStyle w:val="Hyperlink"/>
                <w:noProof/>
                <w:lang w:eastAsia="de-CH"/>
              </w:rPr>
              <w:t>Vertiefte Studie Ist-Zustand &amp; Umgebung</w:t>
            </w:r>
            <w:r w:rsidR="00FD3454">
              <w:rPr>
                <w:noProof/>
                <w:webHidden/>
              </w:rPr>
              <w:tab/>
            </w:r>
            <w:r w:rsidR="00FD3454">
              <w:rPr>
                <w:noProof/>
                <w:webHidden/>
              </w:rPr>
              <w:fldChar w:fldCharType="begin"/>
            </w:r>
            <w:r w:rsidR="00FD3454">
              <w:rPr>
                <w:noProof/>
                <w:webHidden/>
              </w:rPr>
              <w:instrText xml:space="preserve"> PAGEREF _Toc8376144 \h </w:instrText>
            </w:r>
            <w:r w:rsidR="00FD3454">
              <w:rPr>
                <w:noProof/>
                <w:webHidden/>
              </w:rPr>
            </w:r>
            <w:r w:rsidR="00FD3454">
              <w:rPr>
                <w:noProof/>
                <w:webHidden/>
              </w:rPr>
              <w:fldChar w:fldCharType="separate"/>
            </w:r>
            <w:r w:rsidR="00504727">
              <w:rPr>
                <w:noProof/>
                <w:webHidden/>
              </w:rPr>
              <w:t>37</w:t>
            </w:r>
            <w:r w:rsidR="00FD3454">
              <w:rPr>
                <w:noProof/>
                <w:webHidden/>
              </w:rPr>
              <w:fldChar w:fldCharType="end"/>
            </w:r>
          </w:hyperlink>
        </w:p>
        <w:p w14:paraId="7EB7DD32" w14:textId="630A6F13" w:rsidR="00FD3454" w:rsidRDefault="00BB7779">
          <w:pPr>
            <w:pStyle w:val="Verzeichnis3"/>
            <w:tabs>
              <w:tab w:val="left" w:pos="880"/>
              <w:tab w:val="right" w:leader="dot" w:pos="9062"/>
            </w:tabs>
            <w:rPr>
              <w:rFonts w:asciiTheme="minorHAnsi" w:eastAsiaTheme="minorEastAsia" w:hAnsiTheme="minorHAnsi"/>
              <w:noProof/>
              <w:sz w:val="22"/>
              <w:lang w:eastAsia="de-CH"/>
            </w:rPr>
          </w:pPr>
          <w:hyperlink w:anchor="_Toc8376145" w:history="1">
            <w:r w:rsidR="00FD3454" w:rsidRPr="00D53EAC">
              <w:rPr>
                <w:rStyle w:val="Hyperlink"/>
                <w:noProof/>
                <w:lang w:eastAsia="de-CH"/>
              </w:rPr>
              <w:t>8.3</w:t>
            </w:r>
            <w:r w:rsidR="00FD3454">
              <w:rPr>
                <w:rFonts w:asciiTheme="minorHAnsi" w:eastAsiaTheme="minorEastAsia" w:hAnsiTheme="minorHAnsi"/>
                <w:noProof/>
                <w:sz w:val="22"/>
                <w:lang w:eastAsia="de-CH"/>
              </w:rPr>
              <w:tab/>
            </w:r>
            <w:r w:rsidR="00FD3454" w:rsidRPr="00D53EAC">
              <w:rPr>
                <w:rStyle w:val="Hyperlink"/>
                <w:noProof/>
                <w:lang w:eastAsia="de-CH"/>
              </w:rPr>
              <w:t>Umsetzung Projektmethode &amp; Vorgehensmodell</w:t>
            </w:r>
            <w:r w:rsidR="00FD3454">
              <w:rPr>
                <w:noProof/>
                <w:webHidden/>
              </w:rPr>
              <w:tab/>
            </w:r>
            <w:r w:rsidR="00FD3454">
              <w:rPr>
                <w:noProof/>
                <w:webHidden/>
              </w:rPr>
              <w:fldChar w:fldCharType="begin"/>
            </w:r>
            <w:r w:rsidR="00FD3454">
              <w:rPr>
                <w:noProof/>
                <w:webHidden/>
              </w:rPr>
              <w:instrText xml:space="preserve"> PAGEREF _Toc8376145 \h </w:instrText>
            </w:r>
            <w:r w:rsidR="00FD3454">
              <w:rPr>
                <w:noProof/>
                <w:webHidden/>
              </w:rPr>
            </w:r>
            <w:r w:rsidR="00FD3454">
              <w:rPr>
                <w:noProof/>
                <w:webHidden/>
              </w:rPr>
              <w:fldChar w:fldCharType="separate"/>
            </w:r>
            <w:r w:rsidR="00504727">
              <w:rPr>
                <w:noProof/>
                <w:webHidden/>
              </w:rPr>
              <w:t>39</w:t>
            </w:r>
            <w:r w:rsidR="00FD3454">
              <w:rPr>
                <w:noProof/>
                <w:webHidden/>
              </w:rPr>
              <w:fldChar w:fldCharType="end"/>
            </w:r>
          </w:hyperlink>
        </w:p>
        <w:p w14:paraId="6EADD05B" w14:textId="0FD134A4" w:rsidR="00FD3454" w:rsidRDefault="00BB7779">
          <w:pPr>
            <w:pStyle w:val="Verzeichnis3"/>
            <w:tabs>
              <w:tab w:val="left" w:pos="880"/>
              <w:tab w:val="right" w:leader="dot" w:pos="9062"/>
            </w:tabs>
            <w:rPr>
              <w:rFonts w:asciiTheme="minorHAnsi" w:eastAsiaTheme="minorEastAsia" w:hAnsiTheme="minorHAnsi"/>
              <w:noProof/>
              <w:sz w:val="22"/>
              <w:lang w:eastAsia="de-CH"/>
            </w:rPr>
          </w:pPr>
          <w:hyperlink w:anchor="_Toc8376146" w:history="1">
            <w:r w:rsidR="00FD3454" w:rsidRPr="00D53EAC">
              <w:rPr>
                <w:rStyle w:val="Hyperlink"/>
                <w:noProof/>
                <w:lang w:eastAsia="de-CH"/>
              </w:rPr>
              <w:t>8.4</w:t>
            </w:r>
            <w:r w:rsidR="00FD3454">
              <w:rPr>
                <w:rFonts w:asciiTheme="minorHAnsi" w:eastAsiaTheme="minorEastAsia" w:hAnsiTheme="minorHAnsi"/>
                <w:noProof/>
                <w:sz w:val="22"/>
                <w:lang w:eastAsia="de-CH"/>
              </w:rPr>
              <w:tab/>
            </w:r>
            <w:r w:rsidR="00FD3454" w:rsidRPr="00D53EAC">
              <w:rPr>
                <w:rStyle w:val="Hyperlink"/>
                <w:noProof/>
                <w:lang w:eastAsia="de-CH"/>
              </w:rPr>
              <w:t>Anforderungen</w:t>
            </w:r>
            <w:r w:rsidR="00FD3454">
              <w:rPr>
                <w:noProof/>
                <w:webHidden/>
              </w:rPr>
              <w:tab/>
            </w:r>
            <w:r w:rsidR="00FD3454">
              <w:rPr>
                <w:noProof/>
                <w:webHidden/>
              </w:rPr>
              <w:fldChar w:fldCharType="begin"/>
            </w:r>
            <w:r w:rsidR="00FD3454">
              <w:rPr>
                <w:noProof/>
                <w:webHidden/>
              </w:rPr>
              <w:instrText xml:space="preserve"> PAGEREF _Toc8376146 \h </w:instrText>
            </w:r>
            <w:r w:rsidR="00FD3454">
              <w:rPr>
                <w:noProof/>
                <w:webHidden/>
              </w:rPr>
            </w:r>
            <w:r w:rsidR="00FD3454">
              <w:rPr>
                <w:noProof/>
                <w:webHidden/>
              </w:rPr>
              <w:fldChar w:fldCharType="separate"/>
            </w:r>
            <w:r w:rsidR="00504727">
              <w:rPr>
                <w:noProof/>
                <w:webHidden/>
              </w:rPr>
              <w:t>41</w:t>
            </w:r>
            <w:r w:rsidR="00FD3454">
              <w:rPr>
                <w:noProof/>
                <w:webHidden/>
              </w:rPr>
              <w:fldChar w:fldCharType="end"/>
            </w:r>
          </w:hyperlink>
        </w:p>
        <w:p w14:paraId="1D1F2361" w14:textId="2DEE658C" w:rsidR="00FD3454" w:rsidRDefault="00BB7779">
          <w:pPr>
            <w:pStyle w:val="Verzeichnis4"/>
            <w:rPr>
              <w:rFonts w:asciiTheme="minorHAnsi" w:eastAsiaTheme="minorEastAsia" w:hAnsiTheme="minorHAnsi"/>
              <w:noProof/>
              <w:sz w:val="22"/>
              <w:lang w:eastAsia="de-CH"/>
            </w:rPr>
          </w:pPr>
          <w:hyperlink w:anchor="_Toc8376147" w:history="1">
            <w:r w:rsidR="00FD3454" w:rsidRPr="00D53EAC">
              <w:rPr>
                <w:rStyle w:val="Hyperlink"/>
                <w:noProof/>
                <w:lang w:eastAsia="de-CH"/>
              </w:rPr>
              <w:t>8.4.1</w:t>
            </w:r>
            <w:r w:rsidR="00FD3454">
              <w:rPr>
                <w:rFonts w:asciiTheme="minorHAnsi" w:eastAsiaTheme="minorEastAsia" w:hAnsiTheme="minorHAnsi"/>
                <w:noProof/>
                <w:sz w:val="22"/>
                <w:lang w:eastAsia="de-CH"/>
              </w:rPr>
              <w:tab/>
            </w:r>
            <w:r w:rsidR="00FD3454" w:rsidRPr="00D53EAC">
              <w:rPr>
                <w:rStyle w:val="Hyperlink"/>
                <w:noProof/>
                <w:lang w:eastAsia="de-CH"/>
              </w:rPr>
              <w:t>Funktional</w:t>
            </w:r>
            <w:r w:rsidR="00FD3454">
              <w:rPr>
                <w:noProof/>
                <w:webHidden/>
              </w:rPr>
              <w:tab/>
            </w:r>
            <w:r w:rsidR="00FD3454">
              <w:rPr>
                <w:noProof/>
                <w:webHidden/>
              </w:rPr>
              <w:fldChar w:fldCharType="begin"/>
            </w:r>
            <w:r w:rsidR="00FD3454">
              <w:rPr>
                <w:noProof/>
                <w:webHidden/>
              </w:rPr>
              <w:instrText xml:space="preserve"> PAGEREF _Toc8376147 \h </w:instrText>
            </w:r>
            <w:r w:rsidR="00FD3454">
              <w:rPr>
                <w:noProof/>
                <w:webHidden/>
              </w:rPr>
            </w:r>
            <w:r w:rsidR="00FD3454">
              <w:rPr>
                <w:noProof/>
                <w:webHidden/>
              </w:rPr>
              <w:fldChar w:fldCharType="separate"/>
            </w:r>
            <w:r w:rsidR="00504727">
              <w:rPr>
                <w:noProof/>
                <w:webHidden/>
              </w:rPr>
              <w:t>42</w:t>
            </w:r>
            <w:r w:rsidR="00FD3454">
              <w:rPr>
                <w:noProof/>
                <w:webHidden/>
              </w:rPr>
              <w:fldChar w:fldCharType="end"/>
            </w:r>
          </w:hyperlink>
        </w:p>
        <w:p w14:paraId="4E9CFE81" w14:textId="6723BBA5" w:rsidR="00FD3454" w:rsidRDefault="00BB7779">
          <w:pPr>
            <w:pStyle w:val="Verzeichnis4"/>
            <w:rPr>
              <w:rFonts w:asciiTheme="minorHAnsi" w:eastAsiaTheme="minorEastAsia" w:hAnsiTheme="minorHAnsi"/>
              <w:noProof/>
              <w:sz w:val="22"/>
              <w:lang w:eastAsia="de-CH"/>
            </w:rPr>
          </w:pPr>
          <w:hyperlink w:anchor="_Toc8376148" w:history="1">
            <w:r w:rsidR="00FD3454" w:rsidRPr="00D53EAC">
              <w:rPr>
                <w:rStyle w:val="Hyperlink"/>
                <w:noProof/>
                <w:lang w:eastAsia="de-CH"/>
              </w:rPr>
              <w:t>8.4.2</w:t>
            </w:r>
            <w:r w:rsidR="00FD3454">
              <w:rPr>
                <w:rFonts w:asciiTheme="minorHAnsi" w:eastAsiaTheme="minorEastAsia" w:hAnsiTheme="minorHAnsi"/>
                <w:noProof/>
                <w:sz w:val="22"/>
                <w:lang w:eastAsia="de-CH"/>
              </w:rPr>
              <w:tab/>
            </w:r>
            <w:r w:rsidR="00FD3454" w:rsidRPr="00D53EAC">
              <w:rPr>
                <w:rStyle w:val="Hyperlink"/>
                <w:noProof/>
                <w:lang w:eastAsia="de-CH"/>
              </w:rPr>
              <w:t>Nicht-Funktional</w:t>
            </w:r>
            <w:r w:rsidR="00FD3454">
              <w:rPr>
                <w:noProof/>
                <w:webHidden/>
              </w:rPr>
              <w:tab/>
            </w:r>
            <w:r w:rsidR="00FD3454">
              <w:rPr>
                <w:noProof/>
                <w:webHidden/>
              </w:rPr>
              <w:fldChar w:fldCharType="begin"/>
            </w:r>
            <w:r w:rsidR="00FD3454">
              <w:rPr>
                <w:noProof/>
                <w:webHidden/>
              </w:rPr>
              <w:instrText xml:space="preserve"> PAGEREF _Toc8376148 \h </w:instrText>
            </w:r>
            <w:r w:rsidR="00FD3454">
              <w:rPr>
                <w:noProof/>
                <w:webHidden/>
              </w:rPr>
            </w:r>
            <w:r w:rsidR="00FD3454">
              <w:rPr>
                <w:noProof/>
                <w:webHidden/>
              </w:rPr>
              <w:fldChar w:fldCharType="separate"/>
            </w:r>
            <w:r w:rsidR="00504727">
              <w:rPr>
                <w:noProof/>
                <w:webHidden/>
              </w:rPr>
              <w:t>42</w:t>
            </w:r>
            <w:r w:rsidR="00FD3454">
              <w:rPr>
                <w:noProof/>
                <w:webHidden/>
              </w:rPr>
              <w:fldChar w:fldCharType="end"/>
            </w:r>
          </w:hyperlink>
        </w:p>
        <w:p w14:paraId="77DC7287" w14:textId="721846C4" w:rsidR="00FD3454" w:rsidRDefault="00BB7779">
          <w:pPr>
            <w:pStyle w:val="Verzeichnis3"/>
            <w:tabs>
              <w:tab w:val="left" w:pos="880"/>
              <w:tab w:val="right" w:leader="dot" w:pos="9062"/>
            </w:tabs>
            <w:rPr>
              <w:rFonts w:asciiTheme="minorHAnsi" w:eastAsiaTheme="minorEastAsia" w:hAnsiTheme="minorHAnsi"/>
              <w:noProof/>
              <w:sz w:val="22"/>
              <w:lang w:eastAsia="de-CH"/>
            </w:rPr>
          </w:pPr>
          <w:hyperlink w:anchor="_Toc8376149" w:history="1">
            <w:r w:rsidR="00FD3454" w:rsidRPr="00D53EAC">
              <w:rPr>
                <w:rStyle w:val="Hyperlink"/>
                <w:noProof/>
                <w:lang w:eastAsia="de-CH"/>
              </w:rPr>
              <w:t>8.5</w:t>
            </w:r>
            <w:r w:rsidR="00FD3454">
              <w:rPr>
                <w:rFonts w:asciiTheme="minorHAnsi" w:eastAsiaTheme="minorEastAsia" w:hAnsiTheme="minorHAnsi"/>
                <w:noProof/>
                <w:sz w:val="22"/>
                <w:lang w:eastAsia="de-CH"/>
              </w:rPr>
              <w:tab/>
            </w:r>
            <w:r w:rsidR="00FD3454" w:rsidRPr="00D53EAC">
              <w:rPr>
                <w:rStyle w:val="Hyperlink"/>
                <w:noProof/>
                <w:lang w:eastAsia="de-CH"/>
              </w:rPr>
              <w:t>Ziele</w:t>
            </w:r>
            <w:r w:rsidR="00FD3454">
              <w:rPr>
                <w:noProof/>
                <w:webHidden/>
              </w:rPr>
              <w:tab/>
            </w:r>
            <w:r w:rsidR="00FD3454">
              <w:rPr>
                <w:noProof/>
                <w:webHidden/>
              </w:rPr>
              <w:fldChar w:fldCharType="begin"/>
            </w:r>
            <w:r w:rsidR="00FD3454">
              <w:rPr>
                <w:noProof/>
                <w:webHidden/>
              </w:rPr>
              <w:instrText xml:space="preserve"> PAGEREF _Toc8376149 \h </w:instrText>
            </w:r>
            <w:r w:rsidR="00FD3454">
              <w:rPr>
                <w:noProof/>
                <w:webHidden/>
              </w:rPr>
            </w:r>
            <w:r w:rsidR="00FD3454">
              <w:rPr>
                <w:noProof/>
                <w:webHidden/>
              </w:rPr>
              <w:fldChar w:fldCharType="separate"/>
            </w:r>
            <w:r w:rsidR="00504727">
              <w:rPr>
                <w:noProof/>
                <w:webHidden/>
              </w:rPr>
              <w:t>43</w:t>
            </w:r>
            <w:r w:rsidR="00FD3454">
              <w:rPr>
                <w:noProof/>
                <w:webHidden/>
              </w:rPr>
              <w:fldChar w:fldCharType="end"/>
            </w:r>
          </w:hyperlink>
        </w:p>
        <w:p w14:paraId="5F2292D0" w14:textId="7D832A18" w:rsidR="00FD3454" w:rsidRDefault="00BB7779">
          <w:pPr>
            <w:pStyle w:val="Verzeichnis4"/>
            <w:rPr>
              <w:rFonts w:asciiTheme="minorHAnsi" w:eastAsiaTheme="minorEastAsia" w:hAnsiTheme="minorHAnsi"/>
              <w:noProof/>
              <w:sz w:val="22"/>
              <w:lang w:eastAsia="de-CH"/>
            </w:rPr>
          </w:pPr>
          <w:hyperlink w:anchor="_Toc8376150" w:history="1">
            <w:r w:rsidR="00FD3454" w:rsidRPr="00D53EAC">
              <w:rPr>
                <w:rStyle w:val="Hyperlink"/>
                <w:noProof/>
                <w:lang w:eastAsia="de-CH"/>
              </w:rPr>
              <w:t>8.5.1</w:t>
            </w:r>
            <w:r w:rsidR="00FD3454">
              <w:rPr>
                <w:rFonts w:asciiTheme="minorHAnsi" w:eastAsiaTheme="minorEastAsia" w:hAnsiTheme="minorHAnsi"/>
                <w:noProof/>
                <w:sz w:val="22"/>
                <w:lang w:eastAsia="de-CH"/>
              </w:rPr>
              <w:tab/>
            </w:r>
            <w:r w:rsidR="00FD3454" w:rsidRPr="00D53EAC">
              <w:rPr>
                <w:rStyle w:val="Hyperlink"/>
                <w:noProof/>
                <w:lang w:eastAsia="de-CH"/>
              </w:rPr>
              <w:t>Projekt</w:t>
            </w:r>
            <w:r w:rsidR="00FD3454">
              <w:rPr>
                <w:noProof/>
                <w:webHidden/>
              </w:rPr>
              <w:tab/>
            </w:r>
            <w:r w:rsidR="00FD3454">
              <w:rPr>
                <w:noProof/>
                <w:webHidden/>
              </w:rPr>
              <w:fldChar w:fldCharType="begin"/>
            </w:r>
            <w:r w:rsidR="00FD3454">
              <w:rPr>
                <w:noProof/>
                <w:webHidden/>
              </w:rPr>
              <w:instrText xml:space="preserve"> PAGEREF _Toc8376150 \h </w:instrText>
            </w:r>
            <w:r w:rsidR="00FD3454">
              <w:rPr>
                <w:noProof/>
                <w:webHidden/>
              </w:rPr>
            </w:r>
            <w:r w:rsidR="00FD3454">
              <w:rPr>
                <w:noProof/>
                <w:webHidden/>
              </w:rPr>
              <w:fldChar w:fldCharType="separate"/>
            </w:r>
            <w:r w:rsidR="00504727">
              <w:rPr>
                <w:noProof/>
                <w:webHidden/>
              </w:rPr>
              <w:t>43</w:t>
            </w:r>
            <w:r w:rsidR="00FD3454">
              <w:rPr>
                <w:noProof/>
                <w:webHidden/>
              </w:rPr>
              <w:fldChar w:fldCharType="end"/>
            </w:r>
          </w:hyperlink>
        </w:p>
        <w:p w14:paraId="4C671372" w14:textId="1F74B985" w:rsidR="00FD3454" w:rsidRDefault="00BB7779">
          <w:pPr>
            <w:pStyle w:val="Verzeichnis4"/>
            <w:rPr>
              <w:rFonts w:asciiTheme="minorHAnsi" w:eastAsiaTheme="minorEastAsia" w:hAnsiTheme="minorHAnsi"/>
              <w:noProof/>
              <w:sz w:val="22"/>
              <w:lang w:eastAsia="de-CH"/>
            </w:rPr>
          </w:pPr>
          <w:hyperlink w:anchor="_Toc8376151" w:history="1">
            <w:r w:rsidR="00FD3454" w:rsidRPr="00D53EAC">
              <w:rPr>
                <w:rStyle w:val="Hyperlink"/>
                <w:noProof/>
                <w:lang w:eastAsia="de-CH"/>
              </w:rPr>
              <w:t>8.5.2</w:t>
            </w:r>
            <w:r w:rsidR="00FD3454">
              <w:rPr>
                <w:rFonts w:asciiTheme="minorHAnsi" w:eastAsiaTheme="minorEastAsia" w:hAnsiTheme="minorHAnsi"/>
                <w:noProof/>
                <w:sz w:val="22"/>
                <w:lang w:eastAsia="de-CH"/>
              </w:rPr>
              <w:tab/>
            </w:r>
            <w:r w:rsidR="00FD3454" w:rsidRPr="00D53EAC">
              <w:rPr>
                <w:rStyle w:val="Hyperlink"/>
                <w:noProof/>
                <w:lang w:eastAsia="de-CH"/>
              </w:rPr>
              <w:t>Persönlich</w:t>
            </w:r>
            <w:r w:rsidR="00FD3454">
              <w:rPr>
                <w:noProof/>
                <w:webHidden/>
              </w:rPr>
              <w:tab/>
            </w:r>
            <w:r w:rsidR="00FD3454">
              <w:rPr>
                <w:noProof/>
                <w:webHidden/>
              </w:rPr>
              <w:fldChar w:fldCharType="begin"/>
            </w:r>
            <w:r w:rsidR="00FD3454">
              <w:rPr>
                <w:noProof/>
                <w:webHidden/>
              </w:rPr>
              <w:instrText xml:space="preserve"> PAGEREF _Toc8376151 \h </w:instrText>
            </w:r>
            <w:r w:rsidR="00FD3454">
              <w:rPr>
                <w:noProof/>
                <w:webHidden/>
              </w:rPr>
            </w:r>
            <w:r w:rsidR="00FD3454">
              <w:rPr>
                <w:noProof/>
                <w:webHidden/>
              </w:rPr>
              <w:fldChar w:fldCharType="separate"/>
            </w:r>
            <w:r w:rsidR="00504727">
              <w:rPr>
                <w:noProof/>
                <w:webHidden/>
              </w:rPr>
              <w:t>43</w:t>
            </w:r>
            <w:r w:rsidR="00FD3454">
              <w:rPr>
                <w:noProof/>
                <w:webHidden/>
              </w:rPr>
              <w:fldChar w:fldCharType="end"/>
            </w:r>
          </w:hyperlink>
        </w:p>
        <w:p w14:paraId="2961ED1C" w14:textId="36A6FE94" w:rsidR="00FD3454" w:rsidRDefault="00BB7779">
          <w:pPr>
            <w:pStyle w:val="Verzeichnis3"/>
            <w:tabs>
              <w:tab w:val="left" w:pos="880"/>
              <w:tab w:val="right" w:leader="dot" w:pos="9062"/>
            </w:tabs>
            <w:rPr>
              <w:rFonts w:asciiTheme="minorHAnsi" w:eastAsiaTheme="minorEastAsia" w:hAnsiTheme="minorHAnsi"/>
              <w:noProof/>
              <w:sz w:val="22"/>
              <w:lang w:eastAsia="de-CH"/>
            </w:rPr>
          </w:pPr>
          <w:hyperlink w:anchor="_Toc8376152" w:history="1">
            <w:r w:rsidR="00FD3454" w:rsidRPr="00D53EAC">
              <w:rPr>
                <w:rStyle w:val="Hyperlink"/>
                <w:noProof/>
                <w:lang w:eastAsia="de-CH"/>
              </w:rPr>
              <w:t>8.6</w:t>
            </w:r>
            <w:r w:rsidR="00FD3454">
              <w:rPr>
                <w:rFonts w:asciiTheme="minorHAnsi" w:eastAsiaTheme="minorEastAsia" w:hAnsiTheme="minorHAnsi"/>
                <w:noProof/>
                <w:sz w:val="22"/>
                <w:lang w:eastAsia="de-CH"/>
              </w:rPr>
              <w:tab/>
            </w:r>
            <w:r w:rsidR="00FD3454" w:rsidRPr="00D53EAC">
              <w:rPr>
                <w:rStyle w:val="Hyperlink"/>
                <w:noProof/>
                <w:lang w:eastAsia="de-CH"/>
              </w:rPr>
              <w:t>Informationssicherheit &amp; Datenschutz</w:t>
            </w:r>
            <w:r w:rsidR="00FD3454">
              <w:rPr>
                <w:noProof/>
                <w:webHidden/>
              </w:rPr>
              <w:tab/>
            </w:r>
            <w:r w:rsidR="00FD3454">
              <w:rPr>
                <w:noProof/>
                <w:webHidden/>
              </w:rPr>
              <w:fldChar w:fldCharType="begin"/>
            </w:r>
            <w:r w:rsidR="00FD3454">
              <w:rPr>
                <w:noProof/>
                <w:webHidden/>
              </w:rPr>
              <w:instrText xml:space="preserve"> PAGEREF _Toc8376152 \h </w:instrText>
            </w:r>
            <w:r w:rsidR="00FD3454">
              <w:rPr>
                <w:noProof/>
                <w:webHidden/>
              </w:rPr>
            </w:r>
            <w:r w:rsidR="00FD3454">
              <w:rPr>
                <w:noProof/>
                <w:webHidden/>
              </w:rPr>
              <w:fldChar w:fldCharType="separate"/>
            </w:r>
            <w:r w:rsidR="00504727">
              <w:rPr>
                <w:noProof/>
                <w:webHidden/>
              </w:rPr>
              <w:t>43</w:t>
            </w:r>
            <w:r w:rsidR="00FD3454">
              <w:rPr>
                <w:noProof/>
                <w:webHidden/>
              </w:rPr>
              <w:fldChar w:fldCharType="end"/>
            </w:r>
          </w:hyperlink>
        </w:p>
        <w:p w14:paraId="2CD205D8" w14:textId="5EBBE2C8" w:rsidR="00FD3454" w:rsidRDefault="00BB7779">
          <w:pPr>
            <w:pStyle w:val="Verzeichnis3"/>
            <w:tabs>
              <w:tab w:val="left" w:pos="880"/>
              <w:tab w:val="right" w:leader="dot" w:pos="9062"/>
            </w:tabs>
            <w:rPr>
              <w:rFonts w:asciiTheme="minorHAnsi" w:eastAsiaTheme="minorEastAsia" w:hAnsiTheme="minorHAnsi"/>
              <w:noProof/>
              <w:sz w:val="22"/>
              <w:lang w:eastAsia="de-CH"/>
            </w:rPr>
          </w:pPr>
          <w:hyperlink w:anchor="_Toc8376153" w:history="1">
            <w:r w:rsidR="00FD3454" w:rsidRPr="00D53EAC">
              <w:rPr>
                <w:rStyle w:val="Hyperlink"/>
                <w:noProof/>
                <w:lang w:eastAsia="de-CH"/>
              </w:rPr>
              <w:t>8.7</w:t>
            </w:r>
            <w:r w:rsidR="00FD3454">
              <w:rPr>
                <w:rFonts w:asciiTheme="minorHAnsi" w:eastAsiaTheme="minorEastAsia" w:hAnsiTheme="minorHAnsi"/>
                <w:noProof/>
                <w:sz w:val="22"/>
                <w:lang w:eastAsia="de-CH"/>
              </w:rPr>
              <w:tab/>
            </w:r>
            <w:r w:rsidR="00FD3454" w:rsidRPr="00D53EAC">
              <w:rPr>
                <w:rStyle w:val="Hyperlink"/>
                <w:noProof/>
                <w:lang w:eastAsia="de-CH"/>
              </w:rPr>
              <w:t>Konzepte</w:t>
            </w:r>
            <w:r w:rsidR="00FD3454">
              <w:rPr>
                <w:noProof/>
                <w:webHidden/>
              </w:rPr>
              <w:tab/>
            </w:r>
            <w:r w:rsidR="00FD3454">
              <w:rPr>
                <w:noProof/>
                <w:webHidden/>
              </w:rPr>
              <w:fldChar w:fldCharType="begin"/>
            </w:r>
            <w:r w:rsidR="00FD3454">
              <w:rPr>
                <w:noProof/>
                <w:webHidden/>
              </w:rPr>
              <w:instrText xml:space="preserve"> PAGEREF _Toc8376153 \h </w:instrText>
            </w:r>
            <w:r w:rsidR="00FD3454">
              <w:rPr>
                <w:noProof/>
                <w:webHidden/>
              </w:rPr>
            </w:r>
            <w:r w:rsidR="00FD3454">
              <w:rPr>
                <w:noProof/>
                <w:webHidden/>
              </w:rPr>
              <w:fldChar w:fldCharType="separate"/>
            </w:r>
            <w:r w:rsidR="00504727">
              <w:rPr>
                <w:noProof/>
                <w:webHidden/>
              </w:rPr>
              <w:t>44</w:t>
            </w:r>
            <w:r w:rsidR="00FD3454">
              <w:rPr>
                <w:noProof/>
                <w:webHidden/>
              </w:rPr>
              <w:fldChar w:fldCharType="end"/>
            </w:r>
          </w:hyperlink>
        </w:p>
        <w:p w14:paraId="1036EB91" w14:textId="0B272B14" w:rsidR="00FD3454" w:rsidRDefault="00BB7779">
          <w:pPr>
            <w:pStyle w:val="Verzeichnis4"/>
            <w:rPr>
              <w:rFonts w:asciiTheme="minorHAnsi" w:eastAsiaTheme="minorEastAsia" w:hAnsiTheme="minorHAnsi"/>
              <w:noProof/>
              <w:sz w:val="22"/>
              <w:lang w:eastAsia="de-CH"/>
            </w:rPr>
          </w:pPr>
          <w:hyperlink w:anchor="_Toc8376154" w:history="1">
            <w:r w:rsidR="00FD3454" w:rsidRPr="00D53EAC">
              <w:rPr>
                <w:rStyle w:val="Hyperlink"/>
                <w:noProof/>
                <w:lang w:eastAsia="de-CH"/>
              </w:rPr>
              <w:t>8.7.1</w:t>
            </w:r>
            <w:r w:rsidR="00FD3454">
              <w:rPr>
                <w:rFonts w:asciiTheme="minorHAnsi" w:eastAsiaTheme="minorEastAsia" w:hAnsiTheme="minorHAnsi"/>
                <w:noProof/>
                <w:sz w:val="22"/>
                <w:lang w:eastAsia="de-CH"/>
              </w:rPr>
              <w:tab/>
            </w:r>
            <w:r w:rsidR="00FD3454" w:rsidRPr="00D53EAC">
              <w:rPr>
                <w:rStyle w:val="Hyperlink"/>
                <w:noProof/>
                <w:lang w:eastAsia="de-CH"/>
              </w:rPr>
              <w:t>Testkonzept (Use-Cases)</w:t>
            </w:r>
            <w:r w:rsidR="00FD3454">
              <w:rPr>
                <w:noProof/>
                <w:webHidden/>
              </w:rPr>
              <w:tab/>
            </w:r>
            <w:r w:rsidR="00FD3454">
              <w:rPr>
                <w:noProof/>
                <w:webHidden/>
              </w:rPr>
              <w:fldChar w:fldCharType="begin"/>
            </w:r>
            <w:r w:rsidR="00FD3454">
              <w:rPr>
                <w:noProof/>
                <w:webHidden/>
              </w:rPr>
              <w:instrText xml:space="preserve"> PAGEREF _Toc8376154 \h </w:instrText>
            </w:r>
            <w:r w:rsidR="00FD3454">
              <w:rPr>
                <w:noProof/>
                <w:webHidden/>
              </w:rPr>
            </w:r>
            <w:r w:rsidR="00FD3454">
              <w:rPr>
                <w:noProof/>
                <w:webHidden/>
              </w:rPr>
              <w:fldChar w:fldCharType="separate"/>
            </w:r>
            <w:r w:rsidR="00504727">
              <w:rPr>
                <w:noProof/>
                <w:webHidden/>
              </w:rPr>
              <w:t>44</w:t>
            </w:r>
            <w:r w:rsidR="00FD3454">
              <w:rPr>
                <w:noProof/>
                <w:webHidden/>
              </w:rPr>
              <w:fldChar w:fldCharType="end"/>
            </w:r>
          </w:hyperlink>
        </w:p>
        <w:p w14:paraId="25F7C0B7" w14:textId="063312EA" w:rsidR="00FD3454" w:rsidRDefault="00BB7779">
          <w:pPr>
            <w:pStyle w:val="Verzeichnis4"/>
            <w:rPr>
              <w:rFonts w:asciiTheme="minorHAnsi" w:eastAsiaTheme="minorEastAsia" w:hAnsiTheme="minorHAnsi"/>
              <w:noProof/>
              <w:sz w:val="22"/>
              <w:lang w:eastAsia="de-CH"/>
            </w:rPr>
          </w:pPr>
          <w:hyperlink w:anchor="_Toc8376155" w:history="1">
            <w:r w:rsidR="00FD3454" w:rsidRPr="00D53EAC">
              <w:rPr>
                <w:rStyle w:val="Hyperlink"/>
                <w:noProof/>
                <w:lang w:eastAsia="de-CH"/>
              </w:rPr>
              <w:t>8.7.2</w:t>
            </w:r>
            <w:r w:rsidR="00FD3454">
              <w:rPr>
                <w:rFonts w:asciiTheme="minorHAnsi" w:eastAsiaTheme="minorEastAsia" w:hAnsiTheme="minorHAnsi"/>
                <w:noProof/>
                <w:sz w:val="22"/>
                <w:lang w:eastAsia="de-CH"/>
              </w:rPr>
              <w:tab/>
            </w:r>
            <w:r w:rsidR="00FD3454" w:rsidRPr="00D53EAC">
              <w:rPr>
                <w:rStyle w:val="Hyperlink"/>
                <w:noProof/>
                <w:lang w:eastAsia="de-CH"/>
              </w:rPr>
              <w:t>Sicherheitskonzept</w:t>
            </w:r>
            <w:r w:rsidR="00FD3454">
              <w:rPr>
                <w:noProof/>
                <w:webHidden/>
              </w:rPr>
              <w:tab/>
            </w:r>
            <w:r w:rsidR="00FD3454">
              <w:rPr>
                <w:noProof/>
                <w:webHidden/>
              </w:rPr>
              <w:fldChar w:fldCharType="begin"/>
            </w:r>
            <w:r w:rsidR="00FD3454">
              <w:rPr>
                <w:noProof/>
                <w:webHidden/>
              </w:rPr>
              <w:instrText xml:space="preserve"> PAGEREF _Toc8376155 \h </w:instrText>
            </w:r>
            <w:r w:rsidR="00FD3454">
              <w:rPr>
                <w:noProof/>
                <w:webHidden/>
              </w:rPr>
            </w:r>
            <w:r w:rsidR="00FD3454">
              <w:rPr>
                <w:noProof/>
                <w:webHidden/>
              </w:rPr>
              <w:fldChar w:fldCharType="separate"/>
            </w:r>
            <w:r w:rsidR="00504727">
              <w:rPr>
                <w:noProof/>
                <w:webHidden/>
              </w:rPr>
              <w:t>47</w:t>
            </w:r>
            <w:r w:rsidR="00FD3454">
              <w:rPr>
                <w:noProof/>
                <w:webHidden/>
              </w:rPr>
              <w:fldChar w:fldCharType="end"/>
            </w:r>
          </w:hyperlink>
        </w:p>
        <w:p w14:paraId="2CA8F84F" w14:textId="130BBBB0" w:rsidR="00FD3454" w:rsidRDefault="00BB7779">
          <w:pPr>
            <w:pStyle w:val="Verzeichnis2"/>
            <w:tabs>
              <w:tab w:val="left" w:pos="567"/>
              <w:tab w:val="right" w:leader="dot" w:pos="9062"/>
            </w:tabs>
            <w:rPr>
              <w:rFonts w:asciiTheme="minorHAnsi" w:eastAsiaTheme="minorEastAsia" w:hAnsiTheme="minorHAnsi"/>
              <w:noProof/>
              <w:lang w:eastAsia="de-CH"/>
            </w:rPr>
          </w:pPr>
          <w:hyperlink w:anchor="_Toc8376156" w:history="1">
            <w:r w:rsidR="00FD3454" w:rsidRPr="00D53EAC">
              <w:rPr>
                <w:rStyle w:val="Hyperlink"/>
                <w:noProof/>
                <w:lang w:eastAsia="de-CH"/>
              </w:rPr>
              <w:t>9</w:t>
            </w:r>
            <w:r w:rsidR="00FD3454">
              <w:rPr>
                <w:rFonts w:asciiTheme="minorHAnsi" w:eastAsiaTheme="minorEastAsia" w:hAnsiTheme="minorHAnsi"/>
                <w:noProof/>
                <w:lang w:eastAsia="de-CH"/>
              </w:rPr>
              <w:tab/>
            </w:r>
            <w:r w:rsidR="00FD3454" w:rsidRPr="00D53EAC">
              <w:rPr>
                <w:rStyle w:val="Hyperlink"/>
                <w:noProof/>
                <w:lang w:eastAsia="de-CH"/>
              </w:rPr>
              <w:t>Realisierung</w:t>
            </w:r>
            <w:r w:rsidR="00FD3454">
              <w:rPr>
                <w:noProof/>
                <w:webHidden/>
              </w:rPr>
              <w:tab/>
            </w:r>
            <w:r w:rsidR="00FD3454">
              <w:rPr>
                <w:noProof/>
                <w:webHidden/>
              </w:rPr>
              <w:fldChar w:fldCharType="begin"/>
            </w:r>
            <w:r w:rsidR="00FD3454">
              <w:rPr>
                <w:noProof/>
                <w:webHidden/>
              </w:rPr>
              <w:instrText xml:space="preserve"> PAGEREF _Toc8376156 \h </w:instrText>
            </w:r>
            <w:r w:rsidR="00FD3454">
              <w:rPr>
                <w:noProof/>
                <w:webHidden/>
              </w:rPr>
            </w:r>
            <w:r w:rsidR="00FD3454">
              <w:rPr>
                <w:noProof/>
                <w:webHidden/>
              </w:rPr>
              <w:fldChar w:fldCharType="separate"/>
            </w:r>
            <w:r w:rsidR="00504727">
              <w:rPr>
                <w:noProof/>
                <w:webHidden/>
              </w:rPr>
              <w:t>51</w:t>
            </w:r>
            <w:r w:rsidR="00FD3454">
              <w:rPr>
                <w:noProof/>
                <w:webHidden/>
              </w:rPr>
              <w:fldChar w:fldCharType="end"/>
            </w:r>
          </w:hyperlink>
        </w:p>
        <w:p w14:paraId="694AC1A5" w14:textId="6828E562" w:rsidR="00FD3454" w:rsidRDefault="00BB7779">
          <w:pPr>
            <w:pStyle w:val="Verzeichnis3"/>
            <w:tabs>
              <w:tab w:val="left" w:pos="880"/>
              <w:tab w:val="right" w:leader="dot" w:pos="9062"/>
            </w:tabs>
            <w:rPr>
              <w:rFonts w:asciiTheme="minorHAnsi" w:eastAsiaTheme="minorEastAsia" w:hAnsiTheme="minorHAnsi"/>
              <w:noProof/>
              <w:sz w:val="22"/>
              <w:lang w:eastAsia="de-CH"/>
            </w:rPr>
          </w:pPr>
          <w:hyperlink w:anchor="_Toc8376157" w:history="1">
            <w:r w:rsidR="00FD3454" w:rsidRPr="00D53EAC">
              <w:rPr>
                <w:rStyle w:val="Hyperlink"/>
                <w:noProof/>
                <w:lang w:eastAsia="de-CH"/>
              </w:rPr>
              <w:t>9.1</w:t>
            </w:r>
            <w:r w:rsidR="00FD3454">
              <w:rPr>
                <w:rFonts w:asciiTheme="minorHAnsi" w:eastAsiaTheme="minorEastAsia" w:hAnsiTheme="minorHAnsi"/>
                <w:noProof/>
                <w:sz w:val="22"/>
                <w:lang w:eastAsia="de-CH"/>
              </w:rPr>
              <w:tab/>
            </w:r>
            <w:r w:rsidR="00FD3454" w:rsidRPr="00D53EAC">
              <w:rPr>
                <w:rStyle w:val="Hyperlink"/>
                <w:noProof/>
                <w:lang w:eastAsia="de-CH"/>
              </w:rPr>
              <w:t>Grundlegende Konfiguration</w:t>
            </w:r>
            <w:r w:rsidR="00FD3454">
              <w:rPr>
                <w:noProof/>
                <w:webHidden/>
              </w:rPr>
              <w:tab/>
            </w:r>
            <w:r w:rsidR="00FD3454">
              <w:rPr>
                <w:noProof/>
                <w:webHidden/>
              </w:rPr>
              <w:fldChar w:fldCharType="begin"/>
            </w:r>
            <w:r w:rsidR="00FD3454">
              <w:rPr>
                <w:noProof/>
                <w:webHidden/>
              </w:rPr>
              <w:instrText xml:space="preserve"> PAGEREF _Toc8376157 \h </w:instrText>
            </w:r>
            <w:r w:rsidR="00FD3454">
              <w:rPr>
                <w:noProof/>
                <w:webHidden/>
              </w:rPr>
            </w:r>
            <w:r w:rsidR="00FD3454">
              <w:rPr>
                <w:noProof/>
                <w:webHidden/>
              </w:rPr>
              <w:fldChar w:fldCharType="separate"/>
            </w:r>
            <w:r w:rsidR="00504727">
              <w:rPr>
                <w:noProof/>
                <w:webHidden/>
              </w:rPr>
              <w:t>51</w:t>
            </w:r>
            <w:r w:rsidR="00FD3454">
              <w:rPr>
                <w:noProof/>
                <w:webHidden/>
              </w:rPr>
              <w:fldChar w:fldCharType="end"/>
            </w:r>
          </w:hyperlink>
        </w:p>
        <w:p w14:paraId="73F3B3B3" w14:textId="628F6575" w:rsidR="00FD3454" w:rsidRDefault="00BB7779">
          <w:pPr>
            <w:pStyle w:val="Verzeichnis4"/>
            <w:rPr>
              <w:rFonts w:asciiTheme="minorHAnsi" w:eastAsiaTheme="minorEastAsia" w:hAnsiTheme="minorHAnsi"/>
              <w:noProof/>
              <w:sz w:val="22"/>
              <w:lang w:eastAsia="de-CH"/>
            </w:rPr>
          </w:pPr>
          <w:hyperlink w:anchor="_Toc8376158" w:history="1">
            <w:r w:rsidR="00FD3454" w:rsidRPr="00D53EAC">
              <w:rPr>
                <w:rStyle w:val="Hyperlink"/>
                <w:noProof/>
                <w:lang w:eastAsia="de-CH"/>
              </w:rPr>
              <w:t>9.1.1</w:t>
            </w:r>
            <w:r w:rsidR="00FD3454">
              <w:rPr>
                <w:rFonts w:asciiTheme="minorHAnsi" w:eastAsiaTheme="minorEastAsia" w:hAnsiTheme="minorHAnsi"/>
                <w:noProof/>
                <w:sz w:val="22"/>
                <w:lang w:eastAsia="de-CH"/>
              </w:rPr>
              <w:tab/>
            </w:r>
            <w:r w:rsidR="00FD3454" w:rsidRPr="00D53EAC">
              <w:rPr>
                <w:rStyle w:val="Hyperlink"/>
                <w:noProof/>
                <w:lang w:eastAsia="de-CH"/>
              </w:rPr>
              <w:t>Ansichten / Routes</w:t>
            </w:r>
            <w:r w:rsidR="00FD3454">
              <w:rPr>
                <w:noProof/>
                <w:webHidden/>
              </w:rPr>
              <w:tab/>
            </w:r>
            <w:r w:rsidR="00FD3454">
              <w:rPr>
                <w:noProof/>
                <w:webHidden/>
              </w:rPr>
              <w:fldChar w:fldCharType="begin"/>
            </w:r>
            <w:r w:rsidR="00FD3454">
              <w:rPr>
                <w:noProof/>
                <w:webHidden/>
              </w:rPr>
              <w:instrText xml:space="preserve"> PAGEREF _Toc8376158 \h </w:instrText>
            </w:r>
            <w:r w:rsidR="00FD3454">
              <w:rPr>
                <w:noProof/>
                <w:webHidden/>
              </w:rPr>
            </w:r>
            <w:r w:rsidR="00FD3454">
              <w:rPr>
                <w:noProof/>
                <w:webHidden/>
              </w:rPr>
              <w:fldChar w:fldCharType="separate"/>
            </w:r>
            <w:r w:rsidR="00504727">
              <w:rPr>
                <w:noProof/>
                <w:webHidden/>
              </w:rPr>
              <w:t>52</w:t>
            </w:r>
            <w:r w:rsidR="00FD3454">
              <w:rPr>
                <w:noProof/>
                <w:webHidden/>
              </w:rPr>
              <w:fldChar w:fldCharType="end"/>
            </w:r>
          </w:hyperlink>
        </w:p>
        <w:p w14:paraId="6741D548" w14:textId="1515CEC7" w:rsidR="00FD3454" w:rsidRDefault="00BB7779">
          <w:pPr>
            <w:pStyle w:val="Verzeichnis4"/>
            <w:rPr>
              <w:rFonts w:asciiTheme="minorHAnsi" w:eastAsiaTheme="minorEastAsia" w:hAnsiTheme="minorHAnsi"/>
              <w:noProof/>
              <w:sz w:val="22"/>
              <w:lang w:eastAsia="de-CH"/>
            </w:rPr>
          </w:pPr>
          <w:hyperlink w:anchor="_Toc8376159" w:history="1">
            <w:r w:rsidR="00FD3454" w:rsidRPr="00D53EAC">
              <w:rPr>
                <w:rStyle w:val="Hyperlink"/>
                <w:noProof/>
                <w:lang w:eastAsia="de-CH"/>
              </w:rPr>
              <w:t>9.1.2</w:t>
            </w:r>
            <w:r w:rsidR="00FD3454">
              <w:rPr>
                <w:rFonts w:asciiTheme="minorHAnsi" w:eastAsiaTheme="minorEastAsia" w:hAnsiTheme="minorHAnsi"/>
                <w:noProof/>
                <w:sz w:val="22"/>
                <w:lang w:eastAsia="de-CH"/>
              </w:rPr>
              <w:tab/>
            </w:r>
            <w:r w:rsidR="00FD3454" w:rsidRPr="00D53EAC">
              <w:rPr>
                <w:rStyle w:val="Hyperlink"/>
                <w:noProof/>
                <w:lang w:eastAsia="de-CH"/>
              </w:rPr>
              <w:t>Mehrsprachigkeit</w:t>
            </w:r>
            <w:r w:rsidR="00FD3454">
              <w:rPr>
                <w:noProof/>
                <w:webHidden/>
              </w:rPr>
              <w:tab/>
            </w:r>
            <w:r w:rsidR="00FD3454">
              <w:rPr>
                <w:noProof/>
                <w:webHidden/>
              </w:rPr>
              <w:fldChar w:fldCharType="begin"/>
            </w:r>
            <w:r w:rsidR="00FD3454">
              <w:rPr>
                <w:noProof/>
                <w:webHidden/>
              </w:rPr>
              <w:instrText xml:space="preserve"> PAGEREF _Toc8376159 \h </w:instrText>
            </w:r>
            <w:r w:rsidR="00FD3454">
              <w:rPr>
                <w:noProof/>
                <w:webHidden/>
              </w:rPr>
            </w:r>
            <w:r w:rsidR="00FD3454">
              <w:rPr>
                <w:noProof/>
                <w:webHidden/>
              </w:rPr>
              <w:fldChar w:fldCharType="separate"/>
            </w:r>
            <w:r w:rsidR="00504727">
              <w:rPr>
                <w:noProof/>
                <w:webHidden/>
              </w:rPr>
              <w:t>53</w:t>
            </w:r>
            <w:r w:rsidR="00FD3454">
              <w:rPr>
                <w:noProof/>
                <w:webHidden/>
              </w:rPr>
              <w:fldChar w:fldCharType="end"/>
            </w:r>
          </w:hyperlink>
        </w:p>
        <w:p w14:paraId="63A023B7" w14:textId="257504E0" w:rsidR="00FD3454" w:rsidRDefault="00BB7779">
          <w:pPr>
            <w:pStyle w:val="Verzeichnis4"/>
            <w:rPr>
              <w:rFonts w:asciiTheme="minorHAnsi" w:eastAsiaTheme="minorEastAsia" w:hAnsiTheme="minorHAnsi"/>
              <w:noProof/>
              <w:sz w:val="22"/>
              <w:lang w:eastAsia="de-CH"/>
            </w:rPr>
          </w:pPr>
          <w:hyperlink w:anchor="_Toc8376160" w:history="1">
            <w:r w:rsidR="00FD3454" w:rsidRPr="00D53EAC">
              <w:rPr>
                <w:rStyle w:val="Hyperlink"/>
                <w:noProof/>
                <w:lang w:eastAsia="de-CH"/>
              </w:rPr>
              <w:t>9.1.3</w:t>
            </w:r>
            <w:r w:rsidR="00FD3454">
              <w:rPr>
                <w:rFonts w:asciiTheme="minorHAnsi" w:eastAsiaTheme="minorEastAsia" w:hAnsiTheme="minorHAnsi"/>
                <w:noProof/>
                <w:sz w:val="22"/>
                <w:lang w:eastAsia="de-CH"/>
              </w:rPr>
              <w:tab/>
            </w:r>
            <w:r w:rsidR="00FD3454" w:rsidRPr="00D53EAC">
              <w:rPr>
                <w:rStyle w:val="Hyperlink"/>
                <w:noProof/>
                <w:lang w:eastAsia="de-CH"/>
              </w:rPr>
              <w:t>Authentifizierung</w:t>
            </w:r>
            <w:r w:rsidR="00FD3454">
              <w:rPr>
                <w:noProof/>
                <w:webHidden/>
              </w:rPr>
              <w:tab/>
            </w:r>
            <w:r w:rsidR="00FD3454">
              <w:rPr>
                <w:noProof/>
                <w:webHidden/>
              </w:rPr>
              <w:fldChar w:fldCharType="begin"/>
            </w:r>
            <w:r w:rsidR="00FD3454">
              <w:rPr>
                <w:noProof/>
                <w:webHidden/>
              </w:rPr>
              <w:instrText xml:space="preserve"> PAGEREF _Toc8376160 \h </w:instrText>
            </w:r>
            <w:r w:rsidR="00FD3454">
              <w:rPr>
                <w:noProof/>
                <w:webHidden/>
              </w:rPr>
            </w:r>
            <w:r w:rsidR="00FD3454">
              <w:rPr>
                <w:noProof/>
                <w:webHidden/>
              </w:rPr>
              <w:fldChar w:fldCharType="separate"/>
            </w:r>
            <w:r w:rsidR="00504727">
              <w:rPr>
                <w:noProof/>
                <w:webHidden/>
              </w:rPr>
              <w:t>54</w:t>
            </w:r>
            <w:r w:rsidR="00FD3454">
              <w:rPr>
                <w:noProof/>
                <w:webHidden/>
              </w:rPr>
              <w:fldChar w:fldCharType="end"/>
            </w:r>
          </w:hyperlink>
        </w:p>
        <w:p w14:paraId="1187074A" w14:textId="237ACE44" w:rsidR="00FD3454" w:rsidRDefault="00BB7779">
          <w:pPr>
            <w:pStyle w:val="Verzeichnis3"/>
            <w:tabs>
              <w:tab w:val="left" w:pos="880"/>
              <w:tab w:val="right" w:leader="dot" w:pos="9062"/>
            </w:tabs>
            <w:rPr>
              <w:rFonts w:asciiTheme="minorHAnsi" w:eastAsiaTheme="minorEastAsia" w:hAnsiTheme="minorHAnsi"/>
              <w:noProof/>
              <w:sz w:val="22"/>
              <w:lang w:eastAsia="de-CH"/>
            </w:rPr>
          </w:pPr>
          <w:hyperlink w:anchor="_Toc8376161" w:history="1">
            <w:r w:rsidR="00FD3454" w:rsidRPr="00D53EAC">
              <w:rPr>
                <w:rStyle w:val="Hyperlink"/>
                <w:noProof/>
                <w:lang w:eastAsia="de-CH"/>
              </w:rPr>
              <w:t>9.2</w:t>
            </w:r>
            <w:r w:rsidR="00FD3454">
              <w:rPr>
                <w:rFonts w:asciiTheme="minorHAnsi" w:eastAsiaTheme="minorEastAsia" w:hAnsiTheme="minorHAnsi"/>
                <w:noProof/>
                <w:sz w:val="22"/>
                <w:lang w:eastAsia="de-CH"/>
              </w:rPr>
              <w:tab/>
            </w:r>
            <w:r w:rsidR="00FD3454" w:rsidRPr="00D53EAC">
              <w:rPr>
                <w:rStyle w:val="Hyperlink"/>
                <w:noProof/>
                <w:lang w:eastAsia="de-CH"/>
              </w:rPr>
              <w:t>Umsetzung Design</w:t>
            </w:r>
            <w:r w:rsidR="00FD3454">
              <w:rPr>
                <w:noProof/>
                <w:webHidden/>
              </w:rPr>
              <w:tab/>
            </w:r>
            <w:r w:rsidR="00FD3454">
              <w:rPr>
                <w:noProof/>
                <w:webHidden/>
              </w:rPr>
              <w:fldChar w:fldCharType="begin"/>
            </w:r>
            <w:r w:rsidR="00FD3454">
              <w:rPr>
                <w:noProof/>
                <w:webHidden/>
              </w:rPr>
              <w:instrText xml:space="preserve"> PAGEREF _Toc8376161 \h </w:instrText>
            </w:r>
            <w:r w:rsidR="00FD3454">
              <w:rPr>
                <w:noProof/>
                <w:webHidden/>
              </w:rPr>
            </w:r>
            <w:r w:rsidR="00FD3454">
              <w:rPr>
                <w:noProof/>
                <w:webHidden/>
              </w:rPr>
              <w:fldChar w:fldCharType="separate"/>
            </w:r>
            <w:r w:rsidR="00504727">
              <w:rPr>
                <w:noProof/>
                <w:webHidden/>
              </w:rPr>
              <w:t>56</w:t>
            </w:r>
            <w:r w:rsidR="00FD3454">
              <w:rPr>
                <w:noProof/>
                <w:webHidden/>
              </w:rPr>
              <w:fldChar w:fldCharType="end"/>
            </w:r>
          </w:hyperlink>
        </w:p>
        <w:p w14:paraId="042F5344" w14:textId="11A58277" w:rsidR="00FD3454" w:rsidRDefault="00BB7779">
          <w:pPr>
            <w:pStyle w:val="Verzeichnis3"/>
            <w:tabs>
              <w:tab w:val="left" w:pos="880"/>
              <w:tab w:val="right" w:leader="dot" w:pos="9062"/>
            </w:tabs>
            <w:rPr>
              <w:rFonts w:asciiTheme="minorHAnsi" w:eastAsiaTheme="minorEastAsia" w:hAnsiTheme="minorHAnsi"/>
              <w:noProof/>
              <w:sz w:val="22"/>
              <w:lang w:eastAsia="de-CH"/>
            </w:rPr>
          </w:pPr>
          <w:hyperlink w:anchor="_Toc8376162" w:history="1">
            <w:r w:rsidR="00FD3454" w:rsidRPr="00D53EAC">
              <w:rPr>
                <w:rStyle w:val="Hyperlink"/>
                <w:noProof/>
                <w:lang w:eastAsia="de-CH"/>
              </w:rPr>
              <w:t>9.3</w:t>
            </w:r>
            <w:r w:rsidR="00FD3454">
              <w:rPr>
                <w:rFonts w:asciiTheme="minorHAnsi" w:eastAsiaTheme="minorEastAsia" w:hAnsiTheme="minorHAnsi"/>
                <w:noProof/>
                <w:sz w:val="22"/>
                <w:lang w:eastAsia="de-CH"/>
              </w:rPr>
              <w:tab/>
            </w:r>
            <w:r w:rsidR="00FD3454" w:rsidRPr="00D53EAC">
              <w:rPr>
                <w:rStyle w:val="Hyperlink"/>
                <w:noProof/>
                <w:lang w:eastAsia="de-CH"/>
              </w:rPr>
              <w:t>Umsetzung der Ansichten</w:t>
            </w:r>
            <w:r w:rsidR="00FD3454">
              <w:rPr>
                <w:noProof/>
                <w:webHidden/>
              </w:rPr>
              <w:tab/>
            </w:r>
            <w:r w:rsidR="00FD3454">
              <w:rPr>
                <w:noProof/>
                <w:webHidden/>
              </w:rPr>
              <w:fldChar w:fldCharType="begin"/>
            </w:r>
            <w:r w:rsidR="00FD3454">
              <w:rPr>
                <w:noProof/>
                <w:webHidden/>
              </w:rPr>
              <w:instrText xml:space="preserve"> PAGEREF _Toc8376162 \h </w:instrText>
            </w:r>
            <w:r w:rsidR="00FD3454">
              <w:rPr>
                <w:noProof/>
                <w:webHidden/>
              </w:rPr>
            </w:r>
            <w:r w:rsidR="00FD3454">
              <w:rPr>
                <w:noProof/>
                <w:webHidden/>
              </w:rPr>
              <w:fldChar w:fldCharType="separate"/>
            </w:r>
            <w:r w:rsidR="00504727">
              <w:rPr>
                <w:noProof/>
                <w:webHidden/>
              </w:rPr>
              <w:t>57</w:t>
            </w:r>
            <w:r w:rsidR="00FD3454">
              <w:rPr>
                <w:noProof/>
                <w:webHidden/>
              </w:rPr>
              <w:fldChar w:fldCharType="end"/>
            </w:r>
          </w:hyperlink>
        </w:p>
        <w:p w14:paraId="2699FFB7" w14:textId="08F778F0" w:rsidR="00FD3454" w:rsidRDefault="00BB7779">
          <w:pPr>
            <w:pStyle w:val="Verzeichnis4"/>
            <w:rPr>
              <w:rFonts w:asciiTheme="minorHAnsi" w:eastAsiaTheme="minorEastAsia" w:hAnsiTheme="minorHAnsi"/>
              <w:noProof/>
              <w:sz w:val="22"/>
              <w:lang w:eastAsia="de-CH"/>
            </w:rPr>
          </w:pPr>
          <w:hyperlink w:anchor="_Toc8376163" w:history="1">
            <w:r w:rsidR="00FD3454" w:rsidRPr="00D53EAC">
              <w:rPr>
                <w:rStyle w:val="Hyperlink"/>
                <w:noProof/>
                <w:lang w:eastAsia="de-CH"/>
              </w:rPr>
              <w:t>9.3.1</w:t>
            </w:r>
            <w:r w:rsidR="00FD3454">
              <w:rPr>
                <w:rFonts w:asciiTheme="minorHAnsi" w:eastAsiaTheme="minorEastAsia" w:hAnsiTheme="minorHAnsi"/>
                <w:noProof/>
                <w:sz w:val="22"/>
                <w:lang w:eastAsia="de-CH"/>
              </w:rPr>
              <w:tab/>
            </w:r>
            <w:r w:rsidR="00FD3454" w:rsidRPr="00D53EAC">
              <w:rPr>
                <w:rStyle w:val="Hyperlink"/>
                <w:noProof/>
                <w:lang w:eastAsia="de-CH"/>
              </w:rPr>
              <w:t>Support</w:t>
            </w:r>
            <w:r w:rsidR="00FD3454">
              <w:rPr>
                <w:noProof/>
                <w:webHidden/>
              </w:rPr>
              <w:tab/>
            </w:r>
            <w:r w:rsidR="00FD3454">
              <w:rPr>
                <w:noProof/>
                <w:webHidden/>
              </w:rPr>
              <w:fldChar w:fldCharType="begin"/>
            </w:r>
            <w:r w:rsidR="00FD3454">
              <w:rPr>
                <w:noProof/>
                <w:webHidden/>
              </w:rPr>
              <w:instrText xml:space="preserve"> PAGEREF _Toc8376163 \h </w:instrText>
            </w:r>
            <w:r w:rsidR="00FD3454">
              <w:rPr>
                <w:noProof/>
                <w:webHidden/>
              </w:rPr>
            </w:r>
            <w:r w:rsidR="00FD3454">
              <w:rPr>
                <w:noProof/>
                <w:webHidden/>
              </w:rPr>
              <w:fldChar w:fldCharType="separate"/>
            </w:r>
            <w:r w:rsidR="00504727">
              <w:rPr>
                <w:noProof/>
                <w:webHidden/>
              </w:rPr>
              <w:t>57</w:t>
            </w:r>
            <w:r w:rsidR="00FD3454">
              <w:rPr>
                <w:noProof/>
                <w:webHidden/>
              </w:rPr>
              <w:fldChar w:fldCharType="end"/>
            </w:r>
          </w:hyperlink>
        </w:p>
        <w:p w14:paraId="7CF3E92B" w14:textId="78D03E21" w:rsidR="00FD3454" w:rsidRDefault="00BB7779">
          <w:pPr>
            <w:pStyle w:val="Verzeichnis4"/>
            <w:rPr>
              <w:rFonts w:asciiTheme="minorHAnsi" w:eastAsiaTheme="minorEastAsia" w:hAnsiTheme="minorHAnsi"/>
              <w:noProof/>
              <w:sz w:val="22"/>
              <w:lang w:eastAsia="de-CH"/>
            </w:rPr>
          </w:pPr>
          <w:hyperlink w:anchor="_Toc8376164" w:history="1">
            <w:r w:rsidR="00FD3454" w:rsidRPr="00D53EAC">
              <w:rPr>
                <w:rStyle w:val="Hyperlink"/>
                <w:noProof/>
                <w:lang w:eastAsia="de-CH"/>
              </w:rPr>
              <w:t>9.3.2</w:t>
            </w:r>
            <w:r w:rsidR="00FD3454">
              <w:rPr>
                <w:rFonts w:asciiTheme="minorHAnsi" w:eastAsiaTheme="minorEastAsia" w:hAnsiTheme="minorHAnsi"/>
                <w:noProof/>
                <w:sz w:val="22"/>
                <w:lang w:eastAsia="de-CH"/>
              </w:rPr>
              <w:tab/>
            </w:r>
            <w:r w:rsidR="00FD3454" w:rsidRPr="00D53EAC">
              <w:rPr>
                <w:rStyle w:val="Hyperlink"/>
                <w:noProof/>
                <w:lang w:eastAsia="de-CH"/>
              </w:rPr>
              <w:t>Dashboard</w:t>
            </w:r>
            <w:r w:rsidR="00FD3454">
              <w:rPr>
                <w:noProof/>
                <w:webHidden/>
              </w:rPr>
              <w:tab/>
            </w:r>
            <w:r w:rsidR="00FD3454">
              <w:rPr>
                <w:noProof/>
                <w:webHidden/>
              </w:rPr>
              <w:fldChar w:fldCharType="begin"/>
            </w:r>
            <w:r w:rsidR="00FD3454">
              <w:rPr>
                <w:noProof/>
                <w:webHidden/>
              </w:rPr>
              <w:instrText xml:space="preserve"> PAGEREF _Toc8376164 \h </w:instrText>
            </w:r>
            <w:r w:rsidR="00FD3454">
              <w:rPr>
                <w:noProof/>
                <w:webHidden/>
              </w:rPr>
            </w:r>
            <w:r w:rsidR="00FD3454">
              <w:rPr>
                <w:noProof/>
                <w:webHidden/>
              </w:rPr>
              <w:fldChar w:fldCharType="separate"/>
            </w:r>
            <w:r w:rsidR="00504727">
              <w:rPr>
                <w:noProof/>
                <w:webHidden/>
              </w:rPr>
              <w:t>58</w:t>
            </w:r>
            <w:r w:rsidR="00FD3454">
              <w:rPr>
                <w:noProof/>
                <w:webHidden/>
              </w:rPr>
              <w:fldChar w:fldCharType="end"/>
            </w:r>
          </w:hyperlink>
        </w:p>
        <w:p w14:paraId="344500B8" w14:textId="72F48257" w:rsidR="00FD3454" w:rsidRDefault="00BB7779">
          <w:pPr>
            <w:pStyle w:val="Verzeichnis4"/>
            <w:rPr>
              <w:rFonts w:asciiTheme="minorHAnsi" w:eastAsiaTheme="minorEastAsia" w:hAnsiTheme="minorHAnsi"/>
              <w:noProof/>
              <w:sz w:val="22"/>
              <w:lang w:eastAsia="de-CH"/>
            </w:rPr>
          </w:pPr>
          <w:hyperlink w:anchor="_Toc8376165" w:history="1">
            <w:r w:rsidR="00FD3454" w:rsidRPr="00D53EAC">
              <w:rPr>
                <w:rStyle w:val="Hyperlink"/>
                <w:noProof/>
                <w:lang w:eastAsia="de-CH"/>
              </w:rPr>
              <w:t>9.3.3</w:t>
            </w:r>
            <w:r w:rsidR="00FD3454">
              <w:rPr>
                <w:rFonts w:asciiTheme="minorHAnsi" w:eastAsiaTheme="minorEastAsia" w:hAnsiTheme="minorHAnsi"/>
                <w:noProof/>
                <w:sz w:val="22"/>
                <w:lang w:eastAsia="de-CH"/>
              </w:rPr>
              <w:tab/>
            </w:r>
            <w:r w:rsidR="00FD3454" w:rsidRPr="00D53EAC">
              <w:rPr>
                <w:rStyle w:val="Hyperlink"/>
                <w:noProof/>
                <w:lang w:eastAsia="de-CH"/>
              </w:rPr>
              <w:t>Einstellungen</w:t>
            </w:r>
            <w:r w:rsidR="00FD3454">
              <w:rPr>
                <w:noProof/>
                <w:webHidden/>
              </w:rPr>
              <w:tab/>
            </w:r>
            <w:r w:rsidR="00FD3454">
              <w:rPr>
                <w:noProof/>
                <w:webHidden/>
              </w:rPr>
              <w:fldChar w:fldCharType="begin"/>
            </w:r>
            <w:r w:rsidR="00FD3454">
              <w:rPr>
                <w:noProof/>
                <w:webHidden/>
              </w:rPr>
              <w:instrText xml:space="preserve"> PAGEREF _Toc8376165 \h </w:instrText>
            </w:r>
            <w:r w:rsidR="00FD3454">
              <w:rPr>
                <w:noProof/>
                <w:webHidden/>
              </w:rPr>
            </w:r>
            <w:r w:rsidR="00FD3454">
              <w:rPr>
                <w:noProof/>
                <w:webHidden/>
              </w:rPr>
              <w:fldChar w:fldCharType="separate"/>
            </w:r>
            <w:r w:rsidR="00504727">
              <w:rPr>
                <w:noProof/>
                <w:webHidden/>
              </w:rPr>
              <w:t>59</w:t>
            </w:r>
            <w:r w:rsidR="00FD3454">
              <w:rPr>
                <w:noProof/>
                <w:webHidden/>
              </w:rPr>
              <w:fldChar w:fldCharType="end"/>
            </w:r>
          </w:hyperlink>
        </w:p>
        <w:p w14:paraId="56397479" w14:textId="12366D31" w:rsidR="00FD3454" w:rsidRDefault="00BB7779">
          <w:pPr>
            <w:pStyle w:val="Verzeichnis4"/>
            <w:rPr>
              <w:rFonts w:asciiTheme="minorHAnsi" w:eastAsiaTheme="minorEastAsia" w:hAnsiTheme="minorHAnsi"/>
              <w:noProof/>
              <w:sz w:val="22"/>
              <w:lang w:eastAsia="de-CH"/>
            </w:rPr>
          </w:pPr>
          <w:hyperlink w:anchor="_Toc8376166" w:history="1">
            <w:r w:rsidR="00FD3454" w:rsidRPr="00D53EAC">
              <w:rPr>
                <w:rStyle w:val="Hyperlink"/>
                <w:noProof/>
                <w:lang w:eastAsia="de-CH"/>
              </w:rPr>
              <w:t>9.3.4</w:t>
            </w:r>
            <w:r w:rsidR="00FD3454">
              <w:rPr>
                <w:rFonts w:asciiTheme="minorHAnsi" w:eastAsiaTheme="minorEastAsia" w:hAnsiTheme="minorHAnsi"/>
                <w:noProof/>
                <w:sz w:val="22"/>
                <w:lang w:eastAsia="de-CH"/>
              </w:rPr>
              <w:tab/>
            </w:r>
            <w:r w:rsidR="00FD3454" w:rsidRPr="00D53EAC">
              <w:rPr>
                <w:rStyle w:val="Hyperlink"/>
                <w:noProof/>
                <w:lang w:eastAsia="de-CH"/>
              </w:rPr>
              <w:t>Plan-Einstellungen</w:t>
            </w:r>
            <w:r w:rsidR="00FD3454">
              <w:rPr>
                <w:noProof/>
                <w:webHidden/>
              </w:rPr>
              <w:tab/>
            </w:r>
            <w:r w:rsidR="00FD3454">
              <w:rPr>
                <w:noProof/>
                <w:webHidden/>
              </w:rPr>
              <w:fldChar w:fldCharType="begin"/>
            </w:r>
            <w:r w:rsidR="00FD3454">
              <w:rPr>
                <w:noProof/>
                <w:webHidden/>
              </w:rPr>
              <w:instrText xml:space="preserve"> PAGEREF _Toc8376166 \h </w:instrText>
            </w:r>
            <w:r w:rsidR="00FD3454">
              <w:rPr>
                <w:noProof/>
                <w:webHidden/>
              </w:rPr>
            </w:r>
            <w:r w:rsidR="00FD3454">
              <w:rPr>
                <w:noProof/>
                <w:webHidden/>
              </w:rPr>
              <w:fldChar w:fldCharType="separate"/>
            </w:r>
            <w:r w:rsidR="00504727">
              <w:rPr>
                <w:noProof/>
                <w:webHidden/>
              </w:rPr>
              <w:t>61</w:t>
            </w:r>
            <w:r w:rsidR="00FD3454">
              <w:rPr>
                <w:noProof/>
                <w:webHidden/>
              </w:rPr>
              <w:fldChar w:fldCharType="end"/>
            </w:r>
          </w:hyperlink>
        </w:p>
        <w:p w14:paraId="753639CB" w14:textId="3A97998F" w:rsidR="00FD3454" w:rsidRDefault="00BB7779">
          <w:pPr>
            <w:pStyle w:val="Verzeichnis4"/>
            <w:rPr>
              <w:rFonts w:asciiTheme="minorHAnsi" w:eastAsiaTheme="minorEastAsia" w:hAnsiTheme="minorHAnsi"/>
              <w:noProof/>
              <w:sz w:val="22"/>
              <w:lang w:eastAsia="de-CH"/>
            </w:rPr>
          </w:pPr>
          <w:hyperlink w:anchor="_Toc8376167" w:history="1">
            <w:r w:rsidR="00FD3454" w:rsidRPr="00D53EAC">
              <w:rPr>
                <w:rStyle w:val="Hyperlink"/>
                <w:noProof/>
                <w:lang w:eastAsia="de-CH"/>
              </w:rPr>
              <w:t>9.3.5</w:t>
            </w:r>
            <w:r w:rsidR="00FD3454">
              <w:rPr>
                <w:rFonts w:asciiTheme="minorHAnsi" w:eastAsiaTheme="minorEastAsia" w:hAnsiTheme="minorHAnsi"/>
                <w:noProof/>
                <w:sz w:val="22"/>
                <w:lang w:eastAsia="de-CH"/>
              </w:rPr>
              <w:tab/>
            </w:r>
            <w:r w:rsidR="00FD3454" w:rsidRPr="00D53EAC">
              <w:rPr>
                <w:rStyle w:val="Hyperlink"/>
                <w:noProof/>
                <w:lang w:eastAsia="de-CH"/>
              </w:rPr>
              <w:t>Dienstplan</w:t>
            </w:r>
            <w:r w:rsidR="00FD3454">
              <w:rPr>
                <w:noProof/>
                <w:webHidden/>
              </w:rPr>
              <w:tab/>
            </w:r>
            <w:r w:rsidR="00FD3454">
              <w:rPr>
                <w:noProof/>
                <w:webHidden/>
              </w:rPr>
              <w:fldChar w:fldCharType="begin"/>
            </w:r>
            <w:r w:rsidR="00FD3454">
              <w:rPr>
                <w:noProof/>
                <w:webHidden/>
              </w:rPr>
              <w:instrText xml:space="preserve"> PAGEREF _Toc8376167 \h </w:instrText>
            </w:r>
            <w:r w:rsidR="00FD3454">
              <w:rPr>
                <w:noProof/>
                <w:webHidden/>
              </w:rPr>
            </w:r>
            <w:r w:rsidR="00FD3454">
              <w:rPr>
                <w:noProof/>
                <w:webHidden/>
              </w:rPr>
              <w:fldChar w:fldCharType="separate"/>
            </w:r>
            <w:r w:rsidR="00504727">
              <w:rPr>
                <w:noProof/>
                <w:webHidden/>
              </w:rPr>
              <w:t>63</w:t>
            </w:r>
            <w:r w:rsidR="00FD3454">
              <w:rPr>
                <w:noProof/>
                <w:webHidden/>
              </w:rPr>
              <w:fldChar w:fldCharType="end"/>
            </w:r>
          </w:hyperlink>
        </w:p>
        <w:p w14:paraId="3C5419E8" w14:textId="1FDA71EE" w:rsidR="00FD3454" w:rsidRDefault="00BB7779">
          <w:pPr>
            <w:pStyle w:val="Verzeichnis3"/>
            <w:tabs>
              <w:tab w:val="left" w:pos="880"/>
              <w:tab w:val="right" w:leader="dot" w:pos="9062"/>
            </w:tabs>
            <w:rPr>
              <w:rFonts w:asciiTheme="minorHAnsi" w:eastAsiaTheme="minorEastAsia" w:hAnsiTheme="minorHAnsi"/>
              <w:noProof/>
              <w:sz w:val="22"/>
              <w:lang w:eastAsia="de-CH"/>
            </w:rPr>
          </w:pPr>
          <w:hyperlink w:anchor="_Toc8376168" w:history="1">
            <w:r w:rsidR="00FD3454" w:rsidRPr="00D53EAC">
              <w:rPr>
                <w:rStyle w:val="Hyperlink"/>
                <w:noProof/>
                <w:lang w:eastAsia="de-CH"/>
              </w:rPr>
              <w:t>9.4</w:t>
            </w:r>
            <w:r w:rsidR="00FD3454">
              <w:rPr>
                <w:rFonts w:asciiTheme="minorHAnsi" w:eastAsiaTheme="minorEastAsia" w:hAnsiTheme="minorHAnsi"/>
                <w:noProof/>
                <w:sz w:val="22"/>
                <w:lang w:eastAsia="de-CH"/>
              </w:rPr>
              <w:tab/>
            </w:r>
            <w:r w:rsidR="00FD3454" w:rsidRPr="00D53EAC">
              <w:rPr>
                <w:rStyle w:val="Hyperlink"/>
                <w:noProof/>
                <w:lang w:eastAsia="de-CH"/>
              </w:rPr>
              <w:t>Testprotokoll</w:t>
            </w:r>
            <w:r w:rsidR="00FD3454">
              <w:rPr>
                <w:noProof/>
                <w:webHidden/>
              </w:rPr>
              <w:tab/>
            </w:r>
            <w:r w:rsidR="00FD3454">
              <w:rPr>
                <w:noProof/>
                <w:webHidden/>
              </w:rPr>
              <w:fldChar w:fldCharType="begin"/>
            </w:r>
            <w:r w:rsidR="00FD3454">
              <w:rPr>
                <w:noProof/>
                <w:webHidden/>
              </w:rPr>
              <w:instrText xml:space="preserve"> PAGEREF _Toc8376168 \h </w:instrText>
            </w:r>
            <w:r w:rsidR="00FD3454">
              <w:rPr>
                <w:noProof/>
                <w:webHidden/>
              </w:rPr>
            </w:r>
            <w:r w:rsidR="00FD3454">
              <w:rPr>
                <w:noProof/>
                <w:webHidden/>
              </w:rPr>
              <w:fldChar w:fldCharType="separate"/>
            </w:r>
            <w:r w:rsidR="00504727">
              <w:rPr>
                <w:noProof/>
                <w:webHidden/>
              </w:rPr>
              <w:t>67</w:t>
            </w:r>
            <w:r w:rsidR="00FD3454">
              <w:rPr>
                <w:noProof/>
                <w:webHidden/>
              </w:rPr>
              <w:fldChar w:fldCharType="end"/>
            </w:r>
          </w:hyperlink>
        </w:p>
        <w:p w14:paraId="0172A82F" w14:textId="4277543A" w:rsidR="00FD3454" w:rsidRDefault="00BB7779">
          <w:pPr>
            <w:pStyle w:val="Verzeichnis4"/>
            <w:rPr>
              <w:rFonts w:asciiTheme="minorHAnsi" w:eastAsiaTheme="minorEastAsia" w:hAnsiTheme="minorHAnsi"/>
              <w:noProof/>
              <w:sz w:val="22"/>
              <w:lang w:eastAsia="de-CH"/>
            </w:rPr>
          </w:pPr>
          <w:hyperlink w:anchor="_Toc8376169" w:history="1">
            <w:r w:rsidR="00FD3454" w:rsidRPr="00D53EAC">
              <w:rPr>
                <w:rStyle w:val="Hyperlink"/>
                <w:noProof/>
              </w:rPr>
              <w:t>9.4.1</w:t>
            </w:r>
            <w:r w:rsidR="00FD3454">
              <w:rPr>
                <w:rFonts w:asciiTheme="minorHAnsi" w:eastAsiaTheme="minorEastAsia" w:hAnsiTheme="minorHAnsi"/>
                <w:noProof/>
                <w:sz w:val="22"/>
                <w:lang w:eastAsia="de-CH"/>
              </w:rPr>
              <w:tab/>
            </w:r>
            <w:r w:rsidR="00FD3454" w:rsidRPr="00D53EAC">
              <w:rPr>
                <w:rStyle w:val="Hyperlink"/>
                <w:noProof/>
              </w:rPr>
              <w:t>FT-001 – Einsätze darstellen</w:t>
            </w:r>
            <w:r w:rsidR="00FD3454">
              <w:rPr>
                <w:noProof/>
                <w:webHidden/>
              </w:rPr>
              <w:tab/>
            </w:r>
            <w:r w:rsidR="00FD3454">
              <w:rPr>
                <w:noProof/>
                <w:webHidden/>
              </w:rPr>
              <w:fldChar w:fldCharType="begin"/>
            </w:r>
            <w:r w:rsidR="00FD3454">
              <w:rPr>
                <w:noProof/>
                <w:webHidden/>
              </w:rPr>
              <w:instrText xml:space="preserve"> PAGEREF _Toc8376169 \h </w:instrText>
            </w:r>
            <w:r w:rsidR="00FD3454">
              <w:rPr>
                <w:noProof/>
                <w:webHidden/>
              </w:rPr>
            </w:r>
            <w:r w:rsidR="00FD3454">
              <w:rPr>
                <w:noProof/>
                <w:webHidden/>
              </w:rPr>
              <w:fldChar w:fldCharType="separate"/>
            </w:r>
            <w:r w:rsidR="00504727">
              <w:rPr>
                <w:noProof/>
                <w:webHidden/>
              </w:rPr>
              <w:t>67</w:t>
            </w:r>
            <w:r w:rsidR="00FD3454">
              <w:rPr>
                <w:noProof/>
                <w:webHidden/>
              </w:rPr>
              <w:fldChar w:fldCharType="end"/>
            </w:r>
          </w:hyperlink>
        </w:p>
        <w:p w14:paraId="26AAD0D1" w14:textId="1A4AA5C6" w:rsidR="00FD3454" w:rsidRDefault="00BB7779">
          <w:pPr>
            <w:pStyle w:val="Verzeichnis4"/>
            <w:rPr>
              <w:rFonts w:asciiTheme="minorHAnsi" w:eastAsiaTheme="minorEastAsia" w:hAnsiTheme="minorHAnsi"/>
              <w:noProof/>
              <w:sz w:val="22"/>
              <w:lang w:eastAsia="de-CH"/>
            </w:rPr>
          </w:pPr>
          <w:hyperlink w:anchor="_Toc8376170" w:history="1">
            <w:r w:rsidR="00FD3454" w:rsidRPr="00D53EAC">
              <w:rPr>
                <w:rStyle w:val="Hyperlink"/>
                <w:noProof/>
              </w:rPr>
              <w:t>9.4.2</w:t>
            </w:r>
            <w:r w:rsidR="00FD3454">
              <w:rPr>
                <w:rFonts w:asciiTheme="minorHAnsi" w:eastAsiaTheme="minorEastAsia" w:hAnsiTheme="minorHAnsi"/>
                <w:noProof/>
                <w:sz w:val="22"/>
                <w:lang w:eastAsia="de-CH"/>
              </w:rPr>
              <w:tab/>
            </w:r>
            <w:r w:rsidR="00FD3454" w:rsidRPr="00D53EAC">
              <w:rPr>
                <w:rStyle w:val="Hyperlink"/>
                <w:noProof/>
              </w:rPr>
              <w:t>FT-002 – Einsätze erstellen, bearbeiten und löschen</w:t>
            </w:r>
            <w:r w:rsidR="00FD3454">
              <w:rPr>
                <w:noProof/>
                <w:webHidden/>
              </w:rPr>
              <w:tab/>
            </w:r>
            <w:r w:rsidR="00FD3454">
              <w:rPr>
                <w:noProof/>
                <w:webHidden/>
              </w:rPr>
              <w:fldChar w:fldCharType="begin"/>
            </w:r>
            <w:r w:rsidR="00FD3454">
              <w:rPr>
                <w:noProof/>
                <w:webHidden/>
              </w:rPr>
              <w:instrText xml:space="preserve"> PAGEREF _Toc8376170 \h </w:instrText>
            </w:r>
            <w:r w:rsidR="00FD3454">
              <w:rPr>
                <w:noProof/>
                <w:webHidden/>
              </w:rPr>
            </w:r>
            <w:r w:rsidR="00FD3454">
              <w:rPr>
                <w:noProof/>
                <w:webHidden/>
              </w:rPr>
              <w:fldChar w:fldCharType="separate"/>
            </w:r>
            <w:r w:rsidR="00504727">
              <w:rPr>
                <w:noProof/>
                <w:webHidden/>
              </w:rPr>
              <w:t>67</w:t>
            </w:r>
            <w:r w:rsidR="00FD3454">
              <w:rPr>
                <w:noProof/>
                <w:webHidden/>
              </w:rPr>
              <w:fldChar w:fldCharType="end"/>
            </w:r>
          </w:hyperlink>
        </w:p>
        <w:p w14:paraId="0219AF2F" w14:textId="224ED1B1" w:rsidR="00FD3454" w:rsidRDefault="00BB7779">
          <w:pPr>
            <w:pStyle w:val="Verzeichnis4"/>
            <w:rPr>
              <w:rFonts w:asciiTheme="minorHAnsi" w:eastAsiaTheme="minorEastAsia" w:hAnsiTheme="minorHAnsi"/>
              <w:noProof/>
              <w:sz w:val="22"/>
              <w:lang w:eastAsia="de-CH"/>
            </w:rPr>
          </w:pPr>
          <w:hyperlink w:anchor="_Toc8376171" w:history="1">
            <w:r w:rsidR="00FD3454" w:rsidRPr="00D53EAC">
              <w:rPr>
                <w:rStyle w:val="Hyperlink"/>
                <w:noProof/>
              </w:rPr>
              <w:t>9.4.3</w:t>
            </w:r>
            <w:r w:rsidR="00FD3454">
              <w:rPr>
                <w:rFonts w:asciiTheme="minorHAnsi" w:eastAsiaTheme="minorEastAsia" w:hAnsiTheme="minorHAnsi"/>
                <w:noProof/>
                <w:sz w:val="22"/>
                <w:lang w:eastAsia="de-CH"/>
              </w:rPr>
              <w:tab/>
            </w:r>
            <w:r w:rsidR="00FD3454" w:rsidRPr="00D53EAC">
              <w:rPr>
                <w:rStyle w:val="Hyperlink"/>
                <w:noProof/>
              </w:rPr>
              <w:t>FT-003 – Sprache anpassen</w:t>
            </w:r>
            <w:r w:rsidR="00FD3454">
              <w:rPr>
                <w:noProof/>
                <w:webHidden/>
              </w:rPr>
              <w:tab/>
            </w:r>
            <w:r w:rsidR="00FD3454">
              <w:rPr>
                <w:noProof/>
                <w:webHidden/>
              </w:rPr>
              <w:fldChar w:fldCharType="begin"/>
            </w:r>
            <w:r w:rsidR="00FD3454">
              <w:rPr>
                <w:noProof/>
                <w:webHidden/>
              </w:rPr>
              <w:instrText xml:space="preserve"> PAGEREF _Toc8376171 \h </w:instrText>
            </w:r>
            <w:r w:rsidR="00FD3454">
              <w:rPr>
                <w:noProof/>
                <w:webHidden/>
              </w:rPr>
            </w:r>
            <w:r w:rsidR="00FD3454">
              <w:rPr>
                <w:noProof/>
                <w:webHidden/>
              </w:rPr>
              <w:fldChar w:fldCharType="separate"/>
            </w:r>
            <w:r w:rsidR="00504727">
              <w:rPr>
                <w:noProof/>
                <w:webHidden/>
              </w:rPr>
              <w:t>68</w:t>
            </w:r>
            <w:r w:rsidR="00FD3454">
              <w:rPr>
                <w:noProof/>
                <w:webHidden/>
              </w:rPr>
              <w:fldChar w:fldCharType="end"/>
            </w:r>
          </w:hyperlink>
        </w:p>
        <w:p w14:paraId="2E62411B" w14:textId="5DA188D6" w:rsidR="00FD3454" w:rsidRDefault="00BB7779">
          <w:pPr>
            <w:pStyle w:val="Verzeichnis4"/>
            <w:rPr>
              <w:rFonts w:asciiTheme="minorHAnsi" w:eastAsiaTheme="minorEastAsia" w:hAnsiTheme="minorHAnsi"/>
              <w:noProof/>
              <w:sz w:val="22"/>
              <w:lang w:eastAsia="de-CH"/>
            </w:rPr>
          </w:pPr>
          <w:hyperlink w:anchor="_Toc8376172" w:history="1">
            <w:r w:rsidR="00FD3454" w:rsidRPr="00D53EAC">
              <w:rPr>
                <w:rStyle w:val="Hyperlink"/>
                <w:noProof/>
              </w:rPr>
              <w:t>9.4.4</w:t>
            </w:r>
            <w:r w:rsidR="00FD3454">
              <w:rPr>
                <w:rFonts w:asciiTheme="minorHAnsi" w:eastAsiaTheme="minorEastAsia" w:hAnsiTheme="minorHAnsi"/>
                <w:noProof/>
                <w:sz w:val="22"/>
                <w:lang w:eastAsia="de-CH"/>
              </w:rPr>
              <w:tab/>
            </w:r>
            <w:r w:rsidR="00FD3454" w:rsidRPr="00D53EAC">
              <w:rPr>
                <w:rStyle w:val="Hyperlink"/>
                <w:noProof/>
              </w:rPr>
              <w:t>FT-004 – Schichten erstellen, bearbeiten und löschen</w:t>
            </w:r>
            <w:r w:rsidR="00FD3454">
              <w:rPr>
                <w:noProof/>
                <w:webHidden/>
              </w:rPr>
              <w:tab/>
            </w:r>
            <w:r w:rsidR="00FD3454">
              <w:rPr>
                <w:noProof/>
                <w:webHidden/>
              </w:rPr>
              <w:fldChar w:fldCharType="begin"/>
            </w:r>
            <w:r w:rsidR="00FD3454">
              <w:rPr>
                <w:noProof/>
                <w:webHidden/>
              </w:rPr>
              <w:instrText xml:space="preserve"> PAGEREF _Toc8376172 \h </w:instrText>
            </w:r>
            <w:r w:rsidR="00FD3454">
              <w:rPr>
                <w:noProof/>
                <w:webHidden/>
              </w:rPr>
            </w:r>
            <w:r w:rsidR="00FD3454">
              <w:rPr>
                <w:noProof/>
                <w:webHidden/>
              </w:rPr>
              <w:fldChar w:fldCharType="separate"/>
            </w:r>
            <w:r w:rsidR="00504727">
              <w:rPr>
                <w:noProof/>
                <w:webHidden/>
              </w:rPr>
              <w:t>68</w:t>
            </w:r>
            <w:r w:rsidR="00FD3454">
              <w:rPr>
                <w:noProof/>
                <w:webHidden/>
              </w:rPr>
              <w:fldChar w:fldCharType="end"/>
            </w:r>
          </w:hyperlink>
        </w:p>
        <w:p w14:paraId="0A686C4A" w14:textId="675515F7" w:rsidR="00FD3454" w:rsidRDefault="00BB7779">
          <w:pPr>
            <w:pStyle w:val="Verzeichnis4"/>
            <w:rPr>
              <w:rFonts w:asciiTheme="minorHAnsi" w:eastAsiaTheme="minorEastAsia" w:hAnsiTheme="minorHAnsi"/>
              <w:noProof/>
              <w:sz w:val="22"/>
              <w:lang w:eastAsia="de-CH"/>
            </w:rPr>
          </w:pPr>
          <w:hyperlink w:anchor="_Toc8376173" w:history="1">
            <w:r w:rsidR="00FD3454" w:rsidRPr="00D53EAC">
              <w:rPr>
                <w:rStyle w:val="Hyperlink"/>
                <w:noProof/>
              </w:rPr>
              <w:t>9.4.5</w:t>
            </w:r>
            <w:r w:rsidR="00FD3454">
              <w:rPr>
                <w:rFonts w:asciiTheme="minorHAnsi" w:eastAsiaTheme="minorEastAsia" w:hAnsiTheme="minorHAnsi"/>
                <w:noProof/>
                <w:sz w:val="22"/>
                <w:lang w:eastAsia="de-CH"/>
              </w:rPr>
              <w:tab/>
            </w:r>
            <w:r w:rsidR="00FD3454" w:rsidRPr="00D53EAC">
              <w:rPr>
                <w:rStyle w:val="Hyperlink"/>
                <w:noProof/>
              </w:rPr>
              <w:t>FT-005 – Zeiten erstellen, bearbeiten und löschen</w:t>
            </w:r>
            <w:r w:rsidR="00FD3454">
              <w:rPr>
                <w:noProof/>
                <w:webHidden/>
              </w:rPr>
              <w:tab/>
            </w:r>
            <w:r w:rsidR="00FD3454">
              <w:rPr>
                <w:noProof/>
                <w:webHidden/>
              </w:rPr>
              <w:fldChar w:fldCharType="begin"/>
            </w:r>
            <w:r w:rsidR="00FD3454">
              <w:rPr>
                <w:noProof/>
                <w:webHidden/>
              </w:rPr>
              <w:instrText xml:space="preserve"> PAGEREF _Toc8376173 \h </w:instrText>
            </w:r>
            <w:r w:rsidR="00FD3454">
              <w:rPr>
                <w:noProof/>
                <w:webHidden/>
              </w:rPr>
            </w:r>
            <w:r w:rsidR="00FD3454">
              <w:rPr>
                <w:noProof/>
                <w:webHidden/>
              </w:rPr>
              <w:fldChar w:fldCharType="separate"/>
            </w:r>
            <w:r w:rsidR="00504727">
              <w:rPr>
                <w:noProof/>
                <w:webHidden/>
              </w:rPr>
              <w:t>69</w:t>
            </w:r>
            <w:r w:rsidR="00FD3454">
              <w:rPr>
                <w:noProof/>
                <w:webHidden/>
              </w:rPr>
              <w:fldChar w:fldCharType="end"/>
            </w:r>
          </w:hyperlink>
        </w:p>
        <w:p w14:paraId="630EF995" w14:textId="02E61B7D" w:rsidR="00FD3454" w:rsidRDefault="00BB7779">
          <w:pPr>
            <w:pStyle w:val="Verzeichnis3"/>
            <w:tabs>
              <w:tab w:val="left" w:pos="880"/>
              <w:tab w:val="right" w:leader="dot" w:pos="9062"/>
            </w:tabs>
            <w:rPr>
              <w:rFonts w:asciiTheme="minorHAnsi" w:eastAsiaTheme="minorEastAsia" w:hAnsiTheme="minorHAnsi"/>
              <w:noProof/>
              <w:sz w:val="22"/>
              <w:lang w:eastAsia="de-CH"/>
            </w:rPr>
          </w:pPr>
          <w:hyperlink w:anchor="_Toc8376174" w:history="1">
            <w:r w:rsidR="00FD3454" w:rsidRPr="00D53EAC">
              <w:rPr>
                <w:rStyle w:val="Hyperlink"/>
                <w:noProof/>
                <w:lang w:eastAsia="de-CH"/>
              </w:rPr>
              <w:t>9.5</w:t>
            </w:r>
            <w:r w:rsidR="00FD3454">
              <w:rPr>
                <w:rFonts w:asciiTheme="minorHAnsi" w:eastAsiaTheme="minorEastAsia" w:hAnsiTheme="minorHAnsi"/>
                <w:noProof/>
                <w:sz w:val="22"/>
                <w:lang w:eastAsia="de-CH"/>
              </w:rPr>
              <w:tab/>
            </w:r>
            <w:r w:rsidR="00FD3454" w:rsidRPr="00D53EAC">
              <w:rPr>
                <w:rStyle w:val="Hyperlink"/>
                <w:noProof/>
                <w:lang w:eastAsia="de-CH"/>
              </w:rPr>
              <w:t>Sicherheitsprüfung</w:t>
            </w:r>
            <w:r w:rsidR="00FD3454">
              <w:rPr>
                <w:noProof/>
                <w:webHidden/>
              </w:rPr>
              <w:tab/>
            </w:r>
            <w:r w:rsidR="00FD3454">
              <w:rPr>
                <w:noProof/>
                <w:webHidden/>
              </w:rPr>
              <w:fldChar w:fldCharType="begin"/>
            </w:r>
            <w:r w:rsidR="00FD3454">
              <w:rPr>
                <w:noProof/>
                <w:webHidden/>
              </w:rPr>
              <w:instrText xml:space="preserve"> PAGEREF _Toc8376174 \h </w:instrText>
            </w:r>
            <w:r w:rsidR="00FD3454">
              <w:rPr>
                <w:noProof/>
                <w:webHidden/>
              </w:rPr>
            </w:r>
            <w:r w:rsidR="00FD3454">
              <w:rPr>
                <w:noProof/>
                <w:webHidden/>
              </w:rPr>
              <w:fldChar w:fldCharType="separate"/>
            </w:r>
            <w:r w:rsidR="00504727">
              <w:rPr>
                <w:noProof/>
                <w:webHidden/>
              </w:rPr>
              <w:t>70</w:t>
            </w:r>
            <w:r w:rsidR="00FD3454">
              <w:rPr>
                <w:noProof/>
                <w:webHidden/>
              </w:rPr>
              <w:fldChar w:fldCharType="end"/>
            </w:r>
          </w:hyperlink>
        </w:p>
        <w:p w14:paraId="5089AF25" w14:textId="6BDE9247" w:rsidR="00FD3454" w:rsidRDefault="00BB7779">
          <w:pPr>
            <w:pStyle w:val="Verzeichnis4"/>
            <w:rPr>
              <w:rFonts w:asciiTheme="minorHAnsi" w:eastAsiaTheme="minorEastAsia" w:hAnsiTheme="minorHAnsi"/>
              <w:noProof/>
              <w:sz w:val="22"/>
              <w:lang w:eastAsia="de-CH"/>
            </w:rPr>
          </w:pPr>
          <w:hyperlink w:anchor="_Toc8376175" w:history="1">
            <w:r w:rsidR="00FD3454" w:rsidRPr="00D53EAC">
              <w:rPr>
                <w:rStyle w:val="Hyperlink"/>
                <w:noProof/>
              </w:rPr>
              <w:t>9.5.1</w:t>
            </w:r>
            <w:r w:rsidR="00FD3454">
              <w:rPr>
                <w:rFonts w:asciiTheme="minorHAnsi" w:eastAsiaTheme="minorEastAsia" w:hAnsiTheme="minorHAnsi"/>
                <w:noProof/>
                <w:sz w:val="22"/>
                <w:lang w:eastAsia="de-CH"/>
              </w:rPr>
              <w:tab/>
            </w:r>
            <w:r w:rsidR="00FD3454" w:rsidRPr="00D53EAC">
              <w:rPr>
                <w:rStyle w:val="Hyperlink"/>
                <w:noProof/>
              </w:rPr>
              <w:t>A3 – Stored XSS</w:t>
            </w:r>
            <w:r w:rsidR="00FD3454">
              <w:rPr>
                <w:noProof/>
                <w:webHidden/>
              </w:rPr>
              <w:tab/>
            </w:r>
            <w:r w:rsidR="00FD3454">
              <w:rPr>
                <w:noProof/>
                <w:webHidden/>
              </w:rPr>
              <w:fldChar w:fldCharType="begin"/>
            </w:r>
            <w:r w:rsidR="00FD3454">
              <w:rPr>
                <w:noProof/>
                <w:webHidden/>
              </w:rPr>
              <w:instrText xml:space="preserve"> PAGEREF _Toc8376175 \h </w:instrText>
            </w:r>
            <w:r w:rsidR="00FD3454">
              <w:rPr>
                <w:noProof/>
                <w:webHidden/>
              </w:rPr>
            </w:r>
            <w:r w:rsidR="00FD3454">
              <w:rPr>
                <w:noProof/>
                <w:webHidden/>
              </w:rPr>
              <w:fldChar w:fldCharType="separate"/>
            </w:r>
            <w:r w:rsidR="00504727">
              <w:rPr>
                <w:noProof/>
                <w:webHidden/>
              </w:rPr>
              <w:t>70</w:t>
            </w:r>
            <w:r w:rsidR="00FD3454">
              <w:rPr>
                <w:noProof/>
                <w:webHidden/>
              </w:rPr>
              <w:fldChar w:fldCharType="end"/>
            </w:r>
          </w:hyperlink>
        </w:p>
        <w:p w14:paraId="4D10F0B6" w14:textId="6391E352" w:rsidR="00FD3454" w:rsidRDefault="00BB7779">
          <w:pPr>
            <w:pStyle w:val="Verzeichnis4"/>
            <w:rPr>
              <w:rFonts w:asciiTheme="minorHAnsi" w:eastAsiaTheme="minorEastAsia" w:hAnsiTheme="minorHAnsi"/>
              <w:noProof/>
              <w:sz w:val="22"/>
              <w:lang w:eastAsia="de-CH"/>
            </w:rPr>
          </w:pPr>
          <w:hyperlink w:anchor="_Toc8376176" w:history="1">
            <w:r w:rsidR="00FD3454" w:rsidRPr="00D53EAC">
              <w:rPr>
                <w:rStyle w:val="Hyperlink"/>
                <w:noProof/>
              </w:rPr>
              <w:t>9.5.2</w:t>
            </w:r>
            <w:r w:rsidR="00FD3454">
              <w:rPr>
                <w:rFonts w:asciiTheme="minorHAnsi" w:eastAsiaTheme="minorEastAsia" w:hAnsiTheme="minorHAnsi"/>
                <w:noProof/>
                <w:sz w:val="22"/>
                <w:lang w:eastAsia="de-CH"/>
              </w:rPr>
              <w:tab/>
            </w:r>
            <w:r w:rsidR="00FD3454" w:rsidRPr="00D53EAC">
              <w:rPr>
                <w:rStyle w:val="Hyperlink"/>
                <w:noProof/>
              </w:rPr>
              <w:t>A3 – Reflected XSS</w:t>
            </w:r>
            <w:r w:rsidR="00FD3454">
              <w:rPr>
                <w:noProof/>
                <w:webHidden/>
              </w:rPr>
              <w:tab/>
            </w:r>
            <w:r w:rsidR="00FD3454">
              <w:rPr>
                <w:noProof/>
                <w:webHidden/>
              </w:rPr>
              <w:fldChar w:fldCharType="begin"/>
            </w:r>
            <w:r w:rsidR="00FD3454">
              <w:rPr>
                <w:noProof/>
                <w:webHidden/>
              </w:rPr>
              <w:instrText xml:space="preserve"> PAGEREF _Toc8376176 \h </w:instrText>
            </w:r>
            <w:r w:rsidR="00FD3454">
              <w:rPr>
                <w:noProof/>
                <w:webHidden/>
              </w:rPr>
            </w:r>
            <w:r w:rsidR="00FD3454">
              <w:rPr>
                <w:noProof/>
                <w:webHidden/>
              </w:rPr>
              <w:fldChar w:fldCharType="separate"/>
            </w:r>
            <w:r w:rsidR="00504727">
              <w:rPr>
                <w:noProof/>
                <w:webHidden/>
              </w:rPr>
              <w:t>70</w:t>
            </w:r>
            <w:r w:rsidR="00FD3454">
              <w:rPr>
                <w:noProof/>
                <w:webHidden/>
              </w:rPr>
              <w:fldChar w:fldCharType="end"/>
            </w:r>
          </w:hyperlink>
        </w:p>
        <w:p w14:paraId="1DEF60E4" w14:textId="6EFC7440" w:rsidR="00FD3454" w:rsidRDefault="00BB7779">
          <w:pPr>
            <w:pStyle w:val="Verzeichnis4"/>
            <w:rPr>
              <w:rFonts w:asciiTheme="minorHAnsi" w:eastAsiaTheme="minorEastAsia" w:hAnsiTheme="minorHAnsi"/>
              <w:noProof/>
              <w:sz w:val="22"/>
              <w:lang w:eastAsia="de-CH"/>
            </w:rPr>
          </w:pPr>
          <w:hyperlink w:anchor="_Toc8376177" w:history="1">
            <w:r w:rsidR="00FD3454" w:rsidRPr="00D53EAC">
              <w:rPr>
                <w:rStyle w:val="Hyperlink"/>
                <w:noProof/>
              </w:rPr>
              <w:t>9.5.3</w:t>
            </w:r>
            <w:r w:rsidR="00FD3454">
              <w:rPr>
                <w:rFonts w:asciiTheme="minorHAnsi" w:eastAsiaTheme="minorEastAsia" w:hAnsiTheme="minorHAnsi"/>
                <w:noProof/>
                <w:sz w:val="22"/>
                <w:lang w:eastAsia="de-CH"/>
              </w:rPr>
              <w:tab/>
            </w:r>
            <w:r w:rsidR="00FD3454" w:rsidRPr="00D53EAC">
              <w:rPr>
                <w:rStyle w:val="Hyperlink"/>
                <w:noProof/>
              </w:rPr>
              <w:t>A3 – Dom-Based XSS</w:t>
            </w:r>
            <w:r w:rsidR="00FD3454">
              <w:rPr>
                <w:noProof/>
                <w:webHidden/>
              </w:rPr>
              <w:tab/>
            </w:r>
            <w:r w:rsidR="00FD3454">
              <w:rPr>
                <w:noProof/>
                <w:webHidden/>
              </w:rPr>
              <w:fldChar w:fldCharType="begin"/>
            </w:r>
            <w:r w:rsidR="00FD3454">
              <w:rPr>
                <w:noProof/>
                <w:webHidden/>
              </w:rPr>
              <w:instrText xml:space="preserve"> PAGEREF _Toc8376177 \h </w:instrText>
            </w:r>
            <w:r w:rsidR="00FD3454">
              <w:rPr>
                <w:noProof/>
                <w:webHidden/>
              </w:rPr>
            </w:r>
            <w:r w:rsidR="00FD3454">
              <w:rPr>
                <w:noProof/>
                <w:webHidden/>
              </w:rPr>
              <w:fldChar w:fldCharType="separate"/>
            </w:r>
            <w:r w:rsidR="00504727">
              <w:rPr>
                <w:noProof/>
                <w:webHidden/>
              </w:rPr>
              <w:t>71</w:t>
            </w:r>
            <w:r w:rsidR="00FD3454">
              <w:rPr>
                <w:noProof/>
                <w:webHidden/>
              </w:rPr>
              <w:fldChar w:fldCharType="end"/>
            </w:r>
          </w:hyperlink>
        </w:p>
        <w:p w14:paraId="0364DE74" w14:textId="5D5071A1" w:rsidR="00FD3454" w:rsidRDefault="00BB7779">
          <w:pPr>
            <w:pStyle w:val="Verzeichnis4"/>
            <w:rPr>
              <w:rFonts w:asciiTheme="minorHAnsi" w:eastAsiaTheme="minorEastAsia" w:hAnsiTheme="minorHAnsi"/>
              <w:noProof/>
              <w:sz w:val="22"/>
              <w:lang w:eastAsia="de-CH"/>
            </w:rPr>
          </w:pPr>
          <w:hyperlink w:anchor="_Toc8376178" w:history="1">
            <w:r w:rsidR="00FD3454" w:rsidRPr="00D53EAC">
              <w:rPr>
                <w:rStyle w:val="Hyperlink"/>
                <w:noProof/>
              </w:rPr>
              <w:t>9.5.4</w:t>
            </w:r>
            <w:r w:rsidR="00FD3454">
              <w:rPr>
                <w:rFonts w:asciiTheme="minorHAnsi" w:eastAsiaTheme="minorEastAsia" w:hAnsiTheme="minorHAnsi"/>
                <w:noProof/>
                <w:sz w:val="22"/>
                <w:lang w:eastAsia="de-CH"/>
              </w:rPr>
              <w:tab/>
            </w:r>
            <w:r w:rsidR="00FD3454" w:rsidRPr="00D53EAC">
              <w:rPr>
                <w:rStyle w:val="Hyperlink"/>
                <w:noProof/>
              </w:rPr>
              <w:t>A7 – Fehlerhafte Autorisierung auf Anwendungsebene</w:t>
            </w:r>
            <w:r w:rsidR="00FD3454">
              <w:rPr>
                <w:noProof/>
                <w:webHidden/>
              </w:rPr>
              <w:tab/>
            </w:r>
            <w:r w:rsidR="00FD3454">
              <w:rPr>
                <w:noProof/>
                <w:webHidden/>
              </w:rPr>
              <w:fldChar w:fldCharType="begin"/>
            </w:r>
            <w:r w:rsidR="00FD3454">
              <w:rPr>
                <w:noProof/>
                <w:webHidden/>
              </w:rPr>
              <w:instrText xml:space="preserve"> PAGEREF _Toc8376178 \h </w:instrText>
            </w:r>
            <w:r w:rsidR="00FD3454">
              <w:rPr>
                <w:noProof/>
                <w:webHidden/>
              </w:rPr>
            </w:r>
            <w:r w:rsidR="00FD3454">
              <w:rPr>
                <w:noProof/>
                <w:webHidden/>
              </w:rPr>
              <w:fldChar w:fldCharType="separate"/>
            </w:r>
            <w:r w:rsidR="00504727">
              <w:rPr>
                <w:noProof/>
                <w:webHidden/>
              </w:rPr>
              <w:t>71</w:t>
            </w:r>
            <w:r w:rsidR="00FD3454">
              <w:rPr>
                <w:noProof/>
                <w:webHidden/>
              </w:rPr>
              <w:fldChar w:fldCharType="end"/>
            </w:r>
          </w:hyperlink>
        </w:p>
        <w:p w14:paraId="4FB6B087" w14:textId="6D9E37A3" w:rsidR="00FD3454" w:rsidRDefault="00BB7779">
          <w:pPr>
            <w:pStyle w:val="Verzeichnis4"/>
            <w:rPr>
              <w:rFonts w:asciiTheme="minorHAnsi" w:eastAsiaTheme="minorEastAsia" w:hAnsiTheme="minorHAnsi"/>
              <w:noProof/>
              <w:sz w:val="22"/>
              <w:lang w:eastAsia="de-CH"/>
            </w:rPr>
          </w:pPr>
          <w:hyperlink w:anchor="_Toc8376179" w:history="1">
            <w:r w:rsidR="00FD3454" w:rsidRPr="00D53EAC">
              <w:rPr>
                <w:rStyle w:val="Hyperlink"/>
                <w:noProof/>
              </w:rPr>
              <w:t>9.5.5</w:t>
            </w:r>
            <w:r w:rsidR="00FD3454">
              <w:rPr>
                <w:rFonts w:asciiTheme="minorHAnsi" w:eastAsiaTheme="minorEastAsia" w:hAnsiTheme="minorHAnsi"/>
                <w:noProof/>
                <w:sz w:val="22"/>
                <w:lang w:eastAsia="de-CH"/>
              </w:rPr>
              <w:tab/>
            </w:r>
            <w:r w:rsidR="00FD3454" w:rsidRPr="00D53EAC">
              <w:rPr>
                <w:rStyle w:val="Hyperlink"/>
                <w:noProof/>
              </w:rPr>
              <w:t>A8 – Cross-Site-Request-Forgery (CSRF)</w:t>
            </w:r>
            <w:r w:rsidR="00FD3454">
              <w:rPr>
                <w:noProof/>
                <w:webHidden/>
              </w:rPr>
              <w:tab/>
            </w:r>
            <w:r w:rsidR="00FD3454">
              <w:rPr>
                <w:noProof/>
                <w:webHidden/>
              </w:rPr>
              <w:fldChar w:fldCharType="begin"/>
            </w:r>
            <w:r w:rsidR="00FD3454">
              <w:rPr>
                <w:noProof/>
                <w:webHidden/>
              </w:rPr>
              <w:instrText xml:space="preserve"> PAGEREF _Toc8376179 \h </w:instrText>
            </w:r>
            <w:r w:rsidR="00FD3454">
              <w:rPr>
                <w:noProof/>
                <w:webHidden/>
              </w:rPr>
            </w:r>
            <w:r w:rsidR="00FD3454">
              <w:rPr>
                <w:noProof/>
                <w:webHidden/>
              </w:rPr>
              <w:fldChar w:fldCharType="separate"/>
            </w:r>
            <w:r w:rsidR="00504727">
              <w:rPr>
                <w:noProof/>
                <w:webHidden/>
              </w:rPr>
              <w:t>72</w:t>
            </w:r>
            <w:r w:rsidR="00FD3454">
              <w:rPr>
                <w:noProof/>
                <w:webHidden/>
              </w:rPr>
              <w:fldChar w:fldCharType="end"/>
            </w:r>
          </w:hyperlink>
        </w:p>
        <w:p w14:paraId="2E9F0136" w14:textId="6F589B60" w:rsidR="00FD3454" w:rsidRDefault="00BB7779">
          <w:pPr>
            <w:pStyle w:val="Verzeichnis4"/>
            <w:rPr>
              <w:rFonts w:asciiTheme="minorHAnsi" w:eastAsiaTheme="minorEastAsia" w:hAnsiTheme="minorHAnsi"/>
              <w:noProof/>
              <w:sz w:val="22"/>
              <w:lang w:eastAsia="de-CH"/>
            </w:rPr>
          </w:pPr>
          <w:hyperlink w:anchor="_Toc8376180" w:history="1">
            <w:r w:rsidR="00FD3454" w:rsidRPr="00D53EAC">
              <w:rPr>
                <w:rStyle w:val="Hyperlink"/>
                <w:noProof/>
              </w:rPr>
              <w:t>9.5.6</w:t>
            </w:r>
            <w:r w:rsidR="00FD3454">
              <w:rPr>
                <w:rFonts w:asciiTheme="minorHAnsi" w:eastAsiaTheme="minorEastAsia" w:hAnsiTheme="minorHAnsi"/>
                <w:noProof/>
                <w:sz w:val="22"/>
                <w:lang w:eastAsia="de-CH"/>
              </w:rPr>
              <w:tab/>
            </w:r>
            <w:r w:rsidR="00FD3454" w:rsidRPr="00D53EAC">
              <w:rPr>
                <w:rStyle w:val="Hyperlink"/>
                <w:noProof/>
              </w:rPr>
              <w:t>A9 – Nutzung von Komponenten mit bekannten Schwachstellen</w:t>
            </w:r>
            <w:r w:rsidR="00FD3454">
              <w:rPr>
                <w:noProof/>
                <w:webHidden/>
              </w:rPr>
              <w:tab/>
            </w:r>
            <w:r w:rsidR="00FD3454">
              <w:rPr>
                <w:noProof/>
                <w:webHidden/>
              </w:rPr>
              <w:fldChar w:fldCharType="begin"/>
            </w:r>
            <w:r w:rsidR="00FD3454">
              <w:rPr>
                <w:noProof/>
                <w:webHidden/>
              </w:rPr>
              <w:instrText xml:space="preserve"> PAGEREF _Toc8376180 \h </w:instrText>
            </w:r>
            <w:r w:rsidR="00FD3454">
              <w:rPr>
                <w:noProof/>
                <w:webHidden/>
              </w:rPr>
            </w:r>
            <w:r w:rsidR="00FD3454">
              <w:rPr>
                <w:noProof/>
                <w:webHidden/>
              </w:rPr>
              <w:fldChar w:fldCharType="separate"/>
            </w:r>
            <w:r w:rsidR="00504727">
              <w:rPr>
                <w:noProof/>
                <w:webHidden/>
              </w:rPr>
              <w:t>73</w:t>
            </w:r>
            <w:r w:rsidR="00FD3454">
              <w:rPr>
                <w:noProof/>
                <w:webHidden/>
              </w:rPr>
              <w:fldChar w:fldCharType="end"/>
            </w:r>
          </w:hyperlink>
        </w:p>
        <w:p w14:paraId="24FE4A1D" w14:textId="7BD8D315" w:rsidR="00FD3454" w:rsidRDefault="00BB7779">
          <w:pPr>
            <w:pStyle w:val="Verzeichnis4"/>
            <w:rPr>
              <w:rFonts w:asciiTheme="minorHAnsi" w:eastAsiaTheme="minorEastAsia" w:hAnsiTheme="minorHAnsi"/>
              <w:noProof/>
              <w:sz w:val="22"/>
              <w:lang w:eastAsia="de-CH"/>
            </w:rPr>
          </w:pPr>
          <w:hyperlink w:anchor="_Toc8376181" w:history="1">
            <w:r w:rsidR="00FD3454" w:rsidRPr="00D53EAC">
              <w:rPr>
                <w:rStyle w:val="Hyperlink"/>
                <w:noProof/>
              </w:rPr>
              <w:t>9.5.7</w:t>
            </w:r>
            <w:r w:rsidR="00FD3454">
              <w:rPr>
                <w:rFonts w:asciiTheme="minorHAnsi" w:eastAsiaTheme="minorEastAsia" w:hAnsiTheme="minorHAnsi"/>
                <w:noProof/>
                <w:sz w:val="22"/>
                <w:lang w:eastAsia="de-CH"/>
              </w:rPr>
              <w:tab/>
            </w:r>
            <w:r w:rsidR="00FD3454" w:rsidRPr="00D53EAC">
              <w:rPr>
                <w:rStyle w:val="Hyperlink"/>
                <w:noProof/>
              </w:rPr>
              <w:t>A10 – Ungeprüfte Um- und Weiterleitungen</w:t>
            </w:r>
            <w:r w:rsidR="00FD3454">
              <w:rPr>
                <w:noProof/>
                <w:webHidden/>
              </w:rPr>
              <w:tab/>
            </w:r>
            <w:r w:rsidR="00FD3454">
              <w:rPr>
                <w:noProof/>
                <w:webHidden/>
              </w:rPr>
              <w:fldChar w:fldCharType="begin"/>
            </w:r>
            <w:r w:rsidR="00FD3454">
              <w:rPr>
                <w:noProof/>
                <w:webHidden/>
              </w:rPr>
              <w:instrText xml:space="preserve"> PAGEREF _Toc8376181 \h </w:instrText>
            </w:r>
            <w:r w:rsidR="00FD3454">
              <w:rPr>
                <w:noProof/>
                <w:webHidden/>
              </w:rPr>
            </w:r>
            <w:r w:rsidR="00FD3454">
              <w:rPr>
                <w:noProof/>
                <w:webHidden/>
              </w:rPr>
              <w:fldChar w:fldCharType="separate"/>
            </w:r>
            <w:r w:rsidR="00504727">
              <w:rPr>
                <w:noProof/>
                <w:webHidden/>
              </w:rPr>
              <w:t>73</w:t>
            </w:r>
            <w:r w:rsidR="00FD3454">
              <w:rPr>
                <w:noProof/>
                <w:webHidden/>
              </w:rPr>
              <w:fldChar w:fldCharType="end"/>
            </w:r>
          </w:hyperlink>
        </w:p>
        <w:p w14:paraId="4A6DF7AD" w14:textId="12C68221" w:rsidR="00FD3454" w:rsidRDefault="00BB7779">
          <w:pPr>
            <w:pStyle w:val="Verzeichnis2"/>
            <w:tabs>
              <w:tab w:val="left" w:pos="567"/>
              <w:tab w:val="right" w:leader="dot" w:pos="9062"/>
            </w:tabs>
            <w:rPr>
              <w:rFonts w:asciiTheme="minorHAnsi" w:eastAsiaTheme="minorEastAsia" w:hAnsiTheme="minorHAnsi"/>
              <w:noProof/>
              <w:lang w:eastAsia="de-CH"/>
            </w:rPr>
          </w:pPr>
          <w:hyperlink w:anchor="_Toc8376182" w:history="1">
            <w:r w:rsidR="00FD3454" w:rsidRPr="00D53EAC">
              <w:rPr>
                <w:rStyle w:val="Hyperlink"/>
                <w:noProof/>
                <w:lang w:eastAsia="de-CH"/>
              </w:rPr>
              <w:t>10</w:t>
            </w:r>
            <w:r w:rsidR="00FD3454">
              <w:rPr>
                <w:rFonts w:asciiTheme="minorHAnsi" w:eastAsiaTheme="minorEastAsia" w:hAnsiTheme="minorHAnsi"/>
                <w:noProof/>
                <w:lang w:eastAsia="de-CH"/>
              </w:rPr>
              <w:tab/>
            </w:r>
            <w:r w:rsidR="00FD3454" w:rsidRPr="00D53EAC">
              <w:rPr>
                <w:rStyle w:val="Hyperlink"/>
                <w:noProof/>
                <w:lang w:eastAsia="de-CH"/>
              </w:rPr>
              <w:t>Abschluss</w:t>
            </w:r>
            <w:r w:rsidR="00FD3454">
              <w:rPr>
                <w:noProof/>
                <w:webHidden/>
              </w:rPr>
              <w:tab/>
            </w:r>
            <w:r w:rsidR="00FD3454">
              <w:rPr>
                <w:noProof/>
                <w:webHidden/>
              </w:rPr>
              <w:fldChar w:fldCharType="begin"/>
            </w:r>
            <w:r w:rsidR="00FD3454">
              <w:rPr>
                <w:noProof/>
                <w:webHidden/>
              </w:rPr>
              <w:instrText xml:space="preserve"> PAGEREF _Toc8376182 \h </w:instrText>
            </w:r>
            <w:r w:rsidR="00FD3454">
              <w:rPr>
                <w:noProof/>
                <w:webHidden/>
              </w:rPr>
            </w:r>
            <w:r w:rsidR="00FD3454">
              <w:rPr>
                <w:noProof/>
                <w:webHidden/>
              </w:rPr>
              <w:fldChar w:fldCharType="separate"/>
            </w:r>
            <w:r w:rsidR="00504727">
              <w:rPr>
                <w:noProof/>
                <w:webHidden/>
              </w:rPr>
              <w:t>74</w:t>
            </w:r>
            <w:r w:rsidR="00FD3454">
              <w:rPr>
                <w:noProof/>
                <w:webHidden/>
              </w:rPr>
              <w:fldChar w:fldCharType="end"/>
            </w:r>
          </w:hyperlink>
        </w:p>
        <w:p w14:paraId="77C38A13" w14:textId="577FD98D" w:rsidR="00FD3454" w:rsidRDefault="00BB7779">
          <w:pPr>
            <w:pStyle w:val="Verzeichnis3"/>
            <w:tabs>
              <w:tab w:val="left" w:pos="880"/>
              <w:tab w:val="right" w:leader="dot" w:pos="9062"/>
            </w:tabs>
            <w:rPr>
              <w:rFonts w:asciiTheme="minorHAnsi" w:eastAsiaTheme="minorEastAsia" w:hAnsiTheme="minorHAnsi"/>
              <w:noProof/>
              <w:sz w:val="22"/>
              <w:lang w:eastAsia="de-CH"/>
            </w:rPr>
          </w:pPr>
          <w:hyperlink w:anchor="_Toc8376183" w:history="1">
            <w:r w:rsidR="00FD3454" w:rsidRPr="00D53EAC">
              <w:rPr>
                <w:rStyle w:val="Hyperlink"/>
                <w:noProof/>
                <w:lang w:eastAsia="de-CH"/>
              </w:rPr>
              <w:t>10.1</w:t>
            </w:r>
            <w:r w:rsidR="00FD3454">
              <w:rPr>
                <w:rFonts w:asciiTheme="minorHAnsi" w:eastAsiaTheme="minorEastAsia" w:hAnsiTheme="minorHAnsi"/>
                <w:noProof/>
                <w:sz w:val="22"/>
                <w:lang w:eastAsia="de-CH"/>
              </w:rPr>
              <w:tab/>
            </w:r>
            <w:r w:rsidR="00FD3454" w:rsidRPr="00D53EAC">
              <w:rPr>
                <w:rStyle w:val="Hyperlink"/>
                <w:noProof/>
                <w:lang w:eastAsia="de-CH"/>
              </w:rPr>
              <w:t>Auswertung des Kanban-Boards</w:t>
            </w:r>
            <w:r w:rsidR="00FD3454">
              <w:rPr>
                <w:noProof/>
                <w:webHidden/>
              </w:rPr>
              <w:tab/>
            </w:r>
            <w:r w:rsidR="00FD3454">
              <w:rPr>
                <w:noProof/>
                <w:webHidden/>
              </w:rPr>
              <w:fldChar w:fldCharType="begin"/>
            </w:r>
            <w:r w:rsidR="00FD3454">
              <w:rPr>
                <w:noProof/>
                <w:webHidden/>
              </w:rPr>
              <w:instrText xml:space="preserve"> PAGEREF _Toc8376183 \h </w:instrText>
            </w:r>
            <w:r w:rsidR="00FD3454">
              <w:rPr>
                <w:noProof/>
                <w:webHidden/>
              </w:rPr>
            </w:r>
            <w:r w:rsidR="00FD3454">
              <w:rPr>
                <w:noProof/>
                <w:webHidden/>
              </w:rPr>
              <w:fldChar w:fldCharType="separate"/>
            </w:r>
            <w:r w:rsidR="00504727">
              <w:rPr>
                <w:noProof/>
                <w:webHidden/>
              </w:rPr>
              <w:t>74</w:t>
            </w:r>
            <w:r w:rsidR="00FD3454">
              <w:rPr>
                <w:noProof/>
                <w:webHidden/>
              </w:rPr>
              <w:fldChar w:fldCharType="end"/>
            </w:r>
          </w:hyperlink>
        </w:p>
        <w:p w14:paraId="23950020" w14:textId="7F2BA863" w:rsidR="00FD3454" w:rsidRDefault="00BB7779">
          <w:pPr>
            <w:pStyle w:val="Verzeichnis3"/>
            <w:tabs>
              <w:tab w:val="left" w:pos="880"/>
              <w:tab w:val="right" w:leader="dot" w:pos="9062"/>
            </w:tabs>
            <w:rPr>
              <w:rFonts w:asciiTheme="minorHAnsi" w:eastAsiaTheme="minorEastAsia" w:hAnsiTheme="minorHAnsi"/>
              <w:noProof/>
              <w:sz w:val="22"/>
              <w:lang w:eastAsia="de-CH"/>
            </w:rPr>
          </w:pPr>
          <w:hyperlink w:anchor="_Toc8376184" w:history="1">
            <w:r w:rsidR="00FD3454" w:rsidRPr="00D53EAC">
              <w:rPr>
                <w:rStyle w:val="Hyperlink"/>
                <w:noProof/>
                <w:lang w:eastAsia="de-CH"/>
              </w:rPr>
              <w:t>10.2</w:t>
            </w:r>
            <w:r w:rsidR="00FD3454">
              <w:rPr>
                <w:rFonts w:asciiTheme="minorHAnsi" w:eastAsiaTheme="minorEastAsia" w:hAnsiTheme="minorHAnsi"/>
                <w:noProof/>
                <w:sz w:val="22"/>
                <w:lang w:eastAsia="de-CH"/>
              </w:rPr>
              <w:tab/>
            </w:r>
            <w:r w:rsidR="00FD3454" w:rsidRPr="00D53EAC">
              <w:rPr>
                <w:rStyle w:val="Hyperlink"/>
                <w:noProof/>
                <w:lang w:eastAsia="de-CH"/>
              </w:rPr>
              <w:t>Funktionen &amp; Verbesserungen für die Zukunft</w:t>
            </w:r>
            <w:r w:rsidR="00FD3454">
              <w:rPr>
                <w:noProof/>
                <w:webHidden/>
              </w:rPr>
              <w:tab/>
            </w:r>
            <w:r w:rsidR="00FD3454">
              <w:rPr>
                <w:noProof/>
                <w:webHidden/>
              </w:rPr>
              <w:fldChar w:fldCharType="begin"/>
            </w:r>
            <w:r w:rsidR="00FD3454">
              <w:rPr>
                <w:noProof/>
                <w:webHidden/>
              </w:rPr>
              <w:instrText xml:space="preserve"> PAGEREF _Toc8376184 \h </w:instrText>
            </w:r>
            <w:r w:rsidR="00FD3454">
              <w:rPr>
                <w:noProof/>
                <w:webHidden/>
              </w:rPr>
            </w:r>
            <w:r w:rsidR="00FD3454">
              <w:rPr>
                <w:noProof/>
                <w:webHidden/>
              </w:rPr>
              <w:fldChar w:fldCharType="separate"/>
            </w:r>
            <w:r w:rsidR="00504727">
              <w:rPr>
                <w:noProof/>
                <w:webHidden/>
              </w:rPr>
              <w:t>75</w:t>
            </w:r>
            <w:r w:rsidR="00FD3454">
              <w:rPr>
                <w:noProof/>
                <w:webHidden/>
              </w:rPr>
              <w:fldChar w:fldCharType="end"/>
            </w:r>
          </w:hyperlink>
        </w:p>
        <w:p w14:paraId="2632A3F8" w14:textId="00C49AA6" w:rsidR="00FD3454" w:rsidRDefault="00BB7779">
          <w:pPr>
            <w:pStyle w:val="Verzeichnis3"/>
            <w:tabs>
              <w:tab w:val="left" w:pos="880"/>
              <w:tab w:val="right" w:leader="dot" w:pos="9062"/>
            </w:tabs>
            <w:rPr>
              <w:rFonts w:asciiTheme="minorHAnsi" w:eastAsiaTheme="minorEastAsia" w:hAnsiTheme="minorHAnsi"/>
              <w:noProof/>
              <w:sz w:val="22"/>
              <w:lang w:eastAsia="de-CH"/>
            </w:rPr>
          </w:pPr>
          <w:hyperlink w:anchor="_Toc8376185" w:history="1">
            <w:r w:rsidR="00FD3454" w:rsidRPr="00D53EAC">
              <w:rPr>
                <w:rStyle w:val="Hyperlink"/>
                <w:noProof/>
                <w:lang w:eastAsia="de-CH"/>
              </w:rPr>
              <w:t>10.3</w:t>
            </w:r>
            <w:r w:rsidR="00FD3454">
              <w:rPr>
                <w:rFonts w:asciiTheme="minorHAnsi" w:eastAsiaTheme="minorEastAsia" w:hAnsiTheme="minorHAnsi"/>
                <w:noProof/>
                <w:sz w:val="22"/>
                <w:lang w:eastAsia="de-CH"/>
              </w:rPr>
              <w:tab/>
            </w:r>
            <w:r w:rsidR="00FD3454" w:rsidRPr="00D53EAC">
              <w:rPr>
                <w:rStyle w:val="Hyperlink"/>
                <w:noProof/>
                <w:lang w:eastAsia="de-CH"/>
              </w:rPr>
              <w:t>Danksagung</w:t>
            </w:r>
            <w:r w:rsidR="00FD3454">
              <w:rPr>
                <w:noProof/>
                <w:webHidden/>
              </w:rPr>
              <w:tab/>
            </w:r>
            <w:r w:rsidR="00FD3454">
              <w:rPr>
                <w:noProof/>
                <w:webHidden/>
              </w:rPr>
              <w:fldChar w:fldCharType="begin"/>
            </w:r>
            <w:r w:rsidR="00FD3454">
              <w:rPr>
                <w:noProof/>
                <w:webHidden/>
              </w:rPr>
              <w:instrText xml:space="preserve"> PAGEREF _Toc8376185 \h </w:instrText>
            </w:r>
            <w:r w:rsidR="00FD3454">
              <w:rPr>
                <w:noProof/>
                <w:webHidden/>
              </w:rPr>
            </w:r>
            <w:r w:rsidR="00FD3454">
              <w:rPr>
                <w:noProof/>
                <w:webHidden/>
              </w:rPr>
              <w:fldChar w:fldCharType="separate"/>
            </w:r>
            <w:r w:rsidR="00504727">
              <w:rPr>
                <w:noProof/>
                <w:webHidden/>
              </w:rPr>
              <w:t>76</w:t>
            </w:r>
            <w:r w:rsidR="00FD3454">
              <w:rPr>
                <w:noProof/>
                <w:webHidden/>
              </w:rPr>
              <w:fldChar w:fldCharType="end"/>
            </w:r>
          </w:hyperlink>
        </w:p>
        <w:p w14:paraId="7FC91A7C" w14:textId="2F9E5342" w:rsidR="00FD3454" w:rsidRDefault="00BB7779">
          <w:pPr>
            <w:pStyle w:val="Verzeichnis2"/>
            <w:tabs>
              <w:tab w:val="left" w:pos="567"/>
              <w:tab w:val="right" w:leader="dot" w:pos="9062"/>
            </w:tabs>
            <w:rPr>
              <w:rFonts w:asciiTheme="minorHAnsi" w:eastAsiaTheme="minorEastAsia" w:hAnsiTheme="minorHAnsi"/>
              <w:noProof/>
              <w:lang w:eastAsia="de-CH"/>
            </w:rPr>
          </w:pPr>
          <w:hyperlink w:anchor="_Toc8376186" w:history="1">
            <w:r w:rsidR="00FD3454" w:rsidRPr="00D53EAC">
              <w:rPr>
                <w:rStyle w:val="Hyperlink"/>
                <w:noProof/>
                <w:lang w:eastAsia="de-CH"/>
              </w:rPr>
              <w:t>11</w:t>
            </w:r>
            <w:r w:rsidR="00FD3454">
              <w:rPr>
                <w:rFonts w:asciiTheme="minorHAnsi" w:eastAsiaTheme="minorEastAsia" w:hAnsiTheme="minorHAnsi"/>
                <w:noProof/>
                <w:lang w:eastAsia="de-CH"/>
              </w:rPr>
              <w:tab/>
            </w:r>
            <w:r w:rsidR="00FD3454" w:rsidRPr="00D53EAC">
              <w:rPr>
                <w:rStyle w:val="Hyperlink"/>
                <w:noProof/>
                <w:lang w:eastAsia="de-CH"/>
              </w:rPr>
              <w:t>Anhang</w:t>
            </w:r>
            <w:r w:rsidR="00FD3454">
              <w:rPr>
                <w:noProof/>
                <w:webHidden/>
              </w:rPr>
              <w:tab/>
            </w:r>
            <w:r w:rsidR="00FD3454">
              <w:rPr>
                <w:noProof/>
                <w:webHidden/>
              </w:rPr>
              <w:fldChar w:fldCharType="begin"/>
            </w:r>
            <w:r w:rsidR="00FD3454">
              <w:rPr>
                <w:noProof/>
                <w:webHidden/>
              </w:rPr>
              <w:instrText xml:space="preserve"> PAGEREF _Toc8376186 \h </w:instrText>
            </w:r>
            <w:r w:rsidR="00FD3454">
              <w:rPr>
                <w:noProof/>
                <w:webHidden/>
              </w:rPr>
            </w:r>
            <w:r w:rsidR="00FD3454">
              <w:rPr>
                <w:noProof/>
                <w:webHidden/>
              </w:rPr>
              <w:fldChar w:fldCharType="separate"/>
            </w:r>
            <w:r w:rsidR="00504727">
              <w:rPr>
                <w:noProof/>
                <w:webHidden/>
              </w:rPr>
              <w:t>77</w:t>
            </w:r>
            <w:r w:rsidR="00FD3454">
              <w:rPr>
                <w:noProof/>
                <w:webHidden/>
              </w:rPr>
              <w:fldChar w:fldCharType="end"/>
            </w:r>
          </w:hyperlink>
        </w:p>
        <w:p w14:paraId="610A0C7E" w14:textId="01405F26" w:rsidR="00FD3454" w:rsidRDefault="00BB7779">
          <w:pPr>
            <w:pStyle w:val="Verzeichnis3"/>
            <w:tabs>
              <w:tab w:val="left" w:pos="880"/>
              <w:tab w:val="right" w:leader="dot" w:pos="9062"/>
            </w:tabs>
            <w:rPr>
              <w:rFonts w:asciiTheme="minorHAnsi" w:eastAsiaTheme="minorEastAsia" w:hAnsiTheme="minorHAnsi"/>
              <w:noProof/>
              <w:sz w:val="22"/>
              <w:lang w:eastAsia="de-CH"/>
            </w:rPr>
          </w:pPr>
          <w:hyperlink w:anchor="_Toc8376187" w:history="1">
            <w:r w:rsidR="00FD3454" w:rsidRPr="00D53EAC">
              <w:rPr>
                <w:rStyle w:val="Hyperlink"/>
                <w:noProof/>
                <w:lang w:eastAsia="de-CH"/>
              </w:rPr>
              <w:t>11.1</w:t>
            </w:r>
            <w:r w:rsidR="00FD3454">
              <w:rPr>
                <w:rFonts w:asciiTheme="minorHAnsi" w:eastAsiaTheme="minorEastAsia" w:hAnsiTheme="minorHAnsi"/>
                <w:noProof/>
                <w:sz w:val="22"/>
                <w:lang w:eastAsia="de-CH"/>
              </w:rPr>
              <w:tab/>
            </w:r>
            <w:r w:rsidR="00FD3454" w:rsidRPr="00D53EAC">
              <w:rPr>
                <w:rStyle w:val="Hyperlink"/>
                <w:noProof/>
                <w:lang w:eastAsia="de-CH"/>
              </w:rPr>
              <w:t>Quellenverzeichnis</w:t>
            </w:r>
            <w:r w:rsidR="00FD3454">
              <w:rPr>
                <w:noProof/>
                <w:webHidden/>
              </w:rPr>
              <w:tab/>
            </w:r>
            <w:r w:rsidR="00FD3454">
              <w:rPr>
                <w:noProof/>
                <w:webHidden/>
              </w:rPr>
              <w:fldChar w:fldCharType="begin"/>
            </w:r>
            <w:r w:rsidR="00FD3454">
              <w:rPr>
                <w:noProof/>
                <w:webHidden/>
              </w:rPr>
              <w:instrText xml:space="preserve"> PAGEREF _Toc8376187 \h </w:instrText>
            </w:r>
            <w:r w:rsidR="00FD3454">
              <w:rPr>
                <w:noProof/>
                <w:webHidden/>
              </w:rPr>
            </w:r>
            <w:r w:rsidR="00FD3454">
              <w:rPr>
                <w:noProof/>
                <w:webHidden/>
              </w:rPr>
              <w:fldChar w:fldCharType="separate"/>
            </w:r>
            <w:r w:rsidR="00504727">
              <w:rPr>
                <w:noProof/>
                <w:webHidden/>
              </w:rPr>
              <w:t>77</w:t>
            </w:r>
            <w:r w:rsidR="00FD3454">
              <w:rPr>
                <w:noProof/>
                <w:webHidden/>
              </w:rPr>
              <w:fldChar w:fldCharType="end"/>
            </w:r>
          </w:hyperlink>
        </w:p>
        <w:p w14:paraId="598E2AF1" w14:textId="0C4CDC89" w:rsidR="00FD3454" w:rsidRDefault="00BB7779">
          <w:pPr>
            <w:pStyle w:val="Verzeichnis3"/>
            <w:tabs>
              <w:tab w:val="left" w:pos="880"/>
              <w:tab w:val="right" w:leader="dot" w:pos="9062"/>
            </w:tabs>
            <w:rPr>
              <w:rFonts w:asciiTheme="minorHAnsi" w:eastAsiaTheme="minorEastAsia" w:hAnsiTheme="minorHAnsi"/>
              <w:noProof/>
              <w:sz w:val="22"/>
              <w:lang w:eastAsia="de-CH"/>
            </w:rPr>
          </w:pPr>
          <w:hyperlink w:anchor="_Toc8376188" w:history="1">
            <w:r w:rsidR="00FD3454" w:rsidRPr="00D53EAC">
              <w:rPr>
                <w:rStyle w:val="Hyperlink"/>
                <w:noProof/>
                <w:lang w:eastAsia="de-CH"/>
              </w:rPr>
              <w:t>11.2</w:t>
            </w:r>
            <w:r w:rsidR="00FD3454">
              <w:rPr>
                <w:rFonts w:asciiTheme="minorHAnsi" w:eastAsiaTheme="minorEastAsia" w:hAnsiTheme="minorHAnsi"/>
                <w:noProof/>
                <w:sz w:val="22"/>
                <w:lang w:eastAsia="de-CH"/>
              </w:rPr>
              <w:tab/>
            </w:r>
            <w:r w:rsidR="00FD3454" w:rsidRPr="00D53EAC">
              <w:rPr>
                <w:rStyle w:val="Hyperlink"/>
                <w:noProof/>
                <w:lang w:eastAsia="de-CH"/>
              </w:rPr>
              <w:t>Abbildungsverzeichnis</w:t>
            </w:r>
            <w:r w:rsidR="00FD3454">
              <w:rPr>
                <w:noProof/>
                <w:webHidden/>
              </w:rPr>
              <w:tab/>
            </w:r>
            <w:r w:rsidR="00FD3454">
              <w:rPr>
                <w:noProof/>
                <w:webHidden/>
              </w:rPr>
              <w:fldChar w:fldCharType="begin"/>
            </w:r>
            <w:r w:rsidR="00FD3454">
              <w:rPr>
                <w:noProof/>
                <w:webHidden/>
              </w:rPr>
              <w:instrText xml:space="preserve"> PAGEREF _Toc8376188 \h </w:instrText>
            </w:r>
            <w:r w:rsidR="00FD3454">
              <w:rPr>
                <w:noProof/>
                <w:webHidden/>
              </w:rPr>
            </w:r>
            <w:r w:rsidR="00FD3454">
              <w:rPr>
                <w:noProof/>
                <w:webHidden/>
              </w:rPr>
              <w:fldChar w:fldCharType="separate"/>
            </w:r>
            <w:r w:rsidR="00504727">
              <w:rPr>
                <w:noProof/>
                <w:webHidden/>
              </w:rPr>
              <w:t>78</w:t>
            </w:r>
            <w:r w:rsidR="00FD3454">
              <w:rPr>
                <w:noProof/>
                <w:webHidden/>
              </w:rPr>
              <w:fldChar w:fldCharType="end"/>
            </w:r>
          </w:hyperlink>
        </w:p>
        <w:p w14:paraId="200F7C88" w14:textId="14FF3938" w:rsidR="00CD7AAD" w:rsidRDefault="00E24E9D">
          <w:pPr>
            <w:rPr>
              <w:b/>
              <w:bCs/>
            </w:rPr>
          </w:pPr>
          <w:r w:rsidRPr="001F73AF">
            <w:rPr>
              <w:b/>
              <w:bCs/>
              <w:color w:val="003399"/>
              <w:sz w:val="18"/>
            </w:rPr>
            <w:fldChar w:fldCharType="end"/>
          </w:r>
        </w:p>
      </w:sdtContent>
    </w:sdt>
    <w:p w14:paraId="0D292023" w14:textId="77777777" w:rsidR="009F55A0" w:rsidRDefault="009F55A0" w:rsidP="009F55A0">
      <w:pPr>
        <w:pStyle w:val="Inhaltsverzeichnisberschrift"/>
      </w:pPr>
      <w:r>
        <w:t>Dokumentenmanagement</w:t>
      </w:r>
    </w:p>
    <w:tbl>
      <w:tblPr>
        <w:tblStyle w:val="Listentabelle3Akzent1"/>
        <w:tblW w:w="0" w:type="auto"/>
        <w:tblLayout w:type="fixed"/>
        <w:tblLook w:val="04A0" w:firstRow="1" w:lastRow="0" w:firstColumn="1" w:lastColumn="0" w:noHBand="0" w:noVBand="1"/>
      </w:tblPr>
      <w:tblGrid>
        <w:gridCol w:w="883"/>
        <w:gridCol w:w="1244"/>
        <w:gridCol w:w="850"/>
        <w:gridCol w:w="6095"/>
      </w:tblGrid>
      <w:tr w:rsidR="009F55A0" w14:paraId="16792B0F" w14:textId="77777777" w:rsidTr="007B0F0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83" w:type="dxa"/>
          </w:tcPr>
          <w:p w14:paraId="7DC29110" w14:textId="77777777" w:rsidR="009F55A0" w:rsidRDefault="009F55A0" w:rsidP="007B0F0C">
            <w:pPr>
              <w:jc w:val="center"/>
              <w:rPr>
                <w:lang w:eastAsia="de-CH"/>
              </w:rPr>
            </w:pPr>
            <w:r>
              <w:rPr>
                <w:lang w:eastAsia="de-CH"/>
              </w:rPr>
              <w:t>Version</w:t>
            </w:r>
          </w:p>
        </w:tc>
        <w:tc>
          <w:tcPr>
            <w:tcW w:w="1244" w:type="dxa"/>
          </w:tcPr>
          <w:p w14:paraId="2C44156A" w14:textId="77777777" w:rsidR="009F55A0" w:rsidRDefault="009F55A0" w:rsidP="007B0F0C">
            <w:pPr>
              <w:jc w:val="center"/>
              <w:cnfStyle w:val="100000000000" w:firstRow="1" w:lastRow="0" w:firstColumn="0" w:lastColumn="0" w:oddVBand="0" w:evenVBand="0" w:oddHBand="0" w:evenHBand="0" w:firstRowFirstColumn="0" w:firstRowLastColumn="0" w:lastRowFirstColumn="0" w:lastRowLastColumn="0"/>
              <w:rPr>
                <w:lang w:eastAsia="de-CH"/>
              </w:rPr>
            </w:pPr>
            <w:r>
              <w:rPr>
                <w:lang w:eastAsia="de-CH"/>
              </w:rPr>
              <w:t>Datum</w:t>
            </w:r>
          </w:p>
        </w:tc>
        <w:tc>
          <w:tcPr>
            <w:tcW w:w="850" w:type="dxa"/>
          </w:tcPr>
          <w:p w14:paraId="4AF64E10" w14:textId="77777777" w:rsidR="009F55A0" w:rsidRDefault="009F55A0" w:rsidP="007B0F0C">
            <w:pPr>
              <w:jc w:val="center"/>
              <w:cnfStyle w:val="100000000000" w:firstRow="1" w:lastRow="0" w:firstColumn="0" w:lastColumn="0" w:oddVBand="0" w:evenVBand="0" w:oddHBand="0" w:evenHBand="0" w:firstRowFirstColumn="0" w:firstRowLastColumn="0" w:lastRowFirstColumn="0" w:lastRowLastColumn="0"/>
              <w:rPr>
                <w:lang w:eastAsia="de-CH"/>
              </w:rPr>
            </w:pPr>
            <w:r>
              <w:rPr>
                <w:lang w:eastAsia="de-CH"/>
              </w:rPr>
              <w:t>Autor</w:t>
            </w:r>
          </w:p>
        </w:tc>
        <w:tc>
          <w:tcPr>
            <w:tcW w:w="6095" w:type="dxa"/>
          </w:tcPr>
          <w:p w14:paraId="661D8B62" w14:textId="77777777" w:rsidR="009F55A0" w:rsidRDefault="009F55A0" w:rsidP="007B0F0C">
            <w:pPr>
              <w:cnfStyle w:val="100000000000" w:firstRow="1" w:lastRow="0" w:firstColumn="0" w:lastColumn="0" w:oddVBand="0" w:evenVBand="0" w:oddHBand="0" w:evenHBand="0" w:firstRowFirstColumn="0" w:firstRowLastColumn="0" w:lastRowFirstColumn="0" w:lastRowLastColumn="0"/>
              <w:rPr>
                <w:lang w:eastAsia="de-CH"/>
              </w:rPr>
            </w:pPr>
            <w:r>
              <w:rPr>
                <w:lang w:eastAsia="de-CH"/>
              </w:rPr>
              <w:t>Beschreibung</w:t>
            </w:r>
          </w:p>
        </w:tc>
      </w:tr>
      <w:tr w:rsidR="009F55A0" w14:paraId="23F68065" w14:textId="77777777" w:rsidTr="007B0F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3" w:type="dxa"/>
            <w:vAlign w:val="center"/>
          </w:tcPr>
          <w:p w14:paraId="4175ACF9" w14:textId="77777777" w:rsidR="009F55A0" w:rsidRDefault="009F55A0" w:rsidP="007B0F0C">
            <w:pPr>
              <w:jc w:val="center"/>
              <w:rPr>
                <w:lang w:eastAsia="de-CH"/>
              </w:rPr>
            </w:pPr>
            <w:r>
              <w:rPr>
                <w:lang w:eastAsia="de-CH"/>
              </w:rPr>
              <w:t>0.1</w:t>
            </w:r>
          </w:p>
        </w:tc>
        <w:tc>
          <w:tcPr>
            <w:tcW w:w="1244" w:type="dxa"/>
            <w:vAlign w:val="center"/>
          </w:tcPr>
          <w:p w14:paraId="5A79B415" w14:textId="77777777" w:rsidR="009F55A0" w:rsidRDefault="009F55A0" w:rsidP="007B0F0C">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24.04.2019</w:t>
            </w:r>
          </w:p>
        </w:tc>
        <w:tc>
          <w:tcPr>
            <w:tcW w:w="850" w:type="dxa"/>
            <w:vAlign w:val="center"/>
          </w:tcPr>
          <w:p w14:paraId="09FE6B7D" w14:textId="77777777" w:rsidR="009F55A0" w:rsidRDefault="009F55A0" w:rsidP="007B0F0C">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Elia R.</w:t>
            </w:r>
          </w:p>
        </w:tc>
        <w:tc>
          <w:tcPr>
            <w:tcW w:w="6095" w:type="dxa"/>
            <w:vAlign w:val="center"/>
          </w:tcPr>
          <w:p w14:paraId="006E566F" w14:textId="77777777" w:rsidR="009F55A0" w:rsidRDefault="009F55A0" w:rsidP="007B0F0C">
            <w:pPr>
              <w:cnfStyle w:val="000000100000" w:firstRow="0" w:lastRow="0" w:firstColumn="0" w:lastColumn="0" w:oddVBand="0" w:evenVBand="0" w:oddHBand="1" w:evenHBand="0" w:firstRowFirstColumn="0" w:firstRowLastColumn="0" w:lastRowFirstColumn="0" w:lastRowLastColumn="0"/>
              <w:rPr>
                <w:lang w:eastAsia="de-CH"/>
              </w:rPr>
            </w:pPr>
            <w:r>
              <w:rPr>
                <w:lang w:eastAsia="de-CH"/>
              </w:rPr>
              <w:t>Dokument erstellt, Hauptkapitel notiert, Arbeitsjournal erstellt.</w:t>
            </w:r>
          </w:p>
        </w:tc>
      </w:tr>
      <w:tr w:rsidR="009F55A0" w14:paraId="032C8734" w14:textId="77777777" w:rsidTr="007B0F0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3" w:type="dxa"/>
            <w:vAlign w:val="center"/>
          </w:tcPr>
          <w:p w14:paraId="42A872A4" w14:textId="77777777" w:rsidR="009F55A0" w:rsidRDefault="009F55A0" w:rsidP="007B0F0C">
            <w:pPr>
              <w:jc w:val="center"/>
              <w:rPr>
                <w:lang w:eastAsia="de-CH"/>
              </w:rPr>
            </w:pPr>
            <w:r>
              <w:rPr>
                <w:lang w:eastAsia="de-CH"/>
              </w:rPr>
              <w:t>0.1.1</w:t>
            </w:r>
          </w:p>
        </w:tc>
        <w:tc>
          <w:tcPr>
            <w:tcW w:w="1244" w:type="dxa"/>
            <w:vAlign w:val="center"/>
          </w:tcPr>
          <w:p w14:paraId="5342DBA6" w14:textId="77777777" w:rsidR="009F55A0" w:rsidRDefault="009F55A0" w:rsidP="007B0F0C">
            <w:pPr>
              <w:jc w:val="center"/>
              <w:cnfStyle w:val="000000010000" w:firstRow="0" w:lastRow="0" w:firstColumn="0" w:lastColumn="0" w:oddVBand="0" w:evenVBand="0" w:oddHBand="0" w:evenHBand="1" w:firstRowFirstColumn="0" w:firstRowLastColumn="0" w:lastRowFirstColumn="0" w:lastRowLastColumn="0"/>
              <w:rPr>
                <w:lang w:eastAsia="de-CH"/>
              </w:rPr>
            </w:pPr>
            <w:r>
              <w:rPr>
                <w:lang w:eastAsia="de-CH"/>
              </w:rPr>
              <w:t>25.04.2019</w:t>
            </w:r>
          </w:p>
        </w:tc>
        <w:tc>
          <w:tcPr>
            <w:tcW w:w="850" w:type="dxa"/>
            <w:vAlign w:val="center"/>
          </w:tcPr>
          <w:p w14:paraId="46F15E33" w14:textId="77777777" w:rsidR="009F55A0" w:rsidRDefault="009F55A0" w:rsidP="007B0F0C">
            <w:pPr>
              <w:jc w:val="center"/>
              <w:cnfStyle w:val="000000010000" w:firstRow="0" w:lastRow="0" w:firstColumn="0" w:lastColumn="0" w:oddVBand="0" w:evenVBand="0" w:oddHBand="0" w:evenHBand="1" w:firstRowFirstColumn="0" w:firstRowLastColumn="0" w:lastRowFirstColumn="0" w:lastRowLastColumn="0"/>
              <w:rPr>
                <w:lang w:eastAsia="de-CH"/>
              </w:rPr>
            </w:pPr>
            <w:r>
              <w:rPr>
                <w:lang w:eastAsia="de-CH"/>
              </w:rPr>
              <w:t>Elia R.</w:t>
            </w:r>
          </w:p>
        </w:tc>
        <w:tc>
          <w:tcPr>
            <w:tcW w:w="6095" w:type="dxa"/>
            <w:vAlign w:val="center"/>
          </w:tcPr>
          <w:p w14:paraId="34B79DC6" w14:textId="77777777" w:rsidR="009F55A0" w:rsidRDefault="009F55A0" w:rsidP="007B0F0C">
            <w:pPr>
              <w:cnfStyle w:val="000000010000" w:firstRow="0" w:lastRow="0" w:firstColumn="0" w:lastColumn="0" w:oddVBand="0" w:evenVBand="0" w:oddHBand="0" w:evenHBand="1" w:firstRowFirstColumn="0" w:firstRowLastColumn="0" w:lastRowFirstColumn="0" w:lastRowLastColumn="0"/>
              <w:rPr>
                <w:lang w:eastAsia="de-CH"/>
              </w:rPr>
            </w:pPr>
            <w:r>
              <w:rPr>
                <w:lang w:eastAsia="de-CH"/>
              </w:rPr>
              <w:t>Grundlegende Kapitel erweitert.</w:t>
            </w:r>
          </w:p>
        </w:tc>
      </w:tr>
      <w:tr w:rsidR="009F55A0" w14:paraId="43736444" w14:textId="77777777" w:rsidTr="007B0F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3" w:type="dxa"/>
            <w:vAlign w:val="center"/>
          </w:tcPr>
          <w:p w14:paraId="5E4B9A4C" w14:textId="77777777" w:rsidR="009F55A0" w:rsidRDefault="009F55A0" w:rsidP="007B0F0C">
            <w:pPr>
              <w:jc w:val="center"/>
              <w:rPr>
                <w:lang w:eastAsia="de-CH"/>
              </w:rPr>
            </w:pPr>
            <w:r>
              <w:rPr>
                <w:lang w:eastAsia="de-CH"/>
              </w:rPr>
              <w:t>0.2</w:t>
            </w:r>
          </w:p>
        </w:tc>
        <w:tc>
          <w:tcPr>
            <w:tcW w:w="1244" w:type="dxa"/>
            <w:vAlign w:val="center"/>
          </w:tcPr>
          <w:p w14:paraId="156B4F99" w14:textId="77777777" w:rsidR="009F55A0" w:rsidRDefault="009F55A0" w:rsidP="007B0F0C">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02.05.2019</w:t>
            </w:r>
          </w:p>
        </w:tc>
        <w:tc>
          <w:tcPr>
            <w:tcW w:w="850" w:type="dxa"/>
            <w:vAlign w:val="center"/>
          </w:tcPr>
          <w:p w14:paraId="50D95FF8" w14:textId="77777777" w:rsidR="009F55A0" w:rsidRDefault="009F55A0" w:rsidP="007B0F0C">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Elia R.</w:t>
            </w:r>
          </w:p>
        </w:tc>
        <w:tc>
          <w:tcPr>
            <w:tcW w:w="6095" w:type="dxa"/>
            <w:vAlign w:val="center"/>
          </w:tcPr>
          <w:p w14:paraId="3E43A08F" w14:textId="77777777" w:rsidR="009F55A0" w:rsidRDefault="009F55A0" w:rsidP="007B0F0C">
            <w:pPr>
              <w:cnfStyle w:val="000000100000" w:firstRow="0" w:lastRow="0" w:firstColumn="0" w:lastColumn="0" w:oddVBand="0" w:evenVBand="0" w:oddHBand="1" w:evenHBand="0" w:firstRowFirstColumn="0" w:firstRowLastColumn="0" w:lastRowFirstColumn="0" w:lastRowLastColumn="0"/>
              <w:rPr>
                <w:lang w:eastAsia="de-CH"/>
              </w:rPr>
            </w:pPr>
            <w:r>
              <w:rPr>
                <w:lang w:eastAsia="de-CH"/>
              </w:rPr>
              <w:t xml:space="preserve">Detaillierte Aufgabenstellung eingefügt und Analyse geschrieben. Kapitel </w:t>
            </w:r>
            <w:r w:rsidR="00083D33">
              <w:rPr>
                <w:lang w:eastAsia="de-CH"/>
              </w:rPr>
              <w:t>«</w:t>
            </w:r>
            <w:r>
              <w:rPr>
                <w:lang w:eastAsia="de-CH"/>
              </w:rPr>
              <w:t>Organisation</w:t>
            </w:r>
            <w:r w:rsidR="00083D33">
              <w:rPr>
                <w:lang w:eastAsia="de-CH"/>
              </w:rPr>
              <w:t>»</w:t>
            </w:r>
            <w:r>
              <w:rPr>
                <w:lang w:eastAsia="de-CH"/>
              </w:rPr>
              <w:t xml:space="preserve"> und </w:t>
            </w:r>
            <w:r w:rsidR="00083D33">
              <w:rPr>
                <w:lang w:eastAsia="de-CH"/>
              </w:rPr>
              <w:t>«</w:t>
            </w:r>
            <w:r>
              <w:rPr>
                <w:lang w:eastAsia="de-CH"/>
              </w:rPr>
              <w:t>Firmenstandards</w:t>
            </w:r>
            <w:r w:rsidR="00083D33">
              <w:rPr>
                <w:lang w:eastAsia="de-CH"/>
              </w:rPr>
              <w:t>»</w:t>
            </w:r>
            <w:r>
              <w:rPr>
                <w:lang w:eastAsia="de-CH"/>
              </w:rPr>
              <w:t xml:space="preserve"> begonnen.</w:t>
            </w:r>
          </w:p>
        </w:tc>
      </w:tr>
      <w:tr w:rsidR="009F55A0" w14:paraId="19F11A6A" w14:textId="77777777" w:rsidTr="007B0F0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3" w:type="dxa"/>
            <w:vAlign w:val="center"/>
          </w:tcPr>
          <w:p w14:paraId="3CDA6822" w14:textId="77777777" w:rsidR="009F55A0" w:rsidRDefault="009F55A0" w:rsidP="007B0F0C">
            <w:pPr>
              <w:jc w:val="center"/>
              <w:rPr>
                <w:lang w:eastAsia="de-CH"/>
              </w:rPr>
            </w:pPr>
            <w:r>
              <w:rPr>
                <w:lang w:eastAsia="de-CH"/>
              </w:rPr>
              <w:t>0.3</w:t>
            </w:r>
          </w:p>
        </w:tc>
        <w:tc>
          <w:tcPr>
            <w:tcW w:w="1244" w:type="dxa"/>
            <w:vAlign w:val="center"/>
          </w:tcPr>
          <w:p w14:paraId="21D9BB9E" w14:textId="77777777" w:rsidR="009F55A0" w:rsidRDefault="009F55A0" w:rsidP="007B0F0C">
            <w:pPr>
              <w:jc w:val="center"/>
              <w:cnfStyle w:val="000000010000" w:firstRow="0" w:lastRow="0" w:firstColumn="0" w:lastColumn="0" w:oddVBand="0" w:evenVBand="0" w:oddHBand="0" w:evenHBand="1" w:firstRowFirstColumn="0" w:firstRowLastColumn="0" w:lastRowFirstColumn="0" w:lastRowLastColumn="0"/>
              <w:rPr>
                <w:lang w:eastAsia="de-CH"/>
              </w:rPr>
            </w:pPr>
            <w:r>
              <w:rPr>
                <w:lang w:eastAsia="de-CH"/>
              </w:rPr>
              <w:t>03.05.2019</w:t>
            </w:r>
          </w:p>
        </w:tc>
        <w:tc>
          <w:tcPr>
            <w:tcW w:w="850" w:type="dxa"/>
            <w:vAlign w:val="center"/>
          </w:tcPr>
          <w:p w14:paraId="38FF5904" w14:textId="77777777" w:rsidR="009F55A0" w:rsidRDefault="009F55A0" w:rsidP="007B0F0C">
            <w:pPr>
              <w:jc w:val="center"/>
              <w:cnfStyle w:val="000000010000" w:firstRow="0" w:lastRow="0" w:firstColumn="0" w:lastColumn="0" w:oddVBand="0" w:evenVBand="0" w:oddHBand="0" w:evenHBand="1" w:firstRowFirstColumn="0" w:firstRowLastColumn="0" w:lastRowFirstColumn="0" w:lastRowLastColumn="0"/>
              <w:rPr>
                <w:lang w:eastAsia="de-CH"/>
              </w:rPr>
            </w:pPr>
            <w:r>
              <w:rPr>
                <w:lang w:eastAsia="de-CH"/>
              </w:rPr>
              <w:t>Elia R.</w:t>
            </w:r>
          </w:p>
        </w:tc>
        <w:tc>
          <w:tcPr>
            <w:tcW w:w="6095" w:type="dxa"/>
            <w:vAlign w:val="center"/>
          </w:tcPr>
          <w:p w14:paraId="3706C645" w14:textId="77777777" w:rsidR="009F55A0" w:rsidRDefault="009F55A0" w:rsidP="007B0F0C">
            <w:pPr>
              <w:cnfStyle w:val="000000010000" w:firstRow="0" w:lastRow="0" w:firstColumn="0" w:lastColumn="0" w:oddVBand="0" w:evenVBand="0" w:oddHBand="0" w:evenHBand="1" w:firstRowFirstColumn="0" w:firstRowLastColumn="0" w:lastRowFirstColumn="0" w:lastRowLastColumn="0"/>
              <w:rPr>
                <w:lang w:eastAsia="de-CH"/>
              </w:rPr>
            </w:pPr>
            <w:r>
              <w:rPr>
                <w:lang w:eastAsia="de-CH"/>
              </w:rPr>
              <w:t>Kapitel «Projektmanagement &amp; Planung»</w:t>
            </w:r>
            <w:r w:rsidR="00083D33">
              <w:rPr>
                <w:lang w:eastAsia="de-CH"/>
              </w:rPr>
              <w:t xml:space="preserve"> und </w:t>
            </w:r>
            <w:r>
              <w:rPr>
                <w:lang w:eastAsia="de-CH"/>
              </w:rPr>
              <w:t>«Auswertung der Aufgabenstellung» beendet,</w:t>
            </w:r>
            <w:r w:rsidR="0018411B">
              <w:rPr>
                <w:lang w:eastAsia="de-CH"/>
              </w:rPr>
              <w:t xml:space="preserve"> </w:t>
            </w:r>
            <w:r>
              <w:rPr>
                <w:lang w:eastAsia="de-CH"/>
              </w:rPr>
              <w:t>«Initialisierung» begonnen, zahlreiche Verbesserungen (Details &amp; Grammatik).</w:t>
            </w:r>
          </w:p>
        </w:tc>
      </w:tr>
      <w:tr w:rsidR="009F55A0" w14:paraId="66004366" w14:textId="77777777" w:rsidTr="007B0F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3" w:type="dxa"/>
            <w:vAlign w:val="center"/>
          </w:tcPr>
          <w:p w14:paraId="518F03B6" w14:textId="77777777" w:rsidR="009F55A0" w:rsidRDefault="009F55A0" w:rsidP="007B0F0C">
            <w:pPr>
              <w:jc w:val="center"/>
              <w:rPr>
                <w:lang w:eastAsia="de-CH"/>
              </w:rPr>
            </w:pPr>
            <w:r>
              <w:rPr>
                <w:lang w:eastAsia="de-CH"/>
              </w:rPr>
              <w:t>0.4</w:t>
            </w:r>
          </w:p>
        </w:tc>
        <w:tc>
          <w:tcPr>
            <w:tcW w:w="1244" w:type="dxa"/>
            <w:vAlign w:val="center"/>
          </w:tcPr>
          <w:p w14:paraId="768E4796" w14:textId="77777777" w:rsidR="009F55A0" w:rsidRDefault="009F55A0" w:rsidP="007B0F0C">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07.05.2019</w:t>
            </w:r>
          </w:p>
        </w:tc>
        <w:tc>
          <w:tcPr>
            <w:tcW w:w="850" w:type="dxa"/>
            <w:vAlign w:val="center"/>
          </w:tcPr>
          <w:p w14:paraId="4B5D49F7" w14:textId="77777777" w:rsidR="009F55A0" w:rsidRDefault="009F55A0" w:rsidP="007B0F0C">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Elia R.</w:t>
            </w:r>
          </w:p>
        </w:tc>
        <w:tc>
          <w:tcPr>
            <w:tcW w:w="6095" w:type="dxa"/>
            <w:vAlign w:val="center"/>
          </w:tcPr>
          <w:p w14:paraId="54EB67F7" w14:textId="77777777" w:rsidR="009F55A0" w:rsidRDefault="009F55A0" w:rsidP="007B0F0C">
            <w:pPr>
              <w:cnfStyle w:val="000000100000" w:firstRow="0" w:lastRow="0" w:firstColumn="0" w:lastColumn="0" w:oddVBand="0" w:evenVBand="0" w:oddHBand="1" w:evenHBand="0" w:firstRowFirstColumn="0" w:firstRowLastColumn="0" w:lastRowFirstColumn="0" w:lastRowLastColumn="0"/>
              <w:rPr>
                <w:lang w:eastAsia="de-CH"/>
              </w:rPr>
            </w:pPr>
            <w:r>
              <w:rPr>
                <w:lang w:eastAsia="de-CH"/>
              </w:rPr>
              <w:t>Kapitel «Initialisierung» abgeschlossen, Grafiken hinzugefügt.</w:t>
            </w:r>
          </w:p>
        </w:tc>
      </w:tr>
      <w:tr w:rsidR="009F55A0" w14:paraId="6296539F" w14:textId="77777777" w:rsidTr="007B0F0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3" w:type="dxa"/>
            <w:vAlign w:val="center"/>
          </w:tcPr>
          <w:p w14:paraId="332683A3" w14:textId="77777777" w:rsidR="009F55A0" w:rsidRDefault="009F55A0" w:rsidP="007B0F0C">
            <w:pPr>
              <w:jc w:val="center"/>
              <w:rPr>
                <w:lang w:eastAsia="de-CH"/>
              </w:rPr>
            </w:pPr>
            <w:r>
              <w:rPr>
                <w:lang w:eastAsia="de-CH"/>
              </w:rPr>
              <w:t>0.5</w:t>
            </w:r>
          </w:p>
        </w:tc>
        <w:tc>
          <w:tcPr>
            <w:tcW w:w="1244" w:type="dxa"/>
            <w:vAlign w:val="center"/>
          </w:tcPr>
          <w:p w14:paraId="6794C70C" w14:textId="77777777" w:rsidR="009F55A0" w:rsidRDefault="009F55A0" w:rsidP="007B0F0C">
            <w:pPr>
              <w:jc w:val="center"/>
              <w:cnfStyle w:val="000000010000" w:firstRow="0" w:lastRow="0" w:firstColumn="0" w:lastColumn="0" w:oddVBand="0" w:evenVBand="0" w:oddHBand="0" w:evenHBand="1" w:firstRowFirstColumn="0" w:firstRowLastColumn="0" w:lastRowFirstColumn="0" w:lastRowLastColumn="0"/>
              <w:rPr>
                <w:lang w:eastAsia="de-CH"/>
              </w:rPr>
            </w:pPr>
            <w:r>
              <w:rPr>
                <w:lang w:eastAsia="de-CH"/>
              </w:rPr>
              <w:t>07.05.2019</w:t>
            </w:r>
          </w:p>
        </w:tc>
        <w:tc>
          <w:tcPr>
            <w:tcW w:w="850" w:type="dxa"/>
            <w:vAlign w:val="center"/>
          </w:tcPr>
          <w:p w14:paraId="51A51876" w14:textId="77777777" w:rsidR="009F55A0" w:rsidRDefault="009F55A0" w:rsidP="007B0F0C">
            <w:pPr>
              <w:jc w:val="center"/>
              <w:cnfStyle w:val="000000010000" w:firstRow="0" w:lastRow="0" w:firstColumn="0" w:lastColumn="0" w:oddVBand="0" w:evenVBand="0" w:oddHBand="0" w:evenHBand="1" w:firstRowFirstColumn="0" w:firstRowLastColumn="0" w:lastRowFirstColumn="0" w:lastRowLastColumn="0"/>
              <w:rPr>
                <w:lang w:eastAsia="de-CH"/>
              </w:rPr>
            </w:pPr>
            <w:r>
              <w:rPr>
                <w:lang w:eastAsia="de-CH"/>
              </w:rPr>
              <w:t>Elia R.</w:t>
            </w:r>
          </w:p>
        </w:tc>
        <w:tc>
          <w:tcPr>
            <w:tcW w:w="6095" w:type="dxa"/>
            <w:vAlign w:val="center"/>
          </w:tcPr>
          <w:p w14:paraId="45A83F6F" w14:textId="77777777" w:rsidR="009F55A0" w:rsidRDefault="009F55A0" w:rsidP="007B0F0C">
            <w:pPr>
              <w:cnfStyle w:val="000000010000" w:firstRow="0" w:lastRow="0" w:firstColumn="0" w:lastColumn="0" w:oddVBand="0" w:evenVBand="0" w:oddHBand="0" w:evenHBand="1" w:firstRowFirstColumn="0" w:firstRowLastColumn="0" w:lastRowFirstColumn="0" w:lastRowLastColumn="0"/>
              <w:rPr>
                <w:lang w:eastAsia="de-CH"/>
              </w:rPr>
            </w:pPr>
            <w:r>
              <w:rPr>
                <w:lang w:eastAsia="de-CH"/>
              </w:rPr>
              <w:t>Testkonzept verbessert, Kapitel «Realisierung» begonnen.</w:t>
            </w:r>
          </w:p>
        </w:tc>
      </w:tr>
      <w:tr w:rsidR="009F55A0" w14:paraId="5B7CA74B" w14:textId="77777777" w:rsidTr="007B0F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3" w:type="dxa"/>
            <w:vAlign w:val="center"/>
          </w:tcPr>
          <w:p w14:paraId="3C12F3D9" w14:textId="77777777" w:rsidR="009F55A0" w:rsidRDefault="009F55A0" w:rsidP="007B0F0C">
            <w:pPr>
              <w:jc w:val="center"/>
              <w:rPr>
                <w:lang w:eastAsia="de-CH"/>
              </w:rPr>
            </w:pPr>
            <w:r>
              <w:rPr>
                <w:lang w:eastAsia="de-CH"/>
              </w:rPr>
              <w:t>0.6</w:t>
            </w:r>
          </w:p>
        </w:tc>
        <w:tc>
          <w:tcPr>
            <w:tcW w:w="1244" w:type="dxa"/>
            <w:vAlign w:val="center"/>
          </w:tcPr>
          <w:p w14:paraId="3E2193B0" w14:textId="77777777" w:rsidR="009F55A0" w:rsidRDefault="009F55A0" w:rsidP="007B0F0C">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08.05.2019</w:t>
            </w:r>
          </w:p>
        </w:tc>
        <w:tc>
          <w:tcPr>
            <w:tcW w:w="850" w:type="dxa"/>
            <w:vAlign w:val="center"/>
          </w:tcPr>
          <w:p w14:paraId="292BA832" w14:textId="77777777" w:rsidR="009F55A0" w:rsidRDefault="009F55A0" w:rsidP="007B0F0C">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Elia R.</w:t>
            </w:r>
          </w:p>
        </w:tc>
        <w:tc>
          <w:tcPr>
            <w:tcW w:w="6095" w:type="dxa"/>
            <w:vAlign w:val="center"/>
          </w:tcPr>
          <w:p w14:paraId="0AE0572A" w14:textId="77777777" w:rsidR="009F55A0" w:rsidRDefault="009F55A0" w:rsidP="007B0F0C">
            <w:pPr>
              <w:cnfStyle w:val="000000100000" w:firstRow="0" w:lastRow="0" w:firstColumn="0" w:lastColumn="0" w:oddVBand="0" w:evenVBand="0" w:oddHBand="1" w:evenHBand="0" w:firstRowFirstColumn="0" w:firstRowLastColumn="0" w:lastRowFirstColumn="0" w:lastRowLastColumn="0"/>
              <w:rPr>
                <w:lang w:eastAsia="de-CH"/>
              </w:rPr>
            </w:pPr>
            <w:r>
              <w:rPr>
                <w:lang w:eastAsia="de-CH"/>
              </w:rPr>
              <w:t>Kapitel «Realisierung» abgeschlossen (bis auf einige Grafiken).</w:t>
            </w:r>
          </w:p>
        </w:tc>
      </w:tr>
      <w:tr w:rsidR="009F55A0" w14:paraId="7AB485FC" w14:textId="77777777" w:rsidTr="007B0F0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3" w:type="dxa"/>
            <w:vAlign w:val="center"/>
          </w:tcPr>
          <w:p w14:paraId="582ADB8F" w14:textId="77777777" w:rsidR="009F55A0" w:rsidRDefault="009F55A0" w:rsidP="007B0F0C">
            <w:pPr>
              <w:jc w:val="center"/>
              <w:rPr>
                <w:lang w:eastAsia="de-CH"/>
              </w:rPr>
            </w:pPr>
            <w:r>
              <w:rPr>
                <w:lang w:eastAsia="de-CH"/>
              </w:rPr>
              <w:t>0.7</w:t>
            </w:r>
          </w:p>
        </w:tc>
        <w:tc>
          <w:tcPr>
            <w:tcW w:w="1244" w:type="dxa"/>
            <w:vAlign w:val="center"/>
          </w:tcPr>
          <w:p w14:paraId="7F35EBB1" w14:textId="77777777" w:rsidR="009F55A0" w:rsidRDefault="009F55A0" w:rsidP="007B0F0C">
            <w:pPr>
              <w:jc w:val="center"/>
              <w:cnfStyle w:val="000000010000" w:firstRow="0" w:lastRow="0" w:firstColumn="0" w:lastColumn="0" w:oddVBand="0" w:evenVBand="0" w:oddHBand="0" w:evenHBand="1" w:firstRowFirstColumn="0" w:firstRowLastColumn="0" w:lastRowFirstColumn="0" w:lastRowLastColumn="0"/>
              <w:rPr>
                <w:lang w:eastAsia="de-CH"/>
              </w:rPr>
            </w:pPr>
            <w:r>
              <w:rPr>
                <w:lang w:eastAsia="de-CH"/>
              </w:rPr>
              <w:t>09.05.2019</w:t>
            </w:r>
          </w:p>
        </w:tc>
        <w:tc>
          <w:tcPr>
            <w:tcW w:w="850" w:type="dxa"/>
            <w:vAlign w:val="center"/>
          </w:tcPr>
          <w:p w14:paraId="529FD0F9" w14:textId="77777777" w:rsidR="009F55A0" w:rsidRDefault="009F55A0" w:rsidP="007B0F0C">
            <w:pPr>
              <w:jc w:val="center"/>
              <w:cnfStyle w:val="000000010000" w:firstRow="0" w:lastRow="0" w:firstColumn="0" w:lastColumn="0" w:oddVBand="0" w:evenVBand="0" w:oddHBand="0" w:evenHBand="1" w:firstRowFirstColumn="0" w:firstRowLastColumn="0" w:lastRowFirstColumn="0" w:lastRowLastColumn="0"/>
              <w:rPr>
                <w:lang w:eastAsia="de-CH"/>
              </w:rPr>
            </w:pPr>
            <w:r>
              <w:rPr>
                <w:lang w:eastAsia="de-CH"/>
              </w:rPr>
              <w:t>Elia R.</w:t>
            </w:r>
          </w:p>
        </w:tc>
        <w:tc>
          <w:tcPr>
            <w:tcW w:w="6095" w:type="dxa"/>
            <w:vAlign w:val="center"/>
          </w:tcPr>
          <w:p w14:paraId="5820BB0B" w14:textId="77777777" w:rsidR="009F55A0" w:rsidRDefault="00232EA6" w:rsidP="007B0F0C">
            <w:pPr>
              <w:cnfStyle w:val="000000010000" w:firstRow="0" w:lastRow="0" w:firstColumn="0" w:lastColumn="0" w:oddVBand="0" w:evenVBand="0" w:oddHBand="0" w:evenHBand="1" w:firstRowFirstColumn="0" w:firstRowLastColumn="0" w:lastRowFirstColumn="0" w:lastRowLastColumn="0"/>
              <w:rPr>
                <w:lang w:eastAsia="de-CH"/>
              </w:rPr>
            </w:pPr>
            <w:r>
              <w:rPr>
                <w:lang w:eastAsia="de-CH"/>
              </w:rPr>
              <w:t xml:space="preserve">Kapitel «Abschluss» und </w:t>
            </w:r>
            <w:r w:rsidR="00267F6F">
              <w:rPr>
                <w:lang w:eastAsia="de-CH"/>
              </w:rPr>
              <w:t>«</w:t>
            </w:r>
            <w:r>
              <w:rPr>
                <w:lang w:eastAsia="de-CH"/>
              </w:rPr>
              <w:t>Kurzfassung</w:t>
            </w:r>
            <w:r w:rsidR="00267F6F">
              <w:rPr>
                <w:lang w:eastAsia="de-CH"/>
              </w:rPr>
              <w:t>»</w:t>
            </w:r>
            <w:r>
              <w:rPr>
                <w:lang w:eastAsia="de-CH"/>
              </w:rPr>
              <w:t xml:space="preserve"> geschrieben, letzte Grafiken eingefügt, alle Grafiken beschriftet</w:t>
            </w:r>
            <w:r w:rsidR="002A3B06">
              <w:rPr>
                <w:lang w:eastAsia="de-CH"/>
              </w:rPr>
              <w:t>, Abbildungsverzeichnis generiert.</w:t>
            </w:r>
          </w:p>
        </w:tc>
      </w:tr>
      <w:tr w:rsidR="005E1C18" w14:paraId="7841354D" w14:textId="77777777" w:rsidTr="007B0F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3" w:type="dxa"/>
            <w:vAlign w:val="center"/>
          </w:tcPr>
          <w:p w14:paraId="7A851173" w14:textId="77777777" w:rsidR="005E1C18" w:rsidRDefault="005E1C18" w:rsidP="007B0F0C">
            <w:pPr>
              <w:jc w:val="center"/>
              <w:rPr>
                <w:lang w:eastAsia="de-CH"/>
              </w:rPr>
            </w:pPr>
            <w:r>
              <w:rPr>
                <w:lang w:eastAsia="de-CH"/>
              </w:rPr>
              <w:t>0.8</w:t>
            </w:r>
          </w:p>
        </w:tc>
        <w:tc>
          <w:tcPr>
            <w:tcW w:w="1244" w:type="dxa"/>
            <w:vAlign w:val="center"/>
          </w:tcPr>
          <w:p w14:paraId="5DFB6130" w14:textId="77777777" w:rsidR="005E1C18" w:rsidRDefault="005E1C18" w:rsidP="007B0F0C">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09.05.2019</w:t>
            </w:r>
          </w:p>
        </w:tc>
        <w:tc>
          <w:tcPr>
            <w:tcW w:w="850" w:type="dxa"/>
            <w:vAlign w:val="center"/>
          </w:tcPr>
          <w:p w14:paraId="0FCC4462" w14:textId="77777777" w:rsidR="005E1C18" w:rsidRDefault="005E1C18" w:rsidP="007B0F0C">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Elia R.</w:t>
            </w:r>
          </w:p>
        </w:tc>
        <w:tc>
          <w:tcPr>
            <w:tcW w:w="6095" w:type="dxa"/>
            <w:vAlign w:val="center"/>
          </w:tcPr>
          <w:p w14:paraId="2A682431" w14:textId="77777777" w:rsidR="005E1C18" w:rsidRDefault="00ED03FF" w:rsidP="007B0F0C">
            <w:pPr>
              <w:cnfStyle w:val="000000100000" w:firstRow="0" w:lastRow="0" w:firstColumn="0" w:lastColumn="0" w:oddVBand="0" w:evenVBand="0" w:oddHBand="1" w:evenHBand="0" w:firstRowFirstColumn="0" w:firstRowLastColumn="0" w:lastRowFirstColumn="0" w:lastRowLastColumn="0"/>
              <w:rPr>
                <w:lang w:eastAsia="de-CH"/>
              </w:rPr>
            </w:pPr>
            <w:r>
              <w:rPr>
                <w:lang w:eastAsia="de-CH"/>
              </w:rPr>
              <w:t>Kapitel «Abschlussbericht» erfasst</w:t>
            </w:r>
            <w:r w:rsidR="00A50D5F">
              <w:rPr>
                <w:lang w:eastAsia="de-CH"/>
              </w:rPr>
              <w:t>, kleinere Korrekturen (Grammatik, Layout/Formatierung) vorgenommen.</w:t>
            </w:r>
          </w:p>
        </w:tc>
      </w:tr>
      <w:tr w:rsidR="000363F3" w14:paraId="61974E44" w14:textId="77777777" w:rsidTr="007B0F0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3" w:type="dxa"/>
            <w:vAlign w:val="center"/>
          </w:tcPr>
          <w:p w14:paraId="78A6D271" w14:textId="77777777" w:rsidR="000363F3" w:rsidRDefault="000363F3" w:rsidP="007B0F0C">
            <w:pPr>
              <w:jc w:val="center"/>
              <w:rPr>
                <w:lang w:eastAsia="de-CH"/>
              </w:rPr>
            </w:pPr>
            <w:r>
              <w:rPr>
                <w:lang w:eastAsia="de-CH"/>
              </w:rPr>
              <w:t>0.9</w:t>
            </w:r>
          </w:p>
        </w:tc>
        <w:tc>
          <w:tcPr>
            <w:tcW w:w="1244" w:type="dxa"/>
            <w:vAlign w:val="center"/>
          </w:tcPr>
          <w:p w14:paraId="32E4227A" w14:textId="77777777" w:rsidR="000363F3" w:rsidRDefault="000363F3" w:rsidP="007B0F0C">
            <w:pPr>
              <w:jc w:val="center"/>
              <w:cnfStyle w:val="000000010000" w:firstRow="0" w:lastRow="0" w:firstColumn="0" w:lastColumn="0" w:oddVBand="0" w:evenVBand="0" w:oddHBand="0" w:evenHBand="1" w:firstRowFirstColumn="0" w:firstRowLastColumn="0" w:lastRowFirstColumn="0" w:lastRowLastColumn="0"/>
              <w:rPr>
                <w:lang w:eastAsia="de-CH"/>
              </w:rPr>
            </w:pPr>
            <w:r>
              <w:rPr>
                <w:lang w:eastAsia="de-CH"/>
              </w:rPr>
              <w:t>10.05.2019</w:t>
            </w:r>
          </w:p>
        </w:tc>
        <w:tc>
          <w:tcPr>
            <w:tcW w:w="850" w:type="dxa"/>
            <w:vAlign w:val="center"/>
          </w:tcPr>
          <w:p w14:paraId="750B6BAC" w14:textId="77777777" w:rsidR="000363F3" w:rsidRDefault="000363F3" w:rsidP="007B0F0C">
            <w:pPr>
              <w:jc w:val="center"/>
              <w:cnfStyle w:val="000000010000" w:firstRow="0" w:lastRow="0" w:firstColumn="0" w:lastColumn="0" w:oddVBand="0" w:evenVBand="0" w:oddHBand="0" w:evenHBand="1" w:firstRowFirstColumn="0" w:firstRowLastColumn="0" w:lastRowFirstColumn="0" w:lastRowLastColumn="0"/>
              <w:rPr>
                <w:lang w:eastAsia="de-CH"/>
              </w:rPr>
            </w:pPr>
            <w:r>
              <w:rPr>
                <w:lang w:eastAsia="de-CH"/>
              </w:rPr>
              <w:t>Elia R.</w:t>
            </w:r>
          </w:p>
        </w:tc>
        <w:tc>
          <w:tcPr>
            <w:tcW w:w="6095" w:type="dxa"/>
            <w:vAlign w:val="center"/>
          </w:tcPr>
          <w:p w14:paraId="522E9F04" w14:textId="1648B13B" w:rsidR="000363F3" w:rsidRDefault="00EE3AE8" w:rsidP="007B0F0C">
            <w:pPr>
              <w:cnfStyle w:val="000000010000" w:firstRow="0" w:lastRow="0" w:firstColumn="0" w:lastColumn="0" w:oddVBand="0" w:evenVBand="0" w:oddHBand="0" w:evenHBand="1" w:firstRowFirstColumn="0" w:firstRowLastColumn="0" w:lastRowFirstColumn="0" w:lastRowLastColumn="0"/>
              <w:rPr>
                <w:lang w:eastAsia="de-CH"/>
              </w:rPr>
            </w:pPr>
            <w:r>
              <w:rPr>
                <w:lang w:eastAsia="de-CH"/>
              </w:rPr>
              <w:t>Zahlreiche Korrekturen und Verbesserungen</w:t>
            </w:r>
            <w:r w:rsidR="007A0413">
              <w:rPr>
                <w:lang w:eastAsia="de-CH"/>
              </w:rPr>
              <w:t xml:space="preserve"> +</w:t>
            </w:r>
            <w:r w:rsidR="00F40047">
              <w:rPr>
                <w:lang w:eastAsia="de-CH"/>
              </w:rPr>
              <w:t xml:space="preserve"> Quellenverzeichnis.</w:t>
            </w:r>
          </w:p>
        </w:tc>
      </w:tr>
      <w:tr w:rsidR="00EE3AE8" w14:paraId="7D88E471" w14:textId="77777777" w:rsidTr="007B0F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3" w:type="dxa"/>
            <w:vAlign w:val="center"/>
          </w:tcPr>
          <w:p w14:paraId="66C88F1B" w14:textId="38427382" w:rsidR="00EE3AE8" w:rsidRDefault="00EE3AE8" w:rsidP="007B0F0C">
            <w:pPr>
              <w:jc w:val="center"/>
              <w:rPr>
                <w:lang w:eastAsia="de-CH"/>
              </w:rPr>
            </w:pPr>
            <w:r>
              <w:rPr>
                <w:lang w:eastAsia="de-CH"/>
              </w:rPr>
              <w:t>1.0</w:t>
            </w:r>
          </w:p>
        </w:tc>
        <w:tc>
          <w:tcPr>
            <w:tcW w:w="1244" w:type="dxa"/>
            <w:vAlign w:val="center"/>
          </w:tcPr>
          <w:p w14:paraId="3726E397" w14:textId="0E8D65CC" w:rsidR="00EE3AE8" w:rsidRDefault="00EE3AE8" w:rsidP="007B0F0C">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10.05.2019</w:t>
            </w:r>
          </w:p>
        </w:tc>
        <w:tc>
          <w:tcPr>
            <w:tcW w:w="850" w:type="dxa"/>
            <w:vAlign w:val="center"/>
          </w:tcPr>
          <w:p w14:paraId="69F5D718" w14:textId="1A1ED596" w:rsidR="00EE3AE8" w:rsidRDefault="00EE3AE8" w:rsidP="007B0F0C">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Elia R.</w:t>
            </w:r>
          </w:p>
        </w:tc>
        <w:tc>
          <w:tcPr>
            <w:tcW w:w="6095" w:type="dxa"/>
            <w:vAlign w:val="center"/>
          </w:tcPr>
          <w:p w14:paraId="17499940" w14:textId="6169B31C" w:rsidR="00EE3AE8" w:rsidRDefault="00EE3AE8" w:rsidP="007B0F0C">
            <w:pPr>
              <w:cnfStyle w:val="000000100000" w:firstRow="0" w:lastRow="0" w:firstColumn="0" w:lastColumn="0" w:oddVBand="0" w:evenVBand="0" w:oddHBand="1" w:evenHBand="0" w:firstRowFirstColumn="0" w:firstRowLastColumn="0" w:lastRowFirstColumn="0" w:lastRowLastColumn="0"/>
              <w:rPr>
                <w:lang w:eastAsia="de-CH"/>
              </w:rPr>
            </w:pPr>
          </w:p>
        </w:tc>
      </w:tr>
    </w:tbl>
    <w:p w14:paraId="04A2838A" w14:textId="77777777" w:rsidR="009F55A0" w:rsidRDefault="009F55A0">
      <w:pPr>
        <w:rPr>
          <w:b/>
          <w:bCs/>
        </w:rPr>
      </w:pPr>
    </w:p>
    <w:p w14:paraId="699CE9C5" w14:textId="77777777" w:rsidR="004E3291" w:rsidRPr="00A10F53" w:rsidRDefault="00CD7AAD">
      <w:pPr>
        <w:rPr>
          <w:b/>
          <w:bCs/>
        </w:rPr>
      </w:pPr>
      <w:r>
        <w:rPr>
          <w:b/>
          <w:bCs/>
        </w:rPr>
        <w:br w:type="page"/>
      </w:r>
    </w:p>
    <w:p w14:paraId="43C123F3" w14:textId="77777777" w:rsidR="004E3291" w:rsidRDefault="004E3291" w:rsidP="004E3291">
      <w:pPr>
        <w:pStyle w:val="berschrift1"/>
        <w:rPr>
          <w:lang w:eastAsia="de-CH"/>
        </w:rPr>
      </w:pPr>
      <w:bookmarkStart w:id="1" w:name="_Toc8376084"/>
      <w:r>
        <w:rPr>
          <w:lang w:eastAsia="de-CH"/>
        </w:rPr>
        <w:lastRenderedPageBreak/>
        <w:t>Kurzfassung</w:t>
      </w:r>
      <w:bookmarkEnd w:id="1"/>
    </w:p>
    <w:p w14:paraId="638D0501" w14:textId="77777777" w:rsidR="0029651B" w:rsidRDefault="0029651B" w:rsidP="0029651B">
      <w:pPr>
        <w:pStyle w:val="berschrift2"/>
        <w:rPr>
          <w:lang w:eastAsia="de-CH"/>
        </w:rPr>
      </w:pPr>
      <w:bookmarkStart w:id="2" w:name="_Toc8376085"/>
      <w:r>
        <w:rPr>
          <w:lang w:eastAsia="de-CH"/>
        </w:rPr>
        <w:t>Ausgangssituation</w:t>
      </w:r>
      <w:bookmarkEnd w:id="2"/>
    </w:p>
    <w:p w14:paraId="3405EE80" w14:textId="77777777" w:rsidR="0029651B" w:rsidRDefault="00FF4027" w:rsidP="0029651B">
      <w:r>
        <w:t>Der Helpdesk der Baloise Group nutzt zur Einsatzplanung seiner 30 Teammitglieder eine Excel-Tabelle, was einige Nachteile mit sich bringt. Das Team hat bereits vor längerem den Wunsch geäussert, diese Planung in einer Webanwendung vornehmen zu können, wodurch Aufwand und damit Zeit gespart werden soll. Das Ganze soll transparenter, dynamischer und unkomplizierter funktionieren als mit der Excel-Tabelle, welche durch unzählige und aufwändige Makros so gut wie möglich an die Bedürfnisse des Helpdesks angepasst wurde.</w:t>
      </w:r>
    </w:p>
    <w:p w14:paraId="629B76FF" w14:textId="77777777" w:rsidR="0029651B" w:rsidRDefault="0029651B" w:rsidP="0029651B">
      <w:pPr>
        <w:pStyle w:val="berschrift2"/>
        <w:rPr>
          <w:lang w:eastAsia="de-CH"/>
        </w:rPr>
      </w:pPr>
      <w:bookmarkStart w:id="3" w:name="_Toc8376086"/>
      <w:r>
        <w:rPr>
          <w:lang w:eastAsia="de-CH"/>
        </w:rPr>
        <w:t>Ziel</w:t>
      </w:r>
      <w:r w:rsidR="008B03F1">
        <w:rPr>
          <w:lang w:eastAsia="de-CH"/>
        </w:rPr>
        <w:t xml:space="preserve"> der Arbeit</w:t>
      </w:r>
      <w:bookmarkEnd w:id="3"/>
    </w:p>
    <w:p w14:paraId="0130EDF5" w14:textId="77777777" w:rsidR="0029651B" w:rsidRDefault="00FF4027" w:rsidP="0029651B">
      <w:r>
        <w:t xml:space="preserve">Dem Helpdesk soll eine </w:t>
      </w:r>
      <w:r w:rsidR="00BC1DFF">
        <w:t>Weba</w:t>
      </w:r>
      <w:r>
        <w:t>nwendung zur Verfügung stehen, welche die Verbesserungen mit sich bringt und nach der produktiven Einrichtung auf einem Server direkt genutzt werden kann. Sie soll dem Workflow des Excel-Plans folgen oder ihn weiter verbessern, aber auf jeden Fall eine Erleichterung darstellen. Dabei soll die Anwendung auch gut auf mobilen Endgeräten dargestellt werden können, damit die Benutzer auch unterwegs ihre Einsätze abrufen können.</w:t>
      </w:r>
    </w:p>
    <w:p w14:paraId="4D2570E6" w14:textId="77777777" w:rsidR="0029651B" w:rsidRDefault="0029651B" w:rsidP="0029651B">
      <w:pPr>
        <w:pStyle w:val="berschrift2"/>
        <w:rPr>
          <w:lang w:eastAsia="de-CH"/>
        </w:rPr>
      </w:pPr>
      <w:bookmarkStart w:id="4" w:name="_Toc8376087"/>
      <w:r>
        <w:rPr>
          <w:lang w:eastAsia="de-CH"/>
        </w:rPr>
        <w:t>Umsetzung</w:t>
      </w:r>
      <w:bookmarkEnd w:id="4"/>
    </w:p>
    <w:p w14:paraId="3068F76E" w14:textId="4E666026" w:rsidR="0029651B" w:rsidRDefault="004B6A1A" w:rsidP="0029651B">
      <w:r>
        <w:t>Die Umsetzung</w:t>
      </w:r>
      <w:r w:rsidR="008C0FB1">
        <w:t xml:space="preserve"> </w:t>
      </w:r>
      <w:r w:rsidR="00B82383">
        <w:t>erfolgte</w:t>
      </w:r>
      <w:r w:rsidR="008C0FB1">
        <w:t xml:space="preserve"> </w:t>
      </w:r>
      <w:r w:rsidR="00B82383">
        <w:t xml:space="preserve">mit dem </w:t>
      </w:r>
      <w:r w:rsidR="006016B6">
        <w:t>JavaScript-Framework «Vue.js» und</w:t>
      </w:r>
      <w:r>
        <w:t xml:space="preserve"> </w:t>
      </w:r>
      <w:r w:rsidR="00B82383">
        <w:t>ver</w:t>
      </w:r>
      <w:r>
        <w:t xml:space="preserve">lief </w:t>
      </w:r>
      <w:r w:rsidR="00B82383">
        <w:t>ohne beachtliche Probleme</w:t>
      </w:r>
      <w:r>
        <w:t xml:space="preserve">. Durch die sehr gute Planung und Vorarbeit konnte die Webanwendung ohne weiteres umgesetzt werden, und es wurden </w:t>
      </w:r>
      <w:r w:rsidR="0072669A">
        <w:t>keine erwähnenswerten Absprachen</w:t>
      </w:r>
      <w:r>
        <w:t xml:space="preserve">, etwa wegen Unklarheiten oder Problemen benötigt. Einzig eine falsche Einschätzung bezüglich der Komplexität des </w:t>
      </w:r>
      <w:r w:rsidR="00794A73">
        <w:t>Dienstplans</w:t>
      </w:r>
      <w:r>
        <w:t xml:space="preserve"> führte zu einem etwas höheren Zeitaufwand für die Implementierung von diesem, was aber ohne Weiteres wieder ausgeglichen werden konnte.</w:t>
      </w:r>
      <w:r w:rsidR="00794A73">
        <w:t xml:space="preserve"> Mit de</w:t>
      </w:r>
      <w:r w:rsidR="00880351">
        <w:t>r</w:t>
      </w:r>
      <w:r w:rsidR="00794A73">
        <w:t xml:space="preserve"> Ziel</w:t>
      </w:r>
      <w:r w:rsidR="00880351">
        <w:t>setzung</w:t>
      </w:r>
      <w:r w:rsidR="00794A73">
        <w:t xml:space="preserve">, </w:t>
      </w:r>
      <w:r w:rsidR="00880351">
        <w:t>dem</w:t>
      </w:r>
      <w:r w:rsidR="00AF06E3">
        <w:t xml:space="preserve"> Endbenutzer das zügige und einfache Verwalten eines Dienstplans zu ermöglichen, wurden zahlreiche Ansichten und Funktionen implementiert. </w:t>
      </w:r>
      <w:r w:rsidR="00B82383">
        <w:t>Gleichzeitig</w:t>
      </w:r>
      <w:r w:rsidR="00AF06E3">
        <w:t xml:space="preserve"> </w:t>
      </w:r>
      <w:r w:rsidR="006016B6">
        <w:t>wurden die Firmenstandards der Baloise berücksichtigt</w:t>
      </w:r>
      <w:r w:rsidR="00E76281">
        <w:t xml:space="preserve"> und</w:t>
      </w:r>
      <w:r w:rsidR="006016B6">
        <w:t xml:space="preserve"> auch viel Wert auf ein </w:t>
      </w:r>
      <w:proofErr w:type="gramStart"/>
      <w:r w:rsidR="00C91FCE">
        <w:t>modernes</w:t>
      </w:r>
      <w:proofErr w:type="gramEnd"/>
      <w:r w:rsidR="006016B6">
        <w:t xml:space="preserve"> und anspruchsvolles «Material Design» gelegt.  </w:t>
      </w:r>
    </w:p>
    <w:p w14:paraId="45E90E07" w14:textId="77777777" w:rsidR="0029651B" w:rsidRDefault="0029651B" w:rsidP="0029651B">
      <w:pPr>
        <w:pStyle w:val="berschrift2"/>
        <w:rPr>
          <w:lang w:eastAsia="de-CH"/>
        </w:rPr>
      </w:pPr>
      <w:bookmarkStart w:id="5" w:name="_Toc8376088"/>
      <w:r>
        <w:rPr>
          <w:lang w:eastAsia="de-CH"/>
        </w:rPr>
        <w:t>Ergebnis</w:t>
      </w:r>
      <w:bookmarkEnd w:id="5"/>
    </w:p>
    <w:p w14:paraId="18CBFEEF" w14:textId="4F6961B7" w:rsidR="00D21496" w:rsidRDefault="00D21496" w:rsidP="00D21496">
      <w:r>
        <w:t xml:space="preserve">Das Endprodukt dieser Arbeit heisst Pelan, wobei Pelan aus einer API als Back-End Lösung und einem UI im Front-End besteht. Der Auftrag während der IPA bestand aus der Entwicklung des UIs zur bereits bestehenden API. Es entstand eine funktionsfähige, vollständige und produktiv einsetzbare Webanwendung. Sie kann alle Anforderungen der Excel-Tabelle erfüllen, wozu zahlreiche Verbesserungen und Optimierungen gemacht wurden. Zugriffe werden sehr performant verarbeitet und können auch durch ein Smartphone getätigt werden, da die Anwendung </w:t>
      </w:r>
      <w:r w:rsidR="006016B6">
        <w:t xml:space="preserve">auch </w:t>
      </w:r>
      <w:r>
        <w:t>lückenlos für mobile Endgeräte konzipiert ist.</w:t>
      </w:r>
    </w:p>
    <w:p w14:paraId="64FFC8E0" w14:textId="77777777" w:rsidR="00D21496" w:rsidRDefault="00D21496" w:rsidP="00D21496">
      <w:r>
        <w:t>Zahlreiche abschliessende Tests</w:t>
      </w:r>
      <w:r w:rsidR="0072168B">
        <w:t xml:space="preserve"> und eine </w:t>
      </w:r>
      <w:r w:rsidR="00C37184">
        <w:t>tiefgreifende</w:t>
      </w:r>
      <w:r w:rsidR="0072168B">
        <w:t xml:space="preserve"> </w:t>
      </w:r>
      <w:r w:rsidR="00C37184">
        <w:t>Sicherheitsanalyse</w:t>
      </w:r>
      <w:r>
        <w:t xml:space="preserve"> bestätigen die </w:t>
      </w:r>
      <w:r w:rsidR="00AE35BF">
        <w:t>Einhaltung</w:t>
      </w:r>
      <w:r w:rsidR="00AF2E75">
        <w:t xml:space="preserve"> der Anforderungen an </w:t>
      </w:r>
      <w:r>
        <w:t>d</w:t>
      </w:r>
      <w:r w:rsidR="00AF2E75">
        <w:t>ie</w:t>
      </w:r>
      <w:r>
        <w:t xml:space="preserve"> Anwendung, weswegen sie ohne weiteres auf der Baloise-internen Umgebung aufgesetzt werden kann.</w:t>
      </w:r>
    </w:p>
    <w:p w14:paraId="43CA201A" w14:textId="77777777" w:rsidR="004E3291" w:rsidRDefault="004E3291">
      <w:pPr>
        <w:rPr>
          <w:lang w:eastAsia="de-CH"/>
        </w:rPr>
      </w:pPr>
      <w:r>
        <w:rPr>
          <w:lang w:eastAsia="de-CH"/>
        </w:rPr>
        <w:br w:type="page"/>
      </w:r>
    </w:p>
    <w:p w14:paraId="3C3E6069" w14:textId="77777777" w:rsidR="005464A6" w:rsidRDefault="005464A6">
      <w:pPr>
        <w:rPr>
          <w:lang w:eastAsia="de-CH"/>
        </w:rPr>
      </w:pPr>
    </w:p>
    <w:p w14:paraId="40056340" w14:textId="77777777" w:rsidR="004E3291" w:rsidRDefault="004E3291" w:rsidP="004E3291">
      <w:pPr>
        <w:pStyle w:val="Titel"/>
        <w:rPr>
          <w:lang w:eastAsia="de-CH"/>
        </w:rPr>
      </w:pPr>
      <w:bookmarkStart w:id="6" w:name="_Toc8376089"/>
      <w:r>
        <w:rPr>
          <w:lang w:eastAsia="de-CH"/>
        </w:rPr>
        <w:t>Teil 1: Ablauf und Umfeld</w:t>
      </w:r>
      <w:bookmarkEnd w:id="6"/>
    </w:p>
    <w:p w14:paraId="29BD768D" w14:textId="77777777" w:rsidR="004E3291" w:rsidRDefault="0029651B" w:rsidP="004E3291">
      <w:pPr>
        <w:pStyle w:val="berschrift1"/>
        <w:rPr>
          <w:lang w:eastAsia="de-CH"/>
        </w:rPr>
      </w:pPr>
      <w:bookmarkStart w:id="7" w:name="_Toc8376090"/>
      <w:r>
        <w:rPr>
          <w:lang w:eastAsia="de-CH"/>
        </w:rPr>
        <w:t>Detaillierte Aufgabenstellung</w:t>
      </w:r>
      <w:bookmarkEnd w:id="7"/>
    </w:p>
    <w:p w14:paraId="6479D311" w14:textId="77777777" w:rsidR="00422FCC" w:rsidRPr="00C57DD1" w:rsidRDefault="00422FCC" w:rsidP="00422FCC">
      <w:r>
        <w:t xml:space="preserve">Folgend die Definition der Aufgabenstellung, welche als «detaillierte Aufgabenstellung» auf pkorg.ch </w:t>
      </w:r>
      <w:r w:rsidR="00CB7593">
        <w:t>erfasst</w:t>
      </w:r>
      <w:r>
        <w:t xml:space="preserve"> wurde.</w:t>
      </w:r>
    </w:p>
    <w:p w14:paraId="30A316D5" w14:textId="77777777" w:rsidR="0029651B" w:rsidRDefault="0029651B" w:rsidP="0029651B">
      <w:pPr>
        <w:pStyle w:val="berschrift2"/>
        <w:rPr>
          <w:lang w:eastAsia="de-CH"/>
        </w:rPr>
      </w:pPr>
      <w:bookmarkStart w:id="8" w:name="_Toc8376091"/>
      <w:r>
        <w:rPr>
          <w:lang w:eastAsia="de-CH"/>
        </w:rPr>
        <w:t>Ausgangslage</w:t>
      </w:r>
      <w:bookmarkEnd w:id="8"/>
    </w:p>
    <w:p w14:paraId="7BAFB32E" w14:textId="77777777" w:rsidR="00422FCC" w:rsidRDefault="00422FCC" w:rsidP="00422FCC">
      <w:pPr>
        <w:rPr>
          <w:lang w:eastAsia="de-CH"/>
        </w:rPr>
      </w:pPr>
      <w:r w:rsidRPr="00406761">
        <w:rPr>
          <w:lang w:eastAsia="de-CH"/>
        </w:rPr>
        <w:t>Der IT-Helpdesk der Baloise Group besteht aus einem Team von ca. 30 Mitarbeiter und erbringt Dienstleistungen in 5 Sprachen für die Ländergesellschaften der Baloise Group in Belgien, Luxemburg, Deutschland und der Schweiz.</w:t>
      </w:r>
    </w:p>
    <w:p w14:paraId="1E79E8B2" w14:textId="77777777" w:rsidR="00422FCC" w:rsidRDefault="00422FCC" w:rsidP="00422FCC">
      <w:pPr>
        <w:rPr>
          <w:lang w:eastAsia="de-CH"/>
        </w:rPr>
      </w:pPr>
      <w:r w:rsidRPr="00122815">
        <w:rPr>
          <w:lang w:eastAsia="de-CH"/>
        </w:rPr>
        <w:t>Aktuell werden die Einsätze der Mitarbeiter in einer Excel-Tabelle geplant. Diese Tabelle soll in eine Webanwendung umgewandelt werden, damit die Inhalte mit wenig Aufwand anpassbar sowie jederzeit von überall abrufbar sind. Ebenso sollen Bedienungsfehler und Datenverluste vermieden werden.</w:t>
      </w:r>
    </w:p>
    <w:p w14:paraId="45E0A73E" w14:textId="77777777" w:rsidR="0029651B" w:rsidRDefault="00422FCC" w:rsidP="0029651B">
      <w:pPr>
        <w:rPr>
          <w:lang w:eastAsia="de-CH"/>
        </w:rPr>
      </w:pPr>
      <w:r w:rsidRPr="00122815">
        <w:rPr>
          <w:lang w:eastAsia="de-CH"/>
        </w:rPr>
        <w:t>Der Helpdesk der Baloise befindet sich, wie auch die Softwareentwicklung Schweiz, in deren Rahmen die IPA durchgeführt wird, am Hauptsitz der Baloise, Aeschengraben 21, 4051 Basel.</w:t>
      </w:r>
    </w:p>
    <w:p w14:paraId="567CC04D" w14:textId="77777777" w:rsidR="0029651B" w:rsidRDefault="0029651B" w:rsidP="0029651B">
      <w:pPr>
        <w:pStyle w:val="berschrift2"/>
        <w:rPr>
          <w:lang w:eastAsia="de-CH"/>
        </w:rPr>
      </w:pPr>
      <w:bookmarkStart w:id="9" w:name="_Toc8376092"/>
      <w:r>
        <w:rPr>
          <w:lang w:eastAsia="de-CH"/>
        </w:rPr>
        <w:t>Detaillierte Aufgabenstellung</w:t>
      </w:r>
      <w:bookmarkEnd w:id="9"/>
    </w:p>
    <w:p w14:paraId="0AEA2E74" w14:textId="77777777" w:rsidR="00422FCC" w:rsidRDefault="00422FCC" w:rsidP="00422FCC">
      <w:pPr>
        <w:pStyle w:val="Untertitel"/>
        <w:rPr>
          <w:lang w:eastAsia="de-CH"/>
        </w:rPr>
      </w:pPr>
      <w:r>
        <w:rPr>
          <w:lang w:eastAsia="de-CH"/>
        </w:rPr>
        <w:t>Grundlegende Informationen</w:t>
      </w:r>
    </w:p>
    <w:p w14:paraId="5504E1DE" w14:textId="77777777" w:rsidR="00422FCC" w:rsidRDefault="00422FCC" w:rsidP="00422FCC">
      <w:pPr>
        <w:rPr>
          <w:lang w:eastAsia="de-CH"/>
        </w:rPr>
      </w:pPr>
      <w:r>
        <w:rPr>
          <w:lang w:eastAsia="de-CH"/>
        </w:rPr>
        <w:t>Resultat der Aufgabe soll eine Webanwendung zur Einsatzplanung am Helpdesk sein. Damit ist die Entwicklung eines Front-Ends zu einem bereits bestehenden Back-End (einer Rest-API) gemeint. Dieses Back-End sowie die dazugehörige Datenbank werden bereits vor der IPA geplant und umgesetzt. Die Anwendung soll von mehreren Benutzern genutzt werden können, wobei sich diese in Teams unterteilen und durch Rollen unterschiedliche Berechtigungen haben.</w:t>
      </w:r>
    </w:p>
    <w:p w14:paraId="3759F7A9" w14:textId="77777777" w:rsidR="00422FCC" w:rsidRDefault="00422FCC" w:rsidP="00422FCC">
      <w:pPr>
        <w:pStyle w:val="Untertitel"/>
        <w:rPr>
          <w:lang w:eastAsia="de-CH"/>
        </w:rPr>
      </w:pPr>
      <w:r>
        <w:rPr>
          <w:lang w:eastAsia="de-CH"/>
        </w:rPr>
        <w:t>Struktur der Benutzerverwaltung</w:t>
      </w:r>
    </w:p>
    <w:p w14:paraId="117EEB75" w14:textId="77777777" w:rsidR="00422FCC" w:rsidRDefault="00422FCC" w:rsidP="00422FCC">
      <w:pPr>
        <w:rPr>
          <w:lang w:eastAsia="de-CH"/>
        </w:rPr>
      </w:pPr>
      <w:r>
        <w:rPr>
          <w:lang w:eastAsia="de-CH"/>
        </w:rPr>
        <w:t>Im Anschluss an die IPA soll in der Anwendung die Verwaltung von Teams implementiert werden. Für die IPA und zu Demo-Zwecken soll jedoch nur ein vordefiniertes Team «Helpdesk» bestehen. Die Teamverwaltung ist also während der IPA nicht umzusetzen.</w:t>
      </w:r>
    </w:p>
    <w:p w14:paraId="4D1BB1E8" w14:textId="77777777" w:rsidR="00422FCC" w:rsidRDefault="00422FCC" w:rsidP="00422FCC">
      <w:pPr>
        <w:rPr>
          <w:lang w:eastAsia="de-CH"/>
        </w:rPr>
      </w:pPr>
      <w:r>
        <w:rPr>
          <w:lang w:eastAsia="de-CH"/>
        </w:rPr>
        <w:t>Ein Team beinhaltet mindestens einen Teamleiter und ein Mitglied. Teamleiter können weitere Mitglieder hinzufügen, deren Rolle (Teamleiter oder Mitglied) bearbeiten, und Mitglieder entfernen. Teamleiter und Mitglieder haben jeweils nur Zugriff auf Daten, welche das eigene Team betreffen.</w:t>
      </w:r>
    </w:p>
    <w:p w14:paraId="3A84F948" w14:textId="77777777" w:rsidR="00422FCC" w:rsidRDefault="00422FCC" w:rsidP="00422FCC">
      <w:pPr>
        <w:rPr>
          <w:lang w:eastAsia="de-CH"/>
        </w:rPr>
      </w:pPr>
      <w:r>
        <w:rPr>
          <w:lang w:eastAsia="de-CH"/>
        </w:rPr>
        <w:t>Das hinzufügen neuer Mitglieder soll anhand deren interner Benutzerkennung geschehen, worauf während der IPA aber noch nicht zugegriffen werden kann. Deshalb sollen für die IPA und zu Demo-Zwecken einige vordefinierte Mitglieder definiert werden, wobei man diese noch nicht durch das Front-End erweitern kann. Die Funktion für das Hinzufügen neuer Mitglieder ist also während der IPA nicht umzusetzen.</w:t>
      </w:r>
    </w:p>
    <w:p w14:paraId="1A5C1D7E" w14:textId="77777777" w:rsidR="00422FCC" w:rsidRDefault="00422FCC" w:rsidP="00422FCC">
      <w:pPr>
        <w:rPr>
          <w:lang w:eastAsia="de-CH"/>
        </w:rPr>
      </w:pPr>
    </w:p>
    <w:p w14:paraId="5AE4388C" w14:textId="77777777" w:rsidR="00422FCC" w:rsidRDefault="00422FCC" w:rsidP="00422FCC">
      <w:pPr>
        <w:pStyle w:val="Untertitel"/>
        <w:rPr>
          <w:lang w:eastAsia="de-CH"/>
        </w:rPr>
      </w:pPr>
      <w:r>
        <w:rPr>
          <w:lang w:eastAsia="de-CH"/>
        </w:rPr>
        <w:t>Struktur der Anwendung</w:t>
      </w:r>
    </w:p>
    <w:p w14:paraId="005A4188" w14:textId="77777777" w:rsidR="00422FCC" w:rsidRDefault="00422FCC" w:rsidP="00422FCC">
      <w:pPr>
        <w:rPr>
          <w:lang w:eastAsia="de-CH"/>
        </w:rPr>
      </w:pPr>
      <w:r>
        <w:rPr>
          <w:lang w:eastAsia="de-CH"/>
        </w:rPr>
        <w:t xml:space="preserve">In der Anwendung können die Einsätze von Mitgliedern eines Teams von deren Teamleitern geplant werden. Dazu gehören Schichten (Was zu tun ist, z.B. Vor-Ort Support, Telefon-Support, ...) und Tageszeiten (Wann es zu tun ist, z.B. </w:t>
      </w:r>
      <w:proofErr w:type="gramStart"/>
      <w:r>
        <w:rPr>
          <w:lang w:eastAsia="de-CH"/>
        </w:rPr>
        <w:t>Morgens</w:t>
      </w:r>
      <w:proofErr w:type="gramEnd"/>
      <w:r>
        <w:rPr>
          <w:lang w:eastAsia="de-CH"/>
        </w:rPr>
        <w:t xml:space="preserve">, </w:t>
      </w:r>
      <w:proofErr w:type="spellStart"/>
      <w:r>
        <w:rPr>
          <w:lang w:eastAsia="de-CH"/>
        </w:rPr>
        <w:t>Mittags</w:t>
      </w:r>
      <w:proofErr w:type="spellEnd"/>
      <w:r>
        <w:rPr>
          <w:lang w:eastAsia="de-CH"/>
        </w:rPr>
        <w:t xml:space="preserve">, Abends, …). Ein Einsatz ist die Zuordnung eines Mitglieds zu einer Schicht und einer Tageszeit an einem bestimmten Datum </w:t>
      </w:r>
      <w:r w:rsidR="00086A0F">
        <w:rPr>
          <w:lang w:eastAsia="de-CH"/>
        </w:rPr>
        <w:t>(z.B.</w:t>
      </w:r>
      <w:r>
        <w:rPr>
          <w:lang w:eastAsia="de-CH"/>
        </w:rPr>
        <w:t xml:space="preserve"> Herr Maier, Telefon-Support, </w:t>
      </w:r>
      <w:proofErr w:type="gramStart"/>
      <w:r>
        <w:rPr>
          <w:lang w:eastAsia="de-CH"/>
        </w:rPr>
        <w:t>Mittags</w:t>
      </w:r>
      <w:proofErr w:type="gramEnd"/>
      <w:r>
        <w:rPr>
          <w:lang w:eastAsia="de-CH"/>
        </w:rPr>
        <w:t>, 12.12.2019).</w:t>
      </w:r>
    </w:p>
    <w:p w14:paraId="2190BCC0" w14:textId="77777777" w:rsidR="00422FCC" w:rsidRDefault="00422FCC" w:rsidP="00422FCC">
      <w:pPr>
        <w:rPr>
          <w:lang w:eastAsia="de-CH"/>
        </w:rPr>
      </w:pPr>
      <w:r>
        <w:rPr>
          <w:lang w:eastAsia="de-CH"/>
        </w:rPr>
        <w:t>Diese Anforderungen sowie die der Benutzerverwaltung fordern also mindestens folgende Ansichten (mit geschätzter Implementierungsdauer):</w:t>
      </w:r>
    </w:p>
    <w:p w14:paraId="48A5CA06" w14:textId="77777777" w:rsidR="00422FCC" w:rsidRDefault="00422FCC" w:rsidP="00422FCC">
      <w:pPr>
        <w:pStyle w:val="Listenabsatz"/>
        <w:numPr>
          <w:ilvl w:val="0"/>
          <w:numId w:val="37"/>
        </w:numPr>
        <w:rPr>
          <w:lang w:eastAsia="de-CH"/>
        </w:rPr>
      </w:pPr>
      <w:r>
        <w:rPr>
          <w:lang w:eastAsia="de-CH"/>
        </w:rPr>
        <w:t>Eine Tageszeiten-Ansicht, in welcher Teamleiter die verfügbaren Tageszeiten bearbeiten können. (4h)</w:t>
      </w:r>
    </w:p>
    <w:p w14:paraId="1B4419DB" w14:textId="77777777" w:rsidR="00422FCC" w:rsidRDefault="00422FCC" w:rsidP="00422FCC">
      <w:pPr>
        <w:pStyle w:val="Listenabsatz"/>
        <w:numPr>
          <w:ilvl w:val="0"/>
          <w:numId w:val="37"/>
        </w:numPr>
        <w:rPr>
          <w:lang w:eastAsia="de-CH"/>
        </w:rPr>
      </w:pPr>
      <w:r>
        <w:rPr>
          <w:lang w:eastAsia="de-CH"/>
        </w:rPr>
        <w:t>Eine Schichten-Ansicht, durch welche Teamleiter die verfügbaren Schichten bearbeiten können (Möglicherweise zusammen mit der Tageszeiten-Ansicht zu implementieren). (4h)</w:t>
      </w:r>
    </w:p>
    <w:p w14:paraId="1EA09996" w14:textId="77777777" w:rsidR="00422FCC" w:rsidRDefault="00422FCC" w:rsidP="00422FCC">
      <w:pPr>
        <w:pStyle w:val="Listenabsatz"/>
        <w:numPr>
          <w:ilvl w:val="0"/>
          <w:numId w:val="37"/>
        </w:numPr>
        <w:rPr>
          <w:lang w:eastAsia="de-CH"/>
        </w:rPr>
      </w:pPr>
      <w:r>
        <w:rPr>
          <w:lang w:eastAsia="de-CH"/>
        </w:rPr>
        <w:t>Eine Einsatz-Ansicht, auf welcher alle Einsätze von Mitgliedern eingesehen und von Teamleitern bearbeitet werden können. (8h)</w:t>
      </w:r>
    </w:p>
    <w:p w14:paraId="1230DDB8" w14:textId="77777777" w:rsidR="00422FCC" w:rsidRDefault="00422FCC" w:rsidP="00422FCC">
      <w:pPr>
        <w:pStyle w:val="Listenabsatz"/>
        <w:numPr>
          <w:ilvl w:val="0"/>
          <w:numId w:val="37"/>
        </w:numPr>
        <w:rPr>
          <w:lang w:eastAsia="de-CH"/>
        </w:rPr>
      </w:pPr>
      <w:r>
        <w:rPr>
          <w:lang w:eastAsia="de-CH"/>
        </w:rPr>
        <w:t>Eine Einstellungen-Ansicht, in welcher ein Teamleiter die Rollen der Mitglieder bearbeiten kann und jeder Benutzer die Sprache seiner Oberfläche anpassen kann. (4h)</w:t>
      </w:r>
    </w:p>
    <w:p w14:paraId="77B6A798" w14:textId="77777777" w:rsidR="00422FCC" w:rsidRDefault="00422FCC" w:rsidP="00422FCC">
      <w:pPr>
        <w:pStyle w:val="Listenabsatz"/>
        <w:numPr>
          <w:ilvl w:val="0"/>
          <w:numId w:val="37"/>
        </w:numPr>
        <w:rPr>
          <w:lang w:eastAsia="de-CH"/>
        </w:rPr>
      </w:pPr>
      <w:r>
        <w:rPr>
          <w:lang w:eastAsia="de-CH"/>
        </w:rPr>
        <w:t>Eine einfache Login-Ansicht (Details folgen) für Demo-Zwecke. (2h)</w:t>
      </w:r>
    </w:p>
    <w:p w14:paraId="3548648F" w14:textId="77777777" w:rsidR="00422FCC" w:rsidRDefault="00422FCC" w:rsidP="00422FCC">
      <w:pPr>
        <w:rPr>
          <w:lang w:eastAsia="de-CH"/>
        </w:rPr>
      </w:pPr>
      <w:r>
        <w:rPr>
          <w:lang w:eastAsia="de-CH"/>
        </w:rPr>
        <w:t>Summe der Aufwände ist 22H, mit Projektkonfiguration und Recherchen ca. 26H.</w:t>
      </w:r>
    </w:p>
    <w:p w14:paraId="3546A2FB" w14:textId="77777777" w:rsidR="00422FCC" w:rsidRDefault="00422FCC" w:rsidP="00422FCC">
      <w:pPr>
        <w:pStyle w:val="Untertitel"/>
        <w:rPr>
          <w:lang w:eastAsia="de-CH"/>
        </w:rPr>
      </w:pPr>
      <w:r>
        <w:rPr>
          <w:lang w:eastAsia="de-CH"/>
        </w:rPr>
        <w:t>Authentifizierung</w:t>
      </w:r>
    </w:p>
    <w:p w14:paraId="71E759A3" w14:textId="77777777" w:rsidR="00422FCC" w:rsidRDefault="00422FCC" w:rsidP="00422FCC">
      <w:pPr>
        <w:rPr>
          <w:lang w:eastAsia="de-CH"/>
        </w:rPr>
      </w:pPr>
      <w:r>
        <w:rPr>
          <w:lang w:eastAsia="de-CH"/>
        </w:rPr>
        <w:t>Im Anschluss an die IPA wird die Anwendung in der Baloise intern aufgesetzt. Dabei kommt für die Authentifizierung eine bereits vorhandene (Single Sign-On) Infrastruktur zum Einsatz, weshalb im Front-End bzw. während der IPA keine Login- und Registrierungs-Maske implementiert werden soll. Wie bereits beschrieben soll es für Demo-Zwecke bereits vordefinierte Teams und Benutzer geben, wobei eine möglichst einfache Ansicht für den Login erstellt werden soll. Damit soll man sich durch auswählen eines vordefinierten Benutzers mit dessem Profil anmelden können.</w:t>
      </w:r>
    </w:p>
    <w:p w14:paraId="5366B5FA" w14:textId="77777777" w:rsidR="00422FCC" w:rsidRDefault="00422FCC" w:rsidP="00422FCC">
      <w:pPr>
        <w:rPr>
          <w:lang w:eastAsia="de-CH"/>
        </w:rPr>
      </w:pPr>
      <w:r>
        <w:rPr>
          <w:lang w:eastAsia="de-CH"/>
        </w:rPr>
        <w:t>Die im Voraus implementierte Rest-API arbeitet mit JWT (Json Web Token), welche vom Front-End nur noch verwaltet werden müssen.</w:t>
      </w:r>
    </w:p>
    <w:p w14:paraId="26602A16" w14:textId="77777777" w:rsidR="00422FCC" w:rsidRDefault="00422FCC" w:rsidP="00422FCC">
      <w:pPr>
        <w:pStyle w:val="Untertitel"/>
        <w:rPr>
          <w:lang w:eastAsia="de-CH"/>
        </w:rPr>
      </w:pPr>
      <w:r>
        <w:rPr>
          <w:lang w:eastAsia="de-CH"/>
        </w:rPr>
        <w:t>Weitere Kriterien</w:t>
      </w:r>
    </w:p>
    <w:p w14:paraId="523B67E8" w14:textId="77777777" w:rsidR="00422FCC" w:rsidRDefault="00422FCC" w:rsidP="00422FCC">
      <w:pPr>
        <w:rPr>
          <w:lang w:eastAsia="de-CH"/>
        </w:rPr>
      </w:pPr>
      <w:r>
        <w:rPr>
          <w:lang w:eastAsia="de-CH"/>
        </w:rPr>
        <w:t>Die Anwendung soll Mobile-Fähig sein. Das bedeutet, dass sie auch im Browser eines Smartphones problemlos dargestellt werden kann, und alle Funktionen hier gleich funktionieren. Die Gestaltung der Oberfläche kann abhängig vom Inhalt beliebig sein, wobei die Farben und Logos von den Corporate Design Richtlinien der Baloise (https://webstyleguide.baloise.com/) abgeleitet werden sollen. Da die Mitarbeiter des Helpdesks unterschiedliche Sprachen sprechen soll die Anwendung in 2 Sprachen zur Verfügung stehen: Englisch und Deutsch. Die Sprache soll vom Benutzer selbst angepasst werden können.</w:t>
      </w:r>
    </w:p>
    <w:p w14:paraId="4C0E07EC" w14:textId="77777777" w:rsidR="00422FCC" w:rsidRDefault="00422FCC" w:rsidP="00422FCC">
      <w:pPr>
        <w:rPr>
          <w:lang w:eastAsia="de-CH"/>
        </w:rPr>
      </w:pPr>
    </w:p>
    <w:p w14:paraId="5152BE01" w14:textId="77777777" w:rsidR="00422FCC" w:rsidRDefault="00422FCC" w:rsidP="00422FCC">
      <w:pPr>
        <w:pStyle w:val="Untertitel"/>
        <w:rPr>
          <w:lang w:eastAsia="de-CH"/>
        </w:rPr>
      </w:pPr>
      <w:r>
        <w:rPr>
          <w:lang w:eastAsia="de-CH"/>
        </w:rPr>
        <w:t>Abgrenzungen</w:t>
      </w:r>
    </w:p>
    <w:p w14:paraId="6E4FFAF6" w14:textId="77777777" w:rsidR="00422FCC" w:rsidRDefault="00422FCC" w:rsidP="00422FCC">
      <w:pPr>
        <w:rPr>
          <w:lang w:eastAsia="de-CH"/>
        </w:rPr>
      </w:pPr>
      <w:r>
        <w:rPr>
          <w:lang w:eastAsia="de-CH"/>
        </w:rPr>
        <w:t xml:space="preserve">Es ist zu beachten, dass für die IPA nur das Front-End umzusetzen ist. Dies bedeutet, dass jegliche Arbeiten bezüglich Datenbank und Back-End bereits im Voraus erledigt sind und keinen fachlichen Bezug zur IPA haben. Dies betrifft also Details zu Attributen in der Datenbank und deren Struktur, sowie weiterer Parameter. Ebenso </w:t>
      </w:r>
      <w:proofErr w:type="gramStart"/>
      <w:r>
        <w:rPr>
          <w:lang w:eastAsia="de-CH"/>
        </w:rPr>
        <w:t>gehören</w:t>
      </w:r>
      <w:proofErr w:type="gramEnd"/>
      <w:r>
        <w:rPr>
          <w:lang w:eastAsia="de-CH"/>
        </w:rPr>
        <w:t xml:space="preserve"> dazu die Berücksichtigung von Sicherheit- und möglichen Programmier-Standards im Back-End.</w:t>
      </w:r>
    </w:p>
    <w:p w14:paraId="0D5B9DF7" w14:textId="77777777" w:rsidR="00422FCC" w:rsidRDefault="00422FCC" w:rsidP="00422FCC">
      <w:pPr>
        <w:pStyle w:val="Untertitel"/>
        <w:rPr>
          <w:lang w:eastAsia="de-CH"/>
        </w:rPr>
      </w:pPr>
      <w:r>
        <w:rPr>
          <w:lang w:eastAsia="de-CH"/>
        </w:rPr>
        <w:t>Projektmethode</w:t>
      </w:r>
    </w:p>
    <w:p w14:paraId="0EC7C41B" w14:textId="77777777" w:rsidR="0029651B" w:rsidRDefault="00422FCC" w:rsidP="0029651B">
      <w:pPr>
        <w:rPr>
          <w:lang w:eastAsia="de-CH"/>
        </w:rPr>
      </w:pPr>
      <w:r>
        <w:rPr>
          <w:lang w:eastAsia="de-CH"/>
        </w:rPr>
        <w:t xml:space="preserve">Da die Implementierung als Teil der IPA zeitlich begrenzt ist und nicht viel Raum für Besprechungen und Abklärungen bleibt, entschieden wir uns für die Projektmethode «Kanban». Die Umsetzung dieser wird in Verbindung mit GitHub Issues online abgehalten. Dadurch </w:t>
      </w:r>
      <w:proofErr w:type="gramStart"/>
      <w:r>
        <w:rPr>
          <w:lang w:eastAsia="de-CH"/>
        </w:rPr>
        <w:t>kann</w:t>
      </w:r>
      <w:proofErr w:type="gramEnd"/>
      <w:r>
        <w:rPr>
          <w:lang w:eastAsia="de-CH"/>
        </w:rPr>
        <w:t xml:space="preserve"> der Projektfortschritt und der anstehende Arbeitsaufwand jederzeit abgerufen werden.</w:t>
      </w:r>
    </w:p>
    <w:p w14:paraId="20BAFC34" w14:textId="77777777" w:rsidR="0029651B" w:rsidRDefault="0029651B" w:rsidP="0029651B">
      <w:pPr>
        <w:pStyle w:val="berschrift2"/>
        <w:rPr>
          <w:lang w:eastAsia="de-CH"/>
        </w:rPr>
      </w:pPr>
      <w:bookmarkStart w:id="10" w:name="_Toc8376093"/>
      <w:r>
        <w:rPr>
          <w:lang w:eastAsia="de-CH"/>
        </w:rPr>
        <w:t>Tests</w:t>
      </w:r>
      <w:bookmarkEnd w:id="10"/>
    </w:p>
    <w:p w14:paraId="406A19CD" w14:textId="77777777" w:rsidR="00422FCC" w:rsidRDefault="00422FCC" w:rsidP="00422FCC">
      <w:pPr>
        <w:rPr>
          <w:lang w:eastAsia="de-CH"/>
        </w:rPr>
      </w:pPr>
      <w:r w:rsidRPr="0024431C">
        <w:rPr>
          <w:lang w:eastAsia="de-CH"/>
        </w:rPr>
        <w:t>Zur Prüfung der korrekten Funktion der Anwendung sollen manuelle Tests definiert und mit einem Protokoll ausgeführt und festgehalten werden. Notwendige Test, welche die vorausgesetzten Funktionen der Anwendung bestätigen, sind folgende:</w:t>
      </w:r>
    </w:p>
    <w:p w14:paraId="416CAF2E" w14:textId="77777777" w:rsidR="00422FCC" w:rsidRDefault="00422FCC" w:rsidP="00422FCC">
      <w:pPr>
        <w:pStyle w:val="Untertitel"/>
        <w:rPr>
          <w:lang w:eastAsia="de-CH"/>
        </w:rPr>
      </w:pPr>
      <w:r>
        <w:rPr>
          <w:lang w:eastAsia="de-CH"/>
        </w:rPr>
        <w:t>Einsatz planen</w:t>
      </w:r>
    </w:p>
    <w:p w14:paraId="01894C29" w14:textId="77777777" w:rsidR="00422FCC" w:rsidRDefault="00422FCC" w:rsidP="00422FCC">
      <w:pPr>
        <w:rPr>
          <w:lang w:eastAsia="de-CH"/>
        </w:rPr>
      </w:pPr>
      <w:r>
        <w:rPr>
          <w:lang w:eastAsia="de-CH"/>
        </w:rPr>
        <w:t>Es ist einem Teamleiter möglich, den Einsatz eines Mitglieds zu planen. Dazu gehört die Auswahl einer Schicht in einer Tageszeit. Die Daten werden anschliessend korrekt verarbeitet und im Back-End gespeichert.</w:t>
      </w:r>
    </w:p>
    <w:p w14:paraId="0B3B6936" w14:textId="77777777" w:rsidR="00422FCC" w:rsidRDefault="00422FCC" w:rsidP="00422FCC">
      <w:pPr>
        <w:pStyle w:val="Untertitel"/>
        <w:rPr>
          <w:lang w:eastAsia="de-CH"/>
        </w:rPr>
      </w:pPr>
      <w:r>
        <w:rPr>
          <w:lang w:eastAsia="de-CH"/>
        </w:rPr>
        <w:t>Einsatz bearbeiten</w:t>
      </w:r>
    </w:p>
    <w:p w14:paraId="013FE575" w14:textId="77777777" w:rsidR="00422FCC" w:rsidRDefault="00422FCC" w:rsidP="00422FCC">
      <w:pPr>
        <w:rPr>
          <w:lang w:eastAsia="de-CH"/>
        </w:rPr>
      </w:pPr>
      <w:r>
        <w:rPr>
          <w:lang w:eastAsia="de-CH"/>
        </w:rPr>
        <w:t>Es ist einem Teamleiter möglich, vorhandene Einsätze zu verändern (die Schicht anzupassen) und zu löschen. Die Daten werden anschliessend korrekt verarbeitet und im Back-End gespeichert.</w:t>
      </w:r>
    </w:p>
    <w:p w14:paraId="0B527843" w14:textId="77777777" w:rsidR="00422FCC" w:rsidRDefault="00422FCC" w:rsidP="00422FCC">
      <w:pPr>
        <w:pStyle w:val="Untertitel"/>
        <w:rPr>
          <w:lang w:eastAsia="de-CH"/>
        </w:rPr>
      </w:pPr>
      <w:r>
        <w:rPr>
          <w:lang w:eastAsia="de-CH"/>
        </w:rPr>
        <w:t>Einsätze darstellen</w:t>
      </w:r>
    </w:p>
    <w:p w14:paraId="75DC4764" w14:textId="77777777" w:rsidR="00422FCC" w:rsidRDefault="00422FCC" w:rsidP="00422FCC">
      <w:pPr>
        <w:rPr>
          <w:lang w:eastAsia="de-CH"/>
        </w:rPr>
      </w:pPr>
      <w:r>
        <w:rPr>
          <w:lang w:eastAsia="de-CH"/>
        </w:rPr>
        <w:t>Es soll allen Mitgliedern eines Teams möglich sein, die Einsätze von sich selbst und der anderen einzusehen. Dies in einer dafür sinnvoll formatierten Tabelle.</w:t>
      </w:r>
    </w:p>
    <w:p w14:paraId="1EABB8FF" w14:textId="77777777" w:rsidR="00422FCC" w:rsidRDefault="00422FCC" w:rsidP="00422FCC">
      <w:pPr>
        <w:pStyle w:val="Untertitel"/>
        <w:rPr>
          <w:lang w:eastAsia="de-CH"/>
        </w:rPr>
      </w:pPr>
      <w:r>
        <w:rPr>
          <w:lang w:eastAsia="de-CH"/>
        </w:rPr>
        <w:t>Schichten &amp; Tageszeiten bearbeiten</w:t>
      </w:r>
    </w:p>
    <w:p w14:paraId="3CE4D73E" w14:textId="77777777" w:rsidR="00422FCC" w:rsidRDefault="00422FCC" w:rsidP="00422FCC">
      <w:pPr>
        <w:rPr>
          <w:lang w:eastAsia="de-CH"/>
        </w:rPr>
      </w:pPr>
      <w:r>
        <w:rPr>
          <w:lang w:eastAsia="de-CH"/>
        </w:rPr>
        <w:t>Es soll einem Teamleiter möglich sein, die Schichten und Tageszeiten zu erweitern, bearbeiten und löschen. Falls es Abhängigkeiten zu geplanten Einsätzen gibt, sollen die betroffenen Einsätze gelöscht werden. Die Daten werden anschliessend korrekt verarbeitet und im Back-End gespeichert.</w:t>
      </w:r>
    </w:p>
    <w:p w14:paraId="32223FBD" w14:textId="77777777" w:rsidR="00422FCC" w:rsidRDefault="00422FCC" w:rsidP="00422FCC">
      <w:pPr>
        <w:pStyle w:val="Untertitel"/>
        <w:rPr>
          <w:lang w:eastAsia="de-CH"/>
        </w:rPr>
      </w:pPr>
      <w:r>
        <w:rPr>
          <w:lang w:eastAsia="de-CH"/>
        </w:rPr>
        <w:t>Rollen der Mitglieder bearbeiten</w:t>
      </w:r>
    </w:p>
    <w:p w14:paraId="66F403CF" w14:textId="77777777" w:rsidR="00422FCC" w:rsidRDefault="00422FCC" w:rsidP="00422FCC">
      <w:pPr>
        <w:rPr>
          <w:lang w:eastAsia="de-CH"/>
        </w:rPr>
      </w:pPr>
      <w:r>
        <w:rPr>
          <w:lang w:eastAsia="de-CH"/>
        </w:rPr>
        <w:t>Es soll einem Teamleiter möglich sein, die Rollen (Teamleiter oder Mitglied) der anderen Mitglieder anzupassen. Die Daten werden anschliessend korrekt verarbeitet und im Back-End gespeichert.</w:t>
      </w:r>
    </w:p>
    <w:p w14:paraId="3A430759" w14:textId="77777777" w:rsidR="00422FCC" w:rsidRDefault="00422FCC" w:rsidP="00422FCC">
      <w:pPr>
        <w:pStyle w:val="Untertitel"/>
        <w:rPr>
          <w:lang w:eastAsia="de-CH"/>
        </w:rPr>
      </w:pPr>
      <w:r>
        <w:rPr>
          <w:lang w:eastAsia="de-CH"/>
        </w:rPr>
        <w:t>Sprache anpassen</w:t>
      </w:r>
    </w:p>
    <w:p w14:paraId="387DB16E" w14:textId="77777777" w:rsidR="0029651B" w:rsidRPr="0029651B" w:rsidRDefault="00422FCC" w:rsidP="0029651B">
      <w:pPr>
        <w:rPr>
          <w:lang w:eastAsia="de-CH"/>
        </w:rPr>
      </w:pPr>
      <w:r>
        <w:rPr>
          <w:lang w:eastAsia="de-CH"/>
        </w:rPr>
        <w:lastRenderedPageBreak/>
        <w:t>Alle Nutzer der Anwendung sollen die dargestellte Sprache anpassen können. Die Auswahl soll dabei aus Deutsch und Englisch bestehen. Die Daten werden anschliessend korrekt verarbeitet und im Back-End gespeichert.</w:t>
      </w:r>
    </w:p>
    <w:p w14:paraId="490CA978" w14:textId="77777777" w:rsidR="0029651B" w:rsidRDefault="0029651B" w:rsidP="0029651B">
      <w:pPr>
        <w:pStyle w:val="berschrift2"/>
        <w:rPr>
          <w:lang w:eastAsia="de-CH"/>
        </w:rPr>
      </w:pPr>
      <w:bookmarkStart w:id="11" w:name="_Toc8376094"/>
      <w:r>
        <w:rPr>
          <w:lang w:eastAsia="de-CH"/>
        </w:rPr>
        <w:t>Mittel und Methoden</w:t>
      </w:r>
      <w:bookmarkEnd w:id="11"/>
    </w:p>
    <w:p w14:paraId="05CE38A3" w14:textId="77777777" w:rsidR="00422FCC" w:rsidRDefault="00422FCC" w:rsidP="00422FCC">
      <w:pPr>
        <w:pStyle w:val="Untertitel"/>
        <w:rPr>
          <w:lang w:eastAsia="de-CH"/>
        </w:rPr>
      </w:pPr>
      <w:r>
        <w:rPr>
          <w:lang w:eastAsia="de-CH"/>
        </w:rPr>
        <w:t>Hardware</w:t>
      </w:r>
    </w:p>
    <w:p w14:paraId="535F8919" w14:textId="77777777" w:rsidR="00422FCC" w:rsidRDefault="00422FCC" w:rsidP="00422FCC">
      <w:pPr>
        <w:pStyle w:val="Listenabsatz"/>
        <w:numPr>
          <w:ilvl w:val="0"/>
          <w:numId w:val="38"/>
        </w:numPr>
        <w:rPr>
          <w:lang w:eastAsia="de-CH"/>
        </w:rPr>
      </w:pPr>
      <w:r>
        <w:rPr>
          <w:lang w:eastAsia="de-CH"/>
        </w:rPr>
        <w:t>Notebook</w:t>
      </w:r>
    </w:p>
    <w:p w14:paraId="131B73A7" w14:textId="77777777" w:rsidR="00422FCC" w:rsidRDefault="00422FCC" w:rsidP="00422FCC">
      <w:pPr>
        <w:pStyle w:val="Untertitel"/>
        <w:rPr>
          <w:lang w:eastAsia="de-CH"/>
        </w:rPr>
      </w:pPr>
      <w:r>
        <w:rPr>
          <w:lang w:eastAsia="de-CH"/>
        </w:rPr>
        <w:t>Software</w:t>
      </w:r>
    </w:p>
    <w:p w14:paraId="1F3092E7" w14:textId="77777777" w:rsidR="00422FCC" w:rsidRDefault="00422FCC" w:rsidP="00422FCC">
      <w:pPr>
        <w:pStyle w:val="Listenabsatz"/>
        <w:numPr>
          <w:ilvl w:val="0"/>
          <w:numId w:val="38"/>
        </w:numPr>
        <w:rPr>
          <w:lang w:eastAsia="de-CH"/>
        </w:rPr>
      </w:pPr>
      <w:r>
        <w:rPr>
          <w:lang w:eastAsia="de-CH"/>
        </w:rPr>
        <w:t>Atom (Code-Editor)</w:t>
      </w:r>
    </w:p>
    <w:p w14:paraId="25807B77" w14:textId="77777777" w:rsidR="00422FCC" w:rsidRDefault="00422FCC" w:rsidP="00422FCC">
      <w:pPr>
        <w:pStyle w:val="Listenabsatz"/>
        <w:numPr>
          <w:ilvl w:val="0"/>
          <w:numId w:val="38"/>
        </w:numPr>
        <w:rPr>
          <w:lang w:eastAsia="de-CH"/>
        </w:rPr>
      </w:pPr>
      <w:r>
        <w:rPr>
          <w:lang w:eastAsia="de-CH"/>
        </w:rPr>
        <w:t>Git</w:t>
      </w:r>
    </w:p>
    <w:p w14:paraId="4D0D4C03" w14:textId="77777777" w:rsidR="00422FCC" w:rsidRDefault="00422FCC" w:rsidP="00422FCC">
      <w:pPr>
        <w:pStyle w:val="Listenabsatz"/>
        <w:numPr>
          <w:ilvl w:val="0"/>
          <w:numId w:val="38"/>
        </w:numPr>
        <w:rPr>
          <w:lang w:eastAsia="de-CH"/>
        </w:rPr>
      </w:pPr>
      <w:r>
        <w:rPr>
          <w:lang w:eastAsia="de-CH"/>
        </w:rPr>
        <w:t>GitHub Desktop</w:t>
      </w:r>
    </w:p>
    <w:p w14:paraId="1229E962" w14:textId="77777777" w:rsidR="00422FCC" w:rsidRDefault="00422FCC" w:rsidP="00422FCC">
      <w:pPr>
        <w:pStyle w:val="Listenabsatz"/>
        <w:numPr>
          <w:ilvl w:val="0"/>
          <w:numId w:val="38"/>
        </w:numPr>
        <w:rPr>
          <w:lang w:eastAsia="de-CH"/>
        </w:rPr>
      </w:pPr>
      <w:r>
        <w:rPr>
          <w:lang w:eastAsia="de-CH"/>
        </w:rPr>
        <w:t>Vue CLI</w:t>
      </w:r>
    </w:p>
    <w:p w14:paraId="6CEB035B" w14:textId="77777777" w:rsidR="00422FCC" w:rsidRDefault="00422FCC" w:rsidP="00422FCC">
      <w:pPr>
        <w:pStyle w:val="Listenabsatz"/>
        <w:numPr>
          <w:ilvl w:val="0"/>
          <w:numId w:val="38"/>
        </w:numPr>
        <w:rPr>
          <w:lang w:eastAsia="de-CH"/>
        </w:rPr>
      </w:pPr>
      <w:r>
        <w:rPr>
          <w:lang w:eastAsia="de-CH"/>
        </w:rPr>
        <w:t>XAMPP (Lokale Back-End Umgebung)</w:t>
      </w:r>
    </w:p>
    <w:p w14:paraId="0EECA117" w14:textId="77777777" w:rsidR="00422FCC" w:rsidRDefault="00422FCC" w:rsidP="00422FCC">
      <w:pPr>
        <w:pStyle w:val="Listenabsatz"/>
        <w:numPr>
          <w:ilvl w:val="0"/>
          <w:numId w:val="38"/>
        </w:numPr>
        <w:rPr>
          <w:lang w:eastAsia="de-CH"/>
        </w:rPr>
      </w:pPr>
      <w:r>
        <w:rPr>
          <w:lang w:eastAsia="de-CH"/>
        </w:rPr>
        <w:t>Google Chrome</w:t>
      </w:r>
    </w:p>
    <w:p w14:paraId="26EC998B" w14:textId="77777777" w:rsidR="00422FCC" w:rsidRDefault="00422FCC" w:rsidP="00422FCC">
      <w:pPr>
        <w:pStyle w:val="Listenabsatz"/>
        <w:numPr>
          <w:ilvl w:val="0"/>
          <w:numId w:val="38"/>
        </w:numPr>
        <w:rPr>
          <w:lang w:eastAsia="de-CH"/>
        </w:rPr>
      </w:pPr>
      <w:r>
        <w:rPr>
          <w:lang w:eastAsia="de-CH"/>
        </w:rPr>
        <w:t>Word, Excel, Paint.Net (Grafiken)</w:t>
      </w:r>
    </w:p>
    <w:p w14:paraId="5DCB2716" w14:textId="77777777" w:rsidR="00422FCC" w:rsidRDefault="00422FCC" w:rsidP="00422FCC">
      <w:pPr>
        <w:pStyle w:val="Untertitel"/>
        <w:rPr>
          <w:lang w:eastAsia="de-CH"/>
        </w:rPr>
      </w:pPr>
      <w:r>
        <w:rPr>
          <w:lang w:eastAsia="de-CH"/>
        </w:rPr>
        <w:t>Dienste</w:t>
      </w:r>
    </w:p>
    <w:p w14:paraId="55A75CAB" w14:textId="77777777" w:rsidR="00422FCC" w:rsidRDefault="00422FCC" w:rsidP="00422FCC">
      <w:pPr>
        <w:pStyle w:val="Listenabsatz"/>
        <w:numPr>
          <w:ilvl w:val="0"/>
          <w:numId w:val="39"/>
        </w:numPr>
        <w:rPr>
          <w:lang w:eastAsia="de-CH"/>
        </w:rPr>
      </w:pPr>
      <w:r>
        <w:rPr>
          <w:lang w:eastAsia="de-CH"/>
        </w:rPr>
        <w:t>Github, Waffle.io (Kanban)</w:t>
      </w:r>
    </w:p>
    <w:p w14:paraId="109AF89F" w14:textId="77777777" w:rsidR="00422FCC" w:rsidRDefault="00422FCC" w:rsidP="00422FCC">
      <w:pPr>
        <w:pStyle w:val="Listenabsatz"/>
        <w:numPr>
          <w:ilvl w:val="0"/>
          <w:numId w:val="39"/>
        </w:numPr>
        <w:rPr>
          <w:lang w:eastAsia="de-CH"/>
        </w:rPr>
      </w:pPr>
      <w:r>
        <w:rPr>
          <w:lang w:eastAsia="de-CH"/>
        </w:rPr>
        <w:t>Netlify (für Demo-Zwecke)</w:t>
      </w:r>
    </w:p>
    <w:p w14:paraId="24409FD7" w14:textId="77777777" w:rsidR="00422FCC" w:rsidRDefault="00422FCC" w:rsidP="00422FCC">
      <w:pPr>
        <w:pStyle w:val="Untertitel"/>
        <w:rPr>
          <w:lang w:eastAsia="de-CH"/>
        </w:rPr>
      </w:pPr>
      <w:r>
        <w:rPr>
          <w:lang w:eastAsia="de-CH"/>
        </w:rPr>
        <w:t>Sprachen &amp; Abhängigkeiten</w:t>
      </w:r>
    </w:p>
    <w:p w14:paraId="5E40B7CC" w14:textId="77777777" w:rsidR="00422FCC" w:rsidRDefault="00422FCC" w:rsidP="00422FCC">
      <w:pPr>
        <w:pStyle w:val="Listenabsatz"/>
        <w:numPr>
          <w:ilvl w:val="0"/>
          <w:numId w:val="40"/>
        </w:numPr>
        <w:rPr>
          <w:lang w:eastAsia="de-CH"/>
        </w:rPr>
      </w:pPr>
      <w:r>
        <w:rPr>
          <w:lang w:eastAsia="de-CH"/>
        </w:rPr>
        <w:t>HTML, CSS, JavaScript, XML, JSON</w:t>
      </w:r>
    </w:p>
    <w:p w14:paraId="73D7EBE4" w14:textId="77777777" w:rsidR="00422FCC" w:rsidRDefault="00422FCC" w:rsidP="00422FCC">
      <w:pPr>
        <w:pStyle w:val="Listenabsatz"/>
        <w:numPr>
          <w:ilvl w:val="0"/>
          <w:numId w:val="40"/>
        </w:numPr>
        <w:rPr>
          <w:lang w:eastAsia="de-CH"/>
        </w:rPr>
      </w:pPr>
      <w:r>
        <w:rPr>
          <w:lang w:eastAsia="de-CH"/>
        </w:rPr>
        <w:t>VueJS, Vuetify (Design), i18n (Übersetzungen), Axios (</w:t>
      </w:r>
      <w:proofErr w:type="spellStart"/>
      <w:r>
        <w:rPr>
          <w:lang w:eastAsia="de-CH"/>
        </w:rPr>
        <w:t>XMLHttpRequests</w:t>
      </w:r>
      <w:proofErr w:type="spellEnd"/>
      <w:proofErr w:type="gramStart"/>
      <w:r>
        <w:rPr>
          <w:lang w:eastAsia="de-CH"/>
        </w:rPr>
        <w:t>),…</w:t>
      </w:r>
      <w:proofErr w:type="gramEnd"/>
    </w:p>
    <w:p w14:paraId="3D81816A" w14:textId="77777777" w:rsidR="00422FCC" w:rsidRDefault="00422FCC" w:rsidP="00422FCC">
      <w:pPr>
        <w:pStyle w:val="Untertitel"/>
        <w:rPr>
          <w:lang w:eastAsia="de-CH"/>
        </w:rPr>
      </w:pPr>
      <w:r>
        <w:rPr>
          <w:lang w:eastAsia="de-CH"/>
        </w:rPr>
        <w:t>Firmenvorgaben</w:t>
      </w:r>
    </w:p>
    <w:p w14:paraId="2C4E9574" w14:textId="77777777" w:rsidR="00422FCC" w:rsidRDefault="00422FCC" w:rsidP="00422FCC">
      <w:pPr>
        <w:pStyle w:val="Listenabsatz"/>
        <w:numPr>
          <w:ilvl w:val="0"/>
          <w:numId w:val="41"/>
        </w:numPr>
        <w:rPr>
          <w:lang w:eastAsia="de-CH"/>
        </w:rPr>
      </w:pPr>
      <w:r>
        <w:rPr>
          <w:lang w:eastAsia="de-CH"/>
        </w:rPr>
        <w:t>Farbpalette der Corporate-Design Richtlinien</w:t>
      </w:r>
    </w:p>
    <w:p w14:paraId="5DC843BA" w14:textId="77777777" w:rsidR="00422FCC" w:rsidRDefault="00422FCC" w:rsidP="00422FCC">
      <w:pPr>
        <w:pStyle w:val="Listenabsatz"/>
        <w:numPr>
          <w:ilvl w:val="0"/>
          <w:numId w:val="41"/>
        </w:numPr>
        <w:rPr>
          <w:lang w:eastAsia="de-CH"/>
        </w:rPr>
      </w:pPr>
      <w:r>
        <w:rPr>
          <w:lang w:eastAsia="de-CH"/>
        </w:rPr>
        <w:t>Firmenlogos</w:t>
      </w:r>
    </w:p>
    <w:p w14:paraId="66DB2670" w14:textId="77777777" w:rsidR="00422FCC" w:rsidRDefault="00422FCC" w:rsidP="00422FCC">
      <w:pPr>
        <w:pStyle w:val="Untertitel"/>
        <w:rPr>
          <w:lang w:eastAsia="de-CH"/>
        </w:rPr>
      </w:pPr>
      <w:r>
        <w:rPr>
          <w:lang w:eastAsia="de-CH"/>
        </w:rPr>
        <w:t>Methoden</w:t>
      </w:r>
    </w:p>
    <w:p w14:paraId="005E77CC" w14:textId="77777777" w:rsidR="0029651B" w:rsidRDefault="00422FCC" w:rsidP="0029651B">
      <w:pPr>
        <w:pStyle w:val="Listenabsatz"/>
        <w:numPr>
          <w:ilvl w:val="0"/>
          <w:numId w:val="42"/>
        </w:numPr>
        <w:rPr>
          <w:lang w:eastAsia="de-CH"/>
        </w:rPr>
      </w:pPr>
      <w:r>
        <w:rPr>
          <w:lang w:eastAsia="de-CH"/>
        </w:rPr>
        <w:t>Kanban (Waffle.io)</w:t>
      </w:r>
    </w:p>
    <w:p w14:paraId="4326902C" w14:textId="77777777" w:rsidR="0029651B" w:rsidRDefault="0029651B" w:rsidP="0029651B">
      <w:pPr>
        <w:pStyle w:val="berschrift2"/>
        <w:rPr>
          <w:lang w:eastAsia="de-CH"/>
        </w:rPr>
      </w:pPr>
      <w:bookmarkStart w:id="12" w:name="_Toc8376095"/>
      <w:r>
        <w:rPr>
          <w:lang w:eastAsia="de-CH"/>
        </w:rPr>
        <w:t>Vorkenntnisse</w:t>
      </w:r>
      <w:bookmarkEnd w:id="12"/>
    </w:p>
    <w:p w14:paraId="3975B144" w14:textId="77777777" w:rsidR="0029651B" w:rsidRDefault="00422FCC" w:rsidP="0029651B">
      <w:pPr>
        <w:rPr>
          <w:lang w:eastAsia="de-CH"/>
        </w:rPr>
      </w:pPr>
      <w:r w:rsidRPr="00F82EE7">
        <w:rPr>
          <w:lang w:eastAsia="de-CH"/>
        </w:rPr>
        <w:t xml:space="preserve">Der Lernende </w:t>
      </w:r>
      <w:proofErr w:type="gramStart"/>
      <w:r w:rsidRPr="00F82EE7">
        <w:rPr>
          <w:lang w:eastAsia="de-CH"/>
        </w:rPr>
        <w:t>hat</w:t>
      </w:r>
      <w:proofErr w:type="gramEnd"/>
      <w:r w:rsidRPr="00F82EE7">
        <w:rPr>
          <w:lang w:eastAsia="de-CH"/>
        </w:rPr>
        <w:t xml:space="preserve"> bereits alle erwähnten Mittel und Methoden mindestens 1 Mal angewendet. VueJS ist jedoch bisher am wenigsten vertieft worden, während die Kenntnisse in allen anderen Punkten sehr gefestigt sind. Der Lernende arbeitet bereits seit mehreren Jahren mit den meisten Mitteln und mit VueJS seit einigen Monaten.</w:t>
      </w:r>
    </w:p>
    <w:p w14:paraId="731E584A" w14:textId="77777777" w:rsidR="0029651B" w:rsidRDefault="0029651B" w:rsidP="0029651B">
      <w:pPr>
        <w:pStyle w:val="berschrift2"/>
        <w:rPr>
          <w:lang w:eastAsia="de-CH"/>
        </w:rPr>
      </w:pPr>
      <w:bookmarkStart w:id="13" w:name="_Toc8376096"/>
      <w:r>
        <w:rPr>
          <w:lang w:eastAsia="de-CH"/>
        </w:rPr>
        <w:t>Vorarbeiten</w:t>
      </w:r>
      <w:bookmarkEnd w:id="13"/>
    </w:p>
    <w:p w14:paraId="6E2DFFDF" w14:textId="77777777" w:rsidR="00422FCC" w:rsidRDefault="00422FCC" w:rsidP="00422FCC">
      <w:pPr>
        <w:pStyle w:val="Untertitel"/>
        <w:rPr>
          <w:lang w:eastAsia="de-CH"/>
        </w:rPr>
      </w:pPr>
      <w:r>
        <w:rPr>
          <w:lang w:eastAsia="de-CH"/>
        </w:rPr>
        <w:t>Rest-API</w:t>
      </w:r>
    </w:p>
    <w:p w14:paraId="75BE0AEA" w14:textId="77777777" w:rsidR="00422FCC" w:rsidRDefault="00422FCC" w:rsidP="00422FCC">
      <w:pPr>
        <w:rPr>
          <w:lang w:eastAsia="de-CH"/>
        </w:rPr>
      </w:pPr>
      <w:r>
        <w:rPr>
          <w:lang w:eastAsia="de-CH"/>
        </w:rPr>
        <w:t xml:space="preserve">Während der IPA wird eine im Voraus umgesetzte Rest-API (Representational State Transfer Application Programming Interface) zur Verfügung stehen, welche hauptsächlich vom Lernenden mit PHP und MySQL implementiert wurde. Sessions sind somit Stateless wobei für die Validierung JWT </w:t>
      </w:r>
      <w:r>
        <w:rPr>
          <w:lang w:eastAsia="de-CH"/>
        </w:rPr>
        <w:lastRenderedPageBreak/>
        <w:t xml:space="preserve">(JSON Web Token) verwendet wird. Damit </w:t>
      </w:r>
      <w:proofErr w:type="gramStart"/>
      <w:r>
        <w:rPr>
          <w:lang w:eastAsia="de-CH"/>
        </w:rPr>
        <w:t>steht</w:t>
      </w:r>
      <w:proofErr w:type="gramEnd"/>
      <w:r>
        <w:rPr>
          <w:lang w:eastAsia="de-CH"/>
        </w:rPr>
        <w:t xml:space="preserve"> bereits eine Struktur der Daten und möglichen Abfragen fest, an welcher sich die Umsetzung der IPA orientieren muss.</w:t>
      </w:r>
    </w:p>
    <w:p w14:paraId="16B5AB6C" w14:textId="77777777" w:rsidR="00422FCC" w:rsidRDefault="00422FCC" w:rsidP="00422FCC">
      <w:pPr>
        <w:rPr>
          <w:lang w:eastAsia="de-CH"/>
        </w:rPr>
      </w:pPr>
    </w:p>
    <w:p w14:paraId="527DFDD0" w14:textId="77777777" w:rsidR="00422FCC" w:rsidRDefault="00422FCC" w:rsidP="00422FCC">
      <w:pPr>
        <w:rPr>
          <w:lang w:eastAsia="de-CH"/>
        </w:rPr>
      </w:pPr>
    </w:p>
    <w:p w14:paraId="467EFB84" w14:textId="77777777" w:rsidR="00422FCC" w:rsidRDefault="00422FCC" w:rsidP="00422FCC">
      <w:pPr>
        <w:pStyle w:val="Untertitel"/>
        <w:rPr>
          <w:lang w:eastAsia="de-CH"/>
        </w:rPr>
      </w:pPr>
      <w:r>
        <w:rPr>
          <w:lang w:eastAsia="de-CH"/>
        </w:rPr>
        <w:t>Git-Repository</w:t>
      </w:r>
    </w:p>
    <w:p w14:paraId="1083C076" w14:textId="77777777" w:rsidR="00422FCC" w:rsidRDefault="00422FCC" w:rsidP="00422FCC">
      <w:pPr>
        <w:rPr>
          <w:lang w:eastAsia="de-CH"/>
        </w:rPr>
      </w:pPr>
      <w:r>
        <w:rPr>
          <w:lang w:eastAsia="de-CH"/>
        </w:rPr>
        <w:t>Um in der Durchführungs-Phase der IPA direkt mit der Entwicklung starten zu können, wird bereits im Voraus ein Git-Repository auf GitHub eingerichtet. Das Repository wird unter der firmeneigenen Organisation «Baloise» erstellt und «pelan-ui» genannt. Das Urheberecht gehört somit der Baloise unter der Verwendung einer MIT-Lizenz.</w:t>
      </w:r>
    </w:p>
    <w:p w14:paraId="297B299D" w14:textId="77777777" w:rsidR="00422FCC" w:rsidRDefault="00422FCC" w:rsidP="00422FCC">
      <w:pPr>
        <w:pStyle w:val="Untertitel"/>
        <w:rPr>
          <w:lang w:eastAsia="de-CH"/>
        </w:rPr>
      </w:pPr>
      <w:r>
        <w:rPr>
          <w:lang w:eastAsia="de-CH"/>
        </w:rPr>
        <w:t>Kanban-Board</w:t>
      </w:r>
    </w:p>
    <w:p w14:paraId="74F82F18" w14:textId="77777777" w:rsidR="0029651B" w:rsidRDefault="00422FCC" w:rsidP="0029651B">
      <w:pPr>
        <w:rPr>
          <w:lang w:eastAsia="de-CH"/>
        </w:rPr>
      </w:pPr>
      <w:r>
        <w:rPr>
          <w:lang w:eastAsia="de-CH"/>
        </w:rPr>
        <w:t>Mit dem Git-Repository wird auch ein Kaban-Board eingerichtet, welches voraussichtlich mit der Integration von Waffle.io zustande kommt. Es werden auch bereits die Anforderungen in Form von GitHub-Issues eingetragen.</w:t>
      </w:r>
    </w:p>
    <w:p w14:paraId="70339B5C" w14:textId="77777777" w:rsidR="0029651B" w:rsidRDefault="0029651B" w:rsidP="0029651B">
      <w:pPr>
        <w:pStyle w:val="berschrift2"/>
        <w:rPr>
          <w:lang w:eastAsia="de-CH"/>
        </w:rPr>
      </w:pPr>
      <w:bookmarkStart w:id="14" w:name="_Toc8376097"/>
      <w:r>
        <w:rPr>
          <w:lang w:eastAsia="de-CH"/>
        </w:rPr>
        <w:t>Neue Lerninhalte</w:t>
      </w:r>
      <w:bookmarkEnd w:id="14"/>
    </w:p>
    <w:p w14:paraId="06DC0B24" w14:textId="77777777" w:rsidR="0029651B" w:rsidRDefault="00422FCC" w:rsidP="0029651B">
      <w:pPr>
        <w:rPr>
          <w:lang w:eastAsia="de-CH"/>
        </w:rPr>
      </w:pPr>
      <w:r w:rsidRPr="00F82EE7">
        <w:rPr>
          <w:lang w:eastAsia="de-CH"/>
        </w:rPr>
        <w:t xml:space="preserve">Möglicherweise werden während der Entwicklung weitere Abhängigkeiten benötigt, zu welchen sich der Lernende in den entsprechenden Dokumentationen informieren muss. Zu den bekannten Mitteln kann sich der Lernende im Internet auf den zugehörigen Webseiten oder </w:t>
      </w:r>
      <w:proofErr w:type="gramStart"/>
      <w:r w:rsidRPr="00F82EE7">
        <w:rPr>
          <w:lang w:eastAsia="de-CH"/>
        </w:rPr>
        <w:t>in Forums</w:t>
      </w:r>
      <w:proofErr w:type="gramEnd"/>
      <w:r w:rsidRPr="00F82EE7">
        <w:rPr>
          <w:lang w:eastAsia="de-CH"/>
        </w:rPr>
        <w:t xml:space="preserve"> informieren. Die Umsetzung der Arbeit sollte jedoch nicht an einer unerwartet grossen, neuen Kompetenz scheitern, da es sich hierbei nur um kleinere Abhängigkeiten handeln wird.</w:t>
      </w:r>
    </w:p>
    <w:p w14:paraId="42A41B27" w14:textId="77777777" w:rsidR="0029651B" w:rsidRDefault="0029651B" w:rsidP="0029651B">
      <w:pPr>
        <w:pStyle w:val="berschrift2"/>
        <w:rPr>
          <w:lang w:eastAsia="de-CH"/>
        </w:rPr>
      </w:pPr>
      <w:bookmarkStart w:id="15" w:name="_Toc8376098"/>
      <w:r>
        <w:rPr>
          <w:lang w:eastAsia="de-CH"/>
        </w:rPr>
        <w:t>Arbeiten in den letzten 6 Monaten</w:t>
      </w:r>
      <w:bookmarkEnd w:id="15"/>
    </w:p>
    <w:p w14:paraId="2CB26E0D" w14:textId="77777777" w:rsidR="00422FCC" w:rsidRDefault="00422FCC" w:rsidP="00422FCC">
      <w:pPr>
        <w:rPr>
          <w:lang w:eastAsia="de-CH"/>
        </w:rPr>
      </w:pPr>
      <w:r>
        <w:rPr>
          <w:lang w:eastAsia="de-CH"/>
        </w:rPr>
        <w:t xml:space="preserve">In den letzten Monaten bestanden die Arbeiten des Lernenden aus hauptsächlich Front-End lastigen Arbeiten im Bereich Web-Development. Dabei wurden folgende Techniken genutzt: HTML, CSS, JavaScript, PHP, SQL, REST, Java, JavaScript-Libraries (JQuery, VueJS, </w:t>
      </w:r>
      <w:proofErr w:type="gramStart"/>
      <w:r>
        <w:rPr>
          <w:lang w:eastAsia="de-CH"/>
        </w:rPr>
        <w:t>Bootstrap,…</w:t>
      </w:r>
      <w:proofErr w:type="gramEnd"/>
      <w:r>
        <w:rPr>
          <w:lang w:eastAsia="de-CH"/>
        </w:rPr>
        <w:t>).</w:t>
      </w:r>
    </w:p>
    <w:p w14:paraId="5434BC1E" w14:textId="77777777" w:rsidR="00422FCC" w:rsidRDefault="00422FCC" w:rsidP="00422FCC">
      <w:pPr>
        <w:rPr>
          <w:lang w:eastAsia="de-CH"/>
        </w:rPr>
      </w:pPr>
      <w:r>
        <w:rPr>
          <w:lang w:eastAsia="de-CH"/>
        </w:rPr>
        <w:t>Ein grosses Projekt war dabei der «Cash-Calculator», welcher den Leistungslohn aller Lernenden der Baloise berechnet. Dies geschieht anhand unterschiedlicher Parameter wie Noten und Verhalten.</w:t>
      </w:r>
    </w:p>
    <w:p w14:paraId="0621AB1C" w14:textId="77777777" w:rsidR="00422FCC" w:rsidRDefault="00422FCC" w:rsidP="00422FCC">
      <w:pPr>
        <w:rPr>
          <w:lang w:eastAsia="de-CH"/>
        </w:rPr>
      </w:pPr>
      <w:r>
        <w:rPr>
          <w:lang w:eastAsia="de-CH"/>
        </w:rPr>
        <w:t>Der «Cash-Calculator» steht allen Lernenden und der Personalabteilung zur Verfügung, und wird regelmässig genutzt. Für die Umsetzung wurden hier PHP und JavaScript (JQuery) genutzt, wobei der lernende auch in Kontakt mit der internen Authentifizierungs-Infrastruktur «Medusa» kam.</w:t>
      </w:r>
    </w:p>
    <w:p w14:paraId="54AE0D57" w14:textId="77777777" w:rsidR="0029651B" w:rsidRPr="0029651B" w:rsidRDefault="00422FCC" w:rsidP="0029651B">
      <w:pPr>
        <w:rPr>
          <w:lang w:eastAsia="de-CH"/>
        </w:rPr>
      </w:pPr>
      <w:r>
        <w:rPr>
          <w:lang w:eastAsia="de-CH"/>
        </w:rPr>
        <w:t>Darüber hinaus hat der Lernende eine Landing-Page für Start-Ups auf der Baloise.ch Webseite implementiert, über welche interessierte Start-Ups mit Mitarbeitern der Baloise in Kontakt treten können. Diese Aufgabe wurde mit Java im Back-End und JavaScript im Front-End realisiert.</w:t>
      </w:r>
    </w:p>
    <w:p w14:paraId="344296FA" w14:textId="77777777" w:rsidR="0029651B" w:rsidRDefault="0029651B">
      <w:pPr>
        <w:rPr>
          <w:rFonts w:ascii="MetaPro-Normal" w:eastAsiaTheme="majorEastAsia" w:hAnsi="MetaPro-Normal" w:cstheme="majorBidi"/>
          <w:color w:val="003399"/>
          <w:sz w:val="40"/>
          <w:szCs w:val="32"/>
          <w:lang w:eastAsia="de-CH"/>
        </w:rPr>
      </w:pPr>
      <w:r>
        <w:rPr>
          <w:lang w:eastAsia="de-CH"/>
        </w:rPr>
        <w:br w:type="page"/>
      </w:r>
    </w:p>
    <w:p w14:paraId="79A6BC86" w14:textId="77777777" w:rsidR="0029651B" w:rsidRDefault="0029651B" w:rsidP="0029651B">
      <w:pPr>
        <w:pStyle w:val="berschrift1"/>
        <w:rPr>
          <w:lang w:eastAsia="de-CH"/>
        </w:rPr>
      </w:pPr>
      <w:bookmarkStart w:id="16" w:name="_Toc8376099"/>
      <w:r>
        <w:rPr>
          <w:lang w:eastAsia="de-CH"/>
        </w:rPr>
        <w:lastRenderedPageBreak/>
        <w:t xml:space="preserve">Analyse </w:t>
      </w:r>
      <w:r w:rsidR="009A364B">
        <w:rPr>
          <w:lang w:eastAsia="de-CH"/>
        </w:rPr>
        <w:t xml:space="preserve">der </w:t>
      </w:r>
      <w:r>
        <w:rPr>
          <w:lang w:eastAsia="de-CH"/>
        </w:rPr>
        <w:t>Aufgabenstellung</w:t>
      </w:r>
      <w:bookmarkEnd w:id="16"/>
    </w:p>
    <w:p w14:paraId="0C9B5A5E" w14:textId="77777777" w:rsidR="006B15F8" w:rsidRPr="006B15F8" w:rsidRDefault="006B15F8" w:rsidP="006B15F8">
      <w:pPr>
        <w:rPr>
          <w:lang w:eastAsia="de-CH"/>
        </w:rPr>
      </w:pPr>
      <w:r>
        <w:rPr>
          <w:lang w:eastAsia="de-CH"/>
        </w:rPr>
        <w:t>Folgende Kapitel sollen die Aufgabenstellung aus pkorg.ch analysieren und wichtige Details für die Durchführungsphase erläutern.</w:t>
      </w:r>
    </w:p>
    <w:p w14:paraId="3EE67B06" w14:textId="77777777" w:rsidR="0029651B" w:rsidRDefault="00047E15" w:rsidP="00700B9B">
      <w:pPr>
        <w:pStyle w:val="berschrift2"/>
        <w:rPr>
          <w:lang w:eastAsia="de-CH"/>
        </w:rPr>
      </w:pPr>
      <w:bookmarkStart w:id="17" w:name="_Toc8376100"/>
      <w:r>
        <w:rPr>
          <w:lang w:eastAsia="de-CH"/>
        </w:rPr>
        <w:t>Kurzfassung Ist/Soll</w:t>
      </w:r>
      <w:bookmarkEnd w:id="17"/>
    </w:p>
    <w:p w14:paraId="2B0A7BD5" w14:textId="77777777" w:rsidR="006B15F8" w:rsidRDefault="006B15F8" w:rsidP="006B15F8">
      <w:pPr>
        <w:pStyle w:val="Untertitel"/>
        <w:rPr>
          <w:lang w:eastAsia="de-CH"/>
        </w:rPr>
      </w:pPr>
      <w:r>
        <w:rPr>
          <w:lang w:eastAsia="de-CH"/>
        </w:rPr>
        <w:t>Ist-Zustand</w:t>
      </w:r>
    </w:p>
    <w:p w14:paraId="4C3D6E60" w14:textId="2C88BA55" w:rsidR="006B15F8" w:rsidRPr="001F73AF" w:rsidRDefault="006B15F8" w:rsidP="006B15F8">
      <w:r w:rsidRPr="001F73AF">
        <w:t>Die Einsätze der Mitarbeiter werden in einer Excel-Tabelle geplant, welche sich auf einem Netzlaufwerk befindet. Die Tabelle bildet die Einsätze aller Mitarbeite</w:t>
      </w:r>
      <w:r w:rsidR="00B452CD">
        <w:t>nden</w:t>
      </w:r>
      <w:r w:rsidRPr="001F73AF">
        <w:t xml:space="preserve"> für ein Semester ab, und kann nur mit einem Passwort bearbeitet werden.</w:t>
      </w:r>
    </w:p>
    <w:p w14:paraId="6BC0241A" w14:textId="77777777" w:rsidR="006B15F8" w:rsidRDefault="006B15F8" w:rsidP="006B15F8">
      <w:pPr>
        <w:pStyle w:val="Untertitel"/>
        <w:rPr>
          <w:lang w:eastAsia="de-CH"/>
        </w:rPr>
      </w:pPr>
      <w:r>
        <w:rPr>
          <w:lang w:eastAsia="de-CH"/>
        </w:rPr>
        <w:t>Soll-Zustand</w:t>
      </w:r>
    </w:p>
    <w:p w14:paraId="4535E15F" w14:textId="396DABBC" w:rsidR="00700B9B" w:rsidRDefault="009C265B" w:rsidP="00700B9B">
      <w:pPr>
        <w:rPr>
          <w:lang w:eastAsia="de-CH"/>
        </w:rPr>
      </w:pPr>
      <w:r>
        <w:t>Für die Einsatzplanung steht eine Webanwendung bereit</w:t>
      </w:r>
      <w:r w:rsidR="006B15F8" w:rsidRPr="001F73AF">
        <w:t>, welche von allen Mitarbeitern genutzt werden</w:t>
      </w:r>
      <w:r w:rsidR="00D75DAF">
        <w:t xml:space="preserve"> kann</w:t>
      </w:r>
      <w:r w:rsidR="006B15F8" w:rsidRPr="001F73AF">
        <w:t>. Die Berechtigung zur Bearbeitung der Einsätze ist abhängig von der Benutzergruppe des angemeldeten Benutzers und Tageszeiten sowie Schichten können von Teamleitern mit wenig</w:t>
      </w:r>
      <w:r w:rsidR="00837673">
        <w:t xml:space="preserve"> Aufwand bearbeitet werden.</w:t>
      </w:r>
    </w:p>
    <w:p w14:paraId="3F13D0F4" w14:textId="77777777" w:rsidR="00FE5AEC" w:rsidRDefault="00FE5AEC" w:rsidP="00FE5AEC">
      <w:pPr>
        <w:pStyle w:val="berschrift2"/>
        <w:rPr>
          <w:lang w:eastAsia="de-CH"/>
        </w:rPr>
      </w:pPr>
      <w:bookmarkStart w:id="18" w:name="_Toc8376101"/>
      <w:r>
        <w:rPr>
          <w:lang w:eastAsia="de-CH"/>
        </w:rPr>
        <w:t>Messbare Ziele</w:t>
      </w:r>
      <w:bookmarkEnd w:id="18"/>
    </w:p>
    <w:p w14:paraId="7643F981" w14:textId="77777777" w:rsidR="00FE5AEC" w:rsidRPr="001F73AF" w:rsidRDefault="00FE5AEC" w:rsidP="00FE5AEC">
      <w:pPr>
        <w:pStyle w:val="Listenabsatz"/>
        <w:numPr>
          <w:ilvl w:val="0"/>
          <w:numId w:val="6"/>
        </w:numPr>
      </w:pPr>
      <w:r w:rsidRPr="001F73AF">
        <w:t>Die Anwendung kann ohne weitere Anpassungen produktiv eingesetzt werden.</w:t>
      </w:r>
    </w:p>
    <w:p w14:paraId="28C7B40A" w14:textId="77777777" w:rsidR="00FE5AEC" w:rsidRPr="001F73AF" w:rsidRDefault="00FE5AEC" w:rsidP="00FE5AEC">
      <w:pPr>
        <w:pStyle w:val="Listenabsatz"/>
        <w:numPr>
          <w:ilvl w:val="0"/>
          <w:numId w:val="6"/>
        </w:numPr>
      </w:pPr>
      <w:r w:rsidRPr="001F73AF">
        <w:t xml:space="preserve">Der Arbeitsfortschritt wird mit </w:t>
      </w:r>
      <w:r>
        <w:t>der Projektmethode «</w:t>
      </w:r>
      <w:r w:rsidRPr="001F73AF">
        <w:t>Kanban</w:t>
      </w:r>
      <w:r>
        <w:t>» dokumentiert</w:t>
      </w:r>
      <w:r w:rsidRPr="001F73AF">
        <w:t>.</w:t>
      </w:r>
    </w:p>
    <w:p w14:paraId="1052A5F3" w14:textId="77777777" w:rsidR="00FE5AEC" w:rsidRPr="001F73AF" w:rsidRDefault="00FE5AEC" w:rsidP="00FE5AEC">
      <w:pPr>
        <w:pStyle w:val="Listenabsatz"/>
        <w:numPr>
          <w:ilvl w:val="0"/>
          <w:numId w:val="6"/>
        </w:numPr>
      </w:pPr>
      <w:r w:rsidRPr="001F73AF">
        <w:t xml:space="preserve">Änderungen in der Planung, </w:t>
      </w:r>
      <w:r>
        <w:t>die</w:t>
      </w:r>
      <w:r w:rsidRPr="001F73AF">
        <w:t xml:space="preserve"> während der Realisierung auftreten</w:t>
      </w:r>
      <w:r>
        <w:t>,</w:t>
      </w:r>
      <w:r w:rsidRPr="001F73AF">
        <w:t xml:space="preserve"> sind dokumentiert.</w:t>
      </w:r>
    </w:p>
    <w:p w14:paraId="4DB5053D" w14:textId="77777777" w:rsidR="00FE5AEC" w:rsidRPr="001F73AF" w:rsidRDefault="00FE5AEC" w:rsidP="00FE5AEC">
      <w:pPr>
        <w:pStyle w:val="Listenabsatz"/>
        <w:numPr>
          <w:ilvl w:val="0"/>
          <w:numId w:val="6"/>
        </w:numPr>
      </w:pPr>
      <w:r w:rsidRPr="001F73AF">
        <w:t>Die Anwendung bietet die Auswahl zwischen 2 Sprachen an.</w:t>
      </w:r>
    </w:p>
    <w:p w14:paraId="3496C436" w14:textId="77777777" w:rsidR="00FE5AEC" w:rsidRPr="001F73AF" w:rsidRDefault="00FE5AEC" w:rsidP="00FE5AEC">
      <w:pPr>
        <w:pStyle w:val="Listenabsatz"/>
        <w:numPr>
          <w:ilvl w:val="0"/>
          <w:numId w:val="6"/>
        </w:numPr>
      </w:pPr>
      <w:r w:rsidRPr="001F73AF">
        <w:t>Tageszeiten und Schichten lassen sich dynamisch anpassen.</w:t>
      </w:r>
    </w:p>
    <w:p w14:paraId="16F2174C" w14:textId="77777777" w:rsidR="00FE5AEC" w:rsidRDefault="00FE5AEC" w:rsidP="00FE5AEC">
      <w:pPr>
        <w:pStyle w:val="Listenabsatz"/>
        <w:numPr>
          <w:ilvl w:val="0"/>
          <w:numId w:val="6"/>
        </w:numPr>
      </w:pPr>
      <w:r w:rsidRPr="001F73AF">
        <w:t>Teamleiter können die Gruppe eines Benutzers anpassen.</w:t>
      </w:r>
    </w:p>
    <w:p w14:paraId="6074839E" w14:textId="77777777" w:rsidR="00FE5AEC" w:rsidRDefault="00FE5AEC" w:rsidP="00FE5AEC">
      <w:pPr>
        <w:pStyle w:val="Listenabsatz"/>
        <w:numPr>
          <w:ilvl w:val="0"/>
          <w:numId w:val="6"/>
        </w:numPr>
      </w:pPr>
      <w:r>
        <w:t>Teamleiter können Einsätze planen, welche von allen Teammitgliedern eingesehen werden können.</w:t>
      </w:r>
    </w:p>
    <w:p w14:paraId="70EA2966" w14:textId="77777777" w:rsidR="00700B9B" w:rsidRDefault="00700B9B" w:rsidP="00700B9B">
      <w:pPr>
        <w:pStyle w:val="berschrift2"/>
        <w:rPr>
          <w:lang w:eastAsia="de-CH"/>
        </w:rPr>
      </w:pPr>
      <w:bookmarkStart w:id="19" w:name="_Toc8376102"/>
      <w:r>
        <w:rPr>
          <w:lang w:eastAsia="de-CH"/>
        </w:rPr>
        <w:t>Dokumentation</w:t>
      </w:r>
      <w:bookmarkEnd w:id="19"/>
    </w:p>
    <w:p w14:paraId="62432890" w14:textId="77777777" w:rsidR="004F33D0" w:rsidRDefault="009E5CBD" w:rsidP="004E3291">
      <w:r w:rsidRPr="001F73AF">
        <w:t xml:space="preserve">Die Dokumentation der Entwicklung </w:t>
      </w:r>
      <w:r>
        <w:t>findet</w:t>
      </w:r>
      <w:r w:rsidRPr="001F73AF">
        <w:t xml:space="preserve"> auf GitHub </w:t>
      </w:r>
      <w:r>
        <w:t>statt</w:t>
      </w:r>
      <w:r w:rsidRPr="001F73AF">
        <w:t xml:space="preserve">. Die anfallenden Arbeitsschritte </w:t>
      </w:r>
      <w:r>
        <w:t>werden</w:t>
      </w:r>
      <w:r w:rsidRPr="001F73AF">
        <w:t xml:space="preserve"> als Issues notiert und mit Labels geordnet. Dadurch können</w:t>
      </w:r>
      <w:r>
        <w:t xml:space="preserve"> sowohl</w:t>
      </w:r>
      <w:r w:rsidRPr="001F73AF">
        <w:t xml:space="preserve"> Änderungen der Arbeit </w:t>
      </w:r>
      <w:r>
        <w:t xml:space="preserve">als auch </w:t>
      </w:r>
      <w:r w:rsidRPr="001F73AF">
        <w:t>Fortschritte festgehalten werden</w:t>
      </w:r>
      <w:r>
        <w:t>, wobei Kanban genutzt wird</w:t>
      </w:r>
      <w:r w:rsidRPr="001F73AF">
        <w:t xml:space="preserve">. Änderungen in der Planung und Probleme </w:t>
      </w:r>
      <w:r>
        <w:t>werden</w:t>
      </w:r>
      <w:r w:rsidRPr="001F73AF">
        <w:t xml:space="preserve"> ebenfalls mit einem bestimmten Label notier</w:t>
      </w:r>
      <w:r>
        <w:t>t</w:t>
      </w:r>
      <w:r w:rsidRPr="001F73AF">
        <w:t>.</w:t>
      </w:r>
    </w:p>
    <w:p w14:paraId="4577F58D" w14:textId="77777777" w:rsidR="004E3291" w:rsidRDefault="004F33D0" w:rsidP="004E3291">
      <w:r>
        <w:br w:type="page"/>
      </w:r>
    </w:p>
    <w:p w14:paraId="261408E0" w14:textId="77777777" w:rsidR="00700B9B" w:rsidRDefault="004E3291" w:rsidP="00700B9B">
      <w:pPr>
        <w:pStyle w:val="berschrift1"/>
        <w:rPr>
          <w:lang w:eastAsia="de-CH"/>
        </w:rPr>
      </w:pPr>
      <w:bookmarkStart w:id="20" w:name="_Toc8376103"/>
      <w:r>
        <w:rPr>
          <w:lang w:eastAsia="de-CH"/>
        </w:rPr>
        <w:lastRenderedPageBreak/>
        <w:t>Projektmanagement und Planung</w:t>
      </w:r>
      <w:bookmarkEnd w:id="20"/>
    </w:p>
    <w:p w14:paraId="69A54D5E" w14:textId="77777777" w:rsidR="00700B9B" w:rsidRDefault="00700B9B" w:rsidP="00700B9B">
      <w:pPr>
        <w:pStyle w:val="berschrift2"/>
        <w:rPr>
          <w:lang w:eastAsia="de-CH"/>
        </w:rPr>
      </w:pPr>
      <w:bookmarkStart w:id="21" w:name="_Toc8376104"/>
      <w:r>
        <w:rPr>
          <w:lang w:eastAsia="de-CH"/>
        </w:rPr>
        <w:t>Organisation</w:t>
      </w:r>
      <w:bookmarkEnd w:id="21"/>
    </w:p>
    <w:p w14:paraId="059600BE" w14:textId="77777777" w:rsidR="00700B9B" w:rsidRDefault="004E3362" w:rsidP="00700B9B">
      <w:r>
        <w:t xml:space="preserve">Die Durchführung </w:t>
      </w:r>
      <w:r w:rsidR="00E56C90">
        <w:t>einer</w:t>
      </w:r>
      <w:r>
        <w:t xml:space="preserve"> IPA fordert eine gute Planung und Organisation. Dazu gehört neben einem Zeitplan auch eine klare Aufteilung der Rollen, damit bei </w:t>
      </w:r>
      <w:r w:rsidR="009B13A3">
        <w:t xml:space="preserve">möglichen </w:t>
      </w:r>
      <w:r>
        <w:t xml:space="preserve">Rückfragen die richtige Ansprechperson kontaktiert werden </w:t>
      </w:r>
      <w:r w:rsidR="009B13A3">
        <w:t>kann</w:t>
      </w:r>
      <w:r>
        <w:t>.</w:t>
      </w:r>
    </w:p>
    <w:p w14:paraId="66A73A95" w14:textId="77777777" w:rsidR="00700B9B" w:rsidRDefault="00700B9B" w:rsidP="00700B9B">
      <w:pPr>
        <w:pStyle w:val="berschrift3"/>
        <w:rPr>
          <w:lang w:eastAsia="de-CH"/>
        </w:rPr>
      </w:pPr>
      <w:bookmarkStart w:id="22" w:name="_Toc8376105"/>
      <w:r>
        <w:rPr>
          <w:lang w:eastAsia="de-CH"/>
        </w:rPr>
        <w:t>Zeitplan &amp; Termine</w:t>
      </w:r>
      <w:bookmarkEnd w:id="22"/>
    </w:p>
    <w:p w14:paraId="387F63DC" w14:textId="77777777" w:rsidR="00FE5AEC" w:rsidRDefault="006C1213" w:rsidP="00F619D0">
      <w:r w:rsidRPr="001F73AF">
        <w:t xml:space="preserve">Der Zeitplan soll in der Planung eine Einschätzung des anfallenden Arbeitsaufwandes abbilden. Dazu wird die Arbeit in die 2 </w:t>
      </w:r>
      <w:r>
        <w:t>Abschnitte</w:t>
      </w:r>
      <w:r w:rsidRPr="001F73AF">
        <w:t xml:space="preserve"> «Entwicklung» und «Dokumentation» aufgeteilt</w:t>
      </w:r>
      <w:r>
        <w:t>, wobei das tägliche Ergänzen des Arbeitsjournals berücksichtigt werden muss. Da dies nur zwischen 10-20 Minuten dauern soll, wurde es im Zeitplan nicht explizit erwähnt.</w:t>
      </w:r>
      <w:r w:rsidRPr="001F73AF">
        <w:t xml:space="preserve"> Nach Abschluss des Projekts soll ein Ist-Soll-Vergleich die Einhaltung des Zeitplans erkennbar machen.</w:t>
      </w:r>
      <w:r>
        <w:t xml:space="preserve"> </w:t>
      </w:r>
    </w:p>
    <w:p w14:paraId="0A26C0D2" w14:textId="77777777" w:rsidR="006C1213" w:rsidRPr="00BC21AB" w:rsidRDefault="006C1213" w:rsidP="006C1213">
      <w:pPr>
        <w:pStyle w:val="Untertitel"/>
      </w:pPr>
      <w:r w:rsidRPr="00BC21AB">
        <w:t>Durchführungsblock</w:t>
      </w:r>
    </w:p>
    <w:p w14:paraId="0BC00039" w14:textId="77777777" w:rsidR="006C1213" w:rsidRDefault="006C1213" w:rsidP="006C1213">
      <w:pPr>
        <w:pStyle w:val="KeinLeerraum"/>
      </w:pPr>
      <w:r>
        <w:t>Startblock 3:</w:t>
      </w:r>
      <w:r>
        <w:tab/>
      </w:r>
      <w:r>
        <w:tab/>
        <w:t>24.04.2019 – 10.05.2019</w:t>
      </w:r>
    </w:p>
    <w:p w14:paraId="5FD54C91" w14:textId="77777777" w:rsidR="006C1213" w:rsidRDefault="006C1213" w:rsidP="006C1213">
      <w:pPr>
        <w:pStyle w:val="KeinLeerraum"/>
      </w:pPr>
      <w:r>
        <w:t xml:space="preserve">Durchführungs-Ort: </w:t>
      </w:r>
      <w:r>
        <w:tab/>
        <w:t>Basler Versicherungen AG, Aeschengraben 21, 4002 Basel</w:t>
      </w:r>
    </w:p>
    <w:p w14:paraId="14E749EB" w14:textId="77777777" w:rsidR="006C1213" w:rsidRDefault="006C1213" w:rsidP="006C1213">
      <w:pPr>
        <w:pStyle w:val="KeinLeerraum"/>
      </w:pPr>
      <w:r>
        <w:t>Abgabe:</w:t>
      </w:r>
      <w:r>
        <w:tab/>
      </w:r>
      <w:r>
        <w:tab/>
        <w:t>10.05.2019 um 18:00 Uhr</w:t>
      </w:r>
    </w:p>
    <w:p w14:paraId="080B7DCA" w14:textId="77777777" w:rsidR="006C1213" w:rsidRDefault="006C1213" w:rsidP="006C1213">
      <w:pPr>
        <w:pStyle w:val="KeinLeerraum"/>
      </w:pPr>
    </w:p>
    <w:p w14:paraId="3BE55173" w14:textId="77777777" w:rsidR="006C1213" w:rsidRPr="00BC21AB" w:rsidRDefault="006C1213" w:rsidP="006C1213">
      <w:pPr>
        <w:pStyle w:val="Untertitel"/>
      </w:pPr>
      <w:r w:rsidRPr="00BC21AB">
        <w:t>Termine</w:t>
      </w:r>
    </w:p>
    <w:p w14:paraId="677282EA" w14:textId="77777777" w:rsidR="006C1213" w:rsidRDefault="006C1213" w:rsidP="006C1213">
      <w:pPr>
        <w:pStyle w:val="KeinLeerraum"/>
      </w:pPr>
      <w:r>
        <w:t>Vorbesprechung</w:t>
      </w:r>
      <w:r>
        <w:tab/>
      </w:r>
      <w:r>
        <w:tab/>
      </w:r>
      <w:r w:rsidR="00BF7522">
        <w:tab/>
      </w:r>
      <w:r>
        <w:t>05.04.2019 um 16:00 Uhr, @</w:t>
      </w:r>
      <w:r w:rsidRPr="00E60C15">
        <w:t xml:space="preserve"> </w:t>
      </w:r>
      <w:r>
        <w:t>Basler Versicherungen AG</w:t>
      </w:r>
    </w:p>
    <w:p w14:paraId="2F15388E" w14:textId="77777777" w:rsidR="006C1213" w:rsidRDefault="006C1213" w:rsidP="006C1213">
      <w:pPr>
        <w:pStyle w:val="KeinLeerraum"/>
      </w:pPr>
      <w:r>
        <w:t>Erster Besuch</w:t>
      </w:r>
      <w:r>
        <w:tab/>
      </w:r>
      <w:r>
        <w:tab/>
      </w:r>
      <w:r>
        <w:tab/>
      </w:r>
      <w:r w:rsidR="00BF7522">
        <w:tab/>
      </w:r>
      <w:r>
        <w:t>25.04.2019 um 16:30 Uhr, @</w:t>
      </w:r>
      <w:r w:rsidRPr="00E60C15">
        <w:t xml:space="preserve"> </w:t>
      </w:r>
      <w:r>
        <w:t>Basler Versicherungen AG</w:t>
      </w:r>
    </w:p>
    <w:p w14:paraId="5C27687D" w14:textId="77777777" w:rsidR="006C1213" w:rsidRDefault="006C1213" w:rsidP="006C1213">
      <w:pPr>
        <w:pStyle w:val="KeinLeerraum"/>
      </w:pPr>
      <w:r>
        <w:t>Zweiter Besuch</w:t>
      </w:r>
      <w:r>
        <w:tab/>
      </w:r>
      <w:r>
        <w:tab/>
      </w:r>
      <w:r>
        <w:tab/>
      </w:r>
      <w:r w:rsidR="00BF7522">
        <w:tab/>
      </w:r>
      <w:r>
        <w:t xml:space="preserve">03.05.2019 </w:t>
      </w:r>
      <w:r w:rsidR="00CE06AA">
        <w:t>um 11:00 Uhr, @</w:t>
      </w:r>
      <w:r w:rsidR="00CE06AA" w:rsidRPr="00E60C15">
        <w:t xml:space="preserve"> </w:t>
      </w:r>
      <w:r w:rsidR="00CE06AA">
        <w:t>Basler Versicherungen AG</w:t>
      </w:r>
    </w:p>
    <w:p w14:paraId="6EE0797F" w14:textId="77777777" w:rsidR="006C1213" w:rsidRDefault="006C1213" w:rsidP="006C1213">
      <w:pPr>
        <w:pStyle w:val="KeinLeerraum"/>
      </w:pPr>
      <w:r>
        <w:t>Präsentation</w:t>
      </w:r>
      <w:r w:rsidR="00692379">
        <w:t xml:space="preserve"> &amp; </w:t>
      </w:r>
      <w:r>
        <w:t>Fachgespräch</w:t>
      </w:r>
      <w:r>
        <w:tab/>
      </w:r>
      <w:r w:rsidR="00BF7522">
        <w:tab/>
      </w:r>
      <w:r>
        <w:t>21.05.2019 um 15:00 Uhr, @</w:t>
      </w:r>
      <w:r w:rsidRPr="00E60C15">
        <w:t xml:space="preserve"> </w:t>
      </w:r>
      <w:r>
        <w:t>Basler Versicherungen AG</w:t>
      </w:r>
    </w:p>
    <w:p w14:paraId="34A1E12B" w14:textId="77777777" w:rsidR="00FF6A85" w:rsidRDefault="00FF6A85" w:rsidP="006C1213">
      <w:pPr>
        <w:pStyle w:val="KeinLeerraum"/>
      </w:pPr>
    </w:p>
    <w:p w14:paraId="4147F4FB" w14:textId="77777777" w:rsidR="006C1213" w:rsidRDefault="006C1213" w:rsidP="0079058D">
      <w:pPr>
        <w:pStyle w:val="KeinLeerraum"/>
      </w:pPr>
      <w:r>
        <w:t>[</w:t>
      </w:r>
      <w:r w:rsidR="00CE06AA" w:rsidRPr="00313DAC">
        <w:rPr>
          <w:b/>
          <w:color w:val="FF0000"/>
        </w:rPr>
        <w:t>TODO</w:t>
      </w:r>
      <w:r w:rsidR="00CE06AA">
        <w:t xml:space="preserve"> </w:t>
      </w:r>
      <w:r w:rsidR="00F619D0">
        <w:t xml:space="preserve">weitere </w:t>
      </w:r>
      <w:r>
        <w:t xml:space="preserve">Termine </w:t>
      </w:r>
      <w:r w:rsidR="000F0BDC">
        <w:t>ergänzen,</w:t>
      </w:r>
      <w:r w:rsidR="00F619D0">
        <w:t xml:space="preserve"> wenn nötig</w:t>
      </w:r>
      <w:r>
        <w:t>]</w:t>
      </w:r>
    </w:p>
    <w:p w14:paraId="008E0A2B" w14:textId="77777777" w:rsidR="00881282" w:rsidRPr="006C1213" w:rsidRDefault="00881282" w:rsidP="0079058D">
      <w:pPr>
        <w:pStyle w:val="KeinLeerraum"/>
      </w:pPr>
    </w:p>
    <w:p w14:paraId="6428C3F3" w14:textId="77777777" w:rsidR="00AE0F9C" w:rsidRDefault="00AE0F9C" w:rsidP="00AE0F9C">
      <w:pPr>
        <w:jc w:val="center"/>
        <w:rPr>
          <w:lang w:eastAsia="de-CH"/>
        </w:rPr>
      </w:pPr>
      <w:r>
        <w:rPr>
          <w:noProof/>
        </w:rPr>
        <w:drawing>
          <wp:inline distT="0" distB="0" distL="0" distR="0" wp14:anchorId="77C954C2" wp14:editId="01C57F15">
            <wp:extent cx="4128448" cy="2415543"/>
            <wp:effectExtent l="0" t="0" r="5715" b="3810"/>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132111" cy="2417686"/>
                    </a:xfrm>
                    <a:prstGeom prst="rect">
                      <a:avLst/>
                    </a:prstGeom>
                  </pic:spPr>
                </pic:pic>
              </a:graphicData>
            </a:graphic>
          </wp:inline>
        </w:drawing>
      </w:r>
    </w:p>
    <w:p w14:paraId="0AF22131" w14:textId="77777777" w:rsidR="00700B9B" w:rsidRDefault="00D51CF8" w:rsidP="00700B9B">
      <w:pPr>
        <w:rPr>
          <w:lang w:eastAsia="de-CH"/>
        </w:rPr>
      </w:pPr>
      <w:r>
        <w:rPr>
          <w:lang w:eastAsia="de-CH"/>
        </w:rPr>
        <w:br w:type="page"/>
      </w:r>
    </w:p>
    <w:p w14:paraId="05F00090" w14:textId="77777777" w:rsidR="007C2176" w:rsidRDefault="007C2176" w:rsidP="00700B9B">
      <w:pPr>
        <w:rPr>
          <w:lang w:eastAsia="de-CH"/>
        </w:rPr>
      </w:pPr>
    </w:p>
    <w:p w14:paraId="63524AC9" w14:textId="77777777" w:rsidR="007C2176" w:rsidRDefault="007C2176" w:rsidP="00700B9B">
      <w:pPr>
        <w:rPr>
          <w:lang w:eastAsia="de-CH"/>
        </w:rPr>
      </w:pPr>
    </w:p>
    <w:p w14:paraId="670BDCE1" w14:textId="77777777" w:rsidR="007C2176" w:rsidRDefault="007C2176" w:rsidP="00700B9B">
      <w:pPr>
        <w:rPr>
          <w:lang w:eastAsia="de-CH"/>
        </w:rPr>
      </w:pPr>
    </w:p>
    <w:p w14:paraId="4D25981A" w14:textId="77777777" w:rsidR="007C2176" w:rsidRDefault="007C2176" w:rsidP="00700B9B">
      <w:pPr>
        <w:rPr>
          <w:lang w:eastAsia="de-CH"/>
        </w:rPr>
      </w:pPr>
    </w:p>
    <w:p w14:paraId="3648FAA8" w14:textId="77777777" w:rsidR="007C2176" w:rsidRDefault="007C2176" w:rsidP="00700B9B">
      <w:pPr>
        <w:rPr>
          <w:lang w:eastAsia="de-CH"/>
        </w:rPr>
      </w:pPr>
    </w:p>
    <w:p w14:paraId="28C4D760" w14:textId="77777777" w:rsidR="007C2176" w:rsidRDefault="007C2176" w:rsidP="007C2176">
      <w:pPr>
        <w:rPr>
          <w:lang w:eastAsia="de-CH"/>
        </w:rPr>
      </w:pPr>
      <w:r>
        <w:rPr>
          <w:lang w:eastAsia="de-CH"/>
        </w:rPr>
        <w:t>[</w:t>
      </w:r>
      <w:r w:rsidRPr="00313DAC">
        <w:rPr>
          <w:b/>
          <w:color w:val="FF0000"/>
        </w:rPr>
        <w:t>TODO</w:t>
      </w:r>
      <w:r>
        <w:rPr>
          <w:lang w:eastAsia="de-CH"/>
        </w:rPr>
        <w:t>: Endgültigen Zeitplan einfügen mit Soll/Ist (ganz am Ende)]</w:t>
      </w:r>
    </w:p>
    <w:p w14:paraId="22873746" w14:textId="77777777" w:rsidR="007C2176" w:rsidRDefault="007C2176" w:rsidP="00700B9B">
      <w:pPr>
        <w:rPr>
          <w:lang w:eastAsia="de-CH"/>
        </w:rPr>
      </w:pPr>
    </w:p>
    <w:p w14:paraId="38603127" w14:textId="77777777" w:rsidR="007C2176" w:rsidRDefault="007C2176" w:rsidP="00700B9B">
      <w:pPr>
        <w:rPr>
          <w:lang w:eastAsia="de-CH"/>
        </w:rPr>
      </w:pPr>
    </w:p>
    <w:p w14:paraId="5D4A6BE6" w14:textId="77777777" w:rsidR="007C2176" w:rsidRDefault="007C2176" w:rsidP="00700B9B">
      <w:pPr>
        <w:rPr>
          <w:lang w:eastAsia="de-CH"/>
        </w:rPr>
      </w:pPr>
    </w:p>
    <w:p w14:paraId="0B1A4261" w14:textId="77777777" w:rsidR="007C2176" w:rsidRDefault="007C2176" w:rsidP="00700B9B">
      <w:pPr>
        <w:rPr>
          <w:lang w:eastAsia="de-CH"/>
        </w:rPr>
      </w:pPr>
    </w:p>
    <w:p w14:paraId="09714554" w14:textId="77777777" w:rsidR="007C2176" w:rsidRDefault="007C2176" w:rsidP="00700B9B">
      <w:pPr>
        <w:rPr>
          <w:lang w:eastAsia="de-CH"/>
        </w:rPr>
      </w:pPr>
    </w:p>
    <w:p w14:paraId="597D62EF" w14:textId="77777777" w:rsidR="007C2176" w:rsidRDefault="007C2176" w:rsidP="00700B9B">
      <w:pPr>
        <w:rPr>
          <w:lang w:eastAsia="de-CH"/>
        </w:rPr>
      </w:pPr>
    </w:p>
    <w:p w14:paraId="3A49463D" w14:textId="77777777" w:rsidR="007C2176" w:rsidRDefault="007C2176" w:rsidP="00700B9B">
      <w:pPr>
        <w:rPr>
          <w:lang w:eastAsia="de-CH"/>
        </w:rPr>
      </w:pPr>
    </w:p>
    <w:p w14:paraId="28185CB7" w14:textId="77777777" w:rsidR="007C2176" w:rsidRDefault="007C2176" w:rsidP="00700B9B">
      <w:pPr>
        <w:rPr>
          <w:lang w:eastAsia="de-CH"/>
        </w:rPr>
      </w:pPr>
      <w:r>
        <w:rPr>
          <w:lang w:eastAsia="de-CH"/>
        </w:rPr>
        <w:br w:type="page"/>
      </w:r>
    </w:p>
    <w:p w14:paraId="49A9A80E" w14:textId="77777777" w:rsidR="003347B1" w:rsidRDefault="003347B1" w:rsidP="00700B9B">
      <w:pPr>
        <w:rPr>
          <w:lang w:eastAsia="de-CH"/>
        </w:rPr>
      </w:pPr>
    </w:p>
    <w:p w14:paraId="0CA0F72F" w14:textId="77777777" w:rsidR="003347B1" w:rsidRPr="003347B1" w:rsidRDefault="00700B9B" w:rsidP="003347B1">
      <w:pPr>
        <w:pStyle w:val="berschrift3"/>
        <w:rPr>
          <w:lang w:eastAsia="de-CH"/>
        </w:rPr>
      </w:pPr>
      <w:bookmarkStart w:id="23" w:name="_Toc8376106"/>
      <w:r>
        <w:rPr>
          <w:lang w:eastAsia="de-CH"/>
        </w:rPr>
        <w:t>Projektaufbauorganisation</w:t>
      </w:r>
      <w:bookmarkEnd w:id="23"/>
    </w:p>
    <w:p w14:paraId="16376E3D" w14:textId="77777777" w:rsidR="00D51CF8" w:rsidRPr="00D51CF8" w:rsidRDefault="00D51CF8" w:rsidP="00D51CF8">
      <w:pPr>
        <w:rPr>
          <w:lang w:eastAsia="de-CH"/>
        </w:rPr>
      </w:pPr>
    </w:p>
    <w:p w14:paraId="678CDB6C" w14:textId="77777777" w:rsidR="00C641F4" w:rsidRDefault="001672AC" w:rsidP="00C641F4">
      <w:pPr>
        <w:keepNext/>
      </w:pPr>
      <w:r>
        <w:rPr>
          <w:noProof/>
          <w:lang w:eastAsia="de-CH"/>
        </w:rPr>
        <w:drawing>
          <wp:inline distT="0" distB="0" distL="0" distR="0" wp14:anchorId="10A8EBA0" wp14:editId="3B6405EF">
            <wp:extent cx="5744210" cy="3954780"/>
            <wp:effectExtent l="0" t="0" r="8890" b="762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44210" cy="3954780"/>
                    </a:xfrm>
                    <a:prstGeom prst="rect">
                      <a:avLst/>
                    </a:prstGeom>
                    <a:noFill/>
                    <a:ln>
                      <a:noFill/>
                    </a:ln>
                  </pic:spPr>
                </pic:pic>
              </a:graphicData>
            </a:graphic>
          </wp:inline>
        </w:drawing>
      </w:r>
    </w:p>
    <w:p w14:paraId="21CAA018" w14:textId="05042D1C" w:rsidR="00700B9B" w:rsidRDefault="00C641F4" w:rsidP="00C641F4">
      <w:pPr>
        <w:pStyle w:val="Beschriftung"/>
        <w:jc w:val="right"/>
        <w:rPr>
          <w:lang w:eastAsia="de-CH"/>
        </w:rPr>
      </w:pPr>
      <w:bookmarkStart w:id="24" w:name="_Toc8379406"/>
      <w:r>
        <w:t xml:space="preserve">Abbildung </w:t>
      </w:r>
      <w:r w:rsidR="001A30F2">
        <w:rPr>
          <w:noProof/>
        </w:rPr>
        <w:fldChar w:fldCharType="begin"/>
      </w:r>
      <w:r w:rsidR="001A30F2">
        <w:rPr>
          <w:noProof/>
        </w:rPr>
        <w:instrText xml:space="preserve"> SEQ Abbildung \* ARABIC </w:instrText>
      </w:r>
      <w:r w:rsidR="001A30F2">
        <w:rPr>
          <w:noProof/>
        </w:rPr>
        <w:fldChar w:fldCharType="separate"/>
      </w:r>
      <w:r w:rsidR="00504727">
        <w:rPr>
          <w:noProof/>
        </w:rPr>
        <w:t>1</w:t>
      </w:r>
      <w:r w:rsidR="001A30F2">
        <w:rPr>
          <w:noProof/>
        </w:rPr>
        <w:fldChar w:fldCharType="end"/>
      </w:r>
      <w:r>
        <w:t xml:space="preserve"> - Organigramm der Projektrollen</w:t>
      </w:r>
      <w:bookmarkEnd w:id="24"/>
    </w:p>
    <w:p w14:paraId="756C74BC" w14:textId="77777777" w:rsidR="00D51CF8" w:rsidRDefault="00D51CF8" w:rsidP="004E3362">
      <w:pPr>
        <w:pStyle w:val="Untertitel"/>
      </w:pPr>
    </w:p>
    <w:p w14:paraId="5CC73D17" w14:textId="77777777" w:rsidR="003347B1" w:rsidRPr="003347B1" w:rsidRDefault="003347B1" w:rsidP="003347B1"/>
    <w:p w14:paraId="627F91AA" w14:textId="77777777" w:rsidR="004E3362" w:rsidRDefault="004E3362" w:rsidP="004E3362">
      <w:pPr>
        <w:pStyle w:val="Untertitel"/>
      </w:pPr>
      <w:r>
        <w:t>Rollen</w:t>
      </w:r>
    </w:p>
    <w:p w14:paraId="53041FB1" w14:textId="77777777" w:rsidR="004E3362" w:rsidRDefault="004E3362" w:rsidP="004E3362">
      <w:pPr>
        <w:pStyle w:val="KeinLeerraum"/>
      </w:pPr>
      <w:r>
        <w:t xml:space="preserve">    Auftraggeber</w:t>
      </w:r>
      <w:r>
        <w:tab/>
      </w:r>
      <w:r>
        <w:tab/>
      </w:r>
      <w:r>
        <w:tab/>
      </w:r>
      <w:r>
        <w:tab/>
      </w:r>
      <w:r>
        <w:tab/>
        <w:t>Matthias Cullmann</w:t>
      </w:r>
    </w:p>
    <w:p w14:paraId="6040A995" w14:textId="77777777" w:rsidR="004E3362" w:rsidRDefault="004E3362" w:rsidP="004E3362">
      <w:pPr>
        <w:pStyle w:val="KeinLeerraum"/>
      </w:pPr>
      <w:r>
        <w:t xml:space="preserve">    Projektausschuss</w:t>
      </w:r>
      <w:r>
        <w:tab/>
      </w:r>
      <w:r>
        <w:tab/>
      </w:r>
      <w:r>
        <w:tab/>
      </w:r>
      <w:r>
        <w:tab/>
        <w:t>Matthias Cullmann</w:t>
      </w:r>
    </w:p>
    <w:p w14:paraId="2BB6A2A1" w14:textId="77777777" w:rsidR="004E3362" w:rsidRDefault="004E3362" w:rsidP="004E3362">
      <w:pPr>
        <w:pStyle w:val="KeinLeerraum"/>
      </w:pPr>
      <w:r>
        <w:t xml:space="preserve">    Kunde</w:t>
      </w:r>
      <w:r>
        <w:tab/>
      </w:r>
      <w:r>
        <w:tab/>
      </w:r>
      <w:r>
        <w:tab/>
      </w:r>
      <w:r>
        <w:tab/>
      </w:r>
      <w:r>
        <w:tab/>
        <w:t>Corporate IT Helpdesk</w:t>
      </w:r>
    </w:p>
    <w:p w14:paraId="1889CABD" w14:textId="77777777" w:rsidR="004E3362" w:rsidRDefault="004E3362" w:rsidP="004E3362">
      <w:pPr>
        <w:pStyle w:val="KeinLeerraum"/>
      </w:pPr>
      <w:r>
        <w:t xml:space="preserve">    Qualitätsexperten</w:t>
      </w:r>
      <w:r>
        <w:tab/>
      </w:r>
      <w:r>
        <w:tab/>
      </w:r>
      <w:r>
        <w:tab/>
      </w:r>
      <w:r>
        <w:tab/>
        <w:t>Beat Sommer, Felix Tobler</w:t>
      </w:r>
    </w:p>
    <w:p w14:paraId="79337CBD" w14:textId="77777777" w:rsidR="004E3362" w:rsidRDefault="004E3362" w:rsidP="004E3362">
      <w:pPr>
        <w:pStyle w:val="KeinLeerraum"/>
      </w:pPr>
      <w:r>
        <w:t xml:space="preserve">    Validierungsexperte</w:t>
      </w:r>
      <w:r>
        <w:tab/>
      </w:r>
      <w:r>
        <w:tab/>
      </w:r>
      <w:r>
        <w:tab/>
      </w:r>
      <w:r>
        <w:tab/>
        <w:t>Tschan Günter</w:t>
      </w:r>
    </w:p>
    <w:p w14:paraId="474554D2" w14:textId="77777777" w:rsidR="004E3362" w:rsidRDefault="004E3362" w:rsidP="004E3362">
      <w:pPr>
        <w:pStyle w:val="KeinLeerraum"/>
      </w:pPr>
      <w:r>
        <w:t xml:space="preserve">    Projektleitung</w:t>
      </w:r>
      <w:r>
        <w:tab/>
      </w:r>
      <w:r>
        <w:tab/>
      </w:r>
      <w:r>
        <w:tab/>
      </w:r>
      <w:r>
        <w:tab/>
        <w:t>Elia Reutlinger</w:t>
      </w:r>
    </w:p>
    <w:p w14:paraId="49D3E75C" w14:textId="77777777" w:rsidR="004E3362" w:rsidRDefault="004E3362" w:rsidP="004E3362">
      <w:pPr>
        <w:pStyle w:val="KeinLeerraum"/>
      </w:pPr>
      <w:r>
        <w:t xml:space="preserve">    Fachspezialist</w:t>
      </w:r>
      <w:r>
        <w:tab/>
      </w:r>
      <w:r>
        <w:tab/>
      </w:r>
      <w:r>
        <w:tab/>
      </w:r>
      <w:r>
        <w:tab/>
        <w:t>Matthias Cullmann</w:t>
      </w:r>
    </w:p>
    <w:p w14:paraId="615FA3EA" w14:textId="77777777" w:rsidR="004E3362" w:rsidRDefault="004E3362" w:rsidP="004E3362">
      <w:pPr>
        <w:pStyle w:val="KeinLeerraum"/>
      </w:pPr>
      <w:r>
        <w:t xml:space="preserve">    Projektteam</w:t>
      </w:r>
      <w:r>
        <w:tab/>
      </w:r>
      <w:r>
        <w:tab/>
      </w:r>
      <w:r>
        <w:tab/>
      </w:r>
      <w:r>
        <w:tab/>
      </w:r>
      <w:r>
        <w:tab/>
        <w:t>Elia Reutlinger</w:t>
      </w:r>
    </w:p>
    <w:p w14:paraId="2D202CA3" w14:textId="77777777" w:rsidR="001672AC" w:rsidRDefault="001672AC" w:rsidP="001672AC">
      <w:r>
        <w:br w:type="page"/>
      </w:r>
    </w:p>
    <w:p w14:paraId="465D40E2" w14:textId="77777777" w:rsidR="00700B9B" w:rsidRDefault="00700B9B" w:rsidP="00700B9B">
      <w:pPr>
        <w:pStyle w:val="berschrift3"/>
        <w:rPr>
          <w:lang w:eastAsia="de-CH"/>
        </w:rPr>
      </w:pPr>
      <w:bookmarkStart w:id="25" w:name="_Toc8376107"/>
      <w:r>
        <w:rPr>
          <w:lang w:eastAsia="de-CH"/>
        </w:rPr>
        <w:lastRenderedPageBreak/>
        <w:t>Arbeitsplatz</w:t>
      </w:r>
      <w:bookmarkEnd w:id="25"/>
    </w:p>
    <w:p w14:paraId="028EE583" w14:textId="77777777" w:rsidR="00B077BB" w:rsidRDefault="00B077BB" w:rsidP="00B077BB">
      <w:r>
        <w:t>Die Ausführung der IPA findet im Hauptsitz der Basler Versicherungen statt. Im 4. Stock befinden sich neben dem Flex-Office einige Rückzugsräume, wobei einer von diesen für die IPA reserviert ist.</w:t>
      </w:r>
    </w:p>
    <w:p w14:paraId="3F078A0A" w14:textId="77777777" w:rsidR="004B5A0F" w:rsidRDefault="001672AC" w:rsidP="004B5A0F">
      <w:pPr>
        <w:keepNext/>
      </w:pPr>
      <w:r>
        <w:rPr>
          <w:noProof/>
          <w:lang w:eastAsia="de-CH"/>
        </w:rPr>
        <w:drawing>
          <wp:inline distT="0" distB="0" distL="0" distR="0" wp14:anchorId="07448422" wp14:editId="6A8DCBD0">
            <wp:extent cx="5744210" cy="1969135"/>
            <wp:effectExtent l="0" t="0" r="889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44210" cy="1969135"/>
                    </a:xfrm>
                    <a:prstGeom prst="rect">
                      <a:avLst/>
                    </a:prstGeom>
                    <a:noFill/>
                    <a:ln>
                      <a:noFill/>
                    </a:ln>
                  </pic:spPr>
                </pic:pic>
              </a:graphicData>
            </a:graphic>
          </wp:inline>
        </w:drawing>
      </w:r>
    </w:p>
    <w:p w14:paraId="1F4764FF" w14:textId="01C37349" w:rsidR="00700B9B" w:rsidRDefault="004B5A0F" w:rsidP="004B5A0F">
      <w:pPr>
        <w:pStyle w:val="Beschriftung"/>
        <w:jc w:val="right"/>
        <w:rPr>
          <w:lang w:eastAsia="de-CH"/>
        </w:rPr>
      </w:pPr>
      <w:bookmarkStart w:id="26" w:name="_Toc8379407"/>
      <w:r>
        <w:t xml:space="preserve">Abbildung </w:t>
      </w:r>
      <w:r w:rsidR="001A30F2">
        <w:rPr>
          <w:noProof/>
        </w:rPr>
        <w:fldChar w:fldCharType="begin"/>
      </w:r>
      <w:r w:rsidR="001A30F2">
        <w:rPr>
          <w:noProof/>
        </w:rPr>
        <w:instrText xml:space="preserve"> SEQ Abbildung \* ARABIC </w:instrText>
      </w:r>
      <w:r w:rsidR="001A30F2">
        <w:rPr>
          <w:noProof/>
        </w:rPr>
        <w:fldChar w:fldCharType="separate"/>
      </w:r>
      <w:r w:rsidR="00504727">
        <w:rPr>
          <w:noProof/>
        </w:rPr>
        <w:t>2</w:t>
      </w:r>
      <w:r w:rsidR="001A30F2">
        <w:rPr>
          <w:noProof/>
        </w:rPr>
        <w:fldChar w:fldCharType="end"/>
      </w:r>
      <w:r>
        <w:t xml:space="preserve"> - Arbeitsplatz während der IPA</w:t>
      </w:r>
      <w:bookmarkEnd w:id="26"/>
    </w:p>
    <w:p w14:paraId="10FA606F" w14:textId="77777777" w:rsidR="00700B9B" w:rsidRDefault="00700B9B" w:rsidP="00700B9B">
      <w:pPr>
        <w:pStyle w:val="berschrift3"/>
        <w:rPr>
          <w:lang w:eastAsia="de-CH"/>
        </w:rPr>
      </w:pPr>
      <w:bookmarkStart w:id="27" w:name="_Toc8376108"/>
      <w:r>
        <w:rPr>
          <w:lang w:eastAsia="de-CH"/>
        </w:rPr>
        <w:t>Datensicherung &amp; Versionierung</w:t>
      </w:r>
      <w:bookmarkEnd w:id="27"/>
    </w:p>
    <w:p w14:paraId="705234F9" w14:textId="77777777" w:rsidR="004C056F" w:rsidRDefault="004C056F" w:rsidP="004C056F">
      <w:r>
        <w:t>Die Datensicherung während der IPA findet vorrangig auf GitHub statt. Dabei wird die Anwendung mit dem IPA-Bericht in einem separaten Verzeichnis hochgeladen, was nach jeder grösseren Änderung mindestens 1 Mal pro Tag geschehen sollte. Mit jedem Hochladen können ein Titel sowie eine Beschreibung des Fortschritts notiert werden, wodurch erkennbar gemacht werden soll, was genau in der Version geändert wurde. Gleichzeitig kann man auf GitHub-Issues verweisen, wodurch im Kanban ersichtlich wird, in welcher Version welcher Arbeitsschritt erledigt wurde.</w:t>
      </w:r>
    </w:p>
    <w:p w14:paraId="1CC72C92" w14:textId="6838C8A5" w:rsidR="00973FBF" w:rsidRDefault="004C056F" w:rsidP="000203A4">
      <w:r>
        <w:t xml:space="preserve">Als zusätzliche Absicherung bei Ausfällen </w:t>
      </w:r>
      <w:r w:rsidR="004C385C">
        <w:t xml:space="preserve">wird </w:t>
      </w:r>
      <w:r>
        <w:t>auf einer externen Festplatte ein tägliches Backup de</w:t>
      </w:r>
      <w:r w:rsidR="00523E40">
        <w:t>r</w:t>
      </w:r>
      <w:r w:rsidR="004C385C">
        <w:t xml:space="preserve"> gesamten System</w:t>
      </w:r>
      <w:r w:rsidR="00523E40">
        <w:t>partition</w:t>
      </w:r>
      <w:r w:rsidR="004C385C">
        <w:t xml:space="preserve"> erstellt</w:t>
      </w:r>
      <w:r>
        <w:t>. Dies ist zwar</w:t>
      </w:r>
      <w:r w:rsidR="000203A4">
        <w:t xml:space="preserve"> </w:t>
      </w:r>
      <w:r w:rsidR="00E57A1D">
        <w:t>laut</w:t>
      </w:r>
      <w:r w:rsidR="000203A4">
        <w:t xml:space="preserve"> </w:t>
      </w:r>
      <w:r w:rsidR="00E57A1D">
        <w:t>Erkenntnissen aus</w:t>
      </w:r>
      <w:r w:rsidR="000203A4">
        <w:t xml:space="preserve"> der IPA-Vorbesprechung</w:t>
      </w:r>
      <w:r>
        <w:t xml:space="preserve"> keine direkte Anforderung der IPA</w:t>
      </w:r>
      <w:r w:rsidR="0089699B">
        <w:t xml:space="preserve">, </w:t>
      </w:r>
      <w:r w:rsidR="00AD0A7E">
        <w:t xml:space="preserve">ermöglicht es </w:t>
      </w:r>
      <w:r w:rsidR="00815CCF">
        <w:t>jedoch</w:t>
      </w:r>
      <w:r w:rsidR="0089699B">
        <w:t>,</w:t>
      </w:r>
      <w:r>
        <w:t xml:space="preserve"> im Notfall schneller zu</w:t>
      </w:r>
      <w:r w:rsidR="00523E40">
        <w:t xml:space="preserve">r </w:t>
      </w:r>
      <w:r>
        <w:t>Arbeit zurückzukehren.</w:t>
      </w:r>
      <w:r w:rsidR="00C40453" w:rsidRPr="00C40453">
        <w:rPr>
          <w:noProof/>
          <w:lang w:eastAsia="de-CH"/>
        </w:rPr>
        <w:t xml:space="preserve"> </w:t>
      </w:r>
    </w:p>
    <w:p w14:paraId="2005971C" w14:textId="77777777" w:rsidR="004B5A0F" w:rsidRDefault="00C40453" w:rsidP="004B5A0F">
      <w:pPr>
        <w:keepNext/>
        <w:jc w:val="center"/>
      </w:pPr>
      <w:r>
        <w:rPr>
          <w:noProof/>
          <w:lang w:eastAsia="de-CH"/>
        </w:rPr>
        <w:drawing>
          <wp:inline distT="0" distB="0" distL="0" distR="0" wp14:anchorId="5CD0E4FE" wp14:editId="54EDDCD5">
            <wp:extent cx="3046391" cy="2722728"/>
            <wp:effectExtent l="0" t="0" r="1905" b="1905"/>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046391" cy="2722728"/>
                    </a:xfrm>
                    <a:prstGeom prst="rect">
                      <a:avLst/>
                    </a:prstGeom>
                    <a:noFill/>
                    <a:ln>
                      <a:noFill/>
                    </a:ln>
                  </pic:spPr>
                </pic:pic>
              </a:graphicData>
            </a:graphic>
          </wp:inline>
        </w:drawing>
      </w:r>
    </w:p>
    <w:p w14:paraId="1182DE3F" w14:textId="0C3E5B3F" w:rsidR="00F21268" w:rsidRDefault="004B5A0F" w:rsidP="004B5A0F">
      <w:pPr>
        <w:pStyle w:val="Beschriftung"/>
        <w:jc w:val="center"/>
        <w:rPr>
          <w:lang w:eastAsia="de-CH"/>
        </w:rPr>
      </w:pPr>
      <w:bookmarkStart w:id="28" w:name="_Toc8379408"/>
      <w:r>
        <w:t xml:space="preserve">Abbildung </w:t>
      </w:r>
      <w:r w:rsidR="001A30F2">
        <w:rPr>
          <w:noProof/>
        </w:rPr>
        <w:fldChar w:fldCharType="begin"/>
      </w:r>
      <w:r w:rsidR="001A30F2">
        <w:rPr>
          <w:noProof/>
        </w:rPr>
        <w:instrText xml:space="preserve"> SEQ Abbildung \* ARABIC </w:instrText>
      </w:r>
      <w:r w:rsidR="001A30F2">
        <w:rPr>
          <w:noProof/>
        </w:rPr>
        <w:fldChar w:fldCharType="separate"/>
      </w:r>
      <w:r w:rsidR="00504727">
        <w:rPr>
          <w:noProof/>
        </w:rPr>
        <w:t>3</w:t>
      </w:r>
      <w:r w:rsidR="001A30F2">
        <w:rPr>
          <w:noProof/>
        </w:rPr>
        <w:fldChar w:fldCharType="end"/>
      </w:r>
      <w:r>
        <w:t xml:space="preserve"> - Struktur der IPA-Daten</w:t>
      </w:r>
      <w:bookmarkEnd w:id="28"/>
      <w:r w:rsidR="00F21268">
        <w:rPr>
          <w:lang w:eastAsia="de-CH"/>
        </w:rPr>
        <w:br w:type="page"/>
      </w:r>
    </w:p>
    <w:p w14:paraId="6494DEE4" w14:textId="77777777" w:rsidR="00700B9B" w:rsidRDefault="003A10B9" w:rsidP="00700B9B">
      <w:pPr>
        <w:pStyle w:val="berschrift2"/>
        <w:rPr>
          <w:lang w:eastAsia="de-CH"/>
        </w:rPr>
      </w:pPr>
      <w:bookmarkStart w:id="29" w:name="_Toc8376109"/>
      <w:r>
        <w:rPr>
          <w:lang w:eastAsia="de-CH"/>
        </w:rPr>
        <w:lastRenderedPageBreak/>
        <w:t>Auswertung der Aufgabenstellung</w:t>
      </w:r>
      <w:bookmarkEnd w:id="29"/>
    </w:p>
    <w:p w14:paraId="3E37C006" w14:textId="61A39520" w:rsidR="003A10B9" w:rsidRDefault="001E53FF" w:rsidP="003A10B9">
      <w:pPr>
        <w:rPr>
          <w:lang w:eastAsia="de-CH"/>
        </w:rPr>
      </w:pPr>
      <w:r>
        <w:rPr>
          <w:lang w:eastAsia="de-CH"/>
        </w:rPr>
        <w:t xml:space="preserve">In diesem Kapitel wird die Nutzung der detaillierten Aufgabenstellung als Quelle erläutert. Die Reflektion und Umwandlung der dort bestimmten </w:t>
      </w:r>
      <w:r w:rsidR="00816252">
        <w:rPr>
          <w:lang w:eastAsia="de-CH"/>
        </w:rPr>
        <w:t>Kriterien</w:t>
      </w:r>
      <w:r>
        <w:rPr>
          <w:lang w:eastAsia="de-CH"/>
        </w:rPr>
        <w:t xml:space="preserve"> </w:t>
      </w:r>
      <w:proofErr w:type="gramStart"/>
      <w:r>
        <w:rPr>
          <w:lang w:eastAsia="de-CH"/>
        </w:rPr>
        <w:t>soll</w:t>
      </w:r>
      <w:proofErr w:type="gramEnd"/>
      <w:r>
        <w:rPr>
          <w:lang w:eastAsia="de-CH"/>
        </w:rPr>
        <w:t xml:space="preserve"> hier erkennbar </w:t>
      </w:r>
      <w:r w:rsidR="001917C2">
        <w:rPr>
          <w:lang w:eastAsia="de-CH"/>
        </w:rPr>
        <w:t xml:space="preserve">gemacht </w:t>
      </w:r>
      <w:r>
        <w:rPr>
          <w:lang w:eastAsia="de-CH"/>
        </w:rPr>
        <w:t>werden, da sich die Implementierung der Anwendung ausschliesslich an diesen orientierte.</w:t>
      </w:r>
    </w:p>
    <w:p w14:paraId="7BCE6EEF" w14:textId="77777777" w:rsidR="003A10B9" w:rsidRDefault="001E53FF" w:rsidP="003A10B9">
      <w:pPr>
        <w:pStyle w:val="berschrift3"/>
        <w:rPr>
          <w:lang w:eastAsia="de-CH"/>
        </w:rPr>
      </w:pPr>
      <w:bookmarkStart w:id="30" w:name="_Toc8376110"/>
      <w:r>
        <w:rPr>
          <w:lang w:eastAsia="de-CH"/>
        </w:rPr>
        <w:t>Wandlung der vorgegebenen Tests</w:t>
      </w:r>
      <w:bookmarkEnd w:id="30"/>
    </w:p>
    <w:p w14:paraId="3982AEFA" w14:textId="18075387" w:rsidR="003A10B9" w:rsidRDefault="001E53FF" w:rsidP="003A10B9">
      <w:r w:rsidRPr="00C03F22">
        <w:t xml:space="preserve">Zur Prüfung der korrekten Funktion der Anwendung </w:t>
      </w:r>
      <w:r>
        <w:t>werden</w:t>
      </w:r>
      <w:r w:rsidRPr="00C03F22">
        <w:t xml:space="preserve"> manuelle Tests </w:t>
      </w:r>
      <w:r>
        <w:t xml:space="preserve">durch ein Konzept </w:t>
      </w:r>
      <w:r w:rsidRPr="00C03F22">
        <w:t>definiert und mit einem Protokoll ausgeführt und festgehalten.</w:t>
      </w:r>
      <w:r>
        <w:t xml:space="preserve"> </w:t>
      </w:r>
      <w:r w:rsidRPr="00C03F22">
        <w:t xml:space="preserve">Notwendige Test, welche die vorausgesetzten Funktionen der Anwendung bestätigen, </w:t>
      </w:r>
      <w:r>
        <w:t xml:space="preserve">wurden in der Aufgabenstellung auf pkorg.ch bereits grob beschrieben und müssen im Testkonzept enthalten sein. Dabei werden diese </w:t>
      </w:r>
      <w:r w:rsidR="00BE3ADD">
        <w:t>durch</w:t>
      </w:r>
      <w:r>
        <w:t xml:space="preserve"> einzelne Testschritten</w:t>
      </w:r>
      <w:r w:rsidR="001917C2">
        <w:t>,</w:t>
      </w:r>
      <w:r>
        <w:t xml:space="preserve"> erwartete Resultate</w:t>
      </w:r>
      <w:r w:rsidR="001917C2">
        <w:t xml:space="preserve"> und weitere Details</w:t>
      </w:r>
      <w:r>
        <w:t xml:space="preserve"> </w:t>
      </w:r>
      <w:r w:rsidR="00BE3ADD">
        <w:t>vertieft</w:t>
      </w:r>
      <w:r>
        <w:t xml:space="preserve">. Die vordefinierten Tests bilden gleichzeitig die Use-Cases der Anwendung, nach welchen sich die Implementierung richtete. </w:t>
      </w:r>
    </w:p>
    <w:p w14:paraId="657F72E0" w14:textId="77777777" w:rsidR="003A10B9" w:rsidRDefault="003A10B9" w:rsidP="003A10B9">
      <w:pPr>
        <w:pStyle w:val="berschrift3"/>
        <w:rPr>
          <w:lang w:eastAsia="de-CH"/>
        </w:rPr>
      </w:pPr>
      <w:bookmarkStart w:id="31" w:name="_Toc8376111"/>
      <w:r>
        <w:rPr>
          <w:lang w:eastAsia="de-CH"/>
        </w:rPr>
        <w:t>Mittel und Methoden</w:t>
      </w:r>
      <w:bookmarkEnd w:id="31"/>
    </w:p>
    <w:p w14:paraId="6566F535" w14:textId="77777777" w:rsidR="001E53FF" w:rsidRDefault="001E53FF" w:rsidP="001E53FF">
      <w:r w:rsidRPr="001F73AF">
        <w:t>Zur Entwicklung der Anwendung und Erfassung des IPA-Berichts w</w:t>
      </w:r>
      <w:r w:rsidR="00B10ADC">
        <w:t>e</w:t>
      </w:r>
      <w:r w:rsidRPr="001F73AF">
        <w:t xml:space="preserve">rden einige Tools benötigt, mit </w:t>
      </w:r>
      <w:r>
        <w:t>denen</w:t>
      </w:r>
      <w:r w:rsidRPr="001F73AF">
        <w:t xml:space="preserve"> diese Aufwände optimal erledigt werden </w:t>
      </w:r>
      <w:r>
        <w:t>k</w:t>
      </w:r>
      <w:r w:rsidR="00E41210">
        <w:t>ö</w:t>
      </w:r>
      <w:r>
        <w:t>nnen</w:t>
      </w:r>
      <w:r w:rsidRPr="001F73AF">
        <w:t>. Da die Entwicklung losgelöst von internen Abhängigkeiten sein soll wird ein privates Notebook verwendet. Dies führt auch zu einer Absicherung vor möglichen Komplikationen mit der Infrastruktur der Baloise (</w:t>
      </w:r>
      <w:r w:rsidR="00C82400">
        <w:t>beispielsweise</w:t>
      </w:r>
      <w:r w:rsidRPr="001F73AF">
        <w:t xml:space="preserve"> Proxys, Firewalls und </w:t>
      </w:r>
      <w:r w:rsidR="005637FE">
        <w:t xml:space="preserve">fehlende </w:t>
      </w:r>
      <w:r w:rsidRPr="001F73AF">
        <w:t xml:space="preserve">Berechtigungen).  </w:t>
      </w:r>
    </w:p>
    <w:p w14:paraId="39D9D96E" w14:textId="77777777" w:rsidR="001E53FF" w:rsidRPr="001F73AF" w:rsidRDefault="001E53FF" w:rsidP="001E53FF">
      <w:r w:rsidRPr="001F73AF">
        <w:t xml:space="preserve">Der Schwerpunkt während der Entwicklung lag bei </w:t>
      </w:r>
      <w:r>
        <w:t>unterschiedlichen Programmiersprachen und Frameworks, die ich in der Vergangenheit schon genutzt habe und dabei bereits einige Kenntnisse sammeln konnte.</w:t>
      </w:r>
    </w:p>
    <w:p w14:paraId="75772F5E" w14:textId="77777777" w:rsidR="001E53FF" w:rsidRPr="001F73AF" w:rsidRDefault="001E53FF" w:rsidP="001E53FF">
      <w:pPr>
        <w:pStyle w:val="Listenabsatz"/>
        <w:numPr>
          <w:ilvl w:val="0"/>
          <w:numId w:val="9"/>
        </w:numPr>
      </w:pPr>
      <w:r w:rsidRPr="00BC21AB">
        <w:rPr>
          <w:rFonts w:ascii="MetaPro-Bold" w:hAnsi="MetaPro-Bold"/>
        </w:rPr>
        <w:t>HTML</w:t>
      </w:r>
      <w:r w:rsidRPr="001F73AF">
        <w:t xml:space="preserve"> </w:t>
      </w:r>
      <w:r>
        <w:t>&amp;</w:t>
      </w:r>
      <w:r w:rsidRPr="001F73AF">
        <w:t xml:space="preserve"> </w:t>
      </w:r>
      <w:r w:rsidRPr="00BC21AB">
        <w:rPr>
          <w:rFonts w:ascii="MetaPro-Bold" w:hAnsi="MetaPro-Bold"/>
        </w:rPr>
        <w:t>CSS</w:t>
      </w:r>
      <w:r>
        <w:rPr>
          <w:rFonts w:asciiTheme="majorHAnsi" w:hAnsiTheme="majorHAnsi" w:cstheme="majorHAnsi"/>
        </w:rPr>
        <w:t xml:space="preserve"> </w:t>
      </w:r>
    </w:p>
    <w:p w14:paraId="78612441" w14:textId="77777777" w:rsidR="001E53FF" w:rsidRPr="001F73AF" w:rsidRDefault="001E53FF" w:rsidP="001E53FF">
      <w:pPr>
        <w:pStyle w:val="Listenabsatz"/>
      </w:pPr>
      <w:r w:rsidRPr="001F73AF">
        <w:t>Zur Strukturierung und Gestaltung der Anwendung.</w:t>
      </w:r>
      <w:r>
        <w:t xml:space="preserve"> Seit ungefähr 8 Jahren bei </w:t>
      </w:r>
      <w:r w:rsidR="00B05F3E">
        <w:t>den meisten</w:t>
      </w:r>
      <w:r w:rsidR="00254577">
        <w:t xml:space="preserve"> meiner</w:t>
      </w:r>
      <w:r>
        <w:t xml:space="preserve"> Projekte in Verwendung.</w:t>
      </w:r>
    </w:p>
    <w:p w14:paraId="41B8BC3D" w14:textId="77777777" w:rsidR="001E53FF" w:rsidRPr="00BC21AB" w:rsidRDefault="001E53FF" w:rsidP="001E53FF">
      <w:pPr>
        <w:pStyle w:val="Listenabsatz"/>
        <w:numPr>
          <w:ilvl w:val="0"/>
          <w:numId w:val="9"/>
        </w:numPr>
        <w:rPr>
          <w:rFonts w:ascii="MetaPro-Bold" w:hAnsi="MetaPro-Bold"/>
        </w:rPr>
      </w:pPr>
      <w:r w:rsidRPr="00BC21AB">
        <w:rPr>
          <w:rFonts w:ascii="MetaPro-Bold" w:hAnsi="MetaPro-Bold"/>
        </w:rPr>
        <w:t>JavaScript</w:t>
      </w:r>
    </w:p>
    <w:p w14:paraId="671A35EB" w14:textId="77777777" w:rsidR="001E53FF" w:rsidRPr="001F73AF" w:rsidRDefault="001E53FF" w:rsidP="001E53FF">
      <w:pPr>
        <w:pStyle w:val="Listenabsatz"/>
      </w:pPr>
      <w:r w:rsidRPr="001F73AF">
        <w:t>Für Funktionalitäten und die grundlegende Entwicklung der Anwendung.</w:t>
      </w:r>
      <w:r>
        <w:t xml:space="preserve"> Bekannt seit Beginn meiner Ausbildung und bereits in </w:t>
      </w:r>
      <w:r w:rsidR="002A2DC8">
        <w:t>zahlreichen</w:t>
      </w:r>
      <w:r>
        <w:t xml:space="preserve"> Projekten verwendet.</w:t>
      </w:r>
    </w:p>
    <w:p w14:paraId="73935654" w14:textId="77777777" w:rsidR="001E53FF" w:rsidRPr="00BC21AB" w:rsidRDefault="001E53FF" w:rsidP="001E53FF">
      <w:pPr>
        <w:pStyle w:val="Listenabsatz"/>
        <w:numPr>
          <w:ilvl w:val="0"/>
          <w:numId w:val="9"/>
        </w:numPr>
        <w:rPr>
          <w:rFonts w:ascii="MetaPro-Bold" w:hAnsi="MetaPro-Bold"/>
        </w:rPr>
      </w:pPr>
      <w:r w:rsidRPr="00BC21AB">
        <w:rPr>
          <w:rFonts w:ascii="MetaPro-Bold" w:hAnsi="MetaPro-Bold"/>
        </w:rPr>
        <w:t>Vue.js</w:t>
      </w:r>
    </w:p>
    <w:p w14:paraId="7663CC2C" w14:textId="77777777" w:rsidR="001E53FF" w:rsidRPr="001F73AF" w:rsidRDefault="001E53FF" w:rsidP="001E53FF">
      <w:pPr>
        <w:pStyle w:val="Listenabsatz"/>
      </w:pPr>
      <w:r w:rsidRPr="001F73AF">
        <w:t>Webframework (JavaScript) zur Entwicklung clientseitiger Anwendungen.</w:t>
      </w:r>
      <w:r>
        <w:t xml:space="preserve"> Erstmals im Dezember 2018 angewendet und bis jetzt 2 Projekte </w:t>
      </w:r>
      <w:r w:rsidR="00441FD2">
        <w:t xml:space="preserve">damit </w:t>
      </w:r>
      <w:r>
        <w:t xml:space="preserve">realisiert. </w:t>
      </w:r>
    </w:p>
    <w:p w14:paraId="6D9CB755" w14:textId="77777777" w:rsidR="001E53FF" w:rsidRDefault="001E53FF" w:rsidP="001E53FF">
      <w:r w:rsidRPr="001F73AF">
        <w:t xml:space="preserve">Bei der Verwendung von Vue.js entstehen in der Regel weitere Abhängigkeiten. Beispielsweise wird für das Design die Komponenten-Bibliothek Vuetify genutzt, durch </w:t>
      </w:r>
      <w:r>
        <w:t>die</w:t>
      </w:r>
      <w:r w:rsidRPr="001F73AF">
        <w:t xml:space="preserve"> ein </w:t>
      </w:r>
      <w:r>
        <w:t>gängiges</w:t>
      </w:r>
      <w:r w:rsidRPr="001F73AF">
        <w:t xml:space="preserve"> </w:t>
      </w:r>
      <w:r>
        <w:t>«</w:t>
      </w:r>
      <w:r w:rsidRPr="001F73AF">
        <w:t>Material Design</w:t>
      </w:r>
      <w:r>
        <w:t>»</w:t>
      </w:r>
      <w:r w:rsidRPr="001F73AF">
        <w:t xml:space="preserve"> zeitnah realisiert werden kann.</w:t>
      </w:r>
    </w:p>
    <w:p w14:paraId="303221C1" w14:textId="77777777" w:rsidR="00C47278" w:rsidRDefault="00C47278">
      <w:r>
        <w:br w:type="page"/>
      </w:r>
    </w:p>
    <w:p w14:paraId="0E45B5EB" w14:textId="77777777" w:rsidR="001E53FF" w:rsidRDefault="001E53FF" w:rsidP="001E53FF"/>
    <w:p w14:paraId="2360B2D1" w14:textId="77777777" w:rsidR="001E53FF" w:rsidRDefault="001E53FF" w:rsidP="001E53FF">
      <w:pPr>
        <w:pStyle w:val="Untertitel"/>
      </w:pPr>
      <w:r>
        <w:t>Software &amp; Dienste</w:t>
      </w:r>
    </w:p>
    <w:p w14:paraId="4FB8C97A" w14:textId="037FC5DE" w:rsidR="001E53FF" w:rsidRDefault="001E53FF" w:rsidP="001E53FF">
      <w:r w:rsidRPr="001F73AF">
        <w:t>Damit die Entwicklung lokal und mit Testdaten stattfinden kann, wird eine Instanz der Pelan-API benötigt. Da diese mit PHP und einer Datenbank arbeitet</w:t>
      </w:r>
      <w:r w:rsidR="00FD53B5">
        <w:t>,</w:t>
      </w:r>
      <w:r w:rsidRPr="001F73AF">
        <w:t xml:space="preserve"> kann sie durch </w:t>
      </w:r>
      <w:r w:rsidRPr="007B0783">
        <w:rPr>
          <w:rFonts w:ascii="MetaPro-Bold" w:hAnsi="MetaPro-Bold"/>
        </w:rPr>
        <w:t>XAMPP</w:t>
      </w:r>
      <w:r w:rsidRPr="001F73AF">
        <w:t xml:space="preserve"> betrieben werden. XAMPP ermöglicht unter anderem die Nutzung eines Apache Webservers auf einem lokalen Gerät, wobei zahlreiche Optionen zur Instanziierung einer API mitgeliefert werden.</w:t>
      </w:r>
      <w:r>
        <w:rPr>
          <w:rStyle w:val="Funotenzeichen"/>
        </w:rPr>
        <w:footnoteReference w:id="1"/>
      </w:r>
    </w:p>
    <w:p w14:paraId="7F162715" w14:textId="35D3B367" w:rsidR="001E53FF" w:rsidRPr="00BC21AB" w:rsidRDefault="001E53FF" w:rsidP="001E53FF">
      <w:r w:rsidRPr="009A175C">
        <w:rPr>
          <w:rFonts w:ascii="MetaPro-Bold" w:hAnsi="MetaPro-Bold"/>
        </w:rPr>
        <w:t>Atom</w:t>
      </w:r>
      <w:r w:rsidRPr="001F73AF">
        <w:t xml:space="preserve"> ist ein </w:t>
      </w:r>
      <w:r>
        <w:t xml:space="preserve">von GitHub entwickelter </w:t>
      </w:r>
      <w:r w:rsidRPr="001F73AF">
        <w:t>Texteditor,</w:t>
      </w:r>
      <w:r>
        <w:t xml:space="preserve"> mit dem der </w:t>
      </w:r>
      <w:r w:rsidR="003225D3">
        <w:t>Code von Pelan</w:t>
      </w:r>
      <w:r>
        <w:t xml:space="preserve"> geschrieben wurde</w:t>
      </w:r>
      <w:r w:rsidRPr="001F73AF">
        <w:t xml:space="preserve">. Er bietet die Installation von </w:t>
      </w:r>
      <w:r>
        <w:t xml:space="preserve">zahlreichen </w:t>
      </w:r>
      <w:r w:rsidRPr="001F73AF">
        <w:t xml:space="preserve">Plugins an, </w:t>
      </w:r>
      <w:r>
        <w:t>durch die</w:t>
      </w:r>
      <w:r w:rsidRPr="001F73AF">
        <w:t xml:space="preserve"> das Entwickeln vereinfacht werden soll. </w:t>
      </w:r>
      <w:r w:rsidR="00A63987">
        <w:rPr>
          <w:rStyle w:val="Funotenzeichen"/>
        </w:rPr>
        <w:footnoteReference w:id="2"/>
      </w:r>
      <w:r w:rsidR="00A63987">
        <w:t xml:space="preserve"> </w:t>
      </w:r>
      <w:r>
        <w:t>Weil</w:t>
      </w:r>
      <w:r w:rsidRPr="001F73AF">
        <w:t xml:space="preserve"> die Anwendung auf </w:t>
      </w:r>
      <w:r w:rsidRPr="002978F8">
        <w:rPr>
          <w:rFonts w:ascii="MetaPro-Bold" w:hAnsi="MetaPro-Bold"/>
        </w:rPr>
        <w:t>GitHub</w:t>
      </w:r>
      <w:r w:rsidRPr="001F73AF">
        <w:t xml:space="preserve"> dokumentiert und publiziert werden soll</w:t>
      </w:r>
      <w:r>
        <w:t>,</w:t>
      </w:r>
      <w:r w:rsidRPr="001F73AF">
        <w:t xml:space="preserve"> wird </w:t>
      </w:r>
      <w:r w:rsidRPr="002978F8">
        <w:rPr>
          <w:rFonts w:ascii="MetaPro-Bold" w:hAnsi="MetaPro-Bold"/>
        </w:rPr>
        <w:t>GitHub Desktop</w:t>
      </w:r>
      <w:r w:rsidRPr="001F73AF">
        <w:t xml:space="preserve"> verwendet. GitHub Desktop ist eine grafische Oberfläche zur Nutzung von </w:t>
      </w:r>
      <w:r w:rsidRPr="002978F8">
        <w:rPr>
          <w:rFonts w:ascii="MetaPro-Bold" w:hAnsi="MetaPro-Bold"/>
        </w:rPr>
        <w:t>Git</w:t>
      </w:r>
      <w:r w:rsidRPr="001F73AF">
        <w:t xml:space="preserve">, wodurch Änderungen im Code einfacher ersichtlich </w:t>
      </w:r>
      <w:r>
        <w:t>sind und</w:t>
      </w:r>
      <w:r w:rsidRPr="001F73AF">
        <w:t xml:space="preserve"> schnell hochgeladen werden können.</w:t>
      </w:r>
      <w:r>
        <w:t xml:space="preserve"> </w:t>
      </w:r>
      <w:r w:rsidRPr="001F73AF">
        <w:t xml:space="preserve">Durch die Integration eines </w:t>
      </w:r>
      <w:r w:rsidRPr="002978F8">
        <w:rPr>
          <w:rFonts w:ascii="MetaPro-Bold" w:hAnsi="MetaPro-Bold"/>
        </w:rPr>
        <w:t>Project-Boards</w:t>
      </w:r>
      <w:r w:rsidRPr="001F73AF">
        <w:t xml:space="preserve"> auf GitHub </w:t>
      </w:r>
      <w:r>
        <w:t>werden</w:t>
      </w:r>
      <w:r w:rsidRPr="001F73AF">
        <w:t xml:space="preserve"> die Issues </w:t>
      </w:r>
      <w:r>
        <w:t>des Pelan-</w:t>
      </w:r>
      <w:r w:rsidRPr="001F73AF">
        <w:t>Repositorys mit einem Kanban-Board visualisiert.</w:t>
      </w:r>
    </w:p>
    <w:p w14:paraId="0FE641B3" w14:textId="202EEC66" w:rsidR="003A10B9" w:rsidRDefault="001E53FF" w:rsidP="003A10B9">
      <w:r w:rsidRPr="001F73AF">
        <w:t xml:space="preserve">Zur Demonstration </w:t>
      </w:r>
      <w:r>
        <w:t xml:space="preserve">wird die </w:t>
      </w:r>
      <w:r w:rsidRPr="001F73AF">
        <w:t xml:space="preserve">Anwendung </w:t>
      </w:r>
      <w:r>
        <w:t xml:space="preserve">mit dem </w:t>
      </w:r>
      <w:r w:rsidRPr="001F73AF">
        <w:t xml:space="preserve">Online-Dienst </w:t>
      </w:r>
      <w:r w:rsidRPr="00F257E4">
        <w:rPr>
          <w:rFonts w:ascii="MetaPro-Bold" w:hAnsi="MetaPro-Bold"/>
        </w:rPr>
        <w:t>Netlify</w:t>
      </w:r>
      <w:r>
        <w:t xml:space="preserve"> unter einer Subdomain publiziert</w:t>
      </w:r>
      <w:r w:rsidRPr="001F73AF">
        <w:t xml:space="preserve">. Netlify bietet kostenloses Hosting von statischen Webseiten an, </w:t>
      </w:r>
      <w:r>
        <w:t>wobei</w:t>
      </w:r>
      <w:r w:rsidRPr="001F73AF">
        <w:t xml:space="preserve"> ein Deployment-Script genutzt werden kann. Dadurch ist es möglich</w:t>
      </w:r>
      <w:r>
        <w:t>,</w:t>
      </w:r>
      <w:r w:rsidRPr="001F73AF">
        <w:t xml:space="preserve"> einen Produktions-Build</w:t>
      </w:r>
      <w:r>
        <w:t xml:space="preserve"> der Anwendung</w:t>
      </w:r>
      <w:r w:rsidR="00B94764">
        <w:t xml:space="preserve"> im Internet</w:t>
      </w:r>
      <w:r>
        <w:t xml:space="preserve"> zu erstellen, was die endgültige Funktion garantieren soll</w:t>
      </w:r>
      <w:r w:rsidRPr="001F73AF">
        <w:t xml:space="preserve">. Alternativ </w:t>
      </w:r>
      <w:r>
        <w:t>könnte</w:t>
      </w:r>
      <w:r w:rsidRPr="001F73AF">
        <w:t xml:space="preserve"> die Anwendung auch lokal im produktiven Modus demonstriert werden. </w:t>
      </w:r>
      <w:r>
        <w:rPr>
          <w:rStyle w:val="Funotenzeichen"/>
        </w:rPr>
        <w:footnoteReference w:id="3"/>
      </w:r>
    </w:p>
    <w:p w14:paraId="0F732741" w14:textId="77777777" w:rsidR="003A10B9" w:rsidRPr="003A10B9" w:rsidRDefault="003A10B9" w:rsidP="003A10B9">
      <w:pPr>
        <w:pStyle w:val="berschrift3"/>
        <w:rPr>
          <w:lang w:eastAsia="de-CH"/>
        </w:rPr>
      </w:pPr>
      <w:bookmarkStart w:id="32" w:name="_Toc8376112"/>
      <w:r>
        <w:rPr>
          <w:lang w:eastAsia="de-CH"/>
        </w:rPr>
        <w:t xml:space="preserve">Abhängigkeiten </w:t>
      </w:r>
      <w:r w:rsidR="001E53FF">
        <w:rPr>
          <w:lang w:eastAsia="de-CH"/>
        </w:rPr>
        <w:t>zu</w:t>
      </w:r>
      <w:r>
        <w:rPr>
          <w:lang w:eastAsia="de-CH"/>
        </w:rPr>
        <w:t xml:space="preserve"> Vorarbeiten</w:t>
      </w:r>
      <w:bookmarkEnd w:id="32"/>
    </w:p>
    <w:p w14:paraId="4FB59711" w14:textId="77777777" w:rsidR="001E53FF" w:rsidRDefault="001E53FF" w:rsidP="001E53FF">
      <w:r w:rsidRPr="001F73AF">
        <w:t xml:space="preserve">Das </w:t>
      </w:r>
      <w:r w:rsidRPr="00F16332">
        <w:rPr>
          <w:rFonts w:ascii="MetaPro-Bold" w:hAnsi="MetaPro-Bold"/>
        </w:rPr>
        <w:t>Back-End</w:t>
      </w:r>
      <w:r w:rsidRPr="001F73AF">
        <w:t xml:space="preserve"> zur Anwendung wurde bereits vor Beginn der IPA </w:t>
      </w:r>
      <w:r>
        <w:t>implementiert</w:t>
      </w:r>
      <w:r w:rsidRPr="001F73AF">
        <w:t>. Es besteht aus einer Rest-API, welche unter der Verwendung von JSON-Web-Tokens</w:t>
      </w:r>
      <w:r>
        <w:t xml:space="preserve"> (JWT</w:t>
      </w:r>
      <w:r>
        <w:rPr>
          <w:rStyle w:val="Funotenzeichen"/>
        </w:rPr>
        <w:footnoteReference w:id="4"/>
      </w:r>
      <w:r>
        <w:t>)</w:t>
      </w:r>
      <w:r w:rsidRPr="001F73AF">
        <w:t xml:space="preserve"> Anfragen verarbeiten kann. Die Authentifizierung findet ausschliesslich im Back-End statt, da dies dem produktiven Einsatz innerhalb der Baloise entspricht. </w:t>
      </w:r>
      <w:r>
        <w:t xml:space="preserve">Die Implementierung des Front-Ends muss sich nach den bestehenden Endpunkten der API richten. Während der IPA dürfen keine gravierenden Anpassungen an der API vorgenommen werden, da dies nicht im Rahmen der Aufgabenstellung liegt. </w:t>
      </w:r>
    </w:p>
    <w:p w14:paraId="047158B2" w14:textId="77777777" w:rsidR="004E3291" w:rsidRDefault="001E53FF" w:rsidP="004E3291">
      <w:r>
        <w:t xml:space="preserve">Es </w:t>
      </w:r>
      <w:r w:rsidRPr="001F73AF">
        <w:t xml:space="preserve">wurde vorweg ein </w:t>
      </w:r>
      <w:r w:rsidRPr="00664987">
        <w:rPr>
          <w:rFonts w:ascii="MetaPro-Bold" w:hAnsi="MetaPro-Bold"/>
        </w:rPr>
        <w:t>Repository</w:t>
      </w:r>
      <w:r w:rsidRPr="001F73AF">
        <w:t xml:space="preserve"> unter der Organisation «Baloise» </w:t>
      </w:r>
      <w:r>
        <w:t xml:space="preserve">auf GitHub </w:t>
      </w:r>
      <w:r w:rsidRPr="001F73AF">
        <w:t>erstellt und mit grundlegenden Anforderungen</w:t>
      </w:r>
      <w:r>
        <w:t>/Aufgaben</w:t>
      </w:r>
      <w:r w:rsidR="002820F4">
        <w:t xml:space="preserve"> (Issues)</w:t>
      </w:r>
      <w:r w:rsidRPr="001F73AF">
        <w:t xml:space="preserve"> </w:t>
      </w:r>
      <w:r>
        <w:t>in Berücksichtigung</w:t>
      </w:r>
      <w:r w:rsidRPr="001F73AF">
        <w:t xml:space="preserve"> der detaillierten Aufgabenstellung ergänzt.</w:t>
      </w:r>
      <w:r>
        <w:t xml:space="preserve"> Ebenfalls in der Aufgabenstellung festgelegt ist die Verwendung von Kanban als Projektmethode. Die Umsetzung findet in Form eines «Project-Boards» auf GitHub statt</w:t>
      </w:r>
      <w:r w:rsidR="002820F4">
        <w:t xml:space="preserve">, wobei die Anforderungen </w:t>
      </w:r>
      <w:r w:rsidR="008A2618">
        <w:t xml:space="preserve">als Issues </w:t>
      </w:r>
      <w:r w:rsidR="002820F4">
        <w:t>visualisiert werden</w:t>
      </w:r>
      <w:r>
        <w:t>. Die Durchführung der IPA und Dokumentierung des Codes orientier</w:t>
      </w:r>
      <w:r w:rsidR="008A2618">
        <w:t>en</w:t>
      </w:r>
      <w:r>
        <w:t xml:space="preserve"> sich an diesem Kanban-Board. Des Weiteren muss mindestens ein tägliches Backup des Codes in</w:t>
      </w:r>
      <w:r w:rsidR="005F6959">
        <w:t xml:space="preserve"> dieses</w:t>
      </w:r>
      <w:r>
        <w:t xml:space="preserve"> Repository geladen werden.</w:t>
      </w:r>
    </w:p>
    <w:p w14:paraId="0B645F43" w14:textId="77777777" w:rsidR="004E3291" w:rsidRDefault="004E3291" w:rsidP="004E3291">
      <w:pPr>
        <w:pStyle w:val="berschrift1"/>
        <w:rPr>
          <w:lang w:eastAsia="de-CH"/>
        </w:rPr>
      </w:pPr>
      <w:bookmarkStart w:id="33" w:name="_Toc8376113"/>
      <w:r>
        <w:rPr>
          <w:lang w:eastAsia="de-CH"/>
        </w:rPr>
        <w:lastRenderedPageBreak/>
        <w:t>Firmenstandards</w:t>
      </w:r>
      <w:bookmarkEnd w:id="33"/>
    </w:p>
    <w:p w14:paraId="24A74277" w14:textId="77777777" w:rsidR="008054AD" w:rsidRPr="008054AD" w:rsidRDefault="008054AD" w:rsidP="008054AD">
      <w:r w:rsidRPr="001F73AF">
        <w:t xml:space="preserve">Für den Wiedererkennungswert der Baloise in der Anwendung sollen möglichst viele Firmenstandards übernommen werden. Da die Funktion der Anwendung jedoch im Vordergrund stehen sollte, wird keine vollständige Umsetzung erwartet, was auch den Rahmen einer IPA sprengen würde. Da die Komponenten-Bibliothek «Vuetify» zur Umsetzung verwendet werden soll, sind hier bereits einige Abweichungen </w:t>
      </w:r>
      <w:r w:rsidR="0079290F">
        <w:t>von den</w:t>
      </w:r>
      <w:r w:rsidRPr="001F73AF">
        <w:t xml:space="preserve"> Firmenstandards eingeplant. Grundlegende Standards, </w:t>
      </w:r>
      <w:r>
        <w:t>die</w:t>
      </w:r>
      <w:r w:rsidRPr="001F73AF">
        <w:t xml:space="preserve"> verwendet werden müssen, sind anschliessend in diesem Kapitel genau</w:t>
      </w:r>
      <w:r w:rsidR="00903516">
        <w:t>er</w:t>
      </w:r>
      <w:r w:rsidRPr="001F73AF">
        <w:t xml:space="preserve"> dokumentiert.</w:t>
      </w:r>
      <w:r>
        <w:t xml:space="preserve"> Sie stammen aus dem Webstyleguide</w:t>
      </w:r>
      <w:r>
        <w:rPr>
          <w:rStyle w:val="Funotenzeichen"/>
        </w:rPr>
        <w:footnoteReference w:id="5"/>
      </w:r>
      <w:r>
        <w:t xml:space="preserve"> und den Corporate Design Richtlinien</w:t>
      </w:r>
      <w:r>
        <w:rPr>
          <w:rStyle w:val="Funotenzeichen"/>
        </w:rPr>
        <w:footnoteReference w:id="6"/>
      </w:r>
      <w:r>
        <w:t xml:space="preserve"> </w:t>
      </w:r>
      <w:r w:rsidRPr="00F24D96">
        <w:t>der Baloise</w:t>
      </w:r>
      <w:r>
        <w:t>.</w:t>
      </w:r>
      <w:r w:rsidRPr="001F73AF">
        <w:t xml:space="preserve"> Bei Unklarheiten zu Einzelfällen soll das </w:t>
      </w:r>
      <w:r w:rsidR="000B4889">
        <w:t xml:space="preserve">weitere </w:t>
      </w:r>
      <w:r w:rsidRPr="001F73AF">
        <w:t xml:space="preserve">Vorgehen mit dem Fachvorgesetzten besprochen </w:t>
      </w:r>
      <w:r w:rsidR="00290C05">
        <w:t xml:space="preserve">und entschieden </w:t>
      </w:r>
      <w:r w:rsidRPr="001F73AF">
        <w:t>werden.</w:t>
      </w:r>
    </w:p>
    <w:p w14:paraId="3FADA0C1" w14:textId="77777777" w:rsidR="003A10B9" w:rsidRDefault="003A10B9" w:rsidP="003A10B9">
      <w:pPr>
        <w:pStyle w:val="berschrift2"/>
        <w:rPr>
          <w:lang w:eastAsia="de-CH"/>
        </w:rPr>
      </w:pPr>
      <w:bookmarkStart w:id="34" w:name="_Toc8376114"/>
      <w:r>
        <w:rPr>
          <w:lang w:eastAsia="de-CH"/>
        </w:rPr>
        <w:t>Schriftarten</w:t>
      </w:r>
      <w:bookmarkEnd w:id="34"/>
    </w:p>
    <w:p w14:paraId="02FCD792" w14:textId="77777777" w:rsidR="003A10B9" w:rsidRDefault="008054AD" w:rsidP="003A10B9">
      <w:r w:rsidRPr="001F73AF">
        <w:t xml:space="preserve">Die Baloise nutzt grundsätzlich die Schriftarten der MetaPro-Reihe. Die textuellen Inhalte der Anwendung sollen deshalb ausschliesslich mit diesen angezeigt werden. Dabei stehen </w:t>
      </w:r>
      <w:r w:rsidR="000F2C2B">
        <w:t>2</w:t>
      </w:r>
      <w:r w:rsidRPr="001F73AF">
        <w:t xml:space="preserve"> Versionen zur Verfügung, welche je nach Zweck (Überschrift, Titel, Text, …) eingesetzt werden können. </w:t>
      </w:r>
    </w:p>
    <w:p w14:paraId="38E6AC25" w14:textId="77777777" w:rsidR="003A10B9" w:rsidRDefault="003A10B9" w:rsidP="003A10B9">
      <w:pPr>
        <w:pStyle w:val="berschrift2"/>
        <w:rPr>
          <w:lang w:eastAsia="de-CH"/>
        </w:rPr>
      </w:pPr>
      <w:bookmarkStart w:id="35" w:name="_Toc8376115"/>
      <w:r>
        <w:rPr>
          <w:lang w:eastAsia="de-CH"/>
        </w:rPr>
        <w:t>Farben</w:t>
      </w:r>
      <w:bookmarkEnd w:id="35"/>
    </w:p>
    <w:p w14:paraId="0466D273" w14:textId="77777777" w:rsidR="008054AD" w:rsidRPr="001F73AF" w:rsidRDefault="008054AD" w:rsidP="008054AD">
      <w:r w:rsidRPr="001F73AF">
        <w:t>Der Webstyleguide der Baloise unterscheidet 3 Farbsorten:</w:t>
      </w:r>
    </w:p>
    <w:p w14:paraId="77A4496F" w14:textId="77777777" w:rsidR="008054AD" w:rsidRPr="00BC21AB" w:rsidRDefault="008054AD" w:rsidP="008054AD">
      <w:pPr>
        <w:pStyle w:val="Untertitel"/>
      </w:pPr>
      <w:r w:rsidRPr="00BC21AB">
        <w:t>Primärfarben</w:t>
      </w:r>
    </w:p>
    <w:p w14:paraId="74A22859" w14:textId="77777777" w:rsidR="008054AD" w:rsidRPr="001F73AF" w:rsidRDefault="008054AD" w:rsidP="008054AD">
      <w:r w:rsidRPr="001F73AF">
        <w:t>Diese bilden die beiden Blautöne der Baloise</w:t>
      </w:r>
      <w:r>
        <w:t>,</w:t>
      </w:r>
      <w:r w:rsidRPr="001F73AF">
        <w:t xml:space="preserve"> </w:t>
      </w:r>
      <w:r w:rsidRPr="001F73AF">
        <w:rPr>
          <w:color w:val="003399"/>
        </w:rPr>
        <w:t>#003399</w:t>
      </w:r>
      <w:r w:rsidRPr="001F73AF">
        <w:t xml:space="preserve"> und </w:t>
      </w:r>
      <w:bookmarkStart w:id="36" w:name="_Hlk4150197"/>
      <w:r w:rsidRPr="001F73AF">
        <w:rPr>
          <w:color w:val="008AC9"/>
        </w:rPr>
        <w:t>#008AC9</w:t>
      </w:r>
      <w:bookmarkEnd w:id="36"/>
      <w:r w:rsidRPr="001F73AF">
        <w:t xml:space="preserve">, sowie ein dunkler Grauton </w:t>
      </w:r>
      <w:r w:rsidRPr="001F73AF">
        <w:rPr>
          <w:color w:val="444444"/>
        </w:rPr>
        <w:t xml:space="preserve">#444444 </w:t>
      </w:r>
      <w:r w:rsidRPr="001F73AF">
        <w:t>als Textfarbe. Dieser hat jedoch lediglich den Zweck eine angenehme Lesbarkeit an Bildschirmen zu gewährleisten und könnte entsprechend mit einem gleichwertigen Farbton ersetzt/kombiniert werden.</w:t>
      </w:r>
    </w:p>
    <w:p w14:paraId="0BF2D672" w14:textId="77777777" w:rsidR="008054AD" w:rsidRPr="00BC21AB" w:rsidRDefault="008054AD" w:rsidP="008054AD">
      <w:pPr>
        <w:pStyle w:val="Untertitel"/>
      </w:pPr>
      <w:r w:rsidRPr="00BC21AB">
        <w:t>Sekundärfarben</w:t>
      </w:r>
    </w:p>
    <w:p w14:paraId="7E198D7B" w14:textId="5A3F019D" w:rsidR="008054AD" w:rsidRPr="001F73AF" w:rsidRDefault="008054AD" w:rsidP="008054AD">
      <w:r w:rsidRPr="001F73AF">
        <w:t xml:space="preserve">Für Benachrichtigungen sowie Erfolgs- und Fehlermeldungen wurden Sekundärfarben definiert. Sie bestehen aus einem Grün </w:t>
      </w:r>
      <w:r w:rsidRPr="001F73AF">
        <w:rPr>
          <w:color w:val="2DB200"/>
        </w:rPr>
        <w:t>#2DB200</w:t>
      </w:r>
      <w:r w:rsidRPr="001F73AF">
        <w:t xml:space="preserve">, Rot </w:t>
      </w:r>
      <w:r w:rsidRPr="001F73AF">
        <w:rPr>
          <w:color w:val="FF3366"/>
        </w:rPr>
        <w:t>#FF3366</w:t>
      </w:r>
      <w:r w:rsidRPr="001F73AF">
        <w:t xml:space="preserve"> und Orange </w:t>
      </w:r>
      <w:r w:rsidRPr="001F73AF">
        <w:rPr>
          <w:color w:val="FF9900"/>
        </w:rPr>
        <w:t>#FF9900</w:t>
      </w:r>
      <w:r w:rsidRPr="001F73AF">
        <w:t xml:space="preserve"> (oder </w:t>
      </w:r>
      <w:r w:rsidRPr="001F73AF">
        <w:rPr>
          <w:color w:val="FF8304"/>
        </w:rPr>
        <w:t>#FF8304</w:t>
      </w:r>
      <w:r w:rsidRPr="001F73AF">
        <w:t>). Der Einsatz dieser ist kontext-bezogen</w:t>
      </w:r>
      <w:r w:rsidR="00D95382">
        <w:t>,</w:t>
      </w:r>
      <w:r w:rsidRPr="001F73AF">
        <w:t xml:space="preserve"> was bedeutet, dass sie nur für bestimmte Akzente verwendet werden sollten. </w:t>
      </w:r>
    </w:p>
    <w:p w14:paraId="35559F1F" w14:textId="77777777" w:rsidR="008054AD" w:rsidRPr="00BC21AB" w:rsidRDefault="008054AD" w:rsidP="008054AD">
      <w:pPr>
        <w:pStyle w:val="Untertitel"/>
      </w:pPr>
      <w:r w:rsidRPr="00BC21AB">
        <w:t>Flächenfarben</w:t>
      </w:r>
    </w:p>
    <w:p w14:paraId="30C6306B" w14:textId="77777777" w:rsidR="003A10B9" w:rsidRDefault="008054AD" w:rsidP="003A10B9">
      <w:r w:rsidRPr="001F73AF">
        <w:t xml:space="preserve">Hintergründe dienen der inhaltlichen Abgrenzung auf einer Webseite, weshalb die Baloise auch hier einige Farbabstufungen definiert hat. Diese Abstufungen gehen jeweils vom Blauton </w:t>
      </w:r>
      <w:r w:rsidRPr="001F73AF">
        <w:rPr>
          <w:color w:val="99D0E9"/>
        </w:rPr>
        <w:t>#99D0E9</w:t>
      </w:r>
      <w:r w:rsidRPr="001F73AF">
        <w:t xml:space="preserve"> und Grauton </w:t>
      </w:r>
      <w:r w:rsidRPr="001F73AF">
        <w:rPr>
          <w:color w:val="7E7E7E"/>
        </w:rPr>
        <w:t>#7E7E7E</w:t>
      </w:r>
      <w:r w:rsidRPr="001F73AF">
        <w:t xml:space="preserve"> aus. Eine genaue Vorgabe zum Einsatz dieser Farben besteht nicht, wobei die Grautöne möglichst vermieden werden sollen.</w:t>
      </w:r>
    </w:p>
    <w:p w14:paraId="3E3C4FA3" w14:textId="77777777" w:rsidR="003A10B9" w:rsidRDefault="003A10B9" w:rsidP="003A10B9">
      <w:pPr>
        <w:pStyle w:val="berschrift2"/>
        <w:rPr>
          <w:lang w:eastAsia="de-CH"/>
        </w:rPr>
      </w:pPr>
      <w:bookmarkStart w:id="37" w:name="_Toc8376116"/>
      <w:r>
        <w:rPr>
          <w:lang w:eastAsia="de-CH"/>
        </w:rPr>
        <w:lastRenderedPageBreak/>
        <w:t>Logos</w:t>
      </w:r>
      <w:bookmarkEnd w:id="37"/>
    </w:p>
    <w:p w14:paraId="2AC80718" w14:textId="77777777" w:rsidR="008054AD" w:rsidRPr="001F73AF" w:rsidRDefault="008054AD" w:rsidP="008054AD">
      <w:r w:rsidRPr="001F73AF">
        <w:t>Damit Benutzer der Anwendung die Zuordnung zur Baloise direkt erkennen können, soll das Baloise-Group-Logo über alle Seiten der Anwendung präsent sein. Da voraussichtlich keine Funktionen für Soziale-Medien oder andere Kanäle bestehen sollten, ist dies auch das einzige geplante Logo.</w:t>
      </w:r>
    </w:p>
    <w:p w14:paraId="56C4E641" w14:textId="77777777" w:rsidR="00DA296C" w:rsidRDefault="001672AC" w:rsidP="00DA296C">
      <w:pPr>
        <w:keepNext/>
      </w:pPr>
      <w:r>
        <w:rPr>
          <w:noProof/>
          <w:lang w:eastAsia="de-CH"/>
        </w:rPr>
        <w:drawing>
          <wp:inline distT="0" distB="0" distL="0" distR="0" wp14:anchorId="443DBB2F" wp14:editId="0F42D1D2">
            <wp:extent cx="5755640" cy="1514475"/>
            <wp:effectExtent l="0" t="0" r="0" b="9525"/>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55640" cy="1514475"/>
                    </a:xfrm>
                    <a:prstGeom prst="rect">
                      <a:avLst/>
                    </a:prstGeom>
                    <a:noFill/>
                    <a:ln>
                      <a:noFill/>
                    </a:ln>
                  </pic:spPr>
                </pic:pic>
              </a:graphicData>
            </a:graphic>
          </wp:inline>
        </w:drawing>
      </w:r>
    </w:p>
    <w:p w14:paraId="5AC230D7" w14:textId="1D6F3282" w:rsidR="001672AC" w:rsidRDefault="00DA296C" w:rsidP="00DA296C">
      <w:pPr>
        <w:pStyle w:val="Beschriftung"/>
        <w:jc w:val="right"/>
        <w:rPr>
          <w:lang w:eastAsia="de-CH"/>
        </w:rPr>
      </w:pPr>
      <w:bookmarkStart w:id="38" w:name="_Toc8379409"/>
      <w:r>
        <w:t xml:space="preserve">Abbildung </w:t>
      </w:r>
      <w:r w:rsidR="001A30F2">
        <w:rPr>
          <w:noProof/>
        </w:rPr>
        <w:fldChar w:fldCharType="begin"/>
      </w:r>
      <w:r w:rsidR="001A30F2">
        <w:rPr>
          <w:noProof/>
        </w:rPr>
        <w:instrText xml:space="preserve"> SEQ Abbildung \* ARABIC </w:instrText>
      </w:r>
      <w:r w:rsidR="001A30F2">
        <w:rPr>
          <w:noProof/>
        </w:rPr>
        <w:fldChar w:fldCharType="separate"/>
      </w:r>
      <w:r w:rsidR="00504727">
        <w:rPr>
          <w:noProof/>
        </w:rPr>
        <w:t>4</w:t>
      </w:r>
      <w:r w:rsidR="001A30F2">
        <w:rPr>
          <w:noProof/>
        </w:rPr>
        <w:fldChar w:fldCharType="end"/>
      </w:r>
      <w:r>
        <w:t xml:space="preserve"> - Baloise-Group Logo</w:t>
      </w:r>
      <w:bookmarkEnd w:id="38"/>
    </w:p>
    <w:p w14:paraId="66D89127" w14:textId="77777777" w:rsidR="008054AD" w:rsidRPr="003A10B9" w:rsidRDefault="008054AD" w:rsidP="008054AD">
      <w:pPr>
        <w:pStyle w:val="berschrift2"/>
        <w:rPr>
          <w:lang w:eastAsia="de-CH"/>
        </w:rPr>
      </w:pPr>
      <w:bookmarkStart w:id="39" w:name="_Toc7616767"/>
      <w:bookmarkStart w:id="40" w:name="_Toc8376117"/>
      <w:r>
        <w:rPr>
          <w:lang w:eastAsia="de-CH"/>
        </w:rPr>
        <w:t>Formularelemente</w:t>
      </w:r>
      <w:bookmarkEnd w:id="39"/>
      <w:r>
        <w:rPr>
          <w:lang w:eastAsia="de-CH"/>
        </w:rPr>
        <w:t xml:space="preserve"> </w:t>
      </w:r>
      <w:r>
        <w:rPr>
          <w:rStyle w:val="Funotenzeichen"/>
          <w:lang w:eastAsia="de-CH"/>
        </w:rPr>
        <w:footnoteReference w:id="7"/>
      </w:r>
      <w:bookmarkEnd w:id="40"/>
    </w:p>
    <w:p w14:paraId="1D457856" w14:textId="77777777" w:rsidR="008054AD" w:rsidRPr="001F73AF" w:rsidRDefault="008054AD" w:rsidP="008054AD">
      <w:r w:rsidRPr="001F73AF">
        <w:t xml:space="preserve">Für eine tiefgreifende Umsetzung des Baloise-Webstyleguide müssten sämtliche Formularelemente eigenständig angepasst werden. Da dies jedoch </w:t>
      </w:r>
      <w:r>
        <w:t xml:space="preserve">über </w:t>
      </w:r>
      <w:r w:rsidRPr="001F73AF">
        <w:t xml:space="preserve">den </w:t>
      </w:r>
      <w:r>
        <w:t>Zeitr</w:t>
      </w:r>
      <w:r w:rsidRPr="001F73AF">
        <w:t xml:space="preserve">ahmen der IPA </w:t>
      </w:r>
      <w:r>
        <w:t>hinausgehen könnte</w:t>
      </w:r>
      <w:r w:rsidRPr="001F73AF">
        <w:t xml:space="preserve"> und keinen weiteren Einfluss auf die Funktion der Anwendung hat, sollte zur Veranschaulichung mindestens 1 Element übernommen werden. Folgende Elemente könnten dazu verwendet werden, wobei der Webstyleguide der Baloise auch weitere dokumentiert hat. </w:t>
      </w:r>
    </w:p>
    <w:p w14:paraId="0D2635B1" w14:textId="77777777" w:rsidR="008054AD" w:rsidRPr="00BC21AB" w:rsidRDefault="008054AD" w:rsidP="008054AD">
      <w:pPr>
        <w:pStyle w:val="Untertitel"/>
      </w:pPr>
      <w:r w:rsidRPr="00BC21AB">
        <w:t>Textfelder</w:t>
      </w:r>
    </w:p>
    <w:p w14:paraId="0DE66E7E" w14:textId="77777777" w:rsidR="008054AD" w:rsidRDefault="008054AD" w:rsidP="008054AD">
      <w:r w:rsidRPr="001F73AF">
        <w:t>Ein Textfeld sollte durch eine blaue Umrandung (</w:t>
      </w:r>
      <w:r w:rsidRPr="001F73AF">
        <w:rPr>
          <w:color w:val="008AC9"/>
        </w:rPr>
        <w:t>#008AC9</w:t>
      </w:r>
      <w:r w:rsidRPr="001F73AF">
        <w:t xml:space="preserve">) dargestellt werden. Als Platzhalter kann eine Info zur Zeichenbegrenzung eingefügt werden. </w:t>
      </w:r>
      <w:r>
        <w:t>Sowohl wenn</w:t>
      </w:r>
      <w:r w:rsidRPr="001F73AF">
        <w:t xml:space="preserve"> der Benutzer das Feld anwählt</w:t>
      </w:r>
      <w:r>
        <w:t xml:space="preserve">, als auch </w:t>
      </w:r>
      <w:r w:rsidRPr="001F73AF">
        <w:t>während einer Eingabe</w:t>
      </w:r>
      <w:r>
        <w:t>,</w:t>
      </w:r>
      <w:r w:rsidRPr="001F73AF">
        <w:t xml:space="preserve"> soll der Hintergrund des Textfeldes in einen abgewandelten Blauton übergehen.</w:t>
      </w:r>
    </w:p>
    <w:p w14:paraId="5C298B2C" w14:textId="77777777" w:rsidR="006B11BE" w:rsidRDefault="006C1213" w:rsidP="006B11BE">
      <w:pPr>
        <w:keepNext/>
      </w:pPr>
      <w:r>
        <w:rPr>
          <w:noProof/>
          <w:lang w:eastAsia="de-CH"/>
        </w:rPr>
        <w:drawing>
          <wp:inline distT="0" distB="0" distL="0" distR="0" wp14:anchorId="11780D4E" wp14:editId="45A31CA9">
            <wp:extent cx="5749925" cy="252730"/>
            <wp:effectExtent l="0" t="0" r="3175"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49925" cy="252730"/>
                    </a:xfrm>
                    <a:prstGeom prst="rect">
                      <a:avLst/>
                    </a:prstGeom>
                    <a:noFill/>
                    <a:ln>
                      <a:noFill/>
                    </a:ln>
                  </pic:spPr>
                </pic:pic>
              </a:graphicData>
            </a:graphic>
          </wp:inline>
        </w:drawing>
      </w:r>
    </w:p>
    <w:p w14:paraId="40CD080D" w14:textId="2D5297D1" w:rsidR="004E3291" w:rsidRDefault="006B11BE" w:rsidP="006B11BE">
      <w:pPr>
        <w:pStyle w:val="Beschriftung"/>
        <w:jc w:val="right"/>
        <w:rPr>
          <w:lang w:eastAsia="de-CH"/>
        </w:rPr>
      </w:pPr>
      <w:bookmarkStart w:id="41" w:name="_Toc8379410"/>
      <w:r>
        <w:t xml:space="preserve">Abbildung </w:t>
      </w:r>
      <w:r w:rsidR="001A30F2">
        <w:rPr>
          <w:noProof/>
        </w:rPr>
        <w:fldChar w:fldCharType="begin"/>
      </w:r>
      <w:r w:rsidR="001A30F2">
        <w:rPr>
          <w:noProof/>
        </w:rPr>
        <w:instrText xml:space="preserve"> SEQ Abbildung \* ARABIC </w:instrText>
      </w:r>
      <w:r w:rsidR="001A30F2">
        <w:rPr>
          <w:noProof/>
        </w:rPr>
        <w:fldChar w:fldCharType="separate"/>
      </w:r>
      <w:r w:rsidR="00504727">
        <w:rPr>
          <w:noProof/>
        </w:rPr>
        <w:t>5</w:t>
      </w:r>
      <w:r w:rsidR="001A30F2">
        <w:rPr>
          <w:noProof/>
        </w:rPr>
        <w:fldChar w:fldCharType="end"/>
      </w:r>
      <w:r>
        <w:t xml:space="preserve"> - Textfelder nach Firmenstandard</w:t>
      </w:r>
      <w:bookmarkEnd w:id="41"/>
    </w:p>
    <w:p w14:paraId="14BAB83C" w14:textId="77777777" w:rsidR="008054AD" w:rsidRPr="00BC21AB" w:rsidRDefault="008054AD" w:rsidP="008054AD">
      <w:pPr>
        <w:pStyle w:val="Untertitel"/>
      </w:pPr>
      <w:r w:rsidRPr="00BC21AB">
        <w:t>Buttons</w:t>
      </w:r>
    </w:p>
    <w:p w14:paraId="5A3AA3A5" w14:textId="77777777" w:rsidR="008054AD" w:rsidRDefault="008054AD" w:rsidP="008054AD">
      <w:r w:rsidRPr="001F73AF">
        <w:t>Navigations-Knöpfe wie ein «Absenden» Knopf sollten in ihrer Grundform als rechteckige Fläche mit orangem Hintergrund und weissem Text dargestellt</w:t>
      </w:r>
      <w:r>
        <w:t xml:space="preserve"> werden</w:t>
      </w:r>
      <w:r w:rsidRPr="001F73AF">
        <w:t xml:space="preserve">. Bei Berührung mit dem Cursor des Benutzers sowie beim Anklicken sollte die Hintergrundfarbe </w:t>
      </w:r>
      <w:r>
        <w:t>in</w:t>
      </w:r>
      <w:r w:rsidRPr="001F73AF">
        <w:t xml:space="preserve"> einen Blauton übergehen.</w:t>
      </w:r>
    </w:p>
    <w:p w14:paraId="16A4E695" w14:textId="77777777" w:rsidR="006B11BE" w:rsidRDefault="006C1213" w:rsidP="006B11BE">
      <w:pPr>
        <w:keepNext/>
      </w:pPr>
      <w:r>
        <w:rPr>
          <w:noProof/>
          <w:lang w:eastAsia="de-CH"/>
        </w:rPr>
        <w:drawing>
          <wp:inline distT="0" distB="0" distL="0" distR="0" wp14:anchorId="1D8F697F" wp14:editId="21CEE868">
            <wp:extent cx="5761355" cy="493395"/>
            <wp:effectExtent l="0" t="0" r="0" b="1905"/>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61355" cy="493395"/>
                    </a:xfrm>
                    <a:prstGeom prst="rect">
                      <a:avLst/>
                    </a:prstGeom>
                    <a:noFill/>
                    <a:ln>
                      <a:noFill/>
                    </a:ln>
                  </pic:spPr>
                </pic:pic>
              </a:graphicData>
            </a:graphic>
          </wp:inline>
        </w:drawing>
      </w:r>
    </w:p>
    <w:p w14:paraId="4F2E9C59" w14:textId="2DE4BF94" w:rsidR="0054451D" w:rsidRPr="006B11BE" w:rsidRDefault="006B11BE" w:rsidP="006B11BE">
      <w:pPr>
        <w:pStyle w:val="Beschriftung"/>
        <w:jc w:val="right"/>
        <w:rPr>
          <w:lang w:eastAsia="de-CH"/>
        </w:rPr>
      </w:pPr>
      <w:bookmarkStart w:id="42" w:name="_Toc8379411"/>
      <w:r>
        <w:t xml:space="preserve">Abbildung </w:t>
      </w:r>
      <w:r w:rsidR="001A30F2">
        <w:rPr>
          <w:noProof/>
        </w:rPr>
        <w:fldChar w:fldCharType="begin"/>
      </w:r>
      <w:r w:rsidR="001A30F2">
        <w:rPr>
          <w:noProof/>
        </w:rPr>
        <w:instrText xml:space="preserve"> SEQ Abbildung \* ARABIC </w:instrText>
      </w:r>
      <w:r w:rsidR="001A30F2">
        <w:rPr>
          <w:noProof/>
        </w:rPr>
        <w:fldChar w:fldCharType="separate"/>
      </w:r>
      <w:r w:rsidR="00504727">
        <w:rPr>
          <w:noProof/>
        </w:rPr>
        <w:t>6</w:t>
      </w:r>
      <w:r w:rsidR="001A30F2">
        <w:rPr>
          <w:noProof/>
        </w:rPr>
        <w:fldChar w:fldCharType="end"/>
      </w:r>
      <w:r>
        <w:t xml:space="preserve"> - Buttons nach Firmenstandard</w:t>
      </w:r>
      <w:bookmarkEnd w:id="42"/>
      <w:r w:rsidR="0054451D">
        <w:rPr>
          <w:lang w:eastAsia="de-CH"/>
        </w:rPr>
        <w:br w:type="page"/>
      </w:r>
    </w:p>
    <w:p w14:paraId="4A30E157" w14:textId="77777777" w:rsidR="004E3291" w:rsidRDefault="004E3291" w:rsidP="004E3291">
      <w:pPr>
        <w:pStyle w:val="berschrift1"/>
        <w:rPr>
          <w:lang w:eastAsia="de-CH"/>
        </w:rPr>
      </w:pPr>
      <w:bookmarkStart w:id="43" w:name="_Toc8376118"/>
      <w:r>
        <w:rPr>
          <w:lang w:eastAsia="de-CH"/>
        </w:rPr>
        <w:lastRenderedPageBreak/>
        <w:t>Arbeitsjournal</w:t>
      </w:r>
      <w:bookmarkEnd w:id="43"/>
    </w:p>
    <w:p w14:paraId="5041ACBB" w14:textId="77777777" w:rsidR="004E3291" w:rsidRDefault="0054451D" w:rsidP="0054451D">
      <w:pPr>
        <w:pStyle w:val="berschrift2"/>
        <w:rPr>
          <w:lang w:eastAsia="de-CH"/>
        </w:rPr>
      </w:pPr>
      <w:bookmarkStart w:id="44" w:name="_Toc8376119"/>
      <w:r>
        <w:rPr>
          <w:lang w:eastAsia="de-CH"/>
        </w:rPr>
        <w:t>Tag 1 – 24.04.2019</w:t>
      </w:r>
      <w:bookmarkEnd w:id="44"/>
    </w:p>
    <w:tbl>
      <w:tblPr>
        <w:tblStyle w:val="Listentabelle3Akzent1"/>
        <w:tblW w:w="0" w:type="auto"/>
        <w:tblLook w:val="04A0" w:firstRow="1" w:lastRow="0" w:firstColumn="1" w:lastColumn="0" w:noHBand="0" w:noVBand="1"/>
      </w:tblPr>
      <w:tblGrid>
        <w:gridCol w:w="851"/>
        <w:gridCol w:w="3402"/>
        <w:gridCol w:w="1559"/>
        <w:gridCol w:w="1701"/>
        <w:gridCol w:w="1549"/>
      </w:tblGrid>
      <w:tr w:rsidR="0054451D" w14:paraId="1F8E6925" w14:textId="77777777" w:rsidTr="00A43BB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51" w:type="dxa"/>
          </w:tcPr>
          <w:p w14:paraId="028C71E1" w14:textId="77777777" w:rsidR="0054451D" w:rsidRDefault="0054451D" w:rsidP="0054451D">
            <w:pPr>
              <w:rPr>
                <w:lang w:eastAsia="de-CH"/>
              </w:rPr>
            </w:pPr>
            <w:r>
              <w:rPr>
                <w:lang w:eastAsia="de-CH"/>
              </w:rPr>
              <w:t>Zeit</w:t>
            </w:r>
          </w:p>
        </w:tc>
        <w:tc>
          <w:tcPr>
            <w:tcW w:w="3402" w:type="dxa"/>
          </w:tcPr>
          <w:p w14:paraId="60F98673" w14:textId="77777777" w:rsidR="0054451D" w:rsidRDefault="0054451D" w:rsidP="0054451D">
            <w:pPr>
              <w:cnfStyle w:val="100000000000" w:firstRow="1" w:lastRow="0" w:firstColumn="0" w:lastColumn="0" w:oddVBand="0" w:evenVBand="0" w:oddHBand="0" w:evenHBand="0" w:firstRowFirstColumn="0" w:firstRowLastColumn="0" w:lastRowFirstColumn="0" w:lastRowLastColumn="0"/>
              <w:rPr>
                <w:lang w:eastAsia="de-CH"/>
              </w:rPr>
            </w:pPr>
            <w:r>
              <w:rPr>
                <w:lang w:eastAsia="de-CH"/>
              </w:rPr>
              <w:t>Tätigkeit</w:t>
            </w:r>
          </w:p>
        </w:tc>
        <w:tc>
          <w:tcPr>
            <w:tcW w:w="1559" w:type="dxa"/>
          </w:tcPr>
          <w:p w14:paraId="5FA7CF15" w14:textId="77777777" w:rsidR="0054451D" w:rsidRDefault="0054451D" w:rsidP="0054451D">
            <w:pPr>
              <w:cnfStyle w:val="100000000000" w:firstRow="1" w:lastRow="0" w:firstColumn="0" w:lastColumn="0" w:oddVBand="0" w:evenVBand="0" w:oddHBand="0" w:evenHBand="0" w:firstRowFirstColumn="0" w:firstRowLastColumn="0" w:lastRowFirstColumn="0" w:lastRowLastColumn="0"/>
              <w:rPr>
                <w:lang w:eastAsia="de-CH"/>
              </w:rPr>
            </w:pPr>
            <w:r>
              <w:rPr>
                <w:lang w:eastAsia="de-CH"/>
              </w:rPr>
              <w:t>Beteiligte</w:t>
            </w:r>
          </w:p>
        </w:tc>
        <w:tc>
          <w:tcPr>
            <w:tcW w:w="1701" w:type="dxa"/>
          </w:tcPr>
          <w:p w14:paraId="43C03949" w14:textId="77777777" w:rsidR="0054451D" w:rsidRDefault="0054451D" w:rsidP="00A43BB6">
            <w:pPr>
              <w:jc w:val="center"/>
              <w:cnfStyle w:val="100000000000" w:firstRow="1" w:lastRow="0" w:firstColumn="0" w:lastColumn="0" w:oddVBand="0" w:evenVBand="0" w:oddHBand="0" w:evenHBand="0" w:firstRowFirstColumn="0" w:firstRowLastColumn="0" w:lastRowFirstColumn="0" w:lastRowLastColumn="0"/>
              <w:rPr>
                <w:lang w:eastAsia="de-CH"/>
              </w:rPr>
            </w:pPr>
            <w:r>
              <w:rPr>
                <w:lang w:eastAsia="de-CH"/>
              </w:rPr>
              <w:t>Aufwand «Soll»</w:t>
            </w:r>
          </w:p>
        </w:tc>
        <w:tc>
          <w:tcPr>
            <w:tcW w:w="1549" w:type="dxa"/>
          </w:tcPr>
          <w:p w14:paraId="40628B7F" w14:textId="77777777" w:rsidR="0054451D" w:rsidRDefault="0054451D" w:rsidP="00A43BB6">
            <w:pPr>
              <w:jc w:val="center"/>
              <w:cnfStyle w:val="100000000000" w:firstRow="1" w:lastRow="0" w:firstColumn="0" w:lastColumn="0" w:oddVBand="0" w:evenVBand="0" w:oddHBand="0" w:evenHBand="0" w:firstRowFirstColumn="0" w:firstRowLastColumn="0" w:lastRowFirstColumn="0" w:lastRowLastColumn="0"/>
              <w:rPr>
                <w:lang w:eastAsia="de-CH"/>
              </w:rPr>
            </w:pPr>
            <w:r>
              <w:rPr>
                <w:lang w:eastAsia="de-CH"/>
              </w:rPr>
              <w:t>Aufwand «Ist»</w:t>
            </w:r>
          </w:p>
        </w:tc>
      </w:tr>
      <w:tr w:rsidR="0054451D" w14:paraId="713D717E" w14:textId="77777777" w:rsidTr="00A43B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vAlign w:val="center"/>
          </w:tcPr>
          <w:p w14:paraId="35647A66" w14:textId="77777777" w:rsidR="0054451D" w:rsidRDefault="00CF2F84" w:rsidP="00CF2F84">
            <w:pPr>
              <w:rPr>
                <w:lang w:eastAsia="de-CH"/>
              </w:rPr>
            </w:pPr>
            <w:r>
              <w:rPr>
                <w:lang w:eastAsia="de-CH"/>
              </w:rPr>
              <w:t>07:</w:t>
            </w:r>
            <w:r w:rsidR="004F70A0">
              <w:rPr>
                <w:lang w:eastAsia="de-CH"/>
              </w:rPr>
              <w:t>0</w:t>
            </w:r>
            <w:r>
              <w:rPr>
                <w:lang w:eastAsia="de-CH"/>
              </w:rPr>
              <w:t>0</w:t>
            </w:r>
          </w:p>
        </w:tc>
        <w:tc>
          <w:tcPr>
            <w:tcW w:w="3402" w:type="dxa"/>
            <w:vAlign w:val="center"/>
          </w:tcPr>
          <w:p w14:paraId="6AB8593E" w14:textId="77777777" w:rsidR="0054451D" w:rsidRDefault="00CF2F84" w:rsidP="00CF2F84">
            <w:pPr>
              <w:cnfStyle w:val="000000100000" w:firstRow="0" w:lastRow="0" w:firstColumn="0" w:lastColumn="0" w:oddVBand="0" w:evenVBand="0" w:oddHBand="1" w:evenHBand="0" w:firstRowFirstColumn="0" w:firstRowLastColumn="0" w:lastRowFirstColumn="0" w:lastRowLastColumn="0"/>
              <w:rPr>
                <w:lang w:eastAsia="de-CH"/>
              </w:rPr>
            </w:pPr>
            <w:r>
              <w:rPr>
                <w:lang w:eastAsia="de-CH"/>
              </w:rPr>
              <w:t>Dokument erstellt/formatiert</w:t>
            </w:r>
            <w:r w:rsidR="0051721F">
              <w:rPr>
                <w:lang w:eastAsia="de-CH"/>
              </w:rPr>
              <w:t>, Vue-Projekt auf GitHub initialisiert.</w:t>
            </w:r>
          </w:p>
        </w:tc>
        <w:tc>
          <w:tcPr>
            <w:tcW w:w="1559" w:type="dxa"/>
            <w:vAlign w:val="center"/>
          </w:tcPr>
          <w:p w14:paraId="3D449696" w14:textId="77777777" w:rsidR="0054451D" w:rsidRDefault="00CF2F84" w:rsidP="00CF2F84">
            <w:pPr>
              <w:cnfStyle w:val="000000100000" w:firstRow="0" w:lastRow="0" w:firstColumn="0" w:lastColumn="0" w:oddVBand="0" w:evenVBand="0" w:oddHBand="1" w:evenHBand="0" w:firstRowFirstColumn="0" w:firstRowLastColumn="0" w:lastRowFirstColumn="0" w:lastRowLastColumn="0"/>
              <w:rPr>
                <w:lang w:eastAsia="de-CH"/>
              </w:rPr>
            </w:pPr>
            <w:r>
              <w:rPr>
                <w:lang w:eastAsia="de-CH"/>
              </w:rPr>
              <w:t>Elia Reutlinger</w:t>
            </w:r>
          </w:p>
        </w:tc>
        <w:tc>
          <w:tcPr>
            <w:tcW w:w="1701" w:type="dxa"/>
            <w:vAlign w:val="center"/>
          </w:tcPr>
          <w:p w14:paraId="0B51C406" w14:textId="77777777" w:rsidR="0054451D" w:rsidRDefault="00CF2F84" w:rsidP="00A43BB6">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02:00:00</w:t>
            </w:r>
          </w:p>
        </w:tc>
        <w:tc>
          <w:tcPr>
            <w:tcW w:w="1549" w:type="dxa"/>
            <w:vAlign w:val="center"/>
          </w:tcPr>
          <w:p w14:paraId="5AD9D140" w14:textId="77777777" w:rsidR="0054451D" w:rsidRDefault="00CF2F84" w:rsidP="00A43BB6">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w:t>
            </w:r>
            <w:r w:rsidR="00F45AE8">
              <w:rPr>
                <w:lang w:eastAsia="de-CH"/>
              </w:rPr>
              <w:t>1</w:t>
            </w:r>
            <w:r>
              <w:rPr>
                <w:lang w:eastAsia="de-CH"/>
              </w:rPr>
              <w:t>:</w:t>
            </w:r>
            <w:r w:rsidR="00F45AE8">
              <w:rPr>
                <w:lang w:eastAsia="de-CH"/>
              </w:rPr>
              <w:t>3</w:t>
            </w:r>
            <w:r>
              <w:rPr>
                <w:lang w:eastAsia="de-CH"/>
              </w:rPr>
              <w:t>0:00</w:t>
            </w:r>
          </w:p>
        </w:tc>
      </w:tr>
      <w:tr w:rsidR="0054451D" w14:paraId="59D907BC" w14:textId="77777777" w:rsidTr="00A43BB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vAlign w:val="center"/>
          </w:tcPr>
          <w:p w14:paraId="5D37E888" w14:textId="77777777" w:rsidR="0054451D" w:rsidRDefault="00C52C07" w:rsidP="00CF2F84">
            <w:pPr>
              <w:rPr>
                <w:lang w:eastAsia="de-CH"/>
              </w:rPr>
            </w:pPr>
            <w:r>
              <w:rPr>
                <w:lang w:eastAsia="de-CH"/>
              </w:rPr>
              <w:t>0</w:t>
            </w:r>
            <w:r w:rsidR="004F70A0">
              <w:rPr>
                <w:lang w:eastAsia="de-CH"/>
              </w:rPr>
              <w:t>8</w:t>
            </w:r>
            <w:r>
              <w:rPr>
                <w:lang w:eastAsia="de-CH"/>
              </w:rPr>
              <w:t>:</w:t>
            </w:r>
            <w:r w:rsidR="004F70A0">
              <w:rPr>
                <w:lang w:eastAsia="de-CH"/>
              </w:rPr>
              <w:t>3</w:t>
            </w:r>
            <w:r>
              <w:rPr>
                <w:lang w:eastAsia="de-CH"/>
              </w:rPr>
              <w:t>0</w:t>
            </w:r>
          </w:p>
        </w:tc>
        <w:tc>
          <w:tcPr>
            <w:tcW w:w="3402" w:type="dxa"/>
            <w:vAlign w:val="center"/>
          </w:tcPr>
          <w:p w14:paraId="44E089B0" w14:textId="77777777" w:rsidR="0054451D" w:rsidRDefault="00C52C07" w:rsidP="00CF2F84">
            <w:pPr>
              <w:cnfStyle w:val="000000010000" w:firstRow="0" w:lastRow="0" w:firstColumn="0" w:lastColumn="0" w:oddVBand="0" w:evenVBand="0" w:oddHBand="0" w:evenHBand="1" w:firstRowFirstColumn="0" w:firstRowLastColumn="0" w:lastRowFirstColumn="0" w:lastRowLastColumn="0"/>
              <w:rPr>
                <w:lang w:eastAsia="de-CH"/>
              </w:rPr>
            </w:pPr>
            <w:r>
              <w:rPr>
                <w:lang w:eastAsia="de-CH"/>
              </w:rPr>
              <w:t>Konfigurationen vorgenommen</w:t>
            </w:r>
            <w:r w:rsidR="00842DB8">
              <w:rPr>
                <w:lang w:eastAsia="de-CH"/>
              </w:rPr>
              <w:t xml:space="preserve"> (Design, i18n, PWA, Vue, Routing)</w:t>
            </w:r>
            <w:r w:rsidR="0051721F">
              <w:rPr>
                <w:lang w:eastAsia="de-CH"/>
              </w:rPr>
              <w:t>.</w:t>
            </w:r>
          </w:p>
        </w:tc>
        <w:tc>
          <w:tcPr>
            <w:tcW w:w="1559" w:type="dxa"/>
            <w:vAlign w:val="center"/>
          </w:tcPr>
          <w:p w14:paraId="750F0E6F" w14:textId="77777777" w:rsidR="0054451D" w:rsidRDefault="00C52C07" w:rsidP="00CF2F84">
            <w:pPr>
              <w:cnfStyle w:val="000000010000" w:firstRow="0" w:lastRow="0" w:firstColumn="0" w:lastColumn="0" w:oddVBand="0" w:evenVBand="0" w:oddHBand="0" w:evenHBand="1" w:firstRowFirstColumn="0" w:firstRowLastColumn="0" w:lastRowFirstColumn="0" w:lastRowLastColumn="0"/>
              <w:rPr>
                <w:lang w:eastAsia="de-CH"/>
              </w:rPr>
            </w:pPr>
            <w:r>
              <w:rPr>
                <w:lang w:eastAsia="de-CH"/>
              </w:rPr>
              <w:t>Elia Reutlinger</w:t>
            </w:r>
          </w:p>
        </w:tc>
        <w:tc>
          <w:tcPr>
            <w:tcW w:w="1701" w:type="dxa"/>
            <w:vAlign w:val="center"/>
          </w:tcPr>
          <w:p w14:paraId="5DA9AEEF" w14:textId="77777777" w:rsidR="0054451D" w:rsidRDefault="00C52C07" w:rsidP="00A43BB6">
            <w:pPr>
              <w:jc w:val="center"/>
              <w:cnfStyle w:val="000000010000" w:firstRow="0" w:lastRow="0" w:firstColumn="0" w:lastColumn="0" w:oddVBand="0" w:evenVBand="0" w:oddHBand="0" w:evenHBand="1" w:firstRowFirstColumn="0" w:firstRowLastColumn="0" w:lastRowFirstColumn="0" w:lastRowLastColumn="0"/>
              <w:rPr>
                <w:lang w:eastAsia="de-CH"/>
              </w:rPr>
            </w:pPr>
            <w:r>
              <w:rPr>
                <w:lang w:eastAsia="de-CH"/>
              </w:rPr>
              <w:t>0</w:t>
            </w:r>
            <w:r w:rsidR="00842DB8">
              <w:rPr>
                <w:lang w:eastAsia="de-CH"/>
              </w:rPr>
              <w:t>4</w:t>
            </w:r>
            <w:r>
              <w:rPr>
                <w:lang w:eastAsia="de-CH"/>
              </w:rPr>
              <w:t>:00:00</w:t>
            </w:r>
          </w:p>
        </w:tc>
        <w:tc>
          <w:tcPr>
            <w:tcW w:w="1549" w:type="dxa"/>
            <w:vAlign w:val="center"/>
          </w:tcPr>
          <w:p w14:paraId="51A8F558" w14:textId="77777777" w:rsidR="0054451D" w:rsidRDefault="00C52C07" w:rsidP="00A43BB6">
            <w:pPr>
              <w:jc w:val="center"/>
              <w:cnfStyle w:val="000000010000" w:firstRow="0" w:lastRow="0" w:firstColumn="0" w:lastColumn="0" w:oddVBand="0" w:evenVBand="0" w:oddHBand="0" w:evenHBand="1" w:firstRowFirstColumn="0" w:firstRowLastColumn="0" w:lastRowFirstColumn="0" w:lastRowLastColumn="0"/>
              <w:rPr>
                <w:lang w:eastAsia="de-CH"/>
              </w:rPr>
            </w:pPr>
            <w:r>
              <w:rPr>
                <w:lang w:eastAsia="de-CH"/>
              </w:rPr>
              <w:t>0</w:t>
            </w:r>
            <w:r w:rsidR="00F738EF">
              <w:rPr>
                <w:lang w:eastAsia="de-CH"/>
              </w:rPr>
              <w:t>2</w:t>
            </w:r>
            <w:r>
              <w:rPr>
                <w:lang w:eastAsia="de-CH"/>
              </w:rPr>
              <w:t>:</w:t>
            </w:r>
            <w:r w:rsidR="00F738EF">
              <w:rPr>
                <w:lang w:eastAsia="de-CH"/>
              </w:rPr>
              <w:t>3</w:t>
            </w:r>
            <w:r w:rsidR="00842DB8">
              <w:rPr>
                <w:lang w:eastAsia="de-CH"/>
              </w:rPr>
              <w:t>0:00</w:t>
            </w:r>
          </w:p>
        </w:tc>
      </w:tr>
      <w:tr w:rsidR="0054451D" w14:paraId="26058021" w14:textId="77777777" w:rsidTr="00A43B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vAlign w:val="center"/>
          </w:tcPr>
          <w:p w14:paraId="760A9E2C" w14:textId="77777777" w:rsidR="0054451D" w:rsidRDefault="00842DB8" w:rsidP="00CF2F84">
            <w:pPr>
              <w:rPr>
                <w:lang w:eastAsia="de-CH"/>
              </w:rPr>
            </w:pPr>
            <w:r>
              <w:rPr>
                <w:lang w:eastAsia="de-CH"/>
              </w:rPr>
              <w:t>12:</w:t>
            </w:r>
            <w:r w:rsidR="00F45AE8">
              <w:rPr>
                <w:lang w:eastAsia="de-CH"/>
              </w:rPr>
              <w:t>0</w:t>
            </w:r>
            <w:r>
              <w:rPr>
                <w:lang w:eastAsia="de-CH"/>
              </w:rPr>
              <w:t>0</w:t>
            </w:r>
          </w:p>
        </w:tc>
        <w:tc>
          <w:tcPr>
            <w:tcW w:w="3402" w:type="dxa"/>
            <w:vAlign w:val="center"/>
          </w:tcPr>
          <w:p w14:paraId="1062E6E3" w14:textId="77777777" w:rsidR="0054451D" w:rsidRDefault="00842DB8" w:rsidP="00CF2F84">
            <w:pPr>
              <w:cnfStyle w:val="000000100000" w:firstRow="0" w:lastRow="0" w:firstColumn="0" w:lastColumn="0" w:oddVBand="0" w:evenVBand="0" w:oddHBand="1" w:evenHBand="0" w:firstRowFirstColumn="0" w:firstRowLastColumn="0" w:lastRowFirstColumn="0" w:lastRowLastColumn="0"/>
              <w:rPr>
                <w:lang w:eastAsia="de-CH"/>
              </w:rPr>
            </w:pPr>
            <w:r>
              <w:rPr>
                <w:lang w:eastAsia="de-CH"/>
              </w:rPr>
              <w:t>Authentifizierung implementiert</w:t>
            </w:r>
            <w:r w:rsidR="004F70A0">
              <w:rPr>
                <w:lang w:eastAsia="de-CH"/>
              </w:rPr>
              <w:t xml:space="preserve"> + kleinere Optimierungen.</w:t>
            </w:r>
          </w:p>
        </w:tc>
        <w:tc>
          <w:tcPr>
            <w:tcW w:w="1559" w:type="dxa"/>
            <w:vAlign w:val="center"/>
          </w:tcPr>
          <w:p w14:paraId="3D405155" w14:textId="77777777" w:rsidR="0054451D" w:rsidRDefault="00842DB8" w:rsidP="00CF2F84">
            <w:pPr>
              <w:cnfStyle w:val="000000100000" w:firstRow="0" w:lastRow="0" w:firstColumn="0" w:lastColumn="0" w:oddVBand="0" w:evenVBand="0" w:oddHBand="1" w:evenHBand="0" w:firstRowFirstColumn="0" w:firstRowLastColumn="0" w:lastRowFirstColumn="0" w:lastRowLastColumn="0"/>
              <w:rPr>
                <w:lang w:eastAsia="de-CH"/>
              </w:rPr>
            </w:pPr>
            <w:r>
              <w:rPr>
                <w:lang w:eastAsia="de-CH"/>
              </w:rPr>
              <w:t>Elia Reutlinger</w:t>
            </w:r>
          </w:p>
        </w:tc>
        <w:tc>
          <w:tcPr>
            <w:tcW w:w="1701" w:type="dxa"/>
            <w:vAlign w:val="center"/>
          </w:tcPr>
          <w:p w14:paraId="677CEC90" w14:textId="77777777" w:rsidR="0054451D" w:rsidRDefault="00842DB8" w:rsidP="00A43BB6">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02:00:00</w:t>
            </w:r>
          </w:p>
        </w:tc>
        <w:tc>
          <w:tcPr>
            <w:tcW w:w="1549" w:type="dxa"/>
            <w:vAlign w:val="center"/>
          </w:tcPr>
          <w:p w14:paraId="3E8C437A" w14:textId="77777777" w:rsidR="0054451D" w:rsidRDefault="00842DB8" w:rsidP="00A43BB6">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w:t>
            </w:r>
            <w:r w:rsidR="00954DC4">
              <w:rPr>
                <w:lang w:eastAsia="de-CH"/>
              </w:rPr>
              <w:t>3</w:t>
            </w:r>
            <w:r>
              <w:rPr>
                <w:lang w:eastAsia="de-CH"/>
              </w:rPr>
              <w:t>:</w:t>
            </w:r>
            <w:r w:rsidR="00954DC4">
              <w:rPr>
                <w:lang w:eastAsia="de-CH"/>
              </w:rPr>
              <w:t>3</w:t>
            </w:r>
            <w:r>
              <w:rPr>
                <w:lang w:eastAsia="de-CH"/>
              </w:rPr>
              <w:t>0:00</w:t>
            </w:r>
          </w:p>
        </w:tc>
      </w:tr>
      <w:tr w:rsidR="00B912F0" w14:paraId="5899F590" w14:textId="77777777" w:rsidTr="00202EC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12" w:type="dxa"/>
            <w:gridSpan w:val="3"/>
            <w:vAlign w:val="center"/>
          </w:tcPr>
          <w:p w14:paraId="3C113F8A" w14:textId="77777777" w:rsidR="00B912F0" w:rsidRDefault="00B912F0" w:rsidP="00CF2F84">
            <w:pPr>
              <w:rPr>
                <w:lang w:eastAsia="de-CH"/>
              </w:rPr>
            </w:pPr>
          </w:p>
        </w:tc>
        <w:tc>
          <w:tcPr>
            <w:tcW w:w="1701" w:type="dxa"/>
            <w:vAlign w:val="center"/>
          </w:tcPr>
          <w:p w14:paraId="7CBF6AE5" w14:textId="77777777" w:rsidR="00B912F0" w:rsidRDefault="00B912F0" w:rsidP="00A43BB6">
            <w:pPr>
              <w:jc w:val="center"/>
              <w:cnfStyle w:val="000000010000" w:firstRow="0" w:lastRow="0" w:firstColumn="0" w:lastColumn="0" w:oddVBand="0" w:evenVBand="0" w:oddHBand="0" w:evenHBand="1" w:firstRowFirstColumn="0" w:firstRowLastColumn="0" w:lastRowFirstColumn="0" w:lastRowLastColumn="0"/>
              <w:rPr>
                <w:lang w:eastAsia="de-CH"/>
              </w:rPr>
            </w:pPr>
            <w:r>
              <w:rPr>
                <w:lang w:eastAsia="de-CH"/>
              </w:rPr>
              <w:t>08:00:00</w:t>
            </w:r>
          </w:p>
        </w:tc>
        <w:tc>
          <w:tcPr>
            <w:tcW w:w="1549" w:type="dxa"/>
            <w:vAlign w:val="center"/>
          </w:tcPr>
          <w:p w14:paraId="5674C442" w14:textId="77777777" w:rsidR="00B912F0" w:rsidRDefault="00B912F0" w:rsidP="00A43BB6">
            <w:pPr>
              <w:jc w:val="center"/>
              <w:cnfStyle w:val="000000010000" w:firstRow="0" w:lastRow="0" w:firstColumn="0" w:lastColumn="0" w:oddVBand="0" w:evenVBand="0" w:oddHBand="0" w:evenHBand="1" w:firstRowFirstColumn="0" w:firstRowLastColumn="0" w:lastRowFirstColumn="0" w:lastRowLastColumn="0"/>
              <w:rPr>
                <w:lang w:eastAsia="de-CH"/>
              </w:rPr>
            </w:pPr>
            <w:r>
              <w:rPr>
                <w:lang w:eastAsia="de-CH"/>
              </w:rPr>
              <w:t>07:30:00</w:t>
            </w:r>
          </w:p>
        </w:tc>
      </w:tr>
    </w:tbl>
    <w:p w14:paraId="256E6A22" w14:textId="77777777" w:rsidR="004F70A0" w:rsidRDefault="004F70A0" w:rsidP="0054451D">
      <w:pPr>
        <w:pStyle w:val="Untertitel"/>
        <w:rPr>
          <w:lang w:eastAsia="de-CH"/>
        </w:rPr>
      </w:pPr>
    </w:p>
    <w:p w14:paraId="17EA6582" w14:textId="77777777" w:rsidR="0054451D" w:rsidRDefault="0054451D" w:rsidP="0054451D">
      <w:pPr>
        <w:pStyle w:val="Untertitel"/>
        <w:rPr>
          <w:lang w:eastAsia="de-CH"/>
        </w:rPr>
      </w:pPr>
      <w:r>
        <w:rPr>
          <w:lang w:eastAsia="de-CH"/>
        </w:rPr>
        <w:t>Tages</w:t>
      </w:r>
      <w:r w:rsidR="00870B56">
        <w:rPr>
          <w:lang w:eastAsia="de-CH"/>
        </w:rPr>
        <w:t>themen</w:t>
      </w:r>
    </w:p>
    <w:p w14:paraId="1644E6D3" w14:textId="77777777" w:rsidR="0054451D" w:rsidRDefault="0051721F" w:rsidP="0054451D">
      <w:pPr>
        <w:rPr>
          <w:lang w:eastAsia="de-CH"/>
        </w:rPr>
      </w:pPr>
      <w:r>
        <w:rPr>
          <w:lang w:eastAsia="de-CH"/>
        </w:rPr>
        <w:t xml:space="preserve">Mit Beginn der IPA stand heute die grundlegende Konfiguration des Vue-Projekts sowie die Implementierung der Authentifizierung mit der API auf dem Plan. Nachdem ich das neue Projekt initialisiert und die Doku erstellt habe, nahm ich einige Einstellungen an Abhängigkeiten vor, damit ich weiterhin problemlos arbeiten kann.  </w:t>
      </w:r>
      <w:r w:rsidR="00F738EF">
        <w:rPr>
          <w:lang w:eastAsia="de-CH"/>
        </w:rPr>
        <w:t>Die meisten Einstellungen konnte ich aus meinen alten Projekten übernehmen</w:t>
      </w:r>
      <w:r w:rsidR="00B912F0">
        <w:rPr>
          <w:lang w:eastAsia="de-CH"/>
        </w:rPr>
        <w:t>, wobei ich schneller fertig war als erwartet. Die Authentifizierung dauerte dafür länger, da ich mich etwas länger mit dem Routing nach Berechtigungen auseinandersetzen musste.</w:t>
      </w:r>
    </w:p>
    <w:p w14:paraId="6C57E1C6" w14:textId="77777777" w:rsidR="0054451D" w:rsidRDefault="0054451D" w:rsidP="0054451D">
      <w:pPr>
        <w:pStyle w:val="Untertitel"/>
        <w:rPr>
          <w:lang w:eastAsia="de-CH"/>
        </w:rPr>
      </w:pPr>
      <w:r>
        <w:rPr>
          <w:lang w:eastAsia="de-CH"/>
        </w:rPr>
        <w:t>Hilfestellungen</w:t>
      </w:r>
    </w:p>
    <w:p w14:paraId="027D60D2" w14:textId="77777777" w:rsidR="00B912F0" w:rsidRDefault="00B912F0" w:rsidP="00B912F0">
      <w:pPr>
        <w:rPr>
          <w:lang w:eastAsia="de-CH"/>
        </w:rPr>
      </w:pPr>
      <w:r>
        <w:rPr>
          <w:lang w:eastAsia="de-CH"/>
        </w:rPr>
        <w:t>Stackoverflow.com, Github.com, vuejs.org</w:t>
      </w:r>
      <w:r w:rsidR="007831BA">
        <w:rPr>
          <w:lang w:eastAsia="de-CH"/>
        </w:rPr>
        <w:t>, alte Projekte (github.com/</w:t>
      </w:r>
      <w:r w:rsidR="007831BA" w:rsidRPr="007831BA">
        <w:rPr>
          <w:lang w:eastAsia="de-CH"/>
        </w:rPr>
        <w:t>erleiuat/minska</w:t>
      </w:r>
      <w:r w:rsidR="007831BA">
        <w:rPr>
          <w:lang w:eastAsia="de-CH"/>
        </w:rPr>
        <w:t>)</w:t>
      </w:r>
    </w:p>
    <w:p w14:paraId="1EF7FD62" w14:textId="77777777" w:rsidR="0054451D" w:rsidRDefault="0054451D" w:rsidP="0054451D">
      <w:pPr>
        <w:pStyle w:val="Untertitel"/>
        <w:rPr>
          <w:lang w:eastAsia="de-CH"/>
        </w:rPr>
      </w:pPr>
      <w:r>
        <w:rPr>
          <w:lang w:eastAsia="de-CH"/>
        </w:rPr>
        <w:t>Reflexion +</w:t>
      </w:r>
    </w:p>
    <w:p w14:paraId="2AC048B6" w14:textId="77777777" w:rsidR="0054451D" w:rsidRDefault="00B912F0" w:rsidP="0054451D">
      <w:pPr>
        <w:rPr>
          <w:lang w:eastAsia="de-CH"/>
        </w:rPr>
      </w:pPr>
      <w:r>
        <w:rPr>
          <w:lang w:eastAsia="de-CH"/>
        </w:rPr>
        <w:t xml:space="preserve">Ich </w:t>
      </w:r>
      <w:r w:rsidR="00AD20F8">
        <w:rPr>
          <w:lang w:eastAsia="de-CH"/>
        </w:rPr>
        <w:t xml:space="preserve">konnte alle Ziele des Tages erreichen und war sogar etwas schneller fertig als geplant. Deshalb konnte ich noch einige Verbesserungen am Design und der Performance der App vornehmen. Insgesamt bin ich mit der heutigen Arbeit sehr zufrieden, da ich mir durch diese Grundlagen nun ein besseres Bild vom Endprodukt machen kann.  </w:t>
      </w:r>
    </w:p>
    <w:p w14:paraId="2DB229C3" w14:textId="77777777" w:rsidR="0054451D" w:rsidRDefault="0054451D" w:rsidP="0054451D">
      <w:pPr>
        <w:pStyle w:val="Untertitel"/>
        <w:rPr>
          <w:lang w:eastAsia="de-CH"/>
        </w:rPr>
      </w:pPr>
      <w:r>
        <w:rPr>
          <w:lang w:eastAsia="de-CH"/>
        </w:rPr>
        <w:t>Reflexion –</w:t>
      </w:r>
    </w:p>
    <w:p w14:paraId="26F8E7CC" w14:textId="77777777" w:rsidR="0054451D" w:rsidRDefault="00AD20F8" w:rsidP="0054451D">
      <w:pPr>
        <w:rPr>
          <w:lang w:eastAsia="de-CH"/>
        </w:rPr>
      </w:pPr>
      <w:r>
        <w:rPr>
          <w:lang w:eastAsia="de-CH"/>
        </w:rPr>
        <w:t>Ich habe mich im Zeitplan mit den heutigen Aufwänden ein wenig verschätzt, da ich dabei zu sehr von meinen bisherigen Projekten ausgegangen bin. Ich denke aber, dass sich das auf heute beschränken wird.</w:t>
      </w:r>
    </w:p>
    <w:p w14:paraId="35E13B4D" w14:textId="77777777" w:rsidR="0054451D" w:rsidRDefault="0054451D" w:rsidP="0054451D">
      <w:pPr>
        <w:pStyle w:val="Untertitel"/>
        <w:rPr>
          <w:lang w:eastAsia="de-CH"/>
        </w:rPr>
      </w:pPr>
      <w:r>
        <w:rPr>
          <w:lang w:eastAsia="de-CH"/>
        </w:rPr>
        <w:t>Erkenntnisse</w:t>
      </w:r>
    </w:p>
    <w:p w14:paraId="1CACC9AC" w14:textId="77777777" w:rsidR="00870B56" w:rsidRDefault="00AD20F8">
      <w:pPr>
        <w:rPr>
          <w:lang w:eastAsia="de-CH"/>
        </w:rPr>
      </w:pPr>
      <w:r>
        <w:rPr>
          <w:lang w:eastAsia="de-CH"/>
        </w:rPr>
        <w:t>Ich habe eine bessere Umsetzung fürs Routing nach Berechtigungen gefunden als in meinen bisherigen Projekten. Wahrscheinlich werde ich d</w:t>
      </w:r>
      <w:r w:rsidR="00AA23AD">
        <w:rPr>
          <w:lang w:eastAsia="de-CH"/>
        </w:rPr>
        <w:t xml:space="preserve">as </w:t>
      </w:r>
      <w:r w:rsidR="00AA23AD" w:rsidRPr="00AA23AD">
        <w:rPr>
          <w:lang w:eastAsia="de-CH"/>
        </w:rPr>
        <w:t>irgendwann</w:t>
      </w:r>
      <w:r w:rsidR="00AA23AD">
        <w:rPr>
          <w:lang w:eastAsia="de-CH"/>
        </w:rPr>
        <w:t xml:space="preserve"> auch </w:t>
      </w:r>
      <w:r w:rsidR="00266C3E">
        <w:rPr>
          <w:lang w:eastAsia="de-CH"/>
        </w:rPr>
        <w:t>da</w:t>
      </w:r>
      <w:r>
        <w:rPr>
          <w:lang w:eastAsia="de-CH"/>
        </w:rPr>
        <w:t xml:space="preserve"> verbessern.</w:t>
      </w:r>
    </w:p>
    <w:p w14:paraId="2BC19703" w14:textId="77777777" w:rsidR="0054451D" w:rsidRDefault="006B60C4">
      <w:pPr>
        <w:rPr>
          <w:lang w:eastAsia="de-CH"/>
        </w:rPr>
      </w:pPr>
      <w:r>
        <w:rPr>
          <w:noProof/>
        </w:rPr>
        <w:drawing>
          <wp:inline distT="0" distB="0" distL="0" distR="0" wp14:anchorId="19B6AB43" wp14:editId="0FD4D5C7">
            <wp:extent cx="5760720" cy="1104265"/>
            <wp:effectExtent l="0" t="0" r="0" b="635"/>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1104265"/>
                    </a:xfrm>
                    <a:prstGeom prst="rect">
                      <a:avLst/>
                    </a:prstGeom>
                  </pic:spPr>
                </pic:pic>
              </a:graphicData>
            </a:graphic>
          </wp:inline>
        </w:drawing>
      </w:r>
      <w:r w:rsidR="0054451D">
        <w:rPr>
          <w:lang w:eastAsia="de-CH"/>
        </w:rPr>
        <w:br w:type="page"/>
      </w:r>
    </w:p>
    <w:p w14:paraId="3CCB2B87" w14:textId="77777777" w:rsidR="00FC3449" w:rsidRDefault="00FC3449" w:rsidP="00FC3449">
      <w:pPr>
        <w:pStyle w:val="berschrift2"/>
        <w:rPr>
          <w:lang w:eastAsia="de-CH"/>
        </w:rPr>
      </w:pPr>
      <w:bookmarkStart w:id="45" w:name="_Toc8376120"/>
      <w:r>
        <w:rPr>
          <w:lang w:eastAsia="de-CH"/>
        </w:rPr>
        <w:lastRenderedPageBreak/>
        <w:t xml:space="preserve">Tag </w:t>
      </w:r>
      <w:r w:rsidR="00F043B0">
        <w:rPr>
          <w:lang w:eastAsia="de-CH"/>
        </w:rPr>
        <w:t>2</w:t>
      </w:r>
      <w:r>
        <w:rPr>
          <w:lang w:eastAsia="de-CH"/>
        </w:rPr>
        <w:t xml:space="preserve"> – 2</w:t>
      </w:r>
      <w:r w:rsidR="00F043B0">
        <w:rPr>
          <w:lang w:eastAsia="de-CH"/>
        </w:rPr>
        <w:t>5</w:t>
      </w:r>
      <w:r>
        <w:rPr>
          <w:lang w:eastAsia="de-CH"/>
        </w:rPr>
        <w:t>.04.2019</w:t>
      </w:r>
      <w:bookmarkEnd w:id="45"/>
    </w:p>
    <w:tbl>
      <w:tblPr>
        <w:tblStyle w:val="Listentabelle3Akzent1"/>
        <w:tblW w:w="0" w:type="auto"/>
        <w:tblLook w:val="04A0" w:firstRow="1" w:lastRow="0" w:firstColumn="1" w:lastColumn="0" w:noHBand="0" w:noVBand="1"/>
      </w:tblPr>
      <w:tblGrid>
        <w:gridCol w:w="851"/>
        <w:gridCol w:w="3402"/>
        <w:gridCol w:w="1559"/>
        <w:gridCol w:w="1701"/>
        <w:gridCol w:w="1549"/>
      </w:tblGrid>
      <w:tr w:rsidR="00FC3449" w14:paraId="26A835C7" w14:textId="77777777" w:rsidTr="005172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51" w:type="dxa"/>
          </w:tcPr>
          <w:p w14:paraId="5951A0ED" w14:textId="77777777" w:rsidR="00FC3449" w:rsidRDefault="00FC3449" w:rsidP="0051721F">
            <w:pPr>
              <w:rPr>
                <w:lang w:eastAsia="de-CH"/>
              </w:rPr>
            </w:pPr>
            <w:r>
              <w:rPr>
                <w:lang w:eastAsia="de-CH"/>
              </w:rPr>
              <w:t>Zeit</w:t>
            </w:r>
          </w:p>
        </w:tc>
        <w:tc>
          <w:tcPr>
            <w:tcW w:w="3402" w:type="dxa"/>
          </w:tcPr>
          <w:p w14:paraId="2B97777F" w14:textId="77777777" w:rsidR="00FC3449" w:rsidRDefault="00FC3449" w:rsidP="0051721F">
            <w:pPr>
              <w:cnfStyle w:val="100000000000" w:firstRow="1" w:lastRow="0" w:firstColumn="0" w:lastColumn="0" w:oddVBand="0" w:evenVBand="0" w:oddHBand="0" w:evenHBand="0" w:firstRowFirstColumn="0" w:firstRowLastColumn="0" w:lastRowFirstColumn="0" w:lastRowLastColumn="0"/>
              <w:rPr>
                <w:lang w:eastAsia="de-CH"/>
              </w:rPr>
            </w:pPr>
            <w:r>
              <w:rPr>
                <w:lang w:eastAsia="de-CH"/>
              </w:rPr>
              <w:t>Tätigkeit</w:t>
            </w:r>
          </w:p>
        </w:tc>
        <w:tc>
          <w:tcPr>
            <w:tcW w:w="1559" w:type="dxa"/>
          </w:tcPr>
          <w:p w14:paraId="6CCFFCFB" w14:textId="77777777" w:rsidR="00FC3449" w:rsidRDefault="00FC3449" w:rsidP="0051721F">
            <w:pPr>
              <w:cnfStyle w:val="100000000000" w:firstRow="1" w:lastRow="0" w:firstColumn="0" w:lastColumn="0" w:oddVBand="0" w:evenVBand="0" w:oddHBand="0" w:evenHBand="0" w:firstRowFirstColumn="0" w:firstRowLastColumn="0" w:lastRowFirstColumn="0" w:lastRowLastColumn="0"/>
              <w:rPr>
                <w:lang w:eastAsia="de-CH"/>
              </w:rPr>
            </w:pPr>
            <w:r>
              <w:rPr>
                <w:lang w:eastAsia="de-CH"/>
              </w:rPr>
              <w:t>Beteiligte</w:t>
            </w:r>
          </w:p>
        </w:tc>
        <w:tc>
          <w:tcPr>
            <w:tcW w:w="1701" w:type="dxa"/>
          </w:tcPr>
          <w:p w14:paraId="02290BB8" w14:textId="77777777" w:rsidR="00FC3449" w:rsidRDefault="00FC3449" w:rsidP="0051721F">
            <w:pPr>
              <w:jc w:val="center"/>
              <w:cnfStyle w:val="100000000000" w:firstRow="1" w:lastRow="0" w:firstColumn="0" w:lastColumn="0" w:oddVBand="0" w:evenVBand="0" w:oddHBand="0" w:evenHBand="0" w:firstRowFirstColumn="0" w:firstRowLastColumn="0" w:lastRowFirstColumn="0" w:lastRowLastColumn="0"/>
              <w:rPr>
                <w:lang w:eastAsia="de-CH"/>
              </w:rPr>
            </w:pPr>
            <w:r>
              <w:rPr>
                <w:lang w:eastAsia="de-CH"/>
              </w:rPr>
              <w:t>Aufwand «Soll»</w:t>
            </w:r>
          </w:p>
        </w:tc>
        <w:tc>
          <w:tcPr>
            <w:tcW w:w="1549" w:type="dxa"/>
          </w:tcPr>
          <w:p w14:paraId="7BB33FEC" w14:textId="77777777" w:rsidR="00FC3449" w:rsidRDefault="00FC3449" w:rsidP="0051721F">
            <w:pPr>
              <w:jc w:val="center"/>
              <w:cnfStyle w:val="100000000000" w:firstRow="1" w:lastRow="0" w:firstColumn="0" w:lastColumn="0" w:oddVBand="0" w:evenVBand="0" w:oddHBand="0" w:evenHBand="0" w:firstRowFirstColumn="0" w:firstRowLastColumn="0" w:lastRowFirstColumn="0" w:lastRowLastColumn="0"/>
              <w:rPr>
                <w:lang w:eastAsia="de-CH"/>
              </w:rPr>
            </w:pPr>
            <w:r>
              <w:rPr>
                <w:lang w:eastAsia="de-CH"/>
              </w:rPr>
              <w:t>Aufwand «Ist»</w:t>
            </w:r>
          </w:p>
        </w:tc>
      </w:tr>
      <w:tr w:rsidR="00FC3449" w14:paraId="1BA907DB" w14:textId="77777777" w:rsidTr="005172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vAlign w:val="center"/>
          </w:tcPr>
          <w:p w14:paraId="1E23D336" w14:textId="77777777" w:rsidR="00FC3449" w:rsidRDefault="00FC3449" w:rsidP="0051721F">
            <w:pPr>
              <w:rPr>
                <w:lang w:eastAsia="de-CH"/>
              </w:rPr>
            </w:pPr>
            <w:r>
              <w:rPr>
                <w:lang w:eastAsia="de-CH"/>
              </w:rPr>
              <w:t>0</w:t>
            </w:r>
            <w:r w:rsidR="00BA558E">
              <w:rPr>
                <w:lang w:eastAsia="de-CH"/>
              </w:rPr>
              <w:t>7</w:t>
            </w:r>
            <w:r>
              <w:rPr>
                <w:lang w:eastAsia="de-CH"/>
              </w:rPr>
              <w:t>:</w:t>
            </w:r>
            <w:r w:rsidR="00BA558E">
              <w:rPr>
                <w:lang w:eastAsia="de-CH"/>
              </w:rPr>
              <w:t>3</w:t>
            </w:r>
            <w:r>
              <w:rPr>
                <w:lang w:eastAsia="de-CH"/>
              </w:rPr>
              <w:t>0</w:t>
            </w:r>
          </w:p>
        </w:tc>
        <w:tc>
          <w:tcPr>
            <w:tcW w:w="3402" w:type="dxa"/>
            <w:vAlign w:val="center"/>
          </w:tcPr>
          <w:p w14:paraId="5F6A6FC5" w14:textId="77777777" w:rsidR="00FC3449" w:rsidRDefault="00BA558E" w:rsidP="0051721F">
            <w:pPr>
              <w:cnfStyle w:val="000000100000" w:firstRow="0" w:lastRow="0" w:firstColumn="0" w:lastColumn="0" w:oddVBand="0" w:evenVBand="0" w:oddHBand="1" w:evenHBand="0" w:firstRowFirstColumn="0" w:firstRowLastColumn="0" w:lastRowFirstColumn="0" w:lastRowLastColumn="0"/>
              <w:rPr>
                <w:lang w:eastAsia="de-CH"/>
              </w:rPr>
            </w:pPr>
            <w:r>
              <w:rPr>
                <w:lang w:eastAsia="de-CH"/>
              </w:rPr>
              <w:t>PWA Eingerichtet</w:t>
            </w:r>
          </w:p>
        </w:tc>
        <w:tc>
          <w:tcPr>
            <w:tcW w:w="1559" w:type="dxa"/>
            <w:vAlign w:val="center"/>
          </w:tcPr>
          <w:p w14:paraId="114EB867" w14:textId="77777777" w:rsidR="00FC3449" w:rsidRDefault="00FC3449" w:rsidP="0051721F">
            <w:pPr>
              <w:cnfStyle w:val="000000100000" w:firstRow="0" w:lastRow="0" w:firstColumn="0" w:lastColumn="0" w:oddVBand="0" w:evenVBand="0" w:oddHBand="1" w:evenHBand="0" w:firstRowFirstColumn="0" w:firstRowLastColumn="0" w:lastRowFirstColumn="0" w:lastRowLastColumn="0"/>
              <w:rPr>
                <w:lang w:eastAsia="de-CH"/>
              </w:rPr>
            </w:pPr>
            <w:r>
              <w:rPr>
                <w:lang w:eastAsia="de-CH"/>
              </w:rPr>
              <w:t>Elia Reutlinger</w:t>
            </w:r>
          </w:p>
        </w:tc>
        <w:tc>
          <w:tcPr>
            <w:tcW w:w="1701" w:type="dxa"/>
            <w:vAlign w:val="center"/>
          </w:tcPr>
          <w:p w14:paraId="1405071C" w14:textId="77777777" w:rsidR="00FC3449" w:rsidRDefault="00FC3449" w:rsidP="0051721F">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w:t>
            </w:r>
            <w:r w:rsidR="00BA558E">
              <w:rPr>
                <w:lang w:eastAsia="de-CH"/>
              </w:rPr>
              <w:t>2</w:t>
            </w:r>
            <w:r>
              <w:rPr>
                <w:lang w:eastAsia="de-CH"/>
              </w:rPr>
              <w:t>:00:00</w:t>
            </w:r>
          </w:p>
        </w:tc>
        <w:tc>
          <w:tcPr>
            <w:tcW w:w="1549" w:type="dxa"/>
            <w:vAlign w:val="center"/>
          </w:tcPr>
          <w:p w14:paraId="1FEE7FC9" w14:textId="77777777" w:rsidR="00FC3449" w:rsidRDefault="00FC3449" w:rsidP="0051721F">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00:</w:t>
            </w:r>
            <w:r w:rsidR="00BA558E">
              <w:rPr>
                <w:lang w:eastAsia="de-CH"/>
              </w:rPr>
              <w:t>3</w:t>
            </w:r>
            <w:r>
              <w:rPr>
                <w:lang w:eastAsia="de-CH"/>
              </w:rPr>
              <w:t>0:00</w:t>
            </w:r>
          </w:p>
        </w:tc>
      </w:tr>
      <w:tr w:rsidR="00FC3449" w14:paraId="1EE78162" w14:textId="77777777" w:rsidTr="0051721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vAlign w:val="center"/>
          </w:tcPr>
          <w:p w14:paraId="3E9F1B20" w14:textId="77777777" w:rsidR="00FC3449" w:rsidRDefault="00FC3449" w:rsidP="0051721F">
            <w:pPr>
              <w:rPr>
                <w:lang w:eastAsia="de-CH"/>
              </w:rPr>
            </w:pPr>
            <w:r>
              <w:rPr>
                <w:lang w:eastAsia="de-CH"/>
              </w:rPr>
              <w:t>0</w:t>
            </w:r>
            <w:r w:rsidR="00BA558E">
              <w:rPr>
                <w:lang w:eastAsia="de-CH"/>
              </w:rPr>
              <w:t>8</w:t>
            </w:r>
            <w:r>
              <w:rPr>
                <w:lang w:eastAsia="de-CH"/>
              </w:rPr>
              <w:t>:00</w:t>
            </w:r>
          </w:p>
        </w:tc>
        <w:tc>
          <w:tcPr>
            <w:tcW w:w="3402" w:type="dxa"/>
            <w:vAlign w:val="center"/>
          </w:tcPr>
          <w:p w14:paraId="78E067CC" w14:textId="77777777" w:rsidR="00FC3449" w:rsidRDefault="00BA558E" w:rsidP="0051721F">
            <w:pPr>
              <w:cnfStyle w:val="000000010000" w:firstRow="0" w:lastRow="0" w:firstColumn="0" w:lastColumn="0" w:oddVBand="0" w:evenVBand="0" w:oddHBand="0" w:evenHBand="1" w:firstRowFirstColumn="0" w:firstRowLastColumn="0" w:lastRowFirstColumn="0" w:lastRowLastColumn="0"/>
              <w:rPr>
                <w:lang w:eastAsia="de-CH"/>
              </w:rPr>
            </w:pPr>
            <w:r>
              <w:rPr>
                <w:lang w:eastAsia="de-CH"/>
              </w:rPr>
              <w:t>«Plan-Einstellungen» implementiert</w:t>
            </w:r>
          </w:p>
        </w:tc>
        <w:tc>
          <w:tcPr>
            <w:tcW w:w="1559" w:type="dxa"/>
            <w:vAlign w:val="center"/>
          </w:tcPr>
          <w:p w14:paraId="53FB00C2" w14:textId="77777777" w:rsidR="00FC3449" w:rsidRDefault="00FC3449" w:rsidP="0051721F">
            <w:pPr>
              <w:cnfStyle w:val="000000010000" w:firstRow="0" w:lastRow="0" w:firstColumn="0" w:lastColumn="0" w:oddVBand="0" w:evenVBand="0" w:oddHBand="0" w:evenHBand="1" w:firstRowFirstColumn="0" w:firstRowLastColumn="0" w:lastRowFirstColumn="0" w:lastRowLastColumn="0"/>
              <w:rPr>
                <w:lang w:eastAsia="de-CH"/>
              </w:rPr>
            </w:pPr>
            <w:r>
              <w:rPr>
                <w:lang w:eastAsia="de-CH"/>
              </w:rPr>
              <w:t>Elia Reutlinger</w:t>
            </w:r>
          </w:p>
        </w:tc>
        <w:tc>
          <w:tcPr>
            <w:tcW w:w="1701" w:type="dxa"/>
            <w:vAlign w:val="center"/>
          </w:tcPr>
          <w:p w14:paraId="5F58F1DC" w14:textId="77777777" w:rsidR="00FC3449" w:rsidRDefault="00FC3449" w:rsidP="0051721F">
            <w:pPr>
              <w:jc w:val="center"/>
              <w:cnfStyle w:val="000000010000" w:firstRow="0" w:lastRow="0" w:firstColumn="0" w:lastColumn="0" w:oddVBand="0" w:evenVBand="0" w:oddHBand="0" w:evenHBand="1" w:firstRowFirstColumn="0" w:firstRowLastColumn="0" w:lastRowFirstColumn="0" w:lastRowLastColumn="0"/>
              <w:rPr>
                <w:lang w:eastAsia="de-CH"/>
              </w:rPr>
            </w:pPr>
            <w:r>
              <w:rPr>
                <w:lang w:eastAsia="de-CH"/>
              </w:rPr>
              <w:t>0</w:t>
            </w:r>
            <w:r w:rsidR="00BA558E">
              <w:rPr>
                <w:lang w:eastAsia="de-CH"/>
              </w:rPr>
              <w:t>4</w:t>
            </w:r>
            <w:r>
              <w:rPr>
                <w:lang w:eastAsia="de-CH"/>
              </w:rPr>
              <w:t>:00:00</w:t>
            </w:r>
          </w:p>
        </w:tc>
        <w:tc>
          <w:tcPr>
            <w:tcW w:w="1549" w:type="dxa"/>
            <w:vAlign w:val="center"/>
          </w:tcPr>
          <w:p w14:paraId="72436786" w14:textId="77777777" w:rsidR="00FC3449" w:rsidRDefault="00FC3449" w:rsidP="0051721F">
            <w:pPr>
              <w:jc w:val="center"/>
              <w:cnfStyle w:val="000000010000" w:firstRow="0" w:lastRow="0" w:firstColumn="0" w:lastColumn="0" w:oddVBand="0" w:evenVBand="0" w:oddHBand="0" w:evenHBand="1" w:firstRowFirstColumn="0" w:firstRowLastColumn="0" w:lastRowFirstColumn="0" w:lastRowLastColumn="0"/>
              <w:rPr>
                <w:lang w:eastAsia="de-CH"/>
              </w:rPr>
            </w:pPr>
            <w:r>
              <w:rPr>
                <w:lang w:eastAsia="de-CH"/>
              </w:rPr>
              <w:t>0</w:t>
            </w:r>
            <w:r w:rsidR="00BA558E">
              <w:rPr>
                <w:lang w:eastAsia="de-CH"/>
              </w:rPr>
              <w:t>3</w:t>
            </w:r>
            <w:r>
              <w:rPr>
                <w:lang w:eastAsia="de-CH"/>
              </w:rPr>
              <w:t>:</w:t>
            </w:r>
            <w:r w:rsidR="00BA558E">
              <w:rPr>
                <w:lang w:eastAsia="de-CH"/>
              </w:rPr>
              <w:t>3</w:t>
            </w:r>
            <w:r>
              <w:rPr>
                <w:lang w:eastAsia="de-CH"/>
              </w:rPr>
              <w:t>0:00</w:t>
            </w:r>
          </w:p>
        </w:tc>
      </w:tr>
      <w:tr w:rsidR="00FC3449" w14:paraId="250EB513" w14:textId="77777777" w:rsidTr="005172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vAlign w:val="center"/>
          </w:tcPr>
          <w:p w14:paraId="325B5043" w14:textId="77777777" w:rsidR="00FC3449" w:rsidRDefault="00BA558E" w:rsidP="0051721F">
            <w:pPr>
              <w:rPr>
                <w:lang w:eastAsia="de-CH"/>
              </w:rPr>
            </w:pPr>
            <w:r>
              <w:rPr>
                <w:lang w:eastAsia="de-CH"/>
              </w:rPr>
              <w:t>12</w:t>
            </w:r>
            <w:r w:rsidR="00FC3449">
              <w:rPr>
                <w:lang w:eastAsia="de-CH"/>
              </w:rPr>
              <w:t>:00</w:t>
            </w:r>
          </w:p>
        </w:tc>
        <w:tc>
          <w:tcPr>
            <w:tcW w:w="3402" w:type="dxa"/>
            <w:vAlign w:val="center"/>
          </w:tcPr>
          <w:p w14:paraId="7422F500" w14:textId="77777777" w:rsidR="00FC3449" w:rsidRDefault="00BA558E" w:rsidP="0051721F">
            <w:pPr>
              <w:cnfStyle w:val="000000100000" w:firstRow="0" w:lastRow="0" w:firstColumn="0" w:lastColumn="0" w:oddVBand="0" w:evenVBand="0" w:oddHBand="1" w:evenHBand="0" w:firstRowFirstColumn="0" w:firstRowLastColumn="0" w:lastRowFirstColumn="0" w:lastRowLastColumn="0"/>
              <w:rPr>
                <w:lang w:eastAsia="de-CH"/>
              </w:rPr>
            </w:pPr>
            <w:r>
              <w:rPr>
                <w:lang w:eastAsia="de-CH"/>
              </w:rPr>
              <w:t>«Einstellungen» implementiert</w:t>
            </w:r>
          </w:p>
        </w:tc>
        <w:tc>
          <w:tcPr>
            <w:tcW w:w="1559" w:type="dxa"/>
            <w:vAlign w:val="center"/>
          </w:tcPr>
          <w:p w14:paraId="7C1DF8F5" w14:textId="77777777" w:rsidR="00FC3449" w:rsidRDefault="00FC3449" w:rsidP="0051721F">
            <w:pPr>
              <w:cnfStyle w:val="000000100000" w:firstRow="0" w:lastRow="0" w:firstColumn="0" w:lastColumn="0" w:oddVBand="0" w:evenVBand="0" w:oddHBand="1" w:evenHBand="0" w:firstRowFirstColumn="0" w:firstRowLastColumn="0" w:lastRowFirstColumn="0" w:lastRowLastColumn="0"/>
              <w:rPr>
                <w:lang w:eastAsia="de-CH"/>
              </w:rPr>
            </w:pPr>
            <w:r>
              <w:rPr>
                <w:lang w:eastAsia="de-CH"/>
              </w:rPr>
              <w:t>Elia Reutlinger</w:t>
            </w:r>
          </w:p>
        </w:tc>
        <w:tc>
          <w:tcPr>
            <w:tcW w:w="1701" w:type="dxa"/>
            <w:vAlign w:val="center"/>
          </w:tcPr>
          <w:p w14:paraId="24E4C7DD" w14:textId="77777777" w:rsidR="00FC3449" w:rsidRDefault="00FC3449" w:rsidP="0051721F">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w:t>
            </w:r>
            <w:r w:rsidR="00BA558E">
              <w:rPr>
                <w:lang w:eastAsia="de-CH"/>
              </w:rPr>
              <w:t>2</w:t>
            </w:r>
            <w:r>
              <w:rPr>
                <w:lang w:eastAsia="de-CH"/>
              </w:rPr>
              <w:t>:00:00</w:t>
            </w:r>
          </w:p>
        </w:tc>
        <w:tc>
          <w:tcPr>
            <w:tcW w:w="1549" w:type="dxa"/>
            <w:vAlign w:val="center"/>
          </w:tcPr>
          <w:p w14:paraId="77D442AC" w14:textId="77777777" w:rsidR="00FC3449" w:rsidRDefault="00FC3449" w:rsidP="0051721F">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w:t>
            </w:r>
            <w:r w:rsidR="00202EC4">
              <w:rPr>
                <w:lang w:eastAsia="de-CH"/>
              </w:rPr>
              <w:t>2</w:t>
            </w:r>
            <w:r>
              <w:rPr>
                <w:lang w:eastAsia="de-CH"/>
              </w:rPr>
              <w:t>:</w:t>
            </w:r>
            <w:r w:rsidR="00202EC4">
              <w:rPr>
                <w:lang w:eastAsia="de-CH"/>
              </w:rPr>
              <w:t>3</w:t>
            </w:r>
            <w:r>
              <w:rPr>
                <w:lang w:eastAsia="de-CH"/>
              </w:rPr>
              <w:t>0:00</w:t>
            </w:r>
          </w:p>
        </w:tc>
      </w:tr>
      <w:tr w:rsidR="00202EC4" w14:paraId="1CB2817F" w14:textId="77777777" w:rsidTr="0051721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vAlign w:val="center"/>
          </w:tcPr>
          <w:p w14:paraId="404565A8" w14:textId="77777777" w:rsidR="00202EC4" w:rsidRDefault="00202EC4" w:rsidP="0051721F">
            <w:pPr>
              <w:rPr>
                <w:lang w:eastAsia="de-CH"/>
              </w:rPr>
            </w:pPr>
            <w:r>
              <w:rPr>
                <w:lang w:eastAsia="de-CH"/>
              </w:rPr>
              <w:t>14:30</w:t>
            </w:r>
          </w:p>
        </w:tc>
        <w:tc>
          <w:tcPr>
            <w:tcW w:w="3402" w:type="dxa"/>
            <w:vAlign w:val="center"/>
          </w:tcPr>
          <w:p w14:paraId="4159AA02" w14:textId="77777777" w:rsidR="00202EC4" w:rsidRDefault="00202EC4" w:rsidP="0051721F">
            <w:pPr>
              <w:cnfStyle w:val="000000010000" w:firstRow="0" w:lastRow="0" w:firstColumn="0" w:lastColumn="0" w:oddVBand="0" w:evenVBand="0" w:oddHBand="0" w:evenHBand="1" w:firstRowFirstColumn="0" w:firstRowLastColumn="0" w:lastRowFirstColumn="0" w:lastRowLastColumn="0"/>
              <w:rPr>
                <w:lang w:eastAsia="de-CH"/>
              </w:rPr>
            </w:pPr>
            <w:r>
              <w:rPr>
                <w:lang w:eastAsia="de-CH"/>
              </w:rPr>
              <w:t xml:space="preserve">Mehrsprachigkeit </w:t>
            </w:r>
            <w:r w:rsidR="00856147">
              <w:rPr>
                <w:lang w:eastAsia="de-CH"/>
              </w:rPr>
              <w:t>angepasst</w:t>
            </w:r>
          </w:p>
        </w:tc>
        <w:tc>
          <w:tcPr>
            <w:tcW w:w="1559" w:type="dxa"/>
            <w:vAlign w:val="center"/>
          </w:tcPr>
          <w:p w14:paraId="27DBEF9C" w14:textId="77777777" w:rsidR="00202EC4" w:rsidRDefault="00856147" w:rsidP="0051721F">
            <w:pPr>
              <w:cnfStyle w:val="000000010000" w:firstRow="0" w:lastRow="0" w:firstColumn="0" w:lastColumn="0" w:oddVBand="0" w:evenVBand="0" w:oddHBand="0" w:evenHBand="1" w:firstRowFirstColumn="0" w:firstRowLastColumn="0" w:lastRowFirstColumn="0" w:lastRowLastColumn="0"/>
              <w:rPr>
                <w:lang w:eastAsia="de-CH"/>
              </w:rPr>
            </w:pPr>
            <w:r>
              <w:rPr>
                <w:lang w:eastAsia="de-CH"/>
              </w:rPr>
              <w:t>Elia Reutlinger</w:t>
            </w:r>
          </w:p>
        </w:tc>
        <w:tc>
          <w:tcPr>
            <w:tcW w:w="1701" w:type="dxa"/>
            <w:vAlign w:val="center"/>
          </w:tcPr>
          <w:p w14:paraId="3B840831" w14:textId="77777777" w:rsidR="00202EC4" w:rsidRDefault="00856147" w:rsidP="0051721F">
            <w:pPr>
              <w:jc w:val="center"/>
              <w:cnfStyle w:val="000000010000" w:firstRow="0" w:lastRow="0" w:firstColumn="0" w:lastColumn="0" w:oddVBand="0" w:evenVBand="0" w:oddHBand="0" w:evenHBand="1" w:firstRowFirstColumn="0" w:firstRowLastColumn="0" w:lastRowFirstColumn="0" w:lastRowLastColumn="0"/>
              <w:rPr>
                <w:lang w:eastAsia="de-CH"/>
              </w:rPr>
            </w:pPr>
            <w:r>
              <w:rPr>
                <w:lang w:eastAsia="de-CH"/>
              </w:rPr>
              <w:t>00:00:00</w:t>
            </w:r>
          </w:p>
        </w:tc>
        <w:tc>
          <w:tcPr>
            <w:tcW w:w="1549" w:type="dxa"/>
            <w:vAlign w:val="center"/>
          </w:tcPr>
          <w:p w14:paraId="533B1571" w14:textId="77777777" w:rsidR="00202EC4" w:rsidRDefault="00856147" w:rsidP="0051721F">
            <w:pPr>
              <w:jc w:val="center"/>
              <w:cnfStyle w:val="000000010000" w:firstRow="0" w:lastRow="0" w:firstColumn="0" w:lastColumn="0" w:oddVBand="0" w:evenVBand="0" w:oddHBand="0" w:evenHBand="1" w:firstRowFirstColumn="0" w:firstRowLastColumn="0" w:lastRowFirstColumn="0" w:lastRowLastColumn="0"/>
              <w:rPr>
                <w:lang w:eastAsia="de-CH"/>
              </w:rPr>
            </w:pPr>
            <w:r>
              <w:rPr>
                <w:lang w:eastAsia="de-CH"/>
              </w:rPr>
              <w:t>01:30:00</w:t>
            </w:r>
          </w:p>
        </w:tc>
      </w:tr>
      <w:tr w:rsidR="00BA558E" w14:paraId="0D007F13" w14:textId="77777777" w:rsidTr="00202E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12" w:type="dxa"/>
            <w:gridSpan w:val="3"/>
            <w:vAlign w:val="center"/>
          </w:tcPr>
          <w:p w14:paraId="071E98C4" w14:textId="77777777" w:rsidR="00BA558E" w:rsidRDefault="00BA558E" w:rsidP="0051721F">
            <w:pPr>
              <w:rPr>
                <w:lang w:eastAsia="de-CH"/>
              </w:rPr>
            </w:pPr>
          </w:p>
        </w:tc>
        <w:tc>
          <w:tcPr>
            <w:tcW w:w="1701" w:type="dxa"/>
            <w:vAlign w:val="center"/>
          </w:tcPr>
          <w:p w14:paraId="3BD75073" w14:textId="77777777" w:rsidR="00BA558E" w:rsidRDefault="00BA558E" w:rsidP="0051721F">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08:00:00</w:t>
            </w:r>
          </w:p>
        </w:tc>
        <w:tc>
          <w:tcPr>
            <w:tcW w:w="1549" w:type="dxa"/>
            <w:vAlign w:val="center"/>
          </w:tcPr>
          <w:p w14:paraId="4E361CED" w14:textId="77777777" w:rsidR="00BA558E" w:rsidRDefault="00BA558E" w:rsidP="0051721F">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08:00:00</w:t>
            </w:r>
          </w:p>
        </w:tc>
      </w:tr>
    </w:tbl>
    <w:p w14:paraId="6717C09C" w14:textId="77777777" w:rsidR="00FC3449" w:rsidRDefault="00FC3449" w:rsidP="002C2C01">
      <w:pPr>
        <w:pStyle w:val="KeinLeerraum"/>
        <w:rPr>
          <w:lang w:eastAsia="de-CH"/>
        </w:rPr>
      </w:pPr>
    </w:p>
    <w:p w14:paraId="1545102B" w14:textId="77777777" w:rsidR="00FC3449" w:rsidRDefault="00FC3449" w:rsidP="00FC3449">
      <w:pPr>
        <w:pStyle w:val="Untertitel"/>
        <w:rPr>
          <w:lang w:eastAsia="de-CH"/>
        </w:rPr>
      </w:pPr>
      <w:r>
        <w:rPr>
          <w:lang w:eastAsia="de-CH"/>
        </w:rPr>
        <w:t>Tagesthemen</w:t>
      </w:r>
    </w:p>
    <w:p w14:paraId="1589FFE4" w14:textId="77777777" w:rsidR="00FC3449" w:rsidRDefault="00BA558E" w:rsidP="00747B3E">
      <w:pPr>
        <w:pStyle w:val="KeinLeerraum"/>
        <w:rPr>
          <w:lang w:eastAsia="de-CH"/>
        </w:rPr>
      </w:pPr>
      <w:r>
        <w:rPr>
          <w:lang w:eastAsia="de-CH"/>
        </w:rPr>
        <w:t xml:space="preserve">Heute </w:t>
      </w:r>
      <w:r w:rsidR="00BF491F">
        <w:rPr>
          <w:lang w:eastAsia="de-CH"/>
        </w:rPr>
        <w:t xml:space="preserve">mussten </w:t>
      </w:r>
      <w:r>
        <w:rPr>
          <w:lang w:eastAsia="de-CH"/>
        </w:rPr>
        <w:t>noch die letzten Einstellungen zum PWA (Progressive-Web-App) gemacht</w:t>
      </w:r>
      <w:r w:rsidR="00BF491F">
        <w:rPr>
          <w:lang w:eastAsia="de-CH"/>
        </w:rPr>
        <w:t xml:space="preserve"> werden</w:t>
      </w:r>
      <w:r>
        <w:rPr>
          <w:lang w:eastAsia="de-CH"/>
        </w:rPr>
        <w:t xml:space="preserve">, wobei ich mit diesen bereits gestern in der </w:t>
      </w:r>
      <w:r w:rsidR="00BF491F">
        <w:rPr>
          <w:lang w:eastAsia="de-CH"/>
        </w:rPr>
        <w:t>«</w:t>
      </w:r>
      <w:r>
        <w:rPr>
          <w:lang w:eastAsia="de-CH"/>
        </w:rPr>
        <w:t>Konfigurations-Phase</w:t>
      </w:r>
      <w:r w:rsidR="00BF491F">
        <w:rPr>
          <w:lang w:eastAsia="de-CH"/>
        </w:rPr>
        <w:t>»</w:t>
      </w:r>
      <w:r>
        <w:rPr>
          <w:lang w:eastAsia="de-CH"/>
        </w:rPr>
        <w:t xml:space="preserve"> angefangen habe. Deshalb benötigte ich </w:t>
      </w:r>
      <w:r w:rsidR="00BF491F">
        <w:rPr>
          <w:lang w:eastAsia="de-CH"/>
        </w:rPr>
        <w:t xml:space="preserve">hier </w:t>
      </w:r>
      <w:r>
        <w:rPr>
          <w:lang w:eastAsia="de-CH"/>
        </w:rPr>
        <w:t>weniger Zeit</w:t>
      </w:r>
      <w:r w:rsidR="00BF491F">
        <w:rPr>
          <w:lang w:eastAsia="de-CH"/>
        </w:rPr>
        <w:t>, wobei ich meine Schätzung von 2 Stunden auch etwas übertrieben finde</w:t>
      </w:r>
      <w:r>
        <w:rPr>
          <w:lang w:eastAsia="de-CH"/>
        </w:rPr>
        <w:t xml:space="preserve">. Anschliessend habe ich mit den </w:t>
      </w:r>
      <w:r w:rsidR="00EC50E4">
        <w:rPr>
          <w:lang w:eastAsia="de-CH"/>
        </w:rPr>
        <w:t>«</w:t>
      </w:r>
      <w:r>
        <w:rPr>
          <w:lang w:eastAsia="de-CH"/>
        </w:rPr>
        <w:t>Plan-Einstellungen</w:t>
      </w:r>
      <w:r w:rsidR="00EC50E4">
        <w:rPr>
          <w:lang w:eastAsia="de-CH"/>
        </w:rPr>
        <w:t>»</w:t>
      </w:r>
      <w:r>
        <w:rPr>
          <w:lang w:eastAsia="de-CH"/>
        </w:rPr>
        <w:t xml:space="preserve"> die erste Seite implementiert, wobei keine erwähnenswerten Probleme entstanden sind. </w:t>
      </w:r>
      <w:r w:rsidR="00EC50E4">
        <w:rPr>
          <w:lang w:eastAsia="de-CH"/>
        </w:rPr>
        <w:t xml:space="preserve">Bei der «Einstellungen»-Seite gab es jedoch am Ende einen Fehler, da die Sprachauswahl zwar gespeichert, aber nicht von der Oberfläche übernommen wurde. Deshalb musste ich dort nochmals nachhaken, was etwas Zeit beansprucht hat. </w:t>
      </w:r>
    </w:p>
    <w:p w14:paraId="6A2A7F21" w14:textId="77777777" w:rsidR="00FC3449" w:rsidRDefault="00FC3449" w:rsidP="00FC3449">
      <w:pPr>
        <w:pStyle w:val="Untertitel"/>
        <w:rPr>
          <w:lang w:eastAsia="de-CH"/>
        </w:rPr>
      </w:pPr>
      <w:r>
        <w:rPr>
          <w:lang w:eastAsia="de-CH"/>
        </w:rPr>
        <w:t>Hilfestellungen</w:t>
      </w:r>
      <w:r w:rsidR="00747B3E">
        <w:rPr>
          <w:lang w:eastAsia="de-CH"/>
        </w:rPr>
        <w:t xml:space="preserve"> </w:t>
      </w:r>
    </w:p>
    <w:p w14:paraId="7B5C02C1" w14:textId="77777777" w:rsidR="00FC3449" w:rsidRDefault="00EC50E4" w:rsidP="00FC3449">
      <w:pPr>
        <w:rPr>
          <w:lang w:eastAsia="de-CH"/>
        </w:rPr>
      </w:pPr>
      <w:r>
        <w:rPr>
          <w:lang w:eastAsia="de-CH"/>
        </w:rPr>
        <w:t xml:space="preserve">Stackoverflow.com, </w:t>
      </w:r>
      <w:r w:rsidRPr="00EC50E4">
        <w:rPr>
          <w:lang w:eastAsia="de-CH"/>
        </w:rPr>
        <w:t>kazupon.github.io/vue-i18n</w:t>
      </w:r>
    </w:p>
    <w:p w14:paraId="13E2AA4A" w14:textId="77777777" w:rsidR="00FC3449" w:rsidRDefault="00FC3449" w:rsidP="00FC3449">
      <w:pPr>
        <w:pStyle w:val="Untertitel"/>
        <w:rPr>
          <w:lang w:eastAsia="de-CH"/>
        </w:rPr>
      </w:pPr>
      <w:r>
        <w:rPr>
          <w:lang w:eastAsia="de-CH"/>
        </w:rPr>
        <w:t>Reflexion +</w:t>
      </w:r>
    </w:p>
    <w:p w14:paraId="79AB9C3D" w14:textId="77777777" w:rsidR="00FC3449" w:rsidRDefault="00EC50E4" w:rsidP="00FC3449">
      <w:pPr>
        <w:rPr>
          <w:lang w:eastAsia="de-CH"/>
        </w:rPr>
      </w:pPr>
      <w:r>
        <w:rPr>
          <w:lang w:eastAsia="de-CH"/>
        </w:rPr>
        <w:t xml:space="preserve">Ich hatte sozusagen Glück, dass ich trotz dem einen Fehler im Zeitplan blieb. Ich konnte ansonsten alles wie geplant implementieren und folgte den Schätzungen zum Zeitaufwand fast genau. Die beiden Seiten finde ich vom Design her ziemlich gelungen, da sie </w:t>
      </w:r>
      <w:r w:rsidR="00BF491F">
        <w:rPr>
          <w:lang w:eastAsia="de-CH"/>
        </w:rPr>
        <w:t xml:space="preserve">doch noch </w:t>
      </w:r>
      <w:r>
        <w:rPr>
          <w:lang w:eastAsia="de-CH"/>
        </w:rPr>
        <w:t>sehr übersichtlich und «modern/material» wirken</w:t>
      </w:r>
      <w:r w:rsidR="00BF491F">
        <w:rPr>
          <w:lang w:eastAsia="de-CH"/>
        </w:rPr>
        <w:t>, auch wenn viele Daten angezeigt werden.</w:t>
      </w:r>
      <w:r w:rsidR="009861E6">
        <w:rPr>
          <w:lang w:eastAsia="de-CH"/>
        </w:rPr>
        <w:t xml:space="preserve"> Ausserdem</w:t>
      </w:r>
      <w:r w:rsidR="009273CA">
        <w:rPr>
          <w:lang w:eastAsia="de-CH"/>
        </w:rPr>
        <w:t xml:space="preserve"> </w:t>
      </w:r>
      <w:r w:rsidR="00D6467B">
        <w:rPr>
          <w:lang w:eastAsia="de-CH"/>
        </w:rPr>
        <w:t>konnte</w:t>
      </w:r>
      <w:r w:rsidR="009273CA">
        <w:rPr>
          <w:lang w:eastAsia="de-CH"/>
        </w:rPr>
        <w:t xml:space="preserve"> </w:t>
      </w:r>
      <w:r w:rsidR="009861E6">
        <w:rPr>
          <w:lang w:eastAsia="de-CH"/>
        </w:rPr>
        <w:t xml:space="preserve">ich </w:t>
      </w:r>
      <w:r w:rsidR="009273CA">
        <w:rPr>
          <w:lang w:eastAsia="de-CH"/>
        </w:rPr>
        <w:t>das Formular zum Bearbeiten</w:t>
      </w:r>
      <w:r w:rsidR="001D76D9">
        <w:rPr>
          <w:lang w:eastAsia="de-CH"/>
        </w:rPr>
        <w:t>/Erstellen</w:t>
      </w:r>
      <w:r w:rsidR="009273CA">
        <w:rPr>
          <w:lang w:eastAsia="de-CH"/>
        </w:rPr>
        <w:t xml:space="preserve"> </w:t>
      </w:r>
      <w:r w:rsidR="00747B3E">
        <w:rPr>
          <w:lang w:eastAsia="de-CH"/>
        </w:rPr>
        <w:t>von</w:t>
      </w:r>
      <w:r w:rsidR="009273CA">
        <w:rPr>
          <w:lang w:eastAsia="de-CH"/>
        </w:rPr>
        <w:t xml:space="preserve"> Schichten nach Baloise-Standards kreieren, wodurch ich dieses Kriterium auch schon erfüllen konnte.</w:t>
      </w:r>
    </w:p>
    <w:p w14:paraId="4795DBAD" w14:textId="77777777" w:rsidR="00FC3449" w:rsidRDefault="00FC3449" w:rsidP="00FC3449">
      <w:pPr>
        <w:pStyle w:val="Untertitel"/>
        <w:rPr>
          <w:lang w:eastAsia="de-CH"/>
        </w:rPr>
      </w:pPr>
      <w:r>
        <w:rPr>
          <w:lang w:eastAsia="de-CH"/>
        </w:rPr>
        <w:t>Reflexion –</w:t>
      </w:r>
    </w:p>
    <w:p w14:paraId="5B195E14" w14:textId="77777777" w:rsidR="00FC3449" w:rsidRDefault="00EC50E4" w:rsidP="00FC3449">
      <w:pPr>
        <w:rPr>
          <w:lang w:eastAsia="de-CH"/>
        </w:rPr>
      </w:pPr>
      <w:r>
        <w:rPr>
          <w:lang w:eastAsia="de-CH"/>
        </w:rPr>
        <w:t xml:space="preserve">Wegen dem Fehler </w:t>
      </w:r>
      <w:r w:rsidR="002C2C01">
        <w:rPr>
          <w:lang w:eastAsia="de-CH"/>
        </w:rPr>
        <w:t xml:space="preserve">habe ich im Internet länger nach einer Lösung gesucht aber keine gefunden. Ich habe die Abhängigkeit entfernt und neu installiert, was auch nicht erfolgreich war. Deshalb habe ich selbst über die Ursache nachgedacht und entdeckt, dass das Problem an der Verteilung der Übersetzungen lag (die Sprache lässt sich nicht in einer Komponente ändern, welche Übersetzungen definiert). </w:t>
      </w:r>
      <w:r w:rsidR="00FD0C63">
        <w:rPr>
          <w:lang w:eastAsia="de-CH"/>
        </w:rPr>
        <w:t xml:space="preserve">Davon steht aber absolut nichts </w:t>
      </w:r>
      <w:r w:rsidR="002C2C01">
        <w:rPr>
          <w:lang w:eastAsia="de-CH"/>
        </w:rPr>
        <w:t>in der Doku des Plugins, was ich sehr schlecht finde.</w:t>
      </w:r>
    </w:p>
    <w:p w14:paraId="773B041F" w14:textId="77777777" w:rsidR="00FC3449" w:rsidRDefault="00FC3449" w:rsidP="00FC3449">
      <w:pPr>
        <w:pStyle w:val="Untertitel"/>
        <w:rPr>
          <w:lang w:eastAsia="de-CH"/>
        </w:rPr>
      </w:pPr>
      <w:r>
        <w:rPr>
          <w:lang w:eastAsia="de-CH"/>
        </w:rPr>
        <w:t>Erkenntnisse</w:t>
      </w:r>
    </w:p>
    <w:p w14:paraId="2E1A17D1" w14:textId="77777777" w:rsidR="00D8525F" w:rsidRDefault="002C2C01" w:rsidP="00FC3449">
      <w:pPr>
        <w:rPr>
          <w:lang w:eastAsia="de-CH"/>
        </w:rPr>
      </w:pPr>
      <w:r>
        <w:rPr>
          <w:lang w:eastAsia="de-CH"/>
        </w:rPr>
        <w:t xml:space="preserve">Obwohl ich das Problem </w:t>
      </w:r>
      <w:r w:rsidR="00D57A43">
        <w:rPr>
          <w:lang w:eastAsia="de-CH"/>
        </w:rPr>
        <w:t xml:space="preserve">mit der Anpassung der Sprache so </w:t>
      </w:r>
      <w:r>
        <w:rPr>
          <w:lang w:eastAsia="de-CH"/>
        </w:rPr>
        <w:t xml:space="preserve">noch nie hatte, werde ich es in zukünftigen Projekten direkt berücksichtigen können und </w:t>
      </w:r>
      <w:r w:rsidR="00D57A43">
        <w:rPr>
          <w:lang w:eastAsia="de-CH"/>
        </w:rPr>
        <w:t>damit</w:t>
      </w:r>
      <w:r>
        <w:rPr>
          <w:lang w:eastAsia="de-CH"/>
        </w:rPr>
        <w:t xml:space="preserve"> einiges an Zeit sparen.</w:t>
      </w:r>
    </w:p>
    <w:p w14:paraId="3A107ED3" w14:textId="77777777" w:rsidR="00736C9D" w:rsidRDefault="00736C9D" w:rsidP="00FC3449">
      <w:pPr>
        <w:rPr>
          <w:lang w:eastAsia="de-CH"/>
        </w:rPr>
      </w:pPr>
      <w:r>
        <w:rPr>
          <w:noProof/>
        </w:rPr>
        <w:drawing>
          <wp:inline distT="0" distB="0" distL="0" distR="0" wp14:anchorId="7319DBC0" wp14:editId="42105840">
            <wp:extent cx="5760720" cy="1106805"/>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grayscl/>
                      <a:extLst>
                        <a:ext uri="{BEBA8EAE-BF5A-486C-A8C5-ECC9F3942E4B}">
                          <a14:imgProps xmlns:a14="http://schemas.microsoft.com/office/drawing/2010/main">
                            <a14:imgLayer r:embed="rId17">
                              <a14:imgEffect>
                                <a14:sharpenSoften amount="25000"/>
                              </a14:imgEffect>
                            </a14:imgLayer>
                          </a14:imgProps>
                        </a:ext>
                      </a:extLst>
                    </a:blip>
                    <a:stretch>
                      <a:fillRect/>
                    </a:stretch>
                  </pic:blipFill>
                  <pic:spPr>
                    <a:xfrm>
                      <a:off x="0" y="0"/>
                      <a:ext cx="5760720" cy="1106805"/>
                    </a:xfrm>
                    <a:prstGeom prst="rect">
                      <a:avLst/>
                    </a:prstGeom>
                  </pic:spPr>
                </pic:pic>
              </a:graphicData>
            </a:graphic>
          </wp:inline>
        </w:drawing>
      </w:r>
    </w:p>
    <w:p w14:paraId="25DE2C96" w14:textId="77777777" w:rsidR="00251047" w:rsidRDefault="00251047" w:rsidP="00251047">
      <w:pPr>
        <w:pStyle w:val="berschrift2"/>
        <w:rPr>
          <w:lang w:eastAsia="de-CH"/>
        </w:rPr>
      </w:pPr>
      <w:bookmarkStart w:id="46" w:name="_Toc8376121"/>
      <w:r>
        <w:rPr>
          <w:lang w:eastAsia="de-CH"/>
        </w:rPr>
        <w:lastRenderedPageBreak/>
        <w:t>Tag 3 – 26.04.2019</w:t>
      </w:r>
      <w:bookmarkEnd w:id="46"/>
    </w:p>
    <w:tbl>
      <w:tblPr>
        <w:tblStyle w:val="Listentabelle3Akzent1"/>
        <w:tblW w:w="0" w:type="auto"/>
        <w:tblLook w:val="04A0" w:firstRow="1" w:lastRow="0" w:firstColumn="1" w:lastColumn="0" w:noHBand="0" w:noVBand="1"/>
      </w:tblPr>
      <w:tblGrid>
        <w:gridCol w:w="851"/>
        <w:gridCol w:w="3402"/>
        <w:gridCol w:w="1559"/>
        <w:gridCol w:w="1701"/>
        <w:gridCol w:w="1549"/>
      </w:tblGrid>
      <w:tr w:rsidR="00251047" w14:paraId="68641DA2" w14:textId="77777777" w:rsidTr="005172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51" w:type="dxa"/>
          </w:tcPr>
          <w:p w14:paraId="5761385A" w14:textId="77777777" w:rsidR="00251047" w:rsidRDefault="00251047" w:rsidP="0051721F">
            <w:pPr>
              <w:rPr>
                <w:lang w:eastAsia="de-CH"/>
              </w:rPr>
            </w:pPr>
            <w:r>
              <w:rPr>
                <w:lang w:eastAsia="de-CH"/>
              </w:rPr>
              <w:t>Zeit</w:t>
            </w:r>
          </w:p>
        </w:tc>
        <w:tc>
          <w:tcPr>
            <w:tcW w:w="3402" w:type="dxa"/>
          </w:tcPr>
          <w:p w14:paraId="47BBC7EF" w14:textId="77777777" w:rsidR="00251047" w:rsidRDefault="00251047" w:rsidP="0051721F">
            <w:pPr>
              <w:cnfStyle w:val="100000000000" w:firstRow="1" w:lastRow="0" w:firstColumn="0" w:lastColumn="0" w:oddVBand="0" w:evenVBand="0" w:oddHBand="0" w:evenHBand="0" w:firstRowFirstColumn="0" w:firstRowLastColumn="0" w:lastRowFirstColumn="0" w:lastRowLastColumn="0"/>
              <w:rPr>
                <w:lang w:eastAsia="de-CH"/>
              </w:rPr>
            </w:pPr>
            <w:r>
              <w:rPr>
                <w:lang w:eastAsia="de-CH"/>
              </w:rPr>
              <w:t>Tätigkeit</w:t>
            </w:r>
          </w:p>
        </w:tc>
        <w:tc>
          <w:tcPr>
            <w:tcW w:w="1559" w:type="dxa"/>
          </w:tcPr>
          <w:p w14:paraId="09F2039B" w14:textId="77777777" w:rsidR="00251047" w:rsidRDefault="00251047" w:rsidP="0051721F">
            <w:pPr>
              <w:cnfStyle w:val="100000000000" w:firstRow="1" w:lastRow="0" w:firstColumn="0" w:lastColumn="0" w:oddVBand="0" w:evenVBand="0" w:oddHBand="0" w:evenHBand="0" w:firstRowFirstColumn="0" w:firstRowLastColumn="0" w:lastRowFirstColumn="0" w:lastRowLastColumn="0"/>
              <w:rPr>
                <w:lang w:eastAsia="de-CH"/>
              </w:rPr>
            </w:pPr>
            <w:r>
              <w:rPr>
                <w:lang w:eastAsia="de-CH"/>
              </w:rPr>
              <w:t>Beteiligte</w:t>
            </w:r>
          </w:p>
        </w:tc>
        <w:tc>
          <w:tcPr>
            <w:tcW w:w="1701" w:type="dxa"/>
          </w:tcPr>
          <w:p w14:paraId="2480F461" w14:textId="77777777" w:rsidR="00251047" w:rsidRDefault="00251047" w:rsidP="0051721F">
            <w:pPr>
              <w:jc w:val="center"/>
              <w:cnfStyle w:val="100000000000" w:firstRow="1" w:lastRow="0" w:firstColumn="0" w:lastColumn="0" w:oddVBand="0" w:evenVBand="0" w:oddHBand="0" w:evenHBand="0" w:firstRowFirstColumn="0" w:firstRowLastColumn="0" w:lastRowFirstColumn="0" w:lastRowLastColumn="0"/>
              <w:rPr>
                <w:lang w:eastAsia="de-CH"/>
              </w:rPr>
            </w:pPr>
            <w:r>
              <w:rPr>
                <w:lang w:eastAsia="de-CH"/>
              </w:rPr>
              <w:t>Aufwand «Soll»</w:t>
            </w:r>
          </w:p>
        </w:tc>
        <w:tc>
          <w:tcPr>
            <w:tcW w:w="1549" w:type="dxa"/>
          </w:tcPr>
          <w:p w14:paraId="022BE105" w14:textId="77777777" w:rsidR="00251047" w:rsidRDefault="00251047" w:rsidP="0051721F">
            <w:pPr>
              <w:jc w:val="center"/>
              <w:cnfStyle w:val="100000000000" w:firstRow="1" w:lastRow="0" w:firstColumn="0" w:lastColumn="0" w:oddVBand="0" w:evenVBand="0" w:oddHBand="0" w:evenHBand="0" w:firstRowFirstColumn="0" w:firstRowLastColumn="0" w:lastRowFirstColumn="0" w:lastRowLastColumn="0"/>
              <w:rPr>
                <w:lang w:eastAsia="de-CH"/>
              </w:rPr>
            </w:pPr>
            <w:r>
              <w:rPr>
                <w:lang w:eastAsia="de-CH"/>
              </w:rPr>
              <w:t>Aufwand «Ist»</w:t>
            </w:r>
          </w:p>
        </w:tc>
      </w:tr>
      <w:tr w:rsidR="00251047" w14:paraId="5D3ADB9A" w14:textId="77777777" w:rsidTr="005172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vAlign w:val="center"/>
          </w:tcPr>
          <w:p w14:paraId="63D1BF1F" w14:textId="77777777" w:rsidR="00251047" w:rsidRDefault="00251047" w:rsidP="0051721F">
            <w:pPr>
              <w:rPr>
                <w:lang w:eastAsia="de-CH"/>
              </w:rPr>
            </w:pPr>
            <w:r>
              <w:rPr>
                <w:lang w:eastAsia="de-CH"/>
              </w:rPr>
              <w:t>0</w:t>
            </w:r>
            <w:r w:rsidR="00D91629">
              <w:rPr>
                <w:lang w:eastAsia="de-CH"/>
              </w:rPr>
              <w:t>7</w:t>
            </w:r>
            <w:r>
              <w:rPr>
                <w:lang w:eastAsia="de-CH"/>
              </w:rPr>
              <w:t>:00</w:t>
            </w:r>
          </w:p>
        </w:tc>
        <w:tc>
          <w:tcPr>
            <w:tcW w:w="3402" w:type="dxa"/>
            <w:vAlign w:val="center"/>
          </w:tcPr>
          <w:p w14:paraId="009DEEFE" w14:textId="77777777" w:rsidR="00251047" w:rsidRDefault="00D91629" w:rsidP="0051721F">
            <w:pPr>
              <w:cnfStyle w:val="000000100000" w:firstRow="0" w:lastRow="0" w:firstColumn="0" w:lastColumn="0" w:oddVBand="0" w:evenVBand="0" w:oddHBand="1" w:evenHBand="0" w:firstRowFirstColumn="0" w:firstRowLastColumn="0" w:lastRowFirstColumn="0" w:lastRowLastColumn="0"/>
              <w:rPr>
                <w:lang w:eastAsia="de-CH"/>
              </w:rPr>
            </w:pPr>
            <w:r>
              <w:rPr>
                <w:lang w:eastAsia="de-CH"/>
              </w:rPr>
              <w:t>Doku-Kapitel erweitert/vertieft.</w:t>
            </w:r>
          </w:p>
        </w:tc>
        <w:tc>
          <w:tcPr>
            <w:tcW w:w="1559" w:type="dxa"/>
            <w:vAlign w:val="center"/>
          </w:tcPr>
          <w:p w14:paraId="45E63AE0" w14:textId="77777777" w:rsidR="00251047" w:rsidRDefault="00251047" w:rsidP="0051721F">
            <w:pPr>
              <w:cnfStyle w:val="000000100000" w:firstRow="0" w:lastRow="0" w:firstColumn="0" w:lastColumn="0" w:oddVBand="0" w:evenVBand="0" w:oddHBand="1" w:evenHBand="0" w:firstRowFirstColumn="0" w:firstRowLastColumn="0" w:lastRowFirstColumn="0" w:lastRowLastColumn="0"/>
              <w:rPr>
                <w:lang w:eastAsia="de-CH"/>
              </w:rPr>
            </w:pPr>
            <w:r>
              <w:rPr>
                <w:lang w:eastAsia="de-CH"/>
              </w:rPr>
              <w:t>Elia Reutlinger</w:t>
            </w:r>
          </w:p>
        </w:tc>
        <w:tc>
          <w:tcPr>
            <w:tcW w:w="1701" w:type="dxa"/>
            <w:vAlign w:val="center"/>
          </w:tcPr>
          <w:p w14:paraId="2C6D6A7C" w14:textId="77777777" w:rsidR="00251047" w:rsidRDefault="00251047" w:rsidP="0051721F">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00:00</w:t>
            </w:r>
          </w:p>
        </w:tc>
        <w:tc>
          <w:tcPr>
            <w:tcW w:w="1549" w:type="dxa"/>
            <w:vAlign w:val="center"/>
          </w:tcPr>
          <w:p w14:paraId="7C9AE472" w14:textId="77777777" w:rsidR="00251047" w:rsidRDefault="00251047" w:rsidP="0051721F">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w:t>
            </w:r>
            <w:r w:rsidR="00D91629">
              <w:rPr>
                <w:lang w:eastAsia="de-CH"/>
              </w:rPr>
              <w:t>1</w:t>
            </w:r>
            <w:r>
              <w:rPr>
                <w:lang w:eastAsia="de-CH"/>
              </w:rPr>
              <w:t>:00</w:t>
            </w:r>
          </w:p>
        </w:tc>
      </w:tr>
      <w:tr w:rsidR="00251047" w14:paraId="0351DBDF" w14:textId="77777777" w:rsidTr="0051721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vAlign w:val="center"/>
          </w:tcPr>
          <w:p w14:paraId="36079C41" w14:textId="77777777" w:rsidR="00251047" w:rsidRDefault="00251047" w:rsidP="0051721F">
            <w:pPr>
              <w:rPr>
                <w:lang w:eastAsia="de-CH"/>
              </w:rPr>
            </w:pPr>
            <w:r>
              <w:rPr>
                <w:lang w:eastAsia="de-CH"/>
              </w:rPr>
              <w:t>0</w:t>
            </w:r>
            <w:r w:rsidR="00716E4E">
              <w:rPr>
                <w:lang w:eastAsia="de-CH"/>
              </w:rPr>
              <w:t>8</w:t>
            </w:r>
            <w:r>
              <w:rPr>
                <w:lang w:eastAsia="de-CH"/>
              </w:rPr>
              <w:t>:00</w:t>
            </w:r>
          </w:p>
        </w:tc>
        <w:tc>
          <w:tcPr>
            <w:tcW w:w="3402" w:type="dxa"/>
            <w:vAlign w:val="center"/>
          </w:tcPr>
          <w:p w14:paraId="5D024660" w14:textId="77777777" w:rsidR="00251047" w:rsidRDefault="00716E4E" w:rsidP="0051721F">
            <w:pPr>
              <w:cnfStyle w:val="000000010000" w:firstRow="0" w:lastRow="0" w:firstColumn="0" w:lastColumn="0" w:oddVBand="0" w:evenVBand="0" w:oddHBand="0" w:evenHBand="1" w:firstRowFirstColumn="0" w:firstRowLastColumn="0" w:lastRowFirstColumn="0" w:lastRowLastColumn="0"/>
              <w:rPr>
                <w:lang w:eastAsia="de-CH"/>
              </w:rPr>
            </w:pPr>
            <w:r>
              <w:rPr>
                <w:lang w:eastAsia="de-CH"/>
              </w:rPr>
              <w:t>Implementierung «Plan» begonnen</w:t>
            </w:r>
          </w:p>
        </w:tc>
        <w:tc>
          <w:tcPr>
            <w:tcW w:w="1559" w:type="dxa"/>
            <w:vAlign w:val="center"/>
          </w:tcPr>
          <w:p w14:paraId="3B52A5C5" w14:textId="77777777" w:rsidR="00251047" w:rsidRDefault="00251047" w:rsidP="0051721F">
            <w:pPr>
              <w:cnfStyle w:val="000000010000" w:firstRow="0" w:lastRow="0" w:firstColumn="0" w:lastColumn="0" w:oddVBand="0" w:evenVBand="0" w:oddHBand="0" w:evenHBand="1" w:firstRowFirstColumn="0" w:firstRowLastColumn="0" w:lastRowFirstColumn="0" w:lastRowLastColumn="0"/>
              <w:rPr>
                <w:lang w:eastAsia="de-CH"/>
              </w:rPr>
            </w:pPr>
            <w:r>
              <w:rPr>
                <w:lang w:eastAsia="de-CH"/>
              </w:rPr>
              <w:t>Elia Reutlinger</w:t>
            </w:r>
          </w:p>
        </w:tc>
        <w:tc>
          <w:tcPr>
            <w:tcW w:w="1701" w:type="dxa"/>
            <w:vAlign w:val="center"/>
          </w:tcPr>
          <w:p w14:paraId="6CAE48AF" w14:textId="77777777" w:rsidR="00251047" w:rsidRDefault="00251047" w:rsidP="0051721F">
            <w:pPr>
              <w:jc w:val="center"/>
              <w:cnfStyle w:val="000000010000" w:firstRow="0" w:lastRow="0" w:firstColumn="0" w:lastColumn="0" w:oddVBand="0" w:evenVBand="0" w:oddHBand="0" w:evenHBand="1" w:firstRowFirstColumn="0" w:firstRowLastColumn="0" w:lastRowFirstColumn="0" w:lastRowLastColumn="0"/>
              <w:rPr>
                <w:lang w:eastAsia="de-CH"/>
              </w:rPr>
            </w:pPr>
            <w:r>
              <w:rPr>
                <w:lang w:eastAsia="de-CH"/>
              </w:rPr>
              <w:t>0</w:t>
            </w:r>
            <w:r w:rsidR="00716E4E">
              <w:rPr>
                <w:lang w:eastAsia="de-CH"/>
              </w:rPr>
              <w:t>4</w:t>
            </w:r>
            <w:r>
              <w:rPr>
                <w:lang w:eastAsia="de-CH"/>
              </w:rPr>
              <w:t>:00</w:t>
            </w:r>
          </w:p>
        </w:tc>
        <w:tc>
          <w:tcPr>
            <w:tcW w:w="1549" w:type="dxa"/>
            <w:vAlign w:val="center"/>
          </w:tcPr>
          <w:p w14:paraId="752764C5" w14:textId="77777777" w:rsidR="00251047" w:rsidRDefault="00251047" w:rsidP="0051721F">
            <w:pPr>
              <w:jc w:val="center"/>
              <w:cnfStyle w:val="000000010000" w:firstRow="0" w:lastRow="0" w:firstColumn="0" w:lastColumn="0" w:oddVBand="0" w:evenVBand="0" w:oddHBand="0" w:evenHBand="1" w:firstRowFirstColumn="0" w:firstRowLastColumn="0" w:lastRowFirstColumn="0" w:lastRowLastColumn="0"/>
              <w:rPr>
                <w:lang w:eastAsia="de-CH"/>
              </w:rPr>
            </w:pPr>
            <w:r>
              <w:rPr>
                <w:lang w:eastAsia="de-CH"/>
              </w:rPr>
              <w:t>0</w:t>
            </w:r>
            <w:r w:rsidR="00716E4E">
              <w:rPr>
                <w:lang w:eastAsia="de-CH"/>
              </w:rPr>
              <w:t>3</w:t>
            </w:r>
            <w:r>
              <w:rPr>
                <w:lang w:eastAsia="de-CH"/>
              </w:rPr>
              <w:t>:00</w:t>
            </w:r>
          </w:p>
        </w:tc>
      </w:tr>
      <w:tr w:rsidR="00251047" w14:paraId="5596222B" w14:textId="77777777" w:rsidTr="005172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vAlign w:val="center"/>
          </w:tcPr>
          <w:p w14:paraId="766CA8B0" w14:textId="77777777" w:rsidR="00251047" w:rsidRDefault="00716E4E" w:rsidP="0051721F">
            <w:pPr>
              <w:rPr>
                <w:lang w:eastAsia="de-CH"/>
              </w:rPr>
            </w:pPr>
            <w:r>
              <w:rPr>
                <w:lang w:eastAsia="de-CH"/>
              </w:rPr>
              <w:t>12</w:t>
            </w:r>
            <w:r w:rsidR="00251047">
              <w:rPr>
                <w:lang w:eastAsia="de-CH"/>
              </w:rPr>
              <w:t>:00</w:t>
            </w:r>
          </w:p>
        </w:tc>
        <w:tc>
          <w:tcPr>
            <w:tcW w:w="3402" w:type="dxa"/>
            <w:vAlign w:val="center"/>
          </w:tcPr>
          <w:p w14:paraId="41906E5D" w14:textId="77777777" w:rsidR="00251047" w:rsidRDefault="00716E4E" w:rsidP="0051721F">
            <w:pPr>
              <w:cnfStyle w:val="000000100000" w:firstRow="0" w:lastRow="0" w:firstColumn="0" w:lastColumn="0" w:oddVBand="0" w:evenVBand="0" w:oddHBand="1" w:evenHBand="0" w:firstRowFirstColumn="0" w:firstRowLastColumn="0" w:lastRowFirstColumn="0" w:lastRowLastColumn="0"/>
              <w:rPr>
                <w:lang w:eastAsia="de-CH"/>
              </w:rPr>
            </w:pPr>
            <w:r w:rsidRPr="00716E4E">
              <w:rPr>
                <w:lang w:eastAsia="de-CH"/>
              </w:rPr>
              <w:t>Implementierung «Plan»</w:t>
            </w:r>
          </w:p>
        </w:tc>
        <w:tc>
          <w:tcPr>
            <w:tcW w:w="1559" w:type="dxa"/>
            <w:vAlign w:val="center"/>
          </w:tcPr>
          <w:p w14:paraId="5CE6AB18" w14:textId="77777777" w:rsidR="00251047" w:rsidRDefault="00251047" w:rsidP="0051721F">
            <w:pPr>
              <w:cnfStyle w:val="000000100000" w:firstRow="0" w:lastRow="0" w:firstColumn="0" w:lastColumn="0" w:oddVBand="0" w:evenVBand="0" w:oddHBand="1" w:evenHBand="0" w:firstRowFirstColumn="0" w:firstRowLastColumn="0" w:lastRowFirstColumn="0" w:lastRowLastColumn="0"/>
              <w:rPr>
                <w:lang w:eastAsia="de-CH"/>
              </w:rPr>
            </w:pPr>
            <w:r>
              <w:rPr>
                <w:lang w:eastAsia="de-CH"/>
              </w:rPr>
              <w:t>Elia Reutlinger</w:t>
            </w:r>
          </w:p>
        </w:tc>
        <w:tc>
          <w:tcPr>
            <w:tcW w:w="1701" w:type="dxa"/>
            <w:vAlign w:val="center"/>
          </w:tcPr>
          <w:p w14:paraId="183E923C" w14:textId="77777777" w:rsidR="00251047" w:rsidRDefault="00251047" w:rsidP="0051721F">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w:t>
            </w:r>
            <w:r w:rsidR="00716E4E">
              <w:rPr>
                <w:lang w:eastAsia="de-CH"/>
              </w:rPr>
              <w:t>4</w:t>
            </w:r>
            <w:r>
              <w:rPr>
                <w:lang w:eastAsia="de-CH"/>
              </w:rPr>
              <w:t>:00</w:t>
            </w:r>
          </w:p>
        </w:tc>
        <w:tc>
          <w:tcPr>
            <w:tcW w:w="1549" w:type="dxa"/>
            <w:vAlign w:val="center"/>
          </w:tcPr>
          <w:p w14:paraId="337CCB75" w14:textId="77777777" w:rsidR="00251047" w:rsidRDefault="00251047" w:rsidP="0051721F">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w:t>
            </w:r>
            <w:r w:rsidR="00716E4E">
              <w:rPr>
                <w:lang w:eastAsia="de-CH"/>
              </w:rPr>
              <w:t>4</w:t>
            </w:r>
            <w:r>
              <w:rPr>
                <w:lang w:eastAsia="de-CH"/>
              </w:rPr>
              <w:t>:00</w:t>
            </w:r>
          </w:p>
        </w:tc>
      </w:tr>
      <w:tr w:rsidR="00716E4E" w14:paraId="4739309A" w14:textId="77777777" w:rsidTr="00716E4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12" w:type="dxa"/>
            <w:gridSpan w:val="3"/>
            <w:vAlign w:val="center"/>
          </w:tcPr>
          <w:p w14:paraId="7BA99D37" w14:textId="77777777" w:rsidR="00716E4E" w:rsidRDefault="00716E4E" w:rsidP="0051721F">
            <w:pPr>
              <w:rPr>
                <w:lang w:eastAsia="de-CH"/>
              </w:rPr>
            </w:pPr>
          </w:p>
        </w:tc>
        <w:tc>
          <w:tcPr>
            <w:tcW w:w="1701" w:type="dxa"/>
            <w:vAlign w:val="center"/>
          </w:tcPr>
          <w:p w14:paraId="35013FC4" w14:textId="77777777" w:rsidR="00716E4E" w:rsidRDefault="00716E4E" w:rsidP="0051721F">
            <w:pPr>
              <w:jc w:val="center"/>
              <w:cnfStyle w:val="000000010000" w:firstRow="0" w:lastRow="0" w:firstColumn="0" w:lastColumn="0" w:oddVBand="0" w:evenVBand="0" w:oddHBand="0" w:evenHBand="1" w:firstRowFirstColumn="0" w:firstRowLastColumn="0" w:lastRowFirstColumn="0" w:lastRowLastColumn="0"/>
              <w:rPr>
                <w:lang w:eastAsia="de-CH"/>
              </w:rPr>
            </w:pPr>
            <w:r>
              <w:rPr>
                <w:lang w:eastAsia="de-CH"/>
              </w:rPr>
              <w:t>08:00</w:t>
            </w:r>
          </w:p>
        </w:tc>
        <w:tc>
          <w:tcPr>
            <w:tcW w:w="1549" w:type="dxa"/>
            <w:vAlign w:val="center"/>
          </w:tcPr>
          <w:p w14:paraId="0BF8148E" w14:textId="77777777" w:rsidR="00716E4E" w:rsidRDefault="00716E4E" w:rsidP="0051721F">
            <w:pPr>
              <w:jc w:val="center"/>
              <w:cnfStyle w:val="000000010000" w:firstRow="0" w:lastRow="0" w:firstColumn="0" w:lastColumn="0" w:oddVBand="0" w:evenVBand="0" w:oddHBand="0" w:evenHBand="1" w:firstRowFirstColumn="0" w:firstRowLastColumn="0" w:lastRowFirstColumn="0" w:lastRowLastColumn="0"/>
              <w:rPr>
                <w:lang w:eastAsia="de-CH"/>
              </w:rPr>
            </w:pPr>
            <w:r>
              <w:rPr>
                <w:lang w:eastAsia="de-CH"/>
              </w:rPr>
              <w:t>08:00</w:t>
            </w:r>
          </w:p>
        </w:tc>
      </w:tr>
    </w:tbl>
    <w:p w14:paraId="780A5371" w14:textId="77777777" w:rsidR="00251047" w:rsidRDefault="00251047" w:rsidP="00716E4E">
      <w:pPr>
        <w:pStyle w:val="KeinLeerraum"/>
        <w:rPr>
          <w:lang w:eastAsia="de-CH"/>
        </w:rPr>
      </w:pPr>
    </w:p>
    <w:p w14:paraId="3F300B8A" w14:textId="77777777" w:rsidR="00251047" w:rsidRDefault="00251047" w:rsidP="00251047">
      <w:pPr>
        <w:pStyle w:val="Untertitel"/>
        <w:rPr>
          <w:lang w:eastAsia="de-CH"/>
        </w:rPr>
      </w:pPr>
      <w:r>
        <w:rPr>
          <w:lang w:eastAsia="de-CH"/>
        </w:rPr>
        <w:t>Tagesthemen</w:t>
      </w:r>
    </w:p>
    <w:p w14:paraId="31377FC8" w14:textId="77777777" w:rsidR="00251047" w:rsidRDefault="00716E4E" w:rsidP="00251047">
      <w:pPr>
        <w:rPr>
          <w:lang w:eastAsia="de-CH"/>
        </w:rPr>
      </w:pPr>
      <w:r>
        <w:rPr>
          <w:lang w:eastAsia="de-CH"/>
        </w:rPr>
        <w:t>Nach dem 1. Expertenbesuch gestern Nachmittag bin ich dem Rat von Herr Sommer gefolgt und habe deshalb heute als erstes die Kapitel der Doku erweitert. Dabei versuchte ich die Kriterien und alle Punkte, welche die Entwicklung betreffen, direkt zu beachten. Anschliessend konnte ich mit dem Plan beginnen, welcher sozusagen den wichtigsten Teil der ganzen Anwendung darstellt. Ich benötigte einige Versuche, bis ich eine funktionsfähige Struktur der Komponenten fand, bei welcher die Daten «reaktiv» bleiben. Dabei musste ich auch auf das Design achten, da nun unterschiedliche Tabellen zum Einsatz kommen, welche sich aber Design-Eigenschaften teilen müssen.</w:t>
      </w:r>
      <w:r w:rsidR="006E36BD">
        <w:rPr>
          <w:lang w:eastAsia="de-CH"/>
        </w:rPr>
        <w:t xml:space="preserve"> Obwohl ich mit dem Design schon soweit fertig bin, konnte ich noch keine optimale Lösung für die Reaktivität finden, vor allem auf der Ebene der einzelnen Einsätze (unterste Ebene/Komponente). </w:t>
      </w:r>
    </w:p>
    <w:p w14:paraId="392DDC8B" w14:textId="77777777" w:rsidR="00251047" w:rsidRDefault="00251047" w:rsidP="00251047">
      <w:pPr>
        <w:pStyle w:val="Untertitel"/>
        <w:rPr>
          <w:lang w:eastAsia="de-CH"/>
        </w:rPr>
      </w:pPr>
      <w:r>
        <w:rPr>
          <w:lang w:eastAsia="de-CH"/>
        </w:rPr>
        <w:t>Hilfestellungen</w:t>
      </w:r>
    </w:p>
    <w:p w14:paraId="2F72A5E0" w14:textId="77777777" w:rsidR="00251047" w:rsidRDefault="006E36BD" w:rsidP="00251047">
      <w:pPr>
        <w:rPr>
          <w:lang w:eastAsia="de-CH"/>
        </w:rPr>
      </w:pPr>
      <w:r>
        <w:rPr>
          <w:lang w:eastAsia="de-CH"/>
        </w:rPr>
        <w:t>Stackoverflow.org, vuejs.org / vuex.vuejs.org, alligator.io</w:t>
      </w:r>
    </w:p>
    <w:p w14:paraId="5C5252FF" w14:textId="77777777" w:rsidR="00251047" w:rsidRDefault="00251047" w:rsidP="00251047">
      <w:pPr>
        <w:pStyle w:val="Untertitel"/>
        <w:rPr>
          <w:lang w:eastAsia="de-CH"/>
        </w:rPr>
      </w:pPr>
      <w:r>
        <w:rPr>
          <w:lang w:eastAsia="de-CH"/>
        </w:rPr>
        <w:t>Reflexion +</w:t>
      </w:r>
    </w:p>
    <w:p w14:paraId="5D46EB8F" w14:textId="77777777" w:rsidR="00251047" w:rsidRDefault="00D57BF3" w:rsidP="00251047">
      <w:pPr>
        <w:rPr>
          <w:lang w:eastAsia="de-CH"/>
        </w:rPr>
      </w:pPr>
      <w:r>
        <w:rPr>
          <w:lang w:eastAsia="de-CH"/>
        </w:rPr>
        <w:t>Durch die Vertiefung der Kapitel weiss ich besser, was in der Dokumentations-Phase auf mich zu kommt und kann bereits jetzt einiges notieren, was ich später noch brauche bzw. berücksichtigen sollte.</w:t>
      </w:r>
    </w:p>
    <w:p w14:paraId="04C7AE83" w14:textId="77777777" w:rsidR="00251047" w:rsidRDefault="00251047" w:rsidP="00251047">
      <w:pPr>
        <w:pStyle w:val="Untertitel"/>
        <w:rPr>
          <w:lang w:eastAsia="de-CH"/>
        </w:rPr>
      </w:pPr>
      <w:r>
        <w:rPr>
          <w:lang w:eastAsia="de-CH"/>
        </w:rPr>
        <w:t>Reflexion –</w:t>
      </w:r>
    </w:p>
    <w:p w14:paraId="7B7E77BB" w14:textId="77777777" w:rsidR="00251047" w:rsidRDefault="00C12187" w:rsidP="00251047">
      <w:pPr>
        <w:rPr>
          <w:lang w:eastAsia="de-CH"/>
        </w:rPr>
      </w:pPr>
      <w:r>
        <w:rPr>
          <w:lang w:eastAsia="de-CH"/>
        </w:rPr>
        <w:t>Die Reaktivität von Daten zwischen Komponenten ist eine etwas komplexere Thematik als ich es mir vorgestellt habe. Ich musste heute schon ziemlich grübeln und viel recherchieren, um einen Fortschritt zu erzielen, wobei ich aber noch keine endgültige Lösung finden konnte.</w:t>
      </w:r>
    </w:p>
    <w:p w14:paraId="3DC43E37" w14:textId="77777777" w:rsidR="00251047" w:rsidRDefault="00251047" w:rsidP="00251047">
      <w:pPr>
        <w:pStyle w:val="Untertitel"/>
        <w:rPr>
          <w:lang w:eastAsia="de-CH"/>
        </w:rPr>
      </w:pPr>
      <w:r>
        <w:rPr>
          <w:lang w:eastAsia="de-CH"/>
        </w:rPr>
        <w:t>Erkenntnisse</w:t>
      </w:r>
    </w:p>
    <w:p w14:paraId="2C93926F" w14:textId="77777777" w:rsidR="00251047" w:rsidRDefault="00C12187" w:rsidP="00251047">
      <w:pPr>
        <w:rPr>
          <w:lang w:eastAsia="de-CH"/>
        </w:rPr>
      </w:pPr>
      <w:r>
        <w:rPr>
          <w:lang w:eastAsia="de-CH"/>
        </w:rPr>
        <w:t>Vuex (ein globaler Speicher für Vue.js) löst nicht in jedem Fall</w:t>
      </w:r>
      <w:r w:rsidR="00917642">
        <w:rPr>
          <w:lang w:eastAsia="de-CH"/>
        </w:rPr>
        <w:t xml:space="preserve"> eine Aktualisierung in einer Komponente aus. Da der Plan eine sehr hohe Dynamik der Daten fordert (</w:t>
      </w:r>
      <w:r w:rsidR="00A42B72">
        <w:rPr>
          <w:lang w:eastAsia="de-CH"/>
        </w:rPr>
        <w:t>variable Anzahl Benutzer und geplante Einsätze) musste ich (und muss ich noch) mich dazu genauer informieren.</w:t>
      </w:r>
    </w:p>
    <w:p w14:paraId="3465669F" w14:textId="77777777" w:rsidR="00D8525F" w:rsidRDefault="00D8525F" w:rsidP="00251047">
      <w:pPr>
        <w:rPr>
          <w:lang w:eastAsia="de-CH"/>
        </w:rPr>
      </w:pPr>
    </w:p>
    <w:p w14:paraId="311EA161" w14:textId="77777777" w:rsidR="00251047" w:rsidRDefault="00D8525F" w:rsidP="00251047">
      <w:pPr>
        <w:rPr>
          <w:lang w:eastAsia="de-CH"/>
        </w:rPr>
      </w:pPr>
      <w:r>
        <w:rPr>
          <w:noProof/>
        </w:rPr>
        <w:drawing>
          <wp:inline distT="0" distB="0" distL="0" distR="0" wp14:anchorId="081660B3" wp14:editId="5D887783">
            <wp:extent cx="5760720" cy="1078865"/>
            <wp:effectExtent l="0" t="0" r="0" b="6985"/>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1078865"/>
                    </a:xfrm>
                    <a:prstGeom prst="rect">
                      <a:avLst/>
                    </a:prstGeom>
                  </pic:spPr>
                </pic:pic>
              </a:graphicData>
            </a:graphic>
          </wp:inline>
        </w:drawing>
      </w:r>
      <w:r w:rsidR="00251047">
        <w:rPr>
          <w:lang w:eastAsia="de-CH"/>
        </w:rPr>
        <w:br w:type="page"/>
      </w:r>
    </w:p>
    <w:p w14:paraId="7F21C1E1" w14:textId="77777777" w:rsidR="00251047" w:rsidRDefault="00251047" w:rsidP="00251047">
      <w:pPr>
        <w:pStyle w:val="berschrift2"/>
        <w:rPr>
          <w:lang w:eastAsia="de-CH"/>
        </w:rPr>
      </w:pPr>
      <w:bookmarkStart w:id="47" w:name="_Toc8376122"/>
      <w:r>
        <w:rPr>
          <w:lang w:eastAsia="de-CH"/>
        </w:rPr>
        <w:lastRenderedPageBreak/>
        <w:t xml:space="preserve">Tag </w:t>
      </w:r>
      <w:r w:rsidR="000C75D8">
        <w:rPr>
          <w:lang w:eastAsia="de-CH"/>
        </w:rPr>
        <w:t>4</w:t>
      </w:r>
      <w:r>
        <w:rPr>
          <w:lang w:eastAsia="de-CH"/>
        </w:rPr>
        <w:t xml:space="preserve"> – </w:t>
      </w:r>
      <w:r w:rsidR="000C75D8">
        <w:rPr>
          <w:lang w:eastAsia="de-CH"/>
        </w:rPr>
        <w:t>30</w:t>
      </w:r>
      <w:r>
        <w:rPr>
          <w:lang w:eastAsia="de-CH"/>
        </w:rPr>
        <w:t>.04.2019</w:t>
      </w:r>
      <w:bookmarkEnd w:id="47"/>
    </w:p>
    <w:tbl>
      <w:tblPr>
        <w:tblStyle w:val="Listentabelle3Akzent1"/>
        <w:tblW w:w="0" w:type="auto"/>
        <w:tblLook w:val="04A0" w:firstRow="1" w:lastRow="0" w:firstColumn="1" w:lastColumn="0" w:noHBand="0" w:noVBand="1"/>
      </w:tblPr>
      <w:tblGrid>
        <w:gridCol w:w="733"/>
        <w:gridCol w:w="3603"/>
        <w:gridCol w:w="1540"/>
        <w:gridCol w:w="1671"/>
        <w:gridCol w:w="1525"/>
      </w:tblGrid>
      <w:tr w:rsidR="00251047" w14:paraId="3B8C8352" w14:textId="77777777" w:rsidTr="000B61D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733" w:type="dxa"/>
          </w:tcPr>
          <w:p w14:paraId="4D17C50E" w14:textId="77777777" w:rsidR="00251047" w:rsidRDefault="00251047" w:rsidP="0051721F">
            <w:pPr>
              <w:rPr>
                <w:lang w:eastAsia="de-CH"/>
              </w:rPr>
            </w:pPr>
            <w:r>
              <w:rPr>
                <w:lang w:eastAsia="de-CH"/>
              </w:rPr>
              <w:t>Zeit</w:t>
            </w:r>
          </w:p>
        </w:tc>
        <w:tc>
          <w:tcPr>
            <w:tcW w:w="3603" w:type="dxa"/>
          </w:tcPr>
          <w:p w14:paraId="23EF8EB7" w14:textId="77777777" w:rsidR="00251047" w:rsidRDefault="00251047" w:rsidP="0051721F">
            <w:pPr>
              <w:cnfStyle w:val="100000000000" w:firstRow="1" w:lastRow="0" w:firstColumn="0" w:lastColumn="0" w:oddVBand="0" w:evenVBand="0" w:oddHBand="0" w:evenHBand="0" w:firstRowFirstColumn="0" w:firstRowLastColumn="0" w:lastRowFirstColumn="0" w:lastRowLastColumn="0"/>
              <w:rPr>
                <w:lang w:eastAsia="de-CH"/>
              </w:rPr>
            </w:pPr>
            <w:r>
              <w:rPr>
                <w:lang w:eastAsia="de-CH"/>
              </w:rPr>
              <w:t>Tätigkeit</w:t>
            </w:r>
          </w:p>
        </w:tc>
        <w:tc>
          <w:tcPr>
            <w:tcW w:w="1540" w:type="dxa"/>
          </w:tcPr>
          <w:p w14:paraId="3842DA26" w14:textId="77777777" w:rsidR="00251047" w:rsidRDefault="00251047" w:rsidP="0051721F">
            <w:pPr>
              <w:cnfStyle w:val="100000000000" w:firstRow="1" w:lastRow="0" w:firstColumn="0" w:lastColumn="0" w:oddVBand="0" w:evenVBand="0" w:oddHBand="0" w:evenHBand="0" w:firstRowFirstColumn="0" w:firstRowLastColumn="0" w:lastRowFirstColumn="0" w:lastRowLastColumn="0"/>
              <w:rPr>
                <w:lang w:eastAsia="de-CH"/>
              </w:rPr>
            </w:pPr>
            <w:r>
              <w:rPr>
                <w:lang w:eastAsia="de-CH"/>
              </w:rPr>
              <w:t>Beteiligte</w:t>
            </w:r>
          </w:p>
        </w:tc>
        <w:tc>
          <w:tcPr>
            <w:tcW w:w="1671" w:type="dxa"/>
          </w:tcPr>
          <w:p w14:paraId="77B7AB35" w14:textId="77777777" w:rsidR="00251047" w:rsidRDefault="00251047" w:rsidP="0051721F">
            <w:pPr>
              <w:jc w:val="center"/>
              <w:cnfStyle w:val="100000000000" w:firstRow="1" w:lastRow="0" w:firstColumn="0" w:lastColumn="0" w:oddVBand="0" w:evenVBand="0" w:oddHBand="0" w:evenHBand="0" w:firstRowFirstColumn="0" w:firstRowLastColumn="0" w:lastRowFirstColumn="0" w:lastRowLastColumn="0"/>
              <w:rPr>
                <w:lang w:eastAsia="de-CH"/>
              </w:rPr>
            </w:pPr>
            <w:r>
              <w:rPr>
                <w:lang w:eastAsia="de-CH"/>
              </w:rPr>
              <w:t>Aufwand «Soll»</w:t>
            </w:r>
          </w:p>
        </w:tc>
        <w:tc>
          <w:tcPr>
            <w:tcW w:w="1525" w:type="dxa"/>
          </w:tcPr>
          <w:p w14:paraId="5C30146D" w14:textId="77777777" w:rsidR="00251047" w:rsidRDefault="00251047" w:rsidP="0051721F">
            <w:pPr>
              <w:jc w:val="center"/>
              <w:cnfStyle w:val="100000000000" w:firstRow="1" w:lastRow="0" w:firstColumn="0" w:lastColumn="0" w:oddVBand="0" w:evenVBand="0" w:oddHBand="0" w:evenHBand="0" w:firstRowFirstColumn="0" w:firstRowLastColumn="0" w:lastRowFirstColumn="0" w:lastRowLastColumn="0"/>
              <w:rPr>
                <w:lang w:eastAsia="de-CH"/>
              </w:rPr>
            </w:pPr>
            <w:r>
              <w:rPr>
                <w:lang w:eastAsia="de-CH"/>
              </w:rPr>
              <w:t>Aufwand «Ist»</w:t>
            </w:r>
          </w:p>
        </w:tc>
      </w:tr>
      <w:tr w:rsidR="00251047" w14:paraId="40B46EEE" w14:textId="77777777" w:rsidTr="000B61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3" w:type="dxa"/>
            <w:vAlign w:val="center"/>
          </w:tcPr>
          <w:p w14:paraId="1896C5F2" w14:textId="77777777" w:rsidR="00251047" w:rsidRDefault="00251047" w:rsidP="0051721F">
            <w:pPr>
              <w:rPr>
                <w:lang w:eastAsia="de-CH"/>
              </w:rPr>
            </w:pPr>
            <w:r>
              <w:rPr>
                <w:lang w:eastAsia="de-CH"/>
              </w:rPr>
              <w:t>0</w:t>
            </w:r>
            <w:r w:rsidR="00D8525F">
              <w:rPr>
                <w:lang w:eastAsia="de-CH"/>
              </w:rPr>
              <w:t>7</w:t>
            </w:r>
            <w:r>
              <w:rPr>
                <w:lang w:eastAsia="de-CH"/>
              </w:rPr>
              <w:t>:00</w:t>
            </w:r>
          </w:p>
        </w:tc>
        <w:tc>
          <w:tcPr>
            <w:tcW w:w="3603" w:type="dxa"/>
            <w:vAlign w:val="center"/>
          </w:tcPr>
          <w:p w14:paraId="6B3490A1" w14:textId="77777777" w:rsidR="00251047" w:rsidRDefault="00D8525F" w:rsidP="0051721F">
            <w:pPr>
              <w:cnfStyle w:val="000000100000" w:firstRow="0" w:lastRow="0" w:firstColumn="0" w:lastColumn="0" w:oddVBand="0" w:evenVBand="0" w:oddHBand="1" w:evenHBand="0" w:firstRowFirstColumn="0" w:firstRowLastColumn="0" w:lastRowFirstColumn="0" w:lastRowLastColumn="0"/>
              <w:rPr>
                <w:lang w:eastAsia="de-CH"/>
              </w:rPr>
            </w:pPr>
            <w:r>
              <w:rPr>
                <w:lang w:eastAsia="de-CH"/>
              </w:rPr>
              <w:t>Implementierung «Plan»</w:t>
            </w:r>
            <w:r w:rsidR="000B61DE">
              <w:rPr>
                <w:lang w:eastAsia="de-CH"/>
              </w:rPr>
              <w:t xml:space="preserve"> (Vormittag)</w:t>
            </w:r>
          </w:p>
        </w:tc>
        <w:tc>
          <w:tcPr>
            <w:tcW w:w="1540" w:type="dxa"/>
            <w:vAlign w:val="center"/>
          </w:tcPr>
          <w:p w14:paraId="5A9D67C6" w14:textId="77777777" w:rsidR="00251047" w:rsidRDefault="00251047" w:rsidP="0051721F">
            <w:pPr>
              <w:cnfStyle w:val="000000100000" w:firstRow="0" w:lastRow="0" w:firstColumn="0" w:lastColumn="0" w:oddVBand="0" w:evenVBand="0" w:oddHBand="1" w:evenHBand="0" w:firstRowFirstColumn="0" w:firstRowLastColumn="0" w:lastRowFirstColumn="0" w:lastRowLastColumn="0"/>
              <w:rPr>
                <w:lang w:eastAsia="de-CH"/>
              </w:rPr>
            </w:pPr>
            <w:r>
              <w:rPr>
                <w:lang w:eastAsia="de-CH"/>
              </w:rPr>
              <w:t>Elia Reutlinger</w:t>
            </w:r>
          </w:p>
        </w:tc>
        <w:tc>
          <w:tcPr>
            <w:tcW w:w="1671" w:type="dxa"/>
            <w:vAlign w:val="center"/>
          </w:tcPr>
          <w:p w14:paraId="63A2F75C" w14:textId="77777777" w:rsidR="00251047" w:rsidRDefault="00251047" w:rsidP="0051721F">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w:t>
            </w:r>
            <w:r w:rsidR="000B61DE">
              <w:rPr>
                <w:lang w:eastAsia="de-CH"/>
              </w:rPr>
              <w:t>4</w:t>
            </w:r>
            <w:r>
              <w:rPr>
                <w:lang w:eastAsia="de-CH"/>
              </w:rPr>
              <w:t>:00</w:t>
            </w:r>
          </w:p>
        </w:tc>
        <w:tc>
          <w:tcPr>
            <w:tcW w:w="1525" w:type="dxa"/>
            <w:vAlign w:val="center"/>
          </w:tcPr>
          <w:p w14:paraId="7DF87BDB" w14:textId="77777777" w:rsidR="00251047" w:rsidRDefault="00251047" w:rsidP="0051721F">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w:t>
            </w:r>
            <w:r w:rsidR="000B61DE">
              <w:rPr>
                <w:lang w:eastAsia="de-CH"/>
              </w:rPr>
              <w:t>4</w:t>
            </w:r>
            <w:r>
              <w:rPr>
                <w:lang w:eastAsia="de-CH"/>
              </w:rPr>
              <w:t>:00</w:t>
            </w:r>
          </w:p>
        </w:tc>
      </w:tr>
      <w:tr w:rsidR="00251047" w14:paraId="4A7CA96F" w14:textId="77777777" w:rsidTr="000B61D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3" w:type="dxa"/>
            <w:vAlign w:val="center"/>
          </w:tcPr>
          <w:p w14:paraId="6510695D" w14:textId="77777777" w:rsidR="00251047" w:rsidRDefault="000B61DE" w:rsidP="0051721F">
            <w:pPr>
              <w:rPr>
                <w:lang w:eastAsia="de-CH"/>
              </w:rPr>
            </w:pPr>
            <w:r>
              <w:rPr>
                <w:lang w:eastAsia="de-CH"/>
              </w:rPr>
              <w:t>12</w:t>
            </w:r>
            <w:r w:rsidR="00251047">
              <w:rPr>
                <w:lang w:eastAsia="de-CH"/>
              </w:rPr>
              <w:t>:00</w:t>
            </w:r>
          </w:p>
        </w:tc>
        <w:tc>
          <w:tcPr>
            <w:tcW w:w="3603" w:type="dxa"/>
            <w:vAlign w:val="center"/>
          </w:tcPr>
          <w:p w14:paraId="41A70ADF" w14:textId="77777777" w:rsidR="00251047" w:rsidRDefault="000B61DE" w:rsidP="0051721F">
            <w:pPr>
              <w:cnfStyle w:val="000000010000" w:firstRow="0" w:lastRow="0" w:firstColumn="0" w:lastColumn="0" w:oddVBand="0" w:evenVBand="0" w:oddHBand="0" w:evenHBand="1" w:firstRowFirstColumn="0" w:firstRowLastColumn="0" w:lastRowFirstColumn="0" w:lastRowLastColumn="0"/>
              <w:rPr>
                <w:lang w:eastAsia="de-CH"/>
              </w:rPr>
            </w:pPr>
            <w:r>
              <w:rPr>
                <w:lang w:eastAsia="de-CH"/>
              </w:rPr>
              <w:t>Implementierung «Plan» (Nachmittag)</w:t>
            </w:r>
          </w:p>
        </w:tc>
        <w:tc>
          <w:tcPr>
            <w:tcW w:w="1540" w:type="dxa"/>
            <w:vAlign w:val="center"/>
          </w:tcPr>
          <w:p w14:paraId="4058F10B" w14:textId="77777777" w:rsidR="00251047" w:rsidRDefault="00251047" w:rsidP="0051721F">
            <w:pPr>
              <w:cnfStyle w:val="000000010000" w:firstRow="0" w:lastRow="0" w:firstColumn="0" w:lastColumn="0" w:oddVBand="0" w:evenVBand="0" w:oddHBand="0" w:evenHBand="1" w:firstRowFirstColumn="0" w:firstRowLastColumn="0" w:lastRowFirstColumn="0" w:lastRowLastColumn="0"/>
              <w:rPr>
                <w:lang w:eastAsia="de-CH"/>
              </w:rPr>
            </w:pPr>
            <w:r>
              <w:rPr>
                <w:lang w:eastAsia="de-CH"/>
              </w:rPr>
              <w:t>Elia Reutlinger</w:t>
            </w:r>
          </w:p>
        </w:tc>
        <w:tc>
          <w:tcPr>
            <w:tcW w:w="1671" w:type="dxa"/>
            <w:vAlign w:val="center"/>
          </w:tcPr>
          <w:p w14:paraId="2F23F948" w14:textId="77777777" w:rsidR="00251047" w:rsidRPr="000B61DE" w:rsidRDefault="00251047" w:rsidP="0051721F">
            <w:pPr>
              <w:jc w:val="center"/>
              <w:cnfStyle w:val="000000010000" w:firstRow="0" w:lastRow="0" w:firstColumn="0" w:lastColumn="0" w:oddVBand="0" w:evenVBand="0" w:oddHBand="0" w:evenHBand="1" w:firstRowFirstColumn="0" w:firstRowLastColumn="0" w:lastRowFirstColumn="0" w:lastRowLastColumn="0"/>
              <w:rPr>
                <w:color w:val="FF0000"/>
                <w:lang w:eastAsia="de-CH"/>
              </w:rPr>
            </w:pPr>
            <w:r w:rsidRPr="000B61DE">
              <w:rPr>
                <w:color w:val="FF0000"/>
                <w:lang w:eastAsia="de-CH"/>
              </w:rPr>
              <w:t>0</w:t>
            </w:r>
            <w:r w:rsidR="000B61DE" w:rsidRPr="000B61DE">
              <w:rPr>
                <w:color w:val="FF0000"/>
                <w:lang w:eastAsia="de-CH"/>
              </w:rPr>
              <w:t>0</w:t>
            </w:r>
            <w:r w:rsidRPr="000B61DE">
              <w:rPr>
                <w:color w:val="FF0000"/>
                <w:lang w:eastAsia="de-CH"/>
              </w:rPr>
              <w:t>:00</w:t>
            </w:r>
          </w:p>
        </w:tc>
        <w:tc>
          <w:tcPr>
            <w:tcW w:w="1525" w:type="dxa"/>
            <w:vAlign w:val="center"/>
          </w:tcPr>
          <w:p w14:paraId="121F012C" w14:textId="77777777" w:rsidR="00251047" w:rsidRPr="000B61DE" w:rsidRDefault="00251047" w:rsidP="0051721F">
            <w:pPr>
              <w:jc w:val="center"/>
              <w:cnfStyle w:val="000000010000" w:firstRow="0" w:lastRow="0" w:firstColumn="0" w:lastColumn="0" w:oddVBand="0" w:evenVBand="0" w:oddHBand="0" w:evenHBand="1" w:firstRowFirstColumn="0" w:firstRowLastColumn="0" w:lastRowFirstColumn="0" w:lastRowLastColumn="0"/>
              <w:rPr>
                <w:color w:val="FF0000"/>
                <w:lang w:eastAsia="de-CH"/>
              </w:rPr>
            </w:pPr>
            <w:r w:rsidRPr="000B61DE">
              <w:rPr>
                <w:color w:val="FF0000"/>
                <w:lang w:eastAsia="de-CH"/>
              </w:rPr>
              <w:t>0</w:t>
            </w:r>
            <w:r w:rsidR="000B61DE" w:rsidRPr="000B61DE">
              <w:rPr>
                <w:color w:val="FF0000"/>
                <w:lang w:eastAsia="de-CH"/>
              </w:rPr>
              <w:t>3</w:t>
            </w:r>
            <w:r w:rsidRPr="000B61DE">
              <w:rPr>
                <w:color w:val="FF0000"/>
                <w:lang w:eastAsia="de-CH"/>
              </w:rPr>
              <w:t>:00</w:t>
            </w:r>
          </w:p>
        </w:tc>
      </w:tr>
      <w:tr w:rsidR="00251047" w14:paraId="768187AA" w14:textId="77777777" w:rsidTr="000B61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3" w:type="dxa"/>
            <w:vAlign w:val="center"/>
          </w:tcPr>
          <w:p w14:paraId="2B7CE6DC" w14:textId="77777777" w:rsidR="00251047" w:rsidRDefault="000B61DE" w:rsidP="0051721F">
            <w:pPr>
              <w:rPr>
                <w:lang w:eastAsia="de-CH"/>
              </w:rPr>
            </w:pPr>
            <w:r>
              <w:rPr>
                <w:lang w:eastAsia="de-CH"/>
              </w:rPr>
              <w:t>15</w:t>
            </w:r>
            <w:r w:rsidR="00251047">
              <w:rPr>
                <w:lang w:eastAsia="de-CH"/>
              </w:rPr>
              <w:t>:00</w:t>
            </w:r>
          </w:p>
        </w:tc>
        <w:tc>
          <w:tcPr>
            <w:tcW w:w="3603" w:type="dxa"/>
            <w:vAlign w:val="center"/>
          </w:tcPr>
          <w:p w14:paraId="71B15019" w14:textId="77777777" w:rsidR="00251047" w:rsidRDefault="000B61DE" w:rsidP="0051721F">
            <w:pPr>
              <w:cnfStyle w:val="000000100000" w:firstRow="0" w:lastRow="0" w:firstColumn="0" w:lastColumn="0" w:oddVBand="0" w:evenVBand="0" w:oddHBand="1" w:evenHBand="0" w:firstRowFirstColumn="0" w:firstRowLastColumn="0" w:lastRowFirstColumn="0" w:lastRowLastColumn="0"/>
              <w:rPr>
                <w:lang w:eastAsia="de-CH"/>
              </w:rPr>
            </w:pPr>
            <w:r>
              <w:rPr>
                <w:lang w:eastAsia="de-CH"/>
              </w:rPr>
              <w:t>Implementierung «Dashboard»</w:t>
            </w:r>
          </w:p>
        </w:tc>
        <w:tc>
          <w:tcPr>
            <w:tcW w:w="1540" w:type="dxa"/>
            <w:vAlign w:val="center"/>
          </w:tcPr>
          <w:p w14:paraId="3A5AC88B" w14:textId="77777777" w:rsidR="00251047" w:rsidRDefault="00251047" w:rsidP="0051721F">
            <w:pPr>
              <w:cnfStyle w:val="000000100000" w:firstRow="0" w:lastRow="0" w:firstColumn="0" w:lastColumn="0" w:oddVBand="0" w:evenVBand="0" w:oddHBand="1" w:evenHBand="0" w:firstRowFirstColumn="0" w:firstRowLastColumn="0" w:lastRowFirstColumn="0" w:lastRowLastColumn="0"/>
              <w:rPr>
                <w:lang w:eastAsia="de-CH"/>
              </w:rPr>
            </w:pPr>
            <w:r>
              <w:rPr>
                <w:lang w:eastAsia="de-CH"/>
              </w:rPr>
              <w:t>Elia Reutlinger</w:t>
            </w:r>
          </w:p>
        </w:tc>
        <w:tc>
          <w:tcPr>
            <w:tcW w:w="1671" w:type="dxa"/>
            <w:vAlign w:val="center"/>
          </w:tcPr>
          <w:p w14:paraId="47CC40E8" w14:textId="77777777" w:rsidR="00251047" w:rsidRDefault="00251047" w:rsidP="0051721F">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w:t>
            </w:r>
            <w:r w:rsidR="000B61DE">
              <w:rPr>
                <w:lang w:eastAsia="de-CH"/>
              </w:rPr>
              <w:t>2</w:t>
            </w:r>
            <w:r>
              <w:rPr>
                <w:lang w:eastAsia="de-CH"/>
              </w:rPr>
              <w:t>:00</w:t>
            </w:r>
          </w:p>
        </w:tc>
        <w:tc>
          <w:tcPr>
            <w:tcW w:w="1525" w:type="dxa"/>
            <w:vAlign w:val="center"/>
          </w:tcPr>
          <w:p w14:paraId="01E2D7E8" w14:textId="77777777" w:rsidR="00251047" w:rsidRDefault="00251047" w:rsidP="0051721F">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w:t>
            </w:r>
            <w:r w:rsidR="000B61DE">
              <w:rPr>
                <w:lang w:eastAsia="de-CH"/>
              </w:rPr>
              <w:t>1</w:t>
            </w:r>
            <w:r>
              <w:rPr>
                <w:lang w:eastAsia="de-CH"/>
              </w:rPr>
              <w:t>:00</w:t>
            </w:r>
          </w:p>
        </w:tc>
      </w:tr>
      <w:tr w:rsidR="000B61DE" w14:paraId="432410CB" w14:textId="77777777" w:rsidTr="000B61D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76" w:type="dxa"/>
            <w:gridSpan w:val="3"/>
            <w:vAlign w:val="center"/>
          </w:tcPr>
          <w:p w14:paraId="623E814A" w14:textId="77777777" w:rsidR="000B61DE" w:rsidRDefault="000B61DE" w:rsidP="0051721F">
            <w:pPr>
              <w:rPr>
                <w:lang w:eastAsia="de-CH"/>
              </w:rPr>
            </w:pPr>
          </w:p>
        </w:tc>
        <w:tc>
          <w:tcPr>
            <w:tcW w:w="1671" w:type="dxa"/>
            <w:vAlign w:val="center"/>
          </w:tcPr>
          <w:p w14:paraId="12F2E075" w14:textId="77777777" w:rsidR="000B61DE" w:rsidRPr="000B61DE" w:rsidRDefault="000B61DE" w:rsidP="0051721F">
            <w:pPr>
              <w:jc w:val="center"/>
              <w:cnfStyle w:val="000000010000" w:firstRow="0" w:lastRow="0" w:firstColumn="0" w:lastColumn="0" w:oddVBand="0" w:evenVBand="0" w:oddHBand="0" w:evenHBand="1" w:firstRowFirstColumn="0" w:firstRowLastColumn="0" w:lastRowFirstColumn="0" w:lastRowLastColumn="0"/>
              <w:rPr>
                <w:i/>
                <w:lang w:eastAsia="de-CH"/>
              </w:rPr>
            </w:pPr>
            <w:r w:rsidRPr="000B61DE">
              <w:rPr>
                <w:i/>
                <w:color w:val="FF0000"/>
                <w:lang w:eastAsia="de-CH"/>
              </w:rPr>
              <w:t>08:00</w:t>
            </w:r>
          </w:p>
        </w:tc>
        <w:tc>
          <w:tcPr>
            <w:tcW w:w="1525" w:type="dxa"/>
            <w:vAlign w:val="center"/>
          </w:tcPr>
          <w:p w14:paraId="0A99A38D" w14:textId="77777777" w:rsidR="000B61DE" w:rsidRDefault="000B61DE" w:rsidP="0051721F">
            <w:pPr>
              <w:jc w:val="center"/>
              <w:cnfStyle w:val="000000010000" w:firstRow="0" w:lastRow="0" w:firstColumn="0" w:lastColumn="0" w:oddVBand="0" w:evenVBand="0" w:oddHBand="0" w:evenHBand="1" w:firstRowFirstColumn="0" w:firstRowLastColumn="0" w:lastRowFirstColumn="0" w:lastRowLastColumn="0"/>
              <w:rPr>
                <w:lang w:eastAsia="de-CH"/>
              </w:rPr>
            </w:pPr>
            <w:r>
              <w:rPr>
                <w:lang w:eastAsia="de-CH"/>
              </w:rPr>
              <w:t>08:00</w:t>
            </w:r>
          </w:p>
        </w:tc>
      </w:tr>
    </w:tbl>
    <w:p w14:paraId="59A51AE7" w14:textId="77777777" w:rsidR="00251047" w:rsidRDefault="00251047" w:rsidP="000B61DE">
      <w:pPr>
        <w:pStyle w:val="KeinLeerraum"/>
        <w:rPr>
          <w:lang w:eastAsia="de-CH"/>
        </w:rPr>
      </w:pPr>
    </w:p>
    <w:p w14:paraId="2E0603FC" w14:textId="77777777" w:rsidR="00251047" w:rsidRDefault="00251047" w:rsidP="00251047">
      <w:pPr>
        <w:pStyle w:val="Untertitel"/>
        <w:rPr>
          <w:lang w:eastAsia="de-CH"/>
        </w:rPr>
      </w:pPr>
      <w:r>
        <w:rPr>
          <w:lang w:eastAsia="de-CH"/>
        </w:rPr>
        <w:t>Tagesthemen</w:t>
      </w:r>
    </w:p>
    <w:p w14:paraId="37D39BE3" w14:textId="77777777" w:rsidR="00251047" w:rsidRDefault="000B2D3D" w:rsidP="00251047">
      <w:pPr>
        <w:rPr>
          <w:lang w:eastAsia="de-CH"/>
        </w:rPr>
      </w:pPr>
      <w:r>
        <w:rPr>
          <w:lang w:eastAsia="de-CH"/>
        </w:rPr>
        <w:t xml:space="preserve">Heute sollte laut Zeitplan die Plan-Seite fertig implementiert werden. Dazu musste ich mich zuerst genauer über die Reaktivität von Komponenten informieren, weil ich letzte Woche dort stehen geblieben bin. Ich testete unterschiedliche Möglichkeiten um die Einsätze dynamisch im globalen Speicher abzulegen, was mich einiges an Zeit kostete. Als ich die Lösung fand, hatte ich bereits länger benötigt als im Zeitplan angegeben. Ich musste dann aber noch einige andere Komponenten an die neue Lösung anpassen, was noch mehr Zeit benötigte. Schlussendlich habe ich zwar den Plan fertiggestellt, aber die anderen </w:t>
      </w:r>
      <w:r w:rsidR="00437599">
        <w:rPr>
          <w:lang w:eastAsia="de-CH"/>
        </w:rPr>
        <w:t>Tagesz</w:t>
      </w:r>
      <w:r>
        <w:rPr>
          <w:lang w:eastAsia="de-CH"/>
        </w:rPr>
        <w:t xml:space="preserve">iele (Dashboard- &amp; Support-Seite) </w:t>
      </w:r>
      <w:r w:rsidR="00437599">
        <w:rPr>
          <w:lang w:eastAsia="de-CH"/>
        </w:rPr>
        <w:t>nicht ganz erreicht. Ich denke aber, dass ich trotzdem pünktlich mit der Entwicklungs-Phase fertig sein werde, da ich für die letzten Schritte wahrscheinlich nicht so viel Zeit benötige wie geplant.</w:t>
      </w:r>
      <w:r w:rsidR="00A27A5F">
        <w:rPr>
          <w:lang w:eastAsia="de-CH"/>
        </w:rPr>
        <w:t xml:space="preserve"> </w:t>
      </w:r>
    </w:p>
    <w:p w14:paraId="4C1015ED" w14:textId="77777777" w:rsidR="00251047" w:rsidRDefault="00251047" w:rsidP="00251047">
      <w:pPr>
        <w:pStyle w:val="Untertitel"/>
        <w:rPr>
          <w:lang w:eastAsia="de-CH"/>
        </w:rPr>
      </w:pPr>
      <w:r>
        <w:rPr>
          <w:lang w:eastAsia="de-CH"/>
        </w:rPr>
        <w:t>Hilfestellungen</w:t>
      </w:r>
    </w:p>
    <w:p w14:paraId="2026035C" w14:textId="77777777" w:rsidR="00251047" w:rsidRDefault="00437599" w:rsidP="00251047">
      <w:pPr>
        <w:rPr>
          <w:lang w:eastAsia="de-CH"/>
        </w:rPr>
      </w:pPr>
      <w:r>
        <w:rPr>
          <w:lang w:eastAsia="de-CH"/>
        </w:rPr>
        <w:t xml:space="preserve">Stackoverflow.org, </w:t>
      </w:r>
      <w:r w:rsidRPr="00437599">
        <w:rPr>
          <w:lang w:eastAsia="de-CH"/>
        </w:rPr>
        <w:t>vuejs.org/v2/guide/reactivity</w:t>
      </w:r>
      <w:r>
        <w:rPr>
          <w:lang w:eastAsia="de-CH"/>
        </w:rPr>
        <w:t xml:space="preserve">, </w:t>
      </w:r>
      <w:r w:rsidR="00861FCA" w:rsidRPr="00861FCA">
        <w:rPr>
          <w:lang w:eastAsia="de-CH"/>
        </w:rPr>
        <w:t>vuejs.org/v2/guide/computed</w:t>
      </w:r>
      <w:r w:rsidR="00861FCA">
        <w:rPr>
          <w:lang w:eastAsia="de-CH"/>
        </w:rPr>
        <w:t>,</w:t>
      </w:r>
      <w:r w:rsidR="00861FCA" w:rsidRPr="00861FCA">
        <w:rPr>
          <w:lang w:eastAsia="de-CH"/>
        </w:rPr>
        <w:t xml:space="preserve"> </w:t>
      </w:r>
      <w:r w:rsidRPr="00437599">
        <w:rPr>
          <w:lang w:eastAsia="de-CH"/>
        </w:rPr>
        <w:t>vuex.vuejs.org</w:t>
      </w:r>
    </w:p>
    <w:p w14:paraId="6D5BA73A" w14:textId="77777777" w:rsidR="00251047" w:rsidRDefault="00251047" w:rsidP="00251047">
      <w:pPr>
        <w:pStyle w:val="Untertitel"/>
        <w:rPr>
          <w:lang w:eastAsia="de-CH"/>
        </w:rPr>
      </w:pPr>
      <w:r>
        <w:rPr>
          <w:lang w:eastAsia="de-CH"/>
        </w:rPr>
        <w:t>Reflexion +</w:t>
      </w:r>
    </w:p>
    <w:p w14:paraId="702B4EDC" w14:textId="77777777" w:rsidR="00251047" w:rsidRDefault="00437599" w:rsidP="00251047">
      <w:pPr>
        <w:rPr>
          <w:lang w:eastAsia="de-CH"/>
        </w:rPr>
      </w:pPr>
      <w:r>
        <w:rPr>
          <w:lang w:eastAsia="de-CH"/>
        </w:rPr>
        <w:t xml:space="preserve">Die </w:t>
      </w:r>
      <w:r w:rsidR="008E4E27">
        <w:rPr>
          <w:lang w:eastAsia="de-CH"/>
        </w:rPr>
        <w:t xml:space="preserve">schlussendliche Umsetzung des Plans </w:t>
      </w:r>
      <w:r>
        <w:rPr>
          <w:lang w:eastAsia="de-CH"/>
        </w:rPr>
        <w:t xml:space="preserve">finde ich </w:t>
      </w:r>
      <w:r w:rsidR="004617DD">
        <w:rPr>
          <w:lang w:eastAsia="de-CH"/>
        </w:rPr>
        <w:t>äusserst</w:t>
      </w:r>
      <w:r>
        <w:rPr>
          <w:lang w:eastAsia="de-CH"/>
        </w:rPr>
        <w:t xml:space="preserve"> </w:t>
      </w:r>
      <w:r w:rsidR="004617DD">
        <w:rPr>
          <w:lang w:eastAsia="de-CH"/>
        </w:rPr>
        <w:t>gut</w:t>
      </w:r>
      <w:r>
        <w:rPr>
          <w:lang w:eastAsia="de-CH"/>
        </w:rPr>
        <w:t xml:space="preserve">. </w:t>
      </w:r>
      <w:r w:rsidR="008E4E27">
        <w:rPr>
          <w:lang w:eastAsia="de-CH"/>
        </w:rPr>
        <w:t xml:space="preserve">Nun </w:t>
      </w:r>
      <w:r w:rsidR="004617DD">
        <w:rPr>
          <w:lang w:eastAsia="de-CH"/>
        </w:rPr>
        <w:t xml:space="preserve">kann </w:t>
      </w:r>
      <w:r w:rsidR="008E4E27">
        <w:rPr>
          <w:lang w:eastAsia="de-CH"/>
        </w:rPr>
        <w:t>man</w:t>
      </w:r>
      <w:r w:rsidR="004617DD">
        <w:rPr>
          <w:lang w:eastAsia="de-CH"/>
        </w:rPr>
        <w:t xml:space="preserve"> die </w:t>
      </w:r>
      <w:r w:rsidR="00245B72">
        <w:rPr>
          <w:lang w:eastAsia="de-CH"/>
        </w:rPr>
        <w:t>Daten,</w:t>
      </w:r>
      <w:r w:rsidR="004617DD">
        <w:rPr>
          <w:lang w:eastAsia="de-CH"/>
        </w:rPr>
        <w:t xml:space="preserve"> </w:t>
      </w:r>
      <w:r w:rsidR="00245B72">
        <w:rPr>
          <w:lang w:eastAsia="de-CH"/>
        </w:rPr>
        <w:t xml:space="preserve">die der Plan nutzt, überall </w:t>
      </w:r>
      <w:r w:rsidR="004617DD">
        <w:rPr>
          <w:lang w:eastAsia="de-CH"/>
        </w:rPr>
        <w:t>dynamisch verändern</w:t>
      </w:r>
      <w:r w:rsidR="00245B72">
        <w:rPr>
          <w:lang w:eastAsia="de-CH"/>
        </w:rPr>
        <w:t xml:space="preserve"> und der Plan aktualisiert sich </w:t>
      </w:r>
      <w:r w:rsidR="008E4E27">
        <w:rPr>
          <w:lang w:eastAsia="de-CH"/>
        </w:rPr>
        <w:t>zuverlässig</w:t>
      </w:r>
      <w:r w:rsidR="00245B72">
        <w:rPr>
          <w:lang w:eastAsia="de-CH"/>
        </w:rPr>
        <w:t>. Auch wenn es länger gedauert hat denke ich, dass diese Zeit so richtig investiert wurde.</w:t>
      </w:r>
    </w:p>
    <w:p w14:paraId="487D3240" w14:textId="77777777" w:rsidR="00251047" w:rsidRDefault="00251047" w:rsidP="00251047">
      <w:pPr>
        <w:pStyle w:val="Untertitel"/>
        <w:rPr>
          <w:lang w:eastAsia="de-CH"/>
        </w:rPr>
      </w:pPr>
      <w:r>
        <w:rPr>
          <w:lang w:eastAsia="de-CH"/>
        </w:rPr>
        <w:t>Reflexion –</w:t>
      </w:r>
    </w:p>
    <w:p w14:paraId="05FDA37C" w14:textId="77777777" w:rsidR="00251047" w:rsidRDefault="00245B72" w:rsidP="00251047">
      <w:pPr>
        <w:rPr>
          <w:lang w:eastAsia="de-CH"/>
        </w:rPr>
      </w:pPr>
      <w:r>
        <w:rPr>
          <w:lang w:eastAsia="de-CH"/>
        </w:rPr>
        <w:t>Mit der neuen Lösung musste ich einige andere Komponenten anpassen, die ich bereits zuvor beendet hatte. Ohne diese Anpassungen hätten die Komponenten aber gewisse Daten nicht richtig verarbeitet, sodass keine Reaktivität entstanden wäre. Die Anpassungen waren als</w:t>
      </w:r>
      <w:r w:rsidR="00A27A5F">
        <w:rPr>
          <w:lang w:eastAsia="de-CH"/>
        </w:rPr>
        <w:t xml:space="preserve">o </w:t>
      </w:r>
      <w:r>
        <w:rPr>
          <w:lang w:eastAsia="de-CH"/>
        </w:rPr>
        <w:t>notwendig.</w:t>
      </w:r>
    </w:p>
    <w:p w14:paraId="6E75848A" w14:textId="77777777" w:rsidR="00251047" w:rsidRDefault="00251047" w:rsidP="00251047">
      <w:pPr>
        <w:pStyle w:val="Untertitel"/>
        <w:rPr>
          <w:lang w:eastAsia="de-CH"/>
        </w:rPr>
      </w:pPr>
      <w:r>
        <w:rPr>
          <w:lang w:eastAsia="de-CH"/>
        </w:rPr>
        <w:t>Erkenntnisse</w:t>
      </w:r>
    </w:p>
    <w:p w14:paraId="2D6AA0B0" w14:textId="77777777" w:rsidR="00251047" w:rsidRDefault="00245B72" w:rsidP="00251047">
      <w:pPr>
        <w:rPr>
          <w:lang w:eastAsia="de-CH"/>
        </w:rPr>
      </w:pPr>
      <w:r>
        <w:rPr>
          <w:lang w:eastAsia="de-CH"/>
        </w:rPr>
        <w:t xml:space="preserve">Die Lösung war </w:t>
      </w:r>
      <w:r w:rsidR="005B44D7">
        <w:rPr>
          <w:lang w:eastAsia="de-CH"/>
        </w:rPr>
        <w:t>die</w:t>
      </w:r>
      <w:r>
        <w:rPr>
          <w:lang w:eastAsia="de-CH"/>
        </w:rPr>
        <w:t xml:space="preserve"> Funktion «</w:t>
      </w:r>
      <w:proofErr w:type="spellStart"/>
      <w:r>
        <w:rPr>
          <w:lang w:eastAsia="de-CH"/>
        </w:rPr>
        <w:t>Object.assign</w:t>
      </w:r>
      <w:proofErr w:type="spellEnd"/>
      <w:r>
        <w:rPr>
          <w:lang w:eastAsia="de-CH"/>
        </w:rPr>
        <w:t>()»</w:t>
      </w:r>
      <w:r w:rsidR="005B44D7">
        <w:rPr>
          <w:lang w:eastAsia="de-CH"/>
        </w:rPr>
        <w:t xml:space="preserve"> </w:t>
      </w:r>
      <w:r w:rsidR="00D13C78">
        <w:rPr>
          <w:lang w:eastAsia="de-CH"/>
        </w:rPr>
        <w:t>mit einer</w:t>
      </w:r>
      <w:r w:rsidR="005B44D7">
        <w:rPr>
          <w:lang w:eastAsia="de-CH"/>
        </w:rPr>
        <w:t xml:space="preserve"> Reinitialisierung des betroffenen Objektes</w:t>
      </w:r>
      <w:r>
        <w:rPr>
          <w:lang w:eastAsia="de-CH"/>
        </w:rPr>
        <w:t xml:space="preserve">, </w:t>
      </w:r>
      <w:r w:rsidR="005B44D7">
        <w:rPr>
          <w:lang w:eastAsia="de-CH"/>
        </w:rPr>
        <w:t>wodurch</w:t>
      </w:r>
      <w:r>
        <w:rPr>
          <w:lang w:eastAsia="de-CH"/>
        </w:rPr>
        <w:t xml:space="preserve"> sich Daten bzw. Objekte auch nach der Initialisierung der Vue-Instanz als dynamische Objekte zum globalen Speicher </w:t>
      </w:r>
      <w:r w:rsidR="005B44D7">
        <w:rPr>
          <w:lang w:eastAsia="de-CH"/>
        </w:rPr>
        <w:t xml:space="preserve">hinzufügen lassen. In Verbindung mit einigen «Watchers» </w:t>
      </w:r>
      <w:r w:rsidR="00D13C78">
        <w:rPr>
          <w:lang w:eastAsia="de-CH"/>
        </w:rPr>
        <w:t>sind die einzelnen Benutzer-Zeilen bzw. Einsätze nun auch reaktiv/dynamisch.</w:t>
      </w:r>
    </w:p>
    <w:p w14:paraId="6EA351D5" w14:textId="77777777" w:rsidR="00CE600E" w:rsidRDefault="00CE600E" w:rsidP="00251047">
      <w:pPr>
        <w:rPr>
          <w:lang w:eastAsia="de-CH"/>
        </w:rPr>
      </w:pPr>
    </w:p>
    <w:p w14:paraId="0A8746AD" w14:textId="77777777" w:rsidR="00CE600E" w:rsidRDefault="00CE600E" w:rsidP="00251047">
      <w:pPr>
        <w:rPr>
          <w:lang w:eastAsia="de-CH"/>
        </w:rPr>
      </w:pPr>
      <w:r>
        <w:rPr>
          <w:noProof/>
        </w:rPr>
        <w:drawing>
          <wp:inline distT="0" distB="0" distL="0" distR="0" wp14:anchorId="575DB72D" wp14:editId="41492A57">
            <wp:extent cx="5760720" cy="1085215"/>
            <wp:effectExtent l="0" t="0" r="0" b="635"/>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1085215"/>
                    </a:xfrm>
                    <a:prstGeom prst="rect">
                      <a:avLst/>
                    </a:prstGeom>
                  </pic:spPr>
                </pic:pic>
              </a:graphicData>
            </a:graphic>
          </wp:inline>
        </w:drawing>
      </w:r>
    </w:p>
    <w:p w14:paraId="02AF1CB7" w14:textId="77777777" w:rsidR="00251047" w:rsidRDefault="00251047" w:rsidP="00251047">
      <w:pPr>
        <w:pStyle w:val="berschrift2"/>
        <w:rPr>
          <w:lang w:eastAsia="de-CH"/>
        </w:rPr>
      </w:pPr>
      <w:bookmarkStart w:id="48" w:name="_Toc8376123"/>
      <w:r>
        <w:rPr>
          <w:lang w:eastAsia="de-CH"/>
        </w:rPr>
        <w:lastRenderedPageBreak/>
        <w:t xml:space="preserve">Tag </w:t>
      </w:r>
      <w:r w:rsidR="000C75D8">
        <w:rPr>
          <w:lang w:eastAsia="de-CH"/>
        </w:rPr>
        <w:t>5</w:t>
      </w:r>
      <w:r>
        <w:rPr>
          <w:lang w:eastAsia="de-CH"/>
        </w:rPr>
        <w:t xml:space="preserve"> – </w:t>
      </w:r>
      <w:r w:rsidR="000C75D8">
        <w:rPr>
          <w:lang w:eastAsia="de-CH"/>
        </w:rPr>
        <w:t>02</w:t>
      </w:r>
      <w:r>
        <w:rPr>
          <w:lang w:eastAsia="de-CH"/>
        </w:rPr>
        <w:t>.0</w:t>
      </w:r>
      <w:r w:rsidR="000C75D8">
        <w:rPr>
          <w:lang w:eastAsia="de-CH"/>
        </w:rPr>
        <w:t>5</w:t>
      </w:r>
      <w:r>
        <w:rPr>
          <w:lang w:eastAsia="de-CH"/>
        </w:rPr>
        <w:t>.2019</w:t>
      </w:r>
      <w:bookmarkEnd w:id="48"/>
    </w:p>
    <w:tbl>
      <w:tblPr>
        <w:tblStyle w:val="Listentabelle3Akzent1"/>
        <w:tblW w:w="0" w:type="auto"/>
        <w:tblLook w:val="04A0" w:firstRow="1" w:lastRow="0" w:firstColumn="1" w:lastColumn="0" w:noHBand="0" w:noVBand="1"/>
      </w:tblPr>
      <w:tblGrid>
        <w:gridCol w:w="849"/>
        <w:gridCol w:w="5105"/>
        <w:gridCol w:w="992"/>
        <w:gridCol w:w="1134"/>
        <w:gridCol w:w="992"/>
      </w:tblGrid>
      <w:tr w:rsidR="00251047" w14:paraId="03C22A56" w14:textId="77777777" w:rsidTr="004D444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49" w:type="dxa"/>
          </w:tcPr>
          <w:p w14:paraId="12ED3EFF" w14:textId="77777777" w:rsidR="00251047" w:rsidRDefault="00251047" w:rsidP="0051721F">
            <w:pPr>
              <w:rPr>
                <w:lang w:eastAsia="de-CH"/>
              </w:rPr>
            </w:pPr>
            <w:r>
              <w:rPr>
                <w:lang w:eastAsia="de-CH"/>
              </w:rPr>
              <w:t>Zeit</w:t>
            </w:r>
          </w:p>
        </w:tc>
        <w:tc>
          <w:tcPr>
            <w:tcW w:w="5105" w:type="dxa"/>
          </w:tcPr>
          <w:p w14:paraId="32967E0D" w14:textId="77777777" w:rsidR="00251047" w:rsidRDefault="00251047" w:rsidP="0051721F">
            <w:pPr>
              <w:cnfStyle w:val="100000000000" w:firstRow="1" w:lastRow="0" w:firstColumn="0" w:lastColumn="0" w:oddVBand="0" w:evenVBand="0" w:oddHBand="0" w:evenHBand="0" w:firstRowFirstColumn="0" w:firstRowLastColumn="0" w:lastRowFirstColumn="0" w:lastRowLastColumn="0"/>
              <w:rPr>
                <w:lang w:eastAsia="de-CH"/>
              </w:rPr>
            </w:pPr>
            <w:r>
              <w:rPr>
                <w:lang w:eastAsia="de-CH"/>
              </w:rPr>
              <w:t>Tätigkeit</w:t>
            </w:r>
          </w:p>
        </w:tc>
        <w:tc>
          <w:tcPr>
            <w:tcW w:w="992" w:type="dxa"/>
          </w:tcPr>
          <w:p w14:paraId="526E9928" w14:textId="77777777" w:rsidR="00251047" w:rsidRDefault="004D4449" w:rsidP="0051721F">
            <w:pPr>
              <w:cnfStyle w:val="100000000000" w:firstRow="1" w:lastRow="0" w:firstColumn="0" w:lastColumn="0" w:oddVBand="0" w:evenVBand="0" w:oddHBand="0" w:evenHBand="0" w:firstRowFirstColumn="0" w:firstRowLastColumn="0" w:lastRowFirstColumn="0" w:lastRowLastColumn="0"/>
              <w:rPr>
                <w:lang w:eastAsia="de-CH"/>
              </w:rPr>
            </w:pPr>
            <w:r>
              <w:rPr>
                <w:lang w:eastAsia="de-CH"/>
              </w:rPr>
              <w:t>Beteiligt</w:t>
            </w:r>
          </w:p>
        </w:tc>
        <w:tc>
          <w:tcPr>
            <w:tcW w:w="1134" w:type="dxa"/>
          </w:tcPr>
          <w:p w14:paraId="77F6649A" w14:textId="77777777" w:rsidR="00251047" w:rsidRDefault="004D4449" w:rsidP="0051721F">
            <w:pPr>
              <w:jc w:val="center"/>
              <w:cnfStyle w:val="100000000000" w:firstRow="1" w:lastRow="0" w:firstColumn="0" w:lastColumn="0" w:oddVBand="0" w:evenVBand="0" w:oddHBand="0" w:evenHBand="0" w:firstRowFirstColumn="0" w:firstRowLastColumn="0" w:lastRowFirstColumn="0" w:lastRowLastColumn="0"/>
              <w:rPr>
                <w:lang w:eastAsia="de-CH"/>
              </w:rPr>
            </w:pPr>
            <w:r>
              <w:rPr>
                <w:lang w:eastAsia="de-CH"/>
              </w:rPr>
              <w:t>H-</w:t>
            </w:r>
            <w:r w:rsidR="00251047">
              <w:rPr>
                <w:lang w:eastAsia="de-CH"/>
              </w:rPr>
              <w:t>«Soll»</w:t>
            </w:r>
          </w:p>
        </w:tc>
        <w:tc>
          <w:tcPr>
            <w:tcW w:w="992" w:type="dxa"/>
          </w:tcPr>
          <w:p w14:paraId="427E5651" w14:textId="77777777" w:rsidR="00251047" w:rsidRDefault="004D4449" w:rsidP="0051721F">
            <w:pPr>
              <w:jc w:val="center"/>
              <w:cnfStyle w:val="100000000000" w:firstRow="1" w:lastRow="0" w:firstColumn="0" w:lastColumn="0" w:oddVBand="0" w:evenVBand="0" w:oddHBand="0" w:evenHBand="0" w:firstRowFirstColumn="0" w:firstRowLastColumn="0" w:lastRowFirstColumn="0" w:lastRowLastColumn="0"/>
              <w:rPr>
                <w:lang w:eastAsia="de-CH"/>
              </w:rPr>
            </w:pPr>
            <w:r>
              <w:rPr>
                <w:lang w:eastAsia="de-CH"/>
              </w:rPr>
              <w:t>H-</w:t>
            </w:r>
            <w:r w:rsidR="00251047">
              <w:rPr>
                <w:lang w:eastAsia="de-CH"/>
              </w:rPr>
              <w:t>«Ist»</w:t>
            </w:r>
          </w:p>
        </w:tc>
      </w:tr>
      <w:tr w:rsidR="00251047" w14:paraId="2BF46EFB" w14:textId="77777777" w:rsidTr="004D44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 w:type="dxa"/>
            <w:vAlign w:val="center"/>
          </w:tcPr>
          <w:p w14:paraId="4ADECE9A" w14:textId="77777777" w:rsidR="00251047" w:rsidRDefault="00251047" w:rsidP="0051721F">
            <w:pPr>
              <w:rPr>
                <w:lang w:eastAsia="de-CH"/>
              </w:rPr>
            </w:pPr>
            <w:r>
              <w:rPr>
                <w:lang w:eastAsia="de-CH"/>
              </w:rPr>
              <w:t>0</w:t>
            </w:r>
            <w:r w:rsidR="000C1A12">
              <w:rPr>
                <w:lang w:eastAsia="de-CH"/>
              </w:rPr>
              <w:t>7</w:t>
            </w:r>
            <w:r>
              <w:rPr>
                <w:lang w:eastAsia="de-CH"/>
              </w:rPr>
              <w:t>:</w:t>
            </w:r>
            <w:r w:rsidR="000C1A12">
              <w:rPr>
                <w:lang w:eastAsia="de-CH"/>
              </w:rPr>
              <w:t>3</w:t>
            </w:r>
            <w:r>
              <w:rPr>
                <w:lang w:eastAsia="de-CH"/>
              </w:rPr>
              <w:t>0</w:t>
            </w:r>
          </w:p>
        </w:tc>
        <w:tc>
          <w:tcPr>
            <w:tcW w:w="5105" w:type="dxa"/>
            <w:vAlign w:val="center"/>
          </w:tcPr>
          <w:p w14:paraId="60A8CDF9" w14:textId="77777777" w:rsidR="00251047" w:rsidRDefault="000E4DD4" w:rsidP="0051721F">
            <w:pPr>
              <w:cnfStyle w:val="000000100000" w:firstRow="0" w:lastRow="0" w:firstColumn="0" w:lastColumn="0" w:oddVBand="0" w:evenVBand="0" w:oddHBand="1" w:evenHBand="0" w:firstRowFirstColumn="0" w:firstRowLastColumn="0" w:lastRowFirstColumn="0" w:lastRowLastColumn="0"/>
              <w:rPr>
                <w:lang w:eastAsia="de-CH"/>
              </w:rPr>
            </w:pPr>
            <w:r>
              <w:rPr>
                <w:lang w:eastAsia="de-CH"/>
              </w:rPr>
              <w:t>Dashboard fertig implementiert</w:t>
            </w:r>
          </w:p>
        </w:tc>
        <w:tc>
          <w:tcPr>
            <w:tcW w:w="992" w:type="dxa"/>
            <w:vAlign w:val="center"/>
          </w:tcPr>
          <w:p w14:paraId="46F2B61A" w14:textId="77777777" w:rsidR="00251047" w:rsidRDefault="00251047" w:rsidP="0051721F">
            <w:pPr>
              <w:cnfStyle w:val="000000100000" w:firstRow="0" w:lastRow="0" w:firstColumn="0" w:lastColumn="0" w:oddVBand="0" w:evenVBand="0" w:oddHBand="1" w:evenHBand="0" w:firstRowFirstColumn="0" w:firstRowLastColumn="0" w:lastRowFirstColumn="0" w:lastRowLastColumn="0"/>
              <w:rPr>
                <w:lang w:eastAsia="de-CH"/>
              </w:rPr>
            </w:pPr>
            <w:r>
              <w:rPr>
                <w:lang w:eastAsia="de-CH"/>
              </w:rPr>
              <w:t>Elia R</w:t>
            </w:r>
            <w:r w:rsidR="004D4449">
              <w:rPr>
                <w:lang w:eastAsia="de-CH"/>
              </w:rPr>
              <w:t>.</w:t>
            </w:r>
          </w:p>
        </w:tc>
        <w:tc>
          <w:tcPr>
            <w:tcW w:w="1134" w:type="dxa"/>
            <w:vAlign w:val="center"/>
          </w:tcPr>
          <w:p w14:paraId="6840EBD1" w14:textId="77777777" w:rsidR="00251047" w:rsidRDefault="00251047" w:rsidP="0051721F">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00:00</w:t>
            </w:r>
          </w:p>
        </w:tc>
        <w:tc>
          <w:tcPr>
            <w:tcW w:w="992" w:type="dxa"/>
            <w:vAlign w:val="center"/>
          </w:tcPr>
          <w:p w14:paraId="1DA3B21B" w14:textId="77777777" w:rsidR="00251047" w:rsidRDefault="00251047" w:rsidP="0051721F">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w:t>
            </w:r>
            <w:r w:rsidR="000E4DD4">
              <w:rPr>
                <w:lang w:eastAsia="de-CH"/>
              </w:rPr>
              <w:t>1</w:t>
            </w:r>
            <w:r>
              <w:rPr>
                <w:lang w:eastAsia="de-CH"/>
              </w:rPr>
              <w:t>:00</w:t>
            </w:r>
          </w:p>
        </w:tc>
      </w:tr>
      <w:tr w:rsidR="00251047" w14:paraId="78C5247B" w14:textId="77777777" w:rsidTr="004D444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 w:type="dxa"/>
            <w:vAlign w:val="center"/>
          </w:tcPr>
          <w:p w14:paraId="5B525D5C" w14:textId="77777777" w:rsidR="00251047" w:rsidRDefault="00251047" w:rsidP="0051721F">
            <w:pPr>
              <w:rPr>
                <w:lang w:eastAsia="de-CH"/>
              </w:rPr>
            </w:pPr>
            <w:r>
              <w:rPr>
                <w:lang w:eastAsia="de-CH"/>
              </w:rPr>
              <w:t>0</w:t>
            </w:r>
            <w:r w:rsidR="000E4DD4">
              <w:rPr>
                <w:lang w:eastAsia="de-CH"/>
              </w:rPr>
              <w:t>8</w:t>
            </w:r>
            <w:r>
              <w:rPr>
                <w:lang w:eastAsia="de-CH"/>
              </w:rPr>
              <w:t>:</w:t>
            </w:r>
            <w:r w:rsidR="000E4DD4">
              <w:rPr>
                <w:lang w:eastAsia="de-CH"/>
              </w:rPr>
              <w:t>3</w:t>
            </w:r>
            <w:r>
              <w:rPr>
                <w:lang w:eastAsia="de-CH"/>
              </w:rPr>
              <w:t>0</w:t>
            </w:r>
          </w:p>
        </w:tc>
        <w:tc>
          <w:tcPr>
            <w:tcW w:w="5105" w:type="dxa"/>
            <w:vAlign w:val="center"/>
          </w:tcPr>
          <w:p w14:paraId="01D48BE2" w14:textId="77777777" w:rsidR="00251047" w:rsidRDefault="000E4DD4" w:rsidP="0051721F">
            <w:pPr>
              <w:cnfStyle w:val="000000010000" w:firstRow="0" w:lastRow="0" w:firstColumn="0" w:lastColumn="0" w:oddVBand="0" w:evenVBand="0" w:oddHBand="0" w:evenHBand="1" w:firstRowFirstColumn="0" w:firstRowLastColumn="0" w:lastRowFirstColumn="0" w:lastRowLastColumn="0"/>
              <w:rPr>
                <w:lang w:eastAsia="de-CH"/>
              </w:rPr>
            </w:pPr>
            <w:r>
              <w:rPr>
                <w:lang w:eastAsia="de-CH"/>
              </w:rPr>
              <w:t>Support-Seite implementiert</w:t>
            </w:r>
          </w:p>
        </w:tc>
        <w:tc>
          <w:tcPr>
            <w:tcW w:w="992" w:type="dxa"/>
            <w:vAlign w:val="center"/>
          </w:tcPr>
          <w:p w14:paraId="5207216F" w14:textId="77777777" w:rsidR="00251047" w:rsidRDefault="00251047" w:rsidP="0051721F">
            <w:pPr>
              <w:cnfStyle w:val="000000010000" w:firstRow="0" w:lastRow="0" w:firstColumn="0" w:lastColumn="0" w:oddVBand="0" w:evenVBand="0" w:oddHBand="0" w:evenHBand="1" w:firstRowFirstColumn="0" w:firstRowLastColumn="0" w:lastRowFirstColumn="0" w:lastRowLastColumn="0"/>
              <w:rPr>
                <w:lang w:eastAsia="de-CH"/>
              </w:rPr>
            </w:pPr>
            <w:r>
              <w:rPr>
                <w:lang w:eastAsia="de-CH"/>
              </w:rPr>
              <w:t>Elia R</w:t>
            </w:r>
            <w:r w:rsidR="004D4449">
              <w:rPr>
                <w:lang w:eastAsia="de-CH"/>
              </w:rPr>
              <w:t>.</w:t>
            </w:r>
          </w:p>
        </w:tc>
        <w:tc>
          <w:tcPr>
            <w:tcW w:w="1134" w:type="dxa"/>
            <w:vAlign w:val="center"/>
          </w:tcPr>
          <w:p w14:paraId="769A9257" w14:textId="77777777" w:rsidR="00251047" w:rsidRDefault="00251047" w:rsidP="0051721F">
            <w:pPr>
              <w:jc w:val="center"/>
              <w:cnfStyle w:val="000000010000" w:firstRow="0" w:lastRow="0" w:firstColumn="0" w:lastColumn="0" w:oddVBand="0" w:evenVBand="0" w:oddHBand="0" w:evenHBand="1" w:firstRowFirstColumn="0" w:firstRowLastColumn="0" w:lastRowFirstColumn="0" w:lastRowLastColumn="0"/>
              <w:rPr>
                <w:lang w:eastAsia="de-CH"/>
              </w:rPr>
            </w:pPr>
            <w:r>
              <w:rPr>
                <w:lang w:eastAsia="de-CH"/>
              </w:rPr>
              <w:t>0</w:t>
            </w:r>
            <w:r w:rsidR="002863AF">
              <w:rPr>
                <w:lang w:eastAsia="de-CH"/>
              </w:rPr>
              <w:t>0</w:t>
            </w:r>
            <w:r>
              <w:rPr>
                <w:lang w:eastAsia="de-CH"/>
              </w:rPr>
              <w:t>:00</w:t>
            </w:r>
          </w:p>
        </w:tc>
        <w:tc>
          <w:tcPr>
            <w:tcW w:w="992" w:type="dxa"/>
            <w:vAlign w:val="center"/>
          </w:tcPr>
          <w:p w14:paraId="22ECFD7B" w14:textId="77777777" w:rsidR="00251047" w:rsidRDefault="00251047" w:rsidP="0051721F">
            <w:pPr>
              <w:jc w:val="center"/>
              <w:cnfStyle w:val="000000010000" w:firstRow="0" w:lastRow="0" w:firstColumn="0" w:lastColumn="0" w:oddVBand="0" w:evenVBand="0" w:oddHBand="0" w:evenHBand="1" w:firstRowFirstColumn="0" w:firstRowLastColumn="0" w:lastRowFirstColumn="0" w:lastRowLastColumn="0"/>
              <w:rPr>
                <w:lang w:eastAsia="de-CH"/>
              </w:rPr>
            </w:pPr>
            <w:r>
              <w:rPr>
                <w:lang w:eastAsia="de-CH"/>
              </w:rPr>
              <w:t>0</w:t>
            </w:r>
            <w:r w:rsidR="000E4DD4">
              <w:rPr>
                <w:lang w:eastAsia="de-CH"/>
              </w:rPr>
              <w:t>1</w:t>
            </w:r>
            <w:r>
              <w:rPr>
                <w:lang w:eastAsia="de-CH"/>
              </w:rPr>
              <w:t>:00</w:t>
            </w:r>
          </w:p>
        </w:tc>
      </w:tr>
      <w:tr w:rsidR="00251047" w14:paraId="09D52376" w14:textId="77777777" w:rsidTr="004D44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 w:type="dxa"/>
            <w:vAlign w:val="center"/>
          </w:tcPr>
          <w:p w14:paraId="3E1589DB" w14:textId="77777777" w:rsidR="00251047" w:rsidRDefault="00251047" w:rsidP="0051721F">
            <w:pPr>
              <w:rPr>
                <w:lang w:eastAsia="de-CH"/>
              </w:rPr>
            </w:pPr>
            <w:r>
              <w:rPr>
                <w:lang w:eastAsia="de-CH"/>
              </w:rPr>
              <w:t>0</w:t>
            </w:r>
            <w:r w:rsidR="000E4DD4">
              <w:rPr>
                <w:lang w:eastAsia="de-CH"/>
              </w:rPr>
              <w:t>9</w:t>
            </w:r>
            <w:r>
              <w:rPr>
                <w:lang w:eastAsia="de-CH"/>
              </w:rPr>
              <w:t>:</w:t>
            </w:r>
            <w:r w:rsidR="000E4DD4">
              <w:rPr>
                <w:lang w:eastAsia="de-CH"/>
              </w:rPr>
              <w:t>3</w:t>
            </w:r>
            <w:r>
              <w:rPr>
                <w:lang w:eastAsia="de-CH"/>
              </w:rPr>
              <w:t>0</w:t>
            </w:r>
          </w:p>
        </w:tc>
        <w:tc>
          <w:tcPr>
            <w:tcW w:w="5105" w:type="dxa"/>
            <w:vAlign w:val="center"/>
          </w:tcPr>
          <w:p w14:paraId="5B56641C" w14:textId="77777777" w:rsidR="00251047" w:rsidRDefault="000E4DD4" w:rsidP="0051721F">
            <w:pPr>
              <w:cnfStyle w:val="000000100000" w:firstRow="0" w:lastRow="0" w:firstColumn="0" w:lastColumn="0" w:oddVBand="0" w:evenVBand="0" w:oddHBand="1" w:evenHBand="0" w:firstRowFirstColumn="0" w:firstRowLastColumn="0" w:lastRowFirstColumn="0" w:lastRowLastColumn="0"/>
              <w:rPr>
                <w:lang w:eastAsia="de-CH"/>
              </w:rPr>
            </w:pPr>
            <w:r>
              <w:rPr>
                <w:lang w:eastAsia="de-CH"/>
              </w:rPr>
              <w:t>Fehlermeldungen implementiert / verbessert</w:t>
            </w:r>
          </w:p>
        </w:tc>
        <w:tc>
          <w:tcPr>
            <w:tcW w:w="992" w:type="dxa"/>
            <w:vAlign w:val="center"/>
          </w:tcPr>
          <w:p w14:paraId="1C4B5FF0" w14:textId="77777777" w:rsidR="00251047" w:rsidRDefault="00251047" w:rsidP="0051721F">
            <w:pPr>
              <w:cnfStyle w:val="000000100000" w:firstRow="0" w:lastRow="0" w:firstColumn="0" w:lastColumn="0" w:oddVBand="0" w:evenVBand="0" w:oddHBand="1" w:evenHBand="0" w:firstRowFirstColumn="0" w:firstRowLastColumn="0" w:lastRowFirstColumn="0" w:lastRowLastColumn="0"/>
              <w:rPr>
                <w:lang w:eastAsia="de-CH"/>
              </w:rPr>
            </w:pPr>
            <w:r>
              <w:rPr>
                <w:lang w:eastAsia="de-CH"/>
              </w:rPr>
              <w:t>Elia R</w:t>
            </w:r>
            <w:r w:rsidR="004D4449">
              <w:rPr>
                <w:lang w:eastAsia="de-CH"/>
              </w:rPr>
              <w:t>.</w:t>
            </w:r>
          </w:p>
        </w:tc>
        <w:tc>
          <w:tcPr>
            <w:tcW w:w="1134" w:type="dxa"/>
            <w:vAlign w:val="center"/>
          </w:tcPr>
          <w:p w14:paraId="12AC44E5" w14:textId="77777777" w:rsidR="00251047" w:rsidRDefault="00251047" w:rsidP="0051721F">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w:t>
            </w:r>
            <w:r w:rsidR="000E4DD4">
              <w:rPr>
                <w:lang w:eastAsia="de-CH"/>
              </w:rPr>
              <w:t>2</w:t>
            </w:r>
            <w:r>
              <w:rPr>
                <w:lang w:eastAsia="de-CH"/>
              </w:rPr>
              <w:t>:00</w:t>
            </w:r>
          </w:p>
        </w:tc>
        <w:tc>
          <w:tcPr>
            <w:tcW w:w="992" w:type="dxa"/>
            <w:vAlign w:val="center"/>
          </w:tcPr>
          <w:p w14:paraId="75DBBC56" w14:textId="77777777" w:rsidR="00251047" w:rsidRDefault="00251047" w:rsidP="0051721F">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w:t>
            </w:r>
            <w:r w:rsidR="000E4DD4">
              <w:rPr>
                <w:lang w:eastAsia="de-CH"/>
              </w:rPr>
              <w:t>1</w:t>
            </w:r>
            <w:r>
              <w:rPr>
                <w:lang w:eastAsia="de-CH"/>
              </w:rPr>
              <w:t>:</w:t>
            </w:r>
            <w:r w:rsidR="000E4DD4">
              <w:rPr>
                <w:lang w:eastAsia="de-CH"/>
              </w:rPr>
              <w:t>3</w:t>
            </w:r>
            <w:r>
              <w:rPr>
                <w:lang w:eastAsia="de-CH"/>
              </w:rPr>
              <w:t>0</w:t>
            </w:r>
          </w:p>
        </w:tc>
      </w:tr>
      <w:tr w:rsidR="000E4DD4" w14:paraId="31D97493" w14:textId="77777777" w:rsidTr="004D444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 w:type="dxa"/>
            <w:vAlign w:val="center"/>
          </w:tcPr>
          <w:p w14:paraId="50BE0EDA" w14:textId="77777777" w:rsidR="000E4DD4" w:rsidRDefault="000E4DD4" w:rsidP="0051721F">
            <w:pPr>
              <w:rPr>
                <w:lang w:eastAsia="de-CH"/>
              </w:rPr>
            </w:pPr>
            <w:r>
              <w:rPr>
                <w:lang w:eastAsia="de-CH"/>
              </w:rPr>
              <w:t>1</w:t>
            </w:r>
            <w:r w:rsidR="002863AF">
              <w:rPr>
                <w:lang w:eastAsia="de-CH"/>
              </w:rPr>
              <w:t>1</w:t>
            </w:r>
            <w:r>
              <w:rPr>
                <w:lang w:eastAsia="de-CH"/>
              </w:rPr>
              <w:t>:</w:t>
            </w:r>
            <w:r w:rsidR="002863AF">
              <w:rPr>
                <w:lang w:eastAsia="de-CH"/>
              </w:rPr>
              <w:t>0</w:t>
            </w:r>
            <w:r>
              <w:rPr>
                <w:lang w:eastAsia="de-CH"/>
              </w:rPr>
              <w:t>0</w:t>
            </w:r>
          </w:p>
        </w:tc>
        <w:tc>
          <w:tcPr>
            <w:tcW w:w="5105" w:type="dxa"/>
            <w:vAlign w:val="center"/>
          </w:tcPr>
          <w:p w14:paraId="264CA8C0" w14:textId="77777777" w:rsidR="000E4DD4" w:rsidRDefault="000E4DD4" w:rsidP="0051721F">
            <w:pPr>
              <w:cnfStyle w:val="000000010000" w:firstRow="0" w:lastRow="0" w:firstColumn="0" w:lastColumn="0" w:oddVBand="0" w:evenVBand="0" w:oddHBand="0" w:evenHBand="1" w:firstRowFirstColumn="0" w:firstRowLastColumn="0" w:lastRowFirstColumn="0" w:lastRowLastColumn="0"/>
              <w:rPr>
                <w:lang w:eastAsia="de-CH"/>
              </w:rPr>
            </w:pPr>
            <w:r>
              <w:rPr>
                <w:lang w:eastAsia="de-CH"/>
              </w:rPr>
              <w:t>Zahlreiche Verbesserungen</w:t>
            </w:r>
          </w:p>
        </w:tc>
        <w:tc>
          <w:tcPr>
            <w:tcW w:w="992" w:type="dxa"/>
            <w:vAlign w:val="center"/>
          </w:tcPr>
          <w:p w14:paraId="65F28246" w14:textId="77777777" w:rsidR="000E4DD4" w:rsidRDefault="000E4DD4" w:rsidP="0051721F">
            <w:pPr>
              <w:cnfStyle w:val="000000010000" w:firstRow="0" w:lastRow="0" w:firstColumn="0" w:lastColumn="0" w:oddVBand="0" w:evenVBand="0" w:oddHBand="0" w:evenHBand="1" w:firstRowFirstColumn="0" w:firstRowLastColumn="0" w:lastRowFirstColumn="0" w:lastRowLastColumn="0"/>
              <w:rPr>
                <w:lang w:eastAsia="de-CH"/>
              </w:rPr>
            </w:pPr>
            <w:r>
              <w:rPr>
                <w:lang w:eastAsia="de-CH"/>
              </w:rPr>
              <w:t>Elia R</w:t>
            </w:r>
            <w:r w:rsidR="004D4449">
              <w:rPr>
                <w:lang w:eastAsia="de-CH"/>
              </w:rPr>
              <w:t>.</w:t>
            </w:r>
          </w:p>
        </w:tc>
        <w:tc>
          <w:tcPr>
            <w:tcW w:w="1134" w:type="dxa"/>
            <w:vAlign w:val="center"/>
          </w:tcPr>
          <w:p w14:paraId="237C9DEF" w14:textId="77777777" w:rsidR="000E4DD4" w:rsidRDefault="000E4DD4" w:rsidP="0051721F">
            <w:pPr>
              <w:jc w:val="center"/>
              <w:cnfStyle w:val="000000010000" w:firstRow="0" w:lastRow="0" w:firstColumn="0" w:lastColumn="0" w:oddVBand="0" w:evenVBand="0" w:oddHBand="0" w:evenHBand="1" w:firstRowFirstColumn="0" w:firstRowLastColumn="0" w:lastRowFirstColumn="0" w:lastRowLastColumn="0"/>
              <w:rPr>
                <w:lang w:eastAsia="de-CH"/>
              </w:rPr>
            </w:pPr>
            <w:r>
              <w:rPr>
                <w:lang w:eastAsia="de-CH"/>
              </w:rPr>
              <w:t>02:00</w:t>
            </w:r>
          </w:p>
        </w:tc>
        <w:tc>
          <w:tcPr>
            <w:tcW w:w="992" w:type="dxa"/>
            <w:vAlign w:val="center"/>
          </w:tcPr>
          <w:p w14:paraId="7EC39FE1" w14:textId="77777777" w:rsidR="000E4DD4" w:rsidRDefault="000E4DD4" w:rsidP="0051721F">
            <w:pPr>
              <w:jc w:val="center"/>
              <w:cnfStyle w:val="000000010000" w:firstRow="0" w:lastRow="0" w:firstColumn="0" w:lastColumn="0" w:oddVBand="0" w:evenVBand="0" w:oddHBand="0" w:evenHBand="1" w:firstRowFirstColumn="0" w:firstRowLastColumn="0" w:lastRowFirstColumn="0" w:lastRowLastColumn="0"/>
              <w:rPr>
                <w:lang w:eastAsia="de-CH"/>
              </w:rPr>
            </w:pPr>
            <w:r>
              <w:rPr>
                <w:lang w:eastAsia="de-CH"/>
              </w:rPr>
              <w:t>0</w:t>
            </w:r>
            <w:r w:rsidR="00EB04BB">
              <w:rPr>
                <w:lang w:eastAsia="de-CH"/>
              </w:rPr>
              <w:t>1</w:t>
            </w:r>
            <w:r>
              <w:rPr>
                <w:lang w:eastAsia="de-CH"/>
              </w:rPr>
              <w:t>:0</w:t>
            </w:r>
            <w:r w:rsidR="00EB04BB">
              <w:rPr>
                <w:lang w:eastAsia="de-CH"/>
              </w:rPr>
              <w:t>0</w:t>
            </w:r>
          </w:p>
        </w:tc>
      </w:tr>
      <w:tr w:rsidR="000E4DD4" w14:paraId="62AA32DE" w14:textId="77777777" w:rsidTr="004D44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 w:type="dxa"/>
            <w:vAlign w:val="center"/>
          </w:tcPr>
          <w:p w14:paraId="7E59EC5D" w14:textId="77777777" w:rsidR="000E4DD4" w:rsidRDefault="000E4DD4" w:rsidP="0051721F">
            <w:pPr>
              <w:rPr>
                <w:lang w:eastAsia="de-CH"/>
              </w:rPr>
            </w:pPr>
            <w:r>
              <w:rPr>
                <w:lang w:eastAsia="de-CH"/>
              </w:rPr>
              <w:t>1</w:t>
            </w:r>
            <w:r w:rsidR="00A56C3D">
              <w:rPr>
                <w:lang w:eastAsia="de-CH"/>
              </w:rPr>
              <w:t>2</w:t>
            </w:r>
            <w:r>
              <w:rPr>
                <w:lang w:eastAsia="de-CH"/>
              </w:rPr>
              <w:t>:</w:t>
            </w:r>
            <w:r w:rsidR="00A56C3D">
              <w:rPr>
                <w:lang w:eastAsia="de-CH"/>
              </w:rPr>
              <w:t>3</w:t>
            </w:r>
            <w:r>
              <w:rPr>
                <w:lang w:eastAsia="de-CH"/>
              </w:rPr>
              <w:t>0</w:t>
            </w:r>
          </w:p>
        </w:tc>
        <w:tc>
          <w:tcPr>
            <w:tcW w:w="5105" w:type="dxa"/>
            <w:vAlign w:val="center"/>
          </w:tcPr>
          <w:p w14:paraId="5ACD9821" w14:textId="77777777" w:rsidR="000E4DD4" w:rsidRDefault="00EB04BB" w:rsidP="0051721F">
            <w:pPr>
              <w:cnfStyle w:val="000000100000" w:firstRow="0" w:lastRow="0" w:firstColumn="0" w:lastColumn="0" w:oddVBand="0" w:evenVBand="0" w:oddHBand="1" w:evenHBand="0" w:firstRowFirstColumn="0" w:firstRowLastColumn="0" w:lastRowFirstColumn="0" w:lastRowLastColumn="0"/>
              <w:rPr>
                <w:lang w:eastAsia="de-CH"/>
              </w:rPr>
            </w:pPr>
            <w:r>
              <w:rPr>
                <w:lang w:eastAsia="de-CH"/>
              </w:rPr>
              <w:t>Weitere, kleinere</w:t>
            </w:r>
            <w:r w:rsidR="000E4DD4">
              <w:rPr>
                <w:lang w:eastAsia="de-CH"/>
              </w:rPr>
              <w:t xml:space="preserve"> Verbesserungen</w:t>
            </w:r>
            <w:r w:rsidR="001B491F">
              <w:rPr>
                <w:lang w:eastAsia="de-CH"/>
              </w:rPr>
              <w:t xml:space="preserve"> (App fertig)</w:t>
            </w:r>
          </w:p>
        </w:tc>
        <w:tc>
          <w:tcPr>
            <w:tcW w:w="992" w:type="dxa"/>
            <w:vAlign w:val="center"/>
          </w:tcPr>
          <w:p w14:paraId="1C521D01" w14:textId="77777777" w:rsidR="000E4DD4" w:rsidRDefault="000E4DD4" w:rsidP="0051721F">
            <w:pPr>
              <w:cnfStyle w:val="000000100000" w:firstRow="0" w:lastRow="0" w:firstColumn="0" w:lastColumn="0" w:oddVBand="0" w:evenVBand="0" w:oddHBand="1" w:evenHBand="0" w:firstRowFirstColumn="0" w:firstRowLastColumn="0" w:lastRowFirstColumn="0" w:lastRowLastColumn="0"/>
              <w:rPr>
                <w:lang w:eastAsia="de-CH"/>
              </w:rPr>
            </w:pPr>
            <w:r>
              <w:rPr>
                <w:lang w:eastAsia="de-CH"/>
              </w:rPr>
              <w:t>Elia R</w:t>
            </w:r>
            <w:r w:rsidR="004D4449">
              <w:rPr>
                <w:lang w:eastAsia="de-CH"/>
              </w:rPr>
              <w:t>.</w:t>
            </w:r>
          </w:p>
        </w:tc>
        <w:tc>
          <w:tcPr>
            <w:tcW w:w="1134" w:type="dxa"/>
            <w:vAlign w:val="center"/>
          </w:tcPr>
          <w:p w14:paraId="152F823D" w14:textId="77777777" w:rsidR="000E4DD4" w:rsidRDefault="000E4DD4" w:rsidP="0051721F">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00:00</w:t>
            </w:r>
          </w:p>
        </w:tc>
        <w:tc>
          <w:tcPr>
            <w:tcW w:w="992" w:type="dxa"/>
            <w:vAlign w:val="center"/>
          </w:tcPr>
          <w:p w14:paraId="5AA40D97" w14:textId="77777777" w:rsidR="000E4DD4" w:rsidRDefault="000E4DD4" w:rsidP="0051721F">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00:30</w:t>
            </w:r>
          </w:p>
        </w:tc>
      </w:tr>
      <w:tr w:rsidR="000E4DD4" w14:paraId="020872EF" w14:textId="77777777" w:rsidTr="004D444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 w:type="dxa"/>
            <w:vAlign w:val="center"/>
          </w:tcPr>
          <w:p w14:paraId="366E66C2" w14:textId="77777777" w:rsidR="000E4DD4" w:rsidRDefault="000E4DD4" w:rsidP="0051721F">
            <w:pPr>
              <w:rPr>
                <w:lang w:eastAsia="de-CH"/>
              </w:rPr>
            </w:pPr>
            <w:r>
              <w:rPr>
                <w:lang w:eastAsia="de-CH"/>
              </w:rPr>
              <w:t>1</w:t>
            </w:r>
            <w:r w:rsidR="005330A2">
              <w:rPr>
                <w:lang w:eastAsia="de-CH"/>
              </w:rPr>
              <w:t>3</w:t>
            </w:r>
            <w:r>
              <w:rPr>
                <w:lang w:eastAsia="de-CH"/>
              </w:rPr>
              <w:t>:</w:t>
            </w:r>
            <w:r w:rsidR="00A56C3D">
              <w:rPr>
                <w:lang w:eastAsia="de-CH"/>
              </w:rPr>
              <w:t>0</w:t>
            </w:r>
            <w:r>
              <w:rPr>
                <w:lang w:eastAsia="de-CH"/>
              </w:rPr>
              <w:t>0</w:t>
            </w:r>
          </w:p>
        </w:tc>
        <w:tc>
          <w:tcPr>
            <w:tcW w:w="5105" w:type="dxa"/>
            <w:vAlign w:val="center"/>
          </w:tcPr>
          <w:p w14:paraId="446900D6" w14:textId="77777777" w:rsidR="000E4DD4" w:rsidRDefault="000E4DD4" w:rsidP="0051721F">
            <w:pPr>
              <w:cnfStyle w:val="000000010000" w:firstRow="0" w:lastRow="0" w:firstColumn="0" w:lastColumn="0" w:oddVBand="0" w:evenVBand="0" w:oddHBand="0" w:evenHBand="1" w:firstRowFirstColumn="0" w:firstRowLastColumn="0" w:lastRowFirstColumn="0" w:lastRowLastColumn="0"/>
              <w:rPr>
                <w:lang w:eastAsia="de-CH"/>
              </w:rPr>
            </w:pPr>
            <w:r>
              <w:rPr>
                <w:lang w:eastAsia="de-CH"/>
              </w:rPr>
              <w:t>Doku: Aufgabenstellung &amp; Analyse</w:t>
            </w:r>
            <w:r w:rsidR="0044293E">
              <w:rPr>
                <w:lang w:eastAsia="de-CH"/>
              </w:rPr>
              <w:t xml:space="preserve"> fertig</w:t>
            </w:r>
          </w:p>
        </w:tc>
        <w:tc>
          <w:tcPr>
            <w:tcW w:w="992" w:type="dxa"/>
            <w:vAlign w:val="center"/>
          </w:tcPr>
          <w:p w14:paraId="0B51DBDA" w14:textId="77777777" w:rsidR="000E4DD4" w:rsidRDefault="000E4DD4" w:rsidP="0051721F">
            <w:pPr>
              <w:cnfStyle w:val="000000010000" w:firstRow="0" w:lastRow="0" w:firstColumn="0" w:lastColumn="0" w:oddVBand="0" w:evenVBand="0" w:oddHBand="0" w:evenHBand="1" w:firstRowFirstColumn="0" w:firstRowLastColumn="0" w:lastRowFirstColumn="0" w:lastRowLastColumn="0"/>
              <w:rPr>
                <w:lang w:eastAsia="de-CH"/>
              </w:rPr>
            </w:pPr>
            <w:r>
              <w:rPr>
                <w:lang w:eastAsia="de-CH"/>
              </w:rPr>
              <w:t xml:space="preserve">Elia </w:t>
            </w:r>
            <w:r w:rsidR="004D4449">
              <w:rPr>
                <w:lang w:eastAsia="de-CH"/>
              </w:rPr>
              <w:t>R.</w:t>
            </w:r>
          </w:p>
        </w:tc>
        <w:tc>
          <w:tcPr>
            <w:tcW w:w="1134" w:type="dxa"/>
            <w:vAlign w:val="center"/>
          </w:tcPr>
          <w:p w14:paraId="5E6BDFF5" w14:textId="77777777" w:rsidR="000E4DD4" w:rsidRDefault="005330A2" w:rsidP="0051721F">
            <w:pPr>
              <w:jc w:val="center"/>
              <w:cnfStyle w:val="000000010000" w:firstRow="0" w:lastRow="0" w:firstColumn="0" w:lastColumn="0" w:oddVBand="0" w:evenVBand="0" w:oddHBand="0" w:evenHBand="1" w:firstRowFirstColumn="0" w:firstRowLastColumn="0" w:lastRowFirstColumn="0" w:lastRowLastColumn="0"/>
              <w:rPr>
                <w:lang w:eastAsia="de-CH"/>
              </w:rPr>
            </w:pPr>
            <w:r>
              <w:rPr>
                <w:lang w:eastAsia="de-CH"/>
              </w:rPr>
              <w:t>02:00</w:t>
            </w:r>
          </w:p>
        </w:tc>
        <w:tc>
          <w:tcPr>
            <w:tcW w:w="992" w:type="dxa"/>
            <w:vAlign w:val="center"/>
          </w:tcPr>
          <w:p w14:paraId="6B7BA8D2" w14:textId="77777777" w:rsidR="000E4DD4" w:rsidRDefault="000E4DD4" w:rsidP="0051721F">
            <w:pPr>
              <w:jc w:val="center"/>
              <w:cnfStyle w:val="000000010000" w:firstRow="0" w:lastRow="0" w:firstColumn="0" w:lastColumn="0" w:oddVBand="0" w:evenVBand="0" w:oddHBand="0" w:evenHBand="1" w:firstRowFirstColumn="0" w:firstRowLastColumn="0" w:lastRowFirstColumn="0" w:lastRowLastColumn="0"/>
              <w:rPr>
                <w:lang w:eastAsia="de-CH"/>
              </w:rPr>
            </w:pPr>
            <w:r>
              <w:rPr>
                <w:lang w:eastAsia="de-CH"/>
              </w:rPr>
              <w:t>01:</w:t>
            </w:r>
            <w:r w:rsidR="005330A2">
              <w:rPr>
                <w:lang w:eastAsia="de-CH"/>
              </w:rPr>
              <w:t>3</w:t>
            </w:r>
            <w:r>
              <w:rPr>
                <w:lang w:eastAsia="de-CH"/>
              </w:rPr>
              <w:t>0</w:t>
            </w:r>
          </w:p>
        </w:tc>
      </w:tr>
      <w:tr w:rsidR="000E4DD4" w14:paraId="7028CCA7" w14:textId="77777777" w:rsidTr="004D44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 w:type="dxa"/>
            <w:vAlign w:val="center"/>
          </w:tcPr>
          <w:p w14:paraId="192DEB01" w14:textId="77777777" w:rsidR="000E4DD4" w:rsidRDefault="000E4DD4" w:rsidP="0051721F">
            <w:pPr>
              <w:rPr>
                <w:lang w:eastAsia="de-CH"/>
              </w:rPr>
            </w:pPr>
            <w:r>
              <w:rPr>
                <w:lang w:eastAsia="de-CH"/>
              </w:rPr>
              <w:t>14:</w:t>
            </w:r>
            <w:r w:rsidR="005330A2">
              <w:rPr>
                <w:lang w:eastAsia="de-CH"/>
              </w:rPr>
              <w:t>3</w:t>
            </w:r>
            <w:r>
              <w:rPr>
                <w:lang w:eastAsia="de-CH"/>
              </w:rPr>
              <w:t>0</w:t>
            </w:r>
          </w:p>
        </w:tc>
        <w:tc>
          <w:tcPr>
            <w:tcW w:w="5105" w:type="dxa"/>
            <w:vAlign w:val="center"/>
          </w:tcPr>
          <w:p w14:paraId="119D5757" w14:textId="77777777" w:rsidR="000E4DD4" w:rsidRDefault="000E4DD4" w:rsidP="0051721F">
            <w:pPr>
              <w:cnfStyle w:val="000000100000" w:firstRow="0" w:lastRow="0" w:firstColumn="0" w:lastColumn="0" w:oddVBand="0" w:evenVBand="0" w:oddHBand="1" w:evenHBand="0" w:firstRowFirstColumn="0" w:firstRowLastColumn="0" w:lastRowFirstColumn="0" w:lastRowLastColumn="0"/>
              <w:rPr>
                <w:lang w:eastAsia="de-CH"/>
              </w:rPr>
            </w:pPr>
            <w:r>
              <w:rPr>
                <w:lang w:eastAsia="de-CH"/>
              </w:rPr>
              <w:t>Doku: Planung &amp; Standards begonnen</w:t>
            </w:r>
          </w:p>
        </w:tc>
        <w:tc>
          <w:tcPr>
            <w:tcW w:w="992" w:type="dxa"/>
            <w:vAlign w:val="center"/>
          </w:tcPr>
          <w:p w14:paraId="5C2C6425" w14:textId="77777777" w:rsidR="000E4DD4" w:rsidRDefault="000E4DD4" w:rsidP="0051721F">
            <w:pPr>
              <w:cnfStyle w:val="000000100000" w:firstRow="0" w:lastRow="0" w:firstColumn="0" w:lastColumn="0" w:oddVBand="0" w:evenVBand="0" w:oddHBand="1" w:evenHBand="0" w:firstRowFirstColumn="0" w:firstRowLastColumn="0" w:lastRowFirstColumn="0" w:lastRowLastColumn="0"/>
              <w:rPr>
                <w:lang w:eastAsia="de-CH"/>
              </w:rPr>
            </w:pPr>
            <w:r>
              <w:rPr>
                <w:lang w:eastAsia="de-CH"/>
              </w:rPr>
              <w:t>Elia R</w:t>
            </w:r>
            <w:r w:rsidR="004D4449">
              <w:rPr>
                <w:lang w:eastAsia="de-CH"/>
              </w:rPr>
              <w:t>.</w:t>
            </w:r>
          </w:p>
        </w:tc>
        <w:tc>
          <w:tcPr>
            <w:tcW w:w="1134" w:type="dxa"/>
            <w:vAlign w:val="center"/>
          </w:tcPr>
          <w:p w14:paraId="2E0ABA7B" w14:textId="77777777" w:rsidR="000E4DD4" w:rsidRDefault="005330A2" w:rsidP="0051721F">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02:00</w:t>
            </w:r>
          </w:p>
        </w:tc>
        <w:tc>
          <w:tcPr>
            <w:tcW w:w="992" w:type="dxa"/>
            <w:vAlign w:val="center"/>
          </w:tcPr>
          <w:p w14:paraId="6CA0CEC2" w14:textId="77777777" w:rsidR="000E4DD4" w:rsidRDefault="000E4DD4" w:rsidP="0051721F">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01:30</w:t>
            </w:r>
          </w:p>
        </w:tc>
      </w:tr>
    </w:tbl>
    <w:p w14:paraId="68401D53" w14:textId="77777777" w:rsidR="00251047" w:rsidRDefault="00251047" w:rsidP="00251047">
      <w:pPr>
        <w:pStyle w:val="Untertitel"/>
        <w:rPr>
          <w:lang w:eastAsia="de-CH"/>
        </w:rPr>
      </w:pPr>
      <w:r>
        <w:rPr>
          <w:lang w:eastAsia="de-CH"/>
        </w:rPr>
        <w:t>Tagesthemen</w:t>
      </w:r>
    </w:p>
    <w:p w14:paraId="7EB1E053" w14:textId="77777777" w:rsidR="00251047" w:rsidRDefault="00B469B6" w:rsidP="00251047">
      <w:pPr>
        <w:rPr>
          <w:lang w:eastAsia="de-CH"/>
        </w:rPr>
      </w:pPr>
      <w:r>
        <w:rPr>
          <w:lang w:eastAsia="de-CH"/>
        </w:rPr>
        <w:t xml:space="preserve">Heute habe ich das Dashboard und die Support-Seite fertiggestellt. Die Fehlermeldungen sind ebenfalls fertig und wurden noch weiter verbessert. Anschliessend habe ich noch sehr viele Punkte verbessert, wobei die Responsiveness, Performance und Firmenstandards im Fokus lagen. Bei einem kurzen Test erschien noch ein Bug bei der Verwaltung der Tageszeiten, welcher aber ohne viel Aufwand behoben werden konnte. Zum Schluss </w:t>
      </w:r>
      <w:r w:rsidR="00BC36F8">
        <w:rPr>
          <w:lang w:eastAsia="de-CH"/>
        </w:rPr>
        <w:t>habe ich den Code nochmals verschönert/formatiert und weitgehend kommentiert. Damit war die Implementierungsphase auch abgeschlossen und ich begann mit den ersten Kapiteln der Doku. Dabei bemerkte ich, dass die Einordnung im Zeitplan nicht viel Sinn ergibt, weshalb ich den Zeitplan leicht angepasst habe. Ich konnte 2 ganze Kapitel beenden und auch schon die Firmenstandards und das Projektmanagement beginnen.</w:t>
      </w:r>
    </w:p>
    <w:p w14:paraId="08F7D4EE" w14:textId="77777777" w:rsidR="00251047" w:rsidRDefault="00251047" w:rsidP="00251047">
      <w:pPr>
        <w:pStyle w:val="Untertitel"/>
        <w:rPr>
          <w:lang w:eastAsia="de-CH"/>
        </w:rPr>
      </w:pPr>
      <w:r>
        <w:rPr>
          <w:lang w:eastAsia="de-CH"/>
        </w:rPr>
        <w:t>Hilfestellungen</w:t>
      </w:r>
    </w:p>
    <w:p w14:paraId="26B05CD8" w14:textId="77777777" w:rsidR="00251047" w:rsidRDefault="0044293E" w:rsidP="00251047">
      <w:pPr>
        <w:rPr>
          <w:lang w:eastAsia="de-CH"/>
        </w:rPr>
      </w:pPr>
      <w:r w:rsidRPr="0044293E">
        <w:rPr>
          <w:lang w:eastAsia="de-CH"/>
        </w:rPr>
        <w:t>webstyleguide.baloise.com</w:t>
      </w:r>
      <w:r>
        <w:rPr>
          <w:lang w:eastAsia="de-CH"/>
        </w:rPr>
        <w:t xml:space="preserve">, </w:t>
      </w:r>
      <w:r w:rsidRPr="0044293E">
        <w:rPr>
          <w:lang w:eastAsia="de-CH"/>
        </w:rPr>
        <w:t>vuetifyjs.com</w:t>
      </w:r>
    </w:p>
    <w:p w14:paraId="56E68EA7" w14:textId="77777777" w:rsidR="00251047" w:rsidRDefault="00251047" w:rsidP="00251047">
      <w:pPr>
        <w:pStyle w:val="Untertitel"/>
        <w:rPr>
          <w:lang w:eastAsia="de-CH"/>
        </w:rPr>
      </w:pPr>
      <w:r>
        <w:rPr>
          <w:lang w:eastAsia="de-CH"/>
        </w:rPr>
        <w:t>Reflexion +</w:t>
      </w:r>
    </w:p>
    <w:p w14:paraId="65FB81BF" w14:textId="77777777" w:rsidR="00251047" w:rsidRDefault="0044293E" w:rsidP="00251047">
      <w:pPr>
        <w:rPr>
          <w:lang w:eastAsia="de-CH"/>
        </w:rPr>
      </w:pPr>
      <w:r>
        <w:rPr>
          <w:lang w:eastAsia="de-CH"/>
        </w:rPr>
        <w:t xml:space="preserve">Ich finde es sehr gut, dass ich fast genau nach Plan mit der Implementierung fertig wurde. Obwohl es einiges nachzuholen gab, schaffte ich es, alles zu erledigen und sogar noch viel zu verbessern. </w:t>
      </w:r>
      <w:r w:rsidR="00CF5609">
        <w:rPr>
          <w:lang w:eastAsia="de-CH"/>
        </w:rPr>
        <w:t xml:space="preserve">Ich konnte auch noch meinen Code «verschönern», indem ich alles formatiert und kommentiert habe. </w:t>
      </w:r>
      <w:r w:rsidR="00A2792A">
        <w:rPr>
          <w:lang w:eastAsia="de-CH"/>
        </w:rPr>
        <w:t>Dabei</w:t>
      </w:r>
      <w:r w:rsidR="00CF5609">
        <w:rPr>
          <w:lang w:eastAsia="de-CH"/>
        </w:rPr>
        <w:t xml:space="preserve"> würde </w:t>
      </w:r>
      <w:r w:rsidR="00A2792A">
        <w:rPr>
          <w:lang w:eastAsia="de-CH"/>
        </w:rPr>
        <w:t xml:space="preserve">ich </w:t>
      </w:r>
      <w:r w:rsidR="00CF5609">
        <w:rPr>
          <w:lang w:eastAsia="de-CH"/>
        </w:rPr>
        <w:t>sogar sagen, dass ich noch nie einen saubereren Code geschrieben habe.</w:t>
      </w:r>
    </w:p>
    <w:p w14:paraId="7CAD577F" w14:textId="77777777" w:rsidR="00251047" w:rsidRDefault="00251047" w:rsidP="00251047">
      <w:pPr>
        <w:pStyle w:val="Untertitel"/>
        <w:rPr>
          <w:lang w:eastAsia="de-CH"/>
        </w:rPr>
      </w:pPr>
      <w:r>
        <w:rPr>
          <w:lang w:eastAsia="de-CH"/>
        </w:rPr>
        <w:t>Reflexion –</w:t>
      </w:r>
    </w:p>
    <w:p w14:paraId="21029E8C" w14:textId="77777777" w:rsidR="00251047" w:rsidRDefault="00995A9D" w:rsidP="00251047">
      <w:pPr>
        <w:rPr>
          <w:lang w:eastAsia="de-CH"/>
        </w:rPr>
      </w:pPr>
      <w:r>
        <w:rPr>
          <w:lang w:eastAsia="de-CH"/>
        </w:rPr>
        <w:t>Die Bearbeitung der Tageszeiten funktionierte nicht mehr richtig und musste verbessert werden. Des Weiteren schienen die Schriftarten nicht ganz korrekt zu sein, worauf ich die Offiziellen von Intern herunterladen musste.  Dabei habe ich auch gleich weitere Standards verbesser</w:t>
      </w:r>
      <w:r w:rsidR="00566C99">
        <w:rPr>
          <w:lang w:eastAsia="de-CH"/>
        </w:rPr>
        <w:t>n müssen</w:t>
      </w:r>
      <w:r>
        <w:rPr>
          <w:lang w:eastAsia="de-CH"/>
        </w:rPr>
        <w:t xml:space="preserve">. </w:t>
      </w:r>
    </w:p>
    <w:p w14:paraId="7C891AA0" w14:textId="77777777" w:rsidR="00251047" w:rsidRDefault="00251047" w:rsidP="00251047">
      <w:pPr>
        <w:pStyle w:val="Untertitel"/>
        <w:rPr>
          <w:lang w:eastAsia="de-CH"/>
        </w:rPr>
      </w:pPr>
      <w:r>
        <w:rPr>
          <w:lang w:eastAsia="de-CH"/>
        </w:rPr>
        <w:t>Erkenntnisse</w:t>
      </w:r>
    </w:p>
    <w:p w14:paraId="32CF6E0D" w14:textId="77777777" w:rsidR="00251047" w:rsidRDefault="00995A9D" w:rsidP="00251047">
      <w:pPr>
        <w:rPr>
          <w:lang w:eastAsia="de-CH"/>
        </w:rPr>
      </w:pPr>
      <w:r>
        <w:rPr>
          <w:lang w:eastAsia="de-CH"/>
        </w:rPr>
        <w:t xml:space="preserve">Ich habe herausgefunden, wie man Schriftarten dynamisch nachladen kann (durch eine Einstellung vom Plugin «Webpack»). Dadurch wurde die Performance der App sehr viel verbessert. </w:t>
      </w:r>
    </w:p>
    <w:p w14:paraId="5ABDC15D" w14:textId="77777777" w:rsidR="00251047" w:rsidRDefault="003C3FAB" w:rsidP="00251047">
      <w:pPr>
        <w:rPr>
          <w:lang w:eastAsia="de-CH"/>
        </w:rPr>
      </w:pPr>
      <w:r>
        <w:rPr>
          <w:noProof/>
        </w:rPr>
        <w:drawing>
          <wp:inline distT="0" distB="0" distL="0" distR="0" wp14:anchorId="2EEA2226" wp14:editId="672CDDC6">
            <wp:extent cx="5760720" cy="1086485"/>
            <wp:effectExtent l="0" t="0" r="0"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1086485"/>
                    </a:xfrm>
                    <a:prstGeom prst="rect">
                      <a:avLst/>
                    </a:prstGeom>
                  </pic:spPr>
                </pic:pic>
              </a:graphicData>
            </a:graphic>
          </wp:inline>
        </w:drawing>
      </w:r>
      <w:r w:rsidR="00251047">
        <w:rPr>
          <w:lang w:eastAsia="de-CH"/>
        </w:rPr>
        <w:br w:type="page"/>
      </w:r>
    </w:p>
    <w:p w14:paraId="3CAFE20E" w14:textId="77777777" w:rsidR="00251047" w:rsidRDefault="00251047" w:rsidP="00251047">
      <w:pPr>
        <w:pStyle w:val="berschrift2"/>
        <w:rPr>
          <w:lang w:eastAsia="de-CH"/>
        </w:rPr>
      </w:pPr>
      <w:bookmarkStart w:id="49" w:name="_Toc8376124"/>
      <w:r>
        <w:rPr>
          <w:lang w:eastAsia="de-CH"/>
        </w:rPr>
        <w:lastRenderedPageBreak/>
        <w:t xml:space="preserve">Tag </w:t>
      </w:r>
      <w:r w:rsidR="00BF041F">
        <w:rPr>
          <w:lang w:eastAsia="de-CH"/>
        </w:rPr>
        <w:t>6</w:t>
      </w:r>
      <w:r>
        <w:rPr>
          <w:lang w:eastAsia="de-CH"/>
        </w:rPr>
        <w:t xml:space="preserve"> – </w:t>
      </w:r>
      <w:r w:rsidR="00BF041F">
        <w:rPr>
          <w:lang w:eastAsia="de-CH"/>
        </w:rPr>
        <w:t>03</w:t>
      </w:r>
      <w:r>
        <w:rPr>
          <w:lang w:eastAsia="de-CH"/>
        </w:rPr>
        <w:t>.0</w:t>
      </w:r>
      <w:r w:rsidR="00BF041F">
        <w:rPr>
          <w:lang w:eastAsia="de-CH"/>
        </w:rPr>
        <w:t>5</w:t>
      </w:r>
      <w:r>
        <w:rPr>
          <w:lang w:eastAsia="de-CH"/>
        </w:rPr>
        <w:t>.2019</w:t>
      </w:r>
      <w:bookmarkEnd w:id="49"/>
    </w:p>
    <w:tbl>
      <w:tblPr>
        <w:tblStyle w:val="Listentabelle3Akzent1"/>
        <w:tblW w:w="0" w:type="auto"/>
        <w:tblLook w:val="04A0" w:firstRow="1" w:lastRow="0" w:firstColumn="1" w:lastColumn="0" w:noHBand="0" w:noVBand="1"/>
      </w:tblPr>
      <w:tblGrid>
        <w:gridCol w:w="844"/>
        <w:gridCol w:w="5095"/>
        <w:gridCol w:w="955"/>
        <w:gridCol w:w="1045"/>
        <w:gridCol w:w="1133"/>
      </w:tblGrid>
      <w:tr w:rsidR="00251047" w14:paraId="0190C474" w14:textId="77777777" w:rsidTr="000F7AA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44" w:type="dxa"/>
          </w:tcPr>
          <w:p w14:paraId="428001B0" w14:textId="77777777" w:rsidR="00251047" w:rsidRDefault="00251047" w:rsidP="0051721F">
            <w:pPr>
              <w:rPr>
                <w:lang w:eastAsia="de-CH"/>
              </w:rPr>
            </w:pPr>
            <w:r>
              <w:rPr>
                <w:lang w:eastAsia="de-CH"/>
              </w:rPr>
              <w:t>Zeit</w:t>
            </w:r>
          </w:p>
        </w:tc>
        <w:tc>
          <w:tcPr>
            <w:tcW w:w="5095" w:type="dxa"/>
          </w:tcPr>
          <w:p w14:paraId="43CD852B" w14:textId="77777777" w:rsidR="00251047" w:rsidRDefault="00251047" w:rsidP="0051721F">
            <w:pPr>
              <w:cnfStyle w:val="100000000000" w:firstRow="1" w:lastRow="0" w:firstColumn="0" w:lastColumn="0" w:oddVBand="0" w:evenVBand="0" w:oddHBand="0" w:evenHBand="0" w:firstRowFirstColumn="0" w:firstRowLastColumn="0" w:lastRowFirstColumn="0" w:lastRowLastColumn="0"/>
              <w:rPr>
                <w:lang w:eastAsia="de-CH"/>
              </w:rPr>
            </w:pPr>
            <w:r>
              <w:rPr>
                <w:lang w:eastAsia="de-CH"/>
              </w:rPr>
              <w:t>Tätigkeit</w:t>
            </w:r>
          </w:p>
        </w:tc>
        <w:tc>
          <w:tcPr>
            <w:tcW w:w="955" w:type="dxa"/>
          </w:tcPr>
          <w:p w14:paraId="3E7AA05B" w14:textId="77777777" w:rsidR="00251047" w:rsidRDefault="00251047" w:rsidP="0051721F">
            <w:pPr>
              <w:cnfStyle w:val="100000000000" w:firstRow="1" w:lastRow="0" w:firstColumn="0" w:lastColumn="0" w:oddVBand="0" w:evenVBand="0" w:oddHBand="0" w:evenHBand="0" w:firstRowFirstColumn="0" w:firstRowLastColumn="0" w:lastRowFirstColumn="0" w:lastRowLastColumn="0"/>
              <w:rPr>
                <w:lang w:eastAsia="de-CH"/>
              </w:rPr>
            </w:pPr>
            <w:r>
              <w:rPr>
                <w:lang w:eastAsia="de-CH"/>
              </w:rPr>
              <w:t>Beteiligt</w:t>
            </w:r>
          </w:p>
        </w:tc>
        <w:tc>
          <w:tcPr>
            <w:tcW w:w="1045" w:type="dxa"/>
          </w:tcPr>
          <w:p w14:paraId="0166A5D1" w14:textId="77777777" w:rsidR="00251047" w:rsidRDefault="000F7AA2" w:rsidP="0051721F">
            <w:pPr>
              <w:jc w:val="center"/>
              <w:cnfStyle w:val="100000000000" w:firstRow="1" w:lastRow="0" w:firstColumn="0" w:lastColumn="0" w:oddVBand="0" w:evenVBand="0" w:oddHBand="0" w:evenHBand="0" w:firstRowFirstColumn="0" w:firstRowLastColumn="0" w:lastRowFirstColumn="0" w:lastRowLastColumn="0"/>
              <w:rPr>
                <w:lang w:eastAsia="de-CH"/>
              </w:rPr>
            </w:pPr>
            <w:r>
              <w:rPr>
                <w:lang w:eastAsia="de-CH"/>
              </w:rPr>
              <w:t>H-</w:t>
            </w:r>
            <w:r w:rsidR="00251047">
              <w:rPr>
                <w:lang w:eastAsia="de-CH"/>
              </w:rPr>
              <w:t>«Soll»</w:t>
            </w:r>
          </w:p>
        </w:tc>
        <w:tc>
          <w:tcPr>
            <w:tcW w:w="1133" w:type="dxa"/>
          </w:tcPr>
          <w:p w14:paraId="59F405D6" w14:textId="77777777" w:rsidR="00251047" w:rsidRDefault="000F7AA2" w:rsidP="0051721F">
            <w:pPr>
              <w:jc w:val="center"/>
              <w:cnfStyle w:val="100000000000" w:firstRow="1" w:lastRow="0" w:firstColumn="0" w:lastColumn="0" w:oddVBand="0" w:evenVBand="0" w:oddHBand="0" w:evenHBand="0" w:firstRowFirstColumn="0" w:firstRowLastColumn="0" w:lastRowFirstColumn="0" w:lastRowLastColumn="0"/>
              <w:rPr>
                <w:lang w:eastAsia="de-CH"/>
              </w:rPr>
            </w:pPr>
            <w:r>
              <w:rPr>
                <w:lang w:eastAsia="de-CH"/>
              </w:rPr>
              <w:t>H-</w:t>
            </w:r>
            <w:r w:rsidR="00251047">
              <w:rPr>
                <w:lang w:eastAsia="de-CH"/>
              </w:rPr>
              <w:t>«Ist»</w:t>
            </w:r>
          </w:p>
        </w:tc>
      </w:tr>
      <w:tr w:rsidR="00251047" w14:paraId="655731E1" w14:textId="77777777" w:rsidTr="000F7A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4" w:type="dxa"/>
            <w:vAlign w:val="center"/>
          </w:tcPr>
          <w:p w14:paraId="29CD4FB0" w14:textId="77777777" w:rsidR="00251047" w:rsidRDefault="00251047" w:rsidP="0051721F">
            <w:pPr>
              <w:rPr>
                <w:lang w:eastAsia="de-CH"/>
              </w:rPr>
            </w:pPr>
            <w:r>
              <w:rPr>
                <w:lang w:eastAsia="de-CH"/>
              </w:rPr>
              <w:t>0</w:t>
            </w:r>
            <w:r w:rsidR="000F7AA2">
              <w:rPr>
                <w:lang w:eastAsia="de-CH"/>
              </w:rPr>
              <w:t>7</w:t>
            </w:r>
            <w:r>
              <w:rPr>
                <w:lang w:eastAsia="de-CH"/>
              </w:rPr>
              <w:t>:</w:t>
            </w:r>
            <w:r w:rsidR="000F7AA2">
              <w:rPr>
                <w:lang w:eastAsia="de-CH"/>
              </w:rPr>
              <w:t>3</w:t>
            </w:r>
            <w:r>
              <w:rPr>
                <w:lang w:eastAsia="de-CH"/>
              </w:rPr>
              <w:t>0</w:t>
            </w:r>
          </w:p>
        </w:tc>
        <w:tc>
          <w:tcPr>
            <w:tcW w:w="5095" w:type="dxa"/>
            <w:vAlign w:val="center"/>
          </w:tcPr>
          <w:p w14:paraId="4476D999" w14:textId="77777777" w:rsidR="00251047" w:rsidRDefault="000F7AA2" w:rsidP="0051721F">
            <w:pPr>
              <w:cnfStyle w:val="000000100000" w:firstRow="0" w:lastRow="0" w:firstColumn="0" w:lastColumn="0" w:oddVBand="0" w:evenVBand="0" w:oddHBand="1" w:evenHBand="0" w:firstRowFirstColumn="0" w:firstRowLastColumn="0" w:lastRowFirstColumn="0" w:lastRowLastColumn="0"/>
              <w:rPr>
                <w:lang w:eastAsia="de-CH"/>
              </w:rPr>
            </w:pPr>
            <w:r>
              <w:rPr>
                <w:lang w:eastAsia="de-CH"/>
              </w:rPr>
              <w:t>Doku: Projektmanagement &amp; Planung fertiggestellt</w:t>
            </w:r>
          </w:p>
        </w:tc>
        <w:tc>
          <w:tcPr>
            <w:tcW w:w="955" w:type="dxa"/>
            <w:vAlign w:val="center"/>
          </w:tcPr>
          <w:p w14:paraId="1E868C93" w14:textId="77777777" w:rsidR="00251047" w:rsidRDefault="00251047" w:rsidP="0051721F">
            <w:pPr>
              <w:cnfStyle w:val="000000100000" w:firstRow="0" w:lastRow="0" w:firstColumn="0" w:lastColumn="0" w:oddVBand="0" w:evenVBand="0" w:oddHBand="1" w:evenHBand="0" w:firstRowFirstColumn="0" w:firstRowLastColumn="0" w:lastRowFirstColumn="0" w:lastRowLastColumn="0"/>
              <w:rPr>
                <w:lang w:eastAsia="de-CH"/>
              </w:rPr>
            </w:pPr>
            <w:r>
              <w:rPr>
                <w:lang w:eastAsia="de-CH"/>
              </w:rPr>
              <w:t xml:space="preserve">Elia </w:t>
            </w:r>
            <w:r w:rsidR="000F7AA2">
              <w:rPr>
                <w:lang w:eastAsia="de-CH"/>
              </w:rPr>
              <w:t>R.</w:t>
            </w:r>
          </w:p>
        </w:tc>
        <w:tc>
          <w:tcPr>
            <w:tcW w:w="1045" w:type="dxa"/>
            <w:vAlign w:val="center"/>
          </w:tcPr>
          <w:p w14:paraId="2ACBB839" w14:textId="77777777" w:rsidR="00251047" w:rsidRDefault="000F7AA2" w:rsidP="0051721F">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02:00</w:t>
            </w:r>
          </w:p>
        </w:tc>
        <w:tc>
          <w:tcPr>
            <w:tcW w:w="1133" w:type="dxa"/>
            <w:vAlign w:val="center"/>
          </w:tcPr>
          <w:p w14:paraId="64672DDC" w14:textId="77777777" w:rsidR="00251047" w:rsidRDefault="000F7AA2" w:rsidP="0051721F">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w:t>
            </w:r>
            <w:r w:rsidR="00503D03">
              <w:rPr>
                <w:lang w:eastAsia="de-CH"/>
              </w:rPr>
              <w:t>1</w:t>
            </w:r>
            <w:r>
              <w:rPr>
                <w:lang w:eastAsia="de-CH"/>
              </w:rPr>
              <w:t>:</w:t>
            </w:r>
            <w:r w:rsidR="00503D03">
              <w:rPr>
                <w:lang w:eastAsia="de-CH"/>
              </w:rPr>
              <w:t>3</w:t>
            </w:r>
            <w:r>
              <w:rPr>
                <w:lang w:eastAsia="de-CH"/>
              </w:rPr>
              <w:t>0</w:t>
            </w:r>
          </w:p>
        </w:tc>
      </w:tr>
      <w:tr w:rsidR="000F7AA2" w14:paraId="2C16F3F7" w14:textId="77777777" w:rsidTr="000F7AA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4" w:type="dxa"/>
            <w:vAlign w:val="center"/>
          </w:tcPr>
          <w:p w14:paraId="5D216039" w14:textId="77777777" w:rsidR="000F7AA2" w:rsidRDefault="000F7AA2" w:rsidP="000F7AA2">
            <w:pPr>
              <w:rPr>
                <w:lang w:eastAsia="de-CH"/>
              </w:rPr>
            </w:pPr>
            <w:r>
              <w:rPr>
                <w:lang w:eastAsia="de-CH"/>
              </w:rPr>
              <w:t>09:</w:t>
            </w:r>
            <w:r w:rsidR="00FF46CC">
              <w:rPr>
                <w:lang w:eastAsia="de-CH"/>
              </w:rPr>
              <w:t>0</w:t>
            </w:r>
            <w:r>
              <w:rPr>
                <w:lang w:eastAsia="de-CH"/>
              </w:rPr>
              <w:t>0</w:t>
            </w:r>
          </w:p>
        </w:tc>
        <w:tc>
          <w:tcPr>
            <w:tcW w:w="5095" w:type="dxa"/>
            <w:vAlign w:val="center"/>
          </w:tcPr>
          <w:p w14:paraId="64756297" w14:textId="77777777" w:rsidR="000F7AA2" w:rsidRDefault="000F7AA2" w:rsidP="000F7AA2">
            <w:pPr>
              <w:cnfStyle w:val="000000010000" w:firstRow="0" w:lastRow="0" w:firstColumn="0" w:lastColumn="0" w:oddVBand="0" w:evenVBand="0" w:oddHBand="0" w:evenHBand="1" w:firstRowFirstColumn="0" w:firstRowLastColumn="0" w:lastRowFirstColumn="0" w:lastRowLastColumn="0"/>
              <w:rPr>
                <w:lang w:eastAsia="de-CH"/>
              </w:rPr>
            </w:pPr>
            <w:r>
              <w:rPr>
                <w:lang w:eastAsia="de-CH"/>
              </w:rPr>
              <w:t>Doku: Auswertung der Aufgabenstellung</w:t>
            </w:r>
          </w:p>
        </w:tc>
        <w:tc>
          <w:tcPr>
            <w:tcW w:w="955" w:type="dxa"/>
            <w:vAlign w:val="center"/>
          </w:tcPr>
          <w:p w14:paraId="06542CAD" w14:textId="77777777" w:rsidR="000F7AA2" w:rsidRDefault="000F7AA2" w:rsidP="000F7AA2">
            <w:pPr>
              <w:cnfStyle w:val="000000010000" w:firstRow="0" w:lastRow="0" w:firstColumn="0" w:lastColumn="0" w:oddVBand="0" w:evenVBand="0" w:oddHBand="0" w:evenHBand="1" w:firstRowFirstColumn="0" w:firstRowLastColumn="0" w:lastRowFirstColumn="0" w:lastRowLastColumn="0"/>
              <w:rPr>
                <w:lang w:eastAsia="de-CH"/>
              </w:rPr>
            </w:pPr>
            <w:r>
              <w:rPr>
                <w:lang w:eastAsia="de-CH"/>
              </w:rPr>
              <w:t>Elia R.</w:t>
            </w:r>
          </w:p>
        </w:tc>
        <w:tc>
          <w:tcPr>
            <w:tcW w:w="1045" w:type="dxa"/>
            <w:vAlign w:val="center"/>
          </w:tcPr>
          <w:p w14:paraId="664298F3" w14:textId="77777777" w:rsidR="000F7AA2" w:rsidRDefault="000F7AA2" w:rsidP="000F7AA2">
            <w:pPr>
              <w:jc w:val="center"/>
              <w:cnfStyle w:val="000000010000" w:firstRow="0" w:lastRow="0" w:firstColumn="0" w:lastColumn="0" w:oddVBand="0" w:evenVBand="0" w:oddHBand="0" w:evenHBand="1" w:firstRowFirstColumn="0" w:firstRowLastColumn="0" w:lastRowFirstColumn="0" w:lastRowLastColumn="0"/>
              <w:rPr>
                <w:lang w:eastAsia="de-CH"/>
              </w:rPr>
            </w:pPr>
            <w:r>
              <w:rPr>
                <w:lang w:eastAsia="de-CH"/>
              </w:rPr>
              <w:t>02:00</w:t>
            </w:r>
          </w:p>
        </w:tc>
        <w:tc>
          <w:tcPr>
            <w:tcW w:w="1133" w:type="dxa"/>
            <w:vAlign w:val="center"/>
          </w:tcPr>
          <w:p w14:paraId="23F293A5" w14:textId="77777777" w:rsidR="000F7AA2" w:rsidRDefault="00FF46CC" w:rsidP="000F7AA2">
            <w:pPr>
              <w:jc w:val="center"/>
              <w:cnfStyle w:val="000000010000" w:firstRow="0" w:lastRow="0" w:firstColumn="0" w:lastColumn="0" w:oddVBand="0" w:evenVBand="0" w:oddHBand="0" w:evenHBand="1" w:firstRowFirstColumn="0" w:firstRowLastColumn="0" w:lastRowFirstColumn="0" w:lastRowLastColumn="0"/>
              <w:rPr>
                <w:lang w:eastAsia="de-CH"/>
              </w:rPr>
            </w:pPr>
            <w:r>
              <w:rPr>
                <w:lang w:eastAsia="de-CH"/>
              </w:rPr>
              <w:t>01:00</w:t>
            </w:r>
          </w:p>
        </w:tc>
      </w:tr>
      <w:tr w:rsidR="000F7AA2" w14:paraId="0F5BB7CD" w14:textId="77777777" w:rsidTr="000F7A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4" w:type="dxa"/>
            <w:vAlign w:val="center"/>
          </w:tcPr>
          <w:p w14:paraId="079A081A" w14:textId="77777777" w:rsidR="000F7AA2" w:rsidRDefault="00FF46CC" w:rsidP="000F7AA2">
            <w:pPr>
              <w:rPr>
                <w:lang w:eastAsia="de-CH"/>
              </w:rPr>
            </w:pPr>
            <w:r>
              <w:rPr>
                <w:lang w:eastAsia="de-CH"/>
              </w:rPr>
              <w:t>1</w:t>
            </w:r>
            <w:r w:rsidR="000F7AA2">
              <w:rPr>
                <w:lang w:eastAsia="de-CH"/>
              </w:rPr>
              <w:t>0:00</w:t>
            </w:r>
          </w:p>
        </w:tc>
        <w:tc>
          <w:tcPr>
            <w:tcW w:w="5095" w:type="dxa"/>
            <w:vAlign w:val="center"/>
          </w:tcPr>
          <w:p w14:paraId="3B3577DB" w14:textId="77777777" w:rsidR="000F7AA2" w:rsidRDefault="000F7AA2" w:rsidP="000F7AA2">
            <w:pPr>
              <w:cnfStyle w:val="000000100000" w:firstRow="0" w:lastRow="0" w:firstColumn="0" w:lastColumn="0" w:oddVBand="0" w:evenVBand="0" w:oddHBand="1" w:evenHBand="0" w:firstRowFirstColumn="0" w:firstRowLastColumn="0" w:lastRowFirstColumn="0" w:lastRowLastColumn="0"/>
              <w:rPr>
                <w:lang w:eastAsia="de-CH"/>
              </w:rPr>
            </w:pPr>
            <w:r>
              <w:rPr>
                <w:lang w:eastAsia="de-CH"/>
              </w:rPr>
              <w:t xml:space="preserve">Doku: </w:t>
            </w:r>
            <w:r w:rsidR="00FF46CC">
              <w:rPr>
                <w:lang w:eastAsia="de-CH"/>
              </w:rPr>
              <w:t>Verbesserungen</w:t>
            </w:r>
            <w:r w:rsidR="00F231A8">
              <w:rPr>
                <w:lang w:eastAsia="de-CH"/>
              </w:rPr>
              <w:t xml:space="preserve"> &amp; Notizen</w:t>
            </w:r>
          </w:p>
        </w:tc>
        <w:tc>
          <w:tcPr>
            <w:tcW w:w="955" w:type="dxa"/>
            <w:vAlign w:val="center"/>
          </w:tcPr>
          <w:p w14:paraId="0D43DF0F" w14:textId="77777777" w:rsidR="000F7AA2" w:rsidRDefault="000F7AA2" w:rsidP="000F7AA2">
            <w:pPr>
              <w:cnfStyle w:val="000000100000" w:firstRow="0" w:lastRow="0" w:firstColumn="0" w:lastColumn="0" w:oddVBand="0" w:evenVBand="0" w:oddHBand="1" w:evenHBand="0" w:firstRowFirstColumn="0" w:firstRowLastColumn="0" w:lastRowFirstColumn="0" w:lastRowLastColumn="0"/>
              <w:rPr>
                <w:lang w:eastAsia="de-CH"/>
              </w:rPr>
            </w:pPr>
            <w:r>
              <w:rPr>
                <w:lang w:eastAsia="de-CH"/>
              </w:rPr>
              <w:t>Elia R.</w:t>
            </w:r>
          </w:p>
        </w:tc>
        <w:tc>
          <w:tcPr>
            <w:tcW w:w="1045" w:type="dxa"/>
            <w:vAlign w:val="center"/>
          </w:tcPr>
          <w:p w14:paraId="7FD0F566" w14:textId="77777777" w:rsidR="000F7AA2" w:rsidRDefault="000F7AA2" w:rsidP="000F7AA2">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w:t>
            </w:r>
            <w:r w:rsidR="00FF46CC">
              <w:rPr>
                <w:lang w:eastAsia="de-CH"/>
              </w:rPr>
              <w:t>0</w:t>
            </w:r>
            <w:r>
              <w:rPr>
                <w:lang w:eastAsia="de-CH"/>
              </w:rPr>
              <w:t>:00</w:t>
            </w:r>
          </w:p>
        </w:tc>
        <w:tc>
          <w:tcPr>
            <w:tcW w:w="1133" w:type="dxa"/>
            <w:vAlign w:val="center"/>
          </w:tcPr>
          <w:p w14:paraId="0E6337AE" w14:textId="77777777" w:rsidR="000F7AA2" w:rsidRDefault="00FF46CC" w:rsidP="000F7AA2">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01:00</w:t>
            </w:r>
          </w:p>
        </w:tc>
      </w:tr>
      <w:tr w:rsidR="00FF46CC" w14:paraId="22E4F50D" w14:textId="77777777" w:rsidTr="000F7AA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4" w:type="dxa"/>
            <w:vAlign w:val="center"/>
          </w:tcPr>
          <w:p w14:paraId="4CA6DFAE" w14:textId="77777777" w:rsidR="00FF46CC" w:rsidRDefault="00FF46CC" w:rsidP="000F7AA2">
            <w:pPr>
              <w:rPr>
                <w:lang w:eastAsia="de-CH"/>
              </w:rPr>
            </w:pPr>
            <w:r>
              <w:rPr>
                <w:lang w:eastAsia="de-CH"/>
              </w:rPr>
              <w:t>12:00</w:t>
            </w:r>
          </w:p>
        </w:tc>
        <w:tc>
          <w:tcPr>
            <w:tcW w:w="5095" w:type="dxa"/>
            <w:vAlign w:val="center"/>
          </w:tcPr>
          <w:p w14:paraId="38DFF67F" w14:textId="77777777" w:rsidR="00FF46CC" w:rsidRDefault="00FF46CC" w:rsidP="000F7AA2">
            <w:pPr>
              <w:cnfStyle w:val="000000010000" w:firstRow="0" w:lastRow="0" w:firstColumn="0" w:lastColumn="0" w:oddVBand="0" w:evenVBand="0" w:oddHBand="0" w:evenHBand="1" w:firstRowFirstColumn="0" w:firstRowLastColumn="0" w:lastRowFirstColumn="0" w:lastRowLastColumn="0"/>
              <w:rPr>
                <w:lang w:eastAsia="de-CH"/>
              </w:rPr>
            </w:pPr>
            <w:r>
              <w:rPr>
                <w:lang w:eastAsia="de-CH"/>
              </w:rPr>
              <w:t xml:space="preserve">Doku: </w:t>
            </w:r>
            <w:r w:rsidR="004971CD">
              <w:rPr>
                <w:lang w:eastAsia="de-CH"/>
              </w:rPr>
              <w:t>Kapitel «</w:t>
            </w:r>
            <w:r>
              <w:rPr>
                <w:lang w:eastAsia="de-CH"/>
              </w:rPr>
              <w:t>Initialisierung</w:t>
            </w:r>
            <w:r w:rsidR="004971CD">
              <w:rPr>
                <w:lang w:eastAsia="de-CH"/>
              </w:rPr>
              <w:t>»</w:t>
            </w:r>
            <w:r>
              <w:rPr>
                <w:lang w:eastAsia="de-CH"/>
              </w:rPr>
              <w:t xml:space="preserve"> </w:t>
            </w:r>
            <w:r w:rsidR="00D54909">
              <w:rPr>
                <w:lang w:eastAsia="de-CH"/>
              </w:rPr>
              <w:t>begonnen</w:t>
            </w:r>
          </w:p>
        </w:tc>
        <w:tc>
          <w:tcPr>
            <w:tcW w:w="955" w:type="dxa"/>
            <w:vAlign w:val="center"/>
          </w:tcPr>
          <w:p w14:paraId="03002947" w14:textId="77777777" w:rsidR="00FF46CC" w:rsidRDefault="00FF46CC" w:rsidP="000F7AA2">
            <w:pPr>
              <w:cnfStyle w:val="000000010000" w:firstRow="0" w:lastRow="0" w:firstColumn="0" w:lastColumn="0" w:oddVBand="0" w:evenVBand="0" w:oddHBand="0" w:evenHBand="1" w:firstRowFirstColumn="0" w:firstRowLastColumn="0" w:lastRowFirstColumn="0" w:lastRowLastColumn="0"/>
              <w:rPr>
                <w:lang w:eastAsia="de-CH"/>
              </w:rPr>
            </w:pPr>
            <w:r>
              <w:rPr>
                <w:lang w:eastAsia="de-CH"/>
              </w:rPr>
              <w:t>Elia R.</w:t>
            </w:r>
          </w:p>
        </w:tc>
        <w:tc>
          <w:tcPr>
            <w:tcW w:w="1045" w:type="dxa"/>
            <w:vAlign w:val="center"/>
          </w:tcPr>
          <w:p w14:paraId="383C32AE" w14:textId="77777777" w:rsidR="00FF46CC" w:rsidRDefault="00FF46CC" w:rsidP="000F7AA2">
            <w:pPr>
              <w:jc w:val="center"/>
              <w:cnfStyle w:val="000000010000" w:firstRow="0" w:lastRow="0" w:firstColumn="0" w:lastColumn="0" w:oddVBand="0" w:evenVBand="0" w:oddHBand="0" w:evenHBand="1" w:firstRowFirstColumn="0" w:firstRowLastColumn="0" w:lastRowFirstColumn="0" w:lastRowLastColumn="0"/>
              <w:rPr>
                <w:lang w:eastAsia="de-CH"/>
              </w:rPr>
            </w:pPr>
            <w:r>
              <w:rPr>
                <w:lang w:eastAsia="de-CH"/>
              </w:rPr>
              <w:t>02:00</w:t>
            </w:r>
          </w:p>
        </w:tc>
        <w:tc>
          <w:tcPr>
            <w:tcW w:w="1133" w:type="dxa"/>
            <w:vAlign w:val="center"/>
          </w:tcPr>
          <w:p w14:paraId="7871054B" w14:textId="77777777" w:rsidR="00FF46CC" w:rsidRDefault="00FF46CC" w:rsidP="000F7AA2">
            <w:pPr>
              <w:jc w:val="center"/>
              <w:cnfStyle w:val="000000010000" w:firstRow="0" w:lastRow="0" w:firstColumn="0" w:lastColumn="0" w:oddVBand="0" w:evenVBand="0" w:oddHBand="0" w:evenHBand="1" w:firstRowFirstColumn="0" w:firstRowLastColumn="0" w:lastRowFirstColumn="0" w:lastRowLastColumn="0"/>
              <w:rPr>
                <w:lang w:eastAsia="de-CH"/>
              </w:rPr>
            </w:pPr>
            <w:r>
              <w:rPr>
                <w:lang w:eastAsia="de-CH"/>
              </w:rPr>
              <w:t>4:30</w:t>
            </w:r>
          </w:p>
        </w:tc>
      </w:tr>
    </w:tbl>
    <w:p w14:paraId="4499AF4A" w14:textId="77777777" w:rsidR="00251047" w:rsidRDefault="00251047" w:rsidP="00FF46CC">
      <w:pPr>
        <w:pStyle w:val="KeinLeerraum"/>
        <w:rPr>
          <w:lang w:eastAsia="de-CH"/>
        </w:rPr>
      </w:pPr>
    </w:p>
    <w:p w14:paraId="56E6933B" w14:textId="77777777" w:rsidR="00251047" w:rsidRDefault="00251047" w:rsidP="00251047">
      <w:pPr>
        <w:pStyle w:val="Untertitel"/>
        <w:rPr>
          <w:lang w:eastAsia="de-CH"/>
        </w:rPr>
      </w:pPr>
      <w:r>
        <w:rPr>
          <w:lang w:eastAsia="de-CH"/>
        </w:rPr>
        <w:t>Tagesthemen</w:t>
      </w:r>
    </w:p>
    <w:p w14:paraId="66AB271B" w14:textId="77777777" w:rsidR="00251047" w:rsidRDefault="00F231A8" w:rsidP="00251047">
      <w:pPr>
        <w:rPr>
          <w:lang w:eastAsia="de-CH"/>
        </w:rPr>
      </w:pPr>
      <w:r>
        <w:rPr>
          <w:lang w:eastAsia="de-CH"/>
        </w:rPr>
        <w:t xml:space="preserve">Heute konnte ich die Kapitel «Projektmanagement und Planung» und die Auswertung fertigstellen. Da dabei keine uneingeplanten Arbeiten entstanden investierte ich noch etwas Zeit in zahlreiche Verbesserungen (bzgl. Detailgrad &amp; Grammatik). Dabei hatten auch die Erkenntnisse </w:t>
      </w:r>
      <w:r w:rsidR="00C93E98">
        <w:rPr>
          <w:lang w:eastAsia="de-CH"/>
        </w:rPr>
        <w:t>Einfluss</w:t>
      </w:r>
      <w:r>
        <w:rPr>
          <w:lang w:eastAsia="de-CH"/>
        </w:rPr>
        <w:t>, welche ich durch die Fragen des heutigen Expertenbesuch</w:t>
      </w:r>
      <w:r w:rsidR="009013EE">
        <w:rPr>
          <w:lang w:eastAsia="de-CH"/>
        </w:rPr>
        <w:t>s</w:t>
      </w:r>
      <w:r>
        <w:rPr>
          <w:lang w:eastAsia="de-CH"/>
        </w:rPr>
        <w:t xml:space="preserve"> erhalten habe.</w:t>
      </w:r>
      <w:r w:rsidR="0075184E">
        <w:rPr>
          <w:lang w:eastAsia="de-CH"/>
        </w:rPr>
        <w:t xml:space="preserve"> Am Kapitel «Initialisierung» konnte ich sogar länger arbeiten, da die vorherigen Kapitel nicht so lange dauerten.</w:t>
      </w:r>
    </w:p>
    <w:p w14:paraId="4F082D7F" w14:textId="77777777" w:rsidR="00251047" w:rsidRDefault="00251047" w:rsidP="00251047">
      <w:pPr>
        <w:pStyle w:val="Untertitel"/>
        <w:rPr>
          <w:lang w:eastAsia="de-CH"/>
        </w:rPr>
      </w:pPr>
      <w:r>
        <w:rPr>
          <w:lang w:eastAsia="de-CH"/>
        </w:rPr>
        <w:t>Hilfestellungen</w:t>
      </w:r>
    </w:p>
    <w:p w14:paraId="07C63031" w14:textId="77777777" w:rsidR="00251047" w:rsidRDefault="00D16AE7" w:rsidP="00251047">
      <w:pPr>
        <w:rPr>
          <w:lang w:eastAsia="de-CH"/>
        </w:rPr>
      </w:pPr>
      <w:r>
        <w:rPr>
          <w:lang w:eastAsia="de-CH"/>
        </w:rPr>
        <w:t xml:space="preserve">IPA-Experten, </w:t>
      </w:r>
      <w:r w:rsidR="00A90F6D">
        <w:rPr>
          <w:lang w:eastAsia="de-CH"/>
        </w:rPr>
        <w:t xml:space="preserve">IPA-Kriterienkatalog, </w:t>
      </w:r>
      <w:r w:rsidR="00A90F6D" w:rsidRPr="00A90F6D">
        <w:rPr>
          <w:lang w:eastAsia="de-CH"/>
        </w:rPr>
        <w:t>webstyleguide.baloise.com</w:t>
      </w:r>
      <w:r w:rsidR="00A90F6D">
        <w:rPr>
          <w:lang w:eastAsia="de-CH"/>
        </w:rPr>
        <w:t>, Wikipedia.org, Baloise.ch</w:t>
      </w:r>
    </w:p>
    <w:p w14:paraId="59336D1D" w14:textId="77777777" w:rsidR="00251047" w:rsidRDefault="00251047" w:rsidP="00251047">
      <w:pPr>
        <w:pStyle w:val="Untertitel"/>
        <w:rPr>
          <w:lang w:eastAsia="de-CH"/>
        </w:rPr>
      </w:pPr>
      <w:r>
        <w:rPr>
          <w:lang w:eastAsia="de-CH"/>
        </w:rPr>
        <w:t>Reflexion +</w:t>
      </w:r>
    </w:p>
    <w:p w14:paraId="24EDDCE9" w14:textId="77777777" w:rsidR="00251047" w:rsidRDefault="000E4307" w:rsidP="00251047">
      <w:pPr>
        <w:rPr>
          <w:lang w:eastAsia="de-CH"/>
        </w:rPr>
      </w:pPr>
      <w:r>
        <w:rPr>
          <w:lang w:eastAsia="de-CH"/>
        </w:rPr>
        <w:t>Ich bin nach wie vor äusserst froh darüber, dass die Implementierung abgeschlossen und ohne grössere Probleme verlaufen ist. Der Expertenbesuch hat ebenfalls einige Fragen geklärt, wodurch ich nun ein ziemlich klares Ziel vor Augen habe.</w:t>
      </w:r>
      <w:r w:rsidR="005276D1">
        <w:rPr>
          <w:lang w:eastAsia="de-CH"/>
        </w:rPr>
        <w:t xml:space="preserve"> Des Weiteren finde ich es gut, dass ich heute bereits mehr erledigen konnte, als im Zeitplan geplant.</w:t>
      </w:r>
    </w:p>
    <w:p w14:paraId="54409549" w14:textId="77777777" w:rsidR="00251047" w:rsidRDefault="00251047" w:rsidP="00251047">
      <w:pPr>
        <w:pStyle w:val="Untertitel"/>
        <w:rPr>
          <w:lang w:eastAsia="de-CH"/>
        </w:rPr>
      </w:pPr>
      <w:r>
        <w:rPr>
          <w:lang w:eastAsia="de-CH"/>
        </w:rPr>
        <w:t>Reflexion –</w:t>
      </w:r>
    </w:p>
    <w:p w14:paraId="4CABE5AA" w14:textId="77777777" w:rsidR="00251047" w:rsidRDefault="00A620D3" w:rsidP="00251047">
      <w:pPr>
        <w:rPr>
          <w:lang w:eastAsia="de-CH"/>
        </w:rPr>
      </w:pPr>
      <w:r>
        <w:rPr>
          <w:lang w:eastAsia="de-CH"/>
        </w:rPr>
        <w:t xml:space="preserve">Das Standardkriterium Nr. 1 aus Teil A sagt, dass die korrekte Anwendung der Projektmanagement-Methode (in unserem Fall das Kanban-Board) im IPA-Bericht ersichtlich sein muss. Ich kann mir jedoch noch nicht konkret vorstellen, wie ich das realisieren sollte, da unser Kanban ausschliesslich auf GitHub.com geführt wird. Möglicherweise werde ich eine </w:t>
      </w:r>
      <w:r w:rsidR="0079672B">
        <w:rPr>
          <w:lang w:eastAsia="de-CH"/>
        </w:rPr>
        <w:t>Art</w:t>
      </w:r>
      <w:r>
        <w:rPr>
          <w:lang w:eastAsia="de-CH"/>
        </w:rPr>
        <w:t xml:space="preserve"> von Diagramm einsetzen, wobei ich mir hier noch nicht ganz sicher bin. </w:t>
      </w:r>
    </w:p>
    <w:p w14:paraId="799683EB" w14:textId="77777777" w:rsidR="00251047" w:rsidRDefault="00251047" w:rsidP="00251047">
      <w:pPr>
        <w:pStyle w:val="Untertitel"/>
        <w:rPr>
          <w:lang w:eastAsia="de-CH"/>
        </w:rPr>
      </w:pPr>
      <w:r>
        <w:rPr>
          <w:lang w:eastAsia="de-CH"/>
        </w:rPr>
        <w:t>Erkenntnisse</w:t>
      </w:r>
    </w:p>
    <w:p w14:paraId="1E4FD46C" w14:textId="77777777" w:rsidR="00251047" w:rsidRDefault="000B3199" w:rsidP="00251047">
      <w:pPr>
        <w:rPr>
          <w:lang w:eastAsia="de-CH"/>
        </w:rPr>
      </w:pPr>
      <w:r>
        <w:rPr>
          <w:lang w:eastAsia="de-CH"/>
        </w:rPr>
        <w:t>Nach dem Expertenbesuch weiss ich nun</w:t>
      </w:r>
      <w:r w:rsidR="00077294">
        <w:rPr>
          <w:lang w:eastAsia="de-CH"/>
        </w:rPr>
        <w:t xml:space="preserve"> um einiges</w:t>
      </w:r>
      <w:r>
        <w:rPr>
          <w:lang w:eastAsia="de-CH"/>
        </w:rPr>
        <w:t xml:space="preserve"> besser, was ich wie in der Dokumentation beschreiben soll</w:t>
      </w:r>
      <w:r w:rsidR="00CA1CB5">
        <w:rPr>
          <w:lang w:eastAsia="de-CH"/>
        </w:rPr>
        <w:t>te</w:t>
      </w:r>
      <w:r w:rsidR="00077294">
        <w:rPr>
          <w:lang w:eastAsia="de-CH"/>
        </w:rPr>
        <w:t>.</w:t>
      </w:r>
      <w:r w:rsidR="00CA1CB5">
        <w:rPr>
          <w:lang w:eastAsia="de-CH"/>
        </w:rPr>
        <w:t xml:space="preserve"> </w:t>
      </w:r>
    </w:p>
    <w:p w14:paraId="7794E50F" w14:textId="77777777" w:rsidR="005C1B8E" w:rsidRDefault="005C1B8E" w:rsidP="00251047">
      <w:pPr>
        <w:rPr>
          <w:lang w:eastAsia="de-CH"/>
        </w:rPr>
      </w:pPr>
    </w:p>
    <w:p w14:paraId="262468A3" w14:textId="77777777" w:rsidR="005C1B8E" w:rsidRDefault="005C1B8E" w:rsidP="00251047">
      <w:pPr>
        <w:rPr>
          <w:lang w:eastAsia="de-CH"/>
        </w:rPr>
      </w:pPr>
    </w:p>
    <w:p w14:paraId="5DCEF62D" w14:textId="77777777" w:rsidR="005C1B8E" w:rsidRPr="004E64C2" w:rsidRDefault="005C1B8E" w:rsidP="00251047">
      <w:pPr>
        <w:rPr>
          <w:lang w:eastAsia="de-CH"/>
        </w:rPr>
      </w:pPr>
    </w:p>
    <w:p w14:paraId="67C708B1" w14:textId="77777777" w:rsidR="00402E78" w:rsidRDefault="005C1B8E" w:rsidP="00251047">
      <w:pPr>
        <w:rPr>
          <w:lang w:eastAsia="de-CH"/>
        </w:rPr>
      </w:pPr>
      <w:r>
        <w:rPr>
          <w:noProof/>
        </w:rPr>
        <w:drawing>
          <wp:inline distT="0" distB="0" distL="0" distR="0" wp14:anchorId="3F44EA31" wp14:editId="51D93DE7">
            <wp:extent cx="5760720" cy="1095375"/>
            <wp:effectExtent l="0" t="0" r="0" b="9525"/>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1095375"/>
                    </a:xfrm>
                    <a:prstGeom prst="rect">
                      <a:avLst/>
                    </a:prstGeom>
                  </pic:spPr>
                </pic:pic>
              </a:graphicData>
            </a:graphic>
          </wp:inline>
        </w:drawing>
      </w:r>
    </w:p>
    <w:p w14:paraId="59A5612A" w14:textId="77777777" w:rsidR="00251047" w:rsidRDefault="00251047" w:rsidP="00251047">
      <w:pPr>
        <w:pStyle w:val="berschrift2"/>
        <w:rPr>
          <w:lang w:eastAsia="de-CH"/>
        </w:rPr>
      </w:pPr>
      <w:bookmarkStart w:id="50" w:name="_Toc8376125"/>
      <w:r>
        <w:rPr>
          <w:lang w:eastAsia="de-CH"/>
        </w:rPr>
        <w:lastRenderedPageBreak/>
        <w:t xml:space="preserve">Tag </w:t>
      </w:r>
      <w:r w:rsidR="00647EB7">
        <w:rPr>
          <w:lang w:eastAsia="de-CH"/>
        </w:rPr>
        <w:t>7</w:t>
      </w:r>
      <w:r>
        <w:rPr>
          <w:lang w:eastAsia="de-CH"/>
        </w:rPr>
        <w:t xml:space="preserve"> – </w:t>
      </w:r>
      <w:r w:rsidR="00647EB7">
        <w:rPr>
          <w:lang w:eastAsia="de-CH"/>
        </w:rPr>
        <w:t>07</w:t>
      </w:r>
      <w:r>
        <w:rPr>
          <w:lang w:eastAsia="de-CH"/>
        </w:rPr>
        <w:t>.0</w:t>
      </w:r>
      <w:r w:rsidR="00647EB7">
        <w:rPr>
          <w:lang w:eastAsia="de-CH"/>
        </w:rPr>
        <w:t>5</w:t>
      </w:r>
      <w:r>
        <w:rPr>
          <w:lang w:eastAsia="de-CH"/>
        </w:rPr>
        <w:t>.2019</w:t>
      </w:r>
      <w:bookmarkEnd w:id="50"/>
    </w:p>
    <w:tbl>
      <w:tblPr>
        <w:tblStyle w:val="Listentabelle3Akzent1"/>
        <w:tblW w:w="0" w:type="auto"/>
        <w:tblLook w:val="04A0" w:firstRow="1" w:lastRow="0" w:firstColumn="1" w:lastColumn="0" w:noHBand="0" w:noVBand="1"/>
      </w:tblPr>
      <w:tblGrid>
        <w:gridCol w:w="752"/>
        <w:gridCol w:w="5485"/>
        <w:gridCol w:w="993"/>
        <w:gridCol w:w="992"/>
        <w:gridCol w:w="850"/>
      </w:tblGrid>
      <w:tr w:rsidR="00CD2784" w14:paraId="775B0759" w14:textId="77777777" w:rsidTr="00CD278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752" w:type="dxa"/>
          </w:tcPr>
          <w:p w14:paraId="388D738E" w14:textId="77777777" w:rsidR="00CD2784" w:rsidRDefault="00CD2784" w:rsidP="00CD2784">
            <w:pPr>
              <w:rPr>
                <w:lang w:eastAsia="de-CH"/>
              </w:rPr>
            </w:pPr>
            <w:r>
              <w:rPr>
                <w:lang w:eastAsia="de-CH"/>
              </w:rPr>
              <w:t>Zeit</w:t>
            </w:r>
          </w:p>
        </w:tc>
        <w:tc>
          <w:tcPr>
            <w:tcW w:w="5485" w:type="dxa"/>
          </w:tcPr>
          <w:p w14:paraId="2596EC9F" w14:textId="77777777" w:rsidR="00CD2784" w:rsidRDefault="00CD2784" w:rsidP="00CD2784">
            <w:pPr>
              <w:cnfStyle w:val="100000000000" w:firstRow="1" w:lastRow="0" w:firstColumn="0" w:lastColumn="0" w:oddVBand="0" w:evenVBand="0" w:oddHBand="0" w:evenHBand="0" w:firstRowFirstColumn="0" w:firstRowLastColumn="0" w:lastRowFirstColumn="0" w:lastRowLastColumn="0"/>
              <w:rPr>
                <w:lang w:eastAsia="de-CH"/>
              </w:rPr>
            </w:pPr>
            <w:r>
              <w:rPr>
                <w:lang w:eastAsia="de-CH"/>
              </w:rPr>
              <w:t>Tätigkeit</w:t>
            </w:r>
          </w:p>
        </w:tc>
        <w:tc>
          <w:tcPr>
            <w:tcW w:w="993" w:type="dxa"/>
          </w:tcPr>
          <w:p w14:paraId="2A006807" w14:textId="77777777" w:rsidR="00CD2784" w:rsidRDefault="00CD2784" w:rsidP="00CD2784">
            <w:pPr>
              <w:cnfStyle w:val="100000000000" w:firstRow="1" w:lastRow="0" w:firstColumn="0" w:lastColumn="0" w:oddVBand="0" w:evenVBand="0" w:oddHBand="0" w:evenHBand="0" w:firstRowFirstColumn="0" w:firstRowLastColumn="0" w:lastRowFirstColumn="0" w:lastRowLastColumn="0"/>
              <w:rPr>
                <w:lang w:eastAsia="de-CH"/>
              </w:rPr>
            </w:pPr>
            <w:r>
              <w:rPr>
                <w:lang w:eastAsia="de-CH"/>
              </w:rPr>
              <w:t>Beteiligt</w:t>
            </w:r>
          </w:p>
        </w:tc>
        <w:tc>
          <w:tcPr>
            <w:tcW w:w="992" w:type="dxa"/>
          </w:tcPr>
          <w:p w14:paraId="6CA3AD55" w14:textId="77777777" w:rsidR="00CD2784" w:rsidRDefault="00CD2784" w:rsidP="00CD2784">
            <w:pPr>
              <w:jc w:val="center"/>
              <w:cnfStyle w:val="100000000000" w:firstRow="1" w:lastRow="0" w:firstColumn="0" w:lastColumn="0" w:oddVBand="0" w:evenVBand="0" w:oddHBand="0" w:evenHBand="0" w:firstRowFirstColumn="0" w:firstRowLastColumn="0" w:lastRowFirstColumn="0" w:lastRowLastColumn="0"/>
              <w:rPr>
                <w:lang w:eastAsia="de-CH"/>
              </w:rPr>
            </w:pPr>
            <w:r>
              <w:rPr>
                <w:lang w:eastAsia="de-CH"/>
              </w:rPr>
              <w:t>H-«Soll»</w:t>
            </w:r>
          </w:p>
        </w:tc>
        <w:tc>
          <w:tcPr>
            <w:tcW w:w="850" w:type="dxa"/>
          </w:tcPr>
          <w:p w14:paraId="5E3D7915" w14:textId="77777777" w:rsidR="00CD2784" w:rsidRDefault="00CD2784" w:rsidP="00CD2784">
            <w:pPr>
              <w:jc w:val="center"/>
              <w:cnfStyle w:val="100000000000" w:firstRow="1" w:lastRow="0" w:firstColumn="0" w:lastColumn="0" w:oddVBand="0" w:evenVBand="0" w:oddHBand="0" w:evenHBand="0" w:firstRowFirstColumn="0" w:firstRowLastColumn="0" w:lastRowFirstColumn="0" w:lastRowLastColumn="0"/>
              <w:rPr>
                <w:lang w:eastAsia="de-CH"/>
              </w:rPr>
            </w:pPr>
            <w:r>
              <w:rPr>
                <w:lang w:eastAsia="de-CH"/>
              </w:rPr>
              <w:t>H-«Ist»</w:t>
            </w:r>
          </w:p>
        </w:tc>
      </w:tr>
      <w:tr w:rsidR="00CD2784" w14:paraId="03EFF7B9" w14:textId="77777777" w:rsidTr="00CD27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2" w:type="dxa"/>
            <w:vAlign w:val="center"/>
          </w:tcPr>
          <w:p w14:paraId="7A35D0AC" w14:textId="77777777" w:rsidR="00CD2784" w:rsidRDefault="00CD2784" w:rsidP="00CD2784">
            <w:pPr>
              <w:rPr>
                <w:lang w:eastAsia="de-CH"/>
              </w:rPr>
            </w:pPr>
            <w:r>
              <w:rPr>
                <w:lang w:eastAsia="de-CH"/>
              </w:rPr>
              <w:t>0</w:t>
            </w:r>
            <w:r w:rsidR="00407CC6">
              <w:rPr>
                <w:lang w:eastAsia="de-CH"/>
              </w:rPr>
              <w:t>7</w:t>
            </w:r>
            <w:r>
              <w:rPr>
                <w:lang w:eastAsia="de-CH"/>
              </w:rPr>
              <w:t>:00</w:t>
            </w:r>
          </w:p>
        </w:tc>
        <w:tc>
          <w:tcPr>
            <w:tcW w:w="5485" w:type="dxa"/>
            <w:vAlign w:val="center"/>
          </w:tcPr>
          <w:p w14:paraId="7D9353B0" w14:textId="77777777" w:rsidR="00CD2784" w:rsidRDefault="00407CC6" w:rsidP="00CD2784">
            <w:pPr>
              <w:cnfStyle w:val="000000100000" w:firstRow="0" w:lastRow="0" w:firstColumn="0" w:lastColumn="0" w:oddVBand="0" w:evenVBand="0" w:oddHBand="1" w:evenHBand="0" w:firstRowFirstColumn="0" w:firstRowLastColumn="0" w:lastRowFirstColumn="0" w:lastRowLastColumn="0"/>
              <w:rPr>
                <w:lang w:eastAsia="de-CH"/>
              </w:rPr>
            </w:pPr>
            <w:r>
              <w:rPr>
                <w:lang w:eastAsia="de-CH"/>
              </w:rPr>
              <w:t>Kleinigkeiten an der App verbessert</w:t>
            </w:r>
            <w:r w:rsidR="00682B1E">
              <w:rPr>
                <w:lang w:eastAsia="de-CH"/>
              </w:rPr>
              <w:t>.</w:t>
            </w:r>
          </w:p>
        </w:tc>
        <w:tc>
          <w:tcPr>
            <w:tcW w:w="993" w:type="dxa"/>
            <w:vAlign w:val="center"/>
          </w:tcPr>
          <w:p w14:paraId="17FE74DC" w14:textId="77777777" w:rsidR="00CD2784" w:rsidRDefault="00CD2784" w:rsidP="00CD2784">
            <w:pPr>
              <w:cnfStyle w:val="000000100000" w:firstRow="0" w:lastRow="0" w:firstColumn="0" w:lastColumn="0" w:oddVBand="0" w:evenVBand="0" w:oddHBand="1" w:evenHBand="0" w:firstRowFirstColumn="0" w:firstRowLastColumn="0" w:lastRowFirstColumn="0" w:lastRowLastColumn="0"/>
              <w:rPr>
                <w:lang w:eastAsia="de-CH"/>
              </w:rPr>
            </w:pPr>
            <w:r>
              <w:rPr>
                <w:lang w:eastAsia="de-CH"/>
              </w:rPr>
              <w:t>Elia R.</w:t>
            </w:r>
          </w:p>
        </w:tc>
        <w:tc>
          <w:tcPr>
            <w:tcW w:w="992" w:type="dxa"/>
            <w:vAlign w:val="center"/>
          </w:tcPr>
          <w:p w14:paraId="17D5E162" w14:textId="77777777" w:rsidR="00CD2784" w:rsidRDefault="00CD2784" w:rsidP="00CD2784">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00:00</w:t>
            </w:r>
          </w:p>
        </w:tc>
        <w:tc>
          <w:tcPr>
            <w:tcW w:w="850" w:type="dxa"/>
            <w:vAlign w:val="center"/>
          </w:tcPr>
          <w:p w14:paraId="03342EB1" w14:textId="77777777" w:rsidR="00CD2784" w:rsidRDefault="00407CC6" w:rsidP="00CD2784">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00:30</w:t>
            </w:r>
          </w:p>
        </w:tc>
      </w:tr>
      <w:tr w:rsidR="00CD2784" w14:paraId="03F7E0C7" w14:textId="77777777" w:rsidTr="00CD278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2" w:type="dxa"/>
            <w:vAlign w:val="center"/>
          </w:tcPr>
          <w:p w14:paraId="27FF2943" w14:textId="77777777" w:rsidR="00CD2784" w:rsidRDefault="00407CC6" w:rsidP="00CD2784">
            <w:pPr>
              <w:rPr>
                <w:lang w:eastAsia="de-CH"/>
              </w:rPr>
            </w:pPr>
            <w:r>
              <w:rPr>
                <w:lang w:eastAsia="de-CH"/>
              </w:rPr>
              <w:t>07:30</w:t>
            </w:r>
          </w:p>
        </w:tc>
        <w:tc>
          <w:tcPr>
            <w:tcW w:w="5485" w:type="dxa"/>
            <w:vAlign w:val="center"/>
          </w:tcPr>
          <w:p w14:paraId="02DEAA87" w14:textId="77777777" w:rsidR="00CD2784" w:rsidRDefault="00407CC6" w:rsidP="00CD2784">
            <w:pPr>
              <w:cnfStyle w:val="000000010000" w:firstRow="0" w:lastRow="0" w:firstColumn="0" w:lastColumn="0" w:oddVBand="0" w:evenVBand="0" w:oddHBand="0" w:evenHBand="1" w:firstRowFirstColumn="0" w:firstRowLastColumn="0" w:lastRowFirstColumn="0" w:lastRowLastColumn="0"/>
              <w:rPr>
                <w:lang w:eastAsia="de-CH"/>
              </w:rPr>
            </w:pPr>
            <w:r>
              <w:rPr>
                <w:lang w:eastAsia="de-CH"/>
              </w:rPr>
              <w:t>Doku: Kapitel «Initialisierung» fertiggestellt</w:t>
            </w:r>
            <w:r w:rsidR="00682B1E">
              <w:rPr>
                <w:lang w:eastAsia="de-CH"/>
              </w:rPr>
              <w:t>.</w:t>
            </w:r>
          </w:p>
        </w:tc>
        <w:tc>
          <w:tcPr>
            <w:tcW w:w="993" w:type="dxa"/>
            <w:vAlign w:val="center"/>
          </w:tcPr>
          <w:p w14:paraId="3340B44E" w14:textId="77777777" w:rsidR="00CD2784" w:rsidRDefault="00CD2784" w:rsidP="00CD2784">
            <w:pPr>
              <w:cnfStyle w:val="000000010000" w:firstRow="0" w:lastRow="0" w:firstColumn="0" w:lastColumn="0" w:oddVBand="0" w:evenVBand="0" w:oddHBand="0" w:evenHBand="1" w:firstRowFirstColumn="0" w:firstRowLastColumn="0" w:lastRowFirstColumn="0" w:lastRowLastColumn="0"/>
              <w:rPr>
                <w:lang w:eastAsia="de-CH"/>
              </w:rPr>
            </w:pPr>
            <w:r>
              <w:rPr>
                <w:lang w:eastAsia="de-CH"/>
              </w:rPr>
              <w:t>Elia R.</w:t>
            </w:r>
          </w:p>
        </w:tc>
        <w:tc>
          <w:tcPr>
            <w:tcW w:w="992" w:type="dxa"/>
            <w:vAlign w:val="center"/>
          </w:tcPr>
          <w:p w14:paraId="5451D975" w14:textId="77777777" w:rsidR="00CD2784" w:rsidRDefault="00CD2784" w:rsidP="00CD2784">
            <w:pPr>
              <w:jc w:val="center"/>
              <w:cnfStyle w:val="000000010000" w:firstRow="0" w:lastRow="0" w:firstColumn="0" w:lastColumn="0" w:oddVBand="0" w:evenVBand="0" w:oddHBand="0" w:evenHBand="1" w:firstRowFirstColumn="0" w:firstRowLastColumn="0" w:lastRowFirstColumn="0" w:lastRowLastColumn="0"/>
              <w:rPr>
                <w:lang w:eastAsia="de-CH"/>
              </w:rPr>
            </w:pPr>
            <w:r>
              <w:rPr>
                <w:lang w:eastAsia="de-CH"/>
              </w:rPr>
              <w:t>0</w:t>
            </w:r>
            <w:r w:rsidR="00407CC6">
              <w:rPr>
                <w:lang w:eastAsia="de-CH"/>
              </w:rPr>
              <w:t>6</w:t>
            </w:r>
            <w:r>
              <w:rPr>
                <w:lang w:eastAsia="de-CH"/>
              </w:rPr>
              <w:t>:00</w:t>
            </w:r>
          </w:p>
        </w:tc>
        <w:tc>
          <w:tcPr>
            <w:tcW w:w="850" w:type="dxa"/>
            <w:vAlign w:val="center"/>
          </w:tcPr>
          <w:p w14:paraId="631050C7" w14:textId="77777777" w:rsidR="00CD2784" w:rsidRDefault="00CD2784" w:rsidP="00CD2784">
            <w:pPr>
              <w:jc w:val="center"/>
              <w:cnfStyle w:val="000000010000" w:firstRow="0" w:lastRow="0" w:firstColumn="0" w:lastColumn="0" w:oddVBand="0" w:evenVBand="0" w:oddHBand="0" w:evenHBand="1" w:firstRowFirstColumn="0" w:firstRowLastColumn="0" w:lastRowFirstColumn="0" w:lastRowLastColumn="0"/>
              <w:rPr>
                <w:lang w:eastAsia="de-CH"/>
              </w:rPr>
            </w:pPr>
            <w:r>
              <w:rPr>
                <w:lang w:eastAsia="de-CH"/>
              </w:rPr>
              <w:t>0</w:t>
            </w:r>
            <w:r w:rsidR="00084C91">
              <w:rPr>
                <w:lang w:eastAsia="de-CH"/>
              </w:rPr>
              <w:t>3</w:t>
            </w:r>
            <w:r>
              <w:rPr>
                <w:lang w:eastAsia="de-CH"/>
              </w:rPr>
              <w:t>:</w:t>
            </w:r>
            <w:r w:rsidR="00084C91">
              <w:rPr>
                <w:lang w:eastAsia="de-CH"/>
              </w:rPr>
              <w:t>3</w:t>
            </w:r>
            <w:r>
              <w:rPr>
                <w:lang w:eastAsia="de-CH"/>
              </w:rPr>
              <w:t>0</w:t>
            </w:r>
          </w:p>
        </w:tc>
      </w:tr>
      <w:tr w:rsidR="00CD2784" w14:paraId="482D132C" w14:textId="77777777" w:rsidTr="00CD27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2" w:type="dxa"/>
            <w:vAlign w:val="center"/>
          </w:tcPr>
          <w:p w14:paraId="5776D6C8" w14:textId="77777777" w:rsidR="00CD2784" w:rsidRDefault="005A5E9C" w:rsidP="00CD2784">
            <w:pPr>
              <w:rPr>
                <w:lang w:eastAsia="de-CH"/>
              </w:rPr>
            </w:pPr>
            <w:r>
              <w:rPr>
                <w:lang w:eastAsia="de-CH"/>
              </w:rPr>
              <w:t>1</w:t>
            </w:r>
            <w:r w:rsidR="009777FD">
              <w:rPr>
                <w:lang w:eastAsia="de-CH"/>
              </w:rPr>
              <w:t>2</w:t>
            </w:r>
            <w:r w:rsidR="00CD2784">
              <w:rPr>
                <w:lang w:eastAsia="de-CH"/>
              </w:rPr>
              <w:t>:</w:t>
            </w:r>
            <w:r w:rsidR="009777FD">
              <w:rPr>
                <w:lang w:eastAsia="de-CH"/>
              </w:rPr>
              <w:t>0</w:t>
            </w:r>
            <w:r w:rsidR="00CD2784">
              <w:rPr>
                <w:lang w:eastAsia="de-CH"/>
              </w:rPr>
              <w:t>0</w:t>
            </w:r>
          </w:p>
        </w:tc>
        <w:tc>
          <w:tcPr>
            <w:tcW w:w="5485" w:type="dxa"/>
            <w:vAlign w:val="center"/>
          </w:tcPr>
          <w:p w14:paraId="051AA21B" w14:textId="77777777" w:rsidR="00CD2784" w:rsidRDefault="005A5E9C" w:rsidP="00CD2784">
            <w:pPr>
              <w:cnfStyle w:val="000000100000" w:firstRow="0" w:lastRow="0" w:firstColumn="0" w:lastColumn="0" w:oddVBand="0" w:evenVBand="0" w:oddHBand="1" w:evenHBand="0" w:firstRowFirstColumn="0" w:firstRowLastColumn="0" w:lastRowFirstColumn="0" w:lastRowLastColumn="0"/>
              <w:rPr>
                <w:lang w:eastAsia="de-CH"/>
              </w:rPr>
            </w:pPr>
            <w:r>
              <w:rPr>
                <w:lang w:eastAsia="de-CH"/>
              </w:rPr>
              <w:t>Doku: Testkonzept verfeinert</w:t>
            </w:r>
          </w:p>
        </w:tc>
        <w:tc>
          <w:tcPr>
            <w:tcW w:w="993" w:type="dxa"/>
            <w:vAlign w:val="center"/>
          </w:tcPr>
          <w:p w14:paraId="69C9AB6A" w14:textId="77777777" w:rsidR="00CD2784" w:rsidRDefault="00CD2784" w:rsidP="00CD2784">
            <w:pPr>
              <w:cnfStyle w:val="000000100000" w:firstRow="0" w:lastRow="0" w:firstColumn="0" w:lastColumn="0" w:oddVBand="0" w:evenVBand="0" w:oddHBand="1" w:evenHBand="0" w:firstRowFirstColumn="0" w:firstRowLastColumn="0" w:lastRowFirstColumn="0" w:lastRowLastColumn="0"/>
              <w:rPr>
                <w:lang w:eastAsia="de-CH"/>
              </w:rPr>
            </w:pPr>
            <w:r>
              <w:rPr>
                <w:lang w:eastAsia="de-CH"/>
              </w:rPr>
              <w:t>Elia R.</w:t>
            </w:r>
          </w:p>
        </w:tc>
        <w:tc>
          <w:tcPr>
            <w:tcW w:w="992" w:type="dxa"/>
            <w:vAlign w:val="center"/>
          </w:tcPr>
          <w:p w14:paraId="78C1F7E4" w14:textId="77777777" w:rsidR="00CD2784" w:rsidRDefault="00CD2784" w:rsidP="00CD2784">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00:00</w:t>
            </w:r>
          </w:p>
        </w:tc>
        <w:tc>
          <w:tcPr>
            <w:tcW w:w="850" w:type="dxa"/>
            <w:vAlign w:val="center"/>
          </w:tcPr>
          <w:p w14:paraId="444FE5BB" w14:textId="77777777" w:rsidR="00CD2784" w:rsidRDefault="005A5E9C" w:rsidP="00CD2784">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00:30</w:t>
            </w:r>
          </w:p>
        </w:tc>
      </w:tr>
      <w:tr w:rsidR="005A5E9C" w14:paraId="37537065" w14:textId="77777777" w:rsidTr="00CD278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2" w:type="dxa"/>
            <w:vAlign w:val="center"/>
          </w:tcPr>
          <w:p w14:paraId="04454978" w14:textId="77777777" w:rsidR="005A5E9C" w:rsidRDefault="005A5E9C" w:rsidP="00CD2784">
            <w:pPr>
              <w:rPr>
                <w:lang w:eastAsia="de-CH"/>
              </w:rPr>
            </w:pPr>
            <w:r>
              <w:rPr>
                <w:lang w:eastAsia="de-CH"/>
              </w:rPr>
              <w:t>12:</w:t>
            </w:r>
            <w:r w:rsidR="00AE4E62">
              <w:rPr>
                <w:lang w:eastAsia="de-CH"/>
              </w:rPr>
              <w:t>3</w:t>
            </w:r>
            <w:r>
              <w:rPr>
                <w:lang w:eastAsia="de-CH"/>
              </w:rPr>
              <w:t>0</w:t>
            </w:r>
          </w:p>
        </w:tc>
        <w:tc>
          <w:tcPr>
            <w:tcW w:w="5485" w:type="dxa"/>
            <w:vAlign w:val="center"/>
          </w:tcPr>
          <w:p w14:paraId="712022D5" w14:textId="77777777" w:rsidR="005A5E9C" w:rsidRDefault="005A5E9C" w:rsidP="00CD2784">
            <w:pPr>
              <w:cnfStyle w:val="000000010000" w:firstRow="0" w:lastRow="0" w:firstColumn="0" w:lastColumn="0" w:oddVBand="0" w:evenVBand="0" w:oddHBand="0" w:evenHBand="1" w:firstRowFirstColumn="0" w:firstRowLastColumn="0" w:lastRowFirstColumn="0" w:lastRowLastColumn="0"/>
              <w:rPr>
                <w:lang w:eastAsia="de-CH"/>
              </w:rPr>
            </w:pPr>
            <w:r>
              <w:rPr>
                <w:lang w:eastAsia="de-CH"/>
              </w:rPr>
              <w:t>Doku: Kapitel «Realisierung» begonnen</w:t>
            </w:r>
          </w:p>
        </w:tc>
        <w:tc>
          <w:tcPr>
            <w:tcW w:w="993" w:type="dxa"/>
            <w:vAlign w:val="center"/>
          </w:tcPr>
          <w:p w14:paraId="78E545F4" w14:textId="77777777" w:rsidR="005A5E9C" w:rsidRDefault="005A5E9C" w:rsidP="00CD2784">
            <w:pPr>
              <w:cnfStyle w:val="000000010000" w:firstRow="0" w:lastRow="0" w:firstColumn="0" w:lastColumn="0" w:oddVBand="0" w:evenVBand="0" w:oddHBand="0" w:evenHBand="1" w:firstRowFirstColumn="0" w:firstRowLastColumn="0" w:lastRowFirstColumn="0" w:lastRowLastColumn="0"/>
              <w:rPr>
                <w:lang w:eastAsia="de-CH"/>
              </w:rPr>
            </w:pPr>
            <w:r>
              <w:rPr>
                <w:lang w:eastAsia="de-CH"/>
              </w:rPr>
              <w:t>Elia R.</w:t>
            </w:r>
          </w:p>
        </w:tc>
        <w:tc>
          <w:tcPr>
            <w:tcW w:w="992" w:type="dxa"/>
            <w:vAlign w:val="center"/>
          </w:tcPr>
          <w:p w14:paraId="0EB99628" w14:textId="77777777" w:rsidR="005A5E9C" w:rsidRDefault="005A5E9C" w:rsidP="00CD2784">
            <w:pPr>
              <w:jc w:val="center"/>
              <w:cnfStyle w:val="000000010000" w:firstRow="0" w:lastRow="0" w:firstColumn="0" w:lastColumn="0" w:oddVBand="0" w:evenVBand="0" w:oddHBand="0" w:evenHBand="1" w:firstRowFirstColumn="0" w:firstRowLastColumn="0" w:lastRowFirstColumn="0" w:lastRowLastColumn="0"/>
              <w:rPr>
                <w:lang w:eastAsia="de-CH"/>
              </w:rPr>
            </w:pPr>
            <w:r>
              <w:rPr>
                <w:lang w:eastAsia="de-CH"/>
              </w:rPr>
              <w:t>02:00</w:t>
            </w:r>
          </w:p>
        </w:tc>
        <w:tc>
          <w:tcPr>
            <w:tcW w:w="850" w:type="dxa"/>
            <w:vAlign w:val="center"/>
          </w:tcPr>
          <w:p w14:paraId="00C24165" w14:textId="77777777" w:rsidR="005A5E9C" w:rsidRDefault="005A5E9C" w:rsidP="00CD2784">
            <w:pPr>
              <w:jc w:val="center"/>
              <w:cnfStyle w:val="000000010000" w:firstRow="0" w:lastRow="0" w:firstColumn="0" w:lastColumn="0" w:oddVBand="0" w:evenVBand="0" w:oddHBand="0" w:evenHBand="1" w:firstRowFirstColumn="0" w:firstRowLastColumn="0" w:lastRowFirstColumn="0" w:lastRowLastColumn="0"/>
              <w:rPr>
                <w:lang w:eastAsia="de-CH"/>
              </w:rPr>
            </w:pPr>
            <w:r>
              <w:rPr>
                <w:lang w:eastAsia="de-CH"/>
              </w:rPr>
              <w:t>03:</w:t>
            </w:r>
            <w:r w:rsidR="00461738">
              <w:rPr>
                <w:lang w:eastAsia="de-CH"/>
              </w:rPr>
              <w:t>3</w:t>
            </w:r>
            <w:r>
              <w:rPr>
                <w:lang w:eastAsia="de-CH"/>
              </w:rPr>
              <w:t>0</w:t>
            </w:r>
          </w:p>
        </w:tc>
      </w:tr>
    </w:tbl>
    <w:p w14:paraId="170BAF15" w14:textId="77777777" w:rsidR="00251047" w:rsidRDefault="00251047" w:rsidP="0065717A">
      <w:pPr>
        <w:pStyle w:val="KeinLeerraum"/>
        <w:rPr>
          <w:lang w:eastAsia="de-CH"/>
        </w:rPr>
      </w:pPr>
    </w:p>
    <w:p w14:paraId="36487625" w14:textId="77777777" w:rsidR="00251047" w:rsidRDefault="00251047" w:rsidP="00251047">
      <w:pPr>
        <w:pStyle w:val="Untertitel"/>
        <w:rPr>
          <w:lang w:eastAsia="de-CH"/>
        </w:rPr>
      </w:pPr>
      <w:r>
        <w:rPr>
          <w:lang w:eastAsia="de-CH"/>
        </w:rPr>
        <w:t>Tagesthemen</w:t>
      </w:r>
    </w:p>
    <w:p w14:paraId="14E94827" w14:textId="77777777" w:rsidR="00251047" w:rsidRDefault="00345D86" w:rsidP="00251047">
      <w:pPr>
        <w:rPr>
          <w:lang w:eastAsia="de-CH"/>
        </w:rPr>
      </w:pPr>
      <w:r>
        <w:rPr>
          <w:lang w:eastAsia="de-CH"/>
        </w:rPr>
        <w:t xml:space="preserve">Laut Zeitplan soll heute das Kapitel «Initialisierung» abgeschlossen sein, worauf mit dem Kapitel «Realisierung» begonnen werden kann. So ist es auch eingetroffen, wobei ich am Morgen noch kleinere Anpassungen an der App vorgenommen habe, die mir beim </w:t>
      </w:r>
      <w:r w:rsidR="00321058">
        <w:rPr>
          <w:lang w:eastAsia="de-CH"/>
        </w:rPr>
        <w:t>Betrachten</w:t>
      </w:r>
      <w:r>
        <w:rPr>
          <w:lang w:eastAsia="de-CH"/>
        </w:rPr>
        <w:t xml:space="preserve"> des Codes aufgefallen sind (Design-Definitionen ausgelagert für dynamische Einbindung). Das Kapitel «Initialisierung» konnte ich bereits vor dem Mittagessen abschliessen. Nach einer Abgleichung mit den Kriterien </w:t>
      </w:r>
      <w:r w:rsidR="00B809D4">
        <w:rPr>
          <w:lang w:eastAsia="de-CH"/>
        </w:rPr>
        <w:t xml:space="preserve">bestand </w:t>
      </w:r>
      <w:r>
        <w:rPr>
          <w:lang w:eastAsia="de-CH"/>
        </w:rPr>
        <w:t>aber noch Verbesserungspotential beim Testkonzept, was ich auch gleich angepasst habe.</w:t>
      </w:r>
      <w:r w:rsidR="00B809D4">
        <w:rPr>
          <w:lang w:eastAsia="de-CH"/>
        </w:rPr>
        <w:t xml:space="preserve"> Anschliessend konnte ich (früher als geplant) mit dem Kapitel «Realisierung» beginnen.</w:t>
      </w:r>
    </w:p>
    <w:p w14:paraId="5481CA6C" w14:textId="77777777" w:rsidR="00251047" w:rsidRDefault="00251047" w:rsidP="00251047">
      <w:pPr>
        <w:pStyle w:val="Untertitel"/>
        <w:rPr>
          <w:lang w:eastAsia="de-CH"/>
        </w:rPr>
      </w:pPr>
      <w:r>
        <w:rPr>
          <w:lang w:eastAsia="de-CH"/>
        </w:rPr>
        <w:t>Hilfestellungen</w:t>
      </w:r>
    </w:p>
    <w:p w14:paraId="123F6B4D" w14:textId="77777777" w:rsidR="00B809D4" w:rsidRDefault="00B809D4" w:rsidP="00B809D4">
      <w:pPr>
        <w:pStyle w:val="KeinLeerraum"/>
        <w:rPr>
          <w:lang w:eastAsia="de-CH"/>
        </w:rPr>
      </w:pPr>
      <w:r>
        <w:rPr>
          <w:lang w:eastAsia="de-CH"/>
        </w:rPr>
        <w:t>G</w:t>
      </w:r>
      <w:r w:rsidRPr="00B809D4">
        <w:rPr>
          <w:lang w:eastAsia="de-CH"/>
        </w:rPr>
        <w:t>ithub.com/webpack-contrib</w:t>
      </w:r>
      <w:r>
        <w:rPr>
          <w:lang w:eastAsia="de-CH"/>
        </w:rPr>
        <w:t xml:space="preserve"> (Style-Loader), IPA-Kriterien, </w:t>
      </w:r>
    </w:p>
    <w:p w14:paraId="26042930" w14:textId="77777777" w:rsidR="00251047" w:rsidRDefault="000245FD" w:rsidP="00251047">
      <w:pPr>
        <w:rPr>
          <w:lang w:eastAsia="de-CH"/>
        </w:rPr>
      </w:pPr>
      <w:r>
        <w:rPr>
          <w:lang w:eastAsia="de-CH"/>
        </w:rPr>
        <w:t>I</w:t>
      </w:r>
      <w:r w:rsidR="00B809D4" w:rsidRPr="00B809D4">
        <w:rPr>
          <w:lang w:eastAsia="de-CH"/>
        </w:rPr>
        <w:t>nformatik-aktuell.de</w:t>
      </w:r>
      <w:r w:rsidR="00B809D4">
        <w:rPr>
          <w:lang w:eastAsia="de-CH"/>
        </w:rPr>
        <w:t xml:space="preserve"> (Testkonzept-Normen nach «IEEE 829»)</w:t>
      </w:r>
      <w:r w:rsidR="00B26CAB">
        <w:rPr>
          <w:lang w:eastAsia="de-CH"/>
        </w:rPr>
        <w:t>, O</w:t>
      </w:r>
      <w:r w:rsidR="00B26CAB" w:rsidRPr="00B26CAB">
        <w:rPr>
          <w:lang w:eastAsia="de-CH"/>
        </w:rPr>
        <w:t>wasp.org</w:t>
      </w:r>
      <w:r w:rsidR="00B26CAB">
        <w:rPr>
          <w:lang w:eastAsia="de-CH"/>
        </w:rPr>
        <w:t xml:space="preserve"> (Top 10)</w:t>
      </w:r>
    </w:p>
    <w:p w14:paraId="08ACE378" w14:textId="77777777" w:rsidR="00251047" w:rsidRDefault="00251047" w:rsidP="00251047">
      <w:pPr>
        <w:pStyle w:val="Untertitel"/>
        <w:rPr>
          <w:lang w:eastAsia="de-CH"/>
        </w:rPr>
      </w:pPr>
      <w:r>
        <w:rPr>
          <w:lang w:eastAsia="de-CH"/>
        </w:rPr>
        <w:t>Reflexion +</w:t>
      </w:r>
    </w:p>
    <w:p w14:paraId="6B9F1B94" w14:textId="77777777" w:rsidR="00251047" w:rsidRDefault="002A4F3A" w:rsidP="00251047">
      <w:pPr>
        <w:rPr>
          <w:lang w:eastAsia="de-CH"/>
        </w:rPr>
      </w:pPr>
      <w:r>
        <w:rPr>
          <w:lang w:eastAsia="de-CH"/>
        </w:rPr>
        <w:t xml:space="preserve">Ich konnte früher mit dem Kapitel «Initialisierung» fertig werden und finde es an sich sehr gelungen. Ich denke es hat einen klaren «Roten-Faden» und kann Lesern einen guten Überblick zum Rahmen der IPA verschaffen. Das Testkonzept sollte jetzt auch alle Kriterien nach Katalog erfüllen.  </w:t>
      </w:r>
    </w:p>
    <w:p w14:paraId="51F1E451" w14:textId="77777777" w:rsidR="00251047" w:rsidRDefault="00251047" w:rsidP="00251047">
      <w:pPr>
        <w:pStyle w:val="Untertitel"/>
        <w:rPr>
          <w:lang w:eastAsia="de-CH"/>
        </w:rPr>
      </w:pPr>
      <w:r>
        <w:rPr>
          <w:lang w:eastAsia="de-CH"/>
        </w:rPr>
        <w:t>Reflexion –</w:t>
      </w:r>
    </w:p>
    <w:p w14:paraId="47D0D277" w14:textId="77777777" w:rsidR="00251047" w:rsidRDefault="002A4F3A" w:rsidP="00251047">
      <w:pPr>
        <w:rPr>
          <w:lang w:eastAsia="de-CH"/>
        </w:rPr>
      </w:pPr>
      <w:r>
        <w:rPr>
          <w:lang w:eastAsia="de-CH"/>
        </w:rPr>
        <w:t xml:space="preserve">Das Kapitel «Realisierung» </w:t>
      </w:r>
      <w:r w:rsidR="00B82727">
        <w:rPr>
          <w:lang w:eastAsia="de-CH"/>
        </w:rPr>
        <w:t>wird schätzungsweise das Grösste, wobei die Doku schon jetzt sehr viele Wörter enthält. Ich muss zum Schluss nochmals prüfen, ob ich auch wirklich keine Wiederholungen im Text habe und möglichen Ballast vermeide, während genügend Informationen für ein gutes Verständnis beim Leser vorhanden sind.</w:t>
      </w:r>
    </w:p>
    <w:p w14:paraId="3126ED4F" w14:textId="77777777" w:rsidR="00251047" w:rsidRDefault="00251047" w:rsidP="00251047">
      <w:pPr>
        <w:pStyle w:val="Untertitel"/>
        <w:rPr>
          <w:lang w:eastAsia="de-CH"/>
        </w:rPr>
      </w:pPr>
      <w:r>
        <w:rPr>
          <w:lang w:eastAsia="de-CH"/>
        </w:rPr>
        <w:t>Erkenntnisse</w:t>
      </w:r>
    </w:p>
    <w:p w14:paraId="3D6AAD84" w14:textId="77777777" w:rsidR="00251047" w:rsidRDefault="00B26CAB" w:rsidP="00251047">
      <w:pPr>
        <w:rPr>
          <w:lang w:eastAsia="de-CH"/>
        </w:rPr>
      </w:pPr>
      <w:r>
        <w:rPr>
          <w:lang w:eastAsia="de-CH"/>
        </w:rPr>
        <w:t xml:space="preserve">Um das Sicherheitskonzept zu erfassen habe ich mich erneut mit den </w:t>
      </w:r>
      <w:r w:rsidR="00295932">
        <w:rPr>
          <w:lang w:eastAsia="de-CH"/>
        </w:rPr>
        <w:t xml:space="preserve">«OWASP Top 10» Sicherheitsrisiken auseinandergesetzt. </w:t>
      </w:r>
      <w:r w:rsidR="00937072">
        <w:rPr>
          <w:lang w:eastAsia="de-CH"/>
        </w:rPr>
        <w:t xml:space="preserve">Dabei sind mir </w:t>
      </w:r>
      <w:r w:rsidR="00D775AD">
        <w:rPr>
          <w:lang w:eastAsia="de-CH"/>
        </w:rPr>
        <w:t>weitere Risiken im Front-End aufgefallen, die ich in der Planung bzw. im GitHub-Issue #18 nicht notiert habe. Bei dieser Vertiefung konnte ich noch einige neue Details zu den ganzen Risiken auffassen.</w:t>
      </w:r>
    </w:p>
    <w:p w14:paraId="408F752C" w14:textId="77777777" w:rsidR="00D235CC" w:rsidRDefault="00D235CC" w:rsidP="00251047">
      <w:pPr>
        <w:rPr>
          <w:lang w:eastAsia="de-CH"/>
        </w:rPr>
      </w:pPr>
    </w:p>
    <w:p w14:paraId="5A8EF91E" w14:textId="77777777" w:rsidR="00D235CC" w:rsidRDefault="00D235CC" w:rsidP="00251047">
      <w:pPr>
        <w:rPr>
          <w:lang w:eastAsia="de-CH"/>
        </w:rPr>
      </w:pPr>
      <w:r>
        <w:rPr>
          <w:noProof/>
        </w:rPr>
        <w:drawing>
          <wp:inline distT="0" distB="0" distL="0" distR="0" wp14:anchorId="1628BA89" wp14:editId="3388D7A9">
            <wp:extent cx="5760720" cy="1094105"/>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1094105"/>
                    </a:xfrm>
                    <a:prstGeom prst="rect">
                      <a:avLst/>
                    </a:prstGeom>
                  </pic:spPr>
                </pic:pic>
              </a:graphicData>
            </a:graphic>
          </wp:inline>
        </w:drawing>
      </w:r>
    </w:p>
    <w:p w14:paraId="39F7CF76" w14:textId="77777777" w:rsidR="00251047" w:rsidRDefault="00251047" w:rsidP="00251047">
      <w:pPr>
        <w:pStyle w:val="berschrift2"/>
        <w:rPr>
          <w:lang w:eastAsia="de-CH"/>
        </w:rPr>
      </w:pPr>
      <w:bookmarkStart w:id="51" w:name="_Toc8376126"/>
      <w:r>
        <w:rPr>
          <w:lang w:eastAsia="de-CH"/>
        </w:rPr>
        <w:lastRenderedPageBreak/>
        <w:t xml:space="preserve">Tag </w:t>
      </w:r>
      <w:r w:rsidR="00204B8E">
        <w:rPr>
          <w:lang w:eastAsia="de-CH"/>
        </w:rPr>
        <w:t>8</w:t>
      </w:r>
      <w:r>
        <w:rPr>
          <w:lang w:eastAsia="de-CH"/>
        </w:rPr>
        <w:t xml:space="preserve"> – </w:t>
      </w:r>
      <w:r w:rsidR="00204B8E">
        <w:rPr>
          <w:lang w:eastAsia="de-CH"/>
        </w:rPr>
        <w:t>08</w:t>
      </w:r>
      <w:r>
        <w:rPr>
          <w:lang w:eastAsia="de-CH"/>
        </w:rPr>
        <w:t>.0</w:t>
      </w:r>
      <w:r w:rsidR="00204B8E">
        <w:rPr>
          <w:lang w:eastAsia="de-CH"/>
        </w:rPr>
        <w:t>5</w:t>
      </w:r>
      <w:r>
        <w:rPr>
          <w:lang w:eastAsia="de-CH"/>
        </w:rPr>
        <w:t>.2019</w:t>
      </w:r>
      <w:bookmarkEnd w:id="51"/>
    </w:p>
    <w:tbl>
      <w:tblPr>
        <w:tblStyle w:val="Listentabelle3Akzent1"/>
        <w:tblW w:w="0" w:type="auto"/>
        <w:tblLook w:val="04A0" w:firstRow="1" w:lastRow="0" w:firstColumn="1" w:lastColumn="0" w:noHBand="0" w:noVBand="1"/>
      </w:tblPr>
      <w:tblGrid>
        <w:gridCol w:w="752"/>
        <w:gridCol w:w="5485"/>
        <w:gridCol w:w="993"/>
        <w:gridCol w:w="992"/>
        <w:gridCol w:w="850"/>
      </w:tblGrid>
      <w:tr w:rsidR="00CD2784" w14:paraId="3A3DF341" w14:textId="77777777" w:rsidTr="002C497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752" w:type="dxa"/>
          </w:tcPr>
          <w:p w14:paraId="72DEBA5B" w14:textId="77777777" w:rsidR="00CD2784" w:rsidRDefault="00CD2784" w:rsidP="002C497E">
            <w:pPr>
              <w:rPr>
                <w:lang w:eastAsia="de-CH"/>
              </w:rPr>
            </w:pPr>
            <w:r>
              <w:rPr>
                <w:lang w:eastAsia="de-CH"/>
              </w:rPr>
              <w:t>Zeit</w:t>
            </w:r>
          </w:p>
        </w:tc>
        <w:tc>
          <w:tcPr>
            <w:tcW w:w="5485" w:type="dxa"/>
          </w:tcPr>
          <w:p w14:paraId="65A022C0" w14:textId="77777777" w:rsidR="00CD2784" w:rsidRDefault="00CD2784" w:rsidP="002C497E">
            <w:pPr>
              <w:cnfStyle w:val="100000000000" w:firstRow="1" w:lastRow="0" w:firstColumn="0" w:lastColumn="0" w:oddVBand="0" w:evenVBand="0" w:oddHBand="0" w:evenHBand="0" w:firstRowFirstColumn="0" w:firstRowLastColumn="0" w:lastRowFirstColumn="0" w:lastRowLastColumn="0"/>
              <w:rPr>
                <w:lang w:eastAsia="de-CH"/>
              </w:rPr>
            </w:pPr>
            <w:r>
              <w:rPr>
                <w:lang w:eastAsia="de-CH"/>
              </w:rPr>
              <w:t>Tätigkeit</w:t>
            </w:r>
          </w:p>
        </w:tc>
        <w:tc>
          <w:tcPr>
            <w:tcW w:w="993" w:type="dxa"/>
          </w:tcPr>
          <w:p w14:paraId="4B621CF4" w14:textId="77777777" w:rsidR="00CD2784" w:rsidRDefault="00CD2784" w:rsidP="002C497E">
            <w:pPr>
              <w:cnfStyle w:val="100000000000" w:firstRow="1" w:lastRow="0" w:firstColumn="0" w:lastColumn="0" w:oddVBand="0" w:evenVBand="0" w:oddHBand="0" w:evenHBand="0" w:firstRowFirstColumn="0" w:firstRowLastColumn="0" w:lastRowFirstColumn="0" w:lastRowLastColumn="0"/>
              <w:rPr>
                <w:lang w:eastAsia="de-CH"/>
              </w:rPr>
            </w:pPr>
            <w:r>
              <w:rPr>
                <w:lang w:eastAsia="de-CH"/>
              </w:rPr>
              <w:t>Beteiligt</w:t>
            </w:r>
          </w:p>
        </w:tc>
        <w:tc>
          <w:tcPr>
            <w:tcW w:w="992" w:type="dxa"/>
          </w:tcPr>
          <w:p w14:paraId="0DFDAA7D" w14:textId="77777777" w:rsidR="00CD2784" w:rsidRDefault="00CD2784" w:rsidP="002C497E">
            <w:pPr>
              <w:jc w:val="center"/>
              <w:cnfStyle w:val="100000000000" w:firstRow="1" w:lastRow="0" w:firstColumn="0" w:lastColumn="0" w:oddVBand="0" w:evenVBand="0" w:oddHBand="0" w:evenHBand="0" w:firstRowFirstColumn="0" w:firstRowLastColumn="0" w:lastRowFirstColumn="0" w:lastRowLastColumn="0"/>
              <w:rPr>
                <w:lang w:eastAsia="de-CH"/>
              </w:rPr>
            </w:pPr>
            <w:r>
              <w:rPr>
                <w:lang w:eastAsia="de-CH"/>
              </w:rPr>
              <w:t>H-«Soll»</w:t>
            </w:r>
          </w:p>
        </w:tc>
        <w:tc>
          <w:tcPr>
            <w:tcW w:w="850" w:type="dxa"/>
          </w:tcPr>
          <w:p w14:paraId="57823BD3" w14:textId="77777777" w:rsidR="00CD2784" w:rsidRDefault="00CD2784" w:rsidP="002C497E">
            <w:pPr>
              <w:jc w:val="center"/>
              <w:cnfStyle w:val="100000000000" w:firstRow="1" w:lastRow="0" w:firstColumn="0" w:lastColumn="0" w:oddVBand="0" w:evenVBand="0" w:oddHBand="0" w:evenHBand="0" w:firstRowFirstColumn="0" w:firstRowLastColumn="0" w:lastRowFirstColumn="0" w:lastRowLastColumn="0"/>
              <w:rPr>
                <w:lang w:eastAsia="de-CH"/>
              </w:rPr>
            </w:pPr>
            <w:r>
              <w:rPr>
                <w:lang w:eastAsia="de-CH"/>
              </w:rPr>
              <w:t>H-«Ist»</w:t>
            </w:r>
          </w:p>
        </w:tc>
      </w:tr>
      <w:tr w:rsidR="005D5968" w14:paraId="56BD7C34" w14:textId="77777777" w:rsidTr="002C49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2" w:type="dxa"/>
            <w:vAlign w:val="center"/>
          </w:tcPr>
          <w:p w14:paraId="75A9EA23" w14:textId="77777777" w:rsidR="005D5968" w:rsidRDefault="005D5968" w:rsidP="002C497E">
            <w:pPr>
              <w:rPr>
                <w:lang w:eastAsia="de-CH"/>
              </w:rPr>
            </w:pPr>
            <w:r>
              <w:rPr>
                <w:lang w:eastAsia="de-CH"/>
              </w:rPr>
              <w:t>07:20</w:t>
            </w:r>
          </w:p>
        </w:tc>
        <w:tc>
          <w:tcPr>
            <w:tcW w:w="5485" w:type="dxa"/>
            <w:vAlign w:val="center"/>
          </w:tcPr>
          <w:p w14:paraId="128845A4" w14:textId="77777777" w:rsidR="005D5968" w:rsidRDefault="007F7155" w:rsidP="002C497E">
            <w:pPr>
              <w:cnfStyle w:val="000000100000" w:firstRow="0" w:lastRow="0" w:firstColumn="0" w:lastColumn="0" w:oddVBand="0" w:evenVBand="0" w:oddHBand="1" w:evenHBand="0" w:firstRowFirstColumn="0" w:firstRowLastColumn="0" w:lastRowFirstColumn="0" w:lastRowLastColumn="0"/>
              <w:rPr>
                <w:lang w:eastAsia="de-CH"/>
              </w:rPr>
            </w:pPr>
            <w:r>
              <w:rPr>
                <w:lang w:eastAsia="de-CH"/>
              </w:rPr>
              <w:t>«Farb-Wähler» zur Schicht-Bearbeitung gewechselt.</w:t>
            </w:r>
          </w:p>
        </w:tc>
        <w:tc>
          <w:tcPr>
            <w:tcW w:w="993" w:type="dxa"/>
            <w:vAlign w:val="center"/>
          </w:tcPr>
          <w:p w14:paraId="10E4610C" w14:textId="77777777" w:rsidR="005D5968" w:rsidRDefault="007F7155" w:rsidP="002C497E">
            <w:pPr>
              <w:cnfStyle w:val="000000100000" w:firstRow="0" w:lastRow="0" w:firstColumn="0" w:lastColumn="0" w:oddVBand="0" w:evenVBand="0" w:oddHBand="1" w:evenHBand="0" w:firstRowFirstColumn="0" w:firstRowLastColumn="0" w:lastRowFirstColumn="0" w:lastRowLastColumn="0"/>
              <w:rPr>
                <w:lang w:eastAsia="de-CH"/>
              </w:rPr>
            </w:pPr>
            <w:r>
              <w:rPr>
                <w:lang w:eastAsia="de-CH"/>
              </w:rPr>
              <w:t>Elia R.</w:t>
            </w:r>
          </w:p>
        </w:tc>
        <w:tc>
          <w:tcPr>
            <w:tcW w:w="992" w:type="dxa"/>
            <w:vAlign w:val="center"/>
          </w:tcPr>
          <w:p w14:paraId="246BD33E" w14:textId="77777777" w:rsidR="005D5968" w:rsidRDefault="007F7155" w:rsidP="002C497E">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00:00</w:t>
            </w:r>
          </w:p>
        </w:tc>
        <w:tc>
          <w:tcPr>
            <w:tcW w:w="850" w:type="dxa"/>
            <w:vAlign w:val="center"/>
          </w:tcPr>
          <w:p w14:paraId="5793A8BF" w14:textId="77777777" w:rsidR="005D5968" w:rsidRDefault="007F7155" w:rsidP="002C497E">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00:10</w:t>
            </w:r>
          </w:p>
        </w:tc>
      </w:tr>
      <w:tr w:rsidR="00CD2784" w14:paraId="42077C90" w14:textId="77777777" w:rsidTr="002C497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2" w:type="dxa"/>
            <w:vAlign w:val="center"/>
          </w:tcPr>
          <w:p w14:paraId="3E52C868" w14:textId="77777777" w:rsidR="00CD2784" w:rsidRDefault="00CD2784" w:rsidP="002C497E">
            <w:pPr>
              <w:rPr>
                <w:lang w:eastAsia="de-CH"/>
              </w:rPr>
            </w:pPr>
            <w:r>
              <w:rPr>
                <w:lang w:eastAsia="de-CH"/>
              </w:rPr>
              <w:t>0</w:t>
            </w:r>
            <w:r w:rsidR="007F18F2">
              <w:rPr>
                <w:lang w:eastAsia="de-CH"/>
              </w:rPr>
              <w:t>7</w:t>
            </w:r>
            <w:r>
              <w:rPr>
                <w:lang w:eastAsia="de-CH"/>
              </w:rPr>
              <w:t>:</w:t>
            </w:r>
            <w:r w:rsidR="004634ED">
              <w:rPr>
                <w:lang w:eastAsia="de-CH"/>
              </w:rPr>
              <w:t>3</w:t>
            </w:r>
            <w:r>
              <w:rPr>
                <w:lang w:eastAsia="de-CH"/>
              </w:rPr>
              <w:t>0</w:t>
            </w:r>
          </w:p>
        </w:tc>
        <w:tc>
          <w:tcPr>
            <w:tcW w:w="5485" w:type="dxa"/>
            <w:vAlign w:val="center"/>
          </w:tcPr>
          <w:p w14:paraId="08DF1EBE" w14:textId="77777777" w:rsidR="00CD2784" w:rsidRDefault="004634ED" w:rsidP="002C497E">
            <w:pPr>
              <w:cnfStyle w:val="000000010000" w:firstRow="0" w:lastRow="0" w:firstColumn="0" w:lastColumn="0" w:oddVBand="0" w:evenVBand="0" w:oddHBand="0" w:evenHBand="1" w:firstRowFirstColumn="0" w:firstRowLastColumn="0" w:lastRowFirstColumn="0" w:lastRowLastColumn="0"/>
              <w:rPr>
                <w:lang w:eastAsia="de-CH"/>
              </w:rPr>
            </w:pPr>
            <w:r>
              <w:rPr>
                <w:lang w:eastAsia="de-CH"/>
              </w:rPr>
              <w:t>An Kapitel «Realisierung» gearbeitet.</w:t>
            </w:r>
          </w:p>
        </w:tc>
        <w:tc>
          <w:tcPr>
            <w:tcW w:w="993" w:type="dxa"/>
            <w:vAlign w:val="center"/>
          </w:tcPr>
          <w:p w14:paraId="72AB1425" w14:textId="77777777" w:rsidR="00CD2784" w:rsidRDefault="00CD2784" w:rsidP="002C497E">
            <w:pPr>
              <w:cnfStyle w:val="000000010000" w:firstRow="0" w:lastRow="0" w:firstColumn="0" w:lastColumn="0" w:oddVBand="0" w:evenVBand="0" w:oddHBand="0" w:evenHBand="1" w:firstRowFirstColumn="0" w:firstRowLastColumn="0" w:lastRowFirstColumn="0" w:lastRowLastColumn="0"/>
              <w:rPr>
                <w:lang w:eastAsia="de-CH"/>
              </w:rPr>
            </w:pPr>
            <w:r>
              <w:rPr>
                <w:lang w:eastAsia="de-CH"/>
              </w:rPr>
              <w:t>Elia R.</w:t>
            </w:r>
          </w:p>
        </w:tc>
        <w:tc>
          <w:tcPr>
            <w:tcW w:w="992" w:type="dxa"/>
            <w:vAlign w:val="center"/>
          </w:tcPr>
          <w:p w14:paraId="2830C754" w14:textId="77777777" w:rsidR="00CD2784" w:rsidRDefault="004634ED" w:rsidP="002C497E">
            <w:pPr>
              <w:jc w:val="center"/>
              <w:cnfStyle w:val="000000010000" w:firstRow="0" w:lastRow="0" w:firstColumn="0" w:lastColumn="0" w:oddVBand="0" w:evenVBand="0" w:oddHBand="0" w:evenHBand="1" w:firstRowFirstColumn="0" w:firstRowLastColumn="0" w:lastRowFirstColumn="0" w:lastRowLastColumn="0"/>
              <w:rPr>
                <w:lang w:eastAsia="de-CH"/>
              </w:rPr>
            </w:pPr>
            <w:r>
              <w:rPr>
                <w:lang w:eastAsia="de-CH"/>
              </w:rPr>
              <w:t>04:00</w:t>
            </w:r>
          </w:p>
        </w:tc>
        <w:tc>
          <w:tcPr>
            <w:tcW w:w="850" w:type="dxa"/>
            <w:vAlign w:val="center"/>
          </w:tcPr>
          <w:p w14:paraId="725BACF7" w14:textId="77777777" w:rsidR="00CD2784" w:rsidRDefault="004634ED" w:rsidP="002C497E">
            <w:pPr>
              <w:jc w:val="center"/>
              <w:cnfStyle w:val="000000010000" w:firstRow="0" w:lastRow="0" w:firstColumn="0" w:lastColumn="0" w:oddVBand="0" w:evenVBand="0" w:oddHBand="0" w:evenHBand="1" w:firstRowFirstColumn="0" w:firstRowLastColumn="0" w:lastRowFirstColumn="0" w:lastRowLastColumn="0"/>
              <w:rPr>
                <w:lang w:eastAsia="de-CH"/>
              </w:rPr>
            </w:pPr>
            <w:r>
              <w:rPr>
                <w:lang w:eastAsia="de-CH"/>
              </w:rPr>
              <w:t>04:00</w:t>
            </w:r>
          </w:p>
        </w:tc>
      </w:tr>
      <w:tr w:rsidR="00CD2784" w14:paraId="7E18DF56" w14:textId="77777777" w:rsidTr="002C49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2" w:type="dxa"/>
            <w:vAlign w:val="center"/>
          </w:tcPr>
          <w:p w14:paraId="34426B77" w14:textId="77777777" w:rsidR="00CD2784" w:rsidRDefault="007F7155" w:rsidP="002C497E">
            <w:pPr>
              <w:rPr>
                <w:lang w:eastAsia="de-CH"/>
              </w:rPr>
            </w:pPr>
            <w:r>
              <w:rPr>
                <w:lang w:eastAsia="de-CH"/>
              </w:rPr>
              <w:t>12</w:t>
            </w:r>
            <w:r w:rsidR="00CD2784">
              <w:rPr>
                <w:lang w:eastAsia="de-CH"/>
              </w:rPr>
              <w:t>:00</w:t>
            </w:r>
          </w:p>
        </w:tc>
        <w:tc>
          <w:tcPr>
            <w:tcW w:w="5485" w:type="dxa"/>
            <w:vAlign w:val="center"/>
          </w:tcPr>
          <w:p w14:paraId="7321952F" w14:textId="77777777" w:rsidR="00CD2784" w:rsidRDefault="007277A2" w:rsidP="002C497E">
            <w:pPr>
              <w:cnfStyle w:val="000000100000" w:firstRow="0" w:lastRow="0" w:firstColumn="0" w:lastColumn="0" w:oddVBand="0" w:evenVBand="0" w:oddHBand="1" w:evenHBand="0" w:firstRowFirstColumn="0" w:firstRowLastColumn="0" w:lastRowFirstColumn="0" w:lastRowLastColumn="0"/>
              <w:rPr>
                <w:lang w:eastAsia="de-CH"/>
              </w:rPr>
            </w:pPr>
            <w:r>
              <w:rPr>
                <w:lang w:eastAsia="de-CH"/>
              </w:rPr>
              <w:t>Kapitel «Realisierung» abgeschlossen.</w:t>
            </w:r>
          </w:p>
        </w:tc>
        <w:tc>
          <w:tcPr>
            <w:tcW w:w="993" w:type="dxa"/>
            <w:vAlign w:val="center"/>
          </w:tcPr>
          <w:p w14:paraId="6A652DEC" w14:textId="77777777" w:rsidR="00CD2784" w:rsidRDefault="00CD2784" w:rsidP="002C497E">
            <w:pPr>
              <w:cnfStyle w:val="000000100000" w:firstRow="0" w:lastRow="0" w:firstColumn="0" w:lastColumn="0" w:oddVBand="0" w:evenVBand="0" w:oddHBand="1" w:evenHBand="0" w:firstRowFirstColumn="0" w:firstRowLastColumn="0" w:lastRowFirstColumn="0" w:lastRowLastColumn="0"/>
              <w:rPr>
                <w:lang w:eastAsia="de-CH"/>
              </w:rPr>
            </w:pPr>
            <w:r>
              <w:rPr>
                <w:lang w:eastAsia="de-CH"/>
              </w:rPr>
              <w:t>Elia R.</w:t>
            </w:r>
          </w:p>
        </w:tc>
        <w:tc>
          <w:tcPr>
            <w:tcW w:w="992" w:type="dxa"/>
            <w:vAlign w:val="center"/>
          </w:tcPr>
          <w:p w14:paraId="469FAEB2" w14:textId="77777777" w:rsidR="00CD2784" w:rsidRDefault="007277A2" w:rsidP="002C497E">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04:00</w:t>
            </w:r>
          </w:p>
        </w:tc>
        <w:tc>
          <w:tcPr>
            <w:tcW w:w="850" w:type="dxa"/>
            <w:vAlign w:val="center"/>
          </w:tcPr>
          <w:p w14:paraId="76FDB515" w14:textId="77777777" w:rsidR="00CD2784" w:rsidRDefault="007277A2" w:rsidP="002C497E">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04:00</w:t>
            </w:r>
          </w:p>
        </w:tc>
      </w:tr>
    </w:tbl>
    <w:p w14:paraId="1B3CD810" w14:textId="77777777" w:rsidR="00251047" w:rsidRDefault="00251047" w:rsidP="00300F30">
      <w:pPr>
        <w:pStyle w:val="KeinLeerraum"/>
        <w:rPr>
          <w:lang w:eastAsia="de-CH"/>
        </w:rPr>
      </w:pPr>
    </w:p>
    <w:p w14:paraId="08398DFF" w14:textId="77777777" w:rsidR="00251047" w:rsidRDefault="00251047" w:rsidP="00251047">
      <w:pPr>
        <w:pStyle w:val="Untertitel"/>
        <w:rPr>
          <w:lang w:eastAsia="de-CH"/>
        </w:rPr>
      </w:pPr>
      <w:r>
        <w:rPr>
          <w:lang w:eastAsia="de-CH"/>
        </w:rPr>
        <w:t>Tagesthemen</w:t>
      </w:r>
    </w:p>
    <w:p w14:paraId="23091B3F" w14:textId="77777777" w:rsidR="00251047" w:rsidRDefault="007277A2" w:rsidP="00251047">
      <w:pPr>
        <w:rPr>
          <w:lang w:eastAsia="de-CH"/>
        </w:rPr>
      </w:pPr>
      <w:r>
        <w:rPr>
          <w:lang w:eastAsia="de-CH"/>
        </w:rPr>
        <w:t xml:space="preserve">Heute </w:t>
      </w:r>
      <w:r w:rsidR="00DE54BA">
        <w:rPr>
          <w:lang w:eastAsia="de-CH"/>
        </w:rPr>
        <w:t>habe ich</w:t>
      </w:r>
      <w:r>
        <w:rPr>
          <w:lang w:eastAsia="de-CH"/>
        </w:rPr>
        <w:t xml:space="preserve"> wie geplant nur am Kapitel «Realisierung» gearbeitet. Das Tagesziel war die Vervollständigung dieses Kapitels, was</w:t>
      </w:r>
      <w:r w:rsidR="006F57CB">
        <w:rPr>
          <w:lang w:eastAsia="de-CH"/>
        </w:rPr>
        <w:t xml:space="preserve"> ich</w:t>
      </w:r>
      <w:r>
        <w:rPr>
          <w:lang w:eastAsia="de-CH"/>
        </w:rPr>
        <w:t xml:space="preserve"> auch erreicht </w:t>
      </w:r>
      <w:r w:rsidR="006F57CB">
        <w:rPr>
          <w:lang w:eastAsia="de-CH"/>
        </w:rPr>
        <w:t>habe</w:t>
      </w:r>
      <w:r>
        <w:rPr>
          <w:lang w:eastAsia="de-CH"/>
        </w:rPr>
        <w:t>.</w:t>
      </w:r>
      <w:r w:rsidR="00E03AB6">
        <w:rPr>
          <w:lang w:eastAsia="de-CH"/>
        </w:rPr>
        <w:t xml:space="preserve"> </w:t>
      </w:r>
      <w:r w:rsidR="00BF3E4E">
        <w:rPr>
          <w:lang w:eastAsia="de-CH"/>
        </w:rPr>
        <w:t>Das Einzige, was abseits vom Plan verlaufen ist, war eine kleine Anpassung an der App. Dabei habe ich lediglich die Komponente zur Farbauswahl bei den Schichten ersetzt, da</w:t>
      </w:r>
      <w:r w:rsidR="00A719B6">
        <w:rPr>
          <w:lang w:eastAsia="de-CH"/>
        </w:rPr>
        <w:t xml:space="preserve"> mir das Design der Bisherigen nicht sehr zugesagt hat</w:t>
      </w:r>
      <w:r w:rsidR="00BF3E4E">
        <w:rPr>
          <w:lang w:eastAsia="de-CH"/>
        </w:rPr>
        <w:t>.</w:t>
      </w:r>
    </w:p>
    <w:p w14:paraId="2F670ECA" w14:textId="77777777" w:rsidR="00251047" w:rsidRDefault="00251047" w:rsidP="00251047">
      <w:pPr>
        <w:pStyle w:val="Untertitel"/>
        <w:rPr>
          <w:lang w:eastAsia="de-CH"/>
        </w:rPr>
      </w:pPr>
      <w:r>
        <w:rPr>
          <w:lang w:eastAsia="de-CH"/>
        </w:rPr>
        <w:t>Hilfestellungen</w:t>
      </w:r>
    </w:p>
    <w:p w14:paraId="1FAF1920" w14:textId="77777777" w:rsidR="00251047" w:rsidRDefault="00E03AB6" w:rsidP="00251047">
      <w:pPr>
        <w:rPr>
          <w:lang w:eastAsia="de-CH"/>
        </w:rPr>
      </w:pPr>
      <w:r>
        <w:rPr>
          <w:lang w:eastAsia="de-CH"/>
        </w:rPr>
        <w:t>O</w:t>
      </w:r>
      <w:r w:rsidRPr="00B26CAB">
        <w:rPr>
          <w:lang w:eastAsia="de-CH"/>
        </w:rPr>
        <w:t>wasp.org</w:t>
      </w:r>
      <w:r>
        <w:rPr>
          <w:lang w:eastAsia="de-CH"/>
        </w:rPr>
        <w:t xml:space="preserve"> (Top 10), Test- und Sicherheitskonzept aus Kapitel «Initialisierung»</w:t>
      </w:r>
    </w:p>
    <w:p w14:paraId="1B63ADE1" w14:textId="77777777" w:rsidR="00251047" w:rsidRDefault="00251047" w:rsidP="00251047">
      <w:pPr>
        <w:pStyle w:val="Untertitel"/>
        <w:rPr>
          <w:lang w:eastAsia="de-CH"/>
        </w:rPr>
      </w:pPr>
      <w:r>
        <w:rPr>
          <w:lang w:eastAsia="de-CH"/>
        </w:rPr>
        <w:t>Reflexion +</w:t>
      </w:r>
    </w:p>
    <w:p w14:paraId="5A124EA1" w14:textId="77777777" w:rsidR="00251047" w:rsidRDefault="00C51334" w:rsidP="00251047">
      <w:pPr>
        <w:rPr>
          <w:lang w:eastAsia="de-CH"/>
        </w:rPr>
      </w:pPr>
      <w:r>
        <w:rPr>
          <w:lang w:eastAsia="de-CH"/>
        </w:rPr>
        <w:t xml:space="preserve">Ich musste heute viel erledigen, da das Kapitel «Realisierung» einige IPA-Kriterien beeinflusst, welche ich so gut wie möglich erfüllen will. Dabei lag die Erläuterung des Gesamtsystems im Vordergrund, was wie erwartet eine gute Übersicht und einen «Roten-Faden» forderte. Ich finde aber, dass ich die Aufgabe sehr gut lösen konnte, da der Text mit den Grafiken eigentlich alle wichtigen Punkte </w:t>
      </w:r>
      <w:r w:rsidR="00696B39">
        <w:rPr>
          <w:lang w:eastAsia="de-CH"/>
        </w:rPr>
        <w:t xml:space="preserve">so ausführlich wie nötig </w:t>
      </w:r>
      <w:r>
        <w:rPr>
          <w:lang w:eastAsia="de-CH"/>
        </w:rPr>
        <w:t>erklärt.</w:t>
      </w:r>
      <w:r w:rsidR="00A719B6">
        <w:rPr>
          <w:lang w:eastAsia="de-CH"/>
        </w:rPr>
        <w:t xml:space="preserve"> Die Anpassung der Komponente zur Farbauswahl bei den Schichten hat meiner Meinung </w:t>
      </w:r>
      <w:proofErr w:type="gramStart"/>
      <w:r w:rsidR="00A719B6">
        <w:rPr>
          <w:lang w:eastAsia="de-CH"/>
        </w:rPr>
        <w:t>nach das Formular</w:t>
      </w:r>
      <w:proofErr w:type="gramEnd"/>
      <w:r w:rsidR="00A719B6">
        <w:rPr>
          <w:lang w:eastAsia="de-CH"/>
        </w:rPr>
        <w:t xml:space="preserve"> um einiges ansehnlicher gemacht, wobei so gut wie kein Zeitaufwand dafür nötig war. Ich finde es auch immer wieder gut, neben der Doku auch ein wenig an der Anwendung arbeiten zu können.</w:t>
      </w:r>
    </w:p>
    <w:p w14:paraId="0B5F51AE" w14:textId="77777777" w:rsidR="00251047" w:rsidRDefault="00251047" w:rsidP="00251047">
      <w:pPr>
        <w:pStyle w:val="Untertitel"/>
        <w:rPr>
          <w:lang w:eastAsia="de-CH"/>
        </w:rPr>
      </w:pPr>
      <w:r>
        <w:rPr>
          <w:lang w:eastAsia="de-CH"/>
        </w:rPr>
        <w:t>Reflexion –</w:t>
      </w:r>
    </w:p>
    <w:p w14:paraId="62CD35DC" w14:textId="77777777" w:rsidR="00251047" w:rsidRDefault="00696B39" w:rsidP="00251047">
      <w:pPr>
        <w:rPr>
          <w:lang w:eastAsia="de-CH"/>
        </w:rPr>
      </w:pPr>
      <w:r>
        <w:rPr>
          <w:lang w:eastAsia="de-CH"/>
        </w:rPr>
        <w:t xml:space="preserve">Da ich das Kapitel so gut wie möglich erarbeiten wollte, fehlte mir am Ende die Zeit, um </w:t>
      </w:r>
      <w:r w:rsidR="00050967">
        <w:rPr>
          <w:lang w:eastAsia="de-CH"/>
        </w:rPr>
        <w:t xml:space="preserve">den Text grob auf Grammatik/Rechtschreibung zu prüfen. Mir ist jedoch klar, dass der Text noch verbessert werden muss, weshalb ich bei der abschliessenden Überprüfung dieses Kapitel genauer betrachten sollte.  </w:t>
      </w:r>
    </w:p>
    <w:p w14:paraId="759814DB" w14:textId="77777777" w:rsidR="00251047" w:rsidRDefault="00251047" w:rsidP="00251047">
      <w:pPr>
        <w:pStyle w:val="Untertitel"/>
        <w:rPr>
          <w:lang w:eastAsia="de-CH"/>
        </w:rPr>
      </w:pPr>
      <w:r>
        <w:rPr>
          <w:lang w:eastAsia="de-CH"/>
        </w:rPr>
        <w:t>Erkenntnisse</w:t>
      </w:r>
    </w:p>
    <w:p w14:paraId="666510E3" w14:textId="77777777" w:rsidR="008026C9" w:rsidRDefault="00050967" w:rsidP="00251047">
      <w:pPr>
        <w:rPr>
          <w:lang w:eastAsia="de-CH"/>
        </w:rPr>
      </w:pPr>
      <w:r>
        <w:rPr>
          <w:lang w:eastAsia="de-CH"/>
        </w:rPr>
        <w:t>Da heute hauptsächlich «Macherarbeiten» erledigt werden mussten, entstanden keine grösseren Erkenntnisse. Ich habe jedoch ein Sicherheitsrisiko zu Axios entdeckt, als ich die Sicherheitsprüfung durchgeführt habe. Auch wenn Pelan nicht betroffen ist, kann ich nun in anderen Anwendungen auf dieses Risiko achten.</w:t>
      </w:r>
    </w:p>
    <w:p w14:paraId="4E45D411" w14:textId="77777777" w:rsidR="00CE27F6" w:rsidRDefault="00CE27F6" w:rsidP="00251047">
      <w:pPr>
        <w:rPr>
          <w:lang w:eastAsia="de-CH"/>
        </w:rPr>
      </w:pPr>
    </w:p>
    <w:p w14:paraId="67E576D3" w14:textId="77777777" w:rsidR="00050967" w:rsidRDefault="00CE27F6" w:rsidP="00251047">
      <w:pPr>
        <w:rPr>
          <w:lang w:eastAsia="de-CH"/>
        </w:rPr>
      </w:pPr>
      <w:r>
        <w:rPr>
          <w:noProof/>
        </w:rPr>
        <w:drawing>
          <wp:inline distT="0" distB="0" distL="0" distR="0" wp14:anchorId="23C64996" wp14:editId="0901B525">
            <wp:extent cx="5760720" cy="1101090"/>
            <wp:effectExtent l="0" t="0" r="0" b="381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1101090"/>
                    </a:xfrm>
                    <a:prstGeom prst="rect">
                      <a:avLst/>
                    </a:prstGeom>
                  </pic:spPr>
                </pic:pic>
              </a:graphicData>
            </a:graphic>
          </wp:inline>
        </w:drawing>
      </w:r>
    </w:p>
    <w:p w14:paraId="690C7702" w14:textId="77777777" w:rsidR="00251047" w:rsidRDefault="00251047" w:rsidP="00251047">
      <w:pPr>
        <w:pStyle w:val="berschrift2"/>
        <w:rPr>
          <w:lang w:eastAsia="de-CH"/>
        </w:rPr>
      </w:pPr>
      <w:bookmarkStart w:id="52" w:name="_Toc8376127"/>
      <w:r>
        <w:rPr>
          <w:lang w:eastAsia="de-CH"/>
        </w:rPr>
        <w:lastRenderedPageBreak/>
        <w:t xml:space="preserve">Tag </w:t>
      </w:r>
      <w:r w:rsidR="002C3040">
        <w:rPr>
          <w:lang w:eastAsia="de-CH"/>
        </w:rPr>
        <w:t>9</w:t>
      </w:r>
      <w:r>
        <w:rPr>
          <w:lang w:eastAsia="de-CH"/>
        </w:rPr>
        <w:t xml:space="preserve"> – </w:t>
      </w:r>
      <w:r w:rsidR="002C3040">
        <w:rPr>
          <w:lang w:eastAsia="de-CH"/>
        </w:rPr>
        <w:t>09</w:t>
      </w:r>
      <w:r>
        <w:rPr>
          <w:lang w:eastAsia="de-CH"/>
        </w:rPr>
        <w:t>.0</w:t>
      </w:r>
      <w:r w:rsidR="002C3040">
        <w:rPr>
          <w:lang w:eastAsia="de-CH"/>
        </w:rPr>
        <w:t>5</w:t>
      </w:r>
      <w:r>
        <w:rPr>
          <w:lang w:eastAsia="de-CH"/>
        </w:rPr>
        <w:t>.2019</w:t>
      </w:r>
      <w:bookmarkEnd w:id="52"/>
    </w:p>
    <w:tbl>
      <w:tblPr>
        <w:tblStyle w:val="Listentabelle3Akzent1"/>
        <w:tblW w:w="0" w:type="auto"/>
        <w:tblLook w:val="04A0" w:firstRow="1" w:lastRow="0" w:firstColumn="1" w:lastColumn="0" w:noHBand="0" w:noVBand="1"/>
      </w:tblPr>
      <w:tblGrid>
        <w:gridCol w:w="752"/>
        <w:gridCol w:w="5485"/>
        <w:gridCol w:w="993"/>
        <w:gridCol w:w="992"/>
        <w:gridCol w:w="850"/>
      </w:tblGrid>
      <w:tr w:rsidR="00CD2784" w14:paraId="74F19D95" w14:textId="77777777" w:rsidTr="0055331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752" w:type="dxa"/>
          </w:tcPr>
          <w:p w14:paraId="1E3E7952" w14:textId="77777777" w:rsidR="00CD2784" w:rsidRDefault="00CD2784" w:rsidP="002C497E">
            <w:pPr>
              <w:rPr>
                <w:lang w:eastAsia="de-CH"/>
              </w:rPr>
            </w:pPr>
            <w:r>
              <w:rPr>
                <w:lang w:eastAsia="de-CH"/>
              </w:rPr>
              <w:t>Zeit</w:t>
            </w:r>
          </w:p>
        </w:tc>
        <w:tc>
          <w:tcPr>
            <w:tcW w:w="5485" w:type="dxa"/>
          </w:tcPr>
          <w:p w14:paraId="5DC1005A" w14:textId="77777777" w:rsidR="00CD2784" w:rsidRDefault="00CD2784" w:rsidP="002C497E">
            <w:pPr>
              <w:cnfStyle w:val="100000000000" w:firstRow="1" w:lastRow="0" w:firstColumn="0" w:lastColumn="0" w:oddVBand="0" w:evenVBand="0" w:oddHBand="0" w:evenHBand="0" w:firstRowFirstColumn="0" w:firstRowLastColumn="0" w:lastRowFirstColumn="0" w:lastRowLastColumn="0"/>
              <w:rPr>
                <w:lang w:eastAsia="de-CH"/>
              </w:rPr>
            </w:pPr>
            <w:r>
              <w:rPr>
                <w:lang w:eastAsia="de-CH"/>
              </w:rPr>
              <w:t>Tätigkeit</w:t>
            </w:r>
          </w:p>
        </w:tc>
        <w:tc>
          <w:tcPr>
            <w:tcW w:w="993" w:type="dxa"/>
          </w:tcPr>
          <w:p w14:paraId="50375410" w14:textId="77777777" w:rsidR="00CD2784" w:rsidRDefault="00CD2784" w:rsidP="002C497E">
            <w:pPr>
              <w:cnfStyle w:val="100000000000" w:firstRow="1" w:lastRow="0" w:firstColumn="0" w:lastColumn="0" w:oddVBand="0" w:evenVBand="0" w:oddHBand="0" w:evenHBand="0" w:firstRowFirstColumn="0" w:firstRowLastColumn="0" w:lastRowFirstColumn="0" w:lastRowLastColumn="0"/>
              <w:rPr>
                <w:lang w:eastAsia="de-CH"/>
              </w:rPr>
            </w:pPr>
            <w:r>
              <w:rPr>
                <w:lang w:eastAsia="de-CH"/>
              </w:rPr>
              <w:t>Beteiligt</w:t>
            </w:r>
          </w:p>
        </w:tc>
        <w:tc>
          <w:tcPr>
            <w:tcW w:w="992" w:type="dxa"/>
          </w:tcPr>
          <w:p w14:paraId="75A0BBB5" w14:textId="77777777" w:rsidR="00CD2784" w:rsidRDefault="00CD2784" w:rsidP="002C497E">
            <w:pPr>
              <w:jc w:val="center"/>
              <w:cnfStyle w:val="100000000000" w:firstRow="1" w:lastRow="0" w:firstColumn="0" w:lastColumn="0" w:oddVBand="0" w:evenVBand="0" w:oddHBand="0" w:evenHBand="0" w:firstRowFirstColumn="0" w:firstRowLastColumn="0" w:lastRowFirstColumn="0" w:lastRowLastColumn="0"/>
              <w:rPr>
                <w:lang w:eastAsia="de-CH"/>
              </w:rPr>
            </w:pPr>
            <w:r>
              <w:rPr>
                <w:lang w:eastAsia="de-CH"/>
              </w:rPr>
              <w:t>H-«Soll»</w:t>
            </w:r>
          </w:p>
        </w:tc>
        <w:tc>
          <w:tcPr>
            <w:tcW w:w="850" w:type="dxa"/>
          </w:tcPr>
          <w:p w14:paraId="324DFD0D" w14:textId="77777777" w:rsidR="00CD2784" w:rsidRDefault="00CD2784" w:rsidP="002C497E">
            <w:pPr>
              <w:jc w:val="center"/>
              <w:cnfStyle w:val="100000000000" w:firstRow="1" w:lastRow="0" w:firstColumn="0" w:lastColumn="0" w:oddVBand="0" w:evenVBand="0" w:oddHBand="0" w:evenHBand="0" w:firstRowFirstColumn="0" w:firstRowLastColumn="0" w:lastRowFirstColumn="0" w:lastRowLastColumn="0"/>
              <w:rPr>
                <w:lang w:eastAsia="de-CH"/>
              </w:rPr>
            </w:pPr>
            <w:r>
              <w:rPr>
                <w:lang w:eastAsia="de-CH"/>
              </w:rPr>
              <w:t>H-«Ist»</w:t>
            </w:r>
          </w:p>
        </w:tc>
      </w:tr>
      <w:tr w:rsidR="00CD2784" w14:paraId="456090D3" w14:textId="77777777" w:rsidTr="005533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2" w:type="dxa"/>
            <w:vAlign w:val="center"/>
          </w:tcPr>
          <w:p w14:paraId="7437505E" w14:textId="77777777" w:rsidR="00CD2784" w:rsidRDefault="00CD2784" w:rsidP="002C497E">
            <w:pPr>
              <w:rPr>
                <w:lang w:eastAsia="de-CH"/>
              </w:rPr>
            </w:pPr>
            <w:r>
              <w:rPr>
                <w:lang w:eastAsia="de-CH"/>
              </w:rPr>
              <w:t>0</w:t>
            </w:r>
            <w:r w:rsidR="007B0067">
              <w:rPr>
                <w:lang w:eastAsia="de-CH"/>
              </w:rPr>
              <w:t>7</w:t>
            </w:r>
            <w:r>
              <w:rPr>
                <w:lang w:eastAsia="de-CH"/>
              </w:rPr>
              <w:t>:</w:t>
            </w:r>
            <w:r w:rsidR="007B0067">
              <w:rPr>
                <w:lang w:eastAsia="de-CH"/>
              </w:rPr>
              <w:t>3</w:t>
            </w:r>
            <w:r>
              <w:rPr>
                <w:lang w:eastAsia="de-CH"/>
              </w:rPr>
              <w:t>0</w:t>
            </w:r>
          </w:p>
        </w:tc>
        <w:tc>
          <w:tcPr>
            <w:tcW w:w="5485" w:type="dxa"/>
            <w:vAlign w:val="center"/>
          </w:tcPr>
          <w:p w14:paraId="09130E14" w14:textId="77777777" w:rsidR="00CD2784" w:rsidRDefault="00232EA6" w:rsidP="002C497E">
            <w:pPr>
              <w:cnfStyle w:val="000000100000" w:firstRow="0" w:lastRow="0" w:firstColumn="0" w:lastColumn="0" w:oddVBand="0" w:evenVBand="0" w:oddHBand="1" w:evenHBand="0" w:firstRowFirstColumn="0" w:firstRowLastColumn="0" w:lastRowFirstColumn="0" w:lastRowLastColumn="0"/>
              <w:rPr>
                <w:lang w:eastAsia="de-CH"/>
              </w:rPr>
            </w:pPr>
            <w:r>
              <w:rPr>
                <w:lang w:eastAsia="de-CH"/>
              </w:rPr>
              <w:t>Kapitel «Abschluss» erfasst.</w:t>
            </w:r>
          </w:p>
        </w:tc>
        <w:tc>
          <w:tcPr>
            <w:tcW w:w="993" w:type="dxa"/>
            <w:vAlign w:val="center"/>
          </w:tcPr>
          <w:p w14:paraId="3B0FC658" w14:textId="77777777" w:rsidR="00CD2784" w:rsidRDefault="00CD2784" w:rsidP="002C497E">
            <w:pPr>
              <w:cnfStyle w:val="000000100000" w:firstRow="0" w:lastRow="0" w:firstColumn="0" w:lastColumn="0" w:oddVBand="0" w:evenVBand="0" w:oddHBand="1" w:evenHBand="0" w:firstRowFirstColumn="0" w:firstRowLastColumn="0" w:lastRowFirstColumn="0" w:lastRowLastColumn="0"/>
              <w:rPr>
                <w:lang w:eastAsia="de-CH"/>
              </w:rPr>
            </w:pPr>
            <w:r>
              <w:rPr>
                <w:lang w:eastAsia="de-CH"/>
              </w:rPr>
              <w:t>Elia R.</w:t>
            </w:r>
          </w:p>
        </w:tc>
        <w:tc>
          <w:tcPr>
            <w:tcW w:w="992" w:type="dxa"/>
            <w:vAlign w:val="center"/>
          </w:tcPr>
          <w:p w14:paraId="6738F6D5" w14:textId="77777777" w:rsidR="00CD2784" w:rsidRDefault="00232EA6" w:rsidP="002C497E">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02:00</w:t>
            </w:r>
          </w:p>
        </w:tc>
        <w:tc>
          <w:tcPr>
            <w:tcW w:w="850" w:type="dxa"/>
            <w:vAlign w:val="center"/>
          </w:tcPr>
          <w:p w14:paraId="0F62338E" w14:textId="77777777" w:rsidR="00CD2784" w:rsidRDefault="00232EA6" w:rsidP="002C497E">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02:30</w:t>
            </w:r>
          </w:p>
        </w:tc>
      </w:tr>
      <w:tr w:rsidR="00CD2784" w14:paraId="65349A4F" w14:textId="77777777" w:rsidTr="0055331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2" w:type="dxa"/>
            <w:vAlign w:val="center"/>
          </w:tcPr>
          <w:p w14:paraId="24A0B802" w14:textId="77777777" w:rsidR="00CD2784" w:rsidRDefault="004111D9" w:rsidP="002C497E">
            <w:pPr>
              <w:rPr>
                <w:lang w:eastAsia="de-CH"/>
              </w:rPr>
            </w:pPr>
            <w:r>
              <w:rPr>
                <w:lang w:eastAsia="de-CH"/>
              </w:rPr>
              <w:t>10</w:t>
            </w:r>
            <w:r w:rsidR="00CD2784">
              <w:rPr>
                <w:lang w:eastAsia="de-CH"/>
              </w:rPr>
              <w:t>:</w:t>
            </w:r>
            <w:r>
              <w:rPr>
                <w:lang w:eastAsia="de-CH"/>
              </w:rPr>
              <w:t>0</w:t>
            </w:r>
            <w:r w:rsidR="00CD2784">
              <w:rPr>
                <w:lang w:eastAsia="de-CH"/>
              </w:rPr>
              <w:t>0</w:t>
            </w:r>
          </w:p>
        </w:tc>
        <w:tc>
          <w:tcPr>
            <w:tcW w:w="5485" w:type="dxa"/>
            <w:vAlign w:val="center"/>
          </w:tcPr>
          <w:p w14:paraId="44BFF7E6" w14:textId="77777777" w:rsidR="00CD2784" w:rsidRDefault="00232EA6" w:rsidP="002C497E">
            <w:pPr>
              <w:cnfStyle w:val="000000010000" w:firstRow="0" w:lastRow="0" w:firstColumn="0" w:lastColumn="0" w:oddVBand="0" w:evenVBand="0" w:oddHBand="0" w:evenHBand="1" w:firstRowFirstColumn="0" w:firstRowLastColumn="0" w:lastRowFirstColumn="0" w:lastRowLastColumn="0"/>
              <w:rPr>
                <w:lang w:eastAsia="de-CH"/>
              </w:rPr>
            </w:pPr>
            <w:r>
              <w:rPr>
                <w:lang w:eastAsia="de-CH"/>
              </w:rPr>
              <w:t>Kurzfassung geschrieben, letzte Grafiken eingefügt und alle beschriftet, Abbildungsverzeichnis generiert.</w:t>
            </w:r>
          </w:p>
        </w:tc>
        <w:tc>
          <w:tcPr>
            <w:tcW w:w="993" w:type="dxa"/>
            <w:vAlign w:val="center"/>
          </w:tcPr>
          <w:p w14:paraId="1395FDDC" w14:textId="77777777" w:rsidR="00CD2784" w:rsidRDefault="00CD2784" w:rsidP="002C497E">
            <w:pPr>
              <w:cnfStyle w:val="000000010000" w:firstRow="0" w:lastRow="0" w:firstColumn="0" w:lastColumn="0" w:oddVBand="0" w:evenVBand="0" w:oddHBand="0" w:evenHBand="1" w:firstRowFirstColumn="0" w:firstRowLastColumn="0" w:lastRowFirstColumn="0" w:lastRowLastColumn="0"/>
              <w:rPr>
                <w:lang w:eastAsia="de-CH"/>
              </w:rPr>
            </w:pPr>
            <w:r>
              <w:rPr>
                <w:lang w:eastAsia="de-CH"/>
              </w:rPr>
              <w:t>Elia R.</w:t>
            </w:r>
          </w:p>
        </w:tc>
        <w:tc>
          <w:tcPr>
            <w:tcW w:w="992" w:type="dxa"/>
            <w:vAlign w:val="center"/>
          </w:tcPr>
          <w:p w14:paraId="7C38A973" w14:textId="77777777" w:rsidR="00CD2784" w:rsidRDefault="00232EA6" w:rsidP="002C497E">
            <w:pPr>
              <w:jc w:val="center"/>
              <w:cnfStyle w:val="000000010000" w:firstRow="0" w:lastRow="0" w:firstColumn="0" w:lastColumn="0" w:oddVBand="0" w:evenVBand="0" w:oddHBand="0" w:evenHBand="1" w:firstRowFirstColumn="0" w:firstRowLastColumn="0" w:lastRowFirstColumn="0" w:lastRowLastColumn="0"/>
              <w:rPr>
                <w:lang w:eastAsia="de-CH"/>
              </w:rPr>
            </w:pPr>
            <w:r>
              <w:rPr>
                <w:lang w:eastAsia="de-CH"/>
              </w:rPr>
              <w:t>02:00</w:t>
            </w:r>
          </w:p>
        </w:tc>
        <w:tc>
          <w:tcPr>
            <w:tcW w:w="850" w:type="dxa"/>
            <w:vAlign w:val="center"/>
          </w:tcPr>
          <w:p w14:paraId="24C99A63" w14:textId="77777777" w:rsidR="00CD2784" w:rsidRDefault="00CD2784" w:rsidP="002C497E">
            <w:pPr>
              <w:jc w:val="center"/>
              <w:cnfStyle w:val="000000010000" w:firstRow="0" w:lastRow="0" w:firstColumn="0" w:lastColumn="0" w:oddVBand="0" w:evenVBand="0" w:oddHBand="0" w:evenHBand="1" w:firstRowFirstColumn="0" w:firstRowLastColumn="0" w:lastRowFirstColumn="0" w:lastRowLastColumn="0"/>
              <w:rPr>
                <w:lang w:eastAsia="de-CH"/>
              </w:rPr>
            </w:pPr>
            <w:r>
              <w:rPr>
                <w:lang w:eastAsia="de-CH"/>
              </w:rPr>
              <w:t>0</w:t>
            </w:r>
            <w:r w:rsidR="00232EA6">
              <w:rPr>
                <w:lang w:eastAsia="de-CH"/>
              </w:rPr>
              <w:t>1</w:t>
            </w:r>
            <w:r>
              <w:rPr>
                <w:lang w:eastAsia="de-CH"/>
              </w:rPr>
              <w:t>:</w:t>
            </w:r>
            <w:r w:rsidR="00232EA6">
              <w:rPr>
                <w:lang w:eastAsia="de-CH"/>
              </w:rPr>
              <w:t>3</w:t>
            </w:r>
            <w:r>
              <w:rPr>
                <w:lang w:eastAsia="de-CH"/>
              </w:rPr>
              <w:t>0</w:t>
            </w:r>
          </w:p>
        </w:tc>
      </w:tr>
      <w:tr w:rsidR="00CD2784" w14:paraId="755925EA" w14:textId="77777777" w:rsidTr="005533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2" w:type="dxa"/>
            <w:vAlign w:val="center"/>
          </w:tcPr>
          <w:p w14:paraId="2E10BA71" w14:textId="77777777" w:rsidR="00CD2784" w:rsidRDefault="00F709AF" w:rsidP="002C497E">
            <w:pPr>
              <w:rPr>
                <w:lang w:eastAsia="de-CH"/>
              </w:rPr>
            </w:pPr>
            <w:r>
              <w:rPr>
                <w:lang w:eastAsia="de-CH"/>
              </w:rPr>
              <w:t>12</w:t>
            </w:r>
            <w:r w:rsidR="00CD2784">
              <w:rPr>
                <w:lang w:eastAsia="de-CH"/>
              </w:rPr>
              <w:t>:00</w:t>
            </w:r>
          </w:p>
        </w:tc>
        <w:tc>
          <w:tcPr>
            <w:tcW w:w="5485" w:type="dxa"/>
            <w:vAlign w:val="center"/>
          </w:tcPr>
          <w:p w14:paraId="52CD508D" w14:textId="77777777" w:rsidR="00CD2784" w:rsidRDefault="00F709AF" w:rsidP="002C497E">
            <w:pPr>
              <w:cnfStyle w:val="000000100000" w:firstRow="0" w:lastRow="0" w:firstColumn="0" w:lastColumn="0" w:oddVBand="0" w:evenVBand="0" w:oddHBand="1" w:evenHBand="0" w:firstRowFirstColumn="0" w:firstRowLastColumn="0" w:lastRowFirstColumn="0" w:lastRowLastColumn="0"/>
              <w:rPr>
                <w:lang w:eastAsia="de-CH"/>
              </w:rPr>
            </w:pPr>
            <w:r>
              <w:rPr>
                <w:lang w:eastAsia="de-CH"/>
              </w:rPr>
              <w:t>Kapitel «Abschlussbericht» erfasst.</w:t>
            </w:r>
          </w:p>
        </w:tc>
        <w:tc>
          <w:tcPr>
            <w:tcW w:w="993" w:type="dxa"/>
            <w:vAlign w:val="center"/>
          </w:tcPr>
          <w:p w14:paraId="29980059" w14:textId="77777777" w:rsidR="00CD2784" w:rsidRDefault="00CD2784" w:rsidP="002C497E">
            <w:pPr>
              <w:cnfStyle w:val="000000100000" w:firstRow="0" w:lastRow="0" w:firstColumn="0" w:lastColumn="0" w:oddVBand="0" w:evenVBand="0" w:oddHBand="1" w:evenHBand="0" w:firstRowFirstColumn="0" w:firstRowLastColumn="0" w:lastRowFirstColumn="0" w:lastRowLastColumn="0"/>
              <w:rPr>
                <w:lang w:eastAsia="de-CH"/>
              </w:rPr>
            </w:pPr>
            <w:r>
              <w:rPr>
                <w:lang w:eastAsia="de-CH"/>
              </w:rPr>
              <w:t>Elia R.</w:t>
            </w:r>
          </w:p>
        </w:tc>
        <w:tc>
          <w:tcPr>
            <w:tcW w:w="992" w:type="dxa"/>
            <w:vAlign w:val="center"/>
          </w:tcPr>
          <w:p w14:paraId="475228FA" w14:textId="77777777" w:rsidR="00CD2784" w:rsidRDefault="00F709AF" w:rsidP="002C497E">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04:00</w:t>
            </w:r>
          </w:p>
        </w:tc>
        <w:tc>
          <w:tcPr>
            <w:tcW w:w="850" w:type="dxa"/>
            <w:vAlign w:val="center"/>
          </w:tcPr>
          <w:p w14:paraId="35FAE613" w14:textId="77777777" w:rsidR="00CD2784" w:rsidRDefault="00CD2784" w:rsidP="002C497E">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w:t>
            </w:r>
            <w:r w:rsidR="00F709AF">
              <w:rPr>
                <w:lang w:eastAsia="de-CH"/>
              </w:rPr>
              <w:t>3</w:t>
            </w:r>
            <w:r>
              <w:rPr>
                <w:lang w:eastAsia="de-CH"/>
              </w:rPr>
              <w:t>:00</w:t>
            </w:r>
          </w:p>
        </w:tc>
      </w:tr>
      <w:tr w:rsidR="00F709AF" w14:paraId="152253B6" w14:textId="77777777" w:rsidTr="0055331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2" w:type="dxa"/>
            <w:vAlign w:val="center"/>
          </w:tcPr>
          <w:p w14:paraId="781078FE" w14:textId="77777777" w:rsidR="00F709AF" w:rsidRDefault="00F709AF" w:rsidP="002C497E">
            <w:pPr>
              <w:rPr>
                <w:lang w:eastAsia="de-CH"/>
              </w:rPr>
            </w:pPr>
            <w:r>
              <w:rPr>
                <w:lang w:eastAsia="de-CH"/>
              </w:rPr>
              <w:t>15:00</w:t>
            </w:r>
          </w:p>
        </w:tc>
        <w:tc>
          <w:tcPr>
            <w:tcW w:w="5485" w:type="dxa"/>
            <w:vAlign w:val="center"/>
          </w:tcPr>
          <w:p w14:paraId="2AFE9333" w14:textId="77777777" w:rsidR="00F709AF" w:rsidRDefault="00F709AF" w:rsidP="002C497E">
            <w:pPr>
              <w:cnfStyle w:val="000000010000" w:firstRow="0" w:lastRow="0" w:firstColumn="0" w:lastColumn="0" w:oddVBand="0" w:evenVBand="0" w:oddHBand="0" w:evenHBand="1" w:firstRowFirstColumn="0" w:firstRowLastColumn="0" w:lastRowFirstColumn="0" w:lastRowLastColumn="0"/>
              <w:rPr>
                <w:lang w:eastAsia="de-CH"/>
              </w:rPr>
            </w:pPr>
            <w:r>
              <w:rPr>
                <w:lang w:eastAsia="de-CH"/>
              </w:rPr>
              <w:t>Mit abschliessenden Arbeiten/Optimierungen begonnen (Glossar, Korrektur, Formatierung, Kriterien-Check, …).</w:t>
            </w:r>
          </w:p>
        </w:tc>
        <w:tc>
          <w:tcPr>
            <w:tcW w:w="993" w:type="dxa"/>
            <w:vAlign w:val="center"/>
          </w:tcPr>
          <w:p w14:paraId="0361C6CD" w14:textId="77777777" w:rsidR="00F709AF" w:rsidRDefault="00F709AF" w:rsidP="002C497E">
            <w:pPr>
              <w:cnfStyle w:val="000000010000" w:firstRow="0" w:lastRow="0" w:firstColumn="0" w:lastColumn="0" w:oddVBand="0" w:evenVBand="0" w:oddHBand="0" w:evenHBand="1" w:firstRowFirstColumn="0" w:firstRowLastColumn="0" w:lastRowFirstColumn="0" w:lastRowLastColumn="0"/>
              <w:rPr>
                <w:lang w:eastAsia="de-CH"/>
              </w:rPr>
            </w:pPr>
            <w:r>
              <w:rPr>
                <w:lang w:eastAsia="de-CH"/>
              </w:rPr>
              <w:t>Elia R.</w:t>
            </w:r>
          </w:p>
        </w:tc>
        <w:tc>
          <w:tcPr>
            <w:tcW w:w="992" w:type="dxa"/>
            <w:vAlign w:val="center"/>
          </w:tcPr>
          <w:p w14:paraId="59144D96" w14:textId="77777777" w:rsidR="00F709AF" w:rsidRDefault="00404696" w:rsidP="002C497E">
            <w:pPr>
              <w:jc w:val="center"/>
              <w:cnfStyle w:val="000000010000" w:firstRow="0" w:lastRow="0" w:firstColumn="0" w:lastColumn="0" w:oddVBand="0" w:evenVBand="0" w:oddHBand="0" w:evenHBand="1" w:firstRowFirstColumn="0" w:firstRowLastColumn="0" w:lastRowFirstColumn="0" w:lastRowLastColumn="0"/>
              <w:rPr>
                <w:lang w:eastAsia="de-CH"/>
              </w:rPr>
            </w:pPr>
            <w:r>
              <w:rPr>
                <w:lang w:eastAsia="de-CH"/>
              </w:rPr>
              <w:t>00:00</w:t>
            </w:r>
          </w:p>
        </w:tc>
        <w:tc>
          <w:tcPr>
            <w:tcW w:w="850" w:type="dxa"/>
            <w:vAlign w:val="center"/>
          </w:tcPr>
          <w:p w14:paraId="7AF14649" w14:textId="77777777" w:rsidR="00F709AF" w:rsidRDefault="00404696" w:rsidP="002C497E">
            <w:pPr>
              <w:jc w:val="center"/>
              <w:cnfStyle w:val="000000010000" w:firstRow="0" w:lastRow="0" w:firstColumn="0" w:lastColumn="0" w:oddVBand="0" w:evenVBand="0" w:oddHBand="0" w:evenHBand="1" w:firstRowFirstColumn="0" w:firstRowLastColumn="0" w:lastRowFirstColumn="0" w:lastRowLastColumn="0"/>
              <w:rPr>
                <w:lang w:eastAsia="de-CH"/>
              </w:rPr>
            </w:pPr>
            <w:r>
              <w:rPr>
                <w:lang w:eastAsia="de-CH"/>
              </w:rPr>
              <w:t>01:00</w:t>
            </w:r>
          </w:p>
        </w:tc>
      </w:tr>
    </w:tbl>
    <w:p w14:paraId="60F223E3" w14:textId="77777777" w:rsidR="00251047" w:rsidRDefault="00251047" w:rsidP="00251047">
      <w:pPr>
        <w:pStyle w:val="Untertitel"/>
        <w:rPr>
          <w:lang w:eastAsia="de-CH"/>
        </w:rPr>
      </w:pPr>
      <w:r>
        <w:rPr>
          <w:lang w:eastAsia="de-CH"/>
        </w:rPr>
        <w:t>Tagesthemen</w:t>
      </w:r>
    </w:p>
    <w:p w14:paraId="4457B333" w14:textId="77777777" w:rsidR="00251047" w:rsidRDefault="007B320B" w:rsidP="00251047">
      <w:pPr>
        <w:rPr>
          <w:lang w:eastAsia="de-CH"/>
        </w:rPr>
      </w:pPr>
      <w:r>
        <w:rPr>
          <w:lang w:eastAsia="de-CH"/>
        </w:rPr>
        <w:t>Heute war geplant die Dokumentation so weit abzuschliessen, dass morgen nur noch abschliessende Arbeiten wie Korrigieren, Formatieren und ähnliche gemacht werden müssen. Dazu habe ich das Kapitel «Abschluss» im 2. Teil der Arbeit geschrieben und alle noch fehlenden Abbildungen eingefügt</w:t>
      </w:r>
      <w:r w:rsidR="003D10E9">
        <w:rPr>
          <w:lang w:eastAsia="de-CH"/>
        </w:rPr>
        <w:t xml:space="preserve"> und Beschriftungen erstellt, worauf ich das Abbildungsverzeichnis erstellt habe. Dann konnte ich die Kurzfassung schreiben und das letzte Kapitel «Abschlussbericht» fertigstellen. Da ich etwas früher fertig war als geplant, begann ich schon</w:t>
      </w:r>
      <w:r w:rsidR="002D1085">
        <w:rPr>
          <w:lang w:eastAsia="de-CH"/>
        </w:rPr>
        <w:t xml:space="preserve"> </w:t>
      </w:r>
      <w:r w:rsidR="003D10E9">
        <w:rPr>
          <w:lang w:eastAsia="de-CH"/>
        </w:rPr>
        <w:t>mit den Aufgaben von morgen.</w:t>
      </w:r>
      <w:r>
        <w:rPr>
          <w:lang w:eastAsia="de-CH"/>
        </w:rPr>
        <w:t xml:space="preserve"> </w:t>
      </w:r>
    </w:p>
    <w:p w14:paraId="73828F67" w14:textId="77777777" w:rsidR="00251047" w:rsidRDefault="00251047" w:rsidP="00251047">
      <w:pPr>
        <w:pStyle w:val="Untertitel"/>
        <w:rPr>
          <w:lang w:eastAsia="de-CH"/>
        </w:rPr>
      </w:pPr>
      <w:r>
        <w:rPr>
          <w:lang w:eastAsia="de-CH"/>
        </w:rPr>
        <w:t>Hilfestellungen</w:t>
      </w:r>
    </w:p>
    <w:p w14:paraId="72C4677D" w14:textId="77777777" w:rsidR="00251047" w:rsidRDefault="003D10E9" w:rsidP="00251047">
      <w:pPr>
        <w:rPr>
          <w:lang w:eastAsia="de-CH"/>
        </w:rPr>
      </w:pPr>
      <w:r>
        <w:rPr>
          <w:lang w:eastAsia="de-CH"/>
        </w:rPr>
        <w:t>Mein altes Referat zu Kanban,</w:t>
      </w:r>
      <w:r w:rsidR="00215128">
        <w:rPr>
          <w:lang w:eastAsia="de-CH"/>
        </w:rPr>
        <w:t xml:space="preserve"> GitHub-API (zum Abrufen der Issues </w:t>
      </w:r>
      <w:r w:rsidR="00C61274">
        <w:rPr>
          <w:lang w:eastAsia="de-CH"/>
        </w:rPr>
        <w:t>vom</w:t>
      </w:r>
      <w:r w:rsidR="00215128">
        <w:rPr>
          <w:lang w:eastAsia="de-CH"/>
        </w:rPr>
        <w:t xml:space="preserve"> Projekt)</w:t>
      </w:r>
    </w:p>
    <w:p w14:paraId="73C31706" w14:textId="77777777" w:rsidR="00251047" w:rsidRDefault="00251047" w:rsidP="00251047">
      <w:pPr>
        <w:pStyle w:val="Untertitel"/>
        <w:rPr>
          <w:lang w:eastAsia="de-CH"/>
        </w:rPr>
      </w:pPr>
      <w:r>
        <w:rPr>
          <w:lang w:eastAsia="de-CH"/>
        </w:rPr>
        <w:t>Reflexion +</w:t>
      </w:r>
    </w:p>
    <w:p w14:paraId="1E5741AF" w14:textId="77777777" w:rsidR="003D10E9" w:rsidRPr="003D10E9" w:rsidRDefault="009B1183" w:rsidP="003D10E9">
      <w:pPr>
        <w:rPr>
          <w:lang w:eastAsia="de-CH"/>
        </w:rPr>
      </w:pPr>
      <w:r>
        <w:rPr>
          <w:lang w:eastAsia="de-CH"/>
        </w:rPr>
        <w:t xml:space="preserve">Da ich heute etwas früher </w:t>
      </w:r>
      <w:r w:rsidR="003B42D8">
        <w:rPr>
          <w:lang w:eastAsia="de-CH"/>
        </w:rPr>
        <w:t xml:space="preserve">fertig war, konnte ich schon etwas vorarbeiten. Dabei habe ich unter anderem das Layout der gesamten Doku überprüft und leicht verbessert, wodurch ich nun sehr zufrieden mit der Darstellung bin. Auch die Texte, die ich heute erfasst habe, sind aus meiner Sicht sehr gut, da sie einen klaren, abrundenden Abschluss der Doku bilden. Speziell der Vergleich von Pelan zur Excel-Tabelle gefällt mir und </w:t>
      </w:r>
      <w:r w:rsidR="00AC5CED">
        <w:rPr>
          <w:lang w:eastAsia="de-CH"/>
        </w:rPr>
        <w:t>lässt sehen</w:t>
      </w:r>
      <w:r w:rsidR="003B42D8">
        <w:rPr>
          <w:lang w:eastAsia="de-CH"/>
        </w:rPr>
        <w:t>, was in dieser IPA geschaffen wurde.</w:t>
      </w:r>
    </w:p>
    <w:p w14:paraId="147F9DD6" w14:textId="77777777" w:rsidR="00251047" w:rsidRDefault="00251047" w:rsidP="00251047">
      <w:pPr>
        <w:pStyle w:val="Untertitel"/>
        <w:rPr>
          <w:lang w:eastAsia="de-CH"/>
        </w:rPr>
      </w:pPr>
      <w:r>
        <w:rPr>
          <w:lang w:eastAsia="de-CH"/>
        </w:rPr>
        <w:t>Reflexion –</w:t>
      </w:r>
    </w:p>
    <w:p w14:paraId="7ED6C440" w14:textId="77777777" w:rsidR="00251047" w:rsidRDefault="00783CCB" w:rsidP="00251047">
      <w:pPr>
        <w:rPr>
          <w:lang w:eastAsia="de-CH"/>
        </w:rPr>
      </w:pPr>
      <w:r>
        <w:rPr>
          <w:lang w:eastAsia="de-CH"/>
        </w:rPr>
        <w:t xml:space="preserve">Beim Erstellen der Statistiken zum Kanban-Board musste ich mich länger damit auseinandersetzen, wie ich an die Daten von GitHub komme und diese anschliessend </w:t>
      </w:r>
      <w:r w:rsidR="003F06AB">
        <w:rPr>
          <w:lang w:eastAsia="de-CH"/>
        </w:rPr>
        <w:t>in</w:t>
      </w:r>
      <w:r>
        <w:rPr>
          <w:lang w:eastAsia="de-CH"/>
        </w:rPr>
        <w:t xml:space="preserve"> einer Excel-Tabelle geeignet darstelle. Ich finde es schade, dass GitHub </w:t>
      </w:r>
      <w:r w:rsidR="00EB6AAC">
        <w:rPr>
          <w:lang w:eastAsia="de-CH"/>
        </w:rPr>
        <w:t>zum</w:t>
      </w:r>
      <w:r>
        <w:rPr>
          <w:lang w:eastAsia="de-CH"/>
        </w:rPr>
        <w:t xml:space="preserve"> Erstellen von solchen Statistiken noch nicht</w:t>
      </w:r>
      <w:r w:rsidR="00EB6AAC">
        <w:rPr>
          <w:lang w:eastAsia="de-CH"/>
        </w:rPr>
        <w:t>s</w:t>
      </w:r>
      <w:r>
        <w:rPr>
          <w:lang w:eastAsia="de-CH"/>
        </w:rPr>
        <w:t xml:space="preserve"> anbietet.</w:t>
      </w:r>
    </w:p>
    <w:p w14:paraId="1033BD38" w14:textId="77777777" w:rsidR="00251047" w:rsidRDefault="00251047" w:rsidP="00251047">
      <w:pPr>
        <w:pStyle w:val="Untertitel"/>
        <w:rPr>
          <w:lang w:eastAsia="de-CH"/>
        </w:rPr>
      </w:pPr>
      <w:r>
        <w:rPr>
          <w:lang w:eastAsia="de-CH"/>
        </w:rPr>
        <w:t>Erkenntnisse</w:t>
      </w:r>
    </w:p>
    <w:p w14:paraId="2BEECB76" w14:textId="2C355873" w:rsidR="00251047" w:rsidRDefault="003D10E9" w:rsidP="00607928">
      <w:pPr>
        <w:pStyle w:val="KeinLeerraum"/>
        <w:rPr>
          <w:lang w:eastAsia="de-CH"/>
        </w:rPr>
      </w:pPr>
      <w:r>
        <w:rPr>
          <w:lang w:eastAsia="de-CH"/>
        </w:rPr>
        <w:t xml:space="preserve">Wie vor einiger Zeit erwähnt war ich mir nicht sicher, wie ich die Anwendung von Kanban in der Doku nachweisen/beschreiben sollte. Ich erinnerte mich aber an mein altes Referat zu Kanban, worauf ich in der Doku von diesem Referat nach Ideen suchte. Dabei stiess ich auf die Durchsatzstatistiken, welche </w:t>
      </w:r>
      <w:r w:rsidR="00323F01">
        <w:rPr>
          <w:lang w:eastAsia="de-CH"/>
        </w:rPr>
        <w:t>das ITIL-Services-Team der Baloise zur Analyse ihres Ka</w:t>
      </w:r>
      <w:bookmarkStart w:id="53" w:name="_GoBack"/>
      <w:bookmarkEnd w:id="53"/>
      <w:r w:rsidR="00323F01">
        <w:rPr>
          <w:lang w:eastAsia="de-CH"/>
        </w:rPr>
        <w:t xml:space="preserve">nban-Boards erstellt. Darin sah ich die bisher beste Art zur Visualisierung von gelösten und neu hinzugekommenen Tasks eines Kanban-Boards, weshalb ich kurzerhand eine solche Statistik zum Kanban der IPA erstellte. </w:t>
      </w:r>
    </w:p>
    <w:p w14:paraId="158EFE8F" w14:textId="28C54025" w:rsidR="00724B2D" w:rsidRDefault="00724B2D" w:rsidP="00607928">
      <w:pPr>
        <w:pStyle w:val="KeinLeerraum"/>
        <w:rPr>
          <w:lang w:eastAsia="de-CH"/>
        </w:rPr>
      </w:pPr>
      <w:r>
        <w:rPr>
          <w:noProof/>
        </w:rPr>
        <w:drawing>
          <wp:inline distT="0" distB="0" distL="0" distR="0" wp14:anchorId="323A9253" wp14:editId="3AC05E20">
            <wp:extent cx="5760720" cy="1089025"/>
            <wp:effectExtent l="0" t="0" r="0" b="0"/>
            <wp:docPr id="63" name="Grafi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1089025"/>
                    </a:xfrm>
                    <a:prstGeom prst="rect">
                      <a:avLst/>
                    </a:prstGeom>
                  </pic:spPr>
                </pic:pic>
              </a:graphicData>
            </a:graphic>
          </wp:inline>
        </w:drawing>
      </w:r>
    </w:p>
    <w:p w14:paraId="443FC5E8" w14:textId="77777777" w:rsidR="00251047" w:rsidRDefault="00251047" w:rsidP="00251047">
      <w:pPr>
        <w:pStyle w:val="berschrift2"/>
        <w:rPr>
          <w:lang w:eastAsia="de-CH"/>
        </w:rPr>
      </w:pPr>
      <w:bookmarkStart w:id="54" w:name="_Toc8376128"/>
      <w:r>
        <w:rPr>
          <w:lang w:eastAsia="de-CH"/>
        </w:rPr>
        <w:lastRenderedPageBreak/>
        <w:t xml:space="preserve">Tag </w:t>
      </w:r>
      <w:r w:rsidR="00CA4D26">
        <w:rPr>
          <w:lang w:eastAsia="de-CH"/>
        </w:rPr>
        <w:t>10</w:t>
      </w:r>
      <w:r>
        <w:rPr>
          <w:lang w:eastAsia="de-CH"/>
        </w:rPr>
        <w:t xml:space="preserve"> – </w:t>
      </w:r>
      <w:r w:rsidR="00CA4D26">
        <w:rPr>
          <w:lang w:eastAsia="de-CH"/>
        </w:rPr>
        <w:t>10</w:t>
      </w:r>
      <w:r>
        <w:rPr>
          <w:lang w:eastAsia="de-CH"/>
        </w:rPr>
        <w:t>.0</w:t>
      </w:r>
      <w:r w:rsidR="00CA4D26">
        <w:rPr>
          <w:lang w:eastAsia="de-CH"/>
        </w:rPr>
        <w:t>5</w:t>
      </w:r>
      <w:r>
        <w:rPr>
          <w:lang w:eastAsia="de-CH"/>
        </w:rPr>
        <w:t>.2019</w:t>
      </w:r>
      <w:bookmarkEnd w:id="54"/>
    </w:p>
    <w:tbl>
      <w:tblPr>
        <w:tblStyle w:val="Listentabelle3Akzent1"/>
        <w:tblW w:w="0" w:type="auto"/>
        <w:tblLook w:val="04A0" w:firstRow="1" w:lastRow="0" w:firstColumn="1" w:lastColumn="0" w:noHBand="0" w:noVBand="1"/>
      </w:tblPr>
      <w:tblGrid>
        <w:gridCol w:w="752"/>
        <w:gridCol w:w="5485"/>
        <w:gridCol w:w="993"/>
        <w:gridCol w:w="992"/>
        <w:gridCol w:w="850"/>
      </w:tblGrid>
      <w:tr w:rsidR="00CD2784" w14:paraId="0566E3C0" w14:textId="77777777" w:rsidTr="002C497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752" w:type="dxa"/>
          </w:tcPr>
          <w:p w14:paraId="5D983FE7" w14:textId="77777777" w:rsidR="00CD2784" w:rsidRDefault="00CD2784" w:rsidP="002C497E">
            <w:pPr>
              <w:rPr>
                <w:lang w:eastAsia="de-CH"/>
              </w:rPr>
            </w:pPr>
            <w:r>
              <w:rPr>
                <w:lang w:eastAsia="de-CH"/>
              </w:rPr>
              <w:t>Zeit</w:t>
            </w:r>
          </w:p>
        </w:tc>
        <w:tc>
          <w:tcPr>
            <w:tcW w:w="5485" w:type="dxa"/>
          </w:tcPr>
          <w:p w14:paraId="34D86CF7" w14:textId="77777777" w:rsidR="00CD2784" w:rsidRDefault="00CD2784" w:rsidP="002C497E">
            <w:pPr>
              <w:cnfStyle w:val="100000000000" w:firstRow="1" w:lastRow="0" w:firstColumn="0" w:lastColumn="0" w:oddVBand="0" w:evenVBand="0" w:oddHBand="0" w:evenHBand="0" w:firstRowFirstColumn="0" w:firstRowLastColumn="0" w:lastRowFirstColumn="0" w:lastRowLastColumn="0"/>
              <w:rPr>
                <w:lang w:eastAsia="de-CH"/>
              </w:rPr>
            </w:pPr>
            <w:r>
              <w:rPr>
                <w:lang w:eastAsia="de-CH"/>
              </w:rPr>
              <w:t>Tätigkeit</w:t>
            </w:r>
          </w:p>
        </w:tc>
        <w:tc>
          <w:tcPr>
            <w:tcW w:w="993" w:type="dxa"/>
          </w:tcPr>
          <w:p w14:paraId="6DD916B8" w14:textId="77777777" w:rsidR="00CD2784" w:rsidRDefault="00CD2784" w:rsidP="002C497E">
            <w:pPr>
              <w:cnfStyle w:val="100000000000" w:firstRow="1" w:lastRow="0" w:firstColumn="0" w:lastColumn="0" w:oddVBand="0" w:evenVBand="0" w:oddHBand="0" w:evenHBand="0" w:firstRowFirstColumn="0" w:firstRowLastColumn="0" w:lastRowFirstColumn="0" w:lastRowLastColumn="0"/>
              <w:rPr>
                <w:lang w:eastAsia="de-CH"/>
              </w:rPr>
            </w:pPr>
            <w:r>
              <w:rPr>
                <w:lang w:eastAsia="de-CH"/>
              </w:rPr>
              <w:t>Beteiligt</w:t>
            </w:r>
          </w:p>
        </w:tc>
        <w:tc>
          <w:tcPr>
            <w:tcW w:w="992" w:type="dxa"/>
          </w:tcPr>
          <w:p w14:paraId="3C498CA0" w14:textId="77777777" w:rsidR="00CD2784" w:rsidRDefault="00CD2784" w:rsidP="002C497E">
            <w:pPr>
              <w:jc w:val="center"/>
              <w:cnfStyle w:val="100000000000" w:firstRow="1" w:lastRow="0" w:firstColumn="0" w:lastColumn="0" w:oddVBand="0" w:evenVBand="0" w:oddHBand="0" w:evenHBand="0" w:firstRowFirstColumn="0" w:firstRowLastColumn="0" w:lastRowFirstColumn="0" w:lastRowLastColumn="0"/>
              <w:rPr>
                <w:lang w:eastAsia="de-CH"/>
              </w:rPr>
            </w:pPr>
            <w:r>
              <w:rPr>
                <w:lang w:eastAsia="de-CH"/>
              </w:rPr>
              <w:t>H-«Soll»</w:t>
            </w:r>
          </w:p>
        </w:tc>
        <w:tc>
          <w:tcPr>
            <w:tcW w:w="850" w:type="dxa"/>
          </w:tcPr>
          <w:p w14:paraId="6CA4B2A9" w14:textId="77777777" w:rsidR="00CD2784" w:rsidRDefault="00CD2784" w:rsidP="002C497E">
            <w:pPr>
              <w:jc w:val="center"/>
              <w:cnfStyle w:val="100000000000" w:firstRow="1" w:lastRow="0" w:firstColumn="0" w:lastColumn="0" w:oddVBand="0" w:evenVBand="0" w:oddHBand="0" w:evenHBand="0" w:firstRowFirstColumn="0" w:firstRowLastColumn="0" w:lastRowFirstColumn="0" w:lastRowLastColumn="0"/>
              <w:rPr>
                <w:lang w:eastAsia="de-CH"/>
              </w:rPr>
            </w:pPr>
            <w:r>
              <w:rPr>
                <w:lang w:eastAsia="de-CH"/>
              </w:rPr>
              <w:t>H-«Ist»</w:t>
            </w:r>
          </w:p>
        </w:tc>
      </w:tr>
      <w:tr w:rsidR="00CD2784" w14:paraId="3F40C3B7" w14:textId="77777777" w:rsidTr="002C49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2" w:type="dxa"/>
            <w:vAlign w:val="center"/>
          </w:tcPr>
          <w:p w14:paraId="573BF505" w14:textId="0FBF8082" w:rsidR="00CD2784" w:rsidRDefault="00CD2784" w:rsidP="002C497E">
            <w:pPr>
              <w:rPr>
                <w:lang w:eastAsia="de-CH"/>
              </w:rPr>
            </w:pPr>
            <w:r>
              <w:rPr>
                <w:lang w:eastAsia="de-CH"/>
              </w:rPr>
              <w:t>0</w:t>
            </w:r>
            <w:r w:rsidR="00B66484">
              <w:rPr>
                <w:lang w:eastAsia="de-CH"/>
              </w:rPr>
              <w:t>7</w:t>
            </w:r>
            <w:r>
              <w:rPr>
                <w:lang w:eastAsia="de-CH"/>
              </w:rPr>
              <w:t>:</w:t>
            </w:r>
            <w:r w:rsidR="00B66484">
              <w:rPr>
                <w:lang w:eastAsia="de-CH"/>
              </w:rPr>
              <w:t>3</w:t>
            </w:r>
            <w:r>
              <w:rPr>
                <w:lang w:eastAsia="de-CH"/>
              </w:rPr>
              <w:t>0</w:t>
            </w:r>
          </w:p>
        </w:tc>
        <w:tc>
          <w:tcPr>
            <w:tcW w:w="5485" w:type="dxa"/>
            <w:vAlign w:val="center"/>
          </w:tcPr>
          <w:p w14:paraId="3233AA77" w14:textId="0A71E8E4" w:rsidR="00CD2784" w:rsidRDefault="00B66484" w:rsidP="002C497E">
            <w:pPr>
              <w:cnfStyle w:val="000000100000" w:firstRow="0" w:lastRow="0" w:firstColumn="0" w:lastColumn="0" w:oddVBand="0" w:evenVBand="0" w:oddHBand="1" w:evenHBand="0" w:firstRowFirstColumn="0" w:firstRowLastColumn="0" w:lastRowFirstColumn="0" w:lastRowLastColumn="0"/>
              <w:rPr>
                <w:lang w:eastAsia="de-CH"/>
              </w:rPr>
            </w:pPr>
            <w:r>
              <w:rPr>
                <w:lang w:eastAsia="de-CH"/>
              </w:rPr>
              <w:t>Zahlreiche Verbesserungen zu Grammatik, Satzstellung, Rechtschreibung, Leserlichkeit u.Ä. vorgenommen.</w:t>
            </w:r>
          </w:p>
        </w:tc>
        <w:tc>
          <w:tcPr>
            <w:tcW w:w="993" w:type="dxa"/>
            <w:vAlign w:val="center"/>
          </w:tcPr>
          <w:p w14:paraId="031F756B" w14:textId="77777777" w:rsidR="00CD2784" w:rsidRDefault="00CD2784" w:rsidP="002C497E">
            <w:pPr>
              <w:cnfStyle w:val="000000100000" w:firstRow="0" w:lastRow="0" w:firstColumn="0" w:lastColumn="0" w:oddVBand="0" w:evenVBand="0" w:oddHBand="1" w:evenHBand="0" w:firstRowFirstColumn="0" w:firstRowLastColumn="0" w:lastRowFirstColumn="0" w:lastRowLastColumn="0"/>
              <w:rPr>
                <w:lang w:eastAsia="de-CH"/>
              </w:rPr>
            </w:pPr>
            <w:r>
              <w:rPr>
                <w:lang w:eastAsia="de-CH"/>
              </w:rPr>
              <w:t>Elia R.</w:t>
            </w:r>
          </w:p>
        </w:tc>
        <w:tc>
          <w:tcPr>
            <w:tcW w:w="992" w:type="dxa"/>
            <w:vAlign w:val="center"/>
          </w:tcPr>
          <w:p w14:paraId="68E849B5" w14:textId="77777777" w:rsidR="00CD2784" w:rsidRDefault="00CD2784" w:rsidP="002C497E">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00:00</w:t>
            </w:r>
          </w:p>
        </w:tc>
        <w:tc>
          <w:tcPr>
            <w:tcW w:w="850" w:type="dxa"/>
            <w:vAlign w:val="center"/>
          </w:tcPr>
          <w:p w14:paraId="32609BAB" w14:textId="77777777" w:rsidR="00CD2784" w:rsidRDefault="00CD2784" w:rsidP="002C497E">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00:00</w:t>
            </w:r>
          </w:p>
        </w:tc>
      </w:tr>
      <w:tr w:rsidR="00CD2784" w14:paraId="4492DD54" w14:textId="77777777" w:rsidTr="002C497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2" w:type="dxa"/>
            <w:vAlign w:val="center"/>
          </w:tcPr>
          <w:p w14:paraId="32A12018" w14:textId="77777777" w:rsidR="00CD2784" w:rsidRDefault="00CD2784" w:rsidP="002C497E">
            <w:pPr>
              <w:rPr>
                <w:lang w:eastAsia="de-CH"/>
              </w:rPr>
            </w:pPr>
            <w:r>
              <w:rPr>
                <w:lang w:eastAsia="de-CH"/>
              </w:rPr>
              <w:t>00:00</w:t>
            </w:r>
          </w:p>
        </w:tc>
        <w:tc>
          <w:tcPr>
            <w:tcW w:w="5485" w:type="dxa"/>
            <w:vAlign w:val="center"/>
          </w:tcPr>
          <w:p w14:paraId="6A58FFAC" w14:textId="77777777" w:rsidR="00CD2784" w:rsidRDefault="00CD2784" w:rsidP="002C497E">
            <w:pPr>
              <w:cnfStyle w:val="000000010000" w:firstRow="0" w:lastRow="0" w:firstColumn="0" w:lastColumn="0" w:oddVBand="0" w:evenVBand="0" w:oddHBand="0" w:evenHBand="1" w:firstRowFirstColumn="0" w:firstRowLastColumn="0" w:lastRowFirstColumn="0" w:lastRowLastColumn="0"/>
              <w:rPr>
                <w:lang w:eastAsia="de-CH"/>
              </w:rPr>
            </w:pPr>
          </w:p>
        </w:tc>
        <w:tc>
          <w:tcPr>
            <w:tcW w:w="993" w:type="dxa"/>
            <w:vAlign w:val="center"/>
          </w:tcPr>
          <w:p w14:paraId="73556A35" w14:textId="77777777" w:rsidR="00CD2784" w:rsidRDefault="00CD2784" w:rsidP="002C497E">
            <w:pPr>
              <w:cnfStyle w:val="000000010000" w:firstRow="0" w:lastRow="0" w:firstColumn="0" w:lastColumn="0" w:oddVBand="0" w:evenVBand="0" w:oddHBand="0" w:evenHBand="1" w:firstRowFirstColumn="0" w:firstRowLastColumn="0" w:lastRowFirstColumn="0" w:lastRowLastColumn="0"/>
              <w:rPr>
                <w:lang w:eastAsia="de-CH"/>
              </w:rPr>
            </w:pPr>
            <w:r>
              <w:rPr>
                <w:lang w:eastAsia="de-CH"/>
              </w:rPr>
              <w:t>Elia R.</w:t>
            </w:r>
          </w:p>
        </w:tc>
        <w:tc>
          <w:tcPr>
            <w:tcW w:w="992" w:type="dxa"/>
            <w:vAlign w:val="center"/>
          </w:tcPr>
          <w:p w14:paraId="2ED875B5" w14:textId="77777777" w:rsidR="00CD2784" w:rsidRDefault="00CD2784" w:rsidP="002C497E">
            <w:pPr>
              <w:jc w:val="center"/>
              <w:cnfStyle w:val="000000010000" w:firstRow="0" w:lastRow="0" w:firstColumn="0" w:lastColumn="0" w:oddVBand="0" w:evenVBand="0" w:oddHBand="0" w:evenHBand="1" w:firstRowFirstColumn="0" w:firstRowLastColumn="0" w:lastRowFirstColumn="0" w:lastRowLastColumn="0"/>
              <w:rPr>
                <w:lang w:eastAsia="de-CH"/>
              </w:rPr>
            </w:pPr>
            <w:r>
              <w:rPr>
                <w:lang w:eastAsia="de-CH"/>
              </w:rPr>
              <w:t>00:00</w:t>
            </w:r>
          </w:p>
        </w:tc>
        <w:tc>
          <w:tcPr>
            <w:tcW w:w="850" w:type="dxa"/>
            <w:vAlign w:val="center"/>
          </w:tcPr>
          <w:p w14:paraId="41285D5F" w14:textId="77777777" w:rsidR="00CD2784" w:rsidRDefault="00CD2784" w:rsidP="002C497E">
            <w:pPr>
              <w:jc w:val="center"/>
              <w:cnfStyle w:val="000000010000" w:firstRow="0" w:lastRow="0" w:firstColumn="0" w:lastColumn="0" w:oddVBand="0" w:evenVBand="0" w:oddHBand="0" w:evenHBand="1" w:firstRowFirstColumn="0" w:firstRowLastColumn="0" w:lastRowFirstColumn="0" w:lastRowLastColumn="0"/>
              <w:rPr>
                <w:lang w:eastAsia="de-CH"/>
              </w:rPr>
            </w:pPr>
            <w:r>
              <w:rPr>
                <w:lang w:eastAsia="de-CH"/>
              </w:rPr>
              <w:t>00:00</w:t>
            </w:r>
          </w:p>
        </w:tc>
      </w:tr>
      <w:tr w:rsidR="00CD2784" w14:paraId="7A35B3DC" w14:textId="77777777" w:rsidTr="002C49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2" w:type="dxa"/>
            <w:vAlign w:val="center"/>
          </w:tcPr>
          <w:p w14:paraId="5141B4DC" w14:textId="77777777" w:rsidR="00CD2784" w:rsidRDefault="00CD2784" w:rsidP="002C497E">
            <w:pPr>
              <w:rPr>
                <w:lang w:eastAsia="de-CH"/>
              </w:rPr>
            </w:pPr>
            <w:r>
              <w:rPr>
                <w:lang w:eastAsia="de-CH"/>
              </w:rPr>
              <w:t>00:00</w:t>
            </w:r>
          </w:p>
        </w:tc>
        <w:tc>
          <w:tcPr>
            <w:tcW w:w="5485" w:type="dxa"/>
            <w:vAlign w:val="center"/>
          </w:tcPr>
          <w:p w14:paraId="60C4317D" w14:textId="77777777" w:rsidR="00CD2784" w:rsidRDefault="00CD2784" w:rsidP="002C497E">
            <w:pPr>
              <w:cnfStyle w:val="000000100000" w:firstRow="0" w:lastRow="0" w:firstColumn="0" w:lastColumn="0" w:oddVBand="0" w:evenVBand="0" w:oddHBand="1" w:evenHBand="0" w:firstRowFirstColumn="0" w:firstRowLastColumn="0" w:lastRowFirstColumn="0" w:lastRowLastColumn="0"/>
              <w:rPr>
                <w:lang w:eastAsia="de-CH"/>
              </w:rPr>
            </w:pPr>
          </w:p>
        </w:tc>
        <w:tc>
          <w:tcPr>
            <w:tcW w:w="993" w:type="dxa"/>
            <w:vAlign w:val="center"/>
          </w:tcPr>
          <w:p w14:paraId="61AB72E2" w14:textId="77777777" w:rsidR="00CD2784" w:rsidRDefault="00CD2784" w:rsidP="002C497E">
            <w:pPr>
              <w:cnfStyle w:val="000000100000" w:firstRow="0" w:lastRow="0" w:firstColumn="0" w:lastColumn="0" w:oddVBand="0" w:evenVBand="0" w:oddHBand="1" w:evenHBand="0" w:firstRowFirstColumn="0" w:firstRowLastColumn="0" w:lastRowFirstColumn="0" w:lastRowLastColumn="0"/>
              <w:rPr>
                <w:lang w:eastAsia="de-CH"/>
              </w:rPr>
            </w:pPr>
            <w:r>
              <w:rPr>
                <w:lang w:eastAsia="de-CH"/>
              </w:rPr>
              <w:t>Elia R.</w:t>
            </w:r>
          </w:p>
        </w:tc>
        <w:tc>
          <w:tcPr>
            <w:tcW w:w="992" w:type="dxa"/>
            <w:vAlign w:val="center"/>
          </w:tcPr>
          <w:p w14:paraId="09632637" w14:textId="77777777" w:rsidR="00CD2784" w:rsidRDefault="00CD2784" w:rsidP="002C497E">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00:00</w:t>
            </w:r>
          </w:p>
        </w:tc>
        <w:tc>
          <w:tcPr>
            <w:tcW w:w="850" w:type="dxa"/>
            <w:vAlign w:val="center"/>
          </w:tcPr>
          <w:p w14:paraId="3BBDC4DA" w14:textId="77777777" w:rsidR="00CD2784" w:rsidRDefault="00CD2784" w:rsidP="002C497E">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00:00</w:t>
            </w:r>
          </w:p>
        </w:tc>
      </w:tr>
    </w:tbl>
    <w:p w14:paraId="794208DD" w14:textId="77777777" w:rsidR="00251047" w:rsidRDefault="00251047" w:rsidP="00251047">
      <w:pPr>
        <w:rPr>
          <w:lang w:eastAsia="de-CH"/>
        </w:rPr>
      </w:pPr>
    </w:p>
    <w:p w14:paraId="755AEF8E" w14:textId="77777777" w:rsidR="00251047" w:rsidRDefault="00251047" w:rsidP="00251047">
      <w:pPr>
        <w:pStyle w:val="Untertitel"/>
        <w:rPr>
          <w:lang w:eastAsia="de-CH"/>
        </w:rPr>
      </w:pPr>
      <w:r>
        <w:rPr>
          <w:lang w:eastAsia="de-CH"/>
        </w:rPr>
        <w:t>Tagesthemen</w:t>
      </w:r>
    </w:p>
    <w:p w14:paraId="3CA522BB" w14:textId="77777777" w:rsidR="00251047" w:rsidRDefault="00251047" w:rsidP="00251047">
      <w:pPr>
        <w:rPr>
          <w:lang w:eastAsia="de-CH"/>
        </w:rPr>
      </w:pPr>
      <w:r>
        <w:rPr>
          <w:lang w:eastAsia="de-CH"/>
        </w:rPr>
        <w:t>…</w:t>
      </w:r>
    </w:p>
    <w:p w14:paraId="26323B6C" w14:textId="77777777" w:rsidR="00251047" w:rsidRDefault="00251047" w:rsidP="00251047">
      <w:pPr>
        <w:pStyle w:val="Untertitel"/>
        <w:rPr>
          <w:lang w:eastAsia="de-CH"/>
        </w:rPr>
      </w:pPr>
      <w:r>
        <w:rPr>
          <w:lang w:eastAsia="de-CH"/>
        </w:rPr>
        <w:t>Hilfestellungen</w:t>
      </w:r>
    </w:p>
    <w:p w14:paraId="701E6FC1" w14:textId="77777777" w:rsidR="00251047" w:rsidRDefault="00251047" w:rsidP="00251047">
      <w:pPr>
        <w:rPr>
          <w:lang w:eastAsia="de-CH"/>
        </w:rPr>
      </w:pPr>
      <w:r>
        <w:rPr>
          <w:lang w:eastAsia="de-CH"/>
        </w:rPr>
        <w:t>…</w:t>
      </w:r>
    </w:p>
    <w:p w14:paraId="5AB230EE" w14:textId="77777777" w:rsidR="00251047" w:rsidRDefault="00251047" w:rsidP="00251047">
      <w:pPr>
        <w:pStyle w:val="Untertitel"/>
        <w:rPr>
          <w:lang w:eastAsia="de-CH"/>
        </w:rPr>
      </w:pPr>
      <w:r>
        <w:rPr>
          <w:lang w:eastAsia="de-CH"/>
        </w:rPr>
        <w:t>Reflexion +</w:t>
      </w:r>
    </w:p>
    <w:p w14:paraId="010BF102" w14:textId="77777777" w:rsidR="00251047" w:rsidRDefault="00251047" w:rsidP="00251047">
      <w:pPr>
        <w:rPr>
          <w:lang w:eastAsia="de-CH"/>
        </w:rPr>
      </w:pPr>
      <w:r>
        <w:rPr>
          <w:lang w:eastAsia="de-CH"/>
        </w:rPr>
        <w:t>…</w:t>
      </w:r>
    </w:p>
    <w:p w14:paraId="42298556" w14:textId="77777777" w:rsidR="00251047" w:rsidRDefault="00251047" w:rsidP="00251047">
      <w:pPr>
        <w:pStyle w:val="Untertitel"/>
        <w:rPr>
          <w:lang w:eastAsia="de-CH"/>
        </w:rPr>
      </w:pPr>
      <w:r>
        <w:rPr>
          <w:lang w:eastAsia="de-CH"/>
        </w:rPr>
        <w:t>Reflexion –</w:t>
      </w:r>
    </w:p>
    <w:p w14:paraId="4DED0324" w14:textId="77777777" w:rsidR="00251047" w:rsidRDefault="00251047" w:rsidP="00251047">
      <w:pPr>
        <w:rPr>
          <w:lang w:eastAsia="de-CH"/>
        </w:rPr>
      </w:pPr>
      <w:r>
        <w:rPr>
          <w:lang w:eastAsia="de-CH"/>
        </w:rPr>
        <w:t>…</w:t>
      </w:r>
    </w:p>
    <w:p w14:paraId="189E6BA6" w14:textId="77777777" w:rsidR="00251047" w:rsidRDefault="00251047" w:rsidP="00251047">
      <w:pPr>
        <w:pStyle w:val="Untertitel"/>
        <w:rPr>
          <w:lang w:eastAsia="de-CH"/>
        </w:rPr>
      </w:pPr>
      <w:r>
        <w:rPr>
          <w:lang w:eastAsia="de-CH"/>
        </w:rPr>
        <w:t>Erkenntnisse</w:t>
      </w:r>
    </w:p>
    <w:p w14:paraId="1094848B" w14:textId="77777777" w:rsidR="00251047" w:rsidRPr="004E64C2" w:rsidRDefault="00251047" w:rsidP="00251047">
      <w:pPr>
        <w:rPr>
          <w:lang w:eastAsia="de-CH"/>
        </w:rPr>
      </w:pPr>
      <w:r>
        <w:rPr>
          <w:lang w:eastAsia="de-CH"/>
        </w:rPr>
        <w:t>…</w:t>
      </w:r>
    </w:p>
    <w:p w14:paraId="2CAD75AE" w14:textId="77777777" w:rsidR="00251047" w:rsidRDefault="00251047" w:rsidP="00251047">
      <w:pPr>
        <w:rPr>
          <w:lang w:eastAsia="de-CH"/>
        </w:rPr>
      </w:pPr>
    </w:p>
    <w:p w14:paraId="15885BFF" w14:textId="77777777" w:rsidR="00251047" w:rsidRDefault="00251047" w:rsidP="00251047">
      <w:pPr>
        <w:rPr>
          <w:lang w:eastAsia="de-CH"/>
        </w:rPr>
      </w:pPr>
    </w:p>
    <w:p w14:paraId="2B3DF990" w14:textId="77777777" w:rsidR="00251047" w:rsidRDefault="00251047" w:rsidP="00251047">
      <w:pPr>
        <w:rPr>
          <w:lang w:eastAsia="de-CH"/>
        </w:rPr>
      </w:pPr>
    </w:p>
    <w:p w14:paraId="039BDE6F" w14:textId="77777777" w:rsidR="00251047" w:rsidRDefault="00251047" w:rsidP="00251047">
      <w:pPr>
        <w:rPr>
          <w:lang w:eastAsia="de-CH"/>
        </w:rPr>
      </w:pPr>
    </w:p>
    <w:p w14:paraId="0DB108FE" w14:textId="77777777" w:rsidR="00251047" w:rsidRDefault="00251047" w:rsidP="00251047">
      <w:pPr>
        <w:rPr>
          <w:lang w:eastAsia="de-CH"/>
        </w:rPr>
      </w:pPr>
    </w:p>
    <w:p w14:paraId="5BB2A262" w14:textId="77777777" w:rsidR="00251047" w:rsidRDefault="00251047" w:rsidP="00251047">
      <w:pPr>
        <w:rPr>
          <w:lang w:eastAsia="de-CH"/>
        </w:rPr>
      </w:pPr>
    </w:p>
    <w:p w14:paraId="6F0C6696" w14:textId="77777777" w:rsidR="00251047" w:rsidRDefault="00251047" w:rsidP="00251047">
      <w:pPr>
        <w:rPr>
          <w:lang w:eastAsia="de-CH"/>
        </w:rPr>
      </w:pPr>
    </w:p>
    <w:p w14:paraId="49C8724A" w14:textId="77777777" w:rsidR="00251047" w:rsidRDefault="00251047" w:rsidP="00251047">
      <w:pPr>
        <w:rPr>
          <w:lang w:eastAsia="de-CH"/>
        </w:rPr>
      </w:pPr>
    </w:p>
    <w:p w14:paraId="29D56D02" w14:textId="77777777" w:rsidR="00251047" w:rsidRDefault="00251047" w:rsidP="00251047">
      <w:pPr>
        <w:rPr>
          <w:lang w:eastAsia="de-CH"/>
        </w:rPr>
      </w:pPr>
    </w:p>
    <w:tbl>
      <w:tblPr>
        <w:tblStyle w:val="Tabellenraster"/>
        <w:tblW w:w="0" w:type="auto"/>
        <w:tblLook w:val="04A0" w:firstRow="1" w:lastRow="0" w:firstColumn="1" w:lastColumn="0" w:noHBand="0" w:noVBand="1"/>
      </w:tblPr>
      <w:tblGrid>
        <w:gridCol w:w="9062"/>
      </w:tblGrid>
      <w:tr w:rsidR="00251047" w14:paraId="7C8FAA46" w14:textId="77777777" w:rsidTr="0051721F">
        <w:tc>
          <w:tcPr>
            <w:tcW w:w="9062" w:type="dxa"/>
          </w:tcPr>
          <w:p w14:paraId="7BC39D52" w14:textId="77777777" w:rsidR="00251047" w:rsidRDefault="00251047" w:rsidP="0051721F">
            <w:pPr>
              <w:rPr>
                <w:lang w:eastAsia="de-CH"/>
              </w:rPr>
            </w:pPr>
          </w:p>
          <w:p w14:paraId="1A774A74" w14:textId="77777777" w:rsidR="00251047" w:rsidRDefault="00251047" w:rsidP="0051721F">
            <w:pPr>
              <w:rPr>
                <w:lang w:eastAsia="de-CH"/>
              </w:rPr>
            </w:pPr>
            <w:r>
              <w:rPr>
                <w:lang w:eastAsia="de-CH"/>
              </w:rPr>
              <w:t xml:space="preserve"> </w:t>
            </w:r>
            <w:r w:rsidR="00932F93" w:rsidRPr="00932F93">
              <w:rPr>
                <w:lang w:eastAsia="de-CH"/>
              </w:rPr>
              <w:t>Datum</w:t>
            </w:r>
            <w:r w:rsidR="00932F93" w:rsidRPr="00932F93">
              <w:rPr>
                <w:lang w:eastAsia="de-CH"/>
              </w:rPr>
              <w:tab/>
            </w:r>
            <w:r w:rsidR="00932F93" w:rsidRPr="00932F93">
              <w:rPr>
                <w:lang w:eastAsia="de-CH"/>
              </w:rPr>
              <w:tab/>
              <w:t>Kandidat</w:t>
            </w:r>
            <w:r>
              <w:rPr>
                <w:lang w:eastAsia="de-CH"/>
              </w:rPr>
              <w:tab/>
            </w:r>
            <w:r>
              <w:rPr>
                <w:lang w:eastAsia="de-CH"/>
              </w:rPr>
              <w:tab/>
            </w:r>
            <w:r>
              <w:rPr>
                <w:lang w:eastAsia="de-CH"/>
              </w:rPr>
              <w:tab/>
            </w:r>
            <w:r>
              <w:rPr>
                <w:lang w:eastAsia="de-CH"/>
              </w:rPr>
              <w:tab/>
              <w:t xml:space="preserve"> Fachverantwortlicher</w:t>
            </w:r>
          </w:p>
          <w:p w14:paraId="6D6FFAC3" w14:textId="77777777" w:rsidR="00251047" w:rsidRDefault="00251047" w:rsidP="0051721F">
            <w:pPr>
              <w:rPr>
                <w:lang w:eastAsia="de-CH"/>
              </w:rPr>
            </w:pPr>
            <w:r>
              <w:rPr>
                <w:lang w:eastAsia="de-CH"/>
              </w:rPr>
              <w:t xml:space="preserve"> </w:t>
            </w:r>
            <w:r w:rsidR="009C26B3">
              <w:rPr>
                <w:lang w:eastAsia="de-CH"/>
              </w:rPr>
              <w:t>10</w:t>
            </w:r>
            <w:r>
              <w:rPr>
                <w:lang w:eastAsia="de-CH"/>
              </w:rPr>
              <w:t>.0</w:t>
            </w:r>
            <w:r w:rsidR="009C26B3">
              <w:rPr>
                <w:lang w:eastAsia="de-CH"/>
              </w:rPr>
              <w:t>5</w:t>
            </w:r>
            <w:r>
              <w:rPr>
                <w:lang w:eastAsia="de-CH"/>
              </w:rPr>
              <w:t>.2019</w:t>
            </w:r>
          </w:p>
          <w:p w14:paraId="7BF3F4A3" w14:textId="77777777" w:rsidR="00251047" w:rsidRDefault="00251047" w:rsidP="0051721F">
            <w:pPr>
              <w:rPr>
                <w:lang w:eastAsia="de-CH"/>
              </w:rPr>
            </w:pPr>
            <w:r w:rsidRPr="00870B56">
              <w:rPr>
                <w:lang w:eastAsia="de-CH"/>
              </w:rPr>
              <w:tab/>
            </w:r>
            <w:r w:rsidRPr="00870B56">
              <w:rPr>
                <w:lang w:eastAsia="de-CH"/>
              </w:rPr>
              <w:tab/>
            </w:r>
            <w:r>
              <w:rPr>
                <w:lang w:eastAsia="de-CH"/>
              </w:rPr>
              <w:t>________________________________  __________________________________</w:t>
            </w:r>
          </w:p>
          <w:p w14:paraId="58FCFD56" w14:textId="77777777" w:rsidR="00251047" w:rsidRDefault="00251047" w:rsidP="0051721F">
            <w:pPr>
              <w:rPr>
                <w:lang w:eastAsia="de-CH"/>
              </w:rPr>
            </w:pPr>
          </w:p>
        </w:tc>
      </w:tr>
    </w:tbl>
    <w:p w14:paraId="2E843E0F" w14:textId="77777777" w:rsidR="00FC3449" w:rsidRDefault="00251047">
      <w:pPr>
        <w:rPr>
          <w:lang w:eastAsia="de-CH"/>
        </w:rPr>
      </w:pPr>
      <w:r>
        <w:rPr>
          <w:lang w:eastAsia="de-CH"/>
        </w:rPr>
        <w:br w:type="page"/>
      </w:r>
    </w:p>
    <w:p w14:paraId="224D9E64" w14:textId="77777777" w:rsidR="003A10B9" w:rsidRDefault="004E3291" w:rsidP="003A10B9">
      <w:pPr>
        <w:pStyle w:val="berschrift1"/>
        <w:rPr>
          <w:lang w:eastAsia="de-CH"/>
        </w:rPr>
      </w:pPr>
      <w:bookmarkStart w:id="55" w:name="_Toc8376129"/>
      <w:r>
        <w:rPr>
          <w:lang w:eastAsia="de-CH"/>
        </w:rPr>
        <w:lastRenderedPageBreak/>
        <w:t>Abschlussbericht</w:t>
      </w:r>
      <w:bookmarkEnd w:id="55"/>
    </w:p>
    <w:p w14:paraId="16C22D1C" w14:textId="77777777" w:rsidR="003A10B9" w:rsidRDefault="003A10B9" w:rsidP="003A10B9">
      <w:pPr>
        <w:pStyle w:val="berschrift2"/>
        <w:rPr>
          <w:lang w:eastAsia="de-CH"/>
        </w:rPr>
      </w:pPr>
      <w:bookmarkStart w:id="56" w:name="_Toc8376130"/>
      <w:r>
        <w:rPr>
          <w:lang w:eastAsia="de-CH"/>
        </w:rPr>
        <w:t>Ist-Soll</w:t>
      </w:r>
      <w:bookmarkEnd w:id="56"/>
    </w:p>
    <w:p w14:paraId="3249494A" w14:textId="77777777" w:rsidR="005E1C18" w:rsidRDefault="005E1C18" w:rsidP="005E1C18">
      <w:r>
        <w:t xml:space="preserve">Da der Helpdesk einen vermeidbar hohen Aufwand bei der Einsatzplanung der Mitarbeitenden betreibt, war das Ziel der Arbeit, dem Helpdesk eine bessere Alternative zur Einsatzplanung per Excel zu bieten.  Das Resultat der Arbeit ist eine dynamische, produktionsfähige Webanwendung für die Einsatzplanung eines Teams. </w:t>
      </w:r>
    </w:p>
    <w:p w14:paraId="408D659D" w14:textId="77777777" w:rsidR="00F748ED" w:rsidRDefault="006207A5" w:rsidP="00F748ED">
      <w:pPr>
        <w:keepNext/>
      </w:pPr>
      <w:r>
        <w:rPr>
          <w:noProof/>
        </w:rPr>
        <w:drawing>
          <wp:inline distT="0" distB="0" distL="0" distR="0" wp14:anchorId="218F0204" wp14:editId="064D286D">
            <wp:extent cx="5760720" cy="1948926"/>
            <wp:effectExtent l="0" t="0" r="0" b="0"/>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60720" cy="1948926"/>
                    </a:xfrm>
                    <a:prstGeom prst="rect">
                      <a:avLst/>
                    </a:prstGeom>
                    <a:noFill/>
                    <a:ln>
                      <a:noFill/>
                    </a:ln>
                  </pic:spPr>
                </pic:pic>
              </a:graphicData>
            </a:graphic>
          </wp:inline>
        </w:drawing>
      </w:r>
    </w:p>
    <w:p w14:paraId="0B8007B0" w14:textId="72B5EF65" w:rsidR="003A10B9" w:rsidRDefault="00F748ED" w:rsidP="00F748ED">
      <w:pPr>
        <w:pStyle w:val="Beschriftung"/>
        <w:jc w:val="right"/>
        <w:rPr>
          <w:lang w:eastAsia="de-CH"/>
        </w:rPr>
      </w:pPr>
      <w:bookmarkStart w:id="57" w:name="_Toc8379412"/>
      <w:r>
        <w:t xml:space="preserve">Abbildung </w:t>
      </w:r>
      <w:r w:rsidR="007B320B">
        <w:rPr>
          <w:noProof/>
        </w:rPr>
        <w:fldChar w:fldCharType="begin"/>
      </w:r>
      <w:r w:rsidR="007B320B">
        <w:rPr>
          <w:noProof/>
        </w:rPr>
        <w:instrText xml:space="preserve"> SEQ Abbildung \* ARABIC </w:instrText>
      </w:r>
      <w:r w:rsidR="007B320B">
        <w:rPr>
          <w:noProof/>
        </w:rPr>
        <w:fldChar w:fldCharType="separate"/>
      </w:r>
      <w:r w:rsidR="00504727">
        <w:rPr>
          <w:noProof/>
        </w:rPr>
        <w:t>7</w:t>
      </w:r>
      <w:r w:rsidR="007B320B">
        <w:rPr>
          <w:noProof/>
        </w:rPr>
        <w:fldChar w:fldCharType="end"/>
      </w:r>
      <w:r>
        <w:t xml:space="preserve"> - Vergleich der Dienstpläne als Tabelle und in Pelan</w:t>
      </w:r>
      <w:bookmarkEnd w:id="57"/>
    </w:p>
    <w:p w14:paraId="49B3A1A3" w14:textId="77777777" w:rsidR="005E1C18" w:rsidRDefault="005E1C18" w:rsidP="003A10B9">
      <w:r>
        <w:t xml:space="preserve">Abschliessend kann man also sagen, dass das Ziel durchaus erreicht wurde. Der Helpdesk kann sich nun für die neue Webanwendung entscheiden und diese nutzen, sobald sie intern aufgesetzt wurde. Dabei kann die Webanwendung die gleichen Anforderungen erfüllen wie das Excel, wobei sie dynamischer und einfacher zu handhaben ist.  </w:t>
      </w:r>
    </w:p>
    <w:p w14:paraId="0B4CB49F" w14:textId="77777777" w:rsidR="002F0A4F" w:rsidRDefault="002F0A4F" w:rsidP="003A10B9"/>
    <w:p w14:paraId="18B9F967" w14:textId="77777777" w:rsidR="003A10B9" w:rsidRDefault="003A10B9" w:rsidP="003A10B9">
      <w:pPr>
        <w:pStyle w:val="berschrift2"/>
        <w:rPr>
          <w:lang w:eastAsia="de-CH"/>
        </w:rPr>
      </w:pPr>
      <w:bookmarkStart w:id="58" w:name="_Toc8376131"/>
      <w:r>
        <w:rPr>
          <w:lang w:eastAsia="de-CH"/>
        </w:rPr>
        <w:t>Schwierigkeiten</w:t>
      </w:r>
      <w:bookmarkEnd w:id="58"/>
    </w:p>
    <w:p w14:paraId="31A19C64" w14:textId="77E4BDB9" w:rsidR="005E1C18" w:rsidRDefault="005E1C18" w:rsidP="005E1C18">
      <w:r>
        <w:t>Ungeplante Schwierigkeiten können während der Entwicklung einer Anwendung durchaus auftreten. Dabei sind die meisten nicht von grosser Bedeutung und stören den Arbeitsablauf kaum. Während der Implementierung der Anwendung kam es ebenfalls an gewissen Stellen zu Abweichungen von der geplanten Umsetzungsmethode, wobei die meisten</w:t>
      </w:r>
      <w:r w:rsidR="004D6C1B">
        <w:t xml:space="preserve"> zeitlich</w:t>
      </w:r>
      <w:r>
        <w:t xml:space="preserve"> nur einen geringen Einfluss hatten. </w:t>
      </w:r>
    </w:p>
    <w:p w14:paraId="1FF9761B" w14:textId="77777777" w:rsidR="005E1C18" w:rsidRDefault="005E1C18" w:rsidP="005E1C18">
      <w:r>
        <w:t xml:space="preserve">Die grösste Schwierigkeit ergab sich bei der Umsetzung des eigentlichen Dienstplans. Mir war zwar bewusst, dass dieser eigenständig umgesetzt werden muss, jedoch war meine Einschätzung des Aufgabenumfangs nicht richtig. Ich musste hier mehr Zeit investieren als geplant, da mir die Komplexität der Anforderung erst nach Beginn der Entwicklung klar wurde. Die dynamische Speicherung der Einsätze im globalen Speicher wurde komplexer als erwartet und es schien mir, als wenn mit jedem Fortschritt an einer Stelle, </w:t>
      </w:r>
      <w:proofErr w:type="gramStart"/>
      <w:r>
        <w:t>an einer anderen neue Aufgaben</w:t>
      </w:r>
      <w:proofErr w:type="gramEnd"/>
      <w:r>
        <w:t xml:space="preserve"> entstanden, die zur Funktion der zuvor implementierten benötigt wurden.</w:t>
      </w:r>
    </w:p>
    <w:p w14:paraId="4034B21D" w14:textId="77777777" w:rsidR="002F0A4F" w:rsidRDefault="002F0A4F" w:rsidP="005E1C18"/>
    <w:p w14:paraId="40A1E73D" w14:textId="77777777" w:rsidR="002F0A4F" w:rsidRDefault="002F0A4F" w:rsidP="005E1C18"/>
    <w:p w14:paraId="1E30EDCC" w14:textId="77777777" w:rsidR="002F0A4F" w:rsidRDefault="002F0A4F" w:rsidP="005E1C18"/>
    <w:p w14:paraId="561F6E65" w14:textId="64F2C5BA" w:rsidR="00D01E2B" w:rsidRDefault="002B0670" w:rsidP="005E1C18">
      <w:r>
        <w:t xml:space="preserve">Insgesamt </w:t>
      </w:r>
      <w:r w:rsidR="00F023E1">
        <w:t>dauerte die Implementierung</w:t>
      </w:r>
      <w:r w:rsidR="005E1C18">
        <w:t xml:space="preserve"> </w:t>
      </w:r>
      <w:r w:rsidR="00F023E1">
        <w:t>des</w:t>
      </w:r>
      <w:r w:rsidR="005E1C18">
        <w:t xml:space="preserve"> </w:t>
      </w:r>
      <w:r>
        <w:t>Dienstplan</w:t>
      </w:r>
      <w:r w:rsidR="00F023E1">
        <w:t>s länger als im Zeitplan geschätzt</w:t>
      </w:r>
      <w:r w:rsidR="005E1C18">
        <w:t xml:space="preserve">, weswegen ich mich bei den anschliessenden Aufgaben beeilen </w:t>
      </w:r>
      <w:r w:rsidR="00A74973">
        <w:t>sollte</w:t>
      </w:r>
      <w:r w:rsidR="005E1C18">
        <w:t xml:space="preserve">. </w:t>
      </w:r>
      <w:r w:rsidR="00A74973">
        <w:t xml:space="preserve">Die Umsetzung dieser dauerte jedoch kürzer als geplant, </w:t>
      </w:r>
      <w:r w:rsidR="009A0CD3">
        <w:t>wobei</w:t>
      </w:r>
      <w:r w:rsidR="00A74973">
        <w:t xml:space="preserve"> i</w:t>
      </w:r>
      <w:r w:rsidR="005E1C18">
        <w:t xml:space="preserve">ch </w:t>
      </w:r>
      <w:r w:rsidR="00DF4EA4">
        <w:t>S</w:t>
      </w:r>
      <w:r w:rsidR="005E1C18">
        <w:t xml:space="preserve">ie optimal </w:t>
      </w:r>
      <w:r w:rsidR="0076061D">
        <w:t>umsetzen</w:t>
      </w:r>
      <w:r w:rsidR="005E1C18">
        <w:t xml:space="preserve"> </w:t>
      </w:r>
      <w:r w:rsidR="00A74973">
        <w:t xml:space="preserve">konnte </w:t>
      </w:r>
      <w:r w:rsidR="005E1C18">
        <w:t xml:space="preserve">und </w:t>
      </w:r>
      <w:r w:rsidR="00A74973">
        <w:t xml:space="preserve">es </w:t>
      </w:r>
      <w:r w:rsidR="004B3CF2">
        <w:t>schliesslich</w:t>
      </w:r>
      <w:r w:rsidR="00F26C81">
        <w:t xml:space="preserve"> </w:t>
      </w:r>
      <w:r w:rsidR="005E1C18">
        <w:t>schaffte, die Entwicklungsphase nach Zeitplan zu beenden.</w:t>
      </w:r>
    </w:p>
    <w:p w14:paraId="0EDAF6E1" w14:textId="77777777" w:rsidR="003A10B9" w:rsidRDefault="005E1C18" w:rsidP="003A10B9">
      <w:r>
        <w:t xml:space="preserve">Gravierende Schwierigkeiten gab es glücklicherweise nicht, was nicht zuletzt an der guten Planung und meiner unabhängigen Arbeitsmethode lag. Ich kann mir vorstellen, dass mehr Probleme entstanden wären, wenn die Entwicklung mit internen Abhängigkeiten durchgeführt worden wäre. </w:t>
      </w:r>
    </w:p>
    <w:p w14:paraId="013DD595" w14:textId="77777777" w:rsidR="00D01E2B" w:rsidRDefault="00D01E2B" w:rsidP="003A10B9"/>
    <w:p w14:paraId="3C375F50" w14:textId="77777777" w:rsidR="003A10B9" w:rsidRDefault="003A10B9" w:rsidP="003A10B9">
      <w:pPr>
        <w:pStyle w:val="berschrift2"/>
        <w:rPr>
          <w:lang w:eastAsia="de-CH"/>
        </w:rPr>
      </w:pPr>
      <w:bookmarkStart w:id="59" w:name="_Toc8376132"/>
      <w:r>
        <w:rPr>
          <w:lang w:eastAsia="de-CH"/>
        </w:rPr>
        <w:t>Fazit zum Projekt</w:t>
      </w:r>
      <w:bookmarkEnd w:id="59"/>
    </w:p>
    <w:p w14:paraId="33506405" w14:textId="74792C91" w:rsidR="003A10B9" w:rsidRDefault="00A74973" w:rsidP="003A10B9">
      <w:r>
        <w:t xml:space="preserve">Die Umsetzung einer </w:t>
      </w:r>
      <w:r w:rsidR="00A2671D">
        <w:t>solchen</w:t>
      </w:r>
      <w:r>
        <w:t xml:space="preserve"> Anwendung in einer solch kleinen Zeitspanne ist an sich bereits eine Herausforderung, die ohne konkrete Planung und gute Vorkenntnisse nicht bewältigt werden könnte. Eine Abweichung von einem eingeschätzten Zeitaufwand könnte hier gravierende Folgen haben, welche die Fertigstellung des Projekts gefährden könnten.  Während der Entwicklung führte ein ungeplanter Mehraufwand zu einem Zeitverlust, der glücklicherweise ausgeglichen werden konnte. Schlussendlich wurde erfolgreich ein Endprodukt erstellt, welches aktuellen Standards entspricht und bereit für die produktive Nutzung</w:t>
      </w:r>
      <w:r w:rsidR="00740FA7">
        <w:t xml:space="preserve"> ist</w:t>
      </w:r>
      <w:r>
        <w:t>. Dies konnte durch abschliessende Tests überprüft und bestätigt werden.</w:t>
      </w:r>
    </w:p>
    <w:p w14:paraId="2E19DE99" w14:textId="77777777" w:rsidR="002F0A4F" w:rsidRDefault="002F0A4F" w:rsidP="003A10B9"/>
    <w:p w14:paraId="317D51B3" w14:textId="77777777" w:rsidR="003A10B9" w:rsidRDefault="003A10B9" w:rsidP="003A10B9">
      <w:pPr>
        <w:pStyle w:val="berschrift3"/>
        <w:rPr>
          <w:lang w:eastAsia="de-CH"/>
        </w:rPr>
      </w:pPr>
      <w:bookmarkStart w:id="60" w:name="_Toc8376133"/>
      <w:r>
        <w:rPr>
          <w:lang w:eastAsia="de-CH"/>
        </w:rPr>
        <w:t>Entstandene Abweichungen zur Aufgabenstellung</w:t>
      </w:r>
      <w:bookmarkEnd w:id="60"/>
    </w:p>
    <w:p w14:paraId="2FB409C2" w14:textId="77777777" w:rsidR="00F270FE" w:rsidRDefault="00F270FE" w:rsidP="00F270FE">
      <w:r>
        <w:t>Bereits vor Beginn des Durchführungsblocks kam es zu unvorhersehbaren Abweichungen, welche die im Voraus definierte, detaillierte Aufgabenstellung veränderten. Da aber keine Abweichungen entstanden, die die eigentlichen Anforderungen blockierten, waren keine zusätzlichen Fachgespräche notwendig.</w:t>
      </w:r>
    </w:p>
    <w:p w14:paraId="28E72721" w14:textId="77777777" w:rsidR="00F270FE" w:rsidRDefault="00F270FE" w:rsidP="00F270FE">
      <w:pPr>
        <w:pStyle w:val="Untertitel"/>
      </w:pPr>
      <w:r>
        <w:t>Struktur der Benutzerverwaltung</w:t>
      </w:r>
    </w:p>
    <w:p w14:paraId="46D4D3B0" w14:textId="03FEAFDA" w:rsidR="00F270FE" w:rsidRDefault="00F270FE" w:rsidP="00F270FE">
      <w:r>
        <w:t xml:space="preserve">Hier wurden alle vordefinierten Anforderungen übernommen, wobei sogleich eine optionale Erweiterung hinzugezogen wurde. Die Teamleiter können nicht nur die Rollen der Benutzer, sondern gleichzeitig auch einige weitere Details wie den Namen und Spitznamen anpassen. Dies wurde so entschieden, da der Aufwand schlussendlich genauso gross war, und die Funktion irgendwann wahrscheinlich ohnehin angefragt worden wäre. </w:t>
      </w:r>
    </w:p>
    <w:p w14:paraId="6DC9D157" w14:textId="77777777" w:rsidR="00F270FE" w:rsidRDefault="00F270FE" w:rsidP="00F270FE">
      <w:pPr>
        <w:pStyle w:val="Untertitel"/>
      </w:pPr>
      <w:r>
        <w:t>Struktur der Anwendung</w:t>
      </w:r>
    </w:p>
    <w:p w14:paraId="7270DE9A" w14:textId="77777777" w:rsidR="002F0A4F" w:rsidRDefault="00F270FE" w:rsidP="00F270FE">
      <w:r>
        <w:t xml:space="preserve">Hier wurden grundsätzlich auch alle angeforderten Ansichten implementiert, wobei die Bearbeitung der Tageszeiten und Schichten in einer gemeinsamen Ansicht umgesetzt wurde. Die Login-Ansicht, welche zu Demozwecken implementiert werden sollte, wurde komplett gestrichen, da sie einerseits in Berücksichtigung der Medusa-SSO Infrastruktur der Baloise überhaupt keinen Sinn macht, und andererseits zur Demonstration eher im Back-end implementiert werden soll. </w:t>
      </w:r>
    </w:p>
    <w:p w14:paraId="6F18BEA4" w14:textId="77777777" w:rsidR="002F0A4F" w:rsidRDefault="002F0A4F" w:rsidP="00F270FE"/>
    <w:p w14:paraId="23568DCB" w14:textId="77777777" w:rsidR="00F270FE" w:rsidRDefault="00F270FE" w:rsidP="00F270FE">
      <w:r>
        <w:t>Dazu entschieden wir uns, weil die Einhaltung der Gütestufe 3 des Bewertungskriteriums «Brauchbarkeit (Applikation)» eigentlich gar keine Login-Ansicht zulassen würde.</w:t>
      </w:r>
    </w:p>
    <w:p w14:paraId="4A8A7418" w14:textId="77777777" w:rsidR="00F270FE" w:rsidRDefault="00F270FE" w:rsidP="00F270FE">
      <w:r>
        <w:t>Darüber hinaus wurde eine weitere optionale Ansicht implementiert. Mit der «Support»-Ansicht soll dem Benutzer ein schneller Zugang zu wichtigen Kontaktdaten ermöglicht werden. Dazu entschieden wir uns, um die Benutzerfreundlichkeit der Anwendung weiter zu steigern, wobei kein erwähnenswerter Mehraufwand entstanden ist.</w:t>
      </w:r>
    </w:p>
    <w:p w14:paraId="3C94A445" w14:textId="77777777" w:rsidR="002F0A4F" w:rsidRDefault="002F0A4F" w:rsidP="00F270FE"/>
    <w:p w14:paraId="2D6EC5F5" w14:textId="77777777" w:rsidR="00F270FE" w:rsidRDefault="00F270FE" w:rsidP="00F270FE">
      <w:pPr>
        <w:pStyle w:val="Untertitel"/>
      </w:pPr>
      <w:r>
        <w:t>Mittel und Methoden</w:t>
      </w:r>
    </w:p>
    <w:p w14:paraId="0DAD0825" w14:textId="77F3AD29" w:rsidR="00F270FE" w:rsidRDefault="00F270FE" w:rsidP="003A10B9">
      <w:r>
        <w:t>Durch eine unvorhersehbare Mitteilung des Kanban-Dienstes «Waffle.io» über die Einstellung ihrer Dienste musste</w:t>
      </w:r>
      <w:r w:rsidR="00617BE9">
        <w:t>n</w:t>
      </w:r>
      <w:r>
        <w:t xml:space="preserve"> </w:t>
      </w:r>
      <w:r w:rsidR="00617BE9">
        <w:t>wir</w:t>
      </w:r>
      <w:r>
        <w:t xml:space="preserve"> für </w:t>
      </w:r>
      <w:r w:rsidR="00617BE9">
        <w:t>das</w:t>
      </w:r>
      <w:r>
        <w:t xml:space="preserve"> Kanban-Board eine Alternative finden. Schlussendlich entschieden wir uns für ein einfaches GitHub-Project, welches fast die gleichen Kompetenzen erfüllt.</w:t>
      </w:r>
    </w:p>
    <w:p w14:paraId="421E3980" w14:textId="77777777" w:rsidR="002F0A4F" w:rsidRDefault="002F0A4F" w:rsidP="003A10B9"/>
    <w:p w14:paraId="1C90B6F9" w14:textId="77777777" w:rsidR="003A10B9" w:rsidRDefault="003A10B9" w:rsidP="003A10B9">
      <w:pPr>
        <w:pStyle w:val="berschrift2"/>
        <w:rPr>
          <w:lang w:eastAsia="de-CH"/>
        </w:rPr>
      </w:pPr>
      <w:bookmarkStart w:id="61" w:name="_Toc8376134"/>
      <w:r>
        <w:rPr>
          <w:lang w:eastAsia="de-CH"/>
        </w:rPr>
        <w:t>Persönliches Fazit</w:t>
      </w:r>
      <w:bookmarkEnd w:id="61"/>
    </w:p>
    <w:p w14:paraId="76C82F44" w14:textId="2F173E74" w:rsidR="00F270FE" w:rsidRDefault="00F270FE" w:rsidP="00F270FE">
      <w:r>
        <w:t xml:space="preserve">Nach der Umsetzung der Anwendung bleiben mir einige wichtige Eindrücke und Erkenntnisse. Der kurze Zeitraum, der für die Programmierung geplant war, hat meine gesamte Konzentration und höchste Produktionsfähigkeit </w:t>
      </w:r>
      <w:r w:rsidRPr="00084F56">
        <w:t>benötigt</w:t>
      </w:r>
      <w:r>
        <w:t xml:space="preserve">, um </w:t>
      </w:r>
      <w:r w:rsidR="0097099A">
        <w:t xml:space="preserve">die Anwendung </w:t>
      </w:r>
      <w:r>
        <w:t xml:space="preserve">termingerecht </w:t>
      </w:r>
      <w:r w:rsidR="0097099A">
        <w:t xml:space="preserve">zu </w:t>
      </w:r>
      <w:r>
        <w:t>realisie</w:t>
      </w:r>
      <w:r w:rsidR="0097099A">
        <w:t>ren</w:t>
      </w:r>
      <w:r>
        <w:t>. Es hätten zusätzliche Details behandelt werden können, wenn ich hier mehr Zeit gehabt hätte. Ich gelangte auch kurz in eine Stresssituation bei der Implementierung des Dienstplans. Durch diese Erfahrung weiss ich nun, dass eine genaue Planung/Einschätzung der Anforderung entscheidend für den Erfolg eines Projekts sein kann.</w:t>
      </w:r>
    </w:p>
    <w:p w14:paraId="78CA4879" w14:textId="56B4B4FC" w:rsidR="003A10B9" w:rsidRDefault="00F270FE" w:rsidP="003A10B9">
      <w:r>
        <w:t>Letztendlich bin ich sehr zufrieden mit der Anwendung. Sie deckt die Anforderungen</w:t>
      </w:r>
      <w:r w:rsidR="001A2E8F">
        <w:t>,</w:t>
      </w:r>
      <w:r>
        <w:t xml:space="preserve"> </w:t>
      </w:r>
      <w:r w:rsidR="00E7197D">
        <w:t>wurde</w:t>
      </w:r>
      <w:r>
        <w:t xml:space="preserve"> professionell umgesetzt</w:t>
      </w:r>
      <w:r w:rsidR="001A2E8F">
        <w:t xml:space="preserve"> und kann dem Helpdesk durchaus helfen, indem Sie die Planung einfacher gestaltet als eine Excel-Tabelle. Die Umsetzung mit Vue.js hat mir sehr zugesagt, da ich dieses Framework zur Realisierung von Webanwendungen bevorzuge. </w:t>
      </w:r>
      <w:r w:rsidR="005B6DD9">
        <w:t xml:space="preserve">Ich habe darauf geachtet, dass möglichst viel modularisiert wird und der Code übersichtlich und verständlich bleibt, wodurch auch nachfolgende Entwickler </w:t>
      </w:r>
      <w:r w:rsidR="009A323C">
        <w:t xml:space="preserve">problemlos </w:t>
      </w:r>
      <w:r w:rsidR="005B6DD9">
        <w:t xml:space="preserve">mit dem Code arbeiten können. </w:t>
      </w:r>
      <w:r w:rsidR="001A2E8F">
        <w:t xml:space="preserve"> </w:t>
      </w:r>
      <w:r>
        <w:t xml:space="preserve"> </w:t>
      </w:r>
    </w:p>
    <w:p w14:paraId="034B4511" w14:textId="77777777" w:rsidR="002F0A4F" w:rsidRDefault="002F0A4F">
      <w:r>
        <w:br w:type="page"/>
      </w:r>
    </w:p>
    <w:p w14:paraId="79A5616F" w14:textId="77777777" w:rsidR="002F0A4F" w:rsidRDefault="002F0A4F" w:rsidP="003A10B9"/>
    <w:p w14:paraId="5897CB5F" w14:textId="77777777" w:rsidR="003A10B9" w:rsidRDefault="003A10B9" w:rsidP="002F0A4F">
      <w:pPr>
        <w:pStyle w:val="berschrift2"/>
        <w:rPr>
          <w:lang w:eastAsia="de-CH"/>
        </w:rPr>
      </w:pPr>
      <w:bookmarkStart w:id="62" w:name="_Toc8376135"/>
      <w:r>
        <w:rPr>
          <w:lang w:eastAsia="de-CH"/>
        </w:rPr>
        <w:t>Schlussreflexion</w:t>
      </w:r>
      <w:bookmarkEnd w:id="62"/>
    </w:p>
    <w:p w14:paraId="5261E995" w14:textId="77777777" w:rsidR="003A10B9" w:rsidRDefault="003A10B9" w:rsidP="003A10B9">
      <w:pPr>
        <w:pStyle w:val="berschrift3"/>
        <w:rPr>
          <w:lang w:eastAsia="de-CH"/>
        </w:rPr>
      </w:pPr>
      <w:bookmarkStart w:id="63" w:name="_Toc8376136"/>
      <w:r>
        <w:rPr>
          <w:lang w:eastAsia="de-CH"/>
        </w:rPr>
        <w:t>Arbeitsmethodik</w:t>
      </w:r>
      <w:bookmarkEnd w:id="63"/>
    </w:p>
    <w:p w14:paraId="114ACC74" w14:textId="77777777" w:rsidR="003A10B9" w:rsidRDefault="001A30F2" w:rsidP="003A10B9">
      <w:pPr>
        <w:rPr>
          <w:lang w:eastAsia="de-CH"/>
        </w:rPr>
      </w:pPr>
      <w:r>
        <w:t xml:space="preserve">Während der Entwicklung nutzte ich Kanban zur Visualisierung meines Fortschritts. Ich habe Kanban bereits zuvor bei anderen Projekten genutzt und kenne auch detaillierte Funktionen, da ich vor einiger Zeit ein Referat zu dieser Methodik gehalten habe. Meiner Meinung nach ist Kanban eine gute Wahl in der Softwareentwicklung, da das System unkompliziert und übersichtlich ist. Das hat sich für mich auch während der IPA herausgestellt, weshalb ich in Zukunft bei Kanban bleiben würde. Ich finde, dass Kanban im Vergleich zu anderen Methoden wie z.B. </w:t>
      </w:r>
      <w:r w:rsidR="00405677">
        <w:t xml:space="preserve">Scrum </w:t>
      </w:r>
      <w:r w:rsidR="00405677">
        <w:rPr>
          <w:lang w:eastAsia="de-CH"/>
        </w:rPr>
        <w:t>eine dynamischere und selbstständigere Arbeitsweise zulässt, wobei auch zeitliche Abweichungen und andere Probleme schnell sichtbar werden.</w:t>
      </w:r>
    </w:p>
    <w:p w14:paraId="7D923103" w14:textId="77777777" w:rsidR="003A10B9" w:rsidRDefault="003A10B9" w:rsidP="003A10B9">
      <w:pPr>
        <w:pStyle w:val="berschrift3"/>
        <w:rPr>
          <w:lang w:eastAsia="de-CH"/>
        </w:rPr>
      </w:pPr>
      <w:bookmarkStart w:id="64" w:name="_Toc8376137"/>
      <w:r>
        <w:rPr>
          <w:lang w:eastAsia="de-CH"/>
        </w:rPr>
        <w:t>Werkzeuge</w:t>
      </w:r>
      <w:bookmarkEnd w:id="64"/>
    </w:p>
    <w:p w14:paraId="6C6F4D1A" w14:textId="19ED6ACF" w:rsidR="00082B90" w:rsidRDefault="00405677" w:rsidP="00D01E2B">
      <w:r>
        <w:t xml:space="preserve">Mit den eingesetzten Sprachen, Programmen und Diensten bin ich grundsätzlich zufrieden. Mir war wichtig, dass ich mir hier keine Grenzen, sondern klare Strukturen und wenn möglich sogar Abhilfe schaffe. Dieses Ziel habe ich auch erreicht, wobei ich aber Verbesserungspotential sehe: Der Texteditor Atom bietet zwar viele Möglichkeiten, lässt sich aber nur schwer für Debugging u.Ä. verwenden. Hier könnte ich auf ein </w:t>
      </w:r>
      <w:r w:rsidRPr="00022770">
        <w:t>fortgeschrittener</w:t>
      </w:r>
      <w:r>
        <w:t>es Programm setzen.</w:t>
      </w:r>
      <w:r w:rsidR="0011306D">
        <w:t xml:space="preserve"> Ich bemerkte auch, dass Netlify zur Demonstration der Anwendung nicht notwendig wäre</w:t>
      </w:r>
      <w:r>
        <w:t xml:space="preserve">, da ein lokaler Produktions-Build dieselben Kriterien erfüllt. Bei meinem nächsten Projekt würde ich </w:t>
      </w:r>
      <w:r w:rsidR="004A206F">
        <w:t xml:space="preserve">womöglich </w:t>
      </w:r>
      <w:r>
        <w:t>auf diesen Dienst verzichten.</w:t>
      </w:r>
    </w:p>
    <w:p w14:paraId="04EDD8F5" w14:textId="77777777" w:rsidR="002F0A4F" w:rsidRDefault="002F0A4F" w:rsidP="002F0A4F">
      <w:pPr>
        <w:pStyle w:val="berschrift3"/>
        <w:rPr>
          <w:lang w:eastAsia="de-CH"/>
        </w:rPr>
      </w:pPr>
      <w:bookmarkStart w:id="65" w:name="_Toc8376138"/>
      <w:r>
        <w:rPr>
          <w:lang w:eastAsia="de-CH"/>
        </w:rPr>
        <w:t>Umsetzung</w:t>
      </w:r>
      <w:bookmarkEnd w:id="65"/>
    </w:p>
    <w:p w14:paraId="33A8E1E2" w14:textId="77777777" w:rsidR="00CB2E8E" w:rsidRDefault="00043367" w:rsidP="002F0A4F">
      <w:pPr>
        <w:rPr>
          <w:lang w:eastAsia="de-CH"/>
        </w:rPr>
      </w:pPr>
      <w:r>
        <w:rPr>
          <w:lang w:eastAsia="de-CH"/>
        </w:rPr>
        <w:t>Ich denke, dass die eingesetzten Abhängigkeiten und die allgemeine Umsetzung der Ansichten sehr gut gewählt ist und den «Best-Practices» entspricht. Hier würde ich eigentlich nichts anders machen und auch beim nächsten Projekt auf diese Methoden setzen. Einzig die Abfragen der Einsätze im Dienstplan</w:t>
      </w:r>
      <w:r w:rsidR="00CB2E8E">
        <w:rPr>
          <w:lang w:eastAsia="de-CH"/>
        </w:rPr>
        <w:t xml:space="preserve"> konnte nicht ganz optimal umgesetzt werden, da dafür der Endpunkt auf der API fehlt. Ich würde die Einsätze lieber gesammelt mit einer Abfrage anstatt mit mehreren Abfragen für jeden einzelnen Benutzer durchführen. Da mir dies bei der Vorarbeit jedoch nicht in den Sinn kam, fehlt aktuell der entsprechende Endpunkt und die Abfragen mussten einzeln implementiert werden.</w:t>
      </w:r>
    </w:p>
    <w:p w14:paraId="70EE5B63" w14:textId="075BDE29" w:rsidR="002F0A4F" w:rsidRPr="002F0A4F" w:rsidRDefault="00CB2E8E" w:rsidP="002F0A4F">
      <w:pPr>
        <w:rPr>
          <w:lang w:eastAsia="de-CH"/>
        </w:rPr>
      </w:pPr>
      <w:r>
        <w:rPr>
          <w:lang w:eastAsia="de-CH"/>
        </w:rPr>
        <w:t>Mit der Performance der Anwendung bin ich sehr zufrieden. Mir ist die Ladezeit einer Anwendung sowie die Dauer zur Verarbeitung von Daten sehr wichtig, da das für mich ein</w:t>
      </w:r>
      <w:r w:rsidR="0023098D">
        <w:rPr>
          <w:lang w:eastAsia="de-CH"/>
        </w:rPr>
        <w:t>en</w:t>
      </w:r>
      <w:r>
        <w:rPr>
          <w:lang w:eastAsia="de-CH"/>
        </w:rPr>
        <w:t xml:space="preserve"> ausschlaggebende</w:t>
      </w:r>
      <w:r w:rsidR="0023098D">
        <w:rPr>
          <w:lang w:eastAsia="de-CH"/>
        </w:rPr>
        <w:t>n</w:t>
      </w:r>
      <w:r>
        <w:rPr>
          <w:lang w:eastAsia="de-CH"/>
        </w:rPr>
        <w:t xml:space="preserve"> Punkt </w:t>
      </w:r>
      <w:r w:rsidR="0023098D">
        <w:rPr>
          <w:lang w:eastAsia="de-CH"/>
        </w:rPr>
        <w:t>zur</w:t>
      </w:r>
      <w:r>
        <w:rPr>
          <w:lang w:eastAsia="de-CH"/>
        </w:rPr>
        <w:t xml:space="preserve"> Benutzerfreundlichkeit </w:t>
      </w:r>
      <w:r w:rsidR="0023098D">
        <w:rPr>
          <w:lang w:eastAsia="de-CH"/>
        </w:rPr>
        <w:t>darstellt</w:t>
      </w:r>
      <w:r>
        <w:rPr>
          <w:lang w:eastAsia="de-CH"/>
        </w:rPr>
        <w:t xml:space="preserve">. Meiner Meinung nach sollten solche Geschwindigkeiten </w:t>
      </w:r>
      <w:r w:rsidR="00984804">
        <w:rPr>
          <w:lang w:eastAsia="de-CH"/>
        </w:rPr>
        <w:t>heutzutage</w:t>
      </w:r>
      <w:r>
        <w:rPr>
          <w:lang w:eastAsia="de-CH"/>
        </w:rPr>
        <w:t xml:space="preserve"> bei allen Anwendungen Standard sein, was leider nicht immer der Fall ist. Ich denke, dass ich die Performance von Pelan sogar noch etwas erhöhen könnte, wenn ich serverseitiges Rendern </w:t>
      </w:r>
      <w:r w:rsidR="00FD4510">
        <w:rPr>
          <w:lang w:eastAsia="de-CH"/>
        </w:rPr>
        <w:t>einsetzen würde. Dies kann für eine Vue.js Anwendung beispielsweise durch das erweiterte «Nuxt.js» Framework realisiert werden, was aber zusätzlichen Aufwand und Komplexität bedeut</w:t>
      </w:r>
      <w:r w:rsidR="0023098D">
        <w:rPr>
          <w:lang w:eastAsia="de-CH"/>
        </w:rPr>
        <w:t>et</w:t>
      </w:r>
      <w:r w:rsidR="00270B56">
        <w:rPr>
          <w:lang w:eastAsia="de-CH"/>
        </w:rPr>
        <w:t>.</w:t>
      </w:r>
      <w:r w:rsidR="00FD4510">
        <w:rPr>
          <w:lang w:eastAsia="de-CH"/>
        </w:rPr>
        <w:t xml:space="preserve"> </w:t>
      </w:r>
      <w:r w:rsidR="00270B56">
        <w:rPr>
          <w:lang w:eastAsia="de-CH"/>
        </w:rPr>
        <w:t>Deshalb passt</w:t>
      </w:r>
      <w:r w:rsidR="00C9499F">
        <w:rPr>
          <w:lang w:eastAsia="de-CH"/>
        </w:rPr>
        <w:t>e</w:t>
      </w:r>
      <w:r w:rsidR="00270B56">
        <w:rPr>
          <w:lang w:eastAsia="de-CH"/>
        </w:rPr>
        <w:t xml:space="preserve"> </w:t>
      </w:r>
      <w:r w:rsidR="00FD4510">
        <w:rPr>
          <w:lang w:eastAsia="de-CH"/>
        </w:rPr>
        <w:t xml:space="preserve">es </w:t>
      </w:r>
      <w:r w:rsidR="00E0539C">
        <w:rPr>
          <w:lang w:eastAsia="de-CH"/>
        </w:rPr>
        <w:t xml:space="preserve">leider </w:t>
      </w:r>
      <w:r w:rsidR="00FD4510">
        <w:rPr>
          <w:lang w:eastAsia="de-CH"/>
        </w:rPr>
        <w:t xml:space="preserve">nicht in den Rahmen </w:t>
      </w:r>
      <w:r w:rsidR="00C9499F">
        <w:rPr>
          <w:lang w:eastAsia="de-CH"/>
        </w:rPr>
        <w:t>dieser</w:t>
      </w:r>
      <w:r w:rsidR="00FD4510">
        <w:rPr>
          <w:lang w:eastAsia="de-CH"/>
        </w:rPr>
        <w:t xml:space="preserve"> IPA</w:t>
      </w:r>
      <w:r w:rsidR="00270B56">
        <w:rPr>
          <w:lang w:eastAsia="de-CH"/>
        </w:rPr>
        <w:t xml:space="preserve"> und wurde für Pelan nicht genutzt</w:t>
      </w:r>
      <w:r w:rsidR="00FD4510">
        <w:rPr>
          <w:lang w:eastAsia="de-CH"/>
        </w:rPr>
        <w:t xml:space="preserve">. </w:t>
      </w:r>
      <w:r w:rsidR="00043367">
        <w:rPr>
          <w:lang w:eastAsia="de-CH"/>
        </w:rPr>
        <w:t xml:space="preserve"> </w:t>
      </w:r>
    </w:p>
    <w:p w14:paraId="0334DF54" w14:textId="77777777" w:rsidR="00CB2078" w:rsidRDefault="00CB2078" w:rsidP="00D01E2B">
      <w:r>
        <w:rPr>
          <w:lang w:eastAsia="de-CH"/>
        </w:rPr>
        <w:br w:type="page"/>
      </w:r>
    </w:p>
    <w:p w14:paraId="1E683E75" w14:textId="77777777" w:rsidR="004E3291" w:rsidRDefault="004E3291" w:rsidP="00CB2078">
      <w:pPr>
        <w:tabs>
          <w:tab w:val="left" w:pos="2216"/>
        </w:tabs>
        <w:rPr>
          <w:lang w:eastAsia="de-CH"/>
        </w:rPr>
      </w:pPr>
    </w:p>
    <w:p w14:paraId="2030D70A" w14:textId="77777777" w:rsidR="004E3291" w:rsidRDefault="004E3291" w:rsidP="004E3291">
      <w:pPr>
        <w:pStyle w:val="Titel"/>
        <w:rPr>
          <w:lang w:eastAsia="de-CH"/>
        </w:rPr>
      </w:pPr>
      <w:bookmarkStart w:id="66" w:name="_Toc8376139"/>
      <w:r>
        <w:rPr>
          <w:lang w:eastAsia="de-CH"/>
        </w:rPr>
        <w:t>Teil 2: Dokumentation und Umsetzung</w:t>
      </w:r>
      <w:bookmarkEnd w:id="66"/>
    </w:p>
    <w:p w14:paraId="0CB65E85" w14:textId="77777777" w:rsidR="004E3291" w:rsidRDefault="004E3291" w:rsidP="004E3291">
      <w:pPr>
        <w:pStyle w:val="berschrift1"/>
        <w:rPr>
          <w:lang w:eastAsia="de-CH"/>
        </w:rPr>
      </w:pPr>
      <w:bookmarkStart w:id="67" w:name="_Toc8376140"/>
      <w:r>
        <w:rPr>
          <w:lang w:eastAsia="de-CH"/>
        </w:rPr>
        <w:t>Initialisierung</w:t>
      </w:r>
      <w:bookmarkEnd w:id="67"/>
    </w:p>
    <w:p w14:paraId="4B54DD85" w14:textId="77777777" w:rsidR="003A10B9" w:rsidRDefault="003A10B9" w:rsidP="003A10B9">
      <w:pPr>
        <w:pStyle w:val="berschrift2"/>
        <w:rPr>
          <w:lang w:eastAsia="de-CH"/>
        </w:rPr>
      </w:pPr>
      <w:bookmarkStart w:id="68" w:name="_Toc8376141"/>
      <w:r>
        <w:rPr>
          <w:lang w:eastAsia="de-CH"/>
        </w:rPr>
        <w:t>Analyse Vue.js</w:t>
      </w:r>
      <w:bookmarkEnd w:id="68"/>
    </w:p>
    <w:p w14:paraId="11C322EB" w14:textId="77777777" w:rsidR="00CB2078" w:rsidRPr="001F73AF" w:rsidRDefault="00CB2078" w:rsidP="00CB2078">
      <w:r w:rsidRPr="001F73AF">
        <w:t>Vue.js ist ein JavaScript-Framework zur Realisierung von Single-Page-Webanwendungen. Durch die Nutzung eines Mapping-Routers kann eine Webanwendung jedoch in mehrere Seiten unterteilt werden. Hauptmerkmale von Vue.js sind unter anderem:</w:t>
      </w:r>
      <w:r>
        <w:rPr>
          <w:rStyle w:val="Funotenzeichen"/>
        </w:rPr>
        <w:footnoteReference w:id="8"/>
      </w:r>
    </w:p>
    <w:p w14:paraId="061F3E8F" w14:textId="77777777" w:rsidR="00CB2078" w:rsidRPr="001F73AF" w:rsidRDefault="00CB2078" w:rsidP="00CB2078">
      <w:pPr>
        <w:pStyle w:val="Listenabsatz"/>
        <w:numPr>
          <w:ilvl w:val="0"/>
          <w:numId w:val="11"/>
        </w:numPr>
      </w:pPr>
      <w:r w:rsidRPr="001F73AF">
        <w:t>Komponentenbasierte Umsetzung (Wiederverwendbarkeit)</w:t>
      </w:r>
    </w:p>
    <w:p w14:paraId="77AF955D" w14:textId="77777777" w:rsidR="00CB2078" w:rsidRPr="001F73AF" w:rsidRDefault="00CB2078" w:rsidP="00CB2078">
      <w:pPr>
        <w:pStyle w:val="Listenabsatz"/>
        <w:numPr>
          <w:ilvl w:val="0"/>
          <w:numId w:val="11"/>
        </w:numPr>
      </w:pPr>
      <w:r w:rsidRPr="001F73AF">
        <w:t>Viel Flexibilität</w:t>
      </w:r>
    </w:p>
    <w:p w14:paraId="26021170" w14:textId="77777777" w:rsidR="00CB2078" w:rsidRPr="001F73AF" w:rsidRDefault="00CB2078" w:rsidP="00CB2078">
      <w:pPr>
        <w:pStyle w:val="Listenabsatz"/>
        <w:numPr>
          <w:ilvl w:val="0"/>
          <w:numId w:val="11"/>
        </w:numPr>
      </w:pPr>
      <w:r w:rsidRPr="001F73AF">
        <w:t>Hohe Performance</w:t>
      </w:r>
    </w:p>
    <w:p w14:paraId="3863CAE2" w14:textId="77777777" w:rsidR="00CB2078" w:rsidRPr="001F73AF" w:rsidRDefault="00CB2078" w:rsidP="00CB2078">
      <w:pPr>
        <w:pStyle w:val="Listenabsatz"/>
        <w:numPr>
          <w:ilvl w:val="0"/>
          <w:numId w:val="11"/>
        </w:numPr>
      </w:pPr>
      <w:r w:rsidRPr="001F73AF">
        <w:t>Grosse Community (= gute Dokumentation und reichlich Unterstützung)</w:t>
      </w:r>
    </w:p>
    <w:p w14:paraId="676B07BB" w14:textId="77777777" w:rsidR="00CB2078" w:rsidRPr="001F73AF" w:rsidRDefault="00CB2078" w:rsidP="00CB2078">
      <w:r w:rsidRPr="001F73AF">
        <w:t xml:space="preserve">Bei korrekter Umsetzung des Konzepts kann mit Vue.js eine professionelle Webanwendung implementiert werden, </w:t>
      </w:r>
      <w:r>
        <w:t>die</w:t>
      </w:r>
      <w:r w:rsidRPr="001F73AF">
        <w:t xml:space="preserve"> mit eigenen Scripts und Komponenten beliebig erweitert werden kann. Deshalb sollte sich Vue.js zur Realisierung einer Einsatzplanung eignen, während für bestimmte Anforderungen noch zusätzliche Abhängigkeiten eingebunden wurden. Zu den wichtigsten gehören dabei folgende:</w:t>
      </w:r>
    </w:p>
    <w:p w14:paraId="101483A7" w14:textId="77777777" w:rsidR="00CB2078" w:rsidRPr="001F73AF" w:rsidRDefault="00CB2078" w:rsidP="00CB2078">
      <w:pPr>
        <w:pStyle w:val="Listenabsatz"/>
        <w:numPr>
          <w:ilvl w:val="0"/>
          <w:numId w:val="12"/>
        </w:numPr>
      </w:pPr>
      <w:r w:rsidRPr="001F73AF">
        <w:t>Durch «</w:t>
      </w:r>
      <w:r w:rsidRPr="00BC21AB">
        <w:rPr>
          <w:rFonts w:ascii="MetaPro-Bold" w:hAnsi="MetaPro-Bold"/>
        </w:rPr>
        <w:t>Vuetify</w:t>
      </w:r>
      <w:r w:rsidRPr="001F73AF">
        <w:t>» lässt sich ein grundlegendes Design schnell umsetzen, wobei zahlreiche Variablen individuell angepasst werden können. Die mitgelieferten Komponenten entsprechen den Material-Design Standards und lassen sich dynamisch einbinden.</w:t>
      </w:r>
    </w:p>
    <w:p w14:paraId="7E0B54A9" w14:textId="77777777" w:rsidR="00CB2078" w:rsidRPr="001F73AF" w:rsidRDefault="00CB2078" w:rsidP="00CB2078">
      <w:pPr>
        <w:pStyle w:val="Listenabsatz"/>
        <w:numPr>
          <w:ilvl w:val="0"/>
          <w:numId w:val="12"/>
        </w:numPr>
      </w:pPr>
      <w:r w:rsidRPr="001F73AF">
        <w:t>Für eine mehrsprachige Anwendung kann «</w:t>
      </w:r>
      <w:r w:rsidRPr="00BC21AB">
        <w:rPr>
          <w:rFonts w:ascii="MetaPro-Bold" w:hAnsi="MetaPro-Bold"/>
        </w:rPr>
        <w:t>Vue-i18n</w:t>
      </w:r>
      <w:r w:rsidRPr="001F73AF">
        <w:t>» genutzt werden. Dies ist das gängigste Modul, um Übersetzungen innerhalb von Komponenten anwendbar zu machen.</w:t>
      </w:r>
    </w:p>
    <w:p w14:paraId="13BBE40A" w14:textId="77777777" w:rsidR="00CB2078" w:rsidRPr="001F73AF" w:rsidRDefault="00CB2078" w:rsidP="00CB2078">
      <w:pPr>
        <w:pStyle w:val="Listenabsatz"/>
        <w:numPr>
          <w:ilvl w:val="0"/>
          <w:numId w:val="12"/>
        </w:numPr>
      </w:pPr>
      <w:r w:rsidRPr="001F73AF">
        <w:t>Mit «</w:t>
      </w:r>
      <w:r w:rsidRPr="00BC21AB">
        <w:rPr>
          <w:rFonts w:ascii="MetaPro-Bold" w:hAnsi="MetaPro-Bold"/>
        </w:rPr>
        <w:t>Axios</w:t>
      </w:r>
      <w:r w:rsidRPr="001F73AF">
        <w:t>» können Anfragen an einen Server bzw. eine API asynchron durchgeführt werden. Dabei lassen sich die Parameter einer Anfrage beliebig anpassen.</w:t>
      </w:r>
    </w:p>
    <w:p w14:paraId="2A2804DD" w14:textId="02F4189A" w:rsidR="003A10B9" w:rsidRDefault="00CB2078" w:rsidP="003A10B9">
      <w:r w:rsidRPr="001F73AF">
        <w:t xml:space="preserve">Durch weitere Entwicklungs-Abhängigkeiten </w:t>
      </w:r>
      <w:r w:rsidR="00A46042">
        <w:t>wird</w:t>
      </w:r>
      <w:r w:rsidRPr="001F73AF">
        <w:t xml:space="preserve"> die Implementierung einfacher gemacht, wodurch</w:t>
      </w:r>
      <w:r w:rsidR="00DC5FAC">
        <w:t xml:space="preserve"> man sich </w:t>
      </w:r>
      <w:r>
        <w:t>stärker</w:t>
      </w:r>
      <w:r w:rsidRPr="001F73AF">
        <w:t xml:space="preserve"> auf die wichtigen Punkte konzentrieren </w:t>
      </w:r>
      <w:r w:rsidR="00DC5FAC">
        <w:t>kann</w:t>
      </w:r>
      <w:r w:rsidRPr="001F73AF">
        <w:t xml:space="preserve">. Schlussendlich </w:t>
      </w:r>
      <w:r w:rsidR="00457610">
        <w:t>soll also ermöglicht werden</w:t>
      </w:r>
      <w:r w:rsidRPr="001F73AF">
        <w:t>, durch Vue.js eine Anwendung performant, stabil und schnell umzusetzen.</w:t>
      </w:r>
    </w:p>
    <w:p w14:paraId="5C4F52B9" w14:textId="77777777" w:rsidR="00CB2078" w:rsidRDefault="00CB2078" w:rsidP="003A10B9">
      <w:r>
        <w:br w:type="page"/>
      </w:r>
    </w:p>
    <w:p w14:paraId="6A256523" w14:textId="77777777" w:rsidR="003A10B9" w:rsidRDefault="003A10B9" w:rsidP="003A10B9">
      <w:pPr>
        <w:pStyle w:val="berschrift3"/>
        <w:rPr>
          <w:lang w:eastAsia="de-CH"/>
        </w:rPr>
      </w:pPr>
      <w:bookmarkStart w:id="69" w:name="_Toc8376142"/>
      <w:r>
        <w:rPr>
          <w:lang w:eastAsia="de-CH"/>
        </w:rPr>
        <w:lastRenderedPageBreak/>
        <w:t>Konzept</w:t>
      </w:r>
      <w:bookmarkEnd w:id="69"/>
    </w:p>
    <w:p w14:paraId="37A5D911" w14:textId="77777777" w:rsidR="00CB2078" w:rsidRPr="00847E6C" w:rsidRDefault="00CB2078" w:rsidP="00CB2078">
      <w:r>
        <w:t xml:space="preserve">Vue.js baut auf einem gängigen Konzept der Realisierung von Webanwendungen auf. Dabei kommen </w:t>
      </w:r>
      <w:r w:rsidRPr="00622375">
        <w:rPr>
          <w:rFonts w:ascii="MetaPro-Bold" w:hAnsi="MetaPro-Bold"/>
        </w:rPr>
        <w:t>Komponenten</w:t>
      </w:r>
      <w:r>
        <w:t xml:space="preserve"> zum Einsatz, welche aus einer Darstellungs-Struktur (HTML), mehreren Funktionen (JS) und Design-Definitionen (CSS) bestehen. Dadurch sollen die Elemente einer Anwendung modularisiert werden. Komponenten können dann beliebig als View oder in anderen Komponenten verwendet und dynamisch eingebunden werden.</w:t>
      </w:r>
    </w:p>
    <w:p w14:paraId="7085237C" w14:textId="77777777" w:rsidR="00CB2078" w:rsidRDefault="00CB2078" w:rsidP="00CB2078">
      <w:r w:rsidRPr="003C065E">
        <w:rPr>
          <w:rFonts w:ascii="MetaPro-Bold" w:hAnsi="MetaPro-Bold"/>
        </w:rPr>
        <w:t>Views</w:t>
      </w:r>
      <w:r>
        <w:t xml:space="preserve"> stellen die unterschiedlichen Ansichten dar, wobei hier in der Regel nicht die Hauptfunktionen eingebaut werden. Es wird definiert, welche Komponenten in der View dargestellt werden, und wie diese miteinander in Verbindung stehen. </w:t>
      </w:r>
    </w:p>
    <w:p w14:paraId="3EAF42BC" w14:textId="77777777" w:rsidR="00CB2078" w:rsidRDefault="00CB2078" w:rsidP="00CB2078">
      <w:r>
        <w:t>Der Sinn hinter den Komponenten ist die Wiederverwendbarkeit von Elementen, wodurch diese an unterschiedlichen Stellen genutzt werden können und bei Anpassungen nur eine Stelle im Code bearbeitet werden muss.</w:t>
      </w:r>
    </w:p>
    <w:p w14:paraId="649FF558" w14:textId="77777777" w:rsidR="00C66283" w:rsidRDefault="00C66283" w:rsidP="00CB2078"/>
    <w:p w14:paraId="67942302" w14:textId="77777777" w:rsidR="001A6162" w:rsidRDefault="00C66283" w:rsidP="001A6162">
      <w:pPr>
        <w:keepNext/>
      </w:pPr>
      <w:r>
        <w:rPr>
          <w:noProof/>
        </w:rPr>
        <w:drawing>
          <wp:inline distT="0" distB="0" distL="0" distR="0" wp14:anchorId="59149053" wp14:editId="04F198DF">
            <wp:extent cx="5760720" cy="1838699"/>
            <wp:effectExtent l="0" t="0" r="0" b="9525"/>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60720" cy="1838699"/>
                    </a:xfrm>
                    <a:prstGeom prst="rect">
                      <a:avLst/>
                    </a:prstGeom>
                    <a:noFill/>
                    <a:ln>
                      <a:noFill/>
                    </a:ln>
                  </pic:spPr>
                </pic:pic>
              </a:graphicData>
            </a:graphic>
          </wp:inline>
        </w:drawing>
      </w:r>
    </w:p>
    <w:p w14:paraId="390FEF19" w14:textId="2F202D9F" w:rsidR="00C66283" w:rsidRDefault="001A6162" w:rsidP="001A6162">
      <w:pPr>
        <w:pStyle w:val="Beschriftung"/>
        <w:jc w:val="right"/>
      </w:pPr>
      <w:bookmarkStart w:id="70" w:name="_Toc8379413"/>
      <w:r>
        <w:t xml:space="preserve">Abbildung </w:t>
      </w:r>
      <w:r w:rsidR="001A30F2">
        <w:rPr>
          <w:noProof/>
        </w:rPr>
        <w:fldChar w:fldCharType="begin"/>
      </w:r>
      <w:r w:rsidR="001A30F2">
        <w:rPr>
          <w:noProof/>
        </w:rPr>
        <w:instrText xml:space="preserve"> SEQ Abbildung \* ARABIC </w:instrText>
      </w:r>
      <w:r w:rsidR="001A30F2">
        <w:rPr>
          <w:noProof/>
        </w:rPr>
        <w:fldChar w:fldCharType="separate"/>
      </w:r>
      <w:r w:rsidR="00504727">
        <w:rPr>
          <w:noProof/>
        </w:rPr>
        <w:t>8</w:t>
      </w:r>
      <w:r w:rsidR="001A30F2">
        <w:rPr>
          <w:noProof/>
        </w:rPr>
        <w:fldChar w:fldCharType="end"/>
      </w:r>
      <w:r>
        <w:t xml:space="preserve"> - Vue.js Komponenten Konzept</w:t>
      </w:r>
      <w:bookmarkEnd w:id="70"/>
    </w:p>
    <w:p w14:paraId="33547716" w14:textId="51B19EEC" w:rsidR="003068D4" w:rsidRDefault="003068D4" w:rsidP="003A10B9">
      <w:r>
        <w:t xml:space="preserve">Mit </w:t>
      </w:r>
      <w:r w:rsidR="0058774B">
        <w:t>der Erweiterung «</w:t>
      </w:r>
      <w:r>
        <w:t>Vuex</w:t>
      </w:r>
      <w:r w:rsidR="0058774B">
        <w:t>»</w:t>
      </w:r>
      <w:r>
        <w:t xml:space="preserve"> entsteht zudem eine Art globaler Speicher (der sogenannte «Store»), auf welchen alle Komponenten zugreifen können. </w:t>
      </w:r>
      <w:r w:rsidR="00487593">
        <w:t>Dadurch</w:t>
      </w:r>
      <w:r>
        <w:t xml:space="preserve"> </w:t>
      </w:r>
      <w:r w:rsidR="00D84F2E">
        <w:t>wird</w:t>
      </w:r>
      <w:r>
        <w:t xml:space="preserve"> es möglich</w:t>
      </w:r>
      <w:r w:rsidR="00871BCC">
        <w:t>,</w:t>
      </w:r>
      <w:r>
        <w:t xml:space="preserve"> den Inhalt einer Komponente mit diesem Speicher zu verknüpfen, sodass bei Veränderungen an einer anderen Stelle der Inhalt in der verknüpften Komponente automatisch aktualisiert wird. </w:t>
      </w:r>
    </w:p>
    <w:p w14:paraId="4A695B23" w14:textId="77777777" w:rsidR="003A10B9" w:rsidRDefault="003A10B9" w:rsidP="003A10B9">
      <w:pPr>
        <w:pStyle w:val="berschrift3"/>
        <w:rPr>
          <w:lang w:eastAsia="de-CH"/>
        </w:rPr>
      </w:pPr>
      <w:bookmarkStart w:id="71" w:name="_Toc8376143"/>
      <w:r>
        <w:rPr>
          <w:lang w:eastAsia="de-CH"/>
        </w:rPr>
        <w:t>Vergleich</w:t>
      </w:r>
      <w:bookmarkEnd w:id="71"/>
    </w:p>
    <w:p w14:paraId="46DA26E1" w14:textId="77777777" w:rsidR="000955E4" w:rsidRDefault="003068D4" w:rsidP="003A10B9">
      <w:r>
        <w:t xml:space="preserve">Zur Auswahl standen auch weitere Frameworks wie React oder </w:t>
      </w:r>
      <w:proofErr w:type="gramStart"/>
      <w:r>
        <w:t>Angular</w:t>
      </w:r>
      <w:proofErr w:type="gramEnd"/>
      <w:r>
        <w:t xml:space="preserve">, mit welchen ich bisher keine oder nur wenig Erfahrung habe. Nach einer kurzen Evaluation der Frameworks stellte sich für mich heraus, dass React und </w:t>
      </w:r>
      <w:proofErr w:type="gramStart"/>
      <w:r>
        <w:t>Angular</w:t>
      </w:r>
      <w:proofErr w:type="gramEnd"/>
      <w:r>
        <w:t xml:space="preserve"> sehr viele zusätzliche Abhängigkeiten liefern, die in dieser Anwendung nicht notwendig sind. Da diese die Performance der Anwendung beeinflussen können, und einen Zeitaufwand für die Konfiguration benötigen, habe ich mich gegen die Verwendung dieser Frameworks entschieden.</w:t>
      </w:r>
    </w:p>
    <w:p w14:paraId="3A12656C" w14:textId="77777777" w:rsidR="003A10B9" w:rsidRDefault="000955E4" w:rsidP="003A10B9">
      <w:r>
        <w:br w:type="page"/>
      </w:r>
    </w:p>
    <w:p w14:paraId="6EC9B859" w14:textId="77777777" w:rsidR="003A10B9" w:rsidRDefault="000214FC" w:rsidP="003A10B9">
      <w:pPr>
        <w:pStyle w:val="berschrift2"/>
        <w:rPr>
          <w:lang w:eastAsia="de-CH"/>
        </w:rPr>
      </w:pPr>
      <w:bookmarkStart w:id="72" w:name="_Toc8376144"/>
      <w:r>
        <w:rPr>
          <w:lang w:eastAsia="de-CH"/>
        </w:rPr>
        <w:lastRenderedPageBreak/>
        <w:t>Vertiefte Studie Ist-Zustand &amp; Umgebung</w:t>
      </w:r>
      <w:bookmarkEnd w:id="72"/>
    </w:p>
    <w:p w14:paraId="4BB21F8C" w14:textId="77777777" w:rsidR="000214FC" w:rsidRDefault="000214FC" w:rsidP="000214FC">
      <w:r w:rsidRPr="001F73AF">
        <w:t>Die Einsatzplanung am Helpdesk wird mit einer komplexen Excel-Tabelle geführt. Darin wird ein gesamtes Semester abgebildet sowie alle Mitarbeite</w:t>
      </w:r>
      <w:r>
        <w:t>r</w:t>
      </w:r>
      <w:r w:rsidRPr="001F73AF">
        <w:t xml:space="preserve"> des Teams, was die Übersicht sehr einschränkt. Abhilfe würde hier beispielsweise die Darstellung von nur einem Monat bieten.</w:t>
      </w:r>
    </w:p>
    <w:p w14:paraId="0B712963" w14:textId="77777777" w:rsidR="009C5F29" w:rsidRDefault="009C5F29" w:rsidP="000214FC"/>
    <w:p w14:paraId="0F4D612E" w14:textId="77777777" w:rsidR="003C6847" w:rsidRDefault="00370A43" w:rsidP="003C6847">
      <w:pPr>
        <w:keepNext/>
      </w:pPr>
      <w:r>
        <w:rPr>
          <w:noProof/>
        </w:rPr>
        <w:drawing>
          <wp:inline distT="0" distB="0" distL="0" distR="0" wp14:anchorId="438258E3" wp14:editId="7A98C6F1">
            <wp:extent cx="5760720" cy="1948314"/>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60720" cy="1948314"/>
                    </a:xfrm>
                    <a:prstGeom prst="rect">
                      <a:avLst/>
                    </a:prstGeom>
                    <a:noFill/>
                    <a:ln>
                      <a:noFill/>
                    </a:ln>
                  </pic:spPr>
                </pic:pic>
              </a:graphicData>
            </a:graphic>
          </wp:inline>
        </w:drawing>
      </w:r>
    </w:p>
    <w:p w14:paraId="2695ED9D" w14:textId="685CE55D" w:rsidR="002C497E" w:rsidRDefault="003C6847" w:rsidP="003C6847">
      <w:pPr>
        <w:pStyle w:val="Beschriftung"/>
        <w:jc w:val="right"/>
        <w:rPr>
          <w:lang w:eastAsia="de-CH"/>
        </w:rPr>
      </w:pPr>
      <w:bookmarkStart w:id="73" w:name="_Toc8379414"/>
      <w:r>
        <w:t xml:space="preserve">Abbildung </w:t>
      </w:r>
      <w:r w:rsidR="001A30F2">
        <w:rPr>
          <w:noProof/>
        </w:rPr>
        <w:fldChar w:fldCharType="begin"/>
      </w:r>
      <w:r w:rsidR="001A30F2">
        <w:rPr>
          <w:noProof/>
        </w:rPr>
        <w:instrText xml:space="preserve"> SEQ Abbildung \* ARABIC </w:instrText>
      </w:r>
      <w:r w:rsidR="001A30F2">
        <w:rPr>
          <w:noProof/>
        </w:rPr>
        <w:fldChar w:fldCharType="separate"/>
      </w:r>
      <w:r w:rsidR="00504727">
        <w:rPr>
          <w:noProof/>
        </w:rPr>
        <w:t>9</w:t>
      </w:r>
      <w:r w:rsidR="001A30F2">
        <w:rPr>
          <w:noProof/>
        </w:rPr>
        <w:fldChar w:fldCharType="end"/>
      </w:r>
      <w:r>
        <w:t xml:space="preserve"> - </w:t>
      </w:r>
      <w:r w:rsidR="00092044">
        <w:t>Dienstplan</w:t>
      </w:r>
      <w:r>
        <w:t xml:space="preserve"> als Excel-Tabelle</w:t>
      </w:r>
      <w:bookmarkEnd w:id="73"/>
    </w:p>
    <w:p w14:paraId="60C979F3" w14:textId="38E25680" w:rsidR="000214FC" w:rsidRPr="001F73AF" w:rsidRDefault="000214FC" w:rsidP="000214FC">
      <w:r w:rsidRPr="001F73AF">
        <w:t>Die Berechtigungen werden durch einen Passwort-Schutz umgesetzt, wodurch nur bestimmte Personen Änderungen an der Tabelle vornehmen können. Andere können das Dokument lediglich einsehen</w:t>
      </w:r>
      <w:r w:rsidR="00243B86">
        <w:t>,</w:t>
      </w:r>
      <w:r w:rsidRPr="001F73AF">
        <w:t xml:space="preserve"> aber nicht bearbeiten. Damit alle darauf zugreifen können, wurde es auf einem Netzlaufwerk gespeichert. Dabei wird es bei einem Zugriff für andere Mitarbeiter gesperrt, was die Dynamik einschränkt. Gleichzeitig besteht hier ein Mehraufwand durch das Suchen der Datei und die Eingabe des Passwortes, was durch eine Webanwendung nicht mehr notwendig wäre.</w:t>
      </w:r>
    </w:p>
    <w:p w14:paraId="2C5837EB" w14:textId="77777777" w:rsidR="009C5F29" w:rsidRDefault="000214FC" w:rsidP="000214FC">
      <w:r w:rsidRPr="001F73AF">
        <w:t xml:space="preserve">Um Änderungen am Plan vorzunehmen, wurden Makros eingebaut. Die Nutzung von Makros </w:t>
      </w:r>
      <w:r>
        <w:t>birgt</w:t>
      </w:r>
      <w:r w:rsidRPr="001F73AF">
        <w:t xml:space="preserve"> jedoch ein Sicherheitsrisiko und kann zu Verständnisproblemen führen. Klar definierte Funktionen zur Bearbeitung mit einer benutzerfreundlichen Darstellung würden dies optimieren. Eine Webanwendung kann bei korrekter Implementierung auch die Sicherheitsrisiken eliminieren</w:t>
      </w:r>
      <w:r>
        <w:t>.</w:t>
      </w:r>
    </w:p>
    <w:p w14:paraId="4F6607A4" w14:textId="77777777" w:rsidR="009C5F29" w:rsidRDefault="009C5F29" w:rsidP="000214FC">
      <w:r>
        <w:br w:type="page"/>
      </w:r>
    </w:p>
    <w:p w14:paraId="183FED2E" w14:textId="77777777" w:rsidR="00513326" w:rsidRDefault="00513326" w:rsidP="000214FC"/>
    <w:p w14:paraId="677AC5F1" w14:textId="77777777" w:rsidR="003047A5" w:rsidRDefault="003047A5" w:rsidP="000214FC"/>
    <w:p w14:paraId="6C088C49" w14:textId="77777777" w:rsidR="00513326" w:rsidRDefault="00370A43" w:rsidP="00513326">
      <w:pPr>
        <w:keepNext/>
      </w:pPr>
      <w:r>
        <w:rPr>
          <w:noProof/>
        </w:rPr>
        <w:drawing>
          <wp:inline distT="0" distB="0" distL="0" distR="0" wp14:anchorId="5214FA85" wp14:editId="09DB9A9C">
            <wp:extent cx="5760720" cy="3003970"/>
            <wp:effectExtent l="0" t="0" r="0" b="635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60720" cy="3003970"/>
                    </a:xfrm>
                    <a:prstGeom prst="rect">
                      <a:avLst/>
                    </a:prstGeom>
                    <a:noFill/>
                    <a:ln>
                      <a:noFill/>
                    </a:ln>
                  </pic:spPr>
                </pic:pic>
              </a:graphicData>
            </a:graphic>
          </wp:inline>
        </w:drawing>
      </w:r>
    </w:p>
    <w:p w14:paraId="1EFAAF47" w14:textId="416F8176" w:rsidR="00370A43" w:rsidRDefault="00513326" w:rsidP="00513326">
      <w:pPr>
        <w:pStyle w:val="Beschriftung"/>
        <w:jc w:val="right"/>
        <w:rPr>
          <w:lang w:eastAsia="de-CH"/>
        </w:rPr>
      </w:pPr>
      <w:bookmarkStart w:id="74" w:name="_Toc8379415"/>
      <w:r>
        <w:t xml:space="preserve">Abbildung </w:t>
      </w:r>
      <w:r w:rsidR="001A30F2">
        <w:rPr>
          <w:noProof/>
        </w:rPr>
        <w:fldChar w:fldCharType="begin"/>
      </w:r>
      <w:r w:rsidR="001A30F2">
        <w:rPr>
          <w:noProof/>
        </w:rPr>
        <w:instrText xml:space="preserve"> SEQ Abbildung \* ARABIC </w:instrText>
      </w:r>
      <w:r w:rsidR="001A30F2">
        <w:rPr>
          <w:noProof/>
        </w:rPr>
        <w:fldChar w:fldCharType="separate"/>
      </w:r>
      <w:r w:rsidR="00504727">
        <w:rPr>
          <w:noProof/>
        </w:rPr>
        <w:t>10</w:t>
      </w:r>
      <w:r w:rsidR="001A30F2">
        <w:rPr>
          <w:noProof/>
        </w:rPr>
        <w:fldChar w:fldCharType="end"/>
      </w:r>
      <w:r>
        <w:t xml:space="preserve"> - Umgebung und Schnittstellen zum Projekt</w:t>
      </w:r>
      <w:bookmarkEnd w:id="74"/>
    </w:p>
    <w:p w14:paraId="1222F9DB" w14:textId="77777777" w:rsidR="003047A5" w:rsidRDefault="003047A5" w:rsidP="00C65D0A">
      <w:pPr>
        <w:rPr>
          <w:lang w:eastAsia="de-CH"/>
        </w:rPr>
      </w:pPr>
    </w:p>
    <w:p w14:paraId="62D80FD6" w14:textId="466497C8" w:rsidR="009C5F29" w:rsidRDefault="009C5F29" w:rsidP="00C65D0A">
      <w:r>
        <w:t xml:space="preserve">Die Umgebung, in welche die Anwendung nach der IPA eingebettet werden soll, besteht aus der internen Infrastruktur der Baloise. Dabei ist für die Anwendung selbst ein Server eingeplant, welcher den Code kompiliert und intern veröffentlicht. Der Code wird dazu aus dem GitHub-Repository geladen, auf welchem die IPA stattfindet. Als wichtigste und aktuell einzige Schnittstelle gilt die Pelan-API, welche sich ebenfalls auf einem internen Server befindet und Zugriffe über </w:t>
      </w:r>
      <w:r w:rsidR="001B30D4">
        <w:t>«</w:t>
      </w:r>
      <w:r>
        <w:t>Medusa</w:t>
      </w:r>
      <w:r w:rsidR="001B30D4">
        <w:t>»</w:t>
      </w:r>
      <w:r>
        <w:t xml:space="preserve"> erlaubt. </w:t>
      </w:r>
    </w:p>
    <w:p w14:paraId="15E4774F" w14:textId="3424FF04" w:rsidR="003047A5" w:rsidRDefault="001C1BEB" w:rsidP="00C65D0A">
      <w:r>
        <w:t>Die Pelan-API ist als Back-End zuständig für alles, was mit der Verarbeitung und Verwaltung von Daten zu tun hat. Zusätzlich muss die API bei einer Anfrage prüfen, ob die notwendigen Berechtigungen zum Abrufen</w:t>
      </w:r>
      <w:r w:rsidR="009429CE">
        <w:t xml:space="preserve"> oder Bearbeiten</w:t>
      </w:r>
      <w:r>
        <w:t xml:space="preserve"> gewisser Daten </w:t>
      </w:r>
      <w:r w:rsidR="009429CE">
        <w:t xml:space="preserve">beim Benutzer </w:t>
      </w:r>
      <w:r>
        <w:t xml:space="preserve">vorhanden sind. </w:t>
      </w:r>
    </w:p>
    <w:p w14:paraId="78C1E11F" w14:textId="1050DD39" w:rsidR="00C3358F" w:rsidRDefault="003047A5" w:rsidP="003047A5">
      <w:pPr>
        <w:rPr>
          <w:lang w:eastAsia="de-CH"/>
        </w:rPr>
      </w:pPr>
      <w:r>
        <w:t>Jede Anfrage an das Back-End geht durch die interne Authentisierungsplattform «Medusa», was das Anmelden eines Benutzers ohne Angabe eines Passworts ermöglichen soll. Medusa passt dafür einige Parameter der Anfrage an und fügt Benutzerinformationen hinzu, welche anschliessend vom Back-End zur Authentifizierung verwendet werden können.</w:t>
      </w:r>
      <w:r w:rsidR="003C6E7D">
        <w:t xml:space="preserve"> Das Back-End generiert bei erfolgreicher Authentisierung zur Validierung weiterer Anfragen einen Token, welcher im Front-End nur noch ver</w:t>
      </w:r>
      <w:r w:rsidR="00182409">
        <w:t>arbeitet</w:t>
      </w:r>
      <w:r w:rsidR="0022758A">
        <w:t>/</w:t>
      </w:r>
      <w:r w:rsidR="00402BDD">
        <w:t xml:space="preserve">eingebunden </w:t>
      </w:r>
      <w:r w:rsidR="003C6E7D">
        <w:t xml:space="preserve">werden muss.  </w:t>
      </w:r>
    </w:p>
    <w:p w14:paraId="40E650C8" w14:textId="77777777" w:rsidR="002C497E" w:rsidRDefault="002C497E" w:rsidP="00C65D0A">
      <w:pPr>
        <w:rPr>
          <w:lang w:eastAsia="de-CH"/>
        </w:rPr>
      </w:pPr>
      <w:r>
        <w:rPr>
          <w:lang w:eastAsia="de-CH"/>
        </w:rPr>
        <w:br w:type="page"/>
      </w:r>
    </w:p>
    <w:p w14:paraId="5EB5DF7F" w14:textId="77777777" w:rsidR="00C65D0A" w:rsidRDefault="00C65D0A" w:rsidP="00C65D0A">
      <w:pPr>
        <w:pStyle w:val="berschrift2"/>
        <w:rPr>
          <w:lang w:eastAsia="de-CH"/>
        </w:rPr>
      </w:pPr>
      <w:bookmarkStart w:id="75" w:name="_Toc8376145"/>
      <w:r>
        <w:rPr>
          <w:lang w:eastAsia="de-CH"/>
        </w:rPr>
        <w:lastRenderedPageBreak/>
        <w:t>Umsetzung Projektmethode &amp; Vorgehensmodell</w:t>
      </w:r>
      <w:bookmarkEnd w:id="75"/>
    </w:p>
    <w:p w14:paraId="024BF8FC" w14:textId="77777777" w:rsidR="002C497E" w:rsidRDefault="000214FC" w:rsidP="000214FC">
      <w:r>
        <w:t xml:space="preserve">Die Projektmethode während der IPA wurde mit der detaillierten Aufgabenstellung auf Kanban festgelegt. </w:t>
      </w:r>
      <w:r w:rsidR="00CD2350">
        <w:t xml:space="preserve">Dies wurde so entschieden, weil die Baloise in der Informatik bereits vermehrt Kanban einsetzt und </w:t>
      </w:r>
      <w:r w:rsidR="006B60D6">
        <w:t>man damit auch Projekte in einem kleinen Zeitraum erfassen kann.</w:t>
      </w:r>
    </w:p>
    <w:p w14:paraId="379B99F7" w14:textId="77777777" w:rsidR="000214FC" w:rsidRDefault="000214FC" w:rsidP="000214FC">
      <w:r>
        <w:t xml:space="preserve">Kanban bildet die Arbeitsschritte der Implementierung als einzelne «Tasks/Aufgaben» ab, und </w:t>
      </w:r>
      <w:proofErr w:type="gramStart"/>
      <w:r>
        <w:t>ordnet</w:t>
      </w:r>
      <w:proofErr w:type="gramEnd"/>
      <w:r>
        <w:t xml:space="preserve"> diese unterschiedlichen Stationen zu. Diese Stationen beschreiben den aktuellen Stand des Tasks, wobei ich mich für übliche Stationen der Anwendungsentwicklung entschieden habe:</w:t>
      </w:r>
    </w:p>
    <w:p w14:paraId="676E57F8" w14:textId="77777777" w:rsidR="000214FC" w:rsidRDefault="000214FC" w:rsidP="000214FC">
      <w:pPr>
        <w:pStyle w:val="Listenabsatz"/>
        <w:numPr>
          <w:ilvl w:val="0"/>
          <w:numId w:val="29"/>
        </w:numPr>
      </w:pPr>
      <w:r w:rsidRPr="00BC21AB">
        <w:rPr>
          <w:rFonts w:ascii="MetaPro-Bold" w:hAnsi="MetaPro-Bold"/>
        </w:rPr>
        <w:t>Backlog</w:t>
      </w:r>
      <w:r>
        <w:t>: Hier werden alle Tasks eingeteilt, die im Projekt benötigt werden und noch nicht begonnen wurden. Sie können durch die Anforderungen der Aufgabenstellung oder während der Umsetzung dieser Anforderungen entstehen.</w:t>
      </w:r>
    </w:p>
    <w:p w14:paraId="0F31C1A1" w14:textId="77777777" w:rsidR="000214FC" w:rsidRDefault="000214FC" w:rsidP="000214FC">
      <w:pPr>
        <w:pStyle w:val="Listenabsatz"/>
        <w:numPr>
          <w:ilvl w:val="0"/>
          <w:numId w:val="29"/>
        </w:numPr>
      </w:pPr>
      <w:r w:rsidRPr="00BC21AB">
        <w:rPr>
          <w:rFonts w:ascii="MetaPro-Bold" w:hAnsi="MetaPro-Bold"/>
        </w:rPr>
        <w:t>Waiting</w:t>
      </w:r>
      <w:r>
        <w:t>: Diese «Zwischenstation» enthält alle Tasks, welche gerade nicht bearbeitet werden können, da dazu andere Tasks und/oder Abklärungen gemacht werden müssen.</w:t>
      </w:r>
    </w:p>
    <w:p w14:paraId="02DDEC9F" w14:textId="77777777" w:rsidR="000214FC" w:rsidRDefault="000214FC" w:rsidP="000214FC">
      <w:pPr>
        <w:pStyle w:val="Listenabsatz"/>
        <w:numPr>
          <w:ilvl w:val="0"/>
          <w:numId w:val="29"/>
        </w:numPr>
      </w:pPr>
      <w:r w:rsidRPr="00BC21AB">
        <w:rPr>
          <w:rFonts w:ascii="MetaPro-Bold" w:hAnsi="MetaPro-Bold"/>
        </w:rPr>
        <w:t>In Progress</w:t>
      </w:r>
      <w:r>
        <w:t xml:space="preserve">: Wenn ein Task aktiv ist, wird er in dieser Station eingeteilt. Hier </w:t>
      </w:r>
      <w:proofErr w:type="gramStart"/>
      <w:r>
        <w:t>findet</w:t>
      </w:r>
      <w:proofErr w:type="gramEnd"/>
      <w:r>
        <w:t xml:space="preserve"> die Umsetzung bzw. Implementierung des Tasks statt, wobei dies zusammen mit dem Entwurf geschieht.</w:t>
      </w:r>
    </w:p>
    <w:p w14:paraId="16CB4CE8" w14:textId="77777777" w:rsidR="000214FC" w:rsidRDefault="000214FC" w:rsidP="000214FC">
      <w:pPr>
        <w:pStyle w:val="Listenabsatz"/>
        <w:numPr>
          <w:ilvl w:val="0"/>
          <w:numId w:val="29"/>
        </w:numPr>
      </w:pPr>
      <w:r w:rsidRPr="00BC21AB">
        <w:rPr>
          <w:rFonts w:ascii="MetaPro-Bold" w:hAnsi="MetaPro-Bold"/>
        </w:rPr>
        <w:t>Testing</w:t>
      </w:r>
      <w:r w:rsidRPr="00CF7911">
        <w:t>:</w:t>
      </w:r>
      <w:r>
        <w:t xml:space="preserve"> Bevor ein Task abgeschlossen werden kann, sollte mit dieser Station die korrekte Umsetzung getestet werden. Bei gewissen Tasks wie Abklärungen kann diese Station übersprungen werden.</w:t>
      </w:r>
    </w:p>
    <w:p w14:paraId="10521C28" w14:textId="77777777" w:rsidR="000214FC" w:rsidRDefault="000214FC" w:rsidP="000214FC">
      <w:pPr>
        <w:pStyle w:val="Listenabsatz"/>
        <w:numPr>
          <w:ilvl w:val="0"/>
          <w:numId w:val="29"/>
        </w:numPr>
      </w:pPr>
      <w:r w:rsidRPr="00BC21AB">
        <w:rPr>
          <w:rFonts w:ascii="MetaPro-Bold" w:hAnsi="MetaPro-Bold"/>
        </w:rPr>
        <w:t>Done</w:t>
      </w:r>
      <w:r>
        <w:t xml:space="preserve">: Alle erledigten Tasks werden hier abgelegt. Sie befinden sich dabei in einem Zustand, in welchem sie problemlos im Betrieb eingesetzt werden können. Dazu kommt eine Gelöst-Markierung. * </w:t>
      </w:r>
    </w:p>
    <w:p w14:paraId="390ED3AB" w14:textId="77777777" w:rsidR="00D048B4" w:rsidRPr="00C7360C" w:rsidRDefault="00D048B4" w:rsidP="00D048B4">
      <w:pPr>
        <w:pStyle w:val="Listenabsatz"/>
      </w:pPr>
    </w:p>
    <w:p w14:paraId="08DB1640" w14:textId="77777777" w:rsidR="000214FC" w:rsidRDefault="000214FC" w:rsidP="000214FC">
      <w:r>
        <w:t>* Das Kanban wird auf GitHub durch ein «Project-Board» dargestellt. Die einzelnen Tasks sind dabei GitHub-Issues, welche nach Abschluss als «Closed/Gelöst» markiert werden können. Issues können bei Bedarf auch Labels tragen, welche auf die Art des Issues bzw. der Aufgabe schliessen lassen.</w:t>
      </w:r>
    </w:p>
    <w:p w14:paraId="57F14188" w14:textId="77777777" w:rsidR="002C497E" w:rsidRDefault="002C497E">
      <w:pPr>
        <w:rPr>
          <w:lang w:eastAsia="de-CH"/>
        </w:rPr>
      </w:pPr>
      <w:r>
        <w:rPr>
          <w:lang w:eastAsia="de-CH"/>
        </w:rPr>
        <w:br w:type="page"/>
      </w:r>
    </w:p>
    <w:p w14:paraId="5D6BE5A8" w14:textId="77777777" w:rsidR="002C497E" w:rsidRDefault="002C497E" w:rsidP="00C65D0A">
      <w:pPr>
        <w:rPr>
          <w:lang w:eastAsia="de-CH"/>
        </w:rPr>
      </w:pPr>
    </w:p>
    <w:p w14:paraId="0F56436A" w14:textId="77777777" w:rsidR="004520FC" w:rsidRDefault="0094117B" w:rsidP="004520FC">
      <w:pPr>
        <w:keepNext/>
      </w:pPr>
      <w:r>
        <w:rPr>
          <w:noProof/>
        </w:rPr>
        <w:drawing>
          <wp:inline distT="0" distB="0" distL="0" distR="0" wp14:anchorId="48C7016D" wp14:editId="158E99A1">
            <wp:extent cx="5760720" cy="3305488"/>
            <wp:effectExtent l="0" t="0" r="0" b="952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60720" cy="3305488"/>
                    </a:xfrm>
                    <a:prstGeom prst="rect">
                      <a:avLst/>
                    </a:prstGeom>
                    <a:noFill/>
                    <a:ln>
                      <a:noFill/>
                    </a:ln>
                  </pic:spPr>
                </pic:pic>
              </a:graphicData>
            </a:graphic>
          </wp:inline>
        </w:drawing>
      </w:r>
    </w:p>
    <w:p w14:paraId="7B64E3C4" w14:textId="618499FD" w:rsidR="00C65D0A" w:rsidRDefault="004520FC" w:rsidP="004520FC">
      <w:pPr>
        <w:pStyle w:val="Beschriftung"/>
        <w:jc w:val="right"/>
        <w:rPr>
          <w:lang w:eastAsia="de-CH"/>
        </w:rPr>
      </w:pPr>
      <w:bookmarkStart w:id="76" w:name="_Toc8379416"/>
      <w:r>
        <w:t xml:space="preserve">Abbildung </w:t>
      </w:r>
      <w:r w:rsidR="001A30F2">
        <w:rPr>
          <w:noProof/>
        </w:rPr>
        <w:fldChar w:fldCharType="begin"/>
      </w:r>
      <w:r w:rsidR="001A30F2">
        <w:rPr>
          <w:noProof/>
        </w:rPr>
        <w:instrText xml:space="preserve"> SEQ Abbildung \* ARABIC </w:instrText>
      </w:r>
      <w:r w:rsidR="001A30F2">
        <w:rPr>
          <w:noProof/>
        </w:rPr>
        <w:fldChar w:fldCharType="separate"/>
      </w:r>
      <w:r w:rsidR="00504727">
        <w:rPr>
          <w:noProof/>
        </w:rPr>
        <w:t>11</w:t>
      </w:r>
      <w:r w:rsidR="001A30F2">
        <w:rPr>
          <w:noProof/>
        </w:rPr>
        <w:fldChar w:fldCharType="end"/>
      </w:r>
      <w:r>
        <w:t xml:space="preserve"> - Kanban-/Project-Board auf GitHub</w:t>
      </w:r>
      <w:bookmarkEnd w:id="76"/>
    </w:p>
    <w:p w14:paraId="6882C120" w14:textId="77777777" w:rsidR="0094117B" w:rsidRDefault="0094117B" w:rsidP="00C65D0A">
      <w:pPr>
        <w:rPr>
          <w:lang w:eastAsia="de-CH"/>
        </w:rPr>
      </w:pPr>
    </w:p>
    <w:p w14:paraId="7B37CA41" w14:textId="77777777" w:rsidR="0094117B" w:rsidRDefault="0092300D" w:rsidP="00C65D0A">
      <w:r>
        <w:t xml:space="preserve">Kanban bildet an sich bereits eine Art von Vorgehensmodell, bei welchem die Anzahl paralleler Tasks und somit die Durchlaufzeit möglichst klein gehalten wird. Dadurch können Probleme und Engpässe schnell sichtbar gemacht werden. Die Stationen bzw. Arbeitsschritte eines Kanban-Boards entsprechen häufig denen des Wasserfallmodells, wobei für die IPA die Schritte «Anforderung», «Entwurf» und «Wartung» weggelassen wurden. Die Anforderungen wurden bereits vor Beginn der IPA definiert, und der Entwurf wird aus zeitlichen und technischen Gründen </w:t>
      </w:r>
      <w:r w:rsidR="006B60D6">
        <w:t>mit</w:t>
      </w:r>
      <w:r>
        <w:t xml:space="preserve"> der Implementierung erarbeitet.</w:t>
      </w:r>
      <w:r>
        <w:rPr>
          <w:rStyle w:val="Funotenzeichen"/>
        </w:rPr>
        <w:footnoteReference w:id="9"/>
      </w:r>
    </w:p>
    <w:p w14:paraId="26571374" w14:textId="77777777" w:rsidR="002C497E" w:rsidRDefault="000B54B5" w:rsidP="00C65D0A">
      <w:r>
        <w:br w:type="page"/>
      </w:r>
    </w:p>
    <w:p w14:paraId="75921C15" w14:textId="77777777" w:rsidR="00C65D0A" w:rsidRDefault="00C65D0A" w:rsidP="00C65D0A">
      <w:pPr>
        <w:pStyle w:val="berschrift2"/>
        <w:rPr>
          <w:lang w:eastAsia="de-CH"/>
        </w:rPr>
      </w:pPr>
      <w:bookmarkStart w:id="77" w:name="_Toc8376146"/>
      <w:r>
        <w:rPr>
          <w:lang w:eastAsia="de-CH"/>
        </w:rPr>
        <w:lastRenderedPageBreak/>
        <w:t>Anforderungen</w:t>
      </w:r>
      <w:bookmarkEnd w:id="77"/>
    </w:p>
    <w:p w14:paraId="014C54C2" w14:textId="0BFE4B53" w:rsidR="0092300D" w:rsidRDefault="0092300D" w:rsidP="0092300D">
      <w:r w:rsidRPr="001F73AF">
        <w:t xml:space="preserve">Das Ziel der IPA ist eine funktionsfähige Anwendung. Dazu bestehen funktionale Anforderungen an die Anwendung sowie nicht-funktionale während der Entwicklung, wobei die </w:t>
      </w:r>
      <w:r>
        <w:t>folgend</w:t>
      </w:r>
      <w:r w:rsidRPr="001F73AF">
        <w:t xml:space="preserve"> definierten das Minimum an zu erfüllenden Anforderungen darstellen.</w:t>
      </w:r>
      <w:r>
        <w:t xml:space="preserve"> Sie wurden durch die detaillierte Aufgabenstellung der IPA erstellt und zusätzlich vertieft, </w:t>
      </w:r>
      <w:r w:rsidR="0059272D">
        <w:t>wodurch</w:t>
      </w:r>
      <w:r>
        <w:t xml:space="preserve"> die gesamten Anforderungen ersichtlich werden.</w:t>
      </w:r>
    </w:p>
    <w:p w14:paraId="685C4528" w14:textId="77777777" w:rsidR="007B068E" w:rsidRDefault="007B068E" w:rsidP="0092300D"/>
    <w:p w14:paraId="36D5EF97" w14:textId="77777777" w:rsidR="007B0F0C" w:rsidRDefault="00C10EC2" w:rsidP="007B0F0C">
      <w:pPr>
        <w:keepNext/>
        <w:jc w:val="center"/>
      </w:pPr>
      <w:r>
        <w:rPr>
          <w:noProof/>
        </w:rPr>
        <w:drawing>
          <wp:inline distT="0" distB="0" distL="0" distR="0" wp14:anchorId="1AA85F9A" wp14:editId="48684D91">
            <wp:extent cx="5785618" cy="5745708"/>
            <wp:effectExtent l="0" t="0" r="5715" b="762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806043" cy="5765992"/>
                    </a:xfrm>
                    <a:prstGeom prst="rect">
                      <a:avLst/>
                    </a:prstGeom>
                    <a:noFill/>
                    <a:ln>
                      <a:noFill/>
                    </a:ln>
                  </pic:spPr>
                </pic:pic>
              </a:graphicData>
            </a:graphic>
          </wp:inline>
        </w:drawing>
      </w:r>
    </w:p>
    <w:p w14:paraId="485553EA" w14:textId="44358D14" w:rsidR="00C10EC2" w:rsidRDefault="007B0F0C" w:rsidP="007B0F0C">
      <w:pPr>
        <w:pStyle w:val="Beschriftung"/>
        <w:jc w:val="center"/>
      </w:pPr>
      <w:bookmarkStart w:id="78" w:name="_Toc8379417"/>
      <w:r>
        <w:t xml:space="preserve">Abbildung </w:t>
      </w:r>
      <w:r w:rsidR="001A30F2">
        <w:rPr>
          <w:noProof/>
        </w:rPr>
        <w:fldChar w:fldCharType="begin"/>
      </w:r>
      <w:r w:rsidR="001A30F2">
        <w:rPr>
          <w:noProof/>
        </w:rPr>
        <w:instrText xml:space="preserve"> SEQ Abbildung \* ARABIC </w:instrText>
      </w:r>
      <w:r w:rsidR="001A30F2">
        <w:rPr>
          <w:noProof/>
        </w:rPr>
        <w:fldChar w:fldCharType="separate"/>
      </w:r>
      <w:r w:rsidR="00504727">
        <w:rPr>
          <w:noProof/>
        </w:rPr>
        <w:t>12</w:t>
      </w:r>
      <w:r w:rsidR="001A30F2">
        <w:rPr>
          <w:noProof/>
        </w:rPr>
        <w:fldChar w:fldCharType="end"/>
      </w:r>
      <w:r>
        <w:t xml:space="preserve"> - Use-Case-Diagramm über alle Anforderungen</w:t>
      </w:r>
      <w:bookmarkEnd w:id="78"/>
    </w:p>
    <w:p w14:paraId="0C810C9B" w14:textId="77777777" w:rsidR="000B54B5" w:rsidRDefault="000B54B5" w:rsidP="000B54B5">
      <w:r>
        <w:br w:type="page"/>
      </w:r>
    </w:p>
    <w:p w14:paraId="4DCD4C8E" w14:textId="77777777" w:rsidR="000B54B5" w:rsidRDefault="000B54B5" w:rsidP="000B54B5"/>
    <w:p w14:paraId="57FED0E8" w14:textId="77777777" w:rsidR="00C65D0A" w:rsidRDefault="00C65D0A" w:rsidP="00C65D0A">
      <w:pPr>
        <w:pStyle w:val="berschrift3"/>
        <w:rPr>
          <w:lang w:eastAsia="de-CH"/>
        </w:rPr>
      </w:pPr>
      <w:bookmarkStart w:id="79" w:name="_Toc8376147"/>
      <w:r>
        <w:rPr>
          <w:lang w:eastAsia="de-CH"/>
        </w:rPr>
        <w:t>Funktional</w:t>
      </w:r>
      <w:bookmarkEnd w:id="79"/>
    </w:p>
    <w:p w14:paraId="65A12EA5" w14:textId="77777777" w:rsidR="0070590D" w:rsidRPr="001F73AF" w:rsidRDefault="0070590D" w:rsidP="0070590D">
      <w:pPr>
        <w:pStyle w:val="Listenabsatz"/>
        <w:numPr>
          <w:ilvl w:val="0"/>
          <w:numId w:val="14"/>
        </w:numPr>
      </w:pPr>
      <w:r w:rsidRPr="001F73AF">
        <w:t>Grundlegende Voraussetzungen</w:t>
      </w:r>
    </w:p>
    <w:p w14:paraId="73874C07" w14:textId="77777777" w:rsidR="0070590D" w:rsidRPr="001F73AF" w:rsidRDefault="0070590D" w:rsidP="0070590D">
      <w:pPr>
        <w:pStyle w:val="Listenabsatz"/>
        <w:numPr>
          <w:ilvl w:val="1"/>
          <w:numId w:val="14"/>
        </w:numPr>
      </w:pPr>
      <w:r w:rsidRPr="001F73AF">
        <w:t>Einhaltung definierter Firmenstandards</w:t>
      </w:r>
    </w:p>
    <w:p w14:paraId="287C8B73" w14:textId="77777777" w:rsidR="0070590D" w:rsidRPr="001F73AF" w:rsidRDefault="0070590D" w:rsidP="0070590D">
      <w:pPr>
        <w:pStyle w:val="Listenabsatz"/>
        <w:numPr>
          <w:ilvl w:val="1"/>
          <w:numId w:val="14"/>
        </w:numPr>
      </w:pPr>
      <w:r w:rsidRPr="001F73AF">
        <w:t>Benutzerfreundlichkeit über die gesamte Anwendung</w:t>
      </w:r>
    </w:p>
    <w:p w14:paraId="4CFE8BA0" w14:textId="77777777" w:rsidR="0070590D" w:rsidRPr="001F73AF" w:rsidRDefault="0070590D" w:rsidP="0070590D">
      <w:pPr>
        <w:pStyle w:val="Listenabsatz"/>
        <w:numPr>
          <w:ilvl w:val="1"/>
          <w:numId w:val="14"/>
        </w:numPr>
      </w:pPr>
      <w:r w:rsidRPr="001F73AF">
        <w:t xml:space="preserve">Unveränderte Verwendbarkeit für </w:t>
      </w:r>
      <w:r>
        <w:t xml:space="preserve">den </w:t>
      </w:r>
      <w:r w:rsidRPr="001F73AF">
        <w:t>produktiven Betrieb (1:1)</w:t>
      </w:r>
    </w:p>
    <w:p w14:paraId="5C3F5297" w14:textId="77777777" w:rsidR="0070590D" w:rsidRPr="001F73AF" w:rsidRDefault="0070590D" w:rsidP="0070590D">
      <w:pPr>
        <w:pStyle w:val="Listenabsatz"/>
        <w:numPr>
          <w:ilvl w:val="1"/>
          <w:numId w:val="14"/>
        </w:numPr>
      </w:pPr>
      <w:r w:rsidRPr="001F73AF">
        <w:t>Einhaltung von Coding-Standards bzw. Best-Practice</w:t>
      </w:r>
    </w:p>
    <w:p w14:paraId="0450400E" w14:textId="77777777" w:rsidR="0070590D" w:rsidRPr="001F73AF" w:rsidRDefault="0070590D" w:rsidP="0070590D">
      <w:pPr>
        <w:pStyle w:val="Listenabsatz"/>
        <w:numPr>
          <w:ilvl w:val="1"/>
          <w:numId w:val="14"/>
        </w:numPr>
      </w:pPr>
      <w:r w:rsidRPr="001F73AF">
        <w:t xml:space="preserve">Mehrsprachigkeit (mindestens 2 Sprachen) </w:t>
      </w:r>
    </w:p>
    <w:p w14:paraId="15B5FA5B" w14:textId="77777777" w:rsidR="004C74CE" w:rsidRPr="001F73AF" w:rsidRDefault="0070590D" w:rsidP="004C74CE">
      <w:pPr>
        <w:pStyle w:val="Listenabsatz"/>
        <w:numPr>
          <w:ilvl w:val="1"/>
          <w:numId w:val="14"/>
        </w:numPr>
      </w:pPr>
      <w:r w:rsidRPr="001F73AF">
        <w:t>Absicherung gegen gängige Angriffe</w:t>
      </w:r>
    </w:p>
    <w:p w14:paraId="0152416A" w14:textId="77777777" w:rsidR="0070590D" w:rsidRPr="001F73AF" w:rsidRDefault="0070590D" w:rsidP="0070590D">
      <w:pPr>
        <w:pStyle w:val="Listenabsatz"/>
        <w:numPr>
          <w:ilvl w:val="0"/>
          <w:numId w:val="14"/>
        </w:numPr>
      </w:pPr>
      <w:r w:rsidRPr="001F73AF">
        <w:t>Funktionen</w:t>
      </w:r>
    </w:p>
    <w:p w14:paraId="4BA43681" w14:textId="77777777" w:rsidR="0070590D" w:rsidRPr="001F73AF" w:rsidRDefault="0070590D" w:rsidP="0070590D">
      <w:pPr>
        <w:pStyle w:val="Listenabsatz"/>
        <w:numPr>
          <w:ilvl w:val="1"/>
          <w:numId w:val="14"/>
        </w:numPr>
      </w:pPr>
      <w:r w:rsidRPr="001F73AF">
        <w:t>Einsätze darstellen</w:t>
      </w:r>
    </w:p>
    <w:p w14:paraId="75CBD923" w14:textId="77777777" w:rsidR="0070590D" w:rsidRPr="001F73AF" w:rsidRDefault="0070590D" w:rsidP="0070590D">
      <w:pPr>
        <w:pStyle w:val="Listenabsatz"/>
        <w:numPr>
          <w:ilvl w:val="1"/>
          <w:numId w:val="14"/>
        </w:numPr>
      </w:pPr>
      <w:r w:rsidRPr="001F73AF">
        <w:t>Einsätze erstellen, bearbeiten und entfernen</w:t>
      </w:r>
    </w:p>
    <w:p w14:paraId="28561D0F" w14:textId="77777777" w:rsidR="0070590D" w:rsidRPr="001F73AF" w:rsidRDefault="0070590D" w:rsidP="0070590D">
      <w:pPr>
        <w:pStyle w:val="Listenabsatz"/>
        <w:numPr>
          <w:ilvl w:val="1"/>
          <w:numId w:val="14"/>
        </w:numPr>
      </w:pPr>
      <w:r w:rsidRPr="001F73AF">
        <w:t>Schichten und Tageszeiten erstellen, bearbeiten und löschen</w:t>
      </w:r>
    </w:p>
    <w:p w14:paraId="0AA5A058" w14:textId="77777777" w:rsidR="0070590D" w:rsidRPr="001F73AF" w:rsidRDefault="0070590D" w:rsidP="0070590D">
      <w:pPr>
        <w:pStyle w:val="Listenabsatz"/>
        <w:numPr>
          <w:ilvl w:val="1"/>
          <w:numId w:val="14"/>
        </w:numPr>
      </w:pPr>
      <w:r w:rsidRPr="001F73AF">
        <w:t>Berechtigungen von Teammitgliedern bearbeiten</w:t>
      </w:r>
    </w:p>
    <w:p w14:paraId="0F0505EC" w14:textId="77777777" w:rsidR="00C65D0A" w:rsidRDefault="0070590D" w:rsidP="00C65D0A">
      <w:pPr>
        <w:pStyle w:val="Listenabsatz"/>
        <w:numPr>
          <w:ilvl w:val="1"/>
          <w:numId w:val="14"/>
        </w:numPr>
      </w:pPr>
      <w:r w:rsidRPr="001F73AF">
        <w:t>Sprache anpassen</w:t>
      </w:r>
    </w:p>
    <w:p w14:paraId="4EC0D9D1" w14:textId="77777777" w:rsidR="000B54B5" w:rsidRDefault="000B54B5" w:rsidP="000B54B5">
      <w:pPr>
        <w:ind w:left="1080"/>
      </w:pPr>
    </w:p>
    <w:p w14:paraId="577111C6" w14:textId="77777777" w:rsidR="00C65D0A" w:rsidRDefault="00C65D0A" w:rsidP="00C65D0A">
      <w:pPr>
        <w:pStyle w:val="berschrift3"/>
        <w:rPr>
          <w:lang w:eastAsia="de-CH"/>
        </w:rPr>
      </w:pPr>
      <w:bookmarkStart w:id="80" w:name="_Toc8376148"/>
      <w:r>
        <w:rPr>
          <w:lang w:eastAsia="de-CH"/>
        </w:rPr>
        <w:t>Nicht-Funktional</w:t>
      </w:r>
      <w:bookmarkEnd w:id="80"/>
    </w:p>
    <w:p w14:paraId="27C3B385" w14:textId="77777777" w:rsidR="0070590D" w:rsidRPr="001F73AF" w:rsidRDefault="0070590D" w:rsidP="0070590D">
      <w:pPr>
        <w:pStyle w:val="Listenabsatz"/>
        <w:numPr>
          <w:ilvl w:val="0"/>
          <w:numId w:val="15"/>
        </w:numPr>
      </w:pPr>
      <w:r w:rsidRPr="001F73AF">
        <w:t>Dokumentation des Fortschritts auf GitHub</w:t>
      </w:r>
    </w:p>
    <w:p w14:paraId="19CABFF3" w14:textId="77777777" w:rsidR="0070590D" w:rsidRPr="001F73AF" w:rsidRDefault="0070590D" w:rsidP="0070590D">
      <w:pPr>
        <w:pStyle w:val="Listenabsatz"/>
        <w:numPr>
          <w:ilvl w:val="0"/>
          <w:numId w:val="15"/>
        </w:numPr>
      </w:pPr>
      <w:r w:rsidRPr="001F73AF">
        <w:t>Dokumentierung von möglichen Änderungen und Problemen</w:t>
      </w:r>
    </w:p>
    <w:p w14:paraId="12327D76" w14:textId="77777777" w:rsidR="0070590D" w:rsidRPr="001F73AF" w:rsidRDefault="0070590D" w:rsidP="0070590D">
      <w:pPr>
        <w:pStyle w:val="Listenabsatz"/>
        <w:numPr>
          <w:ilvl w:val="0"/>
          <w:numId w:val="15"/>
        </w:numPr>
      </w:pPr>
      <w:r w:rsidRPr="001F73AF">
        <w:t>Dokumentation des Projekts als IPA-Bericht</w:t>
      </w:r>
    </w:p>
    <w:p w14:paraId="3603C37A" w14:textId="77777777" w:rsidR="0070590D" w:rsidRPr="001F73AF" w:rsidRDefault="0070590D" w:rsidP="0070590D">
      <w:pPr>
        <w:pStyle w:val="Listenabsatz"/>
        <w:numPr>
          <w:ilvl w:val="1"/>
          <w:numId w:val="15"/>
        </w:numPr>
      </w:pPr>
      <w:r w:rsidRPr="001F73AF">
        <w:t>Führung eines Arbeitsjournals</w:t>
      </w:r>
    </w:p>
    <w:p w14:paraId="496EEE38" w14:textId="77777777" w:rsidR="0070590D" w:rsidRPr="001F73AF" w:rsidRDefault="0070590D" w:rsidP="0070590D">
      <w:pPr>
        <w:pStyle w:val="Listenabsatz"/>
        <w:numPr>
          <w:ilvl w:val="1"/>
          <w:numId w:val="15"/>
        </w:numPr>
      </w:pPr>
      <w:r w:rsidRPr="001F73AF">
        <w:t>Testkonzept und Testprotokoll</w:t>
      </w:r>
    </w:p>
    <w:p w14:paraId="3FB5BE73" w14:textId="77777777" w:rsidR="0070590D" w:rsidRPr="001F73AF" w:rsidRDefault="0070590D" w:rsidP="0070590D">
      <w:pPr>
        <w:pStyle w:val="Listenabsatz"/>
        <w:numPr>
          <w:ilvl w:val="1"/>
          <w:numId w:val="15"/>
        </w:numPr>
      </w:pPr>
      <w:r w:rsidRPr="001F73AF">
        <w:t>Sicherheitskonzept und Sicherheitsprüfung</w:t>
      </w:r>
    </w:p>
    <w:p w14:paraId="3A580F07" w14:textId="77777777" w:rsidR="0070590D" w:rsidRPr="001F73AF" w:rsidRDefault="0070590D" w:rsidP="0070590D">
      <w:pPr>
        <w:pStyle w:val="Listenabsatz"/>
        <w:numPr>
          <w:ilvl w:val="0"/>
          <w:numId w:val="15"/>
        </w:numPr>
      </w:pPr>
      <w:r w:rsidRPr="001F73AF">
        <w:t>Einsatzfähige Demo-Version mit Testdaten</w:t>
      </w:r>
    </w:p>
    <w:p w14:paraId="5F4563CC" w14:textId="77777777" w:rsidR="004C74CE" w:rsidRDefault="0070590D" w:rsidP="004C74CE">
      <w:pPr>
        <w:pStyle w:val="Listenabsatz"/>
        <w:numPr>
          <w:ilvl w:val="0"/>
          <w:numId w:val="15"/>
        </w:numPr>
      </w:pPr>
      <w:r w:rsidRPr="001F73AF">
        <w:t>Präsentation des Projekts</w:t>
      </w:r>
    </w:p>
    <w:p w14:paraId="0412644D" w14:textId="77777777" w:rsidR="004C74CE" w:rsidRDefault="000B54B5" w:rsidP="000B54B5">
      <w:r>
        <w:br w:type="page"/>
      </w:r>
    </w:p>
    <w:p w14:paraId="509E939F" w14:textId="77777777" w:rsidR="004C74CE" w:rsidRDefault="004C74CE" w:rsidP="004C74CE">
      <w:pPr>
        <w:pStyle w:val="berschrift2"/>
        <w:rPr>
          <w:lang w:eastAsia="de-CH"/>
        </w:rPr>
      </w:pPr>
      <w:bookmarkStart w:id="81" w:name="_Toc8376149"/>
      <w:r>
        <w:rPr>
          <w:lang w:eastAsia="de-CH"/>
        </w:rPr>
        <w:lastRenderedPageBreak/>
        <w:t>Ziele</w:t>
      </w:r>
      <w:bookmarkEnd w:id="81"/>
    </w:p>
    <w:p w14:paraId="6E9216B2" w14:textId="77777777" w:rsidR="004C74CE" w:rsidRDefault="004C74CE" w:rsidP="004C74CE">
      <w:pPr>
        <w:pStyle w:val="berschrift3"/>
        <w:rPr>
          <w:lang w:eastAsia="de-CH"/>
        </w:rPr>
      </w:pPr>
      <w:bookmarkStart w:id="82" w:name="_Toc8376150"/>
      <w:r>
        <w:rPr>
          <w:lang w:eastAsia="de-CH"/>
        </w:rPr>
        <w:t>Projekt</w:t>
      </w:r>
      <w:bookmarkEnd w:id="82"/>
    </w:p>
    <w:p w14:paraId="757DA5FE" w14:textId="77777777" w:rsidR="004C74CE" w:rsidRPr="001F73AF" w:rsidRDefault="004C74CE" w:rsidP="004C74CE">
      <w:bookmarkStart w:id="83" w:name="_Hlk7627693"/>
      <w:r w:rsidRPr="001F73AF">
        <w:t>Das Endprodukt des Projekts soll dem Helpdesk eine Alternative zur Excel-Tabelle liefern. Dabei sollen die Übersichtlichkeit und Verwaltung sichtlich verbessert worden sein. Weitere Ziele in Berücksichtigung der IPA Kriterien sind:</w:t>
      </w:r>
    </w:p>
    <w:p w14:paraId="705600E0" w14:textId="77777777" w:rsidR="004C74CE" w:rsidRPr="001F73AF" w:rsidRDefault="004C74CE" w:rsidP="004C74CE">
      <w:pPr>
        <w:pStyle w:val="Listenabsatz"/>
        <w:numPr>
          <w:ilvl w:val="0"/>
          <w:numId w:val="13"/>
        </w:numPr>
      </w:pPr>
      <w:bookmarkStart w:id="84" w:name="_Hlk7627699"/>
      <w:bookmarkEnd w:id="83"/>
      <w:r w:rsidRPr="001F73AF">
        <w:t>Implementierung mit Führung eines Kanban-Boards.</w:t>
      </w:r>
    </w:p>
    <w:p w14:paraId="2E6C781A" w14:textId="77777777" w:rsidR="004C74CE" w:rsidRPr="001F73AF" w:rsidRDefault="004C74CE" w:rsidP="004C74CE">
      <w:pPr>
        <w:pStyle w:val="Listenabsatz"/>
        <w:numPr>
          <w:ilvl w:val="0"/>
          <w:numId w:val="13"/>
        </w:numPr>
      </w:pPr>
      <w:r w:rsidRPr="001F73AF">
        <w:t>Dokumentierung und Veröffentlichung des Fortschritts auf GitHub.</w:t>
      </w:r>
    </w:p>
    <w:p w14:paraId="1248587C" w14:textId="77777777" w:rsidR="004C74CE" w:rsidRPr="001F73AF" w:rsidRDefault="004C74CE" w:rsidP="004C74CE">
      <w:pPr>
        <w:pStyle w:val="Listenabsatz"/>
        <w:numPr>
          <w:ilvl w:val="0"/>
          <w:numId w:val="13"/>
        </w:numPr>
      </w:pPr>
      <w:r w:rsidRPr="001F73AF">
        <w:t>Für die Produktion einsetzbares Endprodukt.</w:t>
      </w:r>
    </w:p>
    <w:p w14:paraId="7C775B1E" w14:textId="77777777" w:rsidR="004C74CE" w:rsidRPr="001F73AF" w:rsidRDefault="004C74CE" w:rsidP="004C74CE">
      <w:pPr>
        <w:pStyle w:val="Listenabsatz"/>
        <w:numPr>
          <w:ilvl w:val="0"/>
          <w:numId w:val="13"/>
        </w:numPr>
      </w:pPr>
      <w:r w:rsidRPr="001F73AF">
        <w:t>Wiedererkennbarkeit der Baloise im Endprodukt.</w:t>
      </w:r>
    </w:p>
    <w:p w14:paraId="09EF9872" w14:textId="77777777" w:rsidR="004C74CE" w:rsidRPr="001F73AF" w:rsidRDefault="004C74CE" w:rsidP="004C74CE">
      <w:pPr>
        <w:pStyle w:val="Listenabsatz"/>
        <w:numPr>
          <w:ilvl w:val="0"/>
          <w:numId w:val="13"/>
        </w:numPr>
      </w:pPr>
      <w:r w:rsidRPr="001F73AF">
        <w:t>Mehrsprachige Anwendung mit Erweiterungspotential.</w:t>
      </w:r>
    </w:p>
    <w:p w14:paraId="47B7FB58" w14:textId="77777777" w:rsidR="004C74CE" w:rsidRDefault="004C74CE" w:rsidP="004C74CE">
      <w:pPr>
        <w:pStyle w:val="Listenabsatz"/>
        <w:numPr>
          <w:ilvl w:val="0"/>
          <w:numId w:val="13"/>
        </w:numPr>
      </w:pPr>
      <w:r w:rsidRPr="001F73AF">
        <w:t xml:space="preserve">Berücksichtigung gängiger Sicherheitskriterien. </w:t>
      </w:r>
      <w:bookmarkEnd w:id="84"/>
    </w:p>
    <w:p w14:paraId="78324611" w14:textId="77777777" w:rsidR="004C74CE" w:rsidRDefault="004C74CE" w:rsidP="004C74CE">
      <w:pPr>
        <w:pStyle w:val="berschrift3"/>
        <w:rPr>
          <w:lang w:eastAsia="de-CH"/>
        </w:rPr>
      </w:pPr>
      <w:bookmarkStart w:id="85" w:name="_Toc8376151"/>
      <w:r>
        <w:rPr>
          <w:lang w:eastAsia="de-CH"/>
        </w:rPr>
        <w:t>Persönlich</w:t>
      </w:r>
      <w:bookmarkEnd w:id="85"/>
    </w:p>
    <w:p w14:paraId="3BB6F7FB" w14:textId="77777777" w:rsidR="004C74CE" w:rsidRPr="001F73AF" w:rsidRDefault="004C74CE" w:rsidP="004C74CE">
      <w:r w:rsidRPr="001F73AF">
        <w:t>Persönliche Ziele, welche ich mir selbst für die IPA gesetzt habe, sind:</w:t>
      </w:r>
    </w:p>
    <w:p w14:paraId="7554311F" w14:textId="77777777" w:rsidR="004C74CE" w:rsidRPr="001F73AF" w:rsidRDefault="004C74CE" w:rsidP="004C74CE">
      <w:pPr>
        <w:pStyle w:val="Listenabsatz"/>
        <w:numPr>
          <w:ilvl w:val="0"/>
          <w:numId w:val="13"/>
        </w:numPr>
      </w:pPr>
      <w:r w:rsidRPr="001F73AF">
        <w:t>Vertiefung des Fachwissens zu Vue.js</w:t>
      </w:r>
      <w:r>
        <w:t>.</w:t>
      </w:r>
    </w:p>
    <w:p w14:paraId="39ED6367" w14:textId="77777777" w:rsidR="004C74CE" w:rsidRPr="001F73AF" w:rsidRDefault="004C74CE" w:rsidP="004C74CE">
      <w:pPr>
        <w:pStyle w:val="Listenabsatz"/>
        <w:numPr>
          <w:ilvl w:val="0"/>
          <w:numId w:val="13"/>
        </w:numPr>
      </w:pPr>
      <w:r w:rsidRPr="001F73AF">
        <w:t>Problemlose Abwicklung durch gute Planung (Zeitplan)</w:t>
      </w:r>
      <w:r>
        <w:t>.</w:t>
      </w:r>
    </w:p>
    <w:p w14:paraId="630B4B0B" w14:textId="77777777" w:rsidR="004C74CE" w:rsidRPr="001F73AF" w:rsidRDefault="004C74CE" w:rsidP="004C74CE">
      <w:pPr>
        <w:pStyle w:val="Listenabsatz"/>
        <w:numPr>
          <w:ilvl w:val="0"/>
          <w:numId w:val="13"/>
        </w:numPr>
      </w:pPr>
      <w:r w:rsidRPr="001F73AF">
        <w:t>Termingerechter Abschluss des Projekts</w:t>
      </w:r>
      <w:r>
        <w:t>.</w:t>
      </w:r>
    </w:p>
    <w:p w14:paraId="434AE307" w14:textId="77777777" w:rsidR="004C74CE" w:rsidRDefault="004C74CE" w:rsidP="004C74CE">
      <w:pPr>
        <w:pStyle w:val="Listenabsatz"/>
        <w:numPr>
          <w:ilvl w:val="0"/>
          <w:numId w:val="13"/>
        </w:numPr>
      </w:pPr>
      <w:r w:rsidRPr="001F73AF">
        <w:t>Umsetzung einer optimalen, produktiv anwendbaren Anwendung.</w:t>
      </w:r>
    </w:p>
    <w:p w14:paraId="2AF44AF4" w14:textId="77777777" w:rsidR="000B54B5" w:rsidRDefault="000B54B5" w:rsidP="000B54B5"/>
    <w:p w14:paraId="78EC2A16" w14:textId="77777777" w:rsidR="00C65D0A" w:rsidRDefault="00C65D0A" w:rsidP="00C65D0A">
      <w:pPr>
        <w:pStyle w:val="berschrift2"/>
        <w:rPr>
          <w:lang w:eastAsia="de-CH"/>
        </w:rPr>
      </w:pPr>
      <w:bookmarkStart w:id="86" w:name="_Toc8376152"/>
      <w:r>
        <w:rPr>
          <w:lang w:eastAsia="de-CH"/>
        </w:rPr>
        <w:t>Informationssicherheit &amp; Datenschutz</w:t>
      </w:r>
      <w:bookmarkEnd w:id="86"/>
    </w:p>
    <w:p w14:paraId="171777B8" w14:textId="77777777" w:rsidR="0070590D" w:rsidRPr="001F73AF" w:rsidRDefault="0070590D" w:rsidP="0070590D">
      <w:r w:rsidRPr="001F73AF">
        <w:t xml:space="preserve">Datenschutz ist bei der Baloise eine Voraussetzung für alle Anwendungen. Man muss </w:t>
      </w:r>
      <w:r>
        <w:t xml:space="preserve">strenglichst </w:t>
      </w:r>
      <w:r w:rsidRPr="001F73AF">
        <w:t xml:space="preserve">darauf achten, dass keine Daten nach aussen gelangen, </w:t>
      </w:r>
      <w:r>
        <w:t>die</w:t>
      </w:r>
      <w:r w:rsidRPr="001F73AF">
        <w:t xml:space="preserve"> auf </w:t>
      </w:r>
      <w:r>
        <w:t>b</w:t>
      </w:r>
      <w:r w:rsidRPr="001F73AF">
        <w:t xml:space="preserve">etriebsinterne Abläufe </w:t>
      </w:r>
      <w:r>
        <w:t xml:space="preserve">oder Personendaten </w:t>
      </w:r>
      <w:r w:rsidRPr="001F73AF">
        <w:t>schliessen lassen könnten.</w:t>
      </w:r>
      <w:r>
        <w:rPr>
          <w:rStyle w:val="Funotenzeichen"/>
        </w:rPr>
        <w:footnoteReference w:id="10"/>
      </w:r>
      <w:r w:rsidRPr="001F73AF">
        <w:t xml:space="preserve"> </w:t>
      </w:r>
    </w:p>
    <w:p w14:paraId="7A588CB5" w14:textId="77777777" w:rsidR="0070590D" w:rsidRPr="001F73AF" w:rsidRDefault="0070590D" w:rsidP="0070590D">
      <w:r w:rsidRPr="001F73AF">
        <w:t xml:space="preserve">Da die Anwendung selbst jedoch keine Daten speichert, sondern lediglich mit dem Back-End kommuniziert, </w:t>
      </w:r>
      <w:r>
        <w:t>müssen</w:t>
      </w:r>
      <w:r w:rsidRPr="001F73AF">
        <w:t xml:space="preserve"> hier keine weitere</w:t>
      </w:r>
      <w:r>
        <w:t>n</w:t>
      </w:r>
      <w:r w:rsidRPr="001F73AF">
        <w:t xml:space="preserve"> Vorsichtsmassnahme</w:t>
      </w:r>
      <w:r>
        <w:t>n</w:t>
      </w:r>
      <w:r w:rsidRPr="001F73AF">
        <w:t xml:space="preserve"> getroffen werden. Das Back-End entscheidet auf welche Daten von wem zugegriffen werden kann, und übernimmt den gesamten Authentifizierungs-Prozess. Die Verbindung zwischen Front-End und Back-End benötigt in Berücksichtigung der aktuellen Anforderungen auch keine zusätzliche Massnahme, da beide nur </w:t>
      </w:r>
      <w:r>
        <w:t>b</w:t>
      </w:r>
      <w:r w:rsidRPr="001F73AF">
        <w:t>etriebs</w:t>
      </w:r>
      <w:r>
        <w:t>i</w:t>
      </w:r>
      <w:r w:rsidRPr="001F73AF">
        <w:t>ntern zugänglich sein sollen.</w:t>
      </w:r>
    </w:p>
    <w:p w14:paraId="321AE4CE" w14:textId="77777777" w:rsidR="00DD5CB9" w:rsidRDefault="0070590D" w:rsidP="00C65D0A">
      <w:r w:rsidRPr="001F73AF">
        <w:t xml:space="preserve">Sicherheitsrisiken, welche im Front-End zu Problemen führen könnten wie DOM-Based und Reflected Cross-Site-Scripting müssen unabhängig vom Back-End geprüft werden. Deshalb </w:t>
      </w:r>
      <w:r>
        <w:t xml:space="preserve">werden </w:t>
      </w:r>
      <w:r w:rsidRPr="001F73AF">
        <w:t>dazu ein Sicherheitskonzept sowie entsprechende Tests/Überprüfungen erstellt.</w:t>
      </w:r>
    </w:p>
    <w:p w14:paraId="4CC87FC9" w14:textId="77777777" w:rsidR="00C65D0A" w:rsidRDefault="00DD5CB9" w:rsidP="00C65D0A">
      <w:r>
        <w:br w:type="page"/>
      </w:r>
    </w:p>
    <w:p w14:paraId="42DB30C4" w14:textId="77777777" w:rsidR="00C65D0A" w:rsidRDefault="00C65D0A" w:rsidP="00C65D0A">
      <w:pPr>
        <w:pStyle w:val="berschrift2"/>
        <w:rPr>
          <w:lang w:eastAsia="de-CH"/>
        </w:rPr>
      </w:pPr>
      <w:bookmarkStart w:id="87" w:name="_Toc8376153"/>
      <w:r>
        <w:rPr>
          <w:lang w:eastAsia="de-CH"/>
        </w:rPr>
        <w:lastRenderedPageBreak/>
        <w:t>Konzepte</w:t>
      </w:r>
      <w:bookmarkEnd w:id="87"/>
    </w:p>
    <w:p w14:paraId="6DEA9482" w14:textId="77777777" w:rsidR="00514FAF" w:rsidRDefault="00514FAF" w:rsidP="00514FAF">
      <w:pPr>
        <w:pStyle w:val="berschrift3"/>
        <w:rPr>
          <w:lang w:eastAsia="de-CH"/>
        </w:rPr>
      </w:pPr>
      <w:bookmarkStart w:id="88" w:name="_Toc7616803"/>
      <w:bookmarkStart w:id="89" w:name="_Toc8376154"/>
      <w:r>
        <w:rPr>
          <w:lang w:eastAsia="de-CH"/>
        </w:rPr>
        <w:t>Testkonzept</w:t>
      </w:r>
      <w:bookmarkEnd w:id="88"/>
      <w:r>
        <w:rPr>
          <w:lang w:eastAsia="de-CH"/>
        </w:rPr>
        <w:t xml:space="preserve"> </w:t>
      </w:r>
      <w:r w:rsidR="00EA1700">
        <w:rPr>
          <w:lang w:eastAsia="de-CH"/>
        </w:rPr>
        <w:t>(</w:t>
      </w:r>
      <w:r>
        <w:rPr>
          <w:lang w:eastAsia="de-CH"/>
        </w:rPr>
        <w:t>Use-Cases</w:t>
      </w:r>
      <w:r w:rsidR="00EA1700">
        <w:rPr>
          <w:lang w:eastAsia="de-CH"/>
        </w:rPr>
        <w:t>)</w:t>
      </w:r>
      <w:bookmarkEnd w:id="89"/>
    </w:p>
    <w:p w14:paraId="5B50401A" w14:textId="77777777" w:rsidR="00C62206" w:rsidRDefault="00C62206" w:rsidP="00C62206">
      <w:pPr>
        <w:pStyle w:val="Untertitel"/>
        <w:rPr>
          <w:lang w:eastAsia="de-CH"/>
        </w:rPr>
      </w:pPr>
      <w:r>
        <w:rPr>
          <w:lang w:eastAsia="de-CH"/>
        </w:rPr>
        <w:t>Einführung</w:t>
      </w:r>
    </w:p>
    <w:p w14:paraId="30B80F78" w14:textId="4F74219C" w:rsidR="00CA6314" w:rsidRDefault="00514FAF" w:rsidP="00514FAF">
      <w:r w:rsidRPr="001F73AF">
        <w:t xml:space="preserve">Die folgenden Testfälle sollen </w:t>
      </w:r>
      <w:r>
        <w:t>über</w:t>
      </w:r>
      <w:r w:rsidRPr="001F73AF">
        <w:t>prüfen</w:t>
      </w:r>
      <w:r>
        <w:t>,</w:t>
      </w:r>
      <w:r w:rsidRPr="001F73AF">
        <w:t xml:space="preserve"> ob die Anforderungen </w:t>
      </w:r>
      <w:r w:rsidR="00DB670A">
        <w:t>an die</w:t>
      </w:r>
      <w:r w:rsidRPr="001F73AF">
        <w:t xml:space="preserve"> Funktionen der Anwendung korrekt implementiert wurden.</w:t>
      </w:r>
      <w:r>
        <w:t xml:space="preserve"> Sie bilden die Use-Cases der Anwendung ab, welche aus den vorbestimmten Tests der detaillierten Aufgabenstellung abgeleitet wurden.</w:t>
      </w:r>
      <w:r w:rsidR="00E67141">
        <w:t xml:space="preserve"> Alle Testfälle folgen der «Black-Box» Methode und setzen die Verwendung eines Notebooks voraus. Dabei soll auf einem lokalen Produktions-Build der Anwendung </w:t>
      </w:r>
      <w:r w:rsidR="00C62206">
        <w:t>manuell (von Hand)</w:t>
      </w:r>
      <w:r w:rsidR="00094CE8">
        <w:t xml:space="preserve"> und aus der Sicht eines Benutzers</w:t>
      </w:r>
      <w:r w:rsidR="00C62206">
        <w:t xml:space="preserve"> getestet werden.</w:t>
      </w:r>
    </w:p>
    <w:p w14:paraId="20364942" w14:textId="77777777" w:rsidR="00094CE8" w:rsidRDefault="00094CE8" w:rsidP="00094CE8">
      <w:pPr>
        <w:pStyle w:val="Untertitel"/>
      </w:pPr>
      <w:r>
        <w:t>Testanlage / Voraussetzungen</w:t>
      </w:r>
    </w:p>
    <w:p w14:paraId="5DA53A92" w14:textId="77777777" w:rsidR="00094CE8" w:rsidRDefault="00094CE8" w:rsidP="00094CE8">
      <w:r>
        <w:t>Dieses Testkonzept richtet sich nach einer manuellen Durchführung der Tests in der Benutzeroberfläche. Dazu ist ein Computer mit einer lokalen, aktuellen Instanz der Pelan-API und einem Produktions-Build der Vue.js Anwendung</w:t>
      </w:r>
      <w:r w:rsidR="00787F11">
        <w:t xml:space="preserve"> notwendig</w:t>
      </w:r>
      <w:r>
        <w:t xml:space="preserve">. </w:t>
      </w:r>
      <w:r w:rsidR="00787F11">
        <w:t>Neben den vollständig implementierten Ansichten des Pelan-UIs müssen in der API 2 Testbenutzer zur Verfügung stehen, welche unterschiedliche Rollen haben. Weitere Voraussetzungen, die abhängig vom Testfall bestehen, werden in der Beschreibung des betroffenen Testfalls notiert.</w:t>
      </w:r>
    </w:p>
    <w:p w14:paraId="26C4EBD3" w14:textId="77777777" w:rsidR="00AA54B2" w:rsidRDefault="00AA54B2" w:rsidP="00AA54B2">
      <w:pPr>
        <w:pStyle w:val="Untertitel"/>
      </w:pPr>
      <w:r>
        <w:t>Methode und Mittel</w:t>
      </w:r>
    </w:p>
    <w:p w14:paraId="6B97CFFF" w14:textId="77777777" w:rsidR="00AA54B2" w:rsidRDefault="00AA54B2" w:rsidP="00AA54B2">
      <w:r>
        <w:t>Mit der «Black-Box» Methode wird lediglich die oberflächliche Funktionalität der Anwendung getestet.</w:t>
      </w:r>
      <w:r w:rsidR="006D3570">
        <w:t xml:space="preserve"> Geplant ist die Durchführung der Tests von Hand ohne weitere Hilfsmittel</w:t>
      </w:r>
      <w:r>
        <w:t>.</w:t>
      </w:r>
      <w:r w:rsidR="006D3570">
        <w:t xml:space="preserve"> Bei der Verwendung von Hilfsmitteln dürfen diese keinen Einfluss auf die Testresultate haben und müssen im Protokoll erwähnt werden.</w:t>
      </w:r>
    </w:p>
    <w:p w14:paraId="3A135B61" w14:textId="77777777" w:rsidR="004E26BB" w:rsidRPr="00AA54B2" w:rsidRDefault="004E26BB" w:rsidP="00AA54B2"/>
    <w:p w14:paraId="13A567E4" w14:textId="77777777" w:rsidR="00094CE8" w:rsidRDefault="006D3570" w:rsidP="006D3570">
      <w:pPr>
        <w:pStyle w:val="berschrift4"/>
      </w:pPr>
      <w:r>
        <w:t>FT-001 – Einsätze darstellen</w:t>
      </w:r>
    </w:p>
    <w:p w14:paraId="4B8F4C87" w14:textId="77777777" w:rsidR="00092110" w:rsidRDefault="00092110" w:rsidP="00092110">
      <w:pPr>
        <w:pStyle w:val="KeinLeerraum"/>
      </w:pPr>
      <w:r w:rsidRPr="00492635">
        <w:rPr>
          <w:rFonts w:ascii="MetaPro-Medium" w:hAnsi="MetaPro-Medium"/>
        </w:rPr>
        <w:t>Name</w:t>
      </w:r>
      <w:r>
        <w:tab/>
      </w:r>
      <w:r>
        <w:tab/>
      </w:r>
      <w:r>
        <w:tab/>
        <w:t>FT-001</w:t>
      </w:r>
    </w:p>
    <w:p w14:paraId="5377A172" w14:textId="77777777" w:rsidR="00092110" w:rsidRDefault="00092110" w:rsidP="00092110">
      <w:pPr>
        <w:pStyle w:val="KeinLeerraum"/>
        <w:ind w:left="2124" w:hanging="2118"/>
      </w:pPr>
      <w:r w:rsidRPr="00492635">
        <w:rPr>
          <w:rFonts w:ascii="MetaPro-Medium" w:hAnsi="MetaPro-Medium"/>
        </w:rPr>
        <w:t>Beschreibung</w:t>
      </w:r>
      <w:r>
        <w:tab/>
      </w:r>
      <w:r w:rsidRPr="00092110">
        <w:t>Auf der Plan-Ansicht sollen alle Teammitglieder die geplanten Einsätze auf einer geeigneten Tabelle einsehen können.</w:t>
      </w:r>
    </w:p>
    <w:p w14:paraId="2F797A6A" w14:textId="77777777" w:rsidR="00092110" w:rsidRDefault="00092110" w:rsidP="00092110">
      <w:pPr>
        <w:pStyle w:val="KeinLeerraum"/>
        <w:ind w:left="1410" w:hanging="1410"/>
      </w:pPr>
      <w:r w:rsidRPr="00492635">
        <w:rPr>
          <w:rFonts w:ascii="MetaPro-Medium" w:hAnsi="MetaPro-Medium"/>
        </w:rPr>
        <w:t>Voraussetzungen</w:t>
      </w:r>
      <w:r>
        <w:tab/>
      </w:r>
      <w:r w:rsidR="00492635">
        <w:t>Mindestens ein Einsatz vorhanden (FT-002)</w:t>
      </w:r>
      <w:r w:rsidR="00473A5E">
        <w:t>.</w:t>
      </w:r>
    </w:p>
    <w:p w14:paraId="625A12D7" w14:textId="77777777" w:rsidR="00492635" w:rsidRPr="00092110" w:rsidRDefault="00492635" w:rsidP="00092110">
      <w:pPr>
        <w:pStyle w:val="KeinLeerraum"/>
        <w:ind w:left="1410" w:hanging="1410"/>
      </w:pPr>
    </w:p>
    <w:p w14:paraId="3491B63F" w14:textId="77777777" w:rsidR="006D3570" w:rsidRPr="00492635" w:rsidRDefault="00492635" w:rsidP="00492635">
      <w:pPr>
        <w:pStyle w:val="KeinLeerraum"/>
        <w:rPr>
          <w:rFonts w:ascii="MetaPro-Medium" w:hAnsi="MetaPro-Medium"/>
        </w:rPr>
      </w:pPr>
      <w:r w:rsidRPr="00492635">
        <w:rPr>
          <w:rFonts w:ascii="MetaPro-Medium" w:hAnsi="MetaPro-Medium"/>
        </w:rPr>
        <w:t>Szenario</w:t>
      </w:r>
    </w:p>
    <w:tbl>
      <w:tblPr>
        <w:tblStyle w:val="TabellemithellemGitternetz1"/>
        <w:tblW w:w="0" w:type="auto"/>
        <w:tblLook w:val="04A0" w:firstRow="1" w:lastRow="0" w:firstColumn="1" w:lastColumn="0" w:noHBand="0" w:noVBand="1"/>
      </w:tblPr>
      <w:tblGrid>
        <w:gridCol w:w="866"/>
        <w:gridCol w:w="5181"/>
        <w:gridCol w:w="3015"/>
      </w:tblGrid>
      <w:tr w:rsidR="006D3570" w14:paraId="5EBA47C9" w14:textId="77777777" w:rsidTr="006D3570">
        <w:tc>
          <w:tcPr>
            <w:tcW w:w="846" w:type="dxa"/>
          </w:tcPr>
          <w:p w14:paraId="55095731" w14:textId="77777777" w:rsidR="006D3570" w:rsidRPr="006D3570" w:rsidRDefault="006D3570" w:rsidP="006D3570">
            <w:pPr>
              <w:jc w:val="center"/>
              <w:rPr>
                <w:rFonts w:ascii="MetaPro-Medium" w:hAnsi="MetaPro-Medium"/>
              </w:rPr>
            </w:pPr>
            <w:r w:rsidRPr="006D3570">
              <w:rPr>
                <w:rFonts w:ascii="MetaPro-Medium" w:hAnsi="MetaPro-Medium"/>
              </w:rPr>
              <w:t>Schritt</w:t>
            </w:r>
          </w:p>
        </w:tc>
        <w:tc>
          <w:tcPr>
            <w:tcW w:w="5195" w:type="dxa"/>
          </w:tcPr>
          <w:p w14:paraId="6262D781" w14:textId="77777777" w:rsidR="006D3570" w:rsidRPr="006D3570" w:rsidRDefault="006D3570" w:rsidP="006D3570">
            <w:pPr>
              <w:rPr>
                <w:rFonts w:ascii="MetaPro-Medium" w:hAnsi="MetaPro-Medium"/>
              </w:rPr>
            </w:pPr>
            <w:r w:rsidRPr="006D3570">
              <w:rPr>
                <w:rFonts w:ascii="MetaPro-Medium" w:hAnsi="MetaPro-Medium"/>
              </w:rPr>
              <w:t>Aktion</w:t>
            </w:r>
          </w:p>
        </w:tc>
        <w:tc>
          <w:tcPr>
            <w:tcW w:w="3021" w:type="dxa"/>
          </w:tcPr>
          <w:p w14:paraId="04F24E80" w14:textId="77777777" w:rsidR="006D3570" w:rsidRPr="006D3570" w:rsidRDefault="006D3570" w:rsidP="006D3570">
            <w:pPr>
              <w:rPr>
                <w:rFonts w:ascii="MetaPro-Medium" w:hAnsi="MetaPro-Medium"/>
              </w:rPr>
            </w:pPr>
            <w:r w:rsidRPr="006D3570">
              <w:rPr>
                <w:rFonts w:ascii="MetaPro-Medium" w:hAnsi="MetaPro-Medium"/>
              </w:rPr>
              <w:t>Erwartetes Resultat</w:t>
            </w:r>
          </w:p>
        </w:tc>
      </w:tr>
      <w:tr w:rsidR="006D3570" w14:paraId="45B31AA8" w14:textId="77777777" w:rsidTr="006D3570">
        <w:tc>
          <w:tcPr>
            <w:tcW w:w="846" w:type="dxa"/>
          </w:tcPr>
          <w:p w14:paraId="2B60C835" w14:textId="77777777" w:rsidR="006D3570" w:rsidRPr="006D3570" w:rsidRDefault="006D3570" w:rsidP="006D3570">
            <w:pPr>
              <w:jc w:val="center"/>
              <w:rPr>
                <w:rFonts w:ascii="MetaPro-Medium" w:hAnsi="MetaPro-Medium"/>
              </w:rPr>
            </w:pPr>
            <w:r w:rsidRPr="006D3570">
              <w:rPr>
                <w:rFonts w:ascii="MetaPro-Medium" w:hAnsi="MetaPro-Medium"/>
              </w:rPr>
              <w:t>1</w:t>
            </w:r>
          </w:p>
        </w:tc>
        <w:tc>
          <w:tcPr>
            <w:tcW w:w="5195" w:type="dxa"/>
          </w:tcPr>
          <w:p w14:paraId="3AED5918" w14:textId="77777777" w:rsidR="006D3570" w:rsidRDefault="006D3570" w:rsidP="006D3570">
            <w:r>
              <w:t>Plan-Ansicht aufrufen.</w:t>
            </w:r>
          </w:p>
        </w:tc>
        <w:tc>
          <w:tcPr>
            <w:tcW w:w="3021" w:type="dxa"/>
          </w:tcPr>
          <w:p w14:paraId="3E7FBE44" w14:textId="77777777" w:rsidR="006D3570" w:rsidRDefault="006D3570" w:rsidP="006D3570">
            <w:r>
              <w:t>Einsatz erscheint im Plan</w:t>
            </w:r>
          </w:p>
        </w:tc>
      </w:tr>
    </w:tbl>
    <w:p w14:paraId="031284B7" w14:textId="77777777" w:rsidR="004E26BB" w:rsidRDefault="004E26BB" w:rsidP="006D3570"/>
    <w:p w14:paraId="787A003F" w14:textId="77777777" w:rsidR="006D3570" w:rsidRDefault="004E26BB" w:rsidP="006D3570">
      <w:r>
        <w:br w:type="page"/>
      </w:r>
    </w:p>
    <w:p w14:paraId="7B6871B0" w14:textId="77777777" w:rsidR="004E26BB" w:rsidRDefault="004E26BB" w:rsidP="006D3570"/>
    <w:p w14:paraId="70DE66FE" w14:textId="77777777" w:rsidR="00CA647C" w:rsidRDefault="00CA647C" w:rsidP="00CA647C">
      <w:pPr>
        <w:pStyle w:val="berschrift4"/>
      </w:pPr>
      <w:r>
        <w:t>FT-00</w:t>
      </w:r>
      <w:r w:rsidR="004B69A7">
        <w:t>2</w:t>
      </w:r>
      <w:r>
        <w:t xml:space="preserve"> – </w:t>
      </w:r>
      <w:r w:rsidR="004B69A7" w:rsidRPr="001F73AF">
        <w:t>Einsätze erstellen, bearbeiten und löschen</w:t>
      </w:r>
    </w:p>
    <w:p w14:paraId="1F221A6F" w14:textId="77777777" w:rsidR="00CA647C" w:rsidRDefault="00CA647C" w:rsidP="00CA647C">
      <w:pPr>
        <w:pStyle w:val="KeinLeerraum"/>
      </w:pPr>
      <w:r w:rsidRPr="00492635">
        <w:rPr>
          <w:rFonts w:ascii="MetaPro-Medium" w:hAnsi="MetaPro-Medium"/>
        </w:rPr>
        <w:t>Name</w:t>
      </w:r>
      <w:r>
        <w:tab/>
      </w:r>
      <w:r>
        <w:tab/>
      </w:r>
      <w:r>
        <w:tab/>
        <w:t>FT-00</w:t>
      </w:r>
      <w:r w:rsidR="004B69A7">
        <w:t>2</w:t>
      </w:r>
    </w:p>
    <w:p w14:paraId="7A5CC70C" w14:textId="77777777" w:rsidR="00CA647C" w:rsidRDefault="00CA647C" w:rsidP="0076196A">
      <w:pPr>
        <w:pStyle w:val="KeinLeerraum"/>
        <w:ind w:left="2124" w:hanging="2118"/>
      </w:pPr>
      <w:r w:rsidRPr="00492635">
        <w:rPr>
          <w:rFonts w:ascii="MetaPro-Medium" w:hAnsi="MetaPro-Medium"/>
        </w:rPr>
        <w:t>Beschreibung</w:t>
      </w:r>
      <w:r>
        <w:tab/>
      </w:r>
      <w:r w:rsidR="0076196A" w:rsidRPr="001F73AF">
        <w:t>Teamleiter können Einsätze erstellen, bearbeiten und löschen.</w:t>
      </w:r>
    </w:p>
    <w:p w14:paraId="544D1670" w14:textId="77777777" w:rsidR="00CA647C" w:rsidRPr="00092110" w:rsidRDefault="00CA647C" w:rsidP="00CA647C">
      <w:pPr>
        <w:pStyle w:val="KeinLeerraum"/>
        <w:ind w:left="1410" w:hanging="1410"/>
      </w:pPr>
    </w:p>
    <w:p w14:paraId="2C62A2ED" w14:textId="77777777" w:rsidR="00CA647C" w:rsidRPr="00492635" w:rsidRDefault="00CA647C" w:rsidP="00CA647C">
      <w:pPr>
        <w:pStyle w:val="KeinLeerraum"/>
        <w:rPr>
          <w:rFonts w:ascii="MetaPro-Medium" w:hAnsi="MetaPro-Medium"/>
        </w:rPr>
      </w:pPr>
      <w:r w:rsidRPr="00492635">
        <w:rPr>
          <w:rFonts w:ascii="MetaPro-Medium" w:hAnsi="MetaPro-Medium"/>
        </w:rPr>
        <w:t>Szenario</w:t>
      </w:r>
      <w:r w:rsidR="00313428">
        <w:rPr>
          <w:rFonts w:ascii="MetaPro-Medium" w:hAnsi="MetaPro-Medium"/>
        </w:rPr>
        <w:t xml:space="preserve"> (als Teamleiter)</w:t>
      </w:r>
    </w:p>
    <w:tbl>
      <w:tblPr>
        <w:tblStyle w:val="TabellemithellemGitternetz1"/>
        <w:tblW w:w="0" w:type="auto"/>
        <w:tblLook w:val="04A0" w:firstRow="1" w:lastRow="0" w:firstColumn="1" w:lastColumn="0" w:noHBand="0" w:noVBand="1"/>
      </w:tblPr>
      <w:tblGrid>
        <w:gridCol w:w="866"/>
        <w:gridCol w:w="4091"/>
        <w:gridCol w:w="4105"/>
      </w:tblGrid>
      <w:tr w:rsidR="00CA647C" w14:paraId="5BEA99B8" w14:textId="77777777" w:rsidTr="0076196A">
        <w:tc>
          <w:tcPr>
            <w:tcW w:w="866" w:type="dxa"/>
          </w:tcPr>
          <w:p w14:paraId="5F112893" w14:textId="77777777" w:rsidR="00CA647C" w:rsidRPr="006D3570" w:rsidRDefault="00CA647C" w:rsidP="00345D86">
            <w:pPr>
              <w:jc w:val="center"/>
              <w:rPr>
                <w:rFonts w:ascii="MetaPro-Medium" w:hAnsi="MetaPro-Medium"/>
              </w:rPr>
            </w:pPr>
            <w:r w:rsidRPr="006D3570">
              <w:rPr>
                <w:rFonts w:ascii="MetaPro-Medium" w:hAnsi="MetaPro-Medium"/>
              </w:rPr>
              <w:t>Schritt</w:t>
            </w:r>
          </w:p>
        </w:tc>
        <w:tc>
          <w:tcPr>
            <w:tcW w:w="4091" w:type="dxa"/>
          </w:tcPr>
          <w:p w14:paraId="304E7E5F" w14:textId="77777777" w:rsidR="00CA647C" w:rsidRPr="006D3570" w:rsidRDefault="00CA647C" w:rsidP="00345D86">
            <w:pPr>
              <w:rPr>
                <w:rFonts w:ascii="MetaPro-Medium" w:hAnsi="MetaPro-Medium"/>
              </w:rPr>
            </w:pPr>
            <w:r w:rsidRPr="006D3570">
              <w:rPr>
                <w:rFonts w:ascii="MetaPro-Medium" w:hAnsi="MetaPro-Medium"/>
              </w:rPr>
              <w:t>Aktion</w:t>
            </w:r>
          </w:p>
        </w:tc>
        <w:tc>
          <w:tcPr>
            <w:tcW w:w="4105" w:type="dxa"/>
          </w:tcPr>
          <w:p w14:paraId="4E52DCBA" w14:textId="77777777" w:rsidR="00CA647C" w:rsidRPr="006D3570" w:rsidRDefault="00CA647C" w:rsidP="00345D86">
            <w:pPr>
              <w:rPr>
                <w:rFonts w:ascii="MetaPro-Medium" w:hAnsi="MetaPro-Medium"/>
              </w:rPr>
            </w:pPr>
            <w:r w:rsidRPr="006D3570">
              <w:rPr>
                <w:rFonts w:ascii="MetaPro-Medium" w:hAnsi="MetaPro-Medium"/>
              </w:rPr>
              <w:t>Erwartetes Resultat</w:t>
            </w:r>
          </w:p>
        </w:tc>
      </w:tr>
      <w:tr w:rsidR="00CA647C" w14:paraId="430F5ADC" w14:textId="77777777" w:rsidTr="0076196A">
        <w:tc>
          <w:tcPr>
            <w:tcW w:w="866" w:type="dxa"/>
          </w:tcPr>
          <w:p w14:paraId="521812FE" w14:textId="77777777" w:rsidR="00CA647C" w:rsidRPr="006D3570" w:rsidRDefault="00CA647C" w:rsidP="00345D86">
            <w:pPr>
              <w:jc w:val="center"/>
              <w:rPr>
                <w:rFonts w:ascii="MetaPro-Medium" w:hAnsi="MetaPro-Medium"/>
              </w:rPr>
            </w:pPr>
            <w:r w:rsidRPr="006D3570">
              <w:rPr>
                <w:rFonts w:ascii="MetaPro-Medium" w:hAnsi="MetaPro-Medium"/>
              </w:rPr>
              <w:t>1</w:t>
            </w:r>
          </w:p>
        </w:tc>
        <w:tc>
          <w:tcPr>
            <w:tcW w:w="4091" w:type="dxa"/>
          </w:tcPr>
          <w:p w14:paraId="009D6A60" w14:textId="77777777" w:rsidR="00CA647C" w:rsidRDefault="00CA647C" w:rsidP="00345D86">
            <w:r>
              <w:t>Plan-Ansicht aufrufen.</w:t>
            </w:r>
          </w:p>
        </w:tc>
        <w:tc>
          <w:tcPr>
            <w:tcW w:w="4105" w:type="dxa"/>
          </w:tcPr>
          <w:p w14:paraId="32069F05" w14:textId="77777777" w:rsidR="00CA647C" w:rsidRDefault="0076196A" w:rsidP="00345D86">
            <w:r>
              <w:t>Plan wird angezeigt.</w:t>
            </w:r>
          </w:p>
        </w:tc>
      </w:tr>
      <w:tr w:rsidR="0076196A" w14:paraId="1B313D2E" w14:textId="77777777" w:rsidTr="0076196A">
        <w:tc>
          <w:tcPr>
            <w:tcW w:w="866" w:type="dxa"/>
          </w:tcPr>
          <w:p w14:paraId="3F1D794F" w14:textId="77777777" w:rsidR="0076196A" w:rsidRPr="006D3570" w:rsidRDefault="0076196A" w:rsidP="00345D86">
            <w:pPr>
              <w:jc w:val="center"/>
              <w:rPr>
                <w:rFonts w:ascii="MetaPro-Medium" w:hAnsi="MetaPro-Medium"/>
              </w:rPr>
            </w:pPr>
            <w:r>
              <w:rPr>
                <w:rFonts w:ascii="MetaPro-Medium" w:hAnsi="MetaPro-Medium"/>
              </w:rPr>
              <w:t>2</w:t>
            </w:r>
          </w:p>
        </w:tc>
        <w:tc>
          <w:tcPr>
            <w:tcW w:w="4091" w:type="dxa"/>
          </w:tcPr>
          <w:p w14:paraId="68C3A383" w14:textId="77777777" w:rsidR="0076196A" w:rsidRDefault="0076196A" w:rsidP="00345D86">
            <w:r w:rsidRPr="0076196A">
              <w:t xml:space="preserve">Leeres Feld </w:t>
            </w:r>
            <w:r>
              <w:t>anklicken.</w:t>
            </w:r>
          </w:p>
        </w:tc>
        <w:tc>
          <w:tcPr>
            <w:tcW w:w="4105" w:type="dxa"/>
          </w:tcPr>
          <w:p w14:paraId="3464D44C" w14:textId="77777777" w:rsidR="0076196A" w:rsidRDefault="0076196A" w:rsidP="00345D86">
            <w:r>
              <w:t>Bearbeitungs-Dialog öffnet sich.</w:t>
            </w:r>
          </w:p>
        </w:tc>
      </w:tr>
      <w:tr w:rsidR="0076196A" w14:paraId="5AF00E8D" w14:textId="77777777" w:rsidTr="0076196A">
        <w:tc>
          <w:tcPr>
            <w:tcW w:w="866" w:type="dxa"/>
          </w:tcPr>
          <w:p w14:paraId="4B04D1D2" w14:textId="77777777" w:rsidR="0076196A" w:rsidRDefault="0076196A" w:rsidP="00345D86">
            <w:pPr>
              <w:jc w:val="center"/>
              <w:rPr>
                <w:rFonts w:ascii="MetaPro-Medium" w:hAnsi="MetaPro-Medium"/>
              </w:rPr>
            </w:pPr>
            <w:r>
              <w:rPr>
                <w:rFonts w:ascii="MetaPro-Medium" w:hAnsi="MetaPro-Medium"/>
              </w:rPr>
              <w:t>3</w:t>
            </w:r>
          </w:p>
        </w:tc>
        <w:tc>
          <w:tcPr>
            <w:tcW w:w="4091" w:type="dxa"/>
          </w:tcPr>
          <w:p w14:paraId="12F24367" w14:textId="77777777" w:rsidR="0076196A" w:rsidRPr="0076196A" w:rsidRDefault="0076196A" w:rsidP="00345D86">
            <w:r w:rsidRPr="0076196A">
              <w:t xml:space="preserve">Schicht auswählen &amp; </w:t>
            </w:r>
            <w:r>
              <w:t>«Speichern» drücken.</w:t>
            </w:r>
          </w:p>
        </w:tc>
        <w:tc>
          <w:tcPr>
            <w:tcW w:w="4105" w:type="dxa"/>
          </w:tcPr>
          <w:p w14:paraId="73107F49" w14:textId="77777777" w:rsidR="0076196A" w:rsidRDefault="00E0492D" w:rsidP="00345D86">
            <w:r>
              <w:t>Einsatz erscheint im Plan.</w:t>
            </w:r>
          </w:p>
        </w:tc>
      </w:tr>
      <w:tr w:rsidR="0076196A" w14:paraId="5F226BAD" w14:textId="77777777" w:rsidTr="0076196A">
        <w:tc>
          <w:tcPr>
            <w:tcW w:w="866" w:type="dxa"/>
          </w:tcPr>
          <w:p w14:paraId="466B1AF4" w14:textId="77777777" w:rsidR="0076196A" w:rsidRDefault="0076196A" w:rsidP="00345D86">
            <w:pPr>
              <w:jc w:val="center"/>
              <w:rPr>
                <w:rFonts w:ascii="MetaPro-Medium" w:hAnsi="MetaPro-Medium"/>
              </w:rPr>
            </w:pPr>
            <w:r>
              <w:rPr>
                <w:rFonts w:ascii="MetaPro-Medium" w:hAnsi="MetaPro-Medium"/>
              </w:rPr>
              <w:t>4</w:t>
            </w:r>
          </w:p>
        </w:tc>
        <w:tc>
          <w:tcPr>
            <w:tcW w:w="4091" w:type="dxa"/>
          </w:tcPr>
          <w:p w14:paraId="15F5D36B" w14:textId="77777777" w:rsidR="0076196A" w:rsidRPr="0076196A" w:rsidRDefault="0076196A" w:rsidP="00345D86">
            <w:r w:rsidRPr="0076196A">
              <w:t xml:space="preserve">Feld mit Einsatz </w:t>
            </w:r>
            <w:r>
              <w:t>anklicken.</w:t>
            </w:r>
          </w:p>
        </w:tc>
        <w:tc>
          <w:tcPr>
            <w:tcW w:w="4105" w:type="dxa"/>
          </w:tcPr>
          <w:p w14:paraId="12BC5C02" w14:textId="77777777" w:rsidR="0076196A" w:rsidRDefault="0076196A" w:rsidP="00345D86">
            <w:r>
              <w:t>Bearbeitungs-Dialog öffnet sich.</w:t>
            </w:r>
          </w:p>
        </w:tc>
      </w:tr>
      <w:tr w:rsidR="0076196A" w14:paraId="7711AD91" w14:textId="77777777" w:rsidTr="0076196A">
        <w:tc>
          <w:tcPr>
            <w:tcW w:w="866" w:type="dxa"/>
          </w:tcPr>
          <w:p w14:paraId="4689B978" w14:textId="77777777" w:rsidR="0076196A" w:rsidRDefault="0076196A" w:rsidP="00345D86">
            <w:pPr>
              <w:jc w:val="center"/>
              <w:rPr>
                <w:rFonts w:ascii="MetaPro-Medium" w:hAnsi="MetaPro-Medium"/>
              </w:rPr>
            </w:pPr>
            <w:r>
              <w:rPr>
                <w:rFonts w:ascii="MetaPro-Medium" w:hAnsi="MetaPro-Medium"/>
              </w:rPr>
              <w:t>5</w:t>
            </w:r>
          </w:p>
        </w:tc>
        <w:tc>
          <w:tcPr>
            <w:tcW w:w="4091" w:type="dxa"/>
          </w:tcPr>
          <w:p w14:paraId="2C9D0078" w14:textId="77777777" w:rsidR="0076196A" w:rsidRPr="0076196A" w:rsidRDefault="0076196A" w:rsidP="00345D86">
            <w:r w:rsidRPr="0076196A">
              <w:t xml:space="preserve">Schicht ändern &amp; </w:t>
            </w:r>
            <w:r>
              <w:t>«Speichern» drücken.</w:t>
            </w:r>
          </w:p>
        </w:tc>
        <w:tc>
          <w:tcPr>
            <w:tcW w:w="4105" w:type="dxa"/>
          </w:tcPr>
          <w:p w14:paraId="1E27C733" w14:textId="77777777" w:rsidR="0076196A" w:rsidRDefault="00E0492D" w:rsidP="00345D86">
            <w:r>
              <w:t>Änderung erscheint im Plan.</w:t>
            </w:r>
          </w:p>
        </w:tc>
      </w:tr>
      <w:tr w:rsidR="0076196A" w14:paraId="7BCFB24D" w14:textId="77777777" w:rsidTr="0076196A">
        <w:tc>
          <w:tcPr>
            <w:tcW w:w="866" w:type="dxa"/>
          </w:tcPr>
          <w:p w14:paraId="7C3C7CCC" w14:textId="77777777" w:rsidR="0076196A" w:rsidRDefault="0076196A" w:rsidP="0076196A">
            <w:pPr>
              <w:jc w:val="center"/>
              <w:rPr>
                <w:rFonts w:ascii="MetaPro-Medium" w:hAnsi="MetaPro-Medium"/>
              </w:rPr>
            </w:pPr>
            <w:r>
              <w:rPr>
                <w:rFonts w:ascii="MetaPro-Medium" w:hAnsi="MetaPro-Medium"/>
              </w:rPr>
              <w:t>6</w:t>
            </w:r>
          </w:p>
        </w:tc>
        <w:tc>
          <w:tcPr>
            <w:tcW w:w="4091" w:type="dxa"/>
          </w:tcPr>
          <w:p w14:paraId="378C9851" w14:textId="77777777" w:rsidR="0076196A" w:rsidRPr="0076196A" w:rsidRDefault="0076196A" w:rsidP="0076196A">
            <w:r w:rsidRPr="0076196A">
              <w:t xml:space="preserve">Feld mit Einsatz </w:t>
            </w:r>
            <w:r>
              <w:t>anklicken.</w:t>
            </w:r>
          </w:p>
        </w:tc>
        <w:tc>
          <w:tcPr>
            <w:tcW w:w="4105" w:type="dxa"/>
          </w:tcPr>
          <w:p w14:paraId="27BC3F28" w14:textId="77777777" w:rsidR="0076196A" w:rsidRDefault="0076196A" w:rsidP="0076196A">
            <w:r>
              <w:t>Bearbeitungs-Dialog öffnet sich.</w:t>
            </w:r>
          </w:p>
        </w:tc>
      </w:tr>
      <w:tr w:rsidR="0076196A" w14:paraId="18F01E80" w14:textId="77777777" w:rsidTr="0076196A">
        <w:tc>
          <w:tcPr>
            <w:tcW w:w="866" w:type="dxa"/>
          </w:tcPr>
          <w:p w14:paraId="69F82CD4" w14:textId="77777777" w:rsidR="0076196A" w:rsidRDefault="0076196A" w:rsidP="0076196A">
            <w:pPr>
              <w:jc w:val="center"/>
              <w:rPr>
                <w:rFonts w:ascii="MetaPro-Medium" w:hAnsi="MetaPro-Medium"/>
              </w:rPr>
            </w:pPr>
            <w:r>
              <w:rPr>
                <w:rFonts w:ascii="MetaPro-Medium" w:hAnsi="MetaPro-Medium"/>
              </w:rPr>
              <w:t>7</w:t>
            </w:r>
          </w:p>
        </w:tc>
        <w:tc>
          <w:tcPr>
            <w:tcW w:w="4091" w:type="dxa"/>
          </w:tcPr>
          <w:p w14:paraId="70DCC0C4" w14:textId="77777777" w:rsidR="0076196A" w:rsidRPr="0076196A" w:rsidRDefault="0076196A" w:rsidP="0076196A">
            <w:r>
              <w:t>«Löschen» drücken.</w:t>
            </w:r>
          </w:p>
        </w:tc>
        <w:tc>
          <w:tcPr>
            <w:tcW w:w="4105" w:type="dxa"/>
          </w:tcPr>
          <w:p w14:paraId="5FDC13CA" w14:textId="77777777" w:rsidR="0076196A" w:rsidRDefault="00E0492D" w:rsidP="0076196A">
            <w:r>
              <w:t>Einsatz erscheint nicht mehr im Plan.</w:t>
            </w:r>
          </w:p>
        </w:tc>
      </w:tr>
    </w:tbl>
    <w:p w14:paraId="4ECEE07A" w14:textId="77777777" w:rsidR="00CA647C" w:rsidRDefault="00CA647C" w:rsidP="00CA647C"/>
    <w:p w14:paraId="71868933" w14:textId="77777777" w:rsidR="004E26BB" w:rsidRPr="006D3570" w:rsidRDefault="004E26BB" w:rsidP="00CA647C"/>
    <w:p w14:paraId="514A6469" w14:textId="77777777" w:rsidR="00CA647C" w:rsidRDefault="00CA647C" w:rsidP="00CA647C">
      <w:pPr>
        <w:pStyle w:val="berschrift4"/>
      </w:pPr>
      <w:r>
        <w:t>FT-00</w:t>
      </w:r>
      <w:r w:rsidR="00313428">
        <w:t>3</w:t>
      </w:r>
      <w:r>
        <w:t xml:space="preserve"> – </w:t>
      </w:r>
      <w:r w:rsidR="00313428" w:rsidRPr="00313428">
        <w:t>Sprache anpassen</w:t>
      </w:r>
    </w:p>
    <w:p w14:paraId="2DFAE5CA" w14:textId="77777777" w:rsidR="00CA647C" w:rsidRDefault="00CA647C" w:rsidP="00CA647C">
      <w:pPr>
        <w:pStyle w:val="KeinLeerraum"/>
      </w:pPr>
      <w:r w:rsidRPr="00492635">
        <w:rPr>
          <w:rFonts w:ascii="MetaPro-Medium" w:hAnsi="MetaPro-Medium"/>
        </w:rPr>
        <w:t>Name</w:t>
      </w:r>
      <w:r>
        <w:tab/>
      </w:r>
      <w:r>
        <w:tab/>
      </w:r>
      <w:r>
        <w:tab/>
        <w:t>FT-00</w:t>
      </w:r>
      <w:r w:rsidR="00313428">
        <w:t>3</w:t>
      </w:r>
    </w:p>
    <w:p w14:paraId="0D4E4177" w14:textId="77777777" w:rsidR="00CA647C" w:rsidRDefault="00CA647C" w:rsidP="00313428">
      <w:pPr>
        <w:pStyle w:val="KeinLeerraum"/>
        <w:ind w:left="2124" w:hanging="2118"/>
      </w:pPr>
      <w:r w:rsidRPr="00492635">
        <w:rPr>
          <w:rFonts w:ascii="MetaPro-Medium" w:hAnsi="MetaPro-Medium"/>
        </w:rPr>
        <w:t>Beschreibung</w:t>
      </w:r>
      <w:r>
        <w:tab/>
      </w:r>
      <w:r w:rsidR="00313428" w:rsidRPr="00313428">
        <w:t>Jeder Benutzer kann die angezeigte Sprache seiner Oberfläche anpassen.</w:t>
      </w:r>
    </w:p>
    <w:p w14:paraId="0E3225DC" w14:textId="77777777" w:rsidR="00CA647C" w:rsidRPr="00092110" w:rsidRDefault="00CA647C" w:rsidP="00CA647C">
      <w:pPr>
        <w:pStyle w:val="KeinLeerraum"/>
        <w:ind w:left="1410" w:hanging="1410"/>
      </w:pPr>
    </w:p>
    <w:p w14:paraId="34E3222B" w14:textId="77777777" w:rsidR="00CA647C" w:rsidRPr="00492635" w:rsidRDefault="00CA647C" w:rsidP="00CA647C">
      <w:pPr>
        <w:pStyle w:val="KeinLeerraum"/>
        <w:rPr>
          <w:rFonts w:ascii="MetaPro-Medium" w:hAnsi="MetaPro-Medium"/>
        </w:rPr>
      </w:pPr>
      <w:r w:rsidRPr="00492635">
        <w:rPr>
          <w:rFonts w:ascii="MetaPro-Medium" w:hAnsi="MetaPro-Medium"/>
        </w:rPr>
        <w:t>Szenario</w:t>
      </w:r>
    </w:p>
    <w:tbl>
      <w:tblPr>
        <w:tblStyle w:val="TabellemithellemGitternetz1"/>
        <w:tblW w:w="0" w:type="auto"/>
        <w:tblLook w:val="04A0" w:firstRow="1" w:lastRow="0" w:firstColumn="1" w:lastColumn="0" w:noHBand="0" w:noVBand="1"/>
      </w:tblPr>
      <w:tblGrid>
        <w:gridCol w:w="866"/>
        <w:gridCol w:w="4232"/>
        <w:gridCol w:w="3964"/>
      </w:tblGrid>
      <w:tr w:rsidR="00CA647C" w14:paraId="7C4C4F61" w14:textId="77777777" w:rsidTr="00313428">
        <w:tc>
          <w:tcPr>
            <w:tcW w:w="866" w:type="dxa"/>
          </w:tcPr>
          <w:p w14:paraId="08A29CC6" w14:textId="77777777" w:rsidR="00CA647C" w:rsidRPr="006D3570" w:rsidRDefault="00CA647C" w:rsidP="00345D86">
            <w:pPr>
              <w:jc w:val="center"/>
              <w:rPr>
                <w:rFonts w:ascii="MetaPro-Medium" w:hAnsi="MetaPro-Medium"/>
              </w:rPr>
            </w:pPr>
            <w:r w:rsidRPr="006D3570">
              <w:rPr>
                <w:rFonts w:ascii="MetaPro-Medium" w:hAnsi="MetaPro-Medium"/>
              </w:rPr>
              <w:t>Schritt</w:t>
            </w:r>
          </w:p>
        </w:tc>
        <w:tc>
          <w:tcPr>
            <w:tcW w:w="4232" w:type="dxa"/>
          </w:tcPr>
          <w:p w14:paraId="6165008A" w14:textId="77777777" w:rsidR="00CA647C" w:rsidRPr="006D3570" w:rsidRDefault="00CA647C" w:rsidP="00345D86">
            <w:pPr>
              <w:rPr>
                <w:rFonts w:ascii="MetaPro-Medium" w:hAnsi="MetaPro-Medium"/>
              </w:rPr>
            </w:pPr>
            <w:r w:rsidRPr="006D3570">
              <w:rPr>
                <w:rFonts w:ascii="MetaPro-Medium" w:hAnsi="MetaPro-Medium"/>
              </w:rPr>
              <w:t>Aktion</w:t>
            </w:r>
          </w:p>
        </w:tc>
        <w:tc>
          <w:tcPr>
            <w:tcW w:w="3964" w:type="dxa"/>
          </w:tcPr>
          <w:p w14:paraId="7AD29934" w14:textId="77777777" w:rsidR="00CA647C" w:rsidRPr="006D3570" w:rsidRDefault="00CA647C" w:rsidP="00345D86">
            <w:pPr>
              <w:rPr>
                <w:rFonts w:ascii="MetaPro-Medium" w:hAnsi="MetaPro-Medium"/>
              </w:rPr>
            </w:pPr>
            <w:r w:rsidRPr="006D3570">
              <w:rPr>
                <w:rFonts w:ascii="MetaPro-Medium" w:hAnsi="MetaPro-Medium"/>
              </w:rPr>
              <w:t>Erwartetes Resultat</w:t>
            </w:r>
          </w:p>
        </w:tc>
      </w:tr>
      <w:tr w:rsidR="00CA647C" w14:paraId="4C83390C" w14:textId="77777777" w:rsidTr="00313428">
        <w:tc>
          <w:tcPr>
            <w:tcW w:w="866" w:type="dxa"/>
          </w:tcPr>
          <w:p w14:paraId="168E473C" w14:textId="77777777" w:rsidR="00CA647C" w:rsidRPr="006D3570" w:rsidRDefault="00CA647C" w:rsidP="00345D86">
            <w:pPr>
              <w:jc w:val="center"/>
              <w:rPr>
                <w:rFonts w:ascii="MetaPro-Medium" w:hAnsi="MetaPro-Medium"/>
              </w:rPr>
            </w:pPr>
            <w:r w:rsidRPr="006D3570">
              <w:rPr>
                <w:rFonts w:ascii="MetaPro-Medium" w:hAnsi="MetaPro-Medium"/>
              </w:rPr>
              <w:t>1</w:t>
            </w:r>
          </w:p>
        </w:tc>
        <w:tc>
          <w:tcPr>
            <w:tcW w:w="4232" w:type="dxa"/>
          </w:tcPr>
          <w:p w14:paraId="6B4F7A2C" w14:textId="77777777" w:rsidR="00CA647C" w:rsidRDefault="00313428" w:rsidP="00345D86">
            <w:r>
              <w:t>Einstellungen</w:t>
            </w:r>
            <w:r w:rsidR="00CA647C">
              <w:t>-Ansicht aufrufen.</w:t>
            </w:r>
          </w:p>
        </w:tc>
        <w:tc>
          <w:tcPr>
            <w:tcW w:w="3964" w:type="dxa"/>
          </w:tcPr>
          <w:p w14:paraId="630EDEB9" w14:textId="77777777" w:rsidR="00CA647C" w:rsidRDefault="00313428" w:rsidP="00345D86">
            <w:r>
              <w:t>Einstellungen werden angezeigt.</w:t>
            </w:r>
          </w:p>
        </w:tc>
      </w:tr>
      <w:tr w:rsidR="00313428" w14:paraId="2AE9B57F" w14:textId="77777777" w:rsidTr="00313428">
        <w:tc>
          <w:tcPr>
            <w:tcW w:w="866" w:type="dxa"/>
          </w:tcPr>
          <w:p w14:paraId="61305308" w14:textId="77777777" w:rsidR="00313428" w:rsidRPr="006D3570" w:rsidRDefault="00313428" w:rsidP="00345D86">
            <w:pPr>
              <w:jc w:val="center"/>
              <w:rPr>
                <w:rFonts w:ascii="MetaPro-Medium" w:hAnsi="MetaPro-Medium"/>
              </w:rPr>
            </w:pPr>
            <w:r>
              <w:rPr>
                <w:rFonts w:ascii="MetaPro-Medium" w:hAnsi="MetaPro-Medium"/>
              </w:rPr>
              <w:t>2</w:t>
            </w:r>
          </w:p>
        </w:tc>
        <w:tc>
          <w:tcPr>
            <w:tcW w:w="4232" w:type="dxa"/>
          </w:tcPr>
          <w:p w14:paraId="15EE334C" w14:textId="77777777" w:rsidR="00313428" w:rsidRDefault="00313428" w:rsidP="00345D86">
            <w:r w:rsidRPr="00313428">
              <w:t>Sprache</w:t>
            </w:r>
            <w:r>
              <w:t xml:space="preserve"> ändern und «Speichern» drücken</w:t>
            </w:r>
            <w:r w:rsidRPr="00313428">
              <w:t>.</w:t>
            </w:r>
          </w:p>
        </w:tc>
        <w:tc>
          <w:tcPr>
            <w:tcW w:w="3964" w:type="dxa"/>
          </w:tcPr>
          <w:p w14:paraId="6E32B8D5" w14:textId="77777777" w:rsidR="00313428" w:rsidRDefault="00313428" w:rsidP="00345D86">
            <w:r>
              <w:t>Die Sprache der Oberfläche ändert sich.</w:t>
            </w:r>
          </w:p>
        </w:tc>
      </w:tr>
    </w:tbl>
    <w:p w14:paraId="62E49530" w14:textId="77777777" w:rsidR="00CA647C" w:rsidRDefault="00CA647C" w:rsidP="00CA647C"/>
    <w:p w14:paraId="763C3A49" w14:textId="77777777" w:rsidR="004E26BB" w:rsidRPr="006D3570" w:rsidRDefault="004E26BB" w:rsidP="00CA647C"/>
    <w:p w14:paraId="7F94F947" w14:textId="77777777" w:rsidR="00CA647C" w:rsidRDefault="00CA647C" w:rsidP="00CA647C">
      <w:pPr>
        <w:pStyle w:val="berschrift4"/>
      </w:pPr>
      <w:r>
        <w:t>FT-00</w:t>
      </w:r>
      <w:r w:rsidR="00313428">
        <w:t>4</w:t>
      </w:r>
      <w:r>
        <w:t xml:space="preserve"> – </w:t>
      </w:r>
      <w:r w:rsidR="00313428" w:rsidRPr="00313428">
        <w:t>Schichten erstellen, bearbeiten und löschen</w:t>
      </w:r>
    </w:p>
    <w:p w14:paraId="112C1541" w14:textId="77777777" w:rsidR="00CA647C" w:rsidRDefault="00CA647C" w:rsidP="00CA647C">
      <w:pPr>
        <w:pStyle w:val="KeinLeerraum"/>
      </w:pPr>
      <w:r w:rsidRPr="00492635">
        <w:rPr>
          <w:rFonts w:ascii="MetaPro-Medium" w:hAnsi="MetaPro-Medium"/>
        </w:rPr>
        <w:t>Name</w:t>
      </w:r>
      <w:r>
        <w:tab/>
      </w:r>
      <w:r>
        <w:tab/>
      </w:r>
      <w:r>
        <w:tab/>
        <w:t>FT-00</w:t>
      </w:r>
      <w:r w:rsidR="00313428">
        <w:t>4</w:t>
      </w:r>
    </w:p>
    <w:p w14:paraId="633806D9" w14:textId="77777777" w:rsidR="00CA647C" w:rsidRDefault="00CA647C" w:rsidP="00313428">
      <w:pPr>
        <w:pStyle w:val="KeinLeerraum"/>
        <w:ind w:left="2124" w:hanging="2118"/>
      </w:pPr>
      <w:r w:rsidRPr="00492635">
        <w:rPr>
          <w:rFonts w:ascii="MetaPro-Medium" w:hAnsi="MetaPro-Medium"/>
        </w:rPr>
        <w:t>Beschreibung</w:t>
      </w:r>
      <w:r>
        <w:tab/>
      </w:r>
      <w:r w:rsidR="00313428" w:rsidRPr="00313428">
        <w:t>Teamleiter können Schichten erstellen, bearbeiten und löschen.</w:t>
      </w:r>
    </w:p>
    <w:p w14:paraId="776BA16C" w14:textId="77777777" w:rsidR="00CA647C" w:rsidRPr="00092110" w:rsidRDefault="00CA647C" w:rsidP="00CA647C">
      <w:pPr>
        <w:pStyle w:val="KeinLeerraum"/>
        <w:ind w:left="1410" w:hanging="1410"/>
      </w:pPr>
    </w:p>
    <w:p w14:paraId="771CB054" w14:textId="77777777" w:rsidR="00CA647C" w:rsidRPr="00492635" w:rsidRDefault="00CA647C" w:rsidP="00CA647C">
      <w:pPr>
        <w:pStyle w:val="KeinLeerraum"/>
        <w:rPr>
          <w:rFonts w:ascii="MetaPro-Medium" w:hAnsi="MetaPro-Medium"/>
        </w:rPr>
      </w:pPr>
      <w:r w:rsidRPr="00492635">
        <w:rPr>
          <w:rFonts w:ascii="MetaPro-Medium" w:hAnsi="MetaPro-Medium"/>
        </w:rPr>
        <w:t>Szenario</w:t>
      </w:r>
      <w:r w:rsidR="00313428">
        <w:rPr>
          <w:rFonts w:ascii="MetaPro-Medium" w:hAnsi="MetaPro-Medium"/>
        </w:rPr>
        <w:t xml:space="preserve"> (als Teamleiter)</w:t>
      </w:r>
    </w:p>
    <w:tbl>
      <w:tblPr>
        <w:tblStyle w:val="TabellemithellemGitternetz1"/>
        <w:tblW w:w="0" w:type="auto"/>
        <w:tblLook w:val="04A0" w:firstRow="1" w:lastRow="0" w:firstColumn="1" w:lastColumn="0" w:noHBand="0" w:noVBand="1"/>
      </w:tblPr>
      <w:tblGrid>
        <w:gridCol w:w="866"/>
        <w:gridCol w:w="4374"/>
        <w:gridCol w:w="3822"/>
      </w:tblGrid>
      <w:tr w:rsidR="00CA647C" w14:paraId="785C9F6A" w14:textId="77777777" w:rsidTr="00DF7087">
        <w:tc>
          <w:tcPr>
            <w:tcW w:w="866" w:type="dxa"/>
          </w:tcPr>
          <w:p w14:paraId="22A58FB6" w14:textId="77777777" w:rsidR="00CA647C" w:rsidRPr="006D3570" w:rsidRDefault="00CA647C" w:rsidP="00345D86">
            <w:pPr>
              <w:jc w:val="center"/>
              <w:rPr>
                <w:rFonts w:ascii="MetaPro-Medium" w:hAnsi="MetaPro-Medium"/>
              </w:rPr>
            </w:pPr>
            <w:r w:rsidRPr="006D3570">
              <w:rPr>
                <w:rFonts w:ascii="MetaPro-Medium" w:hAnsi="MetaPro-Medium"/>
              </w:rPr>
              <w:t>Schritt</w:t>
            </w:r>
          </w:p>
        </w:tc>
        <w:tc>
          <w:tcPr>
            <w:tcW w:w="4374" w:type="dxa"/>
          </w:tcPr>
          <w:p w14:paraId="44870312" w14:textId="77777777" w:rsidR="00CA647C" w:rsidRPr="006D3570" w:rsidRDefault="00CA647C" w:rsidP="00345D86">
            <w:pPr>
              <w:rPr>
                <w:rFonts w:ascii="MetaPro-Medium" w:hAnsi="MetaPro-Medium"/>
              </w:rPr>
            </w:pPr>
            <w:r w:rsidRPr="006D3570">
              <w:rPr>
                <w:rFonts w:ascii="MetaPro-Medium" w:hAnsi="MetaPro-Medium"/>
              </w:rPr>
              <w:t>Aktion</w:t>
            </w:r>
          </w:p>
        </w:tc>
        <w:tc>
          <w:tcPr>
            <w:tcW w:w="3822" w:type="dxa"/>
          </w:tcPr>
          <w:p w14:paraId="0A8DAE19" w14:textId="77777777" w:rsidR="00CA647C" w:rsidRPr="006D3570" w:rsidRDefault="00CA647C" w:rsidP="00345D86">
            <w:pPr>
              <w:rPr>
                <w:rFonts w:ascii="MetaPro-Medium" w:hAnsi="MetaPro-Medium"/>
              </w:rPr>
            </w:pPr>
            <w:r w:rsidRPr="006D3570">
              <w:rPr>
                <w:rFonts w:ascii="MetaPro-Medium" w:hAnsi="MetaPro-Medium"/>
              </w:rPr>
              <w:t>Erwartetes Resultat</w:t>
            </w:r>
          </w:p>
        </w:tc>
      </w:tr>
      <w:tr w:rsidR="00CA647C" w14:paraId="4484D16D" w14:textId="77777777" w:rsidTr="00DF7087">
        <w:tc>
          <w:tcPr>
            <w:tcW w:w="866" w:type="dxa"/>
          </w:tcPr>
          <w:p w14:paraId="145C9767" w14:textId="77777777" w:rsidR="00CA647C" w:rsidRPr="006D3570" w:rsidRDefault="00CA647C" w:rsidP="00345D86">
            <w:pPr>
              <w:jc w:val="center"/>
              <w:rPr>
                <w:rFonts w:ascii="MetaPro-Medium" w:hAnsi="MetaPro-Medium"/>
              </w:rPr>
            </w:pPr>
            <w:r w:rsidRPr="006D3570">
              <w:rPr>
                <w:rFonts w:ascii="MetaPro-Medium" w:hAnsi="MetaPro-Medium"/>
              </w:rPr>
              <w:t>1</w:t>
            </w:r>
          </w:p>
        </w:tc>
        <w:tc>
          <w:tcPr>
            <w:tcW w:w="4374" w:type="dxa"/>
          </w:tcPr>
          <w:p w14:paraId="3F29017E" w14:textId="77777777" w:rsidR="00CA647C" w:rsidRDefault="00313428" w:rsidP="00345D86">
            <w:r w:rsidRPr="00313428">
              <w:t>Bearbeitungs-Ansicht aufrufen.</w:t>
            </w:r>
          </w:p>
        </w:tc>
        <w:tc>
          <w:tcPr>
            <w:tcW w:w="3822" w:type="dxa"/>
          </w:tcPr>
          <w:p w14:paraId="232B05A8" w14:textId="77777777" w:rsidR="00CA647C" w:rsidRDefault="00313428" w:rsidP="00345D86">
            <w:r>
              <w:t xml:space="preserve">Schichten werden angezeigt. </w:t>
            </w:r>
          </w:p>
        </w:tc>
      </w:tr>
      <w:tr w:rsidR="00313428" w14:paraId="1CFAEB06" w14:textId="77777777" w:rsidTr="00DF7087">
        <w:tc>
          <w:tcPr>
            <w:tcW w:w="866" w:type="dxa"/>
          </w:tcPr>
          <w:p w14:paraId="366322CE" w14:textId="77777777" w:rsidR="00313428" w:rsidRPr="006D3570" w:rsidRDefault="00313428" w:rsidP="00345D86">
            <w:pPr>
              <w:jc w:val="center"/>
              <w:rPr>
                <w:rFonts w:ascii="MetaPro-Medium" w:hAnsi="MetaPro-Medium"/>
              </w:rPr>
            </w:pPr>
            <w:r>
              <w:rPr>
                <w:rFonts w:ascii="MetaPro-Medium" w:hAnsi="MetaPro-Medium"/>
              </w:rPr>
              <w:t>2</w:t>
            </w:r>
          </w:p>
        </w:tc>
        <w:tc>
          <w:tcPr>
            <w:tcW w:w="4374" w:type="dxa"/>
          </w:tcPr>
          <w:p w14:paraId="143B1B5F" w14:textId="77777777" w:rsidR="00313428" w:rsidRPr="00313428" w:rsidRDefault="00313428" w:rsidP="00345D86">
            <w:r>
              <w:t xml:space="preserve">Neue </w:t>
            </w:r>
            <w:r w:rsidRPr="00313428">
              <w:t xml:space="preserve">Schicht </w:t>
            </w:r>
            <w:r w:rsidR="00DF7087">
              <w:t>erstellen</w:t>
            </w:r>
            <w:r w:rsidRPr="00313428">
              <w:t xml:space="preserve"> &amp; </w:t>
            </w:r>
            <w:r>
              <w:t>«Speichern» drücken.</w:t>
            </w:r>
          </w:p>
        </w:tc>
        <w:tc>
          <w:tcPr>
            <w:tcW w:w="3822" w:type="dxa"/>
          </w:tcPr>
          <w:p w14:paraId="3A95B985" w14:textId="77777777" w:rsidR="00313428" w:rsidRDefault="00313428" w:rsidP="00345D86">
            <w:r w:rsidRPr="00313428">
              <w:t>Schicht erscheint in der Liste.</w:t>
            </w:r>
          </w:p>
        </w:tc>
      </w:tr>
      <w:tr w:rsidR="00DF7087" w14:paraId="7A0C7D0E" w14:textId="77777777" w:rsidTr="00DF7087">
        <w:tc>
          <w:tcPr>
            <w:tcW w:w="866" w:type="dxa"/>
          </w:tcPr>
          <w:p w14:paraId="61171880" w14:textId="77777777" w:rsidR="00DF7087" w:rsidRDefault="00DF7087" w:rsidP="00345D86">
            <w:pPr>
              <w:jc w:val="center"/>
              <w:rPr>
                <w:rFonts w:ascii="MetaPro-Medium" w:hAnsi="MetaPro-Medium"/>
              </w:rPr>
            </w:pPr>
            <w:r>
              <w:rPr>
                <w:rFonts w:ascii="MetaPro-Medium" w:hAnsi="MetaPro-Medium"/>
              </w:rPr>
              <w:t>3</w:t>
            </w:r>
          </w:p>
        </w:tc>
        <w:tc>
          <w:tcPr>
            <w:tcW w:w="4374" w:type="dxa"/>
          </w:tcPr>
          <w:p w14:paraId="4E13BFBD" w14:textId="77777777" w:rsidR="00DF7087" w:rsidRDefault="00DF7087" w:rsidP="00345D86">
            <w:r w:rsidRPr="00DF7087">
              <w:t xml:space="preserve">Schicht bearbeiten &amp; </w:t>
            </w:r>
            <w:r>
              <w:t>«Speichern» drücken.</w:t>
            </w:r>
          </w:p>
        </w:tc>
        <w:tc>
          <w:tcPr>
            <w:tcW w:w="3822" w:type="dxa"/>
          </w:tcPr>
          <w:p w14:paraId="66AF9C4F" w14:textId="77777777" w:rsidR="00DF7087" w:rsidRPr="00313428" w:rsidRDefault="00DF7087" w:rsidP="00345D86">
            <w:r>
              <w:t>Liste wird aktualisiert.</w:t>
            </w:r>
          </w:p>
        </w:tc>
      </w:tr>
      <w:tr w:rsidR="00DF7087" w14:paraId="40947FA8" w14:textId="77777777" w:rsidTr="00DF7087">
        <w:tc>
          <w:tcPr>
            <w:tcW w:w="866" w:type="dxa"/>
          </w:tcPr>
          <w:p w14:paraId="4C2673AD" w14:textId="77777777" w:rsidR="00DF7087" w:rsidRDefault="00DF7087" w:rsidP="00345D86">
            <w:pPr>
              <w:jc w:val="center"/>
              <w:rPr>
                <w:rFonts w:ascii="MetaPro-Medium" w:hAnsi="MetaPro-Medium"/>
              </w:rPr>
            </w:pPr>
            <w:r>
              <w:rPr>
                <w:rFonts w:ascii="MetaPro-Medium" w:hAnsi="MetaPro-Medium"/>
              </w:rPr>
              <w:t>4</w:t>
            </w:r>
          </w:p>
        </w:tc>
        <w:tc>
          <w:tcPr>
            <w:tcW w:w="4374" w:type="dxa"/>
          </w:tcPr>
          <w:p w14:paraId="7A309BC5" w14:textId="77777777" w:rsidR="00DF7087" w:rsidRPr="00DF7087" w:rsidRDefault="00DF7087" w:rsidP="00345D86">
            <w:r w:rsidRPr="00DF7087">
              <w:t xml:space="preserve">Schicht bearbeiten &amp; </w:t>
            </w:r>
            <w:r>
              <w:t>«Löschen» drücken.</w:t>
            </w:r>
          </w:p>
        </w:tc>
        <w:tc>
          <w:tcPr>
            <w:tcW w:w="3822" w:type="dxa"/>
          </w:tcPr>
          <w:p w14:paraId="35D4D24C" w14:textId="77777777" w:rsidR="00DF7087" w:rsidRDefault="004F1FE3" w:rsidP="00345D86">
            <w:r>
              <w:t>Warnung wird angezeigt.</w:t>
            </w:r>
          </w:p>
        </w:tc>
      </w:tr>
      <w:tr w:rsidR="004F1FE3" w14:paraId="5A9EAA35" w14:textId="77777777" w:rsidTr="00DF7087">
        <w:tc>
          <w:tcPr>
            <w:tcW w:w="866" w:type="dxa"/>
          </w:tcPr>
          <w:p w14:paraId="1BF225E7" w14:textId="77777777" w:rsidR="004F1FE3" w:rsidRDefault="004F1FE3" w:rsidP="00345D86">
            <w:pPr>
              <w:jc w:val="center"/>
              <w:rPr>
                <w:rFonts w:ascii="MetaPro-Medium" w:hAnsi="MetaPro-Medium"/>
              </w:rPr>
            </w:pPr>
            <w:r>
              <w:rPr>
                <w:rFonts w:ascii="MetaPro-Medium" w:hAnsi="MetaPro-Medium"/>
              </w:rPr>
              <w:t>5</w:t>
            </w:r>
          </w:p>
        </w:tc>
        <w:tc>
          <w:tcPr>
            <w:tcW w:w="4374" w:type="dxa"/>
          </w:tcPr>
          <w:p w14:paraId="33A4C88A" w14:textId="77777777" w:rsidR="004F1FE3" w:rsidRPr="00DF7087" w:rsidRDefault="004F1FE3" w:rsidP="00345D86">
            <w:r>
              <w:t>Warnung bestätigen.</w:t>
            </w:r>
          </w:p>
        </w:tc>
        <w:tc>
          <w:tcPr>
            <w:tcW w:w="3822" w:type="dxa"/>
          </w:tcPr>
          <w:p w14:paraId="53AE23C2" w14:textId="77777777" w:rsidR="004F1FE3" w:rsidRDefault="004F1FE3" w:rsidP="00345D86">
            <w:r w:rsidRPr="00313428">
              <w:t xml:space="preserve">Schicht erscheint </w:t>
            </w:r>
            <w:r>
              <w:t xml:space="preserve">nicht mehr </w:t>
            </w:r>
            <w:r w:rsidRPr="00313428">
              <w:t>in der Liste</w:t>
            </w:r>
            <w:r>
              <w:t>.</w:t>
            </w:r>
          </w:p>
        </w:tc>
      </w:tr>
    </w:tbl>
    <w:p w14:paraId="13F4A034" w14:textId="77777777" w:rsidR="004E26BB" w:rsidRDefault="004E26BB" w:rsidP="00CA647C"/>
    <w:p w14:paraId="2AB2A26A" w14:textId="77777777" w:rsidR="00CA647C" w:rsidRDefault="004E26BB" w:rsidP="00CA647C">
      <w:r>
        <w:br w:type="page"/>
      </w:r>
    </w:p>
    <w:p w14:paraId="220D86D7" w14:textId="77777777" w:rsidR="004E26BB" w:rsidRPr="006D3570" w:rsidRDefault="004E26BB" w:rsidP="00CA647C"/>
    <w:p w14:paraId="7BFAA0C5" w14:textId="77777777" w:rsidR="00CA647C" w:rsidRDefault="00CA647C" w:rsidP="00CA647C">
      <w:pPr>
        <w:pStyle w:val="berschrift4"/>
      </w:pPr>
      <w:r>
        <w:t>FT-00</w:t>
      </w:r>
      <w:r w:rsidR="004F1FE3">
        <w:t>5</w:t>
      </w:r>
      <w:r>
        <w:t xml:space="preserve"> – </w:t>
      </w:r>
      <w:r w:rsidR="004F1FE3" w:rsidRPr="004F1FE3">
        <w:t>Zeiten erstellen, bearbeiten und löschen</w:t>
      </w:r>
    </w:p>
    <w:p w14:paraId="58F6AE62" w14:textId="77777777" w:rsidR="00CA647C" w:rsidRDefault="00CA647C" w:rsidP="00CA647C">
      <w:pPr>
        <w:pStyle w:val="KeinLeerraum"/>
      </w:pPr>
      <w:r w:rsidRPr="00492635">
        <w:rPr>
          <w:rFonts w:ascii="MetaPro-Medium" w:hAnsi="MetaPro-Medium"/>
        </w:rPr>
        <w:t>Name</w:t>
      </w:r>
      <w:r>
        <w:tab/>
      </w:r>
      <w:r>
        <w:tab/>
      </w:r>
      <w:r>
        <w:tab/>
        <w:t>FT-00</w:t>
      </w:r>
      <w:r w:rsidR="004F1FE3">
        <w:t>5</w:t>
      </w:r>
    </w:p>
    <w:p w14:paraId="0A8CD985" w14:textId="77777777" w:rsidR="00CA647C" w:rsidRDefault="00CA647C" w:rsidP="004F1FE3">
      <w:pPr>
        <w:pStyle w:val="KeinLeerraum"/>
        <w:ind w:left="2124" w:hanging="2118"/>
      </w:pPr>
      <w:r w:rsidRPr="00492635">
        <w:rPr>
          <w:rFonts w:ascii="MetaPro-Medium" w:hAnsi="MetaPro-Medium"/>
        </w:rPr>
        <w:t>Beschreibung</w:t>
      </w:r>
      <w:r>
        <w:tab/>
      </w:r>
      <w:r w:rsidR="004F1FE3" w:rsidRPr="004F1FE3">
        <w:t>Teamleiter können Tageszeiten erstellen, bearbeiten und löschen</w:t>
      </w:r>
      <w:r w:rsidRPr="00092110">
        <w:t>.</w:t>
      </w:r>
    </w:p>
    <w:p w14:paraId="588176B7" w14:textId="77777777" w:rsidR="004F1FE3" w:rsidRDefault="004F1FE3" w:rsidP="004F1FE3">
      <w:pPr>
        <w:pStyle w:val="KeinLeerraum"/>
        <w:ind w:left="1410" w:hanging="1410"/>
      </w:pPr>
      <w:r w:rsidRPr="00492635">
        <w:rPr>
          <w:rFonts w:ascii="MetaPro-Medium" w:hAnsi="MetaPro-Medium"/>
        </w:rPr>
        <w:t>Voraussetzungen</w:t>
      </w:r>
      <w:r>
        <w:tab/>
        <w:t>Mindestens eine Zeit vorhanden (FT-005).</w:t>
      </w:r>
    </w:p>
    <w:p w14:paraId="79B43B8B" w14:textId="77777777" w:rsidR="00CA647C" w:rsidRPr="00092110" w:rsidRDefault="00CA647C" w:rsidP="00CA647C">
      <w:pPr>
        <w:pStyle w:val="KeinLeerraum"/>
        <w:ind w:left="1410" w:hanging="1410"/>
      </w:pPr>
    </w:p>
    <w:p w14:paraId="125D475F" w14:textId="77777777" w:rsidR="004F1FE3" w:rsidRPr="00492635" w:rsidRDefault="004F1FE3" w:rsidP="004F1FE3">
      <w:pPr>
        <w:pStyle w:val="KeinLeerraum"/>
        <w:rPr>
          <w:rFonts w:ascii="MetaPro-Medium" w:hAnsi="MetaPro-Medium"/>
        </w:rPr>
      </w:pPr>
      <w:r w:rsidRPr="00492635">
        <w:rPr>
          <w:rFonts w:ascii="MetaPro-Medium" w:hAnsi="MetaPro-Medium"/>
        </w:rPr>
        <w:t>Szenario</w:t>
      </w:r>
      <w:r>
        <w:rPr>
          <w:rFonts w:ascii="MetaPro-Medium" w:hAnsi="MetaPro-Medium"/>
        </w:rPr>
        <w:t xml:space="preserve"> (als Teamleiter)</w:t>
      </w:r>
    </w:p>
    <w:tbl>
      <w:tblPr>
        <w:tblStyle w:val="TabellemithellemGitternetz1"/>
        <w:tblW w:w="0" w:type="auto"/>
        <w:tblLook w:val="04A0" w:firstRow="1" w:lastRow="0" w:firstColumn="1" w:lastColumn="0" w:noHBand="0" w:noVBand="1"/>
      </w:tblPr>
      <w:tblGrid>
        <w:gridCol w:w="866"/>
        <w:gridCol w:w="4941"/>
        <w:gridCol w:w="3255"/>
      </w:tblGrid>
      <w:tr w:rsidR="004F1FE3" w14:paraId="015ED1EB" w14:textId="77777777" w:rsidTr="002F1BED">
        <w:tc>
          <w:tcPr>
            <w:tcW w:w="866" w:type="dxa"/>
          </w:tcPr>
          <w:p w14:paraId="1F87D55D" w14:textId="77777777" w:rsidR="004F1FE3" w:rsidRPr="006D3570" w:rsidRDefault="004F1FE3" w:rsidP="00345D86">
            <w:pPr>
              <w:jc w:val="center"/>
              <w:rPr>
                <w:rFonts w:ascii="MetaPro-Medium" w:hAnsi="MetaPro-Medium"/>
              </w:rPr>
            </w:pPr>
            <w:r w:rsidRPr="006D3570">
              <w:rPr>
                <w:rFonts w:ascii="MetaPro-Medium" w:hAnsi="MetaPro-Medium"/>
              </w:rPr>
              <w:t>Schritt</w:t>
            </w:r>
          </w:p>
        </w:tc>
        <w:tc>
          <w:tcPr>
            <w:tcW w:w="4941" w:type="dxa"/>
          </w:tcPr>
          <w:p w14:paraId="3911200F" w14:textId="77777777" w:rsidR="004F1FE3" w:rsidRPr="006D3570" w:rsidRDefault="004F1FE3" w:rsidP="00345D86">
            <w:pPr>
              <w:rPr>
                <w:rFonts w:ascii="MetaPro-Medium" w:hAnsi="MetaPro-Medium"/>
              </w:rPr>
            </w:pPr>
            <w:r w:rsidRPr="006D3570">
              <w:rPr>
                <w:rFonts w:ascii="MetaPro-Medium" w:hAnsi="MetaPro-Medium"/>
              </w:rPr>
              <w:t>Aktion</w:t>
            </w:r>
          </w:p>
        </w:tc>
        <w:tc>
          <w:tcPr>
            <w:tcW w:w="3255" w:type="dxa"/>
          </w:tcPr>
          <w:p w14:paraId="6107C008" w14:textId="77777777" w:rsidR="004F1FE3" w:rsidRPr="006D3570" w:rsidRDefault="004F1FE3" w:rsidP="00345D86">
            <w:pPr>
              <w:rPr>
                <w:rFonts w:ascii="MetaPro-Medium" w:hAnsi="MetaPro-Medium"/>
              </w:rPr>
            </w:pPr>
            <w:r w:rsidRPr="006D3570">
              <w:rPr>
                <w:rFonts w:ascii="MetaPro-Medium" w:hAnsi="MetaPro-Medium"/>
              </w:rPr>
              <w:t>Erwartetes Resultat</w:t>
            </w:r>
          </w:p>
        </w:tc>
      </w:tr>
      <w:tr w:rsidR="004F1FE3" w14:paraId="0D8D983E" w14:textId="77777777" w:rsidTr="002F1BED">
        <w:tc>
          <w:tcPr>
            <w:tcW w:w="866" w:type="dxa"/>
          </w:tcPr>
          <w:p w14:paraId="2DA7E423" w14:textId="77777777" w:rsidR="004F1FE3" w:rsidRPr="006D3570" w:rsidRDefault="004F1FE3" w:rsidP="00345D86">
            <w:pPr>
              <w:jc w:val="center"/>
              <w:rPr>
                <w:rFonts w:ascii="MetaPro-Medium" w:hAnsi="MetaPro-Medium"/>
              </w:rPr>
            </w:pPr>
            <w:r w:rsidRPr="006D3570">
              <w:rPr>
                <w:rFonts w:ascii="MetaPro-Medium" w:hAnsi="MetaPro-Medium"/>
              </w:rPr>
              <w:t>1</w:t>
            </w:r>
          </w:p>
        </w:tc>
        <w:tc>
          <w:tcPr>
            <w:tcW w:w="4941" w:type="dxa"/>
          </w:tcPr>
          <w:p w14:paraId="1CE7DC4C" w14:textId="77777777" w:rsidR="004F1FE3" w:rsidRDefault="004F1FE3" w:rsidP="00345D86">
            <w:r w:rsidRPr="00313428">
              <w:t>Bearbeitungs-Ansicht aufrufen.</w:t>
            </w:r>
          </w:p>
        </w:tc>
        <w:tc>
          <w:tcPr>
            <w:tcW w:w="3255" w:type="dxa"/>
          </w:tcPr>
          <w:p w14:paraId="05FB1CD4" w14:textId="77777777" w:rsidR="004F1FE3" w:rsidRDefault="004F1FE3" w:rsidP="00345D86">
            <w:r>
              <w:t xml:space="preserve">Zeiten werden angezeigt. </w:t>
            </w:r>
          </w:p>
        </w:tc>
      </w:tr>
      <w:tr w:rsidR="004F1FE3" w14:paraId="112CBEC6" w14:textId="77777777" w:rsidTr="002F1BED">
        <w:tc>
          <w:tcPr>
            <w:tcW w:w="866" w:type="dxa"/>
          </w:tcPr>
          <w:p w14:paraId="0C164C98" w14:textId="77777777" w:rsidR="004F1FE3" w:rsidRPr="006D3570" w:rsidRDefault="004F1FE3" w:rsidP="00345D86">
            <w:pPr>
              <w:jc w:val="center"/>
              <w:rPr>
                <w:rFonts w:ascii="MetaPro-Medium" w:hAnsi="MetaPro-Medium"/>
              </w:rPr>
            </w:pPr>
            <w:r>
              <w:rPr>
                <w:rFonts w:ascii="MetaPro-Medium" w:hAnsi="MetaPro-Medium"/>
              </w:rPr>
              <w:t>2</w:t>
            </w:r>
          </w:p>
        </w:tc>
        <w:tc>
          <w:tcPr>
            <w:tcW w:w="4941" w:type="dxa"/>
          </w:tcPr>
          <w:p w14:paraId="4E8518AE" w14:textId="77777777" w:rsidR="004F1FE3" w:rsidRPr="00313428" w:rsidRDefault="004F1FE3" w:rsidP="00345D86">
            <w:r>
              <w:t>Neue Zeit</w:t>
            </w:r>
            <w:r w:rsidRPr="00313428">
              <w:t xml:space="preserve"> </w:t>
            </w:r>
            <w:r>
              <w:t>erstellen</w:t>
            </w:r>
            <w:r w:rsidRPr="00313428">
              <w:t xml:space="preserve"> &amp; </w:t>
            </w:r>
            <w:r>
              <w:t>«Speichern (+)» drücken.</w:t>
            </w:r>
          </w:p>
        </w:tc>
        <w:tc>
          <w:tcPr>
            <w:tcW w:w="3255" w:type="dxa"/>
          </w:tcPr>
          <w:p w14:paraId="6310A8E8" w14:textId="77777777" w:rsidR="004F1FE3" w:rsidRDefault="004F1FE3" w:rsidP="00345D86">
            <w:r>
              <w:t>Zeit</w:t>
            </w:r>
            <w:r w:rsidRPr="00313428">
              <w:t xml:space="preserve"> erscheint in der Liste.</w:t>
            </w:r>
          </w:p>
        </w:tc>
      </w:tr>
      <w:tr w:rsidR="004F1FE3" w14:paraId="5CB8EF25" w14:textId="77777777" w:rsidTr="002F1BED">
        <w:tc>
          <w:tcPr>
            <w:tcW w:w="866" w:type="dxa"/>
          </w:tcPr>
          <w:p w14:paraId="7C9F7A62" w14:textId="77777777" w:rsidR="004F1FE3" w:rsidRDefault="004F1FE3" w:rsidP="00345D86">
            <w:pPr>
              <w:jc w:val="center"/>
              <w:rPr>
                <w:rFonts w:ascii="MetaPro-Medium" w:hAnsi="MetaPro-Medium"/>
              </w:rPr>
            </w:pPr>
            <w:r>
              <w:rPr>
                <w:rFonts w:ascii="MetaPro-Medium" w:hAnsi="MetaPro-Medium"/>
              </w:rPr>
              <w:t>3</w:t>
            </w:r>
          </w:p>
        </w:tc>
        <w:tc>
          <w:tcPr>
            <w:tcW w:w="4941" w:type="dxa"/>
          </w:tcPr>
          <w:p w14:paraId="0D26F43F" w14:textId="77777777" w:rsidR="004F1FE3" w:rsidRDefault="004F1FE3" w:rsidP="00345D86">
            <w:r>
              <w:t>Name &amp; Position der Zeit bearbeiten</w:t>
            </w:r>
            <w:r w:rsidRPr="00DF7087">
              <w:t xml:space="preserve"> &amp; </w:t>
            </w:r>
            <w:r>
              <w:t>«Speichern» drücken.</w:t>
            </w:r>
          </w:p>
        </w:tc>
        <w:tc>
          <w:tcPr>
            <w:tcW w:w="3255" w:type="dxa"/>
          </w:tcPr>
          <w:p w14:paraId="2A74C511" w14:textId="77777777" w:rsidR="004F1FE3" w:rsidRPr="00313428" w:rsidRDefault="004F1FE3" w:rsidP="00345D86">
            <w:r>
              <w:t>Erfolgsmeldung wird angezeigt</w:t>
            </w:r>
            <w:r w:rsidR="002F1BED">
              <w:t xml:space="preserve"> (Änderungen gespeichert).</w:t>
            </w:r>
          </w:p>
        </w:tc>
      </w:tr>
      <w:tr w:rsidR="004F1FE3" w14:paraId="49403F38" w14:textId="77777777" w:rsidTr="002F1BED">
        <w:tc>
          <w:tcPr>
            <w:tcW w:w="866" w:type="dxa"/>
          </w:tcPr>
          <w:p w14:paraId="3DBB53B4" w14:textId="77777777" w:rsidR="004F1FE3" w:rsidRDefault="004F1FE3" w:rsidP="00345D86">
            <w:pPr>
              <w:jc w:val="center"/>
              <w:rPr>
                <w:rFonts w:ascii="MetaPro-Medium" w:hAnsi="MetaPro-Medium"/>
              </w:rPr>
            </w:pPr>
            <w:r>
              <w:rPr>
                <w:rFonts w:ascii="MetaPro-Medium" w:hAnsi="MetaPro-Medium"/>
              </w:rPr>
              <w:t>4</w:t>
            </w:r>
          </w:p>
        </w:tc>
        <w:tc>
          <w:tcPr>
            <w:tcW w:w="4941" w:type="dxa"/>
          </w:tcPr>
          <w:p w14:paraId="5687047E" w14:textId="77777777" w:rsidR="004F1FE3" w:rsidRPr="00DF7087" w:rsidRDefault="004F1FE3" w:rsidP="00345D86">
            <w:r>
              <w:t xml:space="preserve">«Löschen» </w:t>
            </w:r>
            <w:r w:rsidR="002F1BED">
              <w:t xml:space="preserve">und anschliessend «Speichern» </w:t>
            </w:r>
            <w:r>
              <w:t>drücken.</w:t>
            </w:r>
          </w:p>
        </w:tc>
        <w:tc>
          <w:tcPr>
            <w:tcW w:w="3255" w:type="dxa"/>
          </w:tcPr>
          <w:p w14:paraId="14C44964" w14:textId="77777777" w:rsidR="004F1FE3" w:rsidRDefault="002F1BED" w:rsidP="00345D86">
            <w:r>
              <w:t>Erfolgsmeldung wird angezeigt (Zeit wurde entfernt).</w:t>
            </w:r>
          </w:p>
        </w:tc>
      </w:tr>
    </w:tbl>
    <w:p w14:paraId="40C62288" w14:textId="77777777" w:rsidR="00CA647C" w:rsidRDefault="00CA647C" w:rsidP="00CA647C"/>
    <w:p w14:paraId="0C27976C" w14:textId="77777777" w:rsidR="004E26BB" w:rsidRPr="006D3570" w:rsidRDefault="004E26BB" w:rsidP="00CA647C"/>
    <w:p w14:paraId="65E8BFCE" w14:textId="77777777" w:rsidR="00CA647C" w:rsidRDefault="00CA647C" w:rsidP="00CA647C">
      <w:pPr>
        <w:pStyle w:val="berschrift4"/>
      </w:pPr>
      <w:r>
        <w:t>FT-00</w:t>
      </w:r>
      <w:r w:rsidR="008E71C3">
        <w:t>6</w:t>
      </w:r>
      <w:r>
        <w:t xml:space="preserve"> – </w:t>
      </w:r>
      <w:r w:rsidR="008E71C3" w:rsidRPr="008E71C3">
        <w:t>Berechtigungen anpassen</w:t>
      </w:r>
    </w:p>
    <w:p w14:paraId="2D133D2B" w14:textId="77777777" w:rsidR="00CA647C" w:rsidRDefault="00CA647C" w:rsidP="00CA647C">
      <w:pPr>
        <w:pStyle w:val="KeinLeerraum"/>
      </w:pPr>
      <w:r w:rsidRPr="00492635">
        <w:rPr>
          <w:rFonts w:ascii="MetaPro-Medium" w:hAnsi="MetaPro-Medium"/>
        </w:rPr>
        <w:t>Name</w:t>
      </w:r>
      <w:r>
        <w:tab/>
      </w:r>
      <w:r>
        <w:tab/>
      </w:r>
      <w:r>
        <w:tab/>
        <w:t>FT-00</w:t>
      </w:r>
      <w:r w:rsidR="008E71C3">
        <w:t>6</w:t>
      </w:r>
    </w:p>
    <w:p w14:paraId="561E73B6" w14:textId="77777777" w:rsidR="00CA647C" w:rsidRDefault="00CA647C" w:rsidP="008E71C3">
      <w:pPr>
        <w:pStyle w:val="KeinLeerraum"/>
        <w:ind w:left="2124" w:hanging="2118"/>
      </w:pPr>
      <w:r w:rsidRPr="00492635">
        <w:rPr>
          <w:rFonts w:ascii="MetaPro-Medium" w:hAnsi="MetaPro-Medium"/>
        </w:rPr>
        <w:t>Beschreibung</w:t>
      </w:r>
      <w:r>
        <w:tab/>
      </w:r>
      <w:r w:rsidR="008E71C3" w:rsidRPr="008E71C3">
        <w:t>Teamleiter können die Berechtigungen bzw. Gruppe von Teammitgliedern anpassen</w:t>
      </w:r>
      <w:r w:rsidRPr="00092110">
        <w:t>.</w:t>
      </w:r>
    </w:p>
    <w:p w14:paraId="6949E5D5" w14:textId="77777777" w:rsidR="00CA647C" w:rsidRPr="00092110" w:rsidRDefault="00CA647C" w:rsidP="00CA647C">
      <w:pPr>
        <w:pStyle w:val="KeinLeerraum"/>
        <w:ind w:left="1410" w:hanging="1410"/>
      </w:pPr>
    </w:p>
    <w:p w14:paraId="5302F89D" w14:textId="77777777" w:rsidR="00CA647C" w:rsidRPr="00492635" w:rsidRDefault="00CA647C" w:rsidP="00CA647C">
      <w:pPr>
        <w:pStyle w:val="KeinLeerraum"/>
        <w:rPr>
          <w:rFonts w:ascii="MetaPro-Medium" w:hAnsi="MetaPro-Medium"/>
        </w:rPr>
      </w:pPr>
      <w:r w:rsidRPr="00492635">
        <w:rPr>
          <w:rFonts w:ascii="MetaPro-Medium" w:hAnsi="MetaPro-Medium"/>
        </w:rPr>
        <w:t>Szenario</w:t>
      </w:r>
      <w:r w:rsidR="008E71C3">
        <w:rPr>
          <w:rFonts w:ascii="MetaPro-Medium" w:hAnsi="MetaPro-Medium"/>
        </w:rPr>
        <w:t xml:space="preserve"> (als Teamleiter)</w:t>
      </w:r>
    </w:p>
    <w:tbl>
      <w:tblPr>
        <w:tblStyle w:val="TabellemithellemGitternetz1"/>
        <w:tblW w:w="0" w:type="auto"/>
        <w:tblLook w:val="04A0" w:firstRow="1" w:lastRow="0" w:firstColumn="1" w:lastColumn="0" w:noHBand="0" w:noVBand="1"/>
      </w:tblPr>
      <w:tblGrid>
        <w:gridCol w:w="866"/>
        <w:gridCol w:w="4658"/>
        <w:gridCol w:w="3538"/>
      </w:tblGrid>
      <w:tr w:rsidR="00CA647C" w14:paraId="0DEAC63A" w14:textId="77777777" w:rsidTr="008E71C3">
        <w:tc>
          <w:tcPr>
            <w:tcW w:w="866" w:type="dxa"/>
          </w:tcPr>
          <w:p w14:paraId="34088FE1" w14:textId="77777777" w:rsidR="00CA647C" w:rsidRPr="006D3570" w:rsidRDefault="00CA647C" w:rsidP="00345D86">
            <w:pPr>
              <w:jc w:val="center"/>
              <w:rPr>
                <w:rFonts w:ascii="MetaPro-Medium" w:hAnsi="MetaPro-Medium"/>
              </w:rPr>
            </w:pPr>
            <w:r w:rsidRPr="006D3570">
              <w:rPr>
                <w:rFonts w:ascii="MetaPro-Medium" w:hAnsi="MetaPro-Medium"/>
              </w:rPr>
              <w:t>Schritt</w:t>
            </w:r>
          </w:p>
        </w:tc>
        <w:tc>
          <w:tcPr>
            <w:tcW w:w="4658" w:type="dxa"/>
          </w:tcPr>
          <w:p w14:paraId="47847358" w14:textId="77777777" w:rsidR="00CA647C" w:rsidRPr="006D3570" w:rsidRDefault="00CA647C" w:rsidP="00345D86">
            <w:pPr>
              <w:rPr>
                <w:rFonts w:ascii="MetaPro-Medium" w:hAnsi="MetaPro-Medium"/>
              </w:rPr>
            </w:pPr>
            <w:r w:rsidRPr="006D3570">
              <w:rPr>
                <w:rFonts w:ascii="MetaPro-Medium" w:hAnsi="MetaPro-Medium"/>
              </w:rPr>
              <w:t>Aktion</w:t>
            </w:r>
          </w:p>
        </w:tc>
        <w:tc>
          <w:tcPr>
            <w:tcW w:w="3538" w:type="dxa"/>
          </w:tcPr>
          <w:p w14:paraId="3F49D12F" w14:textId="77777777" w:rsidR="00CA647C" w:rsidRPr="006D3570" w:rsidRDefault="00CA647C" w:rsidP="00345D86">
            <w:pPr>
              <w:rPr>
                <w:rFonts w:ascii="MetaPro-Medium" w:hAnsi="MetaPro-Medium"/>
              </w:rPr>
            </w:pPr>
            <w:r w:rsidRPr="006D3570">
              <w:rPr>
                <w:rFonts w:ascii="MetaPro-Medium" w:hAnsi="MetaPro-Medium"/>
              </w:rPr>
              <w:t>Erwartetes Resultat</w:t>
            </w:r>
          </w:p>
        </w:tc>
      </w:tr>
      <w:tr w:rsidR="008E71C3" w14:paraId="0FBBAE2E" w14:textId="77777777" w:rsidTr="008E71C3">
        <w:tc>
          <w:tcPr>
            <w:tcW w:w="866" w:type="dxa"/>
          </w:tcPr>
          <w:p w14:paraId="02C363DC" w14:textId="77777777" w:rsidR="008E71C3" w:rsidRPr="006D3570" w:rsidRDefault="008E71C3" w:rsidP="008E71C3">
            <w:pPr>
              <w:jc w:val="center"/>
              <w:rPr>
                <w:rFonts w:ascii="MetaPro-Medium" w:hAnsi="MetaPro-Medium"/>
              </w:rPr>
            </w:pPr>
            <w:r w:rsidRPr="006D3570">
              <w:rPr>
                <w:rFonts w:ascii="MetaPro-Medium" w:hAnsi="MetaPro-Medium"/>
              </w:rPr>
              <w:t>1</w:t>
            </w:r>
          </w:p>
        </w:tc>
        <w:tc>
          <w:tcPr>
            <w:tcW w:w="4658" w:type="dxa"/>
          </w:tcPr>
          <w:p w14:paraId="1CDA98A9" w14:textId="77777777" w:rsidR="008E71C3" w:rsidRDefault="008E71C3" w:rsidP="008E71C3">
            <w:r>
              <w:t>Einstellungen-Ansicht aufrufen.</w:t>
            </w:r>
          </w:p>
        </w:tc>
        <w:tc>
          <w:tcPr>
            <w:tcW w:w="3538" w:type="dxa"/>
          </w:tcPr>
          <w:p w14:paraId="091F458B" w14:textId="77777777" w:rsidR="008E71C3" w:rsidRDefault="008E71C3" w:rsidP="008E71C3">
            <w:r>
              <w:t>Benutzerliste wird angezeigt.</w:t>
            </w:r>
          </w:p>
        </w:tc>
      </w:tr>
      <w:tr w:rsidR="008E71C3" w14:paraId="3A767669" w14:textId="77777777" w:rsidTr="008E71C3">
        <w:tc>
          <w:tcPr>
            <w:tcW w:w="866" w:type="dxa"/>
          </w:tcPr>
          <w:p w14:paraId="2E15D588" w14:textId="77777777" w:rsidR="008E71C3" w:rsidRPr="006D3570" w:rsidRDefault="008E71C3" w:rsidP="008E71C3">
            <w:pPr>
              <w:jc w:val="center"/>
              <w:rPr>
                <w:rFonts w:ascii="MetaPro-Medium" w:hAnsi="MetaPro-Medium"/>
              </w:rPr>
            </w:pPr>
            <w:r>
              <w:rPr>
                <w:rFonts w:ascii="MetaPro-Medium" w:hAnsi="MetaPro-Medium"/>
              </w:rPr>
              <w:t>2</w:t>
            </w:r>
          </w:p>
        </w:tc>
        <w:tc>
          <w:tcPr>
            <w:tcW w:w="4658" w:type="dxa"/>
          </w:tcPr>
          <w:p w14:paraId="16AD8C70" w14:textId="77777777" w:rsidR="008E71C3" w:rsidRDefault="008E71C3" w:rsidP="008E71C3">
            <w:r>
              <w:t>Rolle eines Benutzers ändern (Normal</w:t>
            </w:r>
            <w:r>
              <w:sym w:font="Wingdings" w:char="F0E0"/>
            </w:r>
            <w:r>
              <w:t>Admin).</w:t>
            </w:r>
          </w:p>
        </w:tc>
        <w:tc>
          <w:tcPr>
            <w:tcW w:w="3538" w:type="dxa"/>
          </w:tcPr>
          <w:p w14:paraId="1AF169D9" w14:textId="77777777" w:rsidR="008E71C3" w:rsidRDefault="008E71C3" w:rsidP="008E71C3">
            <w:r>
              <w:t>Erfolgsmeldung erscheint (Änderungen gespeichert).</w:t>
            </w:r>
          </w:p>
        </w:tc>
      </w:tr>
      <w:tr w:rsidR="008E71C3" w14:paraId="605B19CE" w14:textId="77777777" w:rsidTr="008E71C3">
        <w:tc>
          <w:tcPr>
            <w:tcW w:w="866" w:type="dxa"/>
          </w:tcPr>
          <w:p w14:paraId="6DA9660B" w14:textId="77777777" w:rsidR="008E71C3" w:rsidRDefault="008E71C3" w:rsidP="008E71C3">
            <w:pPr>
              <w:jc w:val="center"/>
              <w:rPr>
                <w:rFonts w:ascii="MetaPro-Medium" w:hAnsi="MetaPro-Medium"/>
              </w:rPr>
            </w:pPr>
            <w:r>
              <w:rPr>
                <w:rFonts w:ascii="MetaPro-Medium" w:hAnsi="MetaPro-Medium"/>
              </w:rPr>
              <w:t>3</w:t>
            </w:r>
          </w:p>
        </w:tc>
        <w:tc>
          <w:tcPr>
            <w:tcW w:w="4658" w:type="dxa"/>
          </w:tcPr>
          <w:p w14:paraId="16BCB447" w14:textId="77777777" w:rsidR="008E71C3" w:rsidRDefault="00932B52" w:rsidP="008E71C3">
            <w:r>
              <w:t>Test-</w:t>
            </w:r>
            <w:r w:rsidR="008E71C3">
              <w:t xml:space="preserve">API zur Anmeldung mit </w:t>
            </w:r>
            <w:r>
              <w:t>bearbeitetem</w:t>
            </w:r>
            <w:r w:rsidR="008E71C3">
              <w:t xml:space="preserve"> Benutzer anpassen (</w:t>
            </w:r>
            <w:r>
              <w:t>Login-Key ändern), Browser-Cookies löschen und Anwendung neu laden.</w:t>
            </w:r>
          </w:p>
        </w:tc>
        <w:tc>
          <w:tcPr>
            <w:tcW w:w="3538" w:type="dxa"/>
          </w:tcPr>
          <w:p w14:paraId="605CBA11" w14:textId="77777777" w:rsidR="008E71C3" w:rsidRDefault="00932B52" w:rsidP="008E71C3">
            <w:r>
              <w:t xml:space="preserve">Angemeldet mit bearbeitetem Benutzer, Admin-Funktionen </w:t>
            </w:r>
            <w:r w:rsidR="00B35180">
              <w:t>werden angezeigt</w:t>
            </w:r>
            <w:r>
              <w:t>.</w:t>
            </w:r>
          </w:p>
        </w:tc>
      </w:tr>
    </w:tbl>
    <w:p w14:paraId="21F9E8CD" w14:textId="77777777" w:rsidR="004E26BB" w:rsidRDefault="004E26BB" w:rsidP="00CA647C"/>
    <w:p w14:paraId="0B64C8B5" w14:textId="77777777" w:rsidR="00CA647C" w:rsidRPr="006D3570" w:rsidRDefault="004E26BB" w:rsidP="00CA647C">
      <w:r>
        <w:br w:type="page"/>
      </w:r>
    </w:p>
    <w:p w14:paraId="34747F20" w14:textId="77777777" w:rsidR="00C65D0A" w:rsidRDefault="00C65D0A" w:rsidP="00C65D0A">
      <w:pPr>
        <w:pStyle w:val="berschrift3"/>
        <w:rPr>
          <w:lang w:eastAsia="de-CH"/>
        </w:rPr>
      </w:pPr>
      <w:bookmarkStart w:id="90" w:name="_Toc8376155"/>
      <w:r>
        <w:rPr>
          <w:lang w:eastAsia="de-CH"/>
        </w:rPr>
        <w:lastRenderedPageBreak/>
        <w:t>Sicherheitskonzept</w:t>
      </w:r>
      <w:bookmarkEnd w:id="90"/>
    </w:p>
    <w:p w14:paraId="743DD161" w14:textId="392FD8DE" w:rsidR="00514FAF" w:rsidRPr="001F73AF" w:rsidRDefault="00514FAF" w:rsidP="00514FAF">
      <w:r w:rsidRPr="001F73AF">
        <w:t>D</w:t>
      </w:r>
      <w:r w:rsidR="00B563B3">
        <w:t xml:space="preserve">ieses Konzept </w:t>
      </w:r>
      <w:r w:rsidRPr="001F73AF">
        <w:t>orientiert sich an den</w:t>
      </w:r>
      <w:r>
        <w:t xml:space="preserve"> </w:t>
      </w:r>
      <w:r w:rsidRPr="001F73AF">
        <w:t>«OWASP Top 10 Risiken für Anwendungssicherheit</w:t>
      </w:r>
      <w:r w:rsidR="00AB06A7">
        <w:t xml:space="preserve"> 2013</w:t>
      </w:r>
      <w:r w:rsidRPr="001F73AF">
        <w:t>»</w:t>
      </w:r>
      <w:r w:rsidR="008E2223">
        <w:t>.</w:t>
      </w:r>
      <w:r>
        <w:rPr>
          <w:rStyle w:val="Funotenzeichen"/>
        </w:rPr>
        <w:footnoteReference w:id="11"/>
      </w:r>
      <w:r w:rsidR="00611454">
        <w:t>*</w:t>
      </w:r>
      <w:r w:rsidRPr="001F73AF">
        <w:t xml:space="preserve"> Damit können die gängigsten Angriffsmöglichkeiten analysiert und vermieden werden, wobei die Entwicklung des Front-Ends nur von einem Bruchteil der Top 10 Risiken betroffen sein kann. Die meisten Risiken müssen bei der Entwicklung des Back-Ends berücksichtigt werden, da hier die gesamten Daten verarbeitet und gespeichert werden. Folgend werden die Top 10 kurz erläutert und markiert, falls sie im Front-End </w:t>
      </w:r>
      <w:r>
        <w:t>berücksichtigt werden</w:t>
      </w:r>
      <w:r w:rsidRPr="001F73AF">
        <w:t xml:space="preserve"> </w:t>
      </w:r>
      <w:r>
        <w:t>sollten</w:t>
      </w:r>
      <w:r w:rsidRPr="001F73AF">
        <w:t>.</w:t>
      </w:r>
    </w:p>
    <w:p w14:paraId="02965F84" w14:textId="77777777" w:rsidR="00514FAF" w:rsidRDefault="00514FAF" w:rsidP="00514FAF">
      <w:pPr>
        <w:pStyle w:val="Listenabsatz"/>
        <w:numPr>
          <w:ilvl w:val="0"/>
          <w:numId w:val="16"/>
        </w:numPr>
      </w:pPr>
      <w:r w:rsidRPr="001F73AF">
        <w:t>A1 – Injection</w:t>
      </w:r>
    </w:p>
    <w:p w14:paraId="5DDB065F" w14:textId="77777777" w:rsidR="00514FAF" w:rsidRPr="00C05D4B" w:rsidRDefault="00514FAF" w:rsidP="00514FAF">
      <w:pPr>
        <w:pStyle w:val="Listenabsatz"/>
        <w:rPr>
          <w:i/>
        </w:rPr>
      </w:pPr>
      <w:r w:rsidRPr="00C05D4B">
        <w:rPr>
          <w:i/>
        </w:rPr>
        <w:t>Muss im Back-End verhindert werden, da hier SQL-Abfragen vorgenommen werden.</w:t>
      </w:r>
    </w:p>
    <w:p w14:paraId="369045ED" w14:textId="77777777" w:rsidR="00514FAF" w:rsidRDefault="00514FAF" w:rsidP="00514FAF">
      <w:pPr>
        <w:pStyle w:val="Listenabsatz"/>
        <w:numPr>
          <w:ilvl w:val="0"/>
          <w:numId w:val="16"/>
        </w:numPr>
      </w:pPr>
      <w:r w:rsidRPr="001F73AF">
        <w:t>A2 – Fehler in Authentifizierung und Session-Management</w:t>
      </w:r>
    </w:p>
    <w:p w14:paraId="57D776A7" w14:textId="77777777" w:rsidR="00514FAF" w:rsidRPr="00C05D4B" w:rsidRDefault="00514FAF" w:rsidP="00514FAF">
      <w:pPr>
        <w:pStyle w:val="Listenabsatz"/>
        <w:rPr>
          <w:i/>
        </w:rPr>
      </w:pPr>
      <w:r w:rsidRPr="00C05D4B">
        <w:rPr>
          <w:i/>
        </w:rPr>
        <w:t>Muss im Back-End verhindert werden, da die gesamte Authentifizierung dort stattfindet.</w:t>
      </w:r>
    </w:p>
    <w:p w14:paraId="7FEFD189" w14:textId="77777777" w:rsidR="00514FAF" w:rsidRPr="001F73AF" w:rsidRDefault="00514FAF" w:rsidP="00514FAF">
      <w:pPr>
        <w:pStyle w:val="Listenabsatz"/>
        <w:numPr>
          <w:ilvl w:val="0"/>
          <w:numId w:val="16"/>
        </w:numPr>
      </w:pPr>
      <w:r w:rsidRPr="00BC21AB">
        <w:rPr>
          <w:rFonts w:ascii="MetaPro-Bold" w:hAnsi="MetaPro-Bold"/>
        </w:rPr>
        <w:t>A3 –</w:t>
      </w:r>
      <w:r w:rsidRPr="001F73AF">
        <w:t xml:space="preserve"> </w:t>
      </w:r>
      <w:r w:rsidRPr="00BC21AB">
        <w:rPr>
          <w:rFonts w:ascii="MetaPro-Bold" w:hAnsi="MetaPro-Bold"/>
        </w:rPr>
        <w:t>Cross-Site-Scripting</w:t>
      </w:r>
      <w:r w:rsidRPr="001F73AF">
        <w:t xml:space="preserve"> (</w:t>
      </w:r>
      <w:r>
        <w:t>w</w:t>
      </w:r>
      <w:r w:rsidRPr="001F73AF">
        <w:t>ird in 3 Arten unterteilt)</w:t>
      </w:r>
    </w:p>
    <w:p w14:paraId="2E46720D" w14:textId="77777777" w:rsidR="00514FAF" w:rsidRPr="001F73AF" w:rsidRDefault="00514FAF" w:rsidP="00514FAF">
      <w:pPr>
        <w:pStyle w:val="Listenabsatz"/>
        <w:numPr>
          <w:ilvl w:val="1"/>
          <w:numId w:val="16"/>
        </w:numPr>
      </w:pPr>
      <w:r w:rsidRPr="00BC21AB">
        <w:rPr>
          <w:rFonts w:ascii="MetaPro-Bold" w:hAnsi="MetaPro-Bold"/>
        </w:rPr>
        <w:t>Stored</w:t>
      </w:r>
      <w:r w:rsidRPr="001F73AF">
        <w:t>: Betrifft gespeicherte Daten und muss im Back-End verhindert werden. Rückgabewerte könnten jedoch im Front-End zu Problemen führen.</w:t>
      </w:r>
    </w:p>
    <w:p w14:paraId="5F922B2C" w14:textId="77777777" w:rsidR="00514FAF" w:rsidRPr="001F73AF" w:rsidRDefault="00514FAF" w:rsidP="00514FAF">
      <w:pPr>
        <w:pStyle w:val="Listenabsatz"/>
        <w:numPr>
          <w:ilvl w:val="1"/>
          <w:numId w:val="16"/>
        </w:numPr>
      </w:pPr>
      <w:r w:rsidRPr="00BC21AB">
        <w:rPr>
          <w:rFonts w:ascii="MetaPro-Bold" w:hAnsi="MetaPro-Bold"/>
        </w:rPr>
        <w:t>Reflected</w:t>
      </w:r>
      <w:r w:rsidRPr="001F73AF">
        <w:t>: Betrifft Formulareingaben welche vom Back-End ungespeichert zurückgegeben, und anschliessend im Front-End verwendet werden. Sollte im Back-End verhindert, kann aber im Front-End geprüft werden.</w:t>
      </w:r>
    </w:p>
    <w:p w14:paraId="058F17A5" w14:textId="77777777" w:rsidR="00514FAF" w:rsidRPr="001F73AF" w:rsidRDefault="00514FAF" w:rsidP="00514FAF">
      <w:pPr>
        <w:pStyle w:val="Listenabsatz"/>
        <w:numPr>
          <w:ilvl w:val="1"/>
          <w:numId w:val="16"/>
        </w:numPr>
      </w:pPr>
      <w:r w:rsidRPr="00BC21AB">
        <w:rPr>
          <w:rFonts w:ascii="MetaPro-Bold" w:hAnsi="MetaPro-Bold"/>
        </w:rPr>
        <w:t>Dom-Based</w:t>
      </w:r>
      <w:r w:rsidRPr="001F73AF">
        <w:t>: Betrifft nur das Front-End und muss dort verhindert werden.</w:t>
      </w:r>
    </w:p>
    <w:p w14:paraId="5D8AD48E" w14:textId="77777777" w:rsidR="00514FAF" w:rsidRDefault="00514FAF" w:rsidP="00514FAF">
      <w:pPr>
        <w:pStyle w:val="Listenabsatz"/>
        <w:numPr>
          <w:ilvl w:val="0"/>
          <w:numId w:val="16"/>
        </w:numPr>
      </w:pPr>
      <w:r w:rsidRPr="001F73AF">
        <w:t xml:space="preserve">A4 – Unsichere direkte Objektreferenzen: </w:t>
      </w:r>
    </w:p>
    <w:p w14:paraId="32092D98" w14:textId="77777777" w:rsidR="00514FAF" w:rsidRPr="00C05D4B" w:rsidRDefault="00514FAF" w:rsidP="00514FAF">
      <w:pPr>
        <w:pStyle w:val="Listenabsatz"/>
        <w:rPr>
          <w:i/>
        </w:rPr>
      </w:pPr>
      <w:r w:rsidRPr="00C05D4B">
        <w:rPr>
          <w:i/>
        </w:rPr>
        <w:t>Muss im Back-End verhindert werden, da hier betroffene Abfragen mit dynamischen Parametern stattfinden würden.</w:t>
      </w:r>
    </w:p>
    <w:p w14:paraId="2526EA2D" w14:textId="77777777" w:rsidR="00514FAF" w:rsidRDefault="00514FAF" w:rsidP="00514FAF">
      <w:pPr>
        <w:pStyle w:val="Listenabsatz"/>
        <w:numPr>
          <w:ilvl w:val="0"/>
          <w:numId w:val="16"/>
        </w:numPr>
      </w:pPr>
      <w:r w:rsidRPr="001F73AF">
        <w:t xml:space="preserve">A5 – Sicherheitsrelevante Fehlkonfiguration </w:t>
      </w:r>
    </w:p>
    <w:p w14:paraId="60F27E89" w14:textId="77777777" w:rsidR="00514FAF" w:rsidRPr="00C05D4B" w:rsidRDefault="00514FAF" w:rsidP="00514FAF">
      <w:pPr>
        <w:pStyle w:val="Listenabsatz"/>
        <w:rPr>
          <w:i/>
        </w:rPr>
      </w:pPr>
      <w:r w:rsidRPr="00C05D4B">
        <w:rPr>
          <w:i/>
        </w:rPr>
        <w:t>Betrifft die Server-Konfiguration im Back-End.</w:t>
      </w:r>
    </w:p>
    <w:p w14:paraId="51ED44D4" w14:textId="77777777" w:rsidR="00514FAF" w:rsidRDefault="00514FAF" w:rsidP="00514FAF">
      <w:pPr>
        <w:pStyle w:val="Listenabsatz"/>
        <w:numPr>
          <w:ilvl w:val="0"/>
          <w:numId w:val="16"/>
        </w:numPr>
      </w:pPr>
      <w:r w:rsidRPr="001F73AF">
        <w:t>A6 – Verlust der Vertraulichkeit sensibler Daten</w:t>
      </w:r>
    </w:p>
    <w:p w14:paraId="16766AE9" w14:textId="77777777" w:rsidR="00514FAF" w:rsidRPr="00C05D4B" w:rsidRDefault="00514FAF" w:rsidP="00514FAF">
      <w:pPr>
        <w:pStyle w:val="Listenabsatz"/>
        <w:rPr>
          <w:i/>
        </w:rPr>
      </w:pPr>
      <w:r w:rsidRPr="00C05D4B">
        <w:rPr>
          <w:i/>
        </w:rPr>
        <w:t>Betrifft die Verschlüsselung von sensiblen Daten (Passwörter, Kreditkarten) im Back-End.</w:t>
      </w:r>
    </w:p>
    <w:p w14:paraId="57F023B7" w14:textId="77777777" w:rsidR="00514FAF" w:rsidRDefault="00514FAF" w:rsidP="00514FAF">
      <w:pPr>
        <w:pStyle w:val="Listenabsatz"/>
        <w:numPr>
          <w:ilvl w:val="0"/>
          <w:numId w:val="16"/>
        </w:numPr>
      </w:pPr>
      <w:r w:rsidRPr="00BC21AB">
        <w:rPr>
          <w:rFonts w:ascii="MetaPro-Bold" w:hAnsi="MetaPro-Bold"/>
        </w:rPr>
        <w:t>A7 –</w:t>
      </w:r>
      <w:r w:rsidRPr="001F73AF">
        <w:t xml:space="preserve"> </w:t>
      </w:r>
      <w:r w:rsidRPr="00BC21AB">
        <w:rPr>
          <w:rFonts w:ascii="MetaPro-Bold" w:hAnsi="MetaPro-Bold"/>
        </w:rPr>
        <w:t>Fehlerhafte Autorisierung auf Anwendungsebene</w:t>
      </w:r>
      <w:r w:rsidRPr="001F73AF">
        <w:t xml:space="preserve">: </w:t>
      </w:r>
    </w:p>
    <w:p w14:paraId="329710BA" w14:textId="77777777" w:rsidR="00514FAF" w:rsidRPr="00C05D4B" w:rsidRDefault="00514FAF" w:rsidP="00514FAF">
      <w:pPr>
        <w:pStyle w:val="Listenabsatz"/>
        <w:rPr>
          <w:i/>
        </w:rPr>
      </w:pPr>
      <w:r w:rsidRPr="00C05D4B">
        <w:rPr>
          <w:i/>
        </w:rPr>
        <w:t xml:space="preserve">Betrifft das Front-End, da hier Formulare und Seiten </w:t>
      </w:r>
      <w:r>
        <w:rPr>
          <w:i/>
        </w:rPr>
        <w:t>in Abhängigkeit</w:t>
      </w:r>
      <w:r w:rsidRPr="00C05D4B">
        <w:rPr>
          <w:i/>
        </w:rPr>
        <w:t xml:space="preserve"> </w:t>
      </w:r>
      <w:r>
        <w:rPr>
          <w:i/>
        </w:rPr>
        <w:t xml:space="preserve">von </w:t>
      </w:r>
      <w:r w:rsidRPr="00C05D4B">
        <w:rPr>
          <w:i/>
        </w:rPr>
        <w:t>de</w:t>
      </w:r>
      <w:r>
        <w:rPr>
          <w:i/>
        </w:rPr>
        <w:t>n</w:t>
      </w:r>
      <w:r w:rsidRPr="00C05D4B">
        <w:rPr>
          <w:i/>
        </w:rPr>
        <w:t xml:space="preserve"> Berechtigung</w:t>
      </w:r>
      <w:r>
        <w:rPr>
          <w:i/>
        </w:rPr>
        <w:t>en des angemeldeten Benutzers</w:t>
      </w:r>
      <w:r w:rsidRPr="00C05D4B">
        <w:rPr>
          <w:i/>
        </w:rPr>
        <w:t xml:space="preserve"> angezeigt werden.</w:t>
      </w:r>
    </w:p>
    <w:p w14:paraId="686982F7" w14:textId="77777777" w:rsidR="00514FAF" w:rsidRDefault="00514FAF" w:rsidP="00514FAF">
      <w:pPr>
        <w:pStyle w:val="Listenabsatz"/>
        <w:numPr>
          <w:ilvl w:val="0"/>
          <w:numId w:val="16"/>
        </w:numPr>
      </w:pPr>
      <w:r w:rsidRPr="00BC21AB">
        <w:rPr>
          <w:rFonts w:ascii="MetaPro-Bold" w:hAnsi="MetaPro-Bold"/>
        </w:rPr>
        <w:t>A8 – Cross-Site-Request-Forgery (CSRF)</w:t>
      </w:r>
    </w:p>
    <w:p w14:paraId="32D21DF1" w14:textId="77777777" w:rsidR="00514FAF" w:rsidRPr="00C05D4B" w:rsidRDefault="00514FAF" w:rsidP="00514FAF">
      <w:pPr>
        <w:pStyle w:val="Listenabsatz"/>
        <w:rPr>
          <w:i/>
        </w:rPr>
      </w:pPr>
      <w:r w:rsidRPr="00C05D4B">
        <w:rPr>
          <w:i/>
        </w:rPr>
        <w:t>Kann Front- und Back-End betreffen, je nachdem wie Tokens geprüft und eingesetzt werden.</w:t>
      </w:r>
    </w:p>
    <w:p w14:paraId="41D362B8" w14:textId="77777777" w:rsidR="00514FAF" w:rsidRDefault="00514FAF" w:rsidP="00514FAF">
      <w:pPr>
        <w:pStyle w:val="Listenabsatz"/>
        <w:numPr>
          <w:ilvl w:val="0"/>
          <w:numId w:val="16"/>
        </w:numPr>
      </w:pPr>
      <w:r w:rsidRPr="00BC21AB">
        <w:rPr>
          <w:rFonts w:ascii="MetaPro-Bold" w:hAnsi="MetaPro-Bold"/>
        </w:rPr>
        <w:t>A9 – Nutzung von Komponenten mit bekannten Schwachstellen</w:t>
      </w:r>
    </w:p>
    <w:p w14:paraId="657F0136" w14:textId="77777777" w:rsidR="00514FAF" w:rsidRPr="00C05D4B" w:rsidRDefault="00514FAF" w:rsidP="00514FAF">
      <w:pPr>
        <w:pStyle w:val="Listenabsatz"/>
        <w:rPr>
          <w:i/>
        </w:rPr>
      </w:pPr>
      <w:r w:rsidRPr="00C05D4B">
        <w:rPr>
          <w:i/>
        </w:rPr>
        <w:t>Betrifft Front- und Back-End.</w:t>
      </w:r>
    </w:p>
    <w:p w14:paraId="545E62B0" w14:textId="77777777" w:rsidR="00514FAF" w:rsidRDefault="00514FAF" w:rsidP="00514FAF">
      <w:pPr>
        <w:pStyle w:val="Listenabsatz"/>
        <w:numPr>
          <w:ilvl w:val="0"/>
          <w:numId w:val="16"/>
        </w:numPr>
      </w:pPr>
      <w:r w:rsidRPr="00BC21AB">
        <w:rPr>
          <w:rFonts w:ascii="MetaPro-Bold" w:hAnsi="MetaPro-Bold"/>
        </w:rPr>
        <w:t>A10 – Ungeprüfte Um- und Weiterleitungen</w:t>
      </w:r>
    </w:p>
    <w:p w14:paraId="43FCCD42" w14:textId="77777777" w:rsidR="00D51F64" w:rsidRDefault="00514FAF" w:rsidP="00D51F64">
      <w:pPr>
        <w:pStyle w:val="Listenabsatz"/>
        <w:rPr>
          <w:i/>
        </w:rPr>
      </w:pPr>
      <w:r w:rsidRPr="00C05D4B">
        <w:rPr>
          <w:i/>
        </w:rPr>
        <w:t>Betrifft Front- und Back-End.</w:t>
      </w:r>
    </w:p>
    <w:p w14:paraId="545B3637" w14:textId="77777777" w:rsidR="00D51F64" w:rsidRDefault="00D51F64" w:rsidP="00D51F64">
      <w:pPr>
        <w:pStyle w:val="Listenabsatz"/>
        <w:rPr>
          <w:i/>
        </w:rPr>
      </w:pPr>
    </w:p>
    <w:p w14:paraId="4A3BC2A2" w14:textId="758D12AA" w:rsidR="00A20E4C" w:rsidRDefault="00D51F64" w:rsidP="00CA6314">
      <w:pPr>
        <w:rPr>
          <w:i/>
        </w:rPr>
      </w:pPr>
      <w:r>
        <w:t>* Die OWASP Top 10 von 2013 sind</w:t>
      </w:r>
      <w:r w:rsidRPr="00D51F64">
        <w:t xml:space="preserve"> </w:t>
      </w:r>
      <w:r>
        <w:t xml:space="preserve">in Bezug auf Pelan inhaltlich gleich relevant wie die neuere Version von 2017, </w:t>
      </w:r>
      <w:r w:rsidR="002437D0">
        <w:t xml:space="preserve">bei der sich </w:t>
      </w:r>
      <w:r>
        <w:t>einzig die Reihenfolge der Risiken geändert</w:t>
      </w:r>
      <w:r w:rsidR="002437D0">
        <w:t xml:space="preserve"> hat</w:t>
      </w:r>
      <w:r>
        <w:t>.</w:t>
      </w:r>
      <w:r w:rsidR="00CA6314">
        <w:rPr>
          <w:i/>
        </w:rPr>
        <w:br w:type="page"/>
      </w:r>
    </w:p>
    <w:p w14:paraId="71A694D8" w14:textId="77777777" w:rsidR="0047070B" w:rsidRPr="008D6866" w:rsidRDefault="0047070B" w:rsidP="00CA6314"/>
    <w:p w14:paraId="1EA91410" w14:textId="77777777" w:rsidR="00514FAF" w:rsidRPr="001F73AF" w:rsidRDefault="00514FAF" w:rsidP="00514FAF">
      <w:pPr>
        <w:pStyle w:val="berschrift4"/>
      </w:pPr>
      <w:r w:rsidRPr="001F73AF">
        <w:t>A3 – Cross-Site-Scripting: Reflected</w:t>
      </w:r>
      <w:r>
        <w:t>/Stored</w:t>
      </w:r>
    </w:p>
    <w:p w14:paraId="57736B60" w14:textId="77777777" w:rsidR="00514FAF" w:rsidRPr="00BC21AB" w:rsidRDefault="00514FAF" w:rsidP="00514FAF">
      <w:pPr>
        <w:pStyle w:val="Untertitel"/>
      </w:pPr>
      <w:r w:rsidRPr="00BC21AB">
        <w:t>Grundlegende Erläuterung</w:t>
      </w:r>
    </w:p>
    <w:p w14:paraId="01EB193F" w14:textId="77777777" w:rsidR="00514FAF" w:rsidRPr="001F73AF" w:rsidRDefault="00514FAF" w:rsidP="00514FAF">
      <w:r w:rsidRPr="001F73AF">
        <w:t xml:space="preserve">Reflektiertes XSS ist möglich, wenn Benutzereingaben vom Back-End ungeprüft zurückgegeben, und anschliessend im Front-End eingesetzt werden. </w:t>
      </w:r>
      <w:r>
        <w:t>Wenn das Front-End Rückgabewerte des Back-Ends allgemein nicht überprüft, besteht zusätzlich die Gefahr von Stored-XSS.</w:t>
      </w:r>
    </w:p>
    <w:p w14:paraId="3334316C" w14:textId="77777777" w:rsidR="00514FAF" w:rsidRPr="00BC21AB" w:rsidRDefault="00514FAF" w:rsidP="00514FAF">
      <w:pPr>
        <w:pStyle w:val="Untertitel"/>
      </w:pPr>
      <w:r w:rsidRPr="00BC21AB">
        <w:t>Allgemeines Beispiel</w:t>
      </w:r>
    </w:p>
    <w:p w14:paraId="7458C42A" w14:textId="77777777" w:rsidR="00514FAF" w:rsidRPr="001F73AF" w:rsidRDefault="00514FAF" w:rsidP="00514FAF">
      <w:r w:rsidRPr="001F73AF">
        <w:t>Die Anwendung nutzt im Front-End eine einfache Variable, um die Berechtigung des Benutzers zu speichern. Ein Angreifer ändert eine Eingabe so ab, dass darin Code zum Verfälschen dieser Variable enthalten ist. Die Eingabe wird an den Server gesendet, und dieser gibt den Wert ohne Prüfung wieder zurück. Das Front-End nutzt den Wert zur Ausführung eines Scripts, wobei die Berechtigungen des Benutzers durch eine fehlende Überprüfung angepasst werden.</w:t>
      </w:r>
    </w:p>
    <w:p w14:paraId="0C6A7E7D" w14:textId="77777777" w:rsidR="00514FAF" w:rsidRPr="00BC21AB" w:rsidRDefault="00514FAF" w:rsidP="00514FAF">
      <w:pPr>
        <w:pStyle w:val="Untertitel"/>
      </w:pPr>
      <w:r w:rsidRPr="00BC21AB">
        <w:t>Vermeidungsmöglichkeiten</w:t>
      </w:r>
    </w:p>
    <w:p w14:paraId="6C83455E" w14:textId="77777777" w:rsidR="00514FAF" w:rsidRPr="001F73AF" w:rsidRDefault="00514FAF" w:rsidP="00514FAF">
      <w:pPr>
        <w:pStyle w:val="Listenabsatz"/>
        <w:numPr>
          <w:ilvl w:val="0"/>
          <w:numId w:val="19"/>
        </w:numPr>
      </w:pPr>
      <w:r w:rsidRPr="001F73AF">
        <w:t>Rückgabewerte des Back-Ends vorgängig Überprüfen oder nicht unspezifisch evaluieren.</w:t>
      </w:r>
    </w:p>
    <w:p w14:paraId="03091DB0" w14:textId="68E8063B" w:rsidR="00514FAF" w:rsidRPr="001F73AF" w:rsidRDefault="00514FAF" w:rsidP="00514FAF">
      <w:pPr>
        <w:pStyle w:val="Listenabsatz"/>
        <w:numPr>
          <w:ilvl w:val="0"/>
          <w:numId w:val="19"/>
        </w:numPr>
      </w:pPr>
      <w:r w:rsidRPr="001F73AF">
        <w:t xml:space="preserve">Durch korrekte Anwendung von Vue.js und </w:t>
      </w:r>
      <w:r>
        <w:t xml:space="preserve">den </w:t>
      </w:r>
      <w:r w:rsidRPr="001F73AF">
        <w:t>genutzten Abhängigkeiten deren vordefinierte Verteidigungsmechanismen anwenden.</w:t>
      </w:r>
    </w:p>
    <w:p w14:paraId="0FC4AA34" w14:textId="77777777" w:rsidR="00514FAF" w:rsidRPr="00BC21AB" w:rsidRDefault="00514FAF" w:rsidP="00514FAF">
      <w:pPr>
        <w:pStyle w:val="Untertitel"/>
      </w:pPr>
      <w:r w:rsidRPr="00BC21AB">
        <w:t>Überprüfung</w:t>
      </w:r>
    </w:p>
    <w:p w14:paraId="06C24864" w14:textId="77777777" w:rsidR="00514FAF" w:rsidRDefault="00514FAF" w:rsidP="00514FAF">
      <w:r w:rsidRPr="001F73AF">
        <w:t xml:space="preserve">Wird bei betroffenen Stellen im Code korrekt mit den Abhängigkeiten gearbeitet? </w:t>
      </w:r>
      <w:r>
        <w:t>W</w:t>
      </w:r>
      <w:r w:rsidRPr="001F73AF">
        <w:t>erden ansonsten eine Überprüfung</w:t>
      </w:r>
      <w:r>
        <w:t xml:space="preserve"> und </w:t>
      </w:r>
      <w:r w:rsidRPr="001F73AF">
        <w:t xml:space="preserve">spezifische Verarbeitung durchgeführt? </w:t>
      </w:r>
    </w:p>
    <w:p w14:paraId="665FD0FC" w14:textId="77777777" w:rsidR="009D7E95" w:rsidRPr="001F73AF" w:rsidRDefault="009D7E95" w:rsidP="00514FAF"/>
    <w:p w14:paraId="04E13748" w14:textId="77777777" w:rsidR="00514FAF" w:rsidRPr="001F73AF" w:rsidRDefault="00514FAF" w:rsidP="00514FAF">
      <w:pPr>
        <w:pStyle w:val="berschrift4"/>
      </w:pPr>
      <w:r w:rsidRPr="001F73AF">
        <w:t>A3 – Cross-Site-Scripting: Dom-Based</w:t>
      </w:r>
    </w:p>
    <w:p w14:paraId="4F126F91" w14:textId="77777777" w:rsidR="00514FAF" w:rsidRPr="00BC21AB" w:rsidRDefault="00514FAF" w:rsidP="00514FAF">
      <w:pPr>
        <w:pStyle w:val="Untertitel"/>
      </w:pPr>
      <w:r w:rsidRPr="00BC21AB">
        <w:t>Grundlegende Erläuterung</w:t>
      </w:r>
    </w:p>
    <w:p w14:paraId="114EE02D" w14:textId="77777777" w:rsidR="00514FAF" w:rsidRPr="001F73AF" w:rsidRDefault="00514FAF" w:rsidP="00514FAF">
      <w:r w:rsidRPr="001F73AF">
        <w:t xml:space="preserve">Wenn unabhängig vom Back-End Variablen eingesetzt werden, welche vom Benutzer bearbeitet werden könnten, besteht die Gefahr von Dom-Based XSS. </w:t>
      </w:r>
    </w:p>
    <w:p w14:paraId="19FAD14D" w14:textId="77777777" w:rsidR="00514FAF" w:rsidRPr="00BC21AB" w:rsidRDefault="00514FAF" w:rsidP="00514FAF">
      <w:pPr>
        <w:pStyle w:val="Untertitel"/>
      </w:pPr>
      <w:r w:rsidRPr="00BC21AB">
        <w:t>Allgemeines Beispiel</w:t>
      </w:r>
    </w:p>
    <w:p w14:paraId="463C3E3B" w14:textId="22664097" w:rsidR="00514FAF" w:rsidRPr="001F73AF" w:rsidRDefault="00514FAF" w:rsidP="00514FAF">
      <w:r w:rsidRPr="001F73AF">
        <w:t>Die Anwendung arbeitet mit Variablen, welche aus der URL gelesen werden. Ein Angreifer bearbeitet die URL in seinem Browser und ersetzt den Wert der Variable mit einem Script. Die Anwendung übernimmt das Script ungeprüft aus de</w:t>
      </w:r>
      <w:r w:rsidR="005432BD">
        <w:t>r</w:t>
      </w:r>
      <w:r w:rsidRPr="001F73AF">
        <w:t xml:space="preserve"> Variablen und es kommt zu dessen Ausführung.</w:t>
      </w:r>
    </w:p>
    <w:p w14:paraId="102C2D4F" w14:textId="77777777" w:rsidR="00514FAF" w:rsidRPr="00BC21AB" w:rsidRDefault="00514FAF" w:rsidP="00514FAF">
      <w:pPr>
        <w:pStyle w:val="Untertitel"/>
      </w:pPr>
      <w:r w:rsidRPr="00BC21AB">
        <w:t>Vermeidungsmöglichkeiten</w:t>
      </w:r>
    </w:p>
    <w:p w14:paraId="09D2FB4E" w14:textId="77777777" w:rsidR="00514FAF" w:rsidRPr="001F73AF" w:rsidRDefault="00514FAF" w:rsidP="00514FAF">
      <w:pPr>
        <w:pStyle w:val="Listenabsatz"/>
        <w:numPr>
          <w:ilvl w:val="0"/>
          <w:numId w:val="20"/>
        </w:numPr>
      </w:pPr>
      <w:r w:rsidRPr="001F73AF">
        <w:t>Auf die Nutzung der URL für Variablen verzichten.</w:t>
      </w:r>
    </w:p>
    <w:p w14:paraId="7DFF9D60" w14:textId="77777777" w:rsidR="00514FAF" w:rsidRPr="001F73AF" w:rsidRDefault="00514FAF" w:rsidP="00514FAF">
      <w:pPr>
        <w:pStyle w:val="Listenabsatz"/>
        <w:numPr>
          <w:ilvl w:val="0"/>
          <w:numId w:val="20"/>
        </w:numPr>
      </w:pPr>
      <w:r w:rsidRPr="001F73AF">
        <w:t>Betroffene Werte vorgängig Überprüfen oder nur spezifisch verarbeiten.</w:t>
      </w:r>
    </w:p>
    <w:p w14:paraId="52455500" w14:textId="4D16086C" w:rsidR="00514FAF" w:rsidRPr="001F73AF" w:rsidRDefault="00514FAF" w:rsidP="00514FAF">
      <w:pPr>
        <w:pStyle w:val="Listenabsatz"/>
        <w:numPr>
          <w:ilvl w:val="0"/>
          <w:numId w:val="20"/>
        </w:numPr>
      </w:pPr>
      <w:r w:rsidRPr="001F73AF">
        <w:t xml:space="preserve">Durch korrekte Anwendung von Vue.js und </w:t>
      </w:r>
      <w:r>
        <w:t xml:space="preserve">den </w:t>
      </w:r>
      <w:r w:rsidRPr="001F73AF">
        <w:t>genutzten Abhängigkeiten deren vordefinierte Verteidigungsmechanismen anwenden.</w:t>
      </w:r>
    </w:p>
    <w:p w14:paraId="48DAB4D8" w14:textId="77777777" w:rsidR="00514FAF" w:rsidRPr="00BC21AB" w:rsidRDefault="00514FAF" w:rsidP="00514FAF">
      <w:pPr>
        <w:pStyle w:val="Untertitel"/>
      </w:pPr>
      <w:r w:rsidRPr="00BC21AB">
        <w:t>Überprüfung</w:t>
      </w:r>
    </w:p>
    <w:p w14:paraId="0958A621" w14:textId="77777777" w:rsidR="00514FAF" w:rsidRDefault="00514FAF" w:rsidP="00514FAF">
      <w:r w:rsidRPr="001F73AF">
        <w:t xml:space="preserve">Wird bei betroffenen Stellen im Code korrekt mit den Abhängigkeiten gearbeitet? </w:t>
      </w:r>
      <w:r>
        <w:t>W</w:t>
      </w:r>
      <w:r w:rsidRPr="001F73AF">
        <w:t xml:space="preserve">erden ansonsten eine Überprüfung </w:t>
      </w:r>
      <w:r>
        <w:t>und</w:t>
      </w:r>
      <w:r w:rsidRPr="001F73AF">
        <w:t xml:space="preserve"> spezifische Verarbeitung durchgeführt? </w:t>
      </w:r>
      <w:r>
        <w:br w:type="page"/>
      </w:r>
    </w:p>
    <w:p w14:paraId="28E9E36E" w14:textId="77777777" w:rsidR="0047070B" w:rsidRPr="008C5332" w:rsidRDefault="0047070B" w:rsidP="00514FAF"/>
    <w:p w14:paraId="2FC6C994" w14:textId="77777777" w:rsidR="00514FAF" w:rsidRPr="001F73AF" w:rsidRDefault="00514FAF" w:rsidP="00514FAF">
      <w:pPr>
        <w:pStyle w:val="berschrift4"/>
      </w:pPr>
      <w:r w:rsidRPr="001F73AF">
        <w:t>A7 – Fehlerhafte Autorisierung auf Anwendungsebene</w:t>
      </w:r>
    </w:p>
    <w:p w14:paraId="78300BB4" w14:textId="77777777" w:rsidR="00514FAF" w:rsidRPr="00BC21AB" w:rsidRDefault="00514FAF" w:rsidP="00514FAF">
      <w:pPr>
        <w:pStyle w:val="Untertitel"/>
      </w:pPr>
      <w:r w:rsidRPr="00BC21AB">
        <w:t>Grundlegende Erläuterung</w:t>
      </w:r>
    </w:p>
    <w:p w14:paraId="663DE988" w14:textId="77777777" w:rsidR="00514FAF" w:rsidRPr="001F73AF" w:rsidRDefault="00514FAF" w:rsidP="00514FAF">
      <w:r w:rsidRPr="001F73AF">
        <w:t xml:space="preserve">Wenn die Anzeige von bestimmten Ansichten oder Funktionen abhängig von einem Autorisierungs-mechanismus ist, besteht die Gefahr, dass Fehler zu unberechtigten Zugriffen führen können. </w:t>
      </w:r>
    </w:p>
    <w:p w14:paraId="7034EB08" w14:textId="77777777" w:rsidR="00514FAF" w:rsidRPr="00BC21AB" w:rsidRDefault="00514FAF" w:rsidP="00514FAF">
      <w:pPr>
        <w:pStyle w:val="Untertitel"/>
      </w:pPr>
      <w:r w:rsidRPr="00BC21AB">
        <w:t>Allgemeines Beispiel</w:t>
      </w:r>
    </w:p>
    <w:p w14:paraId="39298FF0" w14:textId="77777777" w:rsidR="00514FAF" w:rsidRPr="001F73AF" w:rsidRDefault="00514FAF" w:rsidP="00514FAF">
      <w:r w:rsidRPr="001F73AF">
        <w:t xml:space="preserve">Der Mapping-Router einer Anwendung nutzt Pfadangaben aus der URL, um die zugehörige Seite zu laden. Wenn vor dem Laden einer Seite nicht überprüft wird, ob der Benutzer ausreichend Berechtigungen für diese hat, kann er theoretisch auf alle Seiten der Anwendung zugreifen. Wenn </w:t>
      </w:r>
      <w:r>
        <w:t>er</w:t>
      </w:r>
      <w:r w:rsidRPr="001F73AF">
        <w:t xml:space="preserve"> dort auch Eingaben machen </w:t>
      </w:r>
      <w:r>
        <w:t>kann</w:t>
      </w:r>
      <w:r w:rsidRPr="001F73AF">
        <w:t>, welche im Back-End ungeprüft verarbeitet werden, kann er unberechtigt Funktionen ausnutzen.</w:t>
      </w:r>
    </w:p>
    <w:p w14:paraId="0A83B1BF" w14:textId="77777777" w:rsidR="00514FAF" w:rsidRPr="00BC21AB" w:rsidRDefault="00514FAF" w:rsidP="00514FAF">
      <w:pPr>
        <w:pStyle w:val="Untertitel"/>
      </w:pPr>
      <w:r w:rsidRPr="00BC21AB">
        <w:t>Vermeidungsmöglichkeiten</w:t>
      </w:r>
    </w:p>
    <w:p w14:paraId="7946B1C4" w14:textId="77777777" w:rsidR="00514FAF" w:rsidRPr="001F73AF" w:rsidRDefault="00514FAF" w:rsidP="00514FAF">
      <w:pPr>
        <w:pStyle w:val="Listenabsatz"/>
        <w:numPr>
          <w:ilvl w:val="0"/>
          <w:numId w:val="21"/>
        </w:numPr>
      </w:pPr>
      <w:r w:rsidRPr="001F73AF">
        <w:t>Berechtigungen</w:t>
      </w:r>
      <w:r>
        <w:t xml:space="preserve"> bei Anfragen</w:t>
      </w:r>
      <w:r w:rsidRPr="001F73AF">
        <w:t xml:space="preserve"> im Back-End prüfen (generell notwendige Absicherung)</w:t>
      </w:r>
      <w:r>
        <w:t>.</w:t>
      </w:r>
    </w:p>
    <w:p w14:paraId="281EB40D" w14:textId="77777777" w:rsidR="00514FAF" w:rsidRPr="001F73AF" w:rsidRDefault="00514FAF" w:rsidP="00514FAF">
      <w:pPr>
        <w:pStyle w:val="Listenabsatz"/>
        <w:numPr>
          <w:ilvl w:val="0"/>
          <w:numId w:val="21"/>
        </w:numPr>
      </w:pPr>
      <w:r w:rsidRPr="001F73AF">
        <w:t>Vor dem Laden einer Seite und Funktionen die Berechtigungen überprüfen.</w:t>
      </w:r>
    </w:p>
    <w:p w14:paraId="3CEE1656" w14:textId="77777777" w:rsidR="00514FAF" w:rsidRPr="00BC21AB" w:rsidRDefault="00514FAF" w:rsidP="00514FAF">
      <w:pPr>
        <w:pStyle w:val="Untertitel"/>
      </w:pPr>
      <w:r w:rsidRPr="00BC21AB">
        <w:t>Überprüfung</w:t>
      </w:r>
    </w:p>
    <w:p w14:paraId="14DBC340" w14:textId="77777777" w:rsidR="00514FAF" w:rsidRDefault="00514FAF" w:rsidP="00514FAF">
      <w:r w:rsidRPr="001F73AF">
        <w:t xml:space="preserve">Kann ich durch bearbeiten der URL eine Seite ohne entsprechende Berechtigungen aufrufen? Werden meine Anfragen im Back-End überprüft? </w:t>
      </w:r>
    </w:p>
    <w:p w14:paraId="4DDE3834" w14:textId="77777777" w:rsidR="00514FAF" w:rsidRPr="001F73AF" w:rsidRDefault="00514FAF" w:rsidP="00514FAF">
      <w:pPr>
        <w:pStyle w:val="KeinLeerraum"/>
      </w:pPr>
    </w:p>
    <w:p w14:paraId="611F0771" w14:textId="77777777" w:rsidR="00514FAF" w:rsidRPr="001F73AF" w:rsidRDefault="00514FAF" w:rsidP="00514FAF">
      <w:pPr>
        <w:pStyle w:val="berschrift4"/>
      </w:pPr>
      <w:r w:rsidRPr="001F73AF">
        <w:t>A8 – Cross-Site-Request-Forgery (CSRF)</w:t>
      </w:r>
    </w:p>
    <w:p w14:paraId="7E6D711C" w14:textId="77777777" w:rsidR="00514FAF" w:rsidRPr="00BC21AB" w:rsidRDefault="00514FAF" w:rsidP="00514FAF">
      <w:pPr>
        <w:pStyle w:val="Untertitel"/>
      </w:pPr>
      <w:r w:rsidRPr="00BC21AB">
        <w:t>Grundlegende Erläuterung</w:t>
      </w:r>
    </w:p>
    <w:p w14:paraId="47993110" w14:textId="77777777" w:rsidR="00514FAF" w:rsidRPr="001F73AF" w:rsidRDefault="00514FAF" w:rsidP="00514FAF">
      <w:r w:rsidRPr="001F73AF">
        <w:t>Wenn die Authentifizierung einer Anfrage an das Back-End mit Daten ausgeführt wird, welche der Browser mit jeder Anfrage automatisch übermittelt, besteht die Gefahr von CSRF.</w:t>
      </w:r>
    </w:p>
    <w:p w14:paraId="5AFC103F" w14:textId="77777777" w:rsidR="00514FAF" w:rsidRPr="00BC21AB" w:rsidRDefault="00514FAF" w:rsidP="00514FAF">
      <w:pPr>
        <w:pStyle w:val="Untertitel"/>
      </w:pPr>
      <w:r w:rsidRPr="00BC21AB">
        <w:t>Allgemeines Beispiel</w:t>
      </w:r>
    </w:p>
    <w:p w14:paraId="13082E23" w14:textId="583D82C5" w:rsidR="00514FAF" w:rsidRPr="001F73AF" w:rsidRDefault="00514FAF" w:rsidP="00514FAF">
      <w:r w:rsidRPr="001F73AF">
        <w:t xml:space="preserve">Bei einer Anfrage fügt der Browser automatisch ein Cookie mit einem Token hinzu. Das Back-End verwendet den Token zur Authentifizierung. Da der Browser dies automatisch tut, könnte ein Angreifer sein Opfer zu einer versteckten Anfrage verleiten, ohne dass das Opfer etwas davon mitbekommt. Dies kann ein verstecktes Script auf einer anderen Webseite sein, </w:t>
      </w:r>
      <w:r w:rsidR="00ED4549">
        <w:t>die</w:t>
      </w:r>
      <w:r w:rsidRPr="001F73AF">
        <w:t xml:space="preserve"> vom Opfer aufgerufen wird.</w:t>
      </w:r>
    </w:p>
    <w:p w14:paraId="3BDEA1BF" w14:textId="77777777" w:rsidR="00514FAF" w:rsidRPr="00BC21AB" w:rsidRDefault="00514FAF" w:rsidP="00514FAF">
      <w:pPr>
        <w:pStyle w:val="Untertitel"/>
      </w:pPr>
      <w:r w:rsidRPr="00BC21AB">
        <w:t>Vermeidungsmöglichkeiten</w:t>
      </w:r>
    </w:p>
    <w:p w14:paraId="66EFFC98" w14:textId="77777777" w:rsidR="00514FAF" w:rsidRPr="001F73AF" w:rsidRDefault="00514FAF" w:rsidP="00514FAF">
      <w:pPr>
        <w:pStyle w:val="Listenabsatz"/>
        <w:numPr>
          <w:ilvl w:val="0"/>
          <w:numId w:val="22"/>
        </w:numPr>
      </w:pPr>
      <w:r w:rsidRPr="001F73AF">
        <w:t>Tokens nicht im Browser sondern in der Anwendung an Anfragen anfügen (Achtung: XSS!).</w:t>
      </w:r>
    </w:p>
    <w:p w14:paraId="1FBA35C0" w14:textId="77777777" w:rsidR="00514FAF" w:rsidRPr="001F73AF" w:rsidRDefault="00514FAF" w:rsidP="00514FAF">
      <w:pPr>
        <w:pStyle w:val="Listenabsatz"/>
        <w:numPr>
          <w:ilvl w:val="0"/>
          <w:numId w:val="22"/>
        </w:numPr>
      </w:pPr>
      <w:r w:rsidRPr="001F73AF">
        <w:t>Um die XSS Gefahr von Punkt 1 zu vermeiden, eine Kombination von vom Browser hinzugefügten und in der Anwendung angehängten Token verwenden, und diese im Back</w:t>
      </w:r>
      <w:r>
        <w:t>-E</w:t>
      </w:r>
      <w:r w:rsidRPr="001F73AF">
        <w:t>nd</w:t>
      </w:r>
      <w:r>
        <w:t xml:space="preserve"> </w:t>
      </w:r>
      <w:r w:rsidRPr="001F73AF">
        <w:t>überprüfen.</w:t>
      </w:r>
    </w:p>
    <w:p w14:paraId="45ACDB1F" w14:textId="77777777" w:rsidR="00514FAF" w:rsidRPr="00BC21AB" w:rsidRDefault="00514FAF" w:rsidP="00514FAF">
      <w:pPr>
        <w:pStyle w:val="Untertitel"/>
      </w:pPr>
      <w:r w:rsidRPr="00BC21AB">
        <w:t>Überprüfung</w:t>
      </w:r>
    </w:p>
    <w:p w14:paraId="135EFBF9" w14:textId="77777777" w:rsidR="00514FAF" w:rsidRPr="001F73AF" w:rsidRDefault="00514FAF" w:rsidP="00514FAF">
      <w:r w:rsidRPr="001F73AF">
        <w:t xml:space="preserve">Kann ich von einer anderen Webseite eine Anfrage erfolgreich an das Back-End senden? </w:t>
      </w:r>
    </w:p>
    <w:p w14:paraId="3DF52C6A" w14:textId="77777777" w:rsidR="00514FAF" w:rsidRDefault="00514FAF" w:rsidP="00514FAF">
      <w:r>
        <w:br w:type="page"/>
      </w:r>
    </w:p>
    <w:p w14:paraId="01B5B7C0" w14:textId="77777777" w:rsidR="0047070B" w:rsidRDefault="0047070B" w:rsidP="00514FAF">
      <w:pPr>
        <w:rPr>
          <w:rFonts w:ascii="MetaPro-Normal" w:eastAsiaTheme="majorEastAsia" w:hAnsi="MetaPro-Normal" w:cstheme="majorBidi"/>
          <w:iCs/>
          <w:color w:val="003399"/>
        </w:rPr>
      </w:pPr>
    </w:p>
    <w:p w14:paraId="3357010A" w14:textId="77777777" w:rsidR="00514FAF" w:rsidRPr="001F73AF" w:rsidRDefault="00514FAF" w:rsidP="00514FAF">
      <w:pPr>
        <w:pStyle w:val="berschrift4"/>
      </w:pPr>
      <w:r w:rsidRPr="001F73AF">
        <w:t>A9 – Nutzung von Komponenten mit bekannten Schwachstellen</w:t>
      </w:r>
    </w:p>
    <w:p w14:paraId="2BCFB0A2" w14:textId="77777777" w:rsidR="00514FAF" w:rsidRPr="00BC21AB" w:rsidRDefault="00514FAF" w:rsidP="00514FAF">
      <w:pPr>
        <w:pStyle w:val="Untertitel"/>
      </w:pPr>
      <w:r w:rsidRPr="00BC21AB">
        <w:t>Grundlegende Erläuterung</w:t>
      </w:r>
    </w:p>
    <w:p w14:paraId="59B7F2B8" w14:textId="77777777" w:rsidR="00514FAF" w:rsidRPr="001F73AF" w:rsidRDefault="00514FAF" w:rsidP="00514FAF">
      <w:r w:rsidRPr="001F73AF">
        <w:t xml:space="preserve">Wenn eine Anwendung mit Komponenten </w:t>
      </w:r>
      <w:r>
        <w:t>und/oder</w:t>
      </w:r>
      <w:r w:rsidRPr="001F73AF">
        <w:t xml:space="preserve"> Abhängigkeiten arbeitet, welche Sicherheitsschwachstellen aufweisen, können diese von Angreifern ausgenutzt werden.</w:t>
      </w:r>
      <w:r>
        <w:t xml:space="preserve"> Diese Schwachstellen können dabei von jeglicher Art sein, weshalb die Berücksichtigung von diesem Sicherheitsrisiko eine Voraussetzung für den Schutz vor allen anderen Risiken ist.</w:t>
      </w:r>
    </w:p>
    <w:p w14:paraId="00E75BB5" w14:textId="77777777" w:rsidR="00514FAF" w:rsidRPr="00BC21AB" w:rsidRDefault="00514FAF" w:rsidP="00514FAF">
      <w:pPr>
        <w:pStyle w:val="Untertitel"/>
      </w:pPr>
      <w:r w:rsidRPr="00BC21AB">
        <w:t>Überprüfung</w:t>
      </w:r>
    </w:p>
    <w:p w14:paraId="46B5E095" w14:textId="77777777" w:rsidR="00514FAF" w:rsidRDefault="00514FAF" w:rsidP="00514FAF">
      <w:r w:rsidRPr="001F73AF">
        <w:t xml:space="preserve">Sind </w:t>
      </w:r>
      <w:r w:rsidR="00FB3E93">
        <w:t xml:space="preserve">bei </w:t>
      </w:r>
      <w:r w:rsidRPr="001F73AF">
        <w:t>zu verwendeten Abhängigkeiten</w:t>
      </w:r>
      <w:r w:rsidR="00FB3E93">
        <w:t xml:space="preserve"> problematische</w:t>
      </w:r>
      <w:r w:rsidRPr="001F73AF">
        <w:t xml:space="preserve"> Schwachstellen bekannt? Wenn ja, wurden diese in der Anwendung eigenständig eliminiert?</w:t>
      </w:r>
    </w:p>
    <w:p w14:paraId="4A7585F4" w14:textId="77777777" w:rsidR="00514FAF" w:rsidRPr="001F73AF" w:rsidRDefault="00514FAF" w:rsidP="00514FAF"/>
    <w:p w14:paraId="19A0AE12" w14:textId="77777777" w:rsidR="00514FAF" w:rsidRPr="001F73AF" w:rsidRDefault="00514FAF" w:rsidP="00514FAF">
      <w:pPr>
        <w:pStyle w:val="berschrift4"/>
      </w:pPr>
      <w:r w:rsidRPr="001F73AF">
        <w:t>A10 – Ungeprüfte Um- und Weiterleitungen</w:t>
      </w:r>
    </w:p>
    <w:p w14:paraId="4442A681" w14:textId="77777777" w:rsidR="00514FAF" w:rsidRPr="00BC21AB" w:rsidRDefault="00514FAF" w:rsidP="00514FAF">
      <w:pPr>
        <w:pStyle w:val="Untertitel"/>
      </w:pPr>
      <w:r w:rsidRPr="00BC21AB">
        <w:t>Grundlegende Erläuterung</w:t>
      </w:r>
    </w:p>
    <w:p w14:paraId="4BFA8505" w14:textId="77777777" w:rsidR="00514FAF" w:rsidRPr="001F73AF" w:rsidRDefault="00514FAF" w:rsidP="00514FAF">
      <w:r w:rsidRPr="001F73AF">
        <w:t>Einerseits betrifft dies dieselbe Problematik wie A7 (Mapping-Router überprüft Berechtigungen vor dem Anzeigen nicht) andererseits sind hier auch Weiterleitungen auf externe Webseiten gemeint.</w:t>
      </w:r>
    </w:p>
    <w:p w14:paraId="64CDE8B5" w14:textId="77777777" w:rsidR="00514FAF" w:rsidRPr="00BC21AB" w:rsidRDefault="00514FAF" w:rsidP="00514FAF">
      <w:pPr>
        <w:pStyle w:val="Untertitel"/>
      </w:pPr>
      <w:r w:rsidRPr="00BC21AB">
        <w:t>Allgemeines Beispiel</w:t>
      </w:r>
    </w:p>
    <w:p w14:paraId="4A654411" w14:textId="77777777" w:rsidR="00514FAF" w:rsidRPr="001F73AF" w:rsidRDefault="00514FAF" w:rsidP="00514FAF">
      <w:r w:rsidRPr="001F73AF">
        <w:t xml:space="preserve">Benutzer können in ihren Profilen eine Homepage angeben. Wenn ein anderer Benutzer nun auf den dazu generierten Link im Profil dieses Benutzers klickt, wird er auf dessen vermeintliche Homepage weitergeleitet. Diese Seite könnte jedoch auch schädlichen Code enthalten. </w:t>
      </w:r>
    </w:p>
    <w:p w14:paraId="29F111A0" w14:textId="77777777" w:rsidR="00514FAF" w:rsidRPr="00BC21AB" w:rsidRDefault="00514FAF" w:rsidP="00514FAF">
      <w:pPr>
        <w:pStyle w:val="Untertitel"/>
      </w:pPr>
      <w:r w:rsidRPr="00BC21AB">
        <w:t>Vermeidungsmöglichkeiten</w:t>
      </w:r>
    </w:p>
    <w:p w14:paraId="203DEB9D" w14:textId="77777777" w:rsidR="00514FAF" w:rsidRPr="001F73AF" w:rsidRDefault="00514FAF" w:rsidP="00514FAF">
      <w:pPr>
        <w:pStyle w:val="Listenabsatz"/>
        <w:numPr>
          <w:ilvl w:val="0"/>
          <w:numId w:val="24"/>
        </w:numPr>
      </w:pPr>
      <w:r w:rsidRPr="001F73AF">
        <w:t>Grundsätzlich solche Weiterleitungen vermeiden.</w:t>
      </w:r>
    </w:p>
    <w:p w14:paraId="02849A44" w14:textId="77777777" w:rsidR="00514FAF" w:rsidRPr="001F73AF" w:rsidRDefault="00514FAF" w:rsidP="00514FAF">
      <w:pPr>
        <w:pStyle w:val="Listenabsatz"/>
        <w:numPr>
          <w:ilvl w:val="0"/>
          <w:numId w:val="24"/>
        </w:numPr>
      </w:pPr>
      <w:r w:rsidRPr="001F73AF">
        <w:t>Wenn Punkt 1 nicht umsetzbar ist, alle Weiterleitungen verifizieren oder den Benutzer zumindest warnen.</w:t>
      </w:r>
    </w:p>
    <w:p w14:paraId="341EC6F8" w14:textId="77777777" w:rsidR="00514FAF" w:rsidRPr="00BC21AB" w:rsidRDefault="00514FAF" w:rsidP="00514FAF">
      <w:pPr>
        <w:pStyle w:val="Untertitel"/>
      </w:pPr>
      <w:r w:rsidRPr="00BC21AB">
        <w:t>Überprüfung</w:t>
      </w:r>
    </w:p>
    <w:p w14:paraId="1BC3EEA4" w14:textId="77777777" w:rsidR="00C65D0A" w:rsidRDefault="00514FAF" w:rsidP="00C65D0A">
      <w:r w:rsidRPr="001F73AF">
        <w:t>Falls solche Weiterleitungen existieren, ist die Ziel-Webseite verifiziert/frei von schädlichem Code?</w:t>
      </w:r>
    </w:p>
    <w:p w14:paraId="46A6CC30" w14:textId="77777777" w:rsidR="009D7E95" w:rsidRDefault="009D7E95" w:rsidP="00C65D0A">
      <w:r>
        <w:br w:type="page"/>
      </w:r>
    </w:p>
    <w:p w14:paraId="07F439A3" w14:textId="77777777" w:rsidR="00C65D0A" w:rsidRDefault="00C65D0A" w:rsidP="00C65D0A">
      <w:pPr>
        <w:pStyle w:val="berschrift1"/>
        <w:rPr>
          <w:lang w:eastAsia="de-CH"/>
        </w:rPr>
      </w:pPr>
      <w:bookmarkStart w:id="91" w:name="_Toc8376156"/>
      <w:r>
        <w:rPr>
          <w:lang w:eastAsia="de-CH"/>
        </w:rPr>
        <w:lastRenderedPageBreak/>
        <w:t>Realisierung</w:t>
      </w:r>
      <w:bookmarkEnd w:id="91"/>
    </w:p>
    <w:p w14:paraId="3F53E0C8" w14:textId="77777777" w:rsidR="004E3291" w:rsidRDefault="00C65D0A" w:rsidP="00C65D0A">
      <w:pPr>
        <w:pStyle w:val="berschrift2"/>
        <w:rPr>
          <w:lang w:eastAsia="de-CH"/>
        </w:rPr>
      </w:pPr>
      <w:bookmarkStart w:id="92" w:name="_Toc8376157"/>
      <w:r>
        <w:rPr>
          <w:lang w:eastAsia="de-CH"/>
        </w:rPr>
        <w:t>Grundlegende Konfiguration</w:t>
      </w:r>
      <w:bookmarkEnd w:id="92"/>
    </w:p>
    <w:p w14:paraId="0FE325D6" w14:textId="77777777" w:rsidR="002A7227" w:rsidRPr="002A7227" w:rsidRDefault="002A7227" w:rsidP="002A7227">
      <w:r w:rsidRPr="002A7227">
        <w:t>Zur grundlegenden Konfiguration einer Vue.js Anwendung gehören unterschiedliche Aufgaben, welche vor Beginn des Implementierens der eigentlichen Funktionen zu erledigen sind. Dazu gehört unter anderem das Initialisieren einer Vue-Instanz und das Importieren und Zuweisen von Abhängigkeiten zu dieser Instanz. Gewisse Abhängigkeiten benötigen auch noch eine zusätzliche Konfiguration, welche in diesem Schritt vorgenommen wurde. Die wichtigsten Abhängigkeiten sind:</w:t>
      </w:r>
    </w:p>
    <w:p w14:paraId="182F39AB" w14:textId="77777777" w:rsidR="002A7227" w:rsidRPr="002A7227" w:rsidRDefault="002A7227" w:rsidP="002A7227">
      <w:pPr>
        <w:numPr>
          <w:ilvl w:val="0"/>
          <w:numId w:val="13"/>
        </w:numPr>
        <w:contextualSpacing/>
      </w:pPr>
      <w:r w:rsidRPr="002A7227">
        <w:rPr>
          <w:rFonts w:ascii="MetaPro-Bold" w:hAnsi="MetaPro-Bold"/>
        </w:rPr>
        <w:t>Vuetify</w:t>
      </w:r>
      <w:r w:rsidRPr="002A7227">
        <w:t xml:space="preserve"> (Bibliothek mit zahlreichen Design-Komponenten).</w:t>
      </w:r>
    </w:p>
    <w:p w14:paraId="66C40E11" w14:textId="77777777" w:rsidR="002A7227" w:rsidRPr="002A7227" w:rsidRDefault="002A7227" w:rsidP="002A7227">
      <w:pPr>
        <w:numPr>
          <w:ilvl w:val="0"/>
          <w:numId w:val="13"/>
        </w:numPr>
        <w:contextualSpacing/>
      </w:pPr>
      <w:r w:rsidRPr="002A7227">
        <w:rPr>
          <w:rFonts w:ascii="MetaPro-Bold" w:hAnsi="MetaPro-Bold"/>
        </w:rPr>
        <w:t>Vue-notification</w:t>
      </w:r>
      <w:r w:rsidRPr="002A7227">
        <w:t xml:space="preserve"> (Verarbeitung und Anzeige von Benachrichtigungen).</w:t>
      </w:r>
    </w:p>
    <w:p w14:paraId="0A5C7DD1" w14:textId="77777777" w:rsidR="002A7227" w:rsidRPr="002A7227" w:rsidRDefault="002A7227" w:rsidP="002A7227">
      <w:pPr>
        <w:numPr>
          <w:ilvl w:val="0"/>
          <w:numId w:val="13"/>
        </w:numPr>
        <w:contextualSpacing/>
      </w:pPr>
      <w:r w:rsidRPr="002A7227">
        <w:rPr>
          <w:rFonts w:ascii="MetaPro-Bold" w:hAnsi="MetaPro-Bold"/>
        </w:rPr>
        <w:t>Vue-router</w:t>
      </w:r>
      <w:r w:rsidRPr="002A7227">
        <w:t xml:space="preserve"> (Route-Mapping, sowie Laden und Wechseln von Seiten).</w:t>
      </w:r>
    </w:p>
    <w:p w14:paraId="19537406" w14:textId="77777777" w:rsidR="002A7227" w:rsidRPr="002A7227" w:rsidRDefault="002A7227" w:rsidP="002A7227">
      <w:pPr>
        <w:numPr>
          <w:ilvl w:val="0"/>
          <w:numId w:val="13"/>
        </w:numPr>
        <w:contextualSpacing/>
      </w:pPr>
      <w:r w:rsidRPr="002A7227">
        <w:rPr>
          <w:rFonts w:ascii="MetaPro-Bold" w:hAnsi="MetaPro-Bold"/>
        </w:rPr>
        <w:t>Vuex</w:t>
      </w:r>
      <w:r w:rsidRPr="002A7227">
        <w:t xml:space="preserve"> (State-Management-Pattern =&gt; globaler, dynamischer Speicher für Daten der App).</w:t>
      </w:r>
    </w:p>
    <w:p w14:paraId="3196CD64" w14:textId="77777777" w:rsidR="002A7227" w:rsidRPr="002A7227" w:rsidRDefault="002A7227" w:rsidP="002A7227">
      <w:pPr>
        <w:numPr>
          <w:ilvl w:val="0"/>
          <w:numId w:val="13"/>
        </w:numPr>
        <w:contextualSpacing/>
      </w:pPr>
      <w:r w:rsidRPr="002A7227">
        <w:rPr>
          <w:rFonts w:ascii="MetaPro-Bold" w:hAnsi="MetaPro-Bold"/>
        </w:rPr>
        <w:t>Vue-i18n</w:t>
      </w:r>
      <w:r w:rsidRPr="002A7227">
        <w:t xml:space="preserve"> (Mehrsprachigkeit / Übersetzungen definieren und dynamisch umschalten).</w:t>
      </w:r>
    </w:p>
    <w:p w14:paraId="01524C8C" w14:textId="77777777" w:rsidR="002A7227" w:rsidRPr="002A7227" w:rsidRDefault="002A7227" w:rsidP="002A7227">
      <w:pPr>
        <w:numPr>
          <w:ilvl w:val="0"/>
          <w:numId w:val="13"/>
        </w:numPr>
        <w:contextualSpacing/>
      </w:pPr>
      <w:r w:rsidRPr="002A7227">
        <w:rPr>
          <w:rFonts w:ascii="MetaPro-Bold" w:hAnsi="MetaPro-Bold"/>
        </w:rPr>
        <w:t>Axios</w:t>
      </w:r>
      <w:r w:rsidRPr="002A7227">
        <w:t xml:space="preserve"> (Promise-Based HTTP-Client, Verarbeitung und Durchführung von Anfragen an die API).</w:t>
      </w:r>
    </w:p>
    <w:p w14:paraId="4D4F5AD2" w14:textId="77777777" w:rsidR="002A7227" w:rsidRPr="002A7227" w:rsidRDefault="002A7227" w:rsidP="002A7227">
      <w:pPr>
        <w:numPr>
          <w:ilvl w:val="0"/>
          <w:numId w:val="13"/>
        </w:numPr>
        <w:contextualSpacing/>
      </w:pPr>
      <w:r w:rsidRPr="002A7227">
        <w:rPr>
          <w:rFonts w:ascii="MetaPro-Bold" w:hAnsi="MetaPro-Bold"/>
        </w:rPr>
        <w:t>Js-cookie</w:t>
      </w:r>
      <w:r w:rsidRPr="002A7227">
        <w:t xml:space="preserve"> (Verwaltung von Browser-Cookies).</w:t>
      </w:r>
    </w:p>
    <w:p w14:paraId="785BFA76" w14:textId="77777777" w:rsidR="002A7227" w:rsidRPr="002A7227" w:rsidRDefault="002A7227" w:rsidP="002A7227">
      <w:r w:rsidRPr="002A7227">
        <w:t xml:space="preserve">Mit </w:t>
      </w:r>
      <w:r w:rsidRPr="002A7227">
        <w:rPr>
          <w:rFonts w:ascii="MetaPro-Bold" w:hAnsi="MetaPro-Bold"/>
        </w:rPr>
        <w:t>Vuex</w:t>
      </w:r>
      <w:r w:rsidRPr="002A7227">
        <w:t xml:space="preserve"> können Daten global gespeichert und durch jede Komponente abgerufen werden. Hier kann man beispielsweise die Anzahl von Abfragen an die API vermindern, indem man Daten, welche auch von anderen Komponenten benötigt werden, gleich in diesem Speicher ablegt.  Folgend eine Übersicht vom Nutzen der Abhängigkeiten in Relation zu den Ebenen der Anwendung:</w:t>
      </w:r>
    </w:p>
    <w:p w14:paraId="7BA473CE" w14:textId="77777777" w:rsidR="007B0F0C" w:rsidRDefault="00A84BF9" w:rsidP="007B0F0C">
      <w:pPr>
        <w:keepNext/>
        <w:jc w:val="center"/>
      </w:pPr>
      <w:r>
        <w:rPr>
          <w:noProof/>
        </w:rPr>
        <w:drawing>
          <wp:inline distT="0" distB="0" distL="0" distR="0" wp14:anchorId="64749D79" wp14:editId="68CA1714">
            <wp:extent cx="3505539" cy="4230805"/>
            <wp:effectExtent l="0" t="0" r="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558275" cy="4294452"/>
                    </a:xfrm>
                    <a:prstGeom prst="rect">
                      <a:avLst/>
                    </a:prstGeom>
                    <a:noFill/>
                    <a:ln>
                      <a:noFill/>
                    </a:ln>
                  </pic:spPr>
                </pic:pic>
              </a:graphicData>
            </a:graphic>
          </wp:inline>
        </w:drawing>
      </w:r>
    </w:p>
    <w:p w14:paraId="6EFB9840" w14:textId="46A93BC4" w:rsidR="00A84BF9" w:rsidRDefault="007B0F0C" w:rsidP="00246B5C">
      <w:pPr>
        <w:pStyle w:val="Beschriftung"/>
        <w:jc w:val="center"/>
        <w:rPr>
          <w:lang w:eastAsia="de-CH"/>
        </w:rPr>
      </w:pPr>
      <w:bookmarkStart w:id="93" w:name="_Toc8379418"/>
      <w:r>
        <w:t xml:space="preserve">Abbildung </w:t>
      </w:r>
      <w:r w:rsidR="001A30F2">
        <w:rPr>
          <w:noProof/>
        </w:rPr>
        <w:fldChar w:fldCharType="begin"/>
      </w:r>
      <w:r w:rsidR="001A30F2">
        <w:rPr>
          <w:noProof/>
        </w:rPr>
        <w:instrText xml:space="preserve"> SEQ Abbildung \* ARABIC </w:instrText>
      </w:r>
      <w:r w:rsidR="001A30F2">
        <w:rPr>
          <w:noProof/>
        </w:rPr>
        <w:fldChar w:fldCharType="separate"/>
      </w:r>
      <w:r w:rsidR="00504727">
        <w:rPr>
          <w:noProof/>
        </w:rPr>
        <w:t>13</w:t>
      </w:r>
      <w:r w:rsidR="001A30F2">
        <w:rPr>
          <w:noProof/>
        </w:rPr>
        <w:fldChar w:fldCharType="end"/>
      </w:r>
      <w:r>
        <w:t xml:space="preserve"> - Abhängigkeiten in Relation</w:t>
      </w:r>
      <w:bookmarkEnd w:id="93"/>
      <w:r w:rsidR="00A84BF9">
        <w:rPr>
          <w:lang w:eastAsia="de-CH"/>
        </w:rPr>
        <w:br w:type="page"/>
      </w:r>
    </w:p>
    <w:p w14:paraId="450CB72D" w14:textId="77777777" w:rsidR="00DE4BFB" w:rsidRPr="00DE4BFB" w:rsidRDefault="00DE4BFB" w:rsidP="00DE4BFB">
      <w:pPr>
        <w:rPr>
          <w:lang w:eastAsia="de-CH"/>
        </w:rPr>
      </w:pPr>
    </w:p>
    <w:p w14:paraId="13DC10CB" w14:textId="77777777" w:rsidR="00C65D0A" w:rsidRDefault="00AF6881" w:rsidP="00C65D0A">
      <w:pPr>
        <w:pStyle w:val="berschrift3"/>
        <w:rPr>
          <w:lang w:eastAsia="de-CH"/>
        </w:rPr>
      </w:pPr>
      <w:bookmarkStart w:id="94" w:name="_Toc8376158"/>
      <w:r>
        <w:rPr>
          <w:lang w:eastAsia="de-CH"/>
        </w:rPr>
        <w:t>Ansichten / Routes</w:t>
      </w:r>
      <w:bookmarkEnd w:id="94"/>
    </w:p>
    <w:p w14:paraId="7C7CEE3F" w14:textId="77777777" w:rsidR="00AF6881" w:rsidRPr="00AF6881" w:rsidRDefault="00AF6881" w:rsidP="00AF6881">
      <w:r w:rsidRPr="00AF6881">
        <w:t>Vue.js ist ohne weitere Abhängigkeiten nur für Single-Page-Applications konzipiert. Da die Anwendung aber mehrere Ansichten benötigt, wird das Modul «vue-router» eingesetzt. Dadurch lassen sich unterschiedliche Ansichten (auch «Routen» genannt) dynamisch einbinden, was durch eine Navigation ausgelöst werden kann.</w:t>
      </w:r>
    </w:p>
    <w:p w14:paraId="5FCCD10F" w14:textId="77777777" w:rsidR="00AF6881" w:rsidRPr="00AF6881" w:rsidRDefault="00AF6881" w:rsidP="00AF6881">
      <w:r w:rsidRPr="00AF6881">
        <w:t>Für die grundlegende Konfigurierung wurden auch gleich alle Routen definiert, welche später benötigt und implementiert worden sind.</w:t>
      </w:r>
    </w:p>
    <w:p w14:paraId="4F7D1520" w14:textId="77777777" w:rsidR="00AF6881" w:rsidRPr="00AF6881" w:rsidRDefault="00AF6881" w:rsidP="00AF6881">
      <w:pPr>
        <w:numPr>
          <w:ilvl w:val="0"/>
          <w:numId w:val="13"/>
        </w:numPr>
        <w:contextualSpacing/>
      </w:pPr>
      <w:r w:rsidRPr="00AF6881">
        <w:rPr>
          <w:rFonts w:ascii="MetaPro-Bold" w:hAnsi="MetaPro-Bold"/>
        </w:rPr>
        <w:t>Dashboard</w:t>
      </w:r>
      <w:r w:rsidRPr="00AF6881">
        <w:t xml:space="preserve"> (/): Startseite mit grundlegenden Informationen zum aktuellen Tag.</w:t>
      </w:r>
    </w:p>
    <w:p w14:paraId="0CA03CF4" w14:textId="77777777" w:rsidR="00AF6881" w:rsidRPr="00AF6881" w:rsidRDefault="00AF6881" w:rsidP="00AF6881">
      <w:pPr>
        <w:numPr>
          <w:ilvl w:val="0"/>
          <w:numId w:val="13"/>
        </w:numPr>
        <w:contextualSpacing/>
      </w:pPr>
      <w:r w:rsidRPr="00AF6881">
        <w:rPr>
          <w:rFonts w:ascii="MetaPro-Bold" w:hAnsi="MetaPro-Bold"/>
        </w:rPr>
        <w:t>Plan</w:t>
      </w:r>
      <w:r w:rsidRPr="00AF6881">
        <w:t xml:space="preserve"> (/plan): Ansicht für den Einsatzplan.</w:t>
      </w:r>
    </w:p>
    <w:p w14:paraId="7A4F0553" w14:textId="4D0CC42B" w:rsidR="00AF6881" w:rsidRPr="00AF6881" w:rsidRDefault="00AF6881" w:rsidP="00AF6881">
      <w:pPr>
        <w:numPr>
          <w:ilvl w:val="0"/>
          <w:numId w:val="13"/>
        </w:numPr>
        <w:contextualSpacing/>
      </w:pPr>
      <w:r w:rsidRPr="00AF6881">
        <w:rPr>
          <w:rFonts w:ascii="MetaPro-Bold" w:hAnsi="MetaPro-Bold"/>
        </w:rPr>
        <w:t>Plan bearbeiten</w:t>
      </w:r>
      <w:r w:rsidRPr="00AF6881">
        <w:t xml:space="preserve"> (/plansettings): Einstellungen zu Schichten und Tageszeiten</w:t>
      </w:r>
      <w:r w:rsidR="00502025">
        <w:t xml:space="preserve"> (Teamleiter)</w:t>
      </w:r>
      <w:r w:rsidRPr="00AF6881">
        <w:t>.</w:t>
      </w:r>
    </w:p>
    <w:p w14:paraId="448C3331" w14:textId="77777777" w:rsidR="00AF6881" w:rsidRPr="00AF6881" w:rsidRDefault="00AF6881" w:rsidP="00AF6881">
      <w:pPr>
        <w:numPr>
          <w:ilvl w:val="0"/>
          <w:numId w:val="13"/>
        </w:numPr>
        <w:contextualSpacing/>
      </w:pPr>
      <w:r w:rsidRPr="00AF6881">
        <w:rPr>
          <w:rFonts w:ascii="MetaPro-Bold" w:hAnsi="MetaPro-Bold"/>
        </w:rPr>
        <w:t>Support</w:t>
      </w:r>
      <w:r w:rsidRPr="00AF6881">
        <w:t xml:space="preserve"> (/help): Kurze Sammlung wichtiger Kontaktinformationen.</w:t>
      </w:r>
    </w:p>
    <w:p w14:paraId="5194CA52" w14:textId="77777777" w:rsidR="00AF6881" w:rsidRPr="00AF6881" w:rsidRDefault="00BA2AC4" w:rsidP="00AF6881">
      <w:pPr>
        <w:numPr>
          <w:ilvl w:val="0"/>
          <w:numId w:val="13"/>
        </w:numPr>
        <w:contextualSpacing/>
      </w:pPr>
      <w:r w:rsidRPr="00AF6881">
        <w:rPr>
          <w:rFonts w:ascii="MetaPro-Bold" w:hAnsi="MetaPro-Bold"/>
        </w:rPr>
        <w:t>Eins</w:t>
      </w:r>
      <w:r>
        <w:rPr>
          <w:rFonts w:ascii="MetaPro-Bold" w:hAnsi="MetaPro-Bold"/>
        </w:rPr>
        <w:t>t</w:t>
      </w:r>
      <w:r w:rsidRPr="00AF6881">
        <w:rPr>
          <w:rFonts w:ascii="MetaPro-Bold" w:hAnsi="MetaPro-Bold"/>
        </w:rPr>
        <w:t>ellungen</w:t>
      </w:r>
      <w:r w:rsidR="00AF6881" w:rsidRPr="00AF6881">
        <w:t xml:space="preserve"> (/settings): Sprachauswahl und Benutzerverwaltung (Teamleiter).</w:t>
      </w:r>
    </w:p>
    <w:p w14:paraId="54229EBA" w14:textId="77777777" w:rsidR="00AF6881" w:rsidRPr="00AF6881" w:rsidRDefault="00AF6881" w:rsidP="00AF6881">
      <w:r w:rsidRPr="00AF6881">
        <w:t xml:space="preserve">Zusätzlich wurden 2 Routen für die </w:t>
      </w:r>
      <w:r w:rsidRPr="00AF6881">
        <w:rPr>
          <w:rFonts w:ascii="MetaPro-Bold" w:hAnsi="MetaPro-Bold"/>
        </w:rPr>
        <w:t>Fehlermeldungen</w:t>
      </w:r>
      <w:r w:rsidRPr="00AF6881">
        <w:t xml:space="preserve"> 404 und 401 erstellt. </w:t>
      </w:r>
    </w:p>
    <w:p w14:paraId="4F3037D6" w14:textId="77777777" w:rsidR="00AF6881" w:rsidRDefault="00AF6881" w:rsidP="00AF6881">
      <w:r w:rsidRPr="00AF6881">
        <w:t>Mit jeder Route wurde sogleich eine Berechtigungsstufe definiert, welche vor der Anzeige einer Seite überprüft wird. Damit wird beispielsweise verhindert, dass ein normaler Benutzer zu den Planeinstellungen gelangen kann.</w:t>
      </w:r>
    </w:p>
    <w:p w14:paraId="07DAE6A9" w14:textId="77777777" w:rsidR="00DE4BFB" w:rsidRPr="00AF6881" w:rsidRDefault="00DE4BFB" w:rsidP="00AF6881"/>
    <w:p w14:paraId="73CF93AB" w14:textId="77777777" w:rsidR="003F1633" w:rsidRDefault="00A210B9" w:rsidP="003F1633">
      <w:pPr>
        <w:keepNext/>
        <w:jc w:val="center"/>
      </w:pPr>
      <w:r>
        <w:rPr>
          <w:noProof/>
          <w:lang w:eastAsia="de-CH"/>
        </w:rPr>
        <w:drawing>
          <wp:inline distT="0" distB="0" distL="0" distR="0" wp14:anchorId="2BE4383A" wp14:editId="6D4DDA5D">
            <wp:extent cx="4430409" cy="1494430"/>
            <wp:effectExtent l="0" t="0" r="8255"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457914" cy="1503708"/>
                    </a:xfrm>
                    <a:prstGeom prst="rect">
                      <a:avLst/>
                    </a:prstGeom>
                    <a:noFill/>
                    <a:ln>
                      <a:noFill/>
                    </a:ln>
                  </pic:spPr>
                </pic:pic>
              </a:graphicData>
            </a:graphic>
          </wp:inline>
        </w:drawing>
      </w:r>
    </w:p>
    <w:p w14:paraId="7D6102C0" w14:textId="38C3E2E5" w:rsidR="00C65D0A" w:rsidRDefault="003F1633" w:rsidP="003F1633">
      <w:pPr>
        <w:pStyle w:val="Beschriftung"/>
        <w:jc w:val="center"/>
        <w:rPr>
          <w:lang w:eastAsia="de-CH"/>
        </w:rPr>
      </w:pPr>
      <w:bookmarkStart w:id="95" w:name="_Toc8379419"/>
      <w:r>
        <w:t xml:space="preserve">Abbildung </w:t>
      </w:r>
      <w:r w:rsidR="001A30F2">
        <w:rPr>
          <w:noProof/>
        </w:rPr>
        <w:fldChar w:fldCharType="begin"/>
      </w:r>
      <w:r w:rsidR="001A30F2">
        <w:rPr>
          <w:noProof/>
        </w:rPr>
        <w:instrText xml:space="preserve"> SEQ Abbildung \* ARABIC </w:instrText>
      </w:r>
      <w:r w:rsidR="001A30F2">
        <w:rPr>
          <w:noProof/>
        </w:rPr>
        <w:fldChar w:fldCharType="separate"/>
      </w:r>
      <w:r w:rsidR="00504727">
        <w:rPr>
          <w:noProof/>
        </w:rPr>
        <w:t>14</w:t>
      </w:r>
      <w:r w:rsidR="001A30F2">
        <w:rPr>
          <w:noProof/>
        </w:rPr>
        <w:fldChar w:fldCharType="end"/>
      </w:r>
      <w:r>
        <w:t xml:space="preserve"> - Codebeispiel: Registrieren einer Route/Ansicht</w:t>
      </w:r>
      <w:bookmarkEnd w:id="95"/>
    </w:p>
    <w:p w14:paraId="0DB374DE" w14:textId="77777777" w:rsidR="00783D18" w:rsidRDefault="00783D18" w:rsidP="00783D18">
      <w:pPr>
        <w:rPr>
          <w:lang w:eastAsia="de-CH"/>
        </w:rPr>
      </w:pPr>
      <w:r>
        <w:rPr>
          <w:lang w:eastAsia="de-CH"/>
        </w:rPr>
        <w:br w:type="page"/>
      </w:r>
    </w:p>
    <w:p w14:paraId="38971887" w14:textId="77777777" w:rsidR="00655738" w:rsidRDefault="00655738" w:rsidP="00783D18">
      <w:pPr>
        <w:rPr>
          <w:lang w:eastAsia="de-CH"/>
        </w:rPr>
      </w:pPr>
    </w:p>
    <w:p w14:paraId="1794CF82" w14:textId="77777777" w:rsidR="00A210B9" w:rsidRDefault="00FA3186" w:rsidP="00FA3186">
      <w:pPr>
        <w:pStyle w:val="berschrift3"/>
        <w:rPr>
          <w:lang w:eastAsia="de-CH"/>
        </w:rPr>
      </w:pPr>
      <w:bookmarkStart w:id="96" w:name="_Toc8376159"/>
      <w:r>
        <w:rPr>
          <w:lang w:eastAsia="de-CH"/>
        </w:rPr>
        <w:t>Mehrsprachigkeit</w:t>
      </w:r>
      <w:bookmarkEnd w:id="96"/>
    </w:p>
    <w:p w14:paraId="42E9673F" w14:textId="77777777" w:rsidR="00A210B9" w:rsidRDefault="00FA3186" w:rsidP="00FA3186">
      <w:r w:rsidRPr="00C62B1E">
        <w:t>Um den Benutzern eine Sprachauswahl anbieten zu können, muss die Anwendung mehrsprachig konzipiert sein. Dazu wird das Modul «vue-i18n» eingesetzt, was Übersetzungen global und auf Komponentenebene realisierbar macht. Das Modul ist eines der gängigsten für Übersetzungen und lässt sich sehr einfach implementieren. Es kann jederzeit mit weiteren Sprachen erweitert werden, wobei für die IPA vorerst nur die Sprachen Deutsch und Englisch eingebaut wurden</w:t>
      </w:r>
      <w:r>
        <w:t>.</w:t>
      </w:r>
    </w:p>
    <w:p w14:paraId="0F2ABE7F" w14:textId="77777777" w:rsidR="005A1551" w:rsidRDefault="005D713B" w:rsidP="005A1551">
      <w:pPr>
        <w:keepNext/>
        <w:jc w:val="center"/>
      </w:pPr>
      <w:r>
        <w:rPr>
          <w:noProof/>
        </w:rPr>
        <w:drawing>
          <wp:inline distT="0" distB="0" distL="0" distR="0" wp14:anchorId="5EBF250F" wp14:editId="65FD9347">
            <wp:extent cx="2988860" cy="2550191"/>
            <wp:effectExtent l="0" t="0" r="2540" b="254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cstate="print">
                      <a:extLst>
                        <a:ext uri="{28A0092B-C50C-407E-A947-70E740481C1C}">
                          <a14:useLocalDpi xmlns:a14="http://schemas.microsoft.com/office/drawing/2010/main" val="0"/>
                        </a:ext>
                      </a:extLst>
                    </a:blip>
                    <a:stretch>
                      <a:fillRect/>
                    </a:stretch>
                  </pic:blipFill>
                  <pic:spPr bwMode="auto">
                    <a:xfrm>
                      <a:off x="0" y="0"/>
                      <a:ext cx="2991619" cy="2552545"/>
                    </a:xfrm>
                    <a:prstGeom prst="rect">
                      <a:avLst/>
                    </a:prstGeom>
                    <a:noFill/>
                    <a:ln>
                      <a:noFill/>
                    </a:ln>
                    <a:extLst>
                      <a:ext uri="{53640926-AAD7-44D8-BBD7-CCE9431645EC}">
                        <a14:shadowObscured xmlns:a14="http://schemas.microsoft.com/office/drawing/2010/main"/>
                      </a:ext>
                    </a:extLst>
                  </pic:spPr>
                </pic:pic>
              </a:graphicData>
            </a:graphic>
          </wp:inline>
        </w:drawing>
      </w:r>
    </w:p>
    <w:p w14:paraId="75DAC31C" w14:textId="04251939" w:rsidR="00655738" w:rsidRDefault="005A1551" w:rsidP="005A1551">
      <w:pPr>
        <w:pStyle w:val="Beschriftung"/>
        <w:jc w:val="center"/>
      </w:pPr>
      <w:bookmarkStart w:id="97" w:name="_Toc8379420"/>
      <w:r>
        <w:t xml:space="preserve">Abbildung </w:t>
      </w:r>
      <w:r w:rsidR="001A30F2">
        <w:rPr>
          <w:noProof/>
        </w:rPr>
        <w:fldChar w:fldCharType="begin"/>
      </w:r>
      <w:r w:rsidR="001A30F2">
        <w:rPr>
          <w:noProof/>
        </w:rPr>
        <w:instrText xml:space="preserve"> SEQ Abbildung \* ARABIC </w:instrText>
      </w:r>
      <w:r w:rsidR="001A30F2">
        <w:rPr>
          <w:noProof/>
        </w:rPr>
        <w:fldChar w:fldCharType="separate"/>
      </w:r>
      <w:r w:rsidR="00504727">
        <w:rPr>
          <w:noProof/>
        </w:rPr>
        <w:t>15</w:t>
      </w:r>
      <w:r w:rsidR="001A30F2">
        <w:rPr>
          <w:noProof/>
        </w:rPr>
        <w:fldChar w:fldCharType="end"/>
      </w:r>
      <w:r>
        <w:t xml:space="preserve"> - Codebeispiel: </w:t>
      </w:r>
      <w:r>
        <w:rPr>
          <w:noProof/>
        </w:rPr>
        <w:t xml:space="preserve"> i18n Übersetzungen</w:t>
      </w:r>
      <w:bookmarkEnd w:id="97"/>
    </w:p>
    <w:p w14:paraId="647BF31E" w14:textId="77777777" w:rsidR="00FA3186" w:rsidRDefault="00FA3186" w:rsidP="00FA3186">
      <w:r w:rsidRPr="00FA3186">
        <w:t>Ein Benutzer kann die Sprache seiner Oberfläche in der Einstellungen-Ansicht anpassen, was in den Benutzer-Details gespeichert wird. Durch eine «Beobachter»-Funktion von Änderungen an diesen Details wird schlussendlich die Sprache der Oberfläche aktualisiert.</w:t>
      </w:r>
    </w:p>
    <w:p w14:paraId="022AC01C" w14:textId="77777777" w:rsidR="00655738" w:rsidRPr="00FA3186" w:rsidRDefault="00655738" w:rsidP="00FA3186"/>
    <w:p w14:paraId="3D18AF77" w14:textId="77777777" w:rsidR="005A1551" w:rsidRDefault="00783D18" w:rsidP="005A1551">
      <w:pPr>
        <w:keepNext/>
      </w:pPr>
      <w:r>
        <w:rPr>
          <w:noProof/>
          <w:lang w:eastAsia="de-CH"/>
        </w:rPr>
        <w:drawing>
          <wp:inline distT="0" distB="0" distL="0" distR="0" wp14:anchorId="4C07FB09" wp14:editId="693665DA">
            <wp:extent cx="5752465" cy="1280521"/>
            <wp:effectExtent l="0" t="0" r="635"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cstate="print">
                      <a:extLst>
                        <a:ext uri="{28A0092B-C50C-407E-A947-70E740481C1C}">
                          <a14:useLocalDpi xmlns:a14="http://schemas.microsoft.com/office/drawing/2010/main" val="0"/>
                        </a:ext>
                      </a:extLst>
                    </a:blip>
                    <a:stretch>
                      <a:fillRect/>
                    </a:stretch>
                  </pic:blipFill>
                  <pic:spPr bwMode="auto">
                    <a:xfrm>
                      <a:off x="0" y="0"/>
                      <a:ext cx="5752465" cy="1280521"/>
                    </a:xfrm>
                    <a:prstGeom prst="rect">
                      <a:avLst/>
                    </a:prstGeom>
                    <a:noFill/>
                    <a:ln>
                      <a:noFill/>
                    </a:ln>
                  </pic:spPr>
                </pic:pic>
              </a:graphicData>
            </a:graphic>
          </wp:inline>
        </w:drawing>
      </w:r>
    </w:p>
    <w:p w14:paraId="77103209" w14:textId="0294BB96" w:rsidR="00C65D0A" w:rsidRDefault="005A1551" w:rsidP="005A1551">
      <w:pPr>
        <w:pStyle w:val="Beschriftung"/>
        <w:jc w:val="right"/>
        <w:rPr>
          <w:lang w:eastAsia="de-CH"/>
        </w:rPr>
      </w:pPr>
      <w:bookmarkStart w:id="98" w:name="_Toc8379421"/>
      <w:r>
        <w:t xml:space="preserve">Abbildung </w:t>
      </w:r>
      <w:r w:rsidR="001A30F2">
        <w:rPr>
          <w:noProof/>
        </w:rPr>
        <w:fldChar w:fldCharType="begin"/>
      </w:r>
      <w:r w:rsidR="001A30F2">
        <w:rPr>
          <w:noProof/>
        </w:rPr>
        <w:instrText xml:space="preserve"> SEQ Abbildung \* ARABIC </w:instrText>
      </w:r>
      <w:r w:rsidR="001A30F2">
        <w:rPr>
          <w:noProof/>
        </w:rPr>
        <w:fldChar w:fldCharType="separate"/>
      </w:r>
      <w:r w:rsidR="00504727">
        <w:rPr>
          <w:noProof/>
        </w:rPr>
        <w:t>16</w:t>
      </w:r>
      <w:r w:rsidR="001A30F2">
        <w:rPr>
          <w:noProof/>
        </w:rPr>
        <w:fldChar w:fldCharType="end"/>
      </w:r>
      <w:r>
        <w:t xml:space="preserve"> - </w:t>
      </w:r>
      <w:r w:rsidRPr="00C619F3">
        <w:t xml:space="preserve">Codebeispiel: </w:t>
      </w:r>
      <w:r>
        <w:rPr>
          <w:noProof/>
        </w:rPr>
        <w:t xml:space="preserve"> "Watcher"-Funktion zum Anpassen der Sprache</w:t>
      </w:r>
      <w:bookmarkEnd w:id="98"/>
    </w:p>
    <w:p w14:paraId="435C70E4" w14:textId="77777777" w:rsidR="00302514" w:rsidRDefault="002B10D4" w:rsidP="00C65D0A">
      <w:pPr>
        <w:rPr>
          <w:lang w:eastAsia="de-CH"/>
        </w:rPr>
      </w:pPr>
      <w:r>
        <w:rPr>
          <w:lang w:eastAsia="de-CH"/>
        </w:rPr>
        <w:br w:type="page"/>
      </w:r>
    </w:p>
    <w:p w14:paraId="4C63AAC7" w14:textId="77777777" w:rsidR="00C65D0A" w:rsidRDefault="00FA3186" w:rsidP="00C65D0A">
      <w:pPr>
        <w:pStyle w:val="berschrift3"/>
        <w:rPr>
          <w:lang w:eastAsia="de-CH"/>
        </w:rPr>
      </w:pPr>
      <w:bookmarkStart w:id="99" w:name="_Toc8376160"/>
      <w:r>
        <w:rPr>
          <w:lang w:eastAsia="de-CH"/>
        </w:rPr>
        <w:lastRenderedPageBreak/>
        <w:t>Authentifizierung</w:t>
      </w:r>
      <w:bookmarkEnd w:id="99"/>
    </w:p>
    <w:p w14:paraId="269B66DE" w14:textId="77777777" w:rsidR="00FA3186" w:rsidRDefault="00FA3186" w:rsidP="00220689">
      <w:pPr>
        <w:rPr>
          <w:lang w:eastAsia="de-CH"/>
        </w:rPr>
      </w:pPr>
      <w:r w:rsidRPr="001F73AF">
        <w:t>Durch die Verwendung einer Rest-API sollen Anfragen einen JSON-Web-Token enthalten. Dieser enthält Informationen zum Benutzer und wird von der API mit einer Signatur erstellt.</w:t>
      </w:r>
      <w:r>
        <w:rPr>
          <w:rStyle w:val="Funotenzeichen"/>
        </w:rPr>
        <w:footnoteReference w:id="12"/>
      </w:r>
      <w:r w:rsidRPr="001F73AF">
        <w:t xml:space="preserve"> Um ihn zu erhalten sendet die Anwendung eine Login-Anfrage an die API. Die API </w:t>
      </w:r>
      <w:r>
        <w:t>a</w:t>
      </w:r>
      <w:r w:rsidRPr="001F73AF">
        <w:t xml:space="preserve">uthentifiziert den Benutzer (was produktiv per </w:t>
      </w:r>
      <w:r>
        <w:t>Airlock-</w:t>
      </w:r>
      <w:r w:rsidRPr="001F73AF">
        <w:t>Medusa</w:t>
      </w:r>
      <w:r>
        <w:rPr>
          <w:rStyle w:val="Funotenzeichen"/>
        </w:rPr>
        <w:footnoteReference w:id="13"/>
      </w:r>
      <w:r w:rsidRPr="001F73AF">
        <w:t xml:space="preserve"> Single-Sign-On geschieht), erstellt einen Token und sendet diesen zurück. </w:t>
      </w:r>
    </w:p>
    <w:p w14:paraId="32C60C92" w14:textId="77777777" w:rsidR="00D36B35" w:rsidRDefault="00220689" w:rsidP="00D36B35">
      <w:pPr>
        <w:keepNext/>
      </w:pPr>
      <w:r>
        <w:rPr>
          <w:noProof/>
        </w:rPr>
        <w:drawing>
          <wp:inline distT="0" distB="0" distL="0" distR="0" wp14:anchorId="66EE5760" wp14:editId="609AEF64">
            <wp:extent cx="5760720" cy="4309545"/>
            <wp:effectExtent l="0" t="0" r="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60720" cy="4309545"/>
                    </a:xfrm>
                    <a:prstGeom prst="rect">
                      <a:avLst/>
                    </a:prstGeom>
                    <a:noFill/>
                    <a:ln>
                      <a:noFill/>
                    </a:ln>
                  </pic:spPr>
                </pic:pic>
              </a:graphicData>
            </a:graphic>
          </wp:inline>
        </w:drawing>
      </w:r>
    </w:p>
    <w:p w14:paraId="72DD002C" w14:textId="6920583C" w:rsidR="00220689" w:rsidRDefault="00D36B35" w:rsidP="00D36B35">
      <w:pPr>
        <w:pStyle w:val="Beschriftung"/>
        <w:jc w:val="right"/>
        <w:rPr>
          <w:lang w:eastAsia="de-CH"/>
        </w:rPr>
      </w:pPr>
      <w:bookmarkStart w:id="100" w:name="_Toc8379422"/>
      <w:r>
        <w:t xml:space="preserve">Abbildung </w:t>
      </w:r>
      <w:r w:rsidR="001A30F2">
        <w:rPr>
          <w:noProof/>
        </w:rPr>
        <w:fldChar w:fldCharType="begin"/>
      </w:r>
      <w:r w:rsidR="001A30F2">
        <w:rPr>
          <w:noProof/>
        </w:rPr>
        <w:instrText xml:space="preserve"> SEQ Abbildung \* ARABIC </w:instrText>
      </w:r>
      <w:r w:rsidR="001A30F2">
        <w:rPr>
          <w:noProof/>
        </w:rPr>
        <w:fldChar w:fldCharType="separate"/>
      </w:r>
      <w:r w:rsidR="00504727">
        <w:rPr>
          <w:noProof/>
        </w:rPr>
        <w:t>17</w:t>
      </w:r>
      <w:r w:rsidR="001A30F2">
        <w:rPr>
          <w:noProof/>
        </w:rPr>
        <w:fldChar w:fldCharType="end"/>
      </w:r>
      <w:r>
        <w:t xml:space="preserve"> - Sequenzdiagramm zur Authentifizierung</w:t>
      </w:r>
      <w:bookmarkEnd w:id="100"/>
    </w:p>
    <w:p w14:paraId="235C8E99" w14:textId="77777777" w:rsidR="00FA3186" w:rsidRPr="00FA3186" w:rsidRDefault="00FA3186" w:rsidP="00FA3186">
      <w:r w:rsidRPr="00FA3186">
        <w:t xml:space="preserve">Die Anwendung passt anschliessend den standardisierten «Authorization»-Header von Anfragen an, wobei der empfangene Token angefügt wird. Damit wird ab sofort jede Anfrage mit dem Token gesendet und kann von der API authentifiziert werden. </w:t>
      </w:r>
    </w:p>
    <w:p w14:paraId="30D74BBD" w14:textId="77777777" w:rsidR="00D35EB8" w:rsidRDefault="00FA3186">
      <w:r w:rsidRPr="00FA3186">
        <w:t>Ob eine Authentifizierung notwendig ist wird vor dem Darstellen jeder Ansicht geprüft. Beispielsweise kann die Support-Ansicht auch ohne Authentifizierung aufgerufen werden, während die Ansicht zu den Plan-Einstellungen neben normalen Berechtigungen auch die Teamleiter-Rolle benötigt. Im Code sieht dieser Ablauf folgendermassen aus:</w:t>
      </w:r>
    </w:p>
    <w:p w14:paraId="4E81686D" w14:textId="77777777" w:rsidR="00187676" w:rsidRDefault="00187676">
      <w:r>
        <w:br w:type="page"/>
      </w:r>
    </w:p>
    <w:p w14:paraId="55900479" w14:textId="77777777" w:rsidR="00FA3186" w:rsidRPr="00FA3186" w:rsidRDefault="00FA3186" w:rsidP="00FA3186"/>
    <w:p w14:paraId="11087EDC" w14:textId="77777777" w:rsidR="00187676" w:rsidRPr="00187676" w:rsidRDefault="00187676" w:rsidP="00187676">
      <w:pPr>
        <w:numPr>
          <w:ilvl w:val="0"/>
          <w:numId w:val="44"/>
        </w:numPr>
        <w:spacing w:after="0"/>
        <w:rPr>
          <w:rFonts w:ascii="MetaPro-Bold" w:eastAsiaTheme="minorEastAsia" w:hAnsi="MetaPro-Bold"/>
          <w:color w:val="444444"/>
          <w:spacing w:val="15"/>
        </w:rPr>
      </w:pPr>
      <w:r w:rsidRPr="00187676">
        <w:rPr>
          <w:rFonts w:ascii="MetaPro-Bold" w:eastAsiaTheme="minorEastAsia" w:hAnsi="MetaPro-Bold"/>
          <w:color w:val="444444"/>
          <w:spacing w:val="15"/>
        </w:rPr>
        <w:t xml:space="preserve">Prüfen ob Token notwendig und vorhanden ist </w:t>
      </w:r>
      <w:proofErr w:type="gramStart"/>
      <w:r w:rsidRPr="00187676">
        <w:rPr>
          <w:rFonts w:ascii="MetaPro-Bold" w:eastAsiaTheme="minorEastAsia" w:hAnsi="MetaPro-Bold"/>
          <w:color w:val="444444"/>
          <w:spacing w:val="15"/>
        </w:rPr>
        <w:t xml:space="preserve">( </w:t>
      </w:r>
      <w:r w:rsidRPr="00187676">
        <w:rPr>
          <w:rFonts w:ascii="MetaPro-Bold" w:eastAsiaTheme="minorEastAsia" w:hAnsi="MetaPro-Bold"/>
          <w:i/>
          <w:color w:val="444444"/>
          <w:spacing w:val="15"/>
        </w:rPr>
        <w:t>beforeResolve</w:t>
      </w:r>
      <w:proofErr w:type="gramEnd"/>
      <w:r w:rsidRPr="00187676">
        <w:rPr>
          <w:rFonts w:ascii="MetaPro-Bold" w:eastAsiaTheme="minorEastAsia" w:hAnsi="MetaPro-Bold"/>
          <w:i/>
          <w:color w:val="444444"/>
          <w:spacing w:val="15"/>
        </w:rPr>
        <w:t xml:space="preserve">() </w:t>
      </w:r>
      <w:r w:rsidRPr="00187676">
        <w:rPr>
          <w:rFonts w:ascii="MetaPro-Bold" w:eastAsiaTheme="minorEastAsia" w:hAnsi="MetaPro-Bold"/>
          <w:color w:val="444444"/>
          <w:spacing w:val="15"/>
        </w:rPr>
        <w:t>)</w:t>
      </w:r>
    </w:p>
    <w:p w14:paraId="0DF77CCA" w14:textId="77777777" w:rsidR="00187676" w:rsidRPr="00187676" w:rsidRDefault="00187676" w:rsidP="00187676">
      <w:pPr>
        <w:ind w:left="720"/>
        <w:contextualSpacing/>
      </w:pPr>
      <w:r w:rsidRPr="00187676">
        <w:t xml:space="preserve">Wenn nötig und nicht vorhanden weiter zu Schritt 2, ansonsten direkt zu Schritt 3. </w:t>
      </w:r>
    </w:p>
    <w:p w14:paraId="6A7B1411" w14:textId="77777777" w:rsidR="007C660F" w:rsidRDefault="004A6F1E" w:rsidP="007C660F">
      <w:pPr>
        <w:keepNext/>
        <w:jc w:val="center"/>
      </w:pPr>
      <w:r>
        <w:rPr>
          <w:noProof/>
        </w:rPr>
        <w:drawing>
          <wp:inline distT="0" distB="0" distL="0" distR="0" wp14:anchorId="32DEB049" wp14:editId="241DBC02">
            <wp:extent cx="4603445" cy="1175851"/>
            <wp:effectExtent l="0" t="0" r="6985" b="5715"/>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685211" cy="1196736"/>
                    </a:xfrm>
                    <a:prstGeom prst="rect">
                      <a:avLst/>
                    </a:prstGeom>
                    <a:noFill/>
                    <a:ln>
                      <a:noFill/>
                    </a:ln>
                  </pic:spPr>
                </pic:pic>
              </a:graphicData>
            </a:graphic>
          </wp:inline>
        </w:drawing>
      </w:r>
    </w:p>
    <w:p w14:paraId="0EBDC358" w14:textId="661A28C7" w:rsidR="00187676" w:rsidRDefault="007C660F" w:rsidP="007C660F">
      <w:pPr>
        <w:pStyle w:val="Beschriftung"/>
        <w:jc w:val="center"/>
        <w:rPr>
          <w:lang w:eastAsia="de-CH"/>
        </w:rPr>
      </w:pPr>
      <w:bookmarkStart w:id="101" w:name="_Toc8379423"/>
      <w:r>
        <w:t xml:space="preserve">Abbildung </w:t>
      </w:r>
      <w:r w:rsidR="001A30F2">
        <w:rPr>
          <w:noProof/>
        </w:rPr>
        <w:fldChar w:fldCharType="begin"/>
      </w:r>
      <w:r w:rsidR="001A30F2">
        <w:rPr>
          <w:noProof/>
        </w:rPr>
        <w:instrText xml:space="preserve"> SEQ Abbildung \* ARABIC </w:instrText>
      </w:r>
      <w:r w:rsidR="001A30F2">
        <w:rPr>
          <w:noProof/>
        </w:rPr>
        <w:fldChar w:fldCharType="separate"/>
      </w:r>
      <w:r w:rsidR="00504727">
        <w:rPr>
          <w:noProof/>
        </w:rPr>
        <w:t>18</w:t>
      </w:r>
      <w:r w:rsidR="001A30F2">
        <w:rPr>
          <w:noProof/>
        </w:rPr>
        <w:fldChar w:fldCharType="end"/>
      </w:r>
      <w:r>
        <w:t xml:space="preserve"> - </w:t>
      </w:r>
      <w:r w:rsidRPr="00B604CB">
        <w:t xml:space="preserve">Codebeispiel: </w:t>
      </w:r>
      <w:r>
        <w:t>Authentifizierung Schritt 1</w:t>
      </w:r>
      <w:bookmarkEnd w:id="101"/>
    </w:p>
    <w:p w14:paraId="20FBC16A" w14:textId="77777777" w:rsidR="004A6F1E" w:rsidRDefault="004A6F1E" w:rsidP="00187676">
      <w:pPr>
        <w:rPr>
          <w:lang w:eastAsia="de-CH"/>
        </w:rPr>
      </w:pPr>
    </w:p>
    <w:p w14:paraId="7537CD0E" w14:textId="77777777" w:rsidR="00187676" w:rsidRDefault="00187676" w:rsidP="00187676">
      <w:pPr>
        <w:pStyle w:val="Untertitel"/>
        <w:numPr>
          <w:ilvl w:val="0"/>
          <w:numId w:val="44"/>
        </w:numPr>
      </w:pPr>
      <w:r>
        <w:t xml:space="preserve">Login-Anfrage an API senden </w:t>
      </w:r>
      <w:proofErr w:type="gramStart"/>
      <w:r>
        <w:t xml:space="preserve">( </w:t>
      </w:r>
      <w:r w:rsidRPr="00F91174">
        <w:rPr>
          <w:i/>
        </w:rPr>
        <w:t>getLogin</w:t>
      </w:r>
      <w:proofErr w:type="gramEnd"/>
      <w:r w:rsidRPr="00F91174">
        <w:rPr>
          <w:i/>
        </w:rPr>
        <w:t>()</w:t>
      </w:r>
      <w:r>
        <w:t xml:space="preserve"> )</w:t>
      </w:r>
    </w:p>
    <w:p w14:paraId="78C29236" w14:textId="77777777" w:rsidR="00187676" w:rsidRDefault="00187676" w:rsidP="00187676">
      <w:pPr>
        <w:pStyle w:val="Listenabsatz"/>
      </w:pPr>
      <w:r>
        <w:t>Wenn erfolgreich Login-Prozess durchführen und «True» antworten, ansonsten Fehlermeldung und «False» zurückgeben. True/False-Werte anschliessend in Schritt 1 verarbeiten.</w:t>
      </w:r>
    </w:p>
    <w:p w14:paraId="5B7012D5" w14:textId="77777777" w:rsidR="007C660F" w:rsidRDefault="004A6F1E" w:rsidP="007C660F">
      <w:pPr>
        <w:keepNext/>
        <w:jc w:val="center"/>
      </w:pPr>
      <w:r>
        <w:rPr>
          <w:noProof/>
        </w:rPr>
        <w:drawing>
          <wp:inline distT="0" distB="0" distL="0" distR="0" wp14:anchorId="23C26A40" wp14:editId="7472E4B3">
            <wp:extent cx="4598312" cy="1247301"/>
            <wp:effectExtent l="0" t="0" r="0"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644323" cy="1259782"/>
                    </a:xfrm>
                    <a:prstGeom prst="rect">
                      <a:avLst/>
                    </a:prstGeom>
                    <a:noFill/>
                    <a:ln>
                      <a:noFill/>
                    </a:ln>
                  </pic:spPr>
                </pic:pic>
              </a:graphicData>
            </a:graphic>
          </wp:inline>
        </w:drawing>
      </w:r>
    </w:p>
    <w:p w14:paraId="758F60E6" w14:textId="08C1DB28" w:rsidR="00187676" w:rsidRDefault="007C660F" w:rsidP="007C660F">
      <w:pPr>
        <w:pStyle w:val="Beschriftung"/>
        <w:jc w:val="center"/>
        <w:rPr>
          <w:lang w:eastAsia="de-CH"/>
        </w:rPr>
      </w:pPr>
      <w:bookmarkStart w:id="102" w:name="_Toc8379424"/>
      <w:r>
        <w:t xml:space="preserve">Abbildung </w:t>
      </w:r>
      <w:r w:rsidR="001A30F2">
        <w:rPr>
          <w:noProof/>
        </w:rPr>
        <w:fldChar w:fldCharType="begin"/>
      </w:r>
      <w:r w:rsidR="001A30F2">
        <w:rPr>
          <w:noProof/>
        </w:rPr>
        <w:instrText xml:space="preserve"> SEQ Abbildung \* ARABIC </w:instrText>
      </w:r>
      <w:r w:rsidR="001A30F2">
        <w:rPr>
          <w:noProof/>
        </w:rPr>
        <w:fldChar w:fldCharType="separate"/>
      </w:r>
      <w:r w:rsidR="00504727">
        <w:rPr>
          <w:noProof/>
        </w:rPr>
        <w:t>19</w:t>
      </w:r>
      <w:r w:rsidR="001A30F2">
        <w:rPr>
          <w:noProof/>
        </w:rPr>
        <w:fldChar w:fldCharType="end"/>
      </w:r>
      <w:r>
        <w:t xml:space="preserve"> - </w:t>
      </w:r>
      <w:r w:rsidRPr="009F4265">
        <w:t xml:space="preserve">Codebeispiel: Authentifizierung Schritt </w:t>
      </w:r>
      <w:r>
        <w:t>2</w:t>
      </w:r>
      <w:bookmarkEnd w:id="102"/>
    </w:p>
    <w:p w14:paraId="18854A7F" w14:textId="77777777" w:rsidR="00187676" w:rsidRDefault="00187676" w:rsidP="00187676">
      <w:pPr>
        <w:rPr>
          <w:lang w:eastAsia="de-CH"/>
        </w:rPr>
      </w:pPr>
    </w:p>
    <w:p w14:paraId="4C87B630" w14:textId="77777777" w:rsidR="00187676" w:rsidRDefault="00187676" w:rsidP="00187676">
      <w:pPr>
        <w:pStyle w:val="Untertitel"/>
        <w:numPr>
          <w:ilvl w:val="0"/>
          <w:numId w:val="44"/>
        </w:numPr>
      </w:pPr>
      <w:r>
        <w:t xml:space="preserve">Abschliessende Prüfung/Verarbeitung </w:t>
      </w:r>
      <w:proofErr w:type="gramStart"/>
      <w:r>
        <w:t xml:space="preserve">( </w:t>
      </w:r>
      <w:r w:rsidRPr="00CC1653">
        <w:rPr>
          <w:i/>
        </w:rPr>
        <w:t>checkPerms</w:t>
      </w:r>
      <w:proofErr w:type="gramEnd"/>
      <w:r w:rsidRPr="00CC1653">
        <w:rPr>
          <w:i/>
        </w:rPr>
        <w:t>()</w:t>
      </w:r>
      <w:r>
        <w:t xml:space="preserve"> )</w:t>
      </w:r>
    </w:p>
    <w:p w14:paraId="0D65374B" w14:textId="77777777" w:rsidR="00187676" w:rsidRDefault="00187676" w:rsidP="00187676">
      <w:pPr>
        <w:pStyle w:val="Listenabsatz"/>
      </w:pPr>
      <w:r>
        <w:t>Rolle prüfen und je nach Ansicht «True» oder «False» zurückgeben, was wiederum in Schritt 1 verarbeitet wird. Anschliessend Token an API-Anfragen binden.</w:t>
      </w:r>
    </w:p>
    <w:p w14:paraId="7F06E247" w14:textId="77777777" w:rsidR="007C660F" w:rsidRDefault="004A6F1E" w:rsidP="007C660F">
      <w:pPr>
        <w:keepNext/>
      </w:pPr>
      <w:r>
        <w:rPr>
          <w:noProof/>
        </w:rPr>
        <w:drawing>
          <wp:inline distT="0" distB="0" distL="0" distR="0" wp14:anchorId="76BCA3DB" wp14:editId="3DE6FA13">
            <wp:extent cx="5760720" cy="744809"/>
            <wp:effectExtent l="0" t="0" r="0" b="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60720" cy="744809"/>
                    </a:xfrm>
                    <a:prstGeom prst="rect">
                      <a:avLst/>
                    </a:prstGeom>
                    <a:noFill/>
                    <a:ln>
                      <a:noFill/>
                    </a:ln>
                  </pic:spPr>
                </pic:pic>
              </a:graphicData>
            </a:graphic>
          </wp:inline>
        </w:drawing>
      </w:r>
    </w:p>
    <w:p w14:paraId="4623BA2D" w14:textId="1B8C43A8" w:rsidR="00187676" w:rsidRDefault="007C660F" w:rsidP="007C660F">
      <w:pPr>
        <w:pStyle w:val="Beschriftung"/>
        <w:jc w:val="center"/>
        <w:rPr>
          <w:lang w:eastAsia="de-CH"/>
        </w:rPr>
      </w:pPr>
      <w:bookmarkStart w:id="103" w:name="_Toc8379425"/>
      <w:r>
        <w:t xml:space="preserve">Abbildung </w:t>
      </w:r>
      <w:r w:rsidR="001A30F2">
        <w:rPr>
          <w:noProof/>
        </w:rPr>
        <w:fldChar w:fldCharType="begin"/>
      </w:r>
      <w:r w:rsidR="001A30F2">
        <w:rPr>
          <w:noProof/>
        </w:rPr>
        <w:instrText xml:space="preserve"> SEQ Abbildung \* ARABIC </w:instrText>
      </w:r>
      <w:r w:rsidR="001A30F2">
        <w:rPr>
          <w:noProof/>
        </w:rPr>
        <w:fldChar w:fldCharType="separate"/>
      </w:r>
      <w:r w:rsidR="00504727">
        <w:rPr>
          <w:noProof/>
        </w:rPr>
        <w:t>20</w:t>
      </w:r>
      <w:r w:rsidR="001A30F2">
        <w:rPr>
          <w:noProof/>
        </w:rPr>
        <w:fldChar w:fldCharType="end"/>
      </w:r>
      <w:r>
        <w:t xml:space="preserve"> - </w:t>
      </w:r>
      <w:r w:rsidRPr="0055041E">
        <w:t xml:space="preserve">Codebeispiel: Authentifizierung Schritt </w:t>
      </w:r>
      <w:r>
        <w:t>3</w:t>
      </w:r>
      <w:bookmarkEnd w:id="103"/>
    </w:p>
    <w:p w14:paraId="63AA17E7" w14:textId="77777777" w:rsidR="00187676" w:rsidRDefault="00187676" w:rsidP="00187676">
      <w:r>
        <w:br w:type="page"/>
      </w:r>
    </w:p>
    <w:p w14:paraId="0F63E4AB" w14:textId="77777777" w:rsidR="00C65D0A" w:rsidRDefault="00C65D0A" w:rsidP="00C65D0A">
      <w:pPr>
        <w:rPr>
          <w:lang w:eastAsia="de-CH"/>
        </w:rPr>
      </w:pPr>
    </w:p>
    <w:p w14:paraId="06482F3E" w14:textId="77777777" w:rsidR="00C65D0A" w:rsidRDefault="00C65D0A" w:rsidP="00C65D0A">
      <w:pPr>
        <w:pStyle w:val="berschrift2"/>
        <w:rPr>
          <w:lang w:eastAsia="de-CH"/>
        </w:rPr>
      </w:pPr>
      <w:bookmarkStart w:id="104" w:name="_Toc8376161"/>
      <w:r>
        <w:rPr>
          <w:lang w:eastAsia="de-CH"/>
        </w:rPr>
        <w:t>Umsetzung Design</w:t>
      </w:r>
      <w:bookmarkEnd w:id="104"/>
    </w:p>
    <w:p w14:paraId="1A491D11" w14:textId="77777777" w:rsidR="000B59BF" w:rsidRDefault="00C70C04" w:rsidP="000B59BF">
      <w:r>
        <w:rPr>
          <w:noProof/>
        </w:rPr>
        <w:drawing>
          <wp:anchor distT="0" distB="0" distL="114300" distR="114300" simplePos="0" relativeHeight="251659264" behindDoc="1" locked="0" layoutInCell="1" allowOverlap="1" wp14:anchorId="61148BEF" wp14:editId="6C493247">
            <wp:simplePos x="0" y="0"/>
            <wp:positionH relativeFrom="margin">
              <wp:align>right</wp:align>
            </wp:positionH>
            <wp:positionV relativeFrom="paragraph">
              <wp:posOffset>1328420</wp:posOffset>
            </wp:positionV>
            <wp:extent cx="1598930" cy="1725930"/>
            <wp:effectExtent l="0" t="0" r="1270" b="7620"/>
            <wp:wrapTight wrapText="bothSides">
              <wp:wrapPolygon edited="0">
                <wp:start x="0" y="0"/>
                <wp:lineTo x="0" y="21457"/>
                <wp:lineTo x="21360" y="21457"/>
                <wp:lineTo x="21360" y="0"/>
                <wp:lineTo x="0" y="0"/>
              </wp:wrapPolygon>
            </wp:wrapTight>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598930" cy="17259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B59BF" w:rsidRPr="000B59BF">
        <w:t>Die Umsetzung des Designs geschah unter Berücksichtigung der Firmenstandards mit Vuetify</w:t>
      </w:r>
      <w:r w:rsidR="000B59BF" w:rsidRPr="000B59BF">
        <w:rPr>
          <w:vertAlign w:val="superscript"/>
        </w:rPr>
        <w:footnoteReference w:id="14"/>
      </w:r>
      <w:r w:rsidR="000B59BF" w:rsidRPr="000B59BF">
        <w:t xml:space="preserve">. Dabei wurde ein standardisierter Aufbau der Oberfläche genutzt, welcher «Out of the Box» mit Vuetify dazu kommt. Dazu gehört eine </w:t>
      </w:r>
      <w:r w:rsidR="000B59BF" w:rsidRPr="000B59BF">
        <w:rPr>
          <w:rFonts w:ascii="MetaPro-Bold" w:hAnsi="MetaPro-Bold"/>
        </w:rPr>
        <w:t>Toolbar</w:t>
      </w:r>
      <w:r w:rsidR="000B59BF" w:rsidRPr="000B59BF">
        <w:t xml:space="preserve"> am oberen Bildschirmrand und eine </w:t>
      </w:r>
      <w:r w:rsidR="000B59BF" w:rsidRPr="000B59BF">
        <w:rPr>
          <w:rFonts w:ascii="MetaPro-Bold" w:hAnsi="MetaPro-Bold"/>
        </w:rPr>
        <w:t>Navigation</w:t>
      </w:r>
      <w:r w:rsidR="000B59BF" w:rsidRPr="000B59BF">
        <w:t xml:space="preserve"> auf der linken Seite, während der verbleibende Bereich vollständig für die unterschiedlichen Ansichten gedacht ist. Damit ist dieser also dynamisch, wobei die anderen 2 Elemente über die gesamte Anwendung am gleichen Ort bleiben</w:t>
      </w:r>
      <w:r w:rsidR="004B30EA">
        <w:t>.</w:t>
      </w:r>
    </w:p>
    <w:p w14:paraId="01ECC9DB" w14:textId="18A13E72" w:rsidR="004B30EA" w:rsidRDefault="00403AF5" w:rsidP="004B30EA">
      <w:r>
        <w:rPr>
          <w:noProof/>
        </w:rPr>
        <mc:AlternateContent>
          <mc:Choice Requires="wps">
            <w:drawing>
              <wp:anchor distT="0" distB="0" distL="114300" distR="114300" simplePos="0" relativeHeight="251663360" behindDoc="1" locked="0" layoutInCell="1" allowOverlap="1" wp14:anchorId="4F1AC18E" wp14:editId="508056DA">
                <wp:simplePos x="0" y="0"/>
                <wp:positionH relativeFrom="column">
                  <wp:posOffset>3173095</wp:posOffset>
                </wp:positionH>
                <wp:positionV relativeFrom="paragraph">
                  <wp:posOffset>1664335</wp:posOffset>
                </wp:positionV>
                <wp:extent cx="2584450" cy="635"/>
                <wp:effectExtent l="0" t="0" r="6350" b="7620"/>
                <wp:wrapTight wrapText="bothSides">
                  <wp:wrapPolygon edited="0">
                    <wp:start x="0" y="0"/>
                    <wp:lineTo x="0" y="20712"/>
                    <wp:lineTo x="21494" y="20712"/>
                    <wp:lineTo x="21494" y="0"/>
                    <wp:lineTo x="0" y="0"/>
                  </wp:wrapPolygon>
                </wp:wrapTight>
                <wp:docPr id="59" name="Textfeld 59"/>
                <wp:cNvGraphicFramePr/>
                <a:graphic xmlns:a="http://schemas.openxmlformats.org/drawingml/2006/main">
                  <a:graphicData uri="http://schemas.microsoft.com/office/word/2010/wordprocessingShape">
                    <wps:wsp>
                      <wps:cNvSpPr txBox="1"/>
                      <wps:spPr>
                        <a:xfrm>
                          <a:off x="0" y="0"/>
                          <a:ext cx="2584450" cy="635"/>
                        </a:xfrm>
                        <a:prstGeom prst="rect">
                          <a:avLst/>
                        </a:prstGeom>
                        <a:solidFill>
                          <a:prstClr val="white"/>
                        </a:solidFill>
                        <a:ln>
                          <a:noFill/>
                        </a:ln>
                      </wps:spPr>
                      <wps:txbx>
                        <w:txbxContent>
                          <w:p w14:paraId="0384FEB4" w14:textId="1E584F10" w:rsidR="00C027D9" w:rsidRPr="00163081" w:rsidRDefault="00C027D9" w:rsidP="00403AF5">
                            <w:pPr>
                              <w:pStyle w:val="Beschriftung"/>
                              <w:rPr>
                                <w:noProof/>
                              </w:rPr>
                            </w:pPr>
                            <w:bookmarkStart w:id="105" w:name="_Toc8379426"/>
                            <w:r>
                              <w:t xml:space="preserve">Abbildung </w:t>
                            </w:r>
                            <w:r>
                              <w:rPr>
                                <w:noProof/>
                              </w:rPr>
                              <w:fldChar w:fldCharType="begin"/>
                            </w:r>
                            <w:r>
                              <w:rPr>
                                <w:noProof/>
                              </w:rPr>
                              <w:instrText xml:space="preserve"> SEQ Abbildung \* ARABIC </w:instrText>
                            </w:r>
                            <w:r>
                              <w:rPr>
                                <w:noProof/>
                              </w:rPr>
                              <w:fldChar w:fldCharType="separate"/>
                            </w:r>
                            <w:r w:rsidR="00504727">
                              <w:rPr>
                                <w:noProof/>
                              </w:rPr>
                              <w:t>21</w:t>
                            </w:r>
                            <w:r>
                              <w:rPr>
                                <w:noProof/>
                              </w:rPr>
                              <w:fldChar w:fldCharType="end"/>
                            </w:r>
                            <w:r>
                              <w:t xml:space="preserve"> - </w:t>
                            </w:r>
                            <w:r w:rsidRPr="006E3372">
                              <w:t xml:space="preserve">Codebeispiel: </w:t>
                            </w:r>
                            <w:r>
                              <w:t>Farben in Vuetify-Konfiguration</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4F1AC18E" id="_x0000_t202" coordsize="21600,21600" o:spt="202" path="m,l,21600r21600,l21600,xe">
                <v:stroke joinstyle="miter"/>
                <v:path gradientshapeok="t" o:connecttype="rect"/>
              </v:shapetype>
              <v:shape id="Textfeld 59" o:spid="_x0000_s1026" type="#_x0000_t202" style="position:absolute;margin-left:249.85pt;margin-top:131.05pt;width:203.5pt;height:.05pt;z-index:-2516531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" stroked="f">
                <v:textbox style="mso-fit-shape-to-text:t" inset="0,0,0,0">
                  <w:txbxContent>
                    <w:p w14:paraId="0384FEB4" w14:textId="1E584F10" w:rsidR="00C027D9" w:rsidRPr="00163081" w:rsidRDefault="00C027D9" w:rsidP="00403AF5">
                      <w:pPr>
                        <w:pStyle w:val="Beschriftung"/>
                        <w:rPr>
                          <w:noProof/>
                        </w:rPr>
                      </w:pPr>
                      <w:bookmarkStart w:id="106" w:name="_Toc8379426"/>
                      <w:r>
                        <w:t xml:space="preserve">Abbildung </w:t>
                      </w:r>
                      <w:r>
                        <w:rPr>
                          <w:noProof/>
                        </w:rPr>
                        <w:fldChar w:fldCharType="begin"/>
                      </w:r>
                      <w:r>
                        <w:rPr>
                          <w:noProof/>
                        </w:rPr>
                        <w:instrText xml:space="preserve"> SEQ Abbildung \* ARABIC </w:instrText>
                      </w:r>
                      <w:r>
                        <w:rPr>
                          <w:noProof/>
                        </w:rPr>
                        <w:fldChar w:fldCharType="separate"/>
                      </w:r>
                      <w:r w:rsidR="00504727">
                        <w:rPr>
                          <w:noProof/>
                        </w:rPr>
                        <w:t>21</w:t>
                      </w:r>
                      <w:r>
                        <w:rPr>
                          <w:noProof/>
                        </w:rPr>
                        <w:fldChar w:fldCharType="end"/>
                      </w:r>
                      <w:r>
                        <w:t xml:space="preserve"> - </w:t>
                      </w:r>
                      <w:r w:rsidRPr="006E3372">
                        <w:t xml:space="preserve">Codebeispiel: </w:t>
                      </w:r>
                      <w:r>
                        <w:t>Farben in Vuetify-Konfiguration</w:t>
                      </w:r>
                      <w:bookmarkEnd w:id="106"/>
                    </w:p>
                  </w:txbxContent>
                </v:textbox>
                <w10:wrap type="tight"/>
              </v:shape>
            </w:pict>
          </mc:Fallback>
        </mc:AlternateContent>
      </w:r>
      <w:r w:rsidR="004B30EA" w:rsidRPr="004B30EA">
        <w:t xml:space="preserve">Bei der Einbindung von Vuetify in die Vue-Instanz können zahlreiche Parameter angepasst werden. Hier wurde deshalb die zu verwendende Farbpalette an die Firmenstandards angepasst, wodurch sie später über die gesamte Anwendung eingesetzt werden </w:t>
      </w:r>
      <w:r w:rsidR="002304B6">
        <w:t>kann</w:t>
      </w:r>
      <w:r w:rsidR="004B30EA" w:rsidRPr="004B30EA">
        <w:t>. Zusätzlich wurden globale CSS-Anpassungen vorgenommen, welche die Schriftarten importieren und die Schriftgrössen für unterschiedliche Elemente wie beispielsweise Titel, Überschrift und Text festlegten.</w:t>
      </w:r>
    </w:p>
    <w:p w14:paraId="74087E45" w14:textId="77777777" w:rsidR="00DB1EF7" w:rsidRDefault="00DB1EF7" w:rsidP="004B30EA"/>
    <w:p w14:paraId="04E10140" w14:textId="77777777" w:rsidR="004B30EA" w:rsidRPr="004B30EA" w:rsidRDefault="004B30EA" w:rsidP="004B30EA">
      <w:r w:rsidRPr="004B30EA">
        <w:t xml:space="preserve">Die </w:t>
      </w:r>
      <w:r w:rsidRPr="004B30EA">
        <w:rPr>
          <w:rFonts w:ascii="MetaPro-Bold" w:hAnsi="MetaPro-Bold"/>
        </w:rPr>
        <w:t>Toolbar</w:t>
      </w:r>
      <w:r w:rsidRPr="004B30EA">
        <w:t xml:space="preserve"> enthält den Namen der Anwendung «Pelan» sowie das Baloise-Group Logo. Die Hintergrundfarbe wurde auf «Primary» festgelegt, wodurch die Farbe aus der Variablen «Primary» in der zuvor festgelegten Farbpalette eingesetzt wird.</w:t>
      </w:r>
    </w:p>
    <w:p w14:paraId="46F9B91C" w14:textId="77777777" w:rsidR="004B30EA" w:rsidRPr="004B30EA" w:rsidRDefault="004B30EA" w:rsidP="004B30EA">
      <w:r w:rsidRPr="004B30EA">
        <w:t xml:space="preserve">Die </w:t>
      </w:r>
      <w:r w:rsidRPr="004B30EA">
        <w:rPr>
          <w:rFonts w:ascii="MetaPro-Bold" w:hAnsi="MetaPro-Bold"/>
        </w:rPr>
        <w:t>Navigation</w:t>
      </w:r>
      <w:r w:rsidRPr="004B30EA">
        <w:t xml:space="preserve"> enthält neben einem Verweis auf die Version der Anwendung alle Navigationspunkte, die dem Benutzer zur Verfügung stehen. Welche dies sind wird anhand der Benutzergruppe und der im Router definierten Berechtigungsstufe entschieden. Für eine bessere Benutzerfreundlichkeit wird jeder Navigationspunkt mit einem Icon dargestellt, welches auf die Funktion der Ansicht verweisen soll.</w:t>
      </w:r>
    </w:p>
    <w:p w14:paraId="753F3E3C" w14:textId="77777777" w:rsidR="00A56D21" w:rsidRDefault="00DB1EF7" w:rsidP="00A56D21">
      <w:pPr>
        <w:keepNext/>
        <w:jc w:val="center"/>
      </w:pPr>
      <w:r>
        <w:rPr>
          <w:noProof/>
        </w:rPr>
        <w:drawing>
          <wp:inline distT="0" distB="0" distL="0" distR="0" wp14:anchorId="6690C31B" wp14:editId="5A99E1D0">
            <wp:extent cx="4380932" cy="2357535"/>
            <wp:effectExtent l="0" t="0" r="635" b="508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389045" cy="2361901"/>
                    </a:xfrm>
                    <a:prstGeom prst="rect">
                      <a:avLst/>
                    </a:prstGeom>
                    <a:noFill/>
                    <a:ln>
                      <a:noFill/>
                    </a:ln>
                  </pic:spPr>
                </pic:pic>
              </a:graphicData>
            </a:graphic>
          </wp:inline>
        </w:drawing>
      </w:r>
    </w:p>
    <w:p w14:paraId="1643868D" w14:textId="23098B98" w:rsidR="004B30EA" w:rsidRDefault="00A56D21" w:rsidP="00A56D21">
      <w:pPr>
        <w:pStyle w:val="Beschriftung"/>
        <w:jc w:val="center"/>
        <w:rPr>
          <w:lang w:eastAsia="de-CH"/>
        </w:rPr>
      </w:pPr>
      <w:bookmarkStart w:id="107" w:name="_Toc8379427"/>
      <w:r>
        <w:t xml:space="preserve">Abbildung </w:t>
      </w:r>
      <w:r w:rsidR="001A30F2">
        <w:rPr>
          <w:noProof/>
        </w:rPr>
        <w:fldChar w:fldCharType="begin"/>
      </w:r>
      <w:r w:rsidR="001A30F2">
        <w:rPr>
          <w:noProof/>
        </w:rPr>
        <w:instrText xml:space="preserve"> SEQ Abbildung \* ARABIC </w:instrText>
      </w:r>
      <w:r w:rsidR="001A30F2">
        <w:rPr>
          <w:noProof/>
        </w:rPr>
        <w:fldChar w:fldCharType="separate"/>
      </w:r>
      <w:r w:rsidR="00504727">
        <w:rPr>
          <w:noProof/>
        </w:rPr>
        <w:t>22</w:t>
      </w:r>
      <w:r w:rsidR="001A30F2">
        <w:rPr>
          <w:noProof/>
        </w:rPr>
        <w:fldChar w:fldCharType="end"/>
      </w:r>
      <w:r>
        <w:t xml:space="preserve"> - Design-Struktur der Anwendung</w:t>
      </w:r>
      <w:bookmarkEnd w:id="107"/>
      <w:r w:rsidR="00B530D9">
        <w:rPr>
          <w:lang w:eastAsia="de-CH"/>
        </w:rPr>
        <w:br w:type="page"/>
      </w:r>
    </w:p>
    <w:p w14:paraId="378D815A" w14:textId="77777777" w:rsidR="002E1842" w:rsidRPr="002E1842" w:rsidRDefault="002E1842" w:rsidP="002E1842">
      <w:pPr>
        <w:rPr>
          <w:lang w:eastAsia="de-CH"/>
        </w:rPr>
      </w:pPr>
    </w:p>
    <w:p w14:paraId="4AA82107" w14:textId="77777777" w:rsidR="00C65D0A" w:rsidRDefault="00C65D0A" w:rsidP="00C65D0A">
      <w:pPr>
        <w:pStyle w:val="berschrift2"/>
        <w:rPr>
          <w:lang w:eastAsia="de-CH"/>
        </w:rPr>
      </w:pPr>
      <w:bookmarkStart w:id="108" w:name="_Toc8376162"/>
      <w:r>
        <w:rPr>
          <w:lang w:eastAsia="de-CH"/>
        </w:rPr>
        <w:t>Umsetzung der Ansichten</w:t>
      </w:r>
      <w:bookmarkEnd w:id="108"/>
    </w:p>
    <w:p w14:paraId="2F07E063" w14:textId="64299239" w:rsidR="00C65D0A" w:rsidRDefault="00B530D9" w:rsidP="00C65D0A">
      <w:r>
        <w:t>Dieses</w:t>
      </w:r>
      <w:r w:rsidRPr="001F73AF">
        <w:t xml:space="preserve"> Kapitel soll die Umsetzung der einzelnen Ansichten sowie deren Funktionen erläutern. Dazu werden auch Probleme und Schwierigkeiten genannt, </w:t>
      </w:r>
      <w:r>
        <w:t>die</w:t>
      </w:r>
      <w:r w:rsidRPr="001F73AF">
        <w:t xml:space="preserve"> teilweise vorgefallen sind. Die Gestaltung sowie der Detailgrad der folgenden Kapitel ist abhängig von der Komplexität der jeweils umgesetzten Ansicht</w:t>
      </w:r>
      <w:r w:rsidR="00827B30">
        <w:t xml:space="preserve">, wobei das Verständnis des Lesers </w:t>
      </w:r>
      <w:r w:rsidR="007B31FC">
        <w:t>über das</w:t>
      </w:r>
      <w:r w:rsidR="00827B30">
        <w:t xml:space="preserve"> Gesamtsystem i</w:t>
      </w:r>
      <w:r w:rsidR="007B31FC">
        <w:t>m</w:t>
      </w:r>
      <w:r w:rsidR="00827B30">
        <w:t xml:space="preserve"> Fokus liegt.</w:t>
      </w:r>
    </w:p>
    <w:p w14:paraId="5C37FD72" w14:textId="77777777" w:rsidR="002E1842" w:rsidRDefault="002E1842" w:rsidP="00C65D0A"/>
    <w:p w14:paraId="6B02E331" w14:textId="77777777" w:rsidR="00C65D0A" w:rsidRDefault="00C65D0A" w:rsidP="00C65D0A">
      <w:pPr>
        <w:pStyle w:val="berschrift3"/>
        <w:rPr>
          <w:lang w:eastAsia="de-CH"/>
        </w:rPr>
      </w:pPr>
      <w:bookmarkStart w:id="109" w:name="_Toc8376163"/>
      <w:r>
        <w:rPr>
          <w:lang w:eastAsia="de-CH"/>
        </w:rPr>
        <w:t>Support</w:t>
      </w:r>
      <w:bookmarkEnd w:id="109"/>
    </w:p>
    <w:p w14:paraId="68D2B467" w14:textId="28EE4ECB" w:rsidR="00C65D0A" w:rsidRDefault="002F731C" w:rsidP="00C65D0A">
      <w:r w:rsidRPr="001F73AF">
        <w:t>Die Ansichten</w:t>
      </w:r>
      <w:r w:rsidR="00F6657D">
        <w:t xml:space="preserve">, </w:t>
      </w:r>
      <w:r w:rsidR="00382FBD">
        <w:t>die</w:t>
      </w:r>
      <w:r w:rsidR="00F6657D">
        <w:t xml:space="preserve"> am wenigsten Aufwand in der Umsetzung forderten,</w:t>
      </w:r>
      <w:r w:rsidRPr="001F73AF">
        <w:t xml:space="preserve"> sind das Dashboard und die Support-Seite.</w:t>
      </w:r>
      <w:r>
        <w:t xml:space="preserve"> Hier befinden sich</w:t>
      </w:r>
      <w:r w:rsidR="00845031">
        <w:t xml:space="preserve"> </w:t>
      </w:r>
      <w:r w:rsidR="008C2421">
        <w:t>schliesslich</w:t>
      </w:r>
      <w:r>
        <w:t xml:space="preserve"> keine </w:t>
      </w:r>
      <w:r w:rsidR="00382FBD">
        <w:t xml:space="preserve">komplexen </w:t>
      </w:r>
      <w:r>
        <w:t>Funktionen, mit welchen der Benutzer Einfluss auf die Daten der Anwendung haben könnte, sondern nur statische Elemente.</w:t>
      </w:r>
      <w:r w:rsidRPr="001F73AF">
        <w:t xml:space="preserve"> Für den Support </w:t>
      </w:r>
      <w:r>
        <w:t xml:space="preserve">werden </w:t>
      </w:r>
      <w:r w:rsidRPr="001F73AF">
        <w:t>nur grundlegende Kontaktinformationen angezeigt,</w:t>
      </w:r>
      <w:r>
        <w:t xml:space="preserve"> welche aus</w:t>
      </w:r>
      <w:r w:rsidRPr="001F73AF">
        <w:t xml:space="preserve"> d</w:t>
      </w:r>
      <w:r>
        <w:t>er</w:t>
      </w:r>
      <w:r w:rsidRPr="001F73AF">
        <w:t xml:space="preserve"> Adresse, Telefonnummer und E-Mail des Helpdesks, sowie</w:t>
      </w:r>
      <w:r>
        <w:t xml:space="preserve"> (vorläufig)</w:t>
      </w:r>
      <w:r w:rsidRPr="001F73AF">
        <w:t xml:space="preserve"> meine</w:t>
      </w:r>
      <w:r>
        <w:t>n</w:t>
      </w:r>
      <w:r w:rsidRPr="001F73AF">
        <w:t xml:space="preserve"> persönlichen Kontaktdaten </w:t>
      </w:r>
      <w:r>
        <w:t>bestehen</w:t>
      </w:r>
      <w:r w:rsidRPr="001F73AF">
        <w:t>.</w:t>
      </w:r>
    </w:p>
    <w:p w14:paraId="5951840E" w14:textId="77777777" w:rsidR="00F92899" w:rsidRDefault="00F92899" w:rsidP="00C65D0A"/>
    <w:p w14:paraId="765FB8F1" w14:textId="77777777" w:rsidR="002E1842" w:rsidRDefault="00FD02F9" w:rsidP="002E1842">
      <w:pPr>
        <w:keepNext/>
      </w:pPr>
      <w:r>
        <w:rPr>
          <w:noProof/>
        </w:rPr>
        <w:drawing>
          <wp:inline distT="0" distB="0" distL="0" distR="0" wp14:anchorId="5C78BDD4" wp14:editId="1F1762FB">
            <wp:extent cx="5760720" cy="2161790"/>
            <wp:effectExtent l="0" t="0" r="0" b="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60720" cy="2161790"/>
                    </a:xfrm>
                    <a:prstGeom prst="rect">
                      <a:avLst/>
                    </a:prstGeom>
                    <a:noFill/>
                    <a:ln>
                      <a:noFill/>
                    </a:ln>
                  </pic:spPr>
                </pic:pic>
              </a:graphicData>
            </a:graphic>
          </wp:inline>
        </w:drawing>
      </w:r>
    </w:p>
    <w:p w14:paraId="5146FA79" w14:textId="70DEF2E6" w:rsidR="002E1842" w:rsidRDefault="002E1842" w:rsidP="002E1842">
      <w:pPr>
        <w:pStyle w:val="Beschriftung"/>
        <w:jc w:val="right"/>
        <w:rPr>
          <w:lang w:eastAsia="de-CH"/>
        </w:rPr>
      </w:pPr>
      <w:bookmarkStart w:id="110" w:name="_Toc8379428"/>
      <w:r>
        <w:t xml:space="preserve">Abbildung </w:t>
      </w:r>
      <w:r w:rsidR="001A30F2">
        <w:rPr>
          <w:noProof/>
        </w:rPr>
        <w:fldChar w:fldCharType="begin"/>
      </w:r>
      <w:r w:rsidR="001A30F2">
        <w:rPr>
          <w:noProof/>
        </w:rPr>
        <w:instrText xml:space="preserve"> SEQ Abbildung \* ARABIC </w:instrText>
      </w:r>
      <w:r w:rsidR="001A30F2">
        <w:rPr>
          <w:noProof/>
        </w:rPr>
        <w:fldChar w:fldCharType="separate"/>
      </w:r>
      <w:r w:rsidR="00504727">
        <w:rPr>
          <w:noProof/>
        </w:rPr>
        <w:t>23</w:t>
      </w:r>
      <w:r w:rsidR="001A30F2">
        <w:rPr>
          <w:noProof/>
        </w:rPr>
        <w:fldChar w:fldCharType="end"/>
      </w:r>
      <w:r>
        <w:t xml:space="preserve"> - Support-Ansicht mit Kontaktinformationen</w:t>
      </w:r>
      <w:bookmarkEnd w:id="110"/>
    </w:p>
    <w:p w14:paraId="2B03D6CA" w14:textId="77777777" w:rsidR="00382C42" w:rsidRDefault="00382C42" w:rsidP="00C65D0A">
      <w:r>
        <w:rPr>
          <w:lang w:eastAsia="de-CH"/>
        </w:rPr>
        <w:br w:type="page"/>
      </w:r>
    </w:p>
    <w:p w14:paraId="4D53CD43" w14:textId="77777777" w:rsidR="00C65D0A" w:rsidRDefault="00C65D0A" w:rsidP="00C65D0A">
      <w:pPr>
        <w:pStyle w:val="berschrift3"/>
        <w:rPr>
          <w:lang w:eastAsia="de-CH"/>
        </w:rPr>
      </w:pPr>
      <w:bookmarkStart w:id="111" w:name="_Toc8376164"/>
      <w:r>
        <w:rPr>
          <w:lang w:eastAsia="de-CH"/>
        </w:rPr>
        <w:lastRenderedPageBreak/>
        <w:t>Dashboard</w:t>
      </w:r>
      <w:bookmarkEnd w:id="111"/>
    </w:p>
    <w:p w14:paraId="22F660ED" w14:textId="77777777" w:rsidR="002F731C" w:rsidRDefault="002F731C" w:rsidP="002F731C">
      <w:r w:rsidRPr="001F73AF">
        <w:t xml:space="preserve">Das Dashboard besteht aus einer kleinen Begrüssungs-Nachricht sowie einer Auflistung der Notizen zu allen Einsätzen des Tages. Zusätzlich kann ein Benutzer hier </w:t>
      </w:r>
      <w:r>
        <w:t>die vorgesehenen</w:t>
      </w:r>
      <w:r w:rsidRPr="001F73AF">
        <w:t xml:space="preserve"> Einsätze des aktuellen Tages sehen.</w:t>
      </w:r>
      <w:r>
        <w:t xml:space="preserve"> Die Idee dahinter ist eine Startseite, auf der ein Benutzer die wichtigsten Informationen schnell und einfach abrufen kann, ohne dafür den Einsatzplan öffnen zu müssen. Des Weiteren soll die erste Seite, auf die ein Benutzer beim Öffnen der Anwendung geleitet wird, sehr performant sein, da dies die Ladezeit der gesamten Anwendung sehr beschleunigen kann. </w:t>
      </w:r>
    </w:p>
    <w:p w14:paraId="60F138EA" w14:textId="77777777" w:rsidR="006F0DD0" w:rsidRDefault="006F0DD0" w:rsidP="002F731C"/>
    <w:p w14:paraId="21215A87" w14:textId="77777777" w:rsidR="00A506F0" w:rsidRDefault="00D4216C" w:rsidP="00A506F0">
      <w:pPr>
        <w:keepNext/>
        <w:jc w:val="center"/>
      </w:pPr>
      <w:r>
        <w:rPr>
          <w:noProof/>
        </w:rPr>
        <w:drawing>
          <wp:inline distT="0" distB="0" distL="0" distR="0" wp14:anchorId="5F3CFF6A" wp14:editId="421F633E">
            <wp:extent cx="4665969" cy="2183642"/>
            <wp:effectExtent l="0" t="0" r="1905" b="762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697244" cy="2198278"/>
                    </a:xfrm>
                    <a:prstGeom prst="rect">
                      <a:avLst/>
                    </a:prstGeom>
                    <a:noFill/>
                    <a:ln>
                      <a:noFill/>
                    </a:ln>
                  </pic:spPr>
                </pic:pic>
              </a:graphicData>
            </a:graphic>
          </wp:inline>
        </w:drawing>
      </w:r>
    </w:p>
    <w:p w14:paraId="179AA7A4" w14:textId="46E2240F" w:rsidR="00C65D0A" w:rsidRDefault="00A506F0" w:rsidP="00A506F0">
      <w:pPr>
        <w:pStyle w:val="Beschriftung"/>
        <w:jc w:val="center"/>
        <w:rPr>
          <w:lang w:eastAsia="de-CH"/>
        </w:rPr>
      </w:pPr>
      <w:bookmarkStart w:id="112" w:name="_Toc8379429"/>
      <w:r>
        <w:t xml:space="preserve">Abbildung </w:t>
      </w:r>
      <w:r w:rsidR="001A30F2">
        <w:rPr>
          <w:noProof/>
        </w:rPr>
        <w:fldChar w:fldCharType="begin"/>
      </w:r>
      <w:r w:rsidR="001A30F2">
        <w:rPr>
          <w:noProof/>
        </w:rPr>
        <w:instrText xml:space="preserve"> SEQ Abbildung \* ARABIC </w:instrText>
      </w:r>
      <w:r w:rsidR="001A30F2">
        <w:rPr>
          <w:noProof/>
        </w:rPr>
        <w:fldChar w:fldCharType="separate"/>
      </w:r>
      <w:r w:rsidR="00504727">
        <w:rPr>
          <w:noProof/>
        </w:rPr>
        <w:t>24</w:t>
      </w:r>
      <w:r w:rsidR="001A30F2">
        <w:rPr>
          <w:noProof/>
        </w:rPr>
        <w:fldChar w:fldCharType="end"/>
      </w:r>
      <w:r>
        <w:t xml:space="preserve"> - Dashboard-Ansicht</w:t>
      </w:r>
      <w:bookmarkEnd w:id="112"/>
    </w:p>
    <w:p w14:paraId="231DF3B4" w14:textId="77777777" w:rsidR="006F0DD0" w:rsidRDefault="006F0DD0" w:rsidP="00D4216C">
      <w:pPr>
        <w:jc w:val="center"/>
        <w:rPr>
          <w:lang w:eastAsia="de-CH"/>
        </w:rPr>
      </w:pPr>
    </w:p>
    <w:p w14:paraId="4F1B11E9" w14:textId="45861CA4" w:rsidR="002F731C" w:rsidRDefault="002F731C" w:rsidP="002F731C">
      <w:r>
        <w:t xml:space="preserve">Um die Informationen für das Dashboard zu erhalten sind mehrere Anfragen an die API nötig, da noch kein Endpunkt für das Abrufen durch eine einzige Anfrage existiert. Es entstanden 2 Anfragen für die Notizen und Einsätze, wobei </w:t>
      </w:r>
      <w:r w:rsidR="00E07BE4">
        <w:t>mit</w:t>
      </w:r>
      <w:r>
        <w:t xml:space="preserve"> den Einsätzen keine genauen Informationen zu den Schichten und Tageszeiten geliefert werden. Stattdessen werden Identifikations-Nummern angegeben, durch welche mit 2 weiteren Abfragen die Schichten und Tageszeiten zugeordnet werden können. Die Schichten und Tageszeiten werden dann in den globalen Speicher geladen, da sie auch im Einsatzplan und den Plan-Einstellungen benötigt werden könnten.</w:t>
      </w:r>
    </w:p>
    <w:p w14:paraId="5C8B0976" w14:textId="77777777" w:rsidR="006F0DD0" w:rsidRDefault="006F0DD0" w:rsidP="002F731C"/>
    <w:p w14:paraId="5CF6CA55" w14:textId="77777777" w:rsidR="00A506F0" w:rsidRDefault="009B2066" w:rsidP="00A506F0">
      <w:pPr>
        <w:keepNext/>
        <w:jc w:val="center"/>
      </w:pPr>
      <w:r>
        <w:rPr>
          <w:noProof/>
        </w:rPr>
        <w:drawing>
          <wp:inline distT="0" distB="0" distL="0" distR="0" wp14:anchorId="492F2447" wp14:editId="308FA112">
            <wp:extent cx="4901555" cy="1596788"/>
            <wp:effectExtent l="0" t="0" r="0" b="381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976973" cy="1621357"/>
                    </a:xfrm>
                    <a:prstGeom prst="rect">
                      <a:avLst/>
                    </a:prstGeom>
                    <a:noFill/>
                    <a:ln>
                      <a:noFill/>
                    </a:ln>
                  </pic:spPr>
                </pic:pic>
              </a:graphicData>
            </a:graphic>
          </wp:inline>
        </w:drawing>
      </w:r>
    </w:p>
    <w:p w14:paraId="2A2513E9" w14:textId="2CAB7959" w:rsidR="006F0DD0" w:rsidRDefault="00A506F0" w:rsidP="001051FE">
      <w:pPr>
        <w:pStyle w:val="Beschriftung"/>
        <w:jc w:val="center"/>
        <w:rPr>
          <w:lang w:eastAsia="de-CH"/>
        </w:rPr>
      </w:pPr>
      <w:bookmarkStart w:id="113" w:name="_Toc8379430"/>
      <w:r>
        <w:t xml:space="preserve">Abbildung </w:t>
      </w:r>
      <w:r w:rsidR="001A30F2">
        <w:rPr>
          <w:noProof/>
        </w:rPr>
        <w:fldChar w:fldCharType="begin"/>
      </w:r>
      <w:r w:rsidR="001A30F2">
        <w:rPr>
          <w:noProof/>
        </w:rPr>
        <w:instrText xml:space="preserve"> SEQ Abbildung \* ARABIC </w:instrText>
      </w:r>
      <w:r w:rsidR="001A30F2">
        <w:rPr>
          <w:noProof/>
        </w:rPr>
        <w:fldChar w:fldCharType="separate"/>
      </w:r>
      <w:r w:rsidR="00504727">
        <w:rPr>
          <w:noProof/>
        </w:rPr>
        <w:t>25</w:t>
      </w:r>
      <w:r w:rsidR="001A30F2">
        <w:rPr>
          <w:noProof/>
        </w:rPr>
        <w:fldChar w:fldCharType="end"/>
      </w:r>
      <w:r>
        <w:t xml:space="preserve"> - </w:t>
      </w:r>
      <w:r w:rsidRPr="00A51B87">
        <w:t>Codebeispiel</w:t>
      </w:r>
      <w:r>
        <w:t>: Abrufen von Schichten und Tageszeiten</w:t>
      </w:r>
      <w:bookmarkEnd w:id="113"/>
      <w:r w:rsidR="006F0DD0">
        <w:rPr>
          <w:lang w:eastAsia="de-CH"/>
        </w:rPr>
        <w:br w:type="page"/>
      </w:r>
    </w:p>
    <w:p w14:paraId="6B798F03" w14:textId="77777777" w:rsidR="003A5177" w:rsidRDefault="00382C42" w:rsidP="00382C42">
      <w:r>
        <w:lastRenderedPageBreak/>
        <w:t xml:space="preserve">Es wurde abschliessend überprüft, ob die Geschwindigkeit der </w:t>
      </w:r>
      <w:r w:rsidR="006F0DD0">
        <w:t>Dashboard-</w:t>
      </w:r>
      <w:r>
        <w:t>Seite akzeptabel ist und als Startseite in Frage kommt. Dies wurde mit dem Lighthouse-Audit Tool</w:t>
      </w:r>
      <w:r>
        <w:rPr>
          <w:rStyle w:val="Funotenzeichen"/>
        </w:rPr>
        <w:footnoteReference w:id="15"/>
      </w:r>
      <w:r>
        <w:t xml:space="preserve"> von Google erledigt, was ein gängiges Tool zur Auswertung der Akzeptanz von Webanwendungen ist.</w:t>
      </w:r>
    </w:p>
    <w:p w14:paraId="31704DDE" w14:textId="77777777" w:rsidR="00917AAB" w:rsidRDefault="00FD02F9" w:rsidP="00917AAB">
      <w:pPr>
        <w:keepNext/>
        <w:jc w:val="center"/>
      </w:pPr>
      <w:r>
        <w:rPr>
          <w:noProof/>
        </w:rPr>
        <w:drawing>
          <wp:inline distT="0" distB="0" distL="0" distR="0" wp14:anchorId="1122EAE3" wp14:editId="7163FFF9">
            <wp:extent cx="3667004" cy="1006037"/>
            <wp:effectExtent l="0" t="0" r="0" b="381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cstate="print">
                      <a:extLst>
                        <a:ext uri="{28A0092B-C50C-407E-A947-70E740481C1C}">
                          <a14:useLocalDpi xmlns:a14="http://schemas.microsoft.com/office/drawing/2010/main" val="0"/>
                        </a:ext>
                      </a:extLst>
                    </a:blip>
                    <a:stretch>
                      <a:fillRect/>
                    </a:stretch>
                  </pic:blipFill>
                  <pic:spPr bwMode="auto">
                    <a:xfrm>
                      <a:off x="0" y="0"/>
                      <a:ext cx="3667004" cy="1006037"/>
                    </a:xfrm>
                    <a:prstGeom prst="rect">
                      <a:avLst/>
                    </a:prstGeom>
                    <a:noFill/>
                    <a:ln>
                      <a:noFill/>
                    </a:ln>
                  </pic:spPr>
                </pic:pic>
              </a:graphicData>
            </a:graphic>
          </wp:inline>
        </w:drawing>
      </w:r>
    </w:p>
    <w:p w14:paraId="3C680727" w14:textId="1009BBB7" w:rsidR="003A5177" w:rsidRDefault="00917AAB" w:rsidP="00917AAB">
      <w:pPr>
        <w:pStyle w:val="Beschriftung"/>
        <w:jc w:val="center"/>
      </w:pPr>
      <w:bookmarkStart w:id="114" w:name="_Toc8379431"/>
      <w:r>
        <w:t xml:space="preserve">Abbildung </w:t>
      </w:r>
      <w:r w:rsidR="001A30F2">
        <w:rPr>
          <w:noProof/>
        </w:rPr>
        <w:fldChar w:fldCharType="begin"/>
      </w:r>
      <w:r w:rsidR="001A30F2">
        <w:rPr>
          <w:noProof/>
        </w:rPr>
        <w:instrText xml:space="preserve"> SEQ Abbildung \* ARABIC </w:instrText>
      </w:r>
      <w:r w:rsidR="001A30F2">
        <w:rPr>
          <w:noProof/>
        </w:rPr>
        <w:fldChar w:fldCharType="separate"/>
      </w:r>
      <w:r w:rsidR="00504727">
        <w:rPr>
          <w:noProof/>
        </w:rPr>
        <w:t>26</w:t>
      </w:r>
      <w:r w:rsidR="001A30F2">
        <w:rPr>
          <w:noProof/>
        </w:rPr>
        <w:fldChar w:fldCharType="end"/>
      </w:r>
      <w:r>
        <w:t xml:space="preserve"> - Performance-Test durch Lighthouse-Audit</w:t>
      </w:r>
      <w:bookmarkEnd w:id="114"/>
    </w:p>
    <w:p w14:paraId="7DE74446" w14:textId="77777777" w:rsidR="00D0389B" w:rsidRDefault="00382C42" w:rsidP="00C65D0A">
      <w:r>
        <w:t xml:space="preserve">Damit wird ersichtlich, dass das Ziel durchaus erreicht wurde, während die anderen Kriterien auch eine sehr gute Bewertung erhalten haben. Lighthouse spricht von einer optimalen Anwendung, wenn alle Kriterien einen Wert von mindestens 90 Punkten erreichen. </w:t>
      </w:r>
    </w:p>
    <w:p w14:paraId="2C331ADB" w14:textId="77777777" w:rsidR="00C65D0A" w:rsidRDefault="00C65D0A" w:rsidP="00C65D0A">
      <w:pPr>
        <w:pStyle w:val="berschrift3"/>
        <w:rPr>
          <w:lang w:eastAsia="de-CH"/>
        </w:rPr>
      </w:pPr>
      <w:bookmarkStart w:id="115" w:name="_Toc8376165"/>
      <w:r>
        <w:rPr>
          <w:lang w:eastAsia="de-CH"/>
        </w:rPr>
        <w:t>Einstellungen</w:t>
      </w:r>
      <w:bookmarkEnd w:id="115"/>
    </w:p>
    <w:p w14:paraId="3F9A0CEA" w14:textId="77777777" w:rsidR="00A21589" w:rsidRPr="001F73AF" w:rsidRDefault="00A21589" w:rsidP="00A21589">
      <w:r w:rsidRPr="001F73AF">
        <w:t>In den Einstellungen soll jeder Benutzer seine Sprache anpassen können. Ein Teamleiter soll hier zusätzlich die Rollen der Teammitglieder bearbeiten können, was in der Darstellung eine Abhängigkeit zu den Berechtigungen des aktuellen Benutzers bildet.</w:t>
      </w:r>
    </w:p>
    <w:p w14:paraId="13EE402E" w14:textId="77777777" w:rsidR="00D0389B" w:rsidRDefault="00A21589" w:rsidP="00A21589">
      <w:r w:rsidRPr="001F73AF">
        <w:t xml:space="preserve">Beim Speichern der Einstellungen wird eine Anfrage an die API ausgelöst, welche zu Änderungen in der Datenbank führt. Dabei muss berücksichtigt werden, dass bei einer Änderung am aktuell angemeldeten Benutzer die Inhalte des JSON-Web-Tokens verändert werden. Wenn die API erkennt, dass die Änderungen zum aktuell angemeldeten Benutzer gehören, wird ein neuer Token </w:t>
      </w:r>
      <w:r>
        <w:t xml:space="preserve">mit den aktualisierten Informationen </w:t>
      </w:r>
      <w:r w:rsidRPr="001F73AF">
        <w:t xml:space="preserve">generiert und zurückgegeben. Der alte Token </w:t>
      </w:r>
      <w:r>
        <w:t>wird dadurch</w:t>
      </w:r>
      <w:r w:rsidRPr="001F73AF">
        <w:t xml:space="preserve"> </w:t>
      </w:r>
      <w:r>
        <w:t>ungültig</w:t>
      </w:r>
      <w:r w:rsidRPr="001F73AF">
        <w:t xml:space="preserve"> und muss mit dem empfangenen ausgetauscht werden, weshalb hier der Login-Prozess erneut ausgeführt wird.</w:t>
      </w:r>
    </w:p>
    <w:p w14:paraId="3620F004" w14:textId="77777777" w:rsidR="00917AAB" w:rsidRDefault="00D0389B" w:rsidP="00917AAB">
      <w:pPr>
        <w:keepNext/>
        <w:jc w:val="center"/>
      </w:pPr>
      <w:r>
        <w:rPr>
          <w:noProof/>
        </w:rPr>
        <w:drawing>
          <wp:inline distT="0" distB="0" distL="0" distR="0" wp14:anchorId="3AB02D89" wp14:editId="13CFAFF9">
            <wp:extent cx="4983021" cy="2375065"/>
            <wp:effectExtent l="0" t="0" r="8255" b="6350"/>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084985" cy="2423664"/>
                    </a:xfrm>
                    <a:prstGeom prst="rect">
                      <a:avLst/>
                    </a:prstGeom>
                    <a:noFill/>
                    <a:ln>
                      <a:noFill/>
                    </a:ln>
                  </pic:spPr>
                </pic:pic>
              </a:graphicData>
            </a:graphic>
          </wp:inline>
        </w:drawing>
      </w:r>
    </w:p>
    <w:p w14:paraId="28A491FC" w14:textId="6628E7DD" w:rsidR="00D0389B" w:rsidRDefault="00917AAB" w:rsidP="00917AAB">
      <w:pPr>
        <w:pStyle w:val="Beschriftung"/>
        <w:jc w:val="center"/>
      </w:pPr>
      <w:bookmarkStart w:id="116" w:name="_Toc8379432"/>
      <w:r>
        <w:t xml:space="preserve">Abbildung </w:t>
      </w:r>
      <w:r w:rsidR="001A30F2">
        <w:rPr>
          <w:noProof/>
        </w:rPr>
        <w:fldChar w:fldCharType="begin"/>
      </w:r>
      <w:r w:rsidR="001A30F2">
        <w:rPr>
          <w:noProof/>
        </w:rPr>
        <w:instrText xml:space="preserve"> SEQ Abbildung \* ARABIC </w:instrText>
      </w:r>
      <w:r w:rsidR="001A30F2">
        <w:rPr>
          <w:noProof/>
        </w:rPr>
        <w:fldChar w:fldCharType="separate"/>
      </w:r>
      <w:r w:rsidR="00504727">
        <w:rPr>
          <w:noProof/>
        </w:rPr>
        <w:t>27</w:t>
      </w:r>
      <w:r w:rsidR="001A30F2">
        <w:rPr>
          <w:noProof/>
        </w:rPr>
        <w:fldChar w:fldCharType="end"/>
      </w:r>
      <w:r>
        <w:t xml:space="preserve"> - Einstellungen-Ansicht (als Teamleiter)</w:t>
      </w:r>
      <w:bookmarkEnd w:id="116"/>
      <w:r w:rsidR="00D0389B">
        <w:br w:type="page"/>
      </w:r>
    </w:p>
    <w:p w14:paraId="4C8143CB" w14:textId="77777777" w:rsidR="00D0389B" w:rsidRDefault="00D0389B" w:rsidP="00A21589"/>
    <w:p w14:paraId="16129505" w14:textId="77777777" w:rsidR="00116785" w:rsidRDefault="00FD02F9" w:rsidP="00116785">
      <w:pPr>
        <w:keepNext/>
        <w:jc w:val="center"/>
      </w:pPr>
      <w:r>
        <w:rPr>
          <w:noProof/>
        </w:rPr>
        <w:drawing>
          <wp:inline distT="0" distB="0" distL="0" distR="0" wp14:anchorId="219E96B6" wp14:editId="5C0880E2">
            <wp:extent cx="5265434" cy="4939192"/>
            <wp:effectExtent l="0" t="0" r="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273753" cy="4946995"/>
                    </a:xfrm>
                    <a:prstGeom prst="rect">
                      <a:avLst/>
                    </a:prstGeom>
                    <a:noFill/>
                    <a:ln>
                      <a:noFill/>
                    </a:ln>
                  </pic:spPr>
                </pic:pic>
              </a:graphicData>
            </a:graphic>
          </wp:inline>
        </w:drawing>
      </w:r>
    </w:p>
    <w:p w14:paraId="61EBA539" w14:textId="38C40A98" w:rsidR="00A93D5A" w:rsidRDefault="00116785" w:rsidP="00116785">
      <w:pPr>
        <w:pStyle w:val="Beschriftung"/>
        <w:jc w:val="center"/>
      </w:pPr>
      <w:bookmarkStart w:id="117" w:name="_Toc8379433"/>
      <w:r>
        <w:t xml:space="preserve">Abbildung </w:t>
      </w:r>
      <w:r w:rsidR="001A30F2">
        <w:rPr>
          <w:noProof/>
        </w:rPr>
        <w:fldChar w:fldCharType="begin"/>
      </w:r>
      <w:r w:rsidR="001A30F2">
        <w:rPr>
          <w:noProof/>
        </w:rPr>
        <w:instrText xml:space="preserve"> SEQ Abbildung \* ARABIC </w:instrText>
      </w:r>
      <w:r w:rsidR="001A30F2">
        <w:rPr>
          <w:noProof/>
        </w:rPr>
        <w:fldChar w:fldCharType="separate"/>
      </w:r>
      <w:r w:rsidR="00504727">
        <w:rPr>
          <w:noProof/>
        </w:rPr>
        <w:t>28</w:t>
      </w:r>
      <w:r w:rsidR="001A30F2">
        <w:rPr>
          <w:noProof/>
        </w:rPr>
        <w:fldChar w:fldCharType="end"/>
      </w:r>
      <w:r>
        <w:t xml:space="preserve"> - Aktivitätsdiagramm "Sprache anpassen"</w:t>
      </w:r>
      <w:bookmarkEnd w:id="117"/>
    </w:p>
    <w:p w14:paraId="282E75B1" w14:textId="77777777" w:rsidR="00A93D5A" w:rsidRDefault="00A93D5A" w:rsidP="00C65D0A">
      <w:r w:rsidRPr="001F73AF">
        <w:t xml:space="preserve">Anfragen an die API zu den Einstellungen des Benutzers folgen einem klaren Schema, welches auch Änderungen an anderen Benutzerdaten zulässt. Da nicht viel Aufwand nötig war, um die anderen Parameter in den Benutzereinstellungen bearbeitbar zu machen, wurden diese gleich </w:t>
      </w:r>
      <w:r>
        <w:t xml:space="preserve">mit </w:t>
      </w:r>
      <w:r w:rsidRPr="001F73AF">
        <w:t xml:space="preserve">implementiert. Deshalb können Teamleiter </w:t>
      </w:r>
      <w:r>
        <w:t xml:space="preserve">zusätzlich </w:t>
      </w:r>
      <w:r w:rsidRPr="001F73AF">
        <w:t>zur Rolle des Benutzers auch andere Informationen anpassen. Das Ganze wurde in einer Tabelle dargestellt, wobei sich die Werte durch einfaches Anklicken ändern lassen.</w:t>
      </w:r>
    </w:p>
    <w:p w14:paraId="1965D60E" w14:textId="77777777" w:rsidR="00C67407" w:rsidRDefault="00C67407" w:rsidP="00C65D0A"/>
    <w:p w14:paraId="72D186E3" w14:textId="77777777" w:rsidR="00A93D5A" w:rsidRDefault="00A93D5A" w:rsidP="00C65D0A">
      <w:r>
        <w:br w:type="page"/>
      </w:r>
    </w:p>
    <w:p w14:paraId="6B30AE52" w14:textId="77777777" w:rsidR="00C65D0A" w:rsidRDefault="00C65D0A" w:rsidP="00C65D0A">
      <w:pPr>
        <w:pStyle w:val="berschrift3"/>
        <w:rPr>
          <w:lang w:eastAsia="de-CH"/>
        </w:rPr>
      </w:pPr>
      <w:bookmarkStart w:id="118" w:name="_Toc8376166"/>
      <w:r>
        <w:rPr>
          <w:lang w:eastAsia="de-CH"/>
        </w:rPr>
        <w:lastRenderedPageBreak/>
        <w:t>Plan-Einstellungen</w:t>
      </w:r>
      <w:bookmarkEnd w:id="118"/>
    </w:p>
    <w:p w14:paraId="459C635E" w14:textId="77777777" w:rsidR="00A93D5A" w:rsidRPr="001F73AF" w:rsidRDefault="00A93D5A" w:rsidP="00A93D5A">
      <w:r w:rsidRPr="001F73AF">
        <w:t>Damit ein Teamleiter alle möglichen Parameter am Einsatzplan bearbeiten kann, muss diese Ansicht Funktionen für das Verwalten der Schichten und Tageszeiten beinhalten. Dazu wurden 2 Komponenten (Schichten- &amp; Zeitenbearbeitung) erstellt, welche in dieser Ansicht montiert werden.</w:t>
      </w:r>
    </w:p>
    <w:p w14:paraId="1B9CF66D" w14:textId="77777777" w:rsidR="00A93D5A" w:rsidRDefault="00A93D5A" w:rsidP="00A93D5A">
      <w:r w:rsidRPr="001F73AF">
        <w:t xml:space="preserve">Die </w:t>
      </w:r>
      <w:r w:rsidRPr="00BC21AB">
        <w:rPr>
          <w:rFonts w:ascii="MetaPro-Bold" w:hAnsi="MetaPro-Bold"/>
        </w:rPr>
        <w:t>Schichten</w:t>
      </w:r>
      <w:r w:rsidRPr="001F73AF">
        <w:t xml:space="preserve"> werden in mehreren Karten dargestellt, wobei eine zusätzliche Karte das Erstellen einer neuen Schicht ermöglicht. Bestehende Schichten können bearbeitet oder gelöscht werden</w:t>
      </w:r>
      <w:r>
        <w:t>, wobei das Löschen durch Bestätigen einer kleinen Warnung geschieht. Dies soll verhindern, dass ein Benutzer die Schicht und die dazugehörigen Einsätze ungewollt</w:t>
      </w:r>
      <w:r w:rsidRPr="00BD32A3">
        <w:t xml:space="preserve"> </w:t>
      </w:r>
      <w:r>
        <w:t>aus dem Plan entfernt.</w:t>
      </w:r>
      <w:r w:rsidRPr="001F73AF">
        <w:t xml:space="preserve"> </w:t>
      </w:r>
    </w:p>
    <w:p w14:paraId="6FA66EF0" w14:textId="77777777" w:rsidR="00116785" w:rsidRDefault="000B0081" w:rsidP="00116785">
      <w:pPr>
        <w:keepNext/>
      </w:pPr>
      <w:r>
        <w:rPr>
          <w:noProof/>
        </w:rPr>
        <w:drawing>
          <wp:inline distT="0" distB="0" distL="0" distR="0" wp14:anchorId="4D4543DB" wp14:editId="7548F5A8">
            <wp:extent cx="5760720" cy="1183525"/>
            <wp:effectExtent l="0" t="0" r="0" b="0"/>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60720" cy="1183525"/>
                    </a:xfrm>
                    <a:prstGeom prst="rect">
                      <a:avLst/>
                    </a:prstGeom>
                    <a:noFill/>
                    <a:ln>
                      <a:noFill/>
                    </a:ln>
                  </pic:spPr>
                </pic:pic>
              </a:graphicData>
            </a:graphic>
          </wp:inline>
        </w:drawing>
      </w:r>
    </w:p>
    <w:p w14:paraId="5EFAE7FE" w14:textId="60A17F5F" w:rsidR="00A06712" w:rsidRDefault="00116785" w:rsidP="00116785">
      <w:pPr>
        <w:pStyle w:val="Beschriftung"/>
        <w:jc w:val="right"/>
        <w:rPr>
          <w:lang w:eastAsia="de-CH"/>
        </w:rPr>
      </w:pPr>
      <w:bookmarkStart w:id="119" w:name="_Toc8379434"/>
      <w:r>
        <w:t xml:space="preserve">Abbildung </w:t>
      </w:r>
      <w:r w:rsidR="001A30F2">
        <w:rPr>
          <w:noProof/>
        </w:rPr>
        <w:fldChar w:fldCharType="begin"/>
      </w:r>
      <w:r w:rsidR="001A30F2">
        <w:rPr>
          <w:noProof/>
        </w:rPr>
        <w:instrText xml:space="preserve"> SEQ Abbildung \* ARABIC </w:instrText>
      </w:r>
      <w:r w:rsidR="001A30F2">
        <w:rPr>
          <w:noProof/>
        </w:rPr>
        <w:fldChar w:fldCharType="separate"/>
      </w:r>
      <w:r w:rsidR="00504727">
        <w:rPr>
          <w:noProof/>
        </w:rPr>
        <w:t>29</w:t>
      </w:r>
      <w:r w:rsidR="001A30F2">
        <w:rPr>
          <w:noProof/>
        </w:rPr>
        <w:fldChar w:fldCharType="end"/>
      </w:r>
      <w:r>
        <w:t xml:space="preserve"> - Darstellung der Schichten in den Plan-Einstellungen</w:t>
      </w:r>
      <w:bookmarkEnd w:id="119"/>
    </w:p>
    <w:p w14:paraId="5AA2F063" w14:textId="77777777" w:rsidR="00A93D5A" w:rsidRPr="001F73AF" w:rsidRDefault="00A93D5A" w:rsidP="00A93D5A">
      <w:r w:rsidRPr="001F73AF">
        <w:t xml:space="preserve">Zum Erstellen und Bearbeiten einer Schicht gehört neben einigen textuellen Eingaben auch das Auswählen einer Farbe, mit welcher die Schicht später im Einsatzplan dargestellt wird. Um dies für den Benutzer bestmöglich darzustellen, entschied ich mich nach kurzer Suche das Modul «vue-color» einzubinden. Es bietet eine kleine Auswahl an zusätzlichen Formular-Elementen, durch </w:t>
      </w:r>
      <w:r>
        <w:t>die</w:t>
      </w:r>
      <w:r w:rsidRPr="001F73AF">
        <w:t xml:space="preserve"> eine Farbauswahl getroffen werden kann. </w:t>
      </w:r>
    </w:p>
    <w:p w14:paraId="37ECDC22" w14:textId="77777777" w:rsidR="00A93D5A" w:rsidRPr="001F73AF" w:rsidRDefault="00A93D5A" w:rsidP="00A93D5A">
      <w:r w:rsidRPr="00BC21AB">
        <w:rPr>
          <w:rFonts w:ascii="MetaPro-Bold" w:hAnsi="MetaPro-Bold"/>
        </w:rPr>
        <w:t>Tageszeiten</w:t>
      </w:r>
      <w:r w:rsidRPr="001F73AF">
        <w:t xml:space="preserve"> werden im Plan in einer bestimmten Reihenfolge dargestellt, welche sich auch anpassen lassen sollte. Deshalb wurde für die Verwaltung der Tageszeiten eine Liste implementiert, </w:t>
      </w:r>
      <w:r>
        <w:t>die</w:t>
      </w:r>
      <w:r w:rsidRPr="001F73AF">
        <w:t xml:space="preserve"> das Verschieben </w:t>
      </w:r>
      <w:r>
        <w:t>von</w:t>
      </w:r>
      <w:r w:rsidRPr="001F73AF">
        <w:t xml:space="preserve"> Listeneinträge</w:t>
      </w:r>
      <w:r>
        <w:t>n</w:t>
      </w:r>
      <w:r w:rsidRPr="001F73AF">
        <w:t xml:space="preserve"> möglich macht. Auch hier wurde ein zusätzlicher Listeneintrag zum Hinzufügen einer neuen Tageszeit erstellt. Die Titel der</w:t>
      </w:r>
      <w:r>
        <w:t xml:space="preserve"> existierenden</w:t>
      </w:r>
      <w:r w:rsidRPr="001F73AF">
        <w:t xml:space="preserve"> Tageszeiten lassen sich in einem kleinen Formular bearbeiten und das Löschen geschieht per Knopfdruck. </w:t>
      </w:r>
      <w:r>
        <w:t>Wenn eine Änderung vorgenommen wurde wird der «Speichern» Button aktiv, welcher vom Benutzer zur Bestätigung der Änderung betätigt werden muss. Erst dann werden die Änderungen verarbeitet.</w:t>
      </w:r>
    </w:p>
    <w:p w14:paraId="14C5D9D9" w14:textId="77777777" w:rsidR="00116785" w:rsidRDefault="000B0081" w:rsidP="00116785">
      <w:pPr>
        <w:keepNext/>
      </w:pPr>
      <w:r>
        <w:rPr>
          <w:noProof/>
        </w:rPr>
        <w:drawing>
          <wp:inline distT="0" distB="0" distL="0" distR="0" wp14:anchorId="0B052AB7" wp14:editId="60446B8C">
            <wp:extent cx="5760720" cy="2151534"/>
            <wp:effectExtent l="0" t="0" r="0" b="1270"/>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60720" cy="2151534"/>
                    </a:xfrm>
                    <a:prstGeom prst="rect">
                      <a:avLst/>
                    </a:prstGeom>
                    <a:noFill/>
                    <a:ln>
                      <a:noFill/>
                    </a:ln>
                  </pic:spPr>
                </pic:pic>
              </a:graphicData>
            </a:graphic>
          </wp:inline>
        </w:drawing>
      </w:r>
    </w:p>
    <w:p w14:paraId="054316FA" w14:textId="6B9E5616" w:rsidR="00B22191" w:rsidRDefault="00116785" w:rsidP="00116785">
      <w:pPr>
        <w:pStyle w:val="Beschriftung"/>
        <w:jc w:val="right"/>
        <w:rPr>
          <w:lang w:eastAsia="de-CH"/>
        </w:rPr>
      </w:pPr>
      <w:bookmarkStart w:id="120" w:name="_Toc8379435"/>
      <w:r>
        <w:t xml:space="preserve">Abbildung </w:t>
      </w:r>
      <w:r w:rsidR="001A30F2">
        <w:rPr>
          <w:noProof/>
        </w:rPr>
        <w:fldChar w:fldCharType="begin"/>
      </w:r>
      <w:r w:rsidR="001A30F2">
        <w:rPr>
          <w:noProof/>
        </w:rPr>
        <w:instrText xml:space="preserve"> SEQ Abbildung \* ARABIC </w:instrText>
      </w:r>
      <w:r w:rsidR="001A30F2">
        <w:rPr>
          <w:noProof/>
        </w:rPr>
        <w:fldChar w:fldCharType="separate"/>
      </w:r>
      <w:r w:rsidR="00504727">
        <w:rPr>
          <w:noProof/>
        </w:rPr>
        <w:t>30</w:t>
      </w:r>
      <w:r w:rsidR="001A30F2">
        <w:rPr>
          <w:noProof/>
        </w:rPr>
        <w:fldChar w:fldCharType="end"/>
      </w:r>
      <w:r>
        <w:t xml:space="preserve"> - </w:t>
      </w:r>
      <w:r w:rsidRPr="00EF2A45">
        <w:t xml:space="preserve">Darstellung der </w:t>
      </w:r>
      <w:r>
        <w:t>Tageszeiten</w:t>
      </w:r>
      <w:r w:rsidRPr="00EF2A45">
        <w:t xml:space="preserve"> in den Plan-Einstellungen</w:t>
      </w:r>
      <w:bookmarkEnd w:id="120"/>
      <w:r w:rsidR="00B22191">
        <w:br w:type="page"/>
      </w:r>
    </w:p>
    <w:p w14:paraId="79D530AF" w14:textId="77777777" w:rsidR="00A93D5A" w:rsidRDefault="00A93D5A" w:rsidP="00A93D5A">
      <w:r>
        <w:lastRenderedPageBreak/>
        <w:t>Der Ablauf einer Anfrage zum Bearbeiten einer Schicht und/oder einer Tageszeit folgt dem gleichen Schema/Use-Case wie das Speichern von Einstellungen. Einzig der Login-Prozess wird nicht benötigt und die veränderten Daten werden im globalen Speicher abgelegt. Entsprechend werden alle Komponenten, welche auf eine Schicht oder Tageszeit zugreifen, automatisch aktualisiert.</w:t>
      </w:r>
    </w:p>
    <w:p w14:paraId="02B9AECD" w14:textId="77777777" w:rsidR="001254E5" w:rsidRDefault="00CC364C" w:rsidP="001254E5">
      <w:pPr>
        <w:keepNext/>
        <w:jc w:val="center"/>
      </w:pPr>
      <w:r>
        <w:rPr>
          <w:noProof/>
        </w:rPr>
        <w:drawing>
          <wp:inline distT="0" distB="0" distL="0" distR="0" wp14:anchorId="3BDEB51F" wp14:editId="69D7493D">
            <wp:extent cx="5127400" cy="4786685"/>
            <wp:effectExtent l="0" t="0" r="0"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132928" cy="4791846"/>
                    </a:xfrm>
                    <a:prstGeom prst="rect">
                      <a:avLst/>
                    </a:prstGeom>
                    <a:noFill/>
                    <a:ln>
                      <a:noFill/>
                    </a:ln>
                  </pic:spPr>
                </pic:pic>
              </a:graphicData>
            </a:graphic>
          </wp:inline>
        </w:drawing>
      </w:r>
    </w:p>
    <w:p w14:paraId="2873A074" w14:textId="3AA3C871" w:rsidR="00C53E97" w:rsidRDefault="001254E5" w:rsidP="001254E5">
      <w:pPr>
        <w:pStyle w:val="Beschriftung"/>
        <w:jc w:val="center"/>
      </w:pPr>
      <w:bookmarkStart w:id="121" w:name="_Toc8379436"/>
      <w:r>
        <w:t xml:space="preserve">Abbildung </w:t>
      </w:r>
      <w:r w:rsidR="001A30F2">
        <w:rPr>
          <w:noProof/>
        </w:rPr>
        <w:fldChar w:fldCharType="begin"/>
      </w:r>
      <w:r w:rsidR="001A30F2">
        <w:rPr>
          <w:noProof/>
        </w:rPr>
        <w:instrText xml:space="preserve"> SEQ Abbildung \* ARABIC </w:instrText>
      </w:r>
      <w:r w:rsidR="001A30F2">
        <w:rPr>
          <w:noProof/>
        </w:rPr>
        <w:fldChar w:fldCharType="separate"/>
      </w:r>
      <w:r w:rsidR="00504727">
        <w:rPr>
          <w:noProof/>
        </w:rPr>
        <w:t>31</w:t>
      </w:r>
      <w:r w:rsidR="001A30F2">
        <w:rPr>
          <w:noProof/>
        </w:rPr>
        <w:fldChar w:fldCharType="end"/>
      </w:r>
      <w:r>
        <w:t xml:space="preserve"> - </w:t>
      </w:r>
      <w:r w:rsidRPr="002661D6">
        <w:t>Aktivitätsdiagramm</w:t>
      </w:r>
      <w:r>
        <w:t xml:space="preserve"> "Schicht hinzufügen"</w:t>
      </w:r>
      <w:bookmarkEnd w:id="121"/>
    </w:p>
    <w:p w14:paraId="76DF3B89" w14:textId="77777777" w:rsidR="000E62D5" w:rsidRDefault="000E62D5" w:rsidP="000E62D5">
      <w:pPr>
        <w:pStyle w:val="berschrift4"/>
        <w:rPr>
          <w:lang w:eastAsia="de-CH"/>
        </w:rPr>
      </w:pPr>
      <w:r>
        <w:rPr>
          <w:lang w:eastAsia="de-CH"/>
        </w:rPr>
        <w:t>Anwendung der Firmenstandards</w:t>
      </w:r>
    </w:p>
    <w:p w14:paraId="6CFBECDB" w14:textId="77777777" w:rsidR="000E62D5" w:rsidRDefault="000E62D5" w:rsidP="000E62D5">
      <w:pPr>
        <w:rPr>
          <w:lang w:eastAsia="de-CH"/>
        </w:rPr>
      </w:pPr>
      <w:r>
        <w:rPr>
          <w:lang w:eastAsia="de-CH"/>
        </w:rPr>
        <w:t xml:space="preserve">Mit dem Formular zum Erstellen und Bearbeiten einer Schicht wurden sogleich die Firmenstandards exemplarisch umgesetzt. Dafür wurden die Textfelder und deren Label, sowie der Button zum Absenden des Formulars, an die Darstellung nach Firmenstandard angepasst. </w:t>
      </w:r>
    </w:p>
    <w:p w14:paraId="17BA7197" w14:textId="77777777" w:rsidR="000E62D5" w:rsidRDefault="001254E5" w:rsidP="000E62D5">
      <w:pPr>
        <w:rPr>
          <w:lang w:eastAsia="de-CH"/>
        </w:rPr>
      </w:pPr>
      <w:r>
        <w:rPr>
          <w:noProof/>
        </w:rPr>
        <w:drawing>
          <wp:anchor distT="0" distB="0" distL="114300" distR="114300" simplePos="0" relativeHeight="251660288" behindDoc="1" locked="0" layoutInCell="1" allowOverlap="1" wp14:anchorId="0321A758" wp14:editId="3D1D89F3">
            <wp:simplePos x="0" y="0"/>
            <wp:positionH relativeFrom="margin">
              <wp:align>left</wp:align>
            </wp:positionH>
            <wp:positionV relativeFrom="paragraph">
              <wp:posOffset>10795</wp:posOffset>
            </wp:positionV>
            <wp:extent cx="2390775" cy="1531620"/>
            <wp:effectExtent l="0" t="0" r="0" b="0"/>
            <wp:wrapTight wrapText="bothSides">
              <wp:wrapPolygon edited="0">
                <wp:start x="0" y="0"/>
                <wp:lineTo x="0" y="21224"/>
                <wp:lineTo x="21342" y="21224"/>
                <wp:lineTo x="21342" y="0"/>
                <wp:lineTo x="0" y="0"/>
              </wp:wrapPolygon>
            </wp:wrapTight>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417255" cy="154864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E62D5">
        <w:rPr>
          <w:lang w:eastAsia="de-CH"/>
        </w:rPr>
        <w:t>Die Umsetzung benötigte viele, individuelle Design-Definitionen, weshalb die Komponenten aus der Vuetify-Bibliothek nicht mehr genutzt werden konnten.  Entsprechend musste auch eine angepasste Validierungs-Funktion zur Prüfung der Formularinhalte implementiert werden.</w:t>
      </w:r>
    </w:p>
    <w:p w14:paraId="66A47436" w14:textId="77777777" w:rsidR="00A93D5A" w:rsidRDefault="001254E5" w:rsidP="00C65D0A">
      <w:pPr>
        <w:rPr>
          <w:lang w:eastAsia="de-CH"/>
        </w:rPr>
      </w:pPr>
      <w:r>
        <w:rPr>
          <w:noProof/>
        </w:rPr>
        <mc:AlternateContent>
          <mc:Choice Requires="wps">
            <w:drawing>
              <wp:anchor distT="0" distB="0" distL="114300" distR="114300" simplePos="0" relativeHeight="251665408" behindDoc="1" locked="0" layoutInCell="1" allowOverlap="1" wp14:anchorId="314204D9" wp14:editId="4CC0D3F2">
                <wp:simplePos x="0" y="0"/>
                <wp:positionH relativeFrom="margin">
                  <wp:align>left</wp:align>
                </wp:positionH>
                <wp:positionV relativeFrom="paragraph">
                  <wp:posOffset>112436</wp:posOffset>
                </wp:positionV>
                <wp:extent cx="2668270" cy="183515"/>
                <wp:effectExtent l="0" t="0" r="0" b="6985"/>
                <wp:wrapTight wrapText="bothSides">
                  <wp:wrapPolygon edited="0">
                    <wp:start x="0" y="0"/>
                    <wp:lineTo x="0" y="20180"/>
                    <wp:lineTo x="21436" y="20180"/>
                    <wp:lineTo x="21436" y="0"/>
                    <wp:lineTo x="0" y="0"/>
                  </wp:wrapPolygon>
                </wp:wrapTight>
                <wp:docPr id="60" name="Textfeld 60"/>
                <wp:cNvGraphicFramePr/>
                <a:graphic xmlns:a="http://schemas.openxmlformats.org/drawingml/2006/main">
                  <a:graphicData uri="http://schemas.microsoft.com/office/word/2010/wordprocessingShape">
                    <wps:wsp>
                      <wps:cNvSpPr txBox="1"/>
                      <wps:spPr>
                        <a:xfrm>
                          <a:off x="0" y="0"/>
                          <a:ext cx="2668270" cy="183515"/>
                        </a:xfrm>
                        <a:prstGeom prst="rect">
                          <a:avLst/>
                        </a:prstGeom>
                        <a:solidFill>
                          <a:prstClr val="white"/>
                        </a:solidFill>
                        <a:ln>
                          <a:noFill/>
                        </a:ln>
                      </wps:spPr>
                      <wps:txbx>
                        <w:txbxContent>
                          <w:p w14:paraId="52CBAC67" w14:textId="061EE706" w:rsidR="00C027D9" w:rsidRPr="0003257B" w:rsidRDefault="00C027D9" w:rsidP="001254E5">
                            <w:pPr>
                              <w:pStyle w:val="Beschriftung"/>
                              <w:rPr>
                                <w:noProof/>
                              </w:rPr>
                            </w:pPr>
                            <w:bookmarkStart w:id="122" w:name="_Toc8379437"/>
                            <w:r>
                              <w:t xml:space="preserve">Abbildung </w:t>
                            </w:r>
                            <w:r>
                              <w:rPr>
                                <w:noProof/>
                              </w:rPr>
                              <w:fldChar w:fldCharType="begin"/>
                            </w:r>
                            <w:r>
                              <w:rPr>
                                <w:noProof/>
                              </w:rPr>
                              <w:instrText xml:space="preserve"> SEQ Abbildung \* ARABIC </w:instrText>
                            </w:r>
                            <w:r>
                              <w:rPr>
                                <w:noProof/>
                              </w:rPr>
                              <w:fldChar w:fldCharType="separate"/>
                            </w:r>
                            <w:r w:rsidR="00504727">
                              <w:rPr>
                                <w:noProof/>
                              </w:rPr>
                              <w:t>32</w:t>
                            </w:r>
                            <w:r>
                              <w:rPr>
                                <w:noProof/>
                              </w:rPr>
                              <w:fldChar w:fldCharType="end"/>
                            </w:r>
                            <w:r>
                              <w:t xml:space="preserve"> - Komponenten/Design nach Firmenstandard</w:t>
                            </w:r>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14204D9" id="Textfeld 60" o:spid="_x0000_s1027" type="#_x0000_t202" style="position:absolute;margin-left:0;margin-top:8.85pt;width:210.1pt;height:14.45pt;z-index:-25165107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" stroked="f">
                <v:textbox inset="0,0,0,0">
                  <w:txbxContent>
                    <w:p w14:paraId="52CBAC67" w14:textId="061EE706" w:rsidR="00C027D9" w:rsidRPr="0003257B" w:rsidRDefault="00C027D9" w:rsidP="001254E5">
                      <w:pPr>
                        <w:pStyle w:val="Beschriftung"/>
                        <w:rPr>
                          <w:noProof/>
                        </w:rPr>
                      </w:pPr>
                      <w:bookmarkStart w:id="123" w:name="_Toc8379437"/>
                      <w:r>
                        <w:t xml:space="preserve">Abbildung </w:t>
                      </w:r>
                      <w:r>
                        <w:rPr>
                          <w:noProof/>
                        </w:rPr>
                        <w:fldChar w:fldCharType="begin"/>
                      </w:r>
                      <w:r>
                        <w:rPr>
                          <w:noProof/>
                        </w:rPr>
                        <w:instrText xml:space="preserve"> SEQ Abbildung \* ARABIC </w:instrText>
                      </w:r>
                      <w:r>
                        <w:rPr>
                          <w:noProof/>
                        </w:rPr>
                        <w:fldChar w:fldCharType="separate"/>
                      </w:r>
                      <w:r w:rsidR="00504727">
                        <w:rPr>
                          <w:noProof/>
                        </w:rPr>
                        <w:t>32</w:t>
                      </w:r>
                      <w:r>
                        <w:rPr>
                          <w:noProof/>
                        </w:rPr>
                        <w:fldChar w:fldCharType="end"/>
                      </w:r>
                      <w:r>
                        <w:t xml:space="preserve"> - Komponenten/Design nach Firmenstandard</w:t>
                      </w:r>
                      <w:bookmarkEnd w:id="123"/>
                    </w:p>
                  </w:txbxContent>
                </v:textbox>
                <w10:wrap type="tight" anchorx="margin"/>
              </v:shape>
            </w:pict>
          </mc:Fallback>
        </mc:AlternateContent>
      </w:r>
      <w:r w:rsidR="00A93D5A">
        <w:rPr>
          <w:lang w:eastAsia="de-CH"/>
        </w:rPr>
        <w:br w:type="page"/>
      </w:r>
    </w:p>
    <w:p w14:paraId="4E0B2AF6" w14:textId="77777777" w:rsidR="00C65D0A" w:rsidRDefault="00C65D0A" w:rsidP="00C65D0A">
      <w:pPr>
        <w:pStyle w:val="berschrift3"/>
        <w:rPr>
          <w:lang w:eastAsia="de-CH"/>
        </w:rPr>
      </w:pPr>
      <w:bookmarkStart w:id="124" w:name="_Toc8376167"/>
      <w:r>
        <w:rPr>
          <w:lang w:eastAsia="de-CH"/>
        </w:rPr>
        <w:lastRenderedPageBreak/>
        <w:t>Dienstplan</w:t>
      </w:r>
      <w:bookmarkEnd w:id="124"/>
    </w:p>
    <w:p w14:paraId="1D7BF610" w14:textId="41DFC65F" w:rsidR="002E31B6" w:rsidRPr="001F73AF" w:rsidRDefault="002E31B6" w:rsidP="002E31B6">
      <w:r w:rsidRPr="001F73AF">
        <w:t xml:space="preserve">Der komplexeste Teil der Anwendung </w:t>
      </w:r>
      <w:r w:rsidR="00B165BC">
        <w:t>ist</w:t>
      </w:r>
      <w:r w:rsidRPr="001F73AF">
        <w:t xml:space="preserve"> der Dienstplan. Während bisher vordefinierte Komponenten von Vuetify genutzt werden konnten, musste hier ein individuelles, an den Einsatzplan vom Helpdesk angepasstes Design erstellt werden. Dies bedeutete eine eigenständige Umsetzung aller grundlegenden Funktionen (dynamische Aktualisierung, Zwischenspeicherung) </w:t>
      </w:r>
      <w:r>
        <w:t>und</w:t>
      </w:r>
      <w:r w:rsidRPr="001F73AF">
        <w:t xml:space="preserve"> der Tabelle, welche für den Einsatzplan angezeigt werden soll. Wie bei den Einstellungen bestehen auch hier Funktionen, </w:t>
      </w:r>
      <w:r>
        <w:t>die</w:t>
      </w:r>
      <w:r w:rsidRPr="001F73AF">
        <w:t xml:space="preserve"> abhängig von den Berechtigungen des angemeldeten Benutzers angezeigt werden sollen. Der Einsatzplan selbst sowie Details zu den Einsätzen sollen jedoch für alle Benutzer einsehbar sein.</w:t>
      </w:r>
    </w:p>
    <w:p w14:paraId="379B7D5C" w14:textId="77777777" w:rsidR="0029323F" w:rsidRDefault="000B0081" w:rsidP="006765CB">
      <w:pPr>
        <w:keepNext/>
        <w:jc w:val="center"/>
      </w:pPr>
      <w:r>
        <w:rPr>
          <w:noProof/>
        </w:rPr>
        <w:drawing>
          <wp:inline distT="0" distB="0" distL="0" distR="0" wp14:anchorId="1C8FBFF6" wp14:editId="51C3FA10">
            <wp:extent cx="5748389" cy="2185060"/>
            <wp:effectExtent l="0" t="0" r="5080" b="5715"/>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813096" cy="2209656"/>
                    </a:xfrm>
                    <a:prstGeom prst="rect">
                      <a:avLst/>
                    </a:prstGeom>
                    <a:noFill/>
                    <a:ln>
                      <a:noFill/>
                    </a:ln>
                  </pic:spPr>
                </pic:pic>
              </a:graphicData>
            </a:graphic>
          </wp:inline>
        </w:drawing>
      </w:r>
    </w:p>
    <w:p w14:paraId="6324F914" w14:textId="3DD6DEAA" w:rsidR="00C65D0A" w:rsidRDefault="0029323F" w:rsidP="0029323F">
      <w:pPr>
        <w:pStyle w:val="Beschriftung"/>
        <w:jc w:val="right"/>
        <w:rPr>
          <w:lang w:eastAsia="de-CH"/>
        </w:rPr>
      </w:pPr>
      <w:bookmarkStart w:id="125" w:name="_Toc8379438"/>
      <w:r>
        <w:t xml:space="preserve">Abbildung </w:t>
      </w:r>
      <w:r w:rsidR="001A30F2">
        <w:rPr>
          <w:noProof/>
        </w:rPr>
        <w:fldChar w:fldCharType="begin"/>
      </w:r>
      <w:r w:rsidR="001A30F2">
        <w:rPr>
          <w:noProof/>
        </w:rPr>
        <w:instrText xml:space="preserve"> SEQ Abbildung \* ARABIC </w:instrText>
      </w:r>
      <w:r w:rsidR="001A30F2">
        <w:rPr>
          <w:noProof/>
        </w:rPr>
        <w:fldChar w:fldCharType="separate"/>
      </w:r>
      <w:r w:rsidR="00504727">
        <w:rPr>
          <w:noProof/>
        </w:rPr>
        <w:t>33</w:t>
      </w:r>
      <w:r w:rsidR="001A30F2">
        <w:rPr>
          <w:noProof/>
        </w:rPr>
        <w:fldChar w:fldCharType="end"/>
      </w:r>
      <w:r>
        <w:t xml:space="preserve"> - Dienstplan-Ansicht</w:t>
      </w:r>
      <w:bookmarkEnd w:id="125"/>
    </w:p>
    <w:p w14:paraId="1C74591F" w14:textId="3E20B72A" w:rsidR="002B5F47" w:rsidRDefault="002B5F47" w:rsidP="002B5F47">
      <w:r>
        <w:t xml:space="preserve">Die Komplexität des Dienstplans kostete einen höheren Zeitaufwand bei der Realisierung, weil dazu eine Tabelle benötigt wird, </w:t>
      </w:r>
      <w:r w:rsidR="004B041D">
        <w:t>die</w:t>
      </w:r>
      <w:r>
        <w:t xml:space="preserve"> sich auf mehrere Komponenten aufteilt. Dabei konnte die Struktur der Kopfzeile im Plan-Container nicht auf die Benutzer-Zeilen übernommen</w:t>
      </w:r>
      <w:r w:rsidR="00CB484C">
        <w:t>,</w:t>
      </w:r>
      <w:r>
        <w:t xml:space="preserve"> </w:t>
      </w:r>
      <w:r w:rsidR="00CB484C">
        <w:t>sondern</w:t>
      </w:r>
      <w:r>
        <w:t xml:space="preserve"> dort</w:t>
      </w:r>
      <w:r w:rsidR="00CB484C">
        <w:t xml:space="preserve"> erneut und</w:t>
      </w:r>
      <w:r>
        <w:t xml:space="preserve"> eigenständig definiert werden. Nach einigen Anläufen hat sich folgende Komponenten-Struktur als optimalste Umsetzung herausgestellt:</w:t>
      </w:r>
    </w:p>
    <w:p w14:paraId="368BC078" w14:textId="77777777" w:rsidR="006765CB" w:rsidRDefault="00163B92" w:rsidP="006765CB">
      <w:pPr>
        <w:keepNext/>
        <w:jc w:val="center"/>
      </w:pPr>
      <w:r>
        <w:rPr>
          <w:noProof/>
        </w:rPr>
        <w:drawing>
          <wp:inline distT="0" distB="0" distL="0" distR="0" wp14:anchorId="665D0C68" wp14:editId="1AB1CE65">
            <wp:extent cx="5676405" cy="2008337"/>
            <wp:effectExtent l="0" t="0" r="635"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690990" cy="2013497"/>
                    </a:xfrm>
                    <a:prstGeom prst="rect">
                      <a:avLst/>
                    </a:prstGeom>
                    <a:noFill/>
                    <a:ln>
                      <a:noFill/>
                    </a:ln>
                  </pic:spPr>
                </pic:pic>
              </a:graphicData>
            </a:graphic>
          </wp:inline>
        </w:drawing>
      </w:r>
    </w:p>
    <w:p w14:paraId="2A639D01" w14:textId="4DCEE244" w:rsidR="001C0155" w:rsidRDefault="006765CB" w:rsidP="006765CB">
      <w:pPr>
        <w:pStyle w:val="Beschriftung"/>
        <w:jc w:val="right"/>
      </w:pPr>
      <w:bookmarkStart w:id="126" w:name="_Toc8379439"/>
      <w:r>
        <w:t xml:space="preserve">Abbildung </w:t>
      </w:r>
      <w:r w:rsidR="001A30F2">
        <w:rPr>
          <w:noProof/>
        </w:rPr>
        <w:fldChar w:fldCharType="begin"/>
      </w:r>
      <w:r w:rsidR="001A30F2">
        <w:rPr>
          <w:noProof/>
        </w:rPr>
        <w:instrText xml:space="preserve"> SEQ Abbildung \* ARABIC </w:instrText>
      </w:r>
      <w:r w:rsidR="001A30F2">
        <w:rPr>
          <w:noProof/>
        </w:rPr>
        <w:fldChar w:fldCharType="separate"/>
      </w:r>
      <w:r w:rsidR="00504727">
        <w:rPr>
          <w:noProof/>
        </w:rPr>
        <w:t>34</w:t>
      </w:r>
      <w:r w:rsidR="001A30F2">
        <w:rPr>
          <w:noProof/>
        </w:rPr>
        <w:fldChar w:fldCharType="end"/>
      </w:r>
      <w:r>
        <w:t xml:space="preserve"> - Aufbau/Struktur der Komponenten im Dienstplan</w:t>
      </w:r>
      <w:bookmarkEnd w:id="126"/>
    </w:p>
    <w:p w14:paraId="4A8AE7EF" w14:textId="7E9B39D3" w:rsidR="00231364" w:rsidRDefault="001C0155">
      <w:r w:rsidRPr="001C0155">
        <w:t>Es entstanden insgesamt 3 Komponenten, welche zusammen den Dienstplan bilden. Die</w:t>
      </w:r>
      <w:r w:rsidR="00075CAB">
        <w:t xml:space="preserve"> </w:t>
      </w:r>
      <w:r w:rsidRPr="001C0155">
        <w:t>Implementierung stellte sich dabei als äusserst komplex heraus, da zahlreiche Daten an Unter</w:t>
      </w:r>
      <w:r w:rsidR="00075CAB">
        <w:t>-K</w:t>
      </w:r>
      <w:r w:rsidRPr="001C0155">
        <w:t xml:space="preserve">omponenten vererbt werden müssen, damit sie richtig dargestellt werden können. </w:t>
      </w:r>
      <w:r w:rsidR="00231364">
        <w:br w:type="page"/>
      </w:r>
    </w:p>
    <w:p w14:paraId="4DF09AFC" w14:textId="77777777" w:rsidR="00231364" w:rsidRPr="001C0155" w:rsidRDefault="00231364" w:rsidP="001C0155"/>
    <w:p w14:paraId="22768340" w14:textId="6730BFBE" w:rsidR="001C0155" w:rsidRDefault="001C0155" w:rsidP="001C0155">
      <w:r w:rsidRPr="001C0155">
        <w:t xml:space="preserve">Diese Vererbungen stellen aber ein weiteres Risiko dar, denn je nach Anzahl von Datensätzen </w:t>
      </w:r>
      <w:r w:rsidR="00FF541E">
        <w:t>könnte</w:t>
      </w:r>
      <w:r w:rsidRPr="001C0155">
        <w:t xml:space="preserve"> der Aufbau der Komponenten viele Rechenressourcen fordern, was die Zeit bis zur Anzeige verlänger</w:t>
      </w:r>
      <w:r w:rsidR="00FF541E">
        <w:t>n würde</w:t>
      </w:r>
      <w:r w:rsidRPr="001C0155">
        <w:t>. Ein kurzes Rechenbeispiel anhand der Teamgrösse des Helpdesks kann die</w:t>
      </w:r>
      <w:r w:rsidR="002B5F7D">
        <w:t>se</w:t>
      </w:r>
      <w:r w:rsidRPr="001C0155">
        <w:t xml:space="preserve"> Problematik veranschaulichen:</w:t>
      </w:r>
    </w:p>
    <w:p w14:paraId="3795EF97" w14:textId="77777777" w:rsidR="00CF3EBB" w:rsidRPr="001C0155" w:rsidRDefault="00CF3EBB" w:rsidP="001C0155"/>
    <w:tbl>
      <w:tblPr>
        <w:tblStyle w:val="TabellemithellemGitternetz2"/>
        <w:tblW w:w="0" w:type="auto"/>
        <w:tblLook w:val="04A0" w:firstRow="1" w:lastRow="0" w:firstColumn="1" w:lastColumn="0" w:noHBand="0" w:noVBand="1"/>
      </w:tblPr>
      <w:tblGrid>
        <w:gridCol w:w="846"/>
        <w:gridCol w:w="7229"/>
        <w:gridCol w:w="987"/>
      </w:tblGrid>
      <w:tr w:rsidR="001C0155" w:rsidRPr="001C0155" w14:paraId="1DFF10D1" w14:textId="77777777" w:rsidTr="0065653F">
        <w:tc>
          <w:tcPr>
            <w:tcW w:w="846" w:type="dxa"/>
          </w:tcPr>
          <w:p w14:paraId="0E153652" w14:textId="77777777" w:rsidR="001C0155" w:rsidRPr="001C0155" w:rsidRDefault="001C0155" w:rsidP="001C0155">
            <w:pPr>
              <w:jc w:val="right"/>
            </w:pPr>
            <w:r w:rsidRPr="001C0155">
              <w:t>X =</w:t>
            </w:r>
          </w:p>
        </w:tc>
        <w:tc>
          <w:tcPr>
            <w:tcW w:w="7229" w:type="dxa"/>
          </w:tcPr>
          <w:p w14:paraId="5ED19FAF" w14:textId="77777777" w:rsidR="001C0155" w:rsidRPr="001C0155" w:rsidRDefault="001C0155" w:rsidP="001C0155">
            <w:pPr>
              <w:jc w:val="center"/>
            </w:pPr>
            <w:r w:rsidRPr="001C0155">
              <w:t>Anzahl Teammitglieder</w:t>
            </w:r>
          </w:p>
        </w:tc>
        <w:tc>
          <w:tcPr>
            <w:tcW w:w="987" w:type="dxa"/>
          </w:tcPr>
          <w:p w14:paraId="2AE7E9BF" w14:textId="77777777" w:rsidR="001C0155" w:rsidRPr="001C0155" w:rsidRDefault="001C0155" w:rsidP="001C0155">
            <w:r w:rsidRPr="001C0155">
              <w:t xml:space="preserve">= 30 </w:t>
            </w:r>
          </w:p>
        </w:tc>
      </w:tr>
      <w:tr w:rsidR="001C0155" w:rsidRPr="001C0155" w14:paraId="748EBAFF" w14:textId="77777777" w:rsidTr="0065653F">
        <w:tc>
          <w:tcPr>
            <w:tcW w:w="846" w:type="dxa"/>
          </w:tcPr>
          <w:p w14:paraId="5D34DFE4" w14:textId="77777777" w:rsidR="001C0155" w:rsidRPr="001C0155" w:rsidRDefault="001C0155" w:rsidP="001C0155">
            <w:pPr>
              <w:jc w:val="right"/>
            </w:pPr>
            <w:r w:rsidRPr="001C0155">
              <w:t>Y =</w:t>
            </w:r>
          </w:p>
        </w:tc>
        <w:tc>
          <w:tcPr>
            <w:tcW w:w="7229" w:type="dxa"/>
          </w:tcPr>
          <w:p w14:paraId="507E0FFC" w14:textId="77777777" w:rsidR="001C0155" w:rsidRPr="001C0155" w:rsidRDefault="001C0155" w:rsidP="001C0155">
            <w:pPr>
              <w:jc w:val="center"/>
            </w:pPr>
            <w:r w:rsidRPr="001C0155">
              <w:t>Anzahl verschiedener Tageszeiten</w:t>
            </w:r>
          </w:p>
        </w:tc>
        <w:tc>
          <w:tcPr>
            <w:tcW w:w="987" w:type="dxa"/>
          </w:tcPr>
          <w:p w14:paraId="0F380E71" w14:textId="77777777" w:rsidR="001C0155" w:rsidRPr="001C0155" w:rsidRDefault="001C0155" w:rsidP="001C0155">
            <w:r w:rsidRPr="001C0155">
              <w:t>= 3</w:t>
            </w:r>
          </w:p>
        </w:tc>
      </w:tr>
      <w:tr w:rsidR="001C0155" w:rsidRPr="001C0155" w14:paraId="7A7972FA" w14:textId="77777777" w:rsidTr="0065653F">
        <w:tc>
          <w:tcPr>
            <w:tcW w:w="846" w:type="dxa"/>
          </w:tcPr>
          <w:p w14:paraId="22A8C073" w14:textId="77777777" w:rsidR="001C0155" w:rsidRPr="001C0155" w:rsidRDefault="001C0155" w:rsidP="001C0155">
            <w:pPr>
              <w:jc w:val="right"/>
            </w:pPr>
            <w:r w:rsidRPr="001C0155">
              <w:t>Z =</w:t>
            </w:r>
          </w:p>
        </w:tc>
        <w:tc>
          <w:tcPr>
            <w:tcW w:w="7229" w:type="dxa"/>
          </w:tcPr>
          <w:p w14:paraId="3EEBC056" w14:textId="77777777" w:rsidR="001C0155" w:rsidRPr="001C0155" w:rsidRDefault="001C0155" w:rsidP="001C0155">
            <w:pPr>
              <w:jc w:val="center"/>
            </w:pPr>
            <w:r w:rsidRPr="001C0155">
              <w:t>Anzahl darzustellender Tage</w:t>
            </w:r>
          </w:p>
        </w:tc>
        <w:tc>
          <w:tcPr>
            <w:tcW w:w="987" w:type="dxa"/>
          </w:tcPr>
          <w:p w14:paraId="753E84CC" w14:textId="77777777" w:rsidR="001C0155" w:rsidRPr="001C0155" w:rsidRDefault="001C0155" w:rsidP="001C0155">
            <w:r w:rsidRPr="001C0155">
              <w:t>= 25</w:t>
            </w:r>
          </w:p>
        </w:tc>
      </w:tr>
      <w:tr w:rsidR="001C0155" w:rsidRPr="001C0155" w14:paraId="380ED2E7" w14:textId="77777777" w:rsidTr="0065653F">
        <w:tc>
          <w:tcPr>
            <w:tcW w:w="846" w:type="dxa"/>
          </w:tcPr>
          <w:p w14:paraId="203CDE2D" w14:textId="77777777" w:rsidR="001C0155" w:rsidRPr="001C0155" w:rsidRDefault="001C0155" w:rsidP="001C0155">
            <w:pPr>
              <w:jc w:val="right"/>
            </w:pPr>
            <w:r w:rsidRPr="001C0155">
              <w:t>T =</w:t>
            </w:r>
          </w:p>
        </w:tc>
        <w:tc>
          <w:tcPr>
            <w:tcW w:w="7229" w:type="dxa"/>
          </w:tcPr>
          <w:p w14:paraId="5A2439D7" w14:textId="77777777" w:rsidR="001C0155" w:rsidRPr="001C0155" w:rsidRDefault="001C0155" w:rsidP="001C0155">
            <w:pPr>
              <w:jc w:val="center"/>
            </w:pPr>
            <w:r w:rsidRPr="001C0155">
              <w:t>Millisekunden zum Aufbauen eines einzelnen Feldes in einer Benutzer-Zeile</w:t>
            </w:r>
          </w:p>
        </w:tc>
        <w:tc>
          <w:tcPr>
            <w:tcW w:w="987" w:type="dxa"/>
          </w:tcPr>
          <w:p w14:paraId="3ACBD09C" w14:textId="77777777" w:rsidR="001C0155" w:rsidRPr="001C0155" w:rsidRDefault="001C0155" w:rsidP="001C0155">
            <w:r w:rsidRPr="001C0155">
              <w:t>= 1.8</w:t>
            </w:r>
          </w:p>
        </w:tc>
      </w:tr>
    </w:tbl>
    <w:p w14:paraId="2BBDC6C7" w14:textId="77777777" w:rsidR="001C0155" w:rsidRPr="001C0155" w:rsidRDefault="001C0155" w:rsidP="001C0155">
      <w:pPr>
        <w:spacing w:after="0" w:line="240" w:lineRule="auto"/>
      </w:pPr>
    </w:p>
    <w:p w14:paraId="2A7F987C" w14:textId="77777777" w:rsidR="001C0155" w:rsidRPr="001C0155" w:rsidRDefault="001C0155" w:rsidP="001C0155">
      <w:pPr>
        <w:spacing w:after="0" w:line="240" w:lineRule="auto"/>
        <w:jc w:val="center"/>
        <w:rPr>
          <w:rFonts w:ascii="MetaPro-Normal" w:hAnsi="MetaPro-Normal"/>
        </w:rPr>
      </w:pPr>
      <w:r w:rsidRPr="001C0155">
        <w:rPr>
          <w:rFonts w:ascii="MetaPro-Normal" w:hAnsi="MetaPro-Normal"/>
        </w:rPr>
        <w:t>T * Z * Y * X    =           Millisekunden bis zur Anzeige des ganzen Plans</w:t>
      </w:r>
    </w:p>
    <w:p w14:paraId="7C099EDD" w14:textId="77777777" w:rsidR="001C0155" w:rsidRPr="001C0155" w:rsidRDefault="001C0155" w:rsidP="001C0155">
      <w:pPr>
        <w:spacing w:after="0" w:line="240" w:lineRule="auto"/>
        <w:jc w:val="center"/>
        <w:rPr>
          <w:rFonts w:ascii="MetaPro-Medium" w:hAnsi="MetaPro-Medium"/>
        </w:rPr>
      </w:pPr>
      <w:r w:rsidRPr="001C0155">
        <w:rPr>
          <w:rFonts w:ascii="MetaPro-Medium" w:hAnsi="MetaPro-Medium"/>
        </w:rPr>
        <w:t>1.8 * 25 * 3 * 30 =</w:t>
      </w:r>
      <w:r w:rsidRPr="001C0155">
        <w:rPr>
          <w:rFonts w:ascii="MetaPro-Medium" w:hAnsi="MetaPro-Medium"/>
        </w:rPr>
        <w:tab/>
        <w:t xml:space="preserve">    </w:t>
      </w:r>
      <w:r w:rsidRPr="001C0155">
        <w:rPr>
          <w:rFonts w:ascii="MetaPro-Medium" w:hAnsi="MetaPro-Medium"/>
          <w:i/>
        </w:rPr>
        <w:t>4050 Millisekunden</w:t>
      </w:r>
      <w:r w:rsidRPr="001C0155">
        <w:rPr>
          <w:rFonts w:ascii="MetaPro-Medium" w:hAnsi="MetaPro-Medium"/>
        </w:rPr>
        <w:t xml:space="preserve">   =   </w:t>
      </w:r>
      <w:r w:rsidRPr="001C0155">
        <w:rPr>
          <w:rFonts w:ascii="MetaPro-Medium" w:hAnsi="MetaPro-Medium"/>
          <w:u w:val="single"/>
        </w:rPr>
        <w:t xml:space="preserve">4.05 Sekunden </w:t>
      </w:r>
      <w:r w:rsidRPr="001C0155">
        <w:rPr>
          <w:rFonts w:ascii="MetaPro-Medium" w:hAnsi="MetaPro-Medium"/>
        </w:rPr>
        <w:tab/>
      </w:r>
      <w:r w:rsidRPr="001C0155">
        <w:rPr>
          <w:rFonts w:ascii="MetaPro-Medium" w:hAnsi="MetaPro-Medium"/>
        </w:rPr>
        <w:tab/>
      </w:r>
    </w:p>
    <w:p w14:paraId="182091FA" w14:textId="77777777" w:rsidR="001C0155" w:rsidRPr="001C0155" w:rsidRDefault="001C0155" w:rsidP="001C0155">
      <w:pPr>
        <w:rPr>
          <w:lang w:eastAsia="de-CH"/>
        </w:rPr>
      </w:pPr>
    </w:p>
    <w:p w14:paraId="348CE9E1" w14:textId="77777777" w:rsidR="001C0155" w:rsidRPr="001C0155" w:rsidRDefault="001C0155" w:rsidP="001C0155">
      <w:r w:rsidRPr="001C0155">
        <w:t xml:space="preserve">Es wird klar, dass hier eine optimale Umsetzung notwendig ist, um möglichst wenig Zeit bis zur Anzeige zu verbrauchen. Das schlechteste Resultat, welches bei der Entwicklung je erzielt wurde, war eine Ladezeit von 6 Sekunden. Dabei wurden die Einsätze von jedem Mitglied vor der Anzeige der Benutzer-Zeile abgerufen. Erst anschliessend wurde die Benutzer-Zeile mit den Einsätzen abgebildet, wobei die Einsätze nicht global, sondern direkt in der Komponente registriert wurden.   </w:t>
      </w:r>
    </w:p>
    <w:p w14:paraId="1CF53036" w14:textId="06CC9138" w:rsidR="001C0155" w:rsidRDefault="001C0155" w:rsidP="001C0155">
      <w:r w:rsidRPr="001C0155">
        <w:t>Dies wurde mit der dynamischen, globalen Speicherung</w:t>
      </w:r>
      <w:r w:rsidR="00B606C7">
        <w:t xml:space="preserve"> </w:t>
      </w:r>
      <w:r w:rsidRPr="001C0155">
        <w:t xml:space="preserve">von Einsätzen </w:t>
      </w:r>
      <w:r w:rsidR="00B606C7">
        <w:t xml:space="preserve">(durch Vuex) </w:t>
      </w:r>
      <w:r w:rsidRPr="001C0155">
        <w:t xml:space="preserve">verbessert. Der globale Speicher an sich ist aber nicht mehr dynamisch sobald die Vue-Instanz registriert wurde. Zum Hinzufügen dynamischer Objekte muss deshalb eine spezielle Funktion verwendet werden. </w:t>
      </w:r>
    </w:p>
    <w:p w14:paraId="70EBC950" w14:textId="77777777" w:rsidR="009A21D8" w:rsidRDefault="009A21D8" w:rsidP="001C0155"/>
    <w:p w14:paraId="0547486F" w14:textId="77777777" w:rsidR="009F3D74" w:rsidRDefault="000A4F73" w:rsidP="009F3D74">
      <w:pPr>
        <w:keepNext/>
        <w:jc w:val="center"/>
      </w:pPr>
      <w:r>
        <w:rPr>
          <w:noProof/>
        </w:rPr>
        <w:drawing>
          <wp:inline distT="0" distB="0" distL="0" distR="0" wp14:anchorId="3247BFA6" wp14:editId="7D9D41C3">
            <wp:extent cx="4228254" cy="985409"/>
            <wp:effectExtent l="0" t="0" r="1270" b="5715"/>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302822" cy="1002787"/>
                    </a:xfrm>
                    <a:prstGeom prst="rect">
                      <a:avLst/>
                    </a:prstGeom>
                    <a:noFill/>
                    <a:ln>
                      <a:noFill/>
                    </a:ln>
                  </pic:spPr>
                </pic:pic>
              </a:graphicData>
            </a:graphic>
          </wp:inline>
        </w:drawing>
      </w:r>
    </w:p>
    <w:p w14:paraId="1AB28260" w14:textId="489D16FE" w:rsidR="001C0155" w:rsidRDefault="009F3D74" w:rsidP="009F3D74">
      <w:pPr>
        <w:pStyle w:val="Beschriftung"/>
        <w:jc w:val="center"/>
      </w:pPr>
      <w:bookmarkStart w:id="127" w:name="_Toc8379440"/>
      <w:r>
        <w:t xml:space="preserve">Abbildung </w:t>
      </w:r>
      <w:r w:rsidR="001A30F2">
        <w:rPr>
          <w:noProof/>
        </w:rPr>
        <w:fldChar w:fldCharType="begin"/>
      </w:r>
      <w:r w:rsidR="001A30F2">
        <w:rPr>
          <w:noProof/>
        </w:rPr>
        <w:instrText xml:space="preserve"> SEQ Abbildung \* ARABIC </w:instrText>
      </w:r>
      <w:r w:rsidR="001A30F2">
        <w:rPr>
          <w:noProof/>
        </w:rPr>
        <w:fldChar w:fldCharType="separate"/>
      </w:r>
      <w:r w:rsidR="00504727">
        <w:rPr>
          <w:noProof/>
        </w:rPr>
        <w:t>35</w:t>
      </w:r>
      <w:r w:rsidR="001A30F2">
        <w:rPr>
          <w:noProof/>
        </w:rPr>
        <w:fldChar w:fldCharType="end"/>
      </w:r>
      <w:r>
        <w:t xml:space="preserve"> - </w:t>
      </w:r>
      <w:r w:rsidRPr="00B40A3A">
        <w:t>Codebeispiel</w:t>
      </w:r>
      <w:r>
        <w:rPr>
          <w:noProof/>
        </w:rPr>
        <w:t>: Objekt.Assign() ermöglicht dynamisches Zuweisen neuer Objekte</w:t>
      </w:r>
      <w:bookmarkEnd w:id="127"/>
    </w:p>
    <w:p w14:paraId="5A6FF158" w14:textId="77777777" w:rsidR="009A21D8" w:rsidRDefault="009A21D8" w:rsidP="00AA5B5D"/>
    <w:p w14:paraId="4D404B41" w14:textId="2096F634" w:rsidR="00AA5B5D" w:rsidRDefault="00F60AE0" w:rsidP="00AA5B5D">
      <w:r>
        <w:t>Damit</w:t>
      </w:r>
      <w:r w:rsidR="00AA5B5D" w:rsidRPr="00AA5B5D">
        <w:t xml:space="preserve"> wird dem globalen Speicher für jeden Benutzer ein Objekt zugewiesen, das die dynamische Speicherung der Einsätze zulässt. Nach dieser und weiteren kleineren Verbesserungen liegt die durchschnittliche Ladezeit bei ungefähr 2 Sekunden, während bereits zuvor eine Ladeanimation angezeigt wird. Damit sollte die Benutzerfreundlichkeit auch bei diesem sehr komplexen Element ausreichend gewährleistet sein. </w:t>
      </w:r>
    </w:p>
    <w:p w14:paraId="3693E72A" w14:textId="77777777" w:rsidR="004A52E9" w:rsidRDefault="004A52E9">
      <w:r>
        <w:br w:type="page"/>
      </w:r>
    </w:p>
    <w:p w14:paraId="6317F4F9" w14:textId="77777777" w:rsidR="004A52E9" w:rsidRDefault="004A52E9" w:rsidP="00AA5B5D"/>
    <w:p w14:paraId="291DCF92" w14:textId="77777777" w:rsidR="00CC55AA" w:rsidRDefault="00CC55AA" w:rsidP="00AA5B5D">
      <w:r>
        <w:t>Durch die hohe Komplexität der Beziehungen zwischen den unterschiedlichen Komponenten kann die Übersicht leicht verloren gehen. Eine detaillierte, textuelle Aufklärung zu allen Elementen würde jedoch über die Anforderungen hinaus gehen und auch Punkte beschreiben, welche nicht zum allgemeinen Verständnis notwendig wären.</w:t>
      </w:r>
      <w:r w:rsidR="00125D6A">
        <w:t xml:space="preserve"> </w:t>
      </w:r>
      <w:r w:rsidR="00DF51C1">
        <w:t>Deshalb folgt hier eine Grafik, welche die Einordnung der Komponenten, deren wichtigste Daten und Funktionen, die Beziehungen untereinander sowie die Nutzung von grundlegenden Teilen der Anwendung beschreiben soll. Die wesentlichen, zur Funktion des Plans elementaren Komponenten werden anschliessend noch detaillierter erläutert.</w:t>
      </w:r>
    </w:p>
    <w:p w14:paraId="77B0E914" w14:textId="77777777" w:rsidR="004A52E9" w:rsidRDefault="004A52E9" w:rsidP="00AA5B5D"/>
    <w:p w14:paraId="58EAAAB0" w14:textId="77777777" w:rsidR="000E781F" w:rsidRDefault="00477C7C" w:rsidP="000E781F">
      <w:pPr>
        <w:keepNext/>
      </w:pPr>
      <w:r>
        <w:rPr>
          <w:noProof/>
        </w:rPr>
        <w:drawing>
          <wp:inline distT="0" distB="0" distL="0" distR="0" wp14:anchorId="04CF0536" wp14:editId="1507A52A">
            <wp:extent cx="5760720" cy="3886566"/>
            <wp:effectExtent l="0"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60720" cy="3886566"/>
                    </a:xfrm>
                    <a:prstGeom prst="rect">
                      <a:avLst/>
                    </a:prstGeom>
                    <a:noFill/>
                    <a:ln>
                      <a:noFill/>
                    </a:ln>
                  </pic:spPr>
                </pic:pic>
              </a:graphicData>
            </a:graphic>
          </wp:inline>
        </w:drawing>
      </w:r>
    </w:p>
    <w:p w14:paraId="3DA2F6AF" w14:textId="17FA29AC" w:rsidR="00AA5B5D" w:rsidRDefault="000E781F" w:rsidP="000E781F">
      <w:pPr>
        <w:pStyle w:val="Beschriftung"/>
        <w:jc w:val="right"/>
      </w:pPr>
      <w:bookmarkStart w:id="128" w:name="_Toc8379441"/>
      <w:r>
        <w:t xml:space="preserve">Abbildung </w:t>
      </w:r>
      <w:r w:rsidR="001A30F2">
        <w:rPr>
          <w:noProof/>
        </w:rPr>
        <w:fldChar w:fldCharType="begin"/>
      </w:r>
      <w:r w:rsidR="001A30F2">
        <w:rPr>
          <w:noProof/>
        </w:rPr>
        <w:instrText xml:space="preserve"> SEQ Abbildung \* ARABIC </w:instrText>
      </w:r>
      <w:r w:rsidR="001A30F2">
        <w:rPr>
          <w:noProof/>
        </w:rPr>
        <w:fldChar w:fldCharType="separate"/>
      </w:r>
      <w:r w:rsidR="00504727">
        <w:rPr>
          <w:noProof/>
        </w:rPr>
        <w:t>36</w:t>
      </w:r>
      <w:r w:rsidR="001A30F2">
        <w:rPr>
          <w:noProof/>
        </w:rPr>
        <w:fldChar w:fldCharType="end"/>
      </w:r>
      <w:r>
        <w:t xml:space="preserve"> - </w:t>
      </w:r>
      <w:r w:rsidRPr="004343D9">
        <w:t>Interaktionsübersichtsdiagramm</w:t>
      </w:r>
      <w:r>
        <w:t xml:space="preserve"> zu den Elementen im Dienstplan</w:t>
      </w:r>
      <w:bookmarkEnd w:id="128"/>
    </w:p>
    <w:p w14:paraId="2FDE5BC3" w14:textId="77777777" w:rsidR="000E781F" w:rsidRDefault="002A32DA" w:rsidP="000E781F">
      <w:pPr>
        <w:keepNext/>
        <w:jc w:val="right"/>
      </w:pPr>
      <w:r>
        <w:rPr>
          <w:noProof/>
        </w:rPr>
        <w:drawing>
          <wp:inline distT="0" distB="0" distL="0" distR="0" wp14:anchorId="6157E6BE" wp14:editId="043BE07E">
            <wp:extent cx="3616657" cy="554261"/>
            <wp:effectExtent l="0" t="0" r="3175" b="0"/>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768255" cy="577494"/>
                    </a:xfrm>
                    <a:prstGeom prst="rect">
                      <a:avLst/>
                    </a:prstGeom>
                    <a:noFill/>
                    <a:ln>
                      <a:noFill/>
                    </a:ln>
                  </pic:spPr>
                </pic:pic>
              </a:graphicData>
            </a:graphic>
          </wp:inline>
        </w:drawing>
      </w:r>
    </w:p>
    <w:p w14:paraId="0073068F" w14:textId="6C65B0D1" w:rsidR="009F2722" w:rsidRDefault="000E781F" w:rsidP="000E781F">
      <w:pPr>
        <w:pStyle w:val="Beschriftung"/>
        <w:jc w:val="right"/>
      </w:pPr>
      <w:bookmarkStart w:id="129" w:name="_Toc8379442"/>
      <w:r>
        <w:t xml:space="preserve">Abbildung </w:t>
      </w:r>
      <w:r w:rsidR="001A30F2">
        <w:rPr>
          <w:noProof/>
        </w:rPr>
        <w:fldChar w:fldCharType="begin"/>
      </w:r>
      <w:r w:rsidR="001A30F2">
        <w:rPr>
          <w:noProof/>
        </w:rPr>
        <w:instrText xml:space="preserve"> SEQ Abbildung \* ARABIC </w:instrText>
      </w:r>
      <w:r w:rsidR="001A30F2">
        <w:rPr>
          <w:noProof/>
        </w:rPr>
        <w:fldChar w:fldCharType="separate"/>
      </w:r>
      <w:r w:rsidR="00504727">
        <w:rPr>
          <w:noProof/>
        </w:rPr>
        <w:t>37</w:t>
      </w:r>
      <w:r w:rsidR="001A30F2">
        <w:rPr>
          <w:noProof/>
        </w:rPr>
        <w:fldChar w:fldCharType="end"/>
      </w:r>
      <w:r>
        <w:t xml:space="preserve"> - Legende zum Diagramm</w:t>
      </w:r>
      <w:bookmarkEnd w:id="129"/>
    </w:p>
    <w:p w14:paraId="57CF50B3" w14:textId="77777777" w:rsidR="007E751E" w:rsidRDefault="007E751E" w:rsidP="00C65D0A"/>
    <w:p w14:paraId="4757B812" w14:textId="77777777" w:rsidR="002A32DA" w:rsidRDefault="002A32DA" w:rsidP="00C65D0A"/>
    <w:p w14:paraId="0B3D7611" w14:textId="77777777" w:rsidR="0065653F" w:rsidRDefault="001C163F" w:rsidP="0065653F">
      <w:pPr>
        <w:pStyle w:val="berschrift4"/>
      </w:pPr>
      <w:r>
        <w:rPr>
          <w:noProof/>
        </w:rPr>
        <w:lastRenderedPageBreak/>
        <w:drawing>
          <wp:anchor distT="0" distB="0" distL="114300" distR="114300" simplePos="0" relativeHeight="251661312" behindDoc="1" locked="0" layoutInCell="1" allowOverlap="1" wp14:anchorId="081FF09B" wp14:editId="4C5E31F1">
            <wp:simplePos x="0" y="0"/>
            <wp:positionH relativeFrom="margin">
              <wp:posOffset>4298315</wp:posOffset>
            </wp:positionH>
            <wp:positionV relativeFrom="paragraph">
              <wp:posOffset>6350</wp:posOffset>
            </wp:positionV>
            <wp:extent cx="1454785" cy="2137410"/>
            <wp:effectExtent l="0" t="0" r="0" b="0"/>
            <wp:wrapTight wrapText="bothSides">
              <wp:wrapPolygon edited="0">
                <wp:start x="0" y="0"/>
                <wp:lineTo x="0" y="21369"/>
                <wp:lineTo x="21213" y="21369"/>
                <wp:lineTo x="21213" y="0"/>
                <wp:lineTo x="0" y="0"/>
              </wp:wrapPolygon>
            </wp:wrapTight>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454785" cy="21374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5653F">
        <w:t>Grundlegender Container</w:t>
      </w:r>
    </w:p>
    <w:p w14:paraId="4FE71063" w14:textId="77777777" w:rsidR="001C163F" w:rsidRDefault="0065653F" w:rsidP="0065653F">
      <w:r w:rsidRPr="001F73AF">
        <w:t>Hier ist der Umfassende Rahmen</w:t>
      </w:r>
      <w:r>
        <w:t xml:space="preserve"> (die View)</w:t>
      </w:r>
      <w:r w:rsidRPr="001F73AF">
        <w:t xml:space="preserve"> gemeint, in welchem der </w:t>
      </w:r>
      <w:r>
        <w:t>Dienstplan</w:t>
      </w:r>
      <w:r w:rsidRPr="001F73AF">
        <w:t xml:space="preserve"> dargestellt wird. Dazu gehör</w:t>
      </w:r>
      <w:r w:rsidR="00FD5E2A">
        <w:t>en</w:t>
      </w:r>
      <w:r w:rsidRPr="001F73AF">
        <w:t xml:space="preserve"> eine Überschrift und ein Filter, </w:t>
      </w:r>
      <w:r w:rsidR="00DD70F2">
        <w:t>der</w:t>
      </w:r>
      <w:r w:rsidRPr="001F73AF">
        <w:t xml:space="preserve"> zur Navigation des Plans benötigt wird. Über diesen Filter kann ein Benutzer den darzustellenden Monat auswählen. Zusätzlich kann die Anzeige von Wochenenden</w:t>
      </w:r>
      <w:r>
        <w:t xml:space="preserve"> </w:t>
      </w:r>
      <w:r w:rsidRPr="001F73AF">
        <w:t>dynamisch ein- und ausgeschaltet werden.</w:t>
      </w:r>
    </w:p>
    <w:p w14:paraId="6E6C983A" w14:textId="77777777" w:rsidR="004F6D33" w:rsidRDefault="00A02202" w:rsidP="004F6D33">
      <w:pPr>
        <w:keepNext/>
      </w:pPr>
      <w:r>
        <w:rPr>
          <w:noProof/>
        </w:rPr>
        <w:drawing>
          <wp:inline distT="0" distB="0" distL="0" distR="0" wp14:anchorId="54AEB6E7" wp14:editId="4DAB9947">
            <wp:extent cx="4156363" cy="342774"/>
            <wp:effectExtent l="0" t="0" r="0" b="635"/>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242450" cy="349874"/>
                    </a:xfrm>
                    <a:prstGeom prst="rect">
                      <a:avLst/>
                    </a:prstGeom>
                    <a:noFill/>
                    <a:ln>
                      <a:noFill/>
                    </a:ln>
                  </pic:spPr>
                </pic:pic>
              </a:graphicData>
            </a:graphic>
          </wp:inline>
        </w:drawing>
      </w:r>
    </w:p>
    <w:p w14:paraId="5718E959" w14:textId="5541307C" w:rsidR="001D56DA" w:rsidRDefault="004F6D33" w:rsidP="004F6D33">
      <w:pPr>
        <w:pStyle w:val="Beschriftung"/>
      </w:pPr>
      <w:bookmarkStart w:id="130" w:name="_Toc8379443"/>
      <w:r>
        <w:t xml:space="preserve">Abbildung </w:t>
      </w:r>
      <w:r w:rsidR="001A30F2">
        <w:rPr>
          <w:noProof/>
        </w:rPr>
        <w:fldChar w:fldCharType="begin"/>
      </w:r>
      <w:r w:rsidR="001A30F2">
        <w:rPr>
          <w:noProof/>
        </w:rPr>
        <w:instrText xml:space="preserve"> SEQ Abbildung \* ARABIC </w:instrText>
      </w:r>
      <w:r w:rsidR="001A30F2">
        <w:rPr>
          <w:noProof/>
        </w:rPr>
        <w:fldChar w:fldCharType="separate"/>
      </w:r>
      <w:r w:rsidR="00504727">
        <w:rPr>
          <w:noProof/>
        </w:rPr>
        <w:t>38</w:t>
      </w:r>
      <w:r w:rsidR="001A30F2">
        <w:rPr>
          <w:noProof/>
        </w:rPr>
        <w:fldChar w:fldCharType="end"/>
      </w:r>
      <w:r>
        <w:t xml:space="preserve"> - </w:t>
      </w:r>
      <w:r w:rsidRPr="00DB7AEF">
        <w:t>Codebeispiel</w:t>
      </w:r>
      <w:r>
        <w:t xml:space="preserve">: </w:t>
      </w:r>
      <w:r>
        <w:rPr>
          <w:noProof/>
        </w:rPr>
        <w:t xml:space="preserve"> Vererbung der Auswahl zum Zeitraum</w:t>
      </w:r>
      <w:r>
        <w:rPr>
          <w:noProof/>
        </w:rPr>
        <mc:AlternateContent>
          <mc:Choice Requires="wps">
            <w:drawing>
              <wp:anchor distT="0" distB="0" distL="114300" distR="114300" simplePos="0" relativeHeight="251667456" behindDoc="1" locked="0" layoutInCell="1" allowOverlap="1" wp14:anchorId="4B241F12" wp14:editId="43C8CD0E">
                <wp:simplePos x="0" y="0"/>
                <wp:positionH relativeFrom="margin">
                  <wp:align>right</wp:align>
                </wp:positionH>
                <wp:positionV relativeFrom="paragraph">
                  <wp:posOffset>153670</wp:posOffset>
                </wp:positionV>
                <wp:extent cx="2457450" cy="323850"/>
                <wp:effectExtent l="0" t="0" r="0" b="0"/>
                <wp:wrapTight wrapText="bothSides">
                  <wp:wrapPolygon edited="0">
                    <wp:start x="0" y="0"/>
                    <wp:lineTo x="0" y="20329"/>
                    <wp:lineTo x="21433" y="20329"/>
                    <wp:lineTo x="21433" y="0"/>
                    <wp:lineTo x="0" y="0"/>
                  </wp:wrapPolygon>
                </wp:wrapTight>
                <wp:docPr id="61" name="Textfeld 61"/>
                <wp:cNvGraphicFramePr/>
                <a:graphic xmlns:a="http://schemas.openxmlformats.org/drawingml/2006/main">
                  <a:graphicData uri="http://schemas.microsoft.com/office/word/2010/wordprocessingShape">
                    <wps:wsp>
                      <wps:cNvSpPr txBox="1"/>
                      <wps:spPr>
                        <a:xfrm>
                          <a:off x="0" y="0"/>
                          <a:ext cx="2457450" cy="323850"/>
                        </a:xfrm>
                        <a:prstGeom prst="rect">
                          <a:avLst/>
                        </a:prstGeom>
                        <a:solidFill>
                          <a:prstClr val="white"/>
                        </a:solidFill>
                        <a:ln>
                          <a:noFill/>
                        </a:ln>
                      </wps:spPr>
                      <wps:txbx>
                        <w:txbxContent>
                          <w:p w14:paraId="5DA8A929" w14:textId="6128A4A6" w:rsidR="00C027D9" w:rsidRPr="00F54436" w:rsidRDefault="00C027D9" w:rsidP="004F6D33">
                            <w:pPr>
                              <w:pStyle w:val="Beschriftung"/>
                              <w:jc w:val="right"/>
                              <w:rPr>
                                <w:rFonts w:ascii="MetaPro-Normal" w:hAnsi="MetaPro-Normal"/>
                                <w:i w:val="0"/>
                                <w:noProof/>
                                <w:color w:val="003399"/>
                              </w:rPr>
                            </w:pPr>
                            <w:bookmarkStart w:id="131" w:name="_Toc8379444"/>
                            <w:r>
                              <w:t xml:space="preserve">Abbildung </w:t>
                            </w:r>
                            <w:r>
                              <w:rPr>
                                <w:noProof/>
                              </w:rPr>
                              <w:fldChar w:fldCharType="begin"/>
                            </w:r>
                            <w:r>
                              <w:rPr>
                                <w:noProof/>
                              </w:rPr>
                              <w:instrText xml:space="preserve"> SEQ Abbildung \* ARABIC </w:instrText>
                            </w:r>
                            <w:r>
                              <w:rPr>
                                <w:noProof/>
                              </w:rPr>
                              <w:fldChar w:fldCharType="separate"/>
                            </w:r>
                            <w:r w:rsidR="00504727">
                              <w:rPr>
                                <w:noProof/>
                              </w:rPr>
                              <w:t>39</w:t>
                            </w:r>
                            <w:r>
                              <w:rPr>
                                <w:noProof/>
                              </w:rPr>
                              <w:fldChar w:fldCharType="end"/>
                            </w:r>
                            <w:r>
                              <w:t xml:space="preserve"> - Formular zur Auswahl des Zeitraums</w:t>
                            </w:r>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241F12" id="Textfeld 61" o:spid="_x0000_s1028" type="#_x0000_t202" style="position:absolute;margin-left:142.3pt;margin-top:12.1pt;width:193.5pt;height:25.5pt;z-index:-2516490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" stroked="f">
                <v:textbox inset="0,0,0,0">
                  <w:txbxContent>
                    <w:p w14:paraId="5DA8A929" w14:textId="6128A4A6" w:rsidR="00C027D9" w:rsidRPr="00F54436" w:rsidRDefault="00C027D9" w:rsidP="004F6D33">
                      <w:pPr>
                        <w:pStyle w:val="Beschriftung"/>
                        <w:jc w:val="right"/>
                        <w:rPr>
                          <w:rFonts w:ascii="MetaPro-Normal" w:hAnsi="MetaPro-Normal"/>
                          <w:i w:val="0"/>
                          <w:noProof/>
                          <w:color w:val="003399"/>
                        </w:rPr>
                      </w:pPr>
                      <w:bookmarkStart w:id="132" w:name="_Toc8379444"/>
                      <w:r>
                        <w:t xml:space="preserve">Abbildung </w:t>
                      </w:r>
                      <w:r>
                        <w:rPr>
                          <w:noProof/>
                        </w:rPr>
                        <w:fldChar w:fldCharType="begin"/>
                      </w:r>
                      <w:r>
                        <w:rPr>
                          <w:noProof/>
                        </w:rPr>
                        <w:instrText xml:space="preserve"> SEQ Abbildung \* ARABIC </w:instrText>
                      </w:r>
                      <w:r>
                        <w:rPr>
                          <w:noProof/>
                        </w:rPr>
                        <w:fldChar w:fldCharType="separate"/>
                      </w:r>
                      <w:r w:rsidR="00504727">
                        <w:rPr>
                          <w:noProof/>
                        </w:rPr>
                        <w:t>39</w:t>
                      </w:r>
                      <w:r>
                        <w:rPr>
                          <w:noProof/>
                        </w:rPr>
                        <w:fldChar w:fldCharType="end"/>
                      </w:r>
                      <w:r>
                        <w:t xml:space="preserve"> - Formular zur Auswahl des Zeitraums</w:t>
                      </w:r>
                      <w:bookmarkEnd w:id="132"/>
                    </w:p>
                  </w:txbxContent>
                </v:textbox>
                <w10:wrap type="tight" anchorx="margin"/>
              </v:shape>
            </w:pict>
          </mc:Fallback>
        </mc:AlternateContent>
      </w:r>
      <w:bookmarkEnd w:id="130"/>
    </w:p>
    <w:p w14:paraId="71BCD3F8" w14:textId="77777777" w:rsidR="001D56DA" w:rsidRDefault="001D56DA" w:rsidP="001D56DA">
      <w:pPr>
        <w:pStyle w:val="berschrift4"/>
        <w:rPr>
          <w:lang w:eastAsia="de-CH"/>
        </w:rPr>
      </w:pPr>
      <w:r>
        <w:rPr>
          <w:lang w:eastAsia="de-CH"/>
        </w:rPr>
        <w:t>Plan-Container</w:t>
      </w:r>
    </w:p>
    <w:p w14:paraId="741CCCB9" w14:textId="378960DE" w:rsidR="001D56DA" w:rsidRDefault="001D56DA" w:rsidP="001D56DA">
      <w:r w:rsidRPr="001F73AF">
        <w:t xml:space="preserve">Der Plan-Container ist ein weiterer Rahmen, </w:t>
      </w:r>
      <w:r>
        <w:t>der</w:t>
      </w:r>
      <w:r w:rsidRPr="001F73AF">
        <w:t xml:space="preserve"> die </w:t>
      </w:r>
      <w:r>
        <w:t>beiden Teile</w:t>
      </w:r>
      <w:r w:rsidRPr="001F73AF">
        <w:t xml:space="preserve"> </w:t>
      </w:r>
      <w:r>
        <w:t>der</w:t>
      </w:r>
      <w:r w:rsidRPr="001F73AF">
        <w:t xml:space="preserve"> Plan</w:t>
      </w:r>
      <w:r>
        <w:t>-Tabelle</w:t>
      </w:r>
      <w:r w:rsidRPr="001F73AF">
        <w:t xml:space="preserve"> strukturiert. Die verfügbaren Schichten werden</w:t>
      </w:r>
      <w:r w:rsidR="00397F57">
        <w:t xml:space="preserve"> </w:t>
      </w:r>
      <w:r w:rsidRPr="001F73AF">
        <w:t xml:space="preserve">ebenfalls </w:t>
      </w:r>
      <w:r w:rsidR="0052070B">
        <w:t xml:space="preserve">hier </w:t>
      </w:r>
      <w:r w:rsidRPr="001F73AF">
        <w:t xml:space="preserve">als Legende über der Tabelle dargestellt. </w:t>
      </w:r>
      <w:r>
        <w:t xml:space="preserve">Der erste Teil der Tabelle ist eine Kopfzeile, welche die dargestellten Wochen und Tage beschreibt. Diese werden, abhängig von der Auswahl im grundlegenden Container, gleich hier generiert und angezeigt. </w:t>
      </w:r>
    </w:p>
    <w:p w14:paraId="0FE6CA53" w14:textId="77777777" w:rsidR="001D56DA" w:rsidRDefault="001D56DA" w:rsidP="001D56DA">
      <w:r>
        <w:t>Dabei werden die Schichten, Tageszeiten und Benutzer von der API abgefragt, worauf für jeden Benutzer die «Benutzer-Zeile» initialisiert wird. Gleichzeitig wird dem globalen Speicher ein neues Objekt zugewiesen, in welchem die Einsätze des Benutzers abgelegt werden können.</w:t>
      </w:r>
    </w:p>
    <w:p w14:paraId="23EC8209" w14:textId="77777777" w:rsidR="00EA09AE" w:rsidRDefault="0041500A" w:rsidP="00EA09AE">
      <w:pPr>
        <w:keepNext/>
      </w:pPr>
      <w:r>
        <w:rPr>
          <w:noProof/>
        </w:rPr>
        <w:drawing>
          <wp:inline distT="0" distB="0" distL="0" distR="0" wp14:anchorId="096F71EC" wp14:editId="13722A6D">
            <wp:extent cx="5760720" cy="186132"/>
            <wp:effectExtent l="0" t="0" r="0" b="4445"/>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60720" cy="186132"/>
                    </a:xfrm>
                    <a:prstGeom prst="rect">
                      <a:avLst/>
                    </a:prstGeom>
                    <a:noFill/>
                    <a:ln>
                      <a:noFill/>
                    </a:ln>
                  </pic:spPr>
                </pic:pic>
              </a:graphicData>
            </a:graphic>
          </wp:inline>
        </w:drawing>
      </w:r>
    </w:p>
    <w:p w14:paraId="4345495E" w14:textId="3E2C4F5A" w:rsidR="001D56DA" w:rsidRDefault="00EA09AE" w:rsidP="00EA09AE">
      <w:pPr>
        <w:pStyle w:val="Beschriftung"/>
        <w:jc w:val="right"/>
      </w:pPr>
      <w:bookmarkStart w:id="133" w:name="_Toc8379445"/>
      <w:r>
        <w:t xml:space="preserve">Abbildung </w:t>
      </w:r>
      <w:r w:rsidR="001A30F2">
        <w:rPr>
          <w:noProof/>
        </w:rPr>
        <w:fldChar w:fldCharType="begin"/>
      </w:r>
      <w:r w:rsidR="001A30F2">
        <w:rPr>
          <w:noProof/>
        </w:rPr>
        <w:instrText xml:space="preserve"> SEQ Abbildung \* ARABIC </w:instrText>
      </w:r>
      <w:r w:rsidR="001A30F2">
        <w:rPr>
          <w:noProof/>
        </w:rPr>
        <w:fldChar w:fldCharType="separate"/>
      </w:r>
      <w:r w:rsidR="00504727">
        <w:rPr>
          <w:noProof/>
        </w:rPr>
        <w:t>40</w:t>
      </w:r>
      <w:r w:rsidR="001A30F2">
        <w:rPr>
          <w:noProof/>
        </w:rPr>
        <w:fldChar w:fldCharType="end"/>
      </w:r>
      <w:r>
        <w:t xml:space="preserve"> - </w:t>
      </w:r>
      <w:r w:rsidRPr="00BF49F6">
        <w:t>Codebeispiel</w:t>
      </w:r>
      <w:r>
        <w:t>: Benutzer-Zeile als Komponente</w:t>
      </w:r>
      <w:bookmarkEnd w:id="133"/>
    </w:p>
    <w:p w14:paraId="541C7A88" w14:textId="77777777" w:rsidR="004A52E9" w:rsidRDefault="001D56DA" w:rsidP="001D56DA">
      <w:r>
        <w:t>D</w:t>
      </w:r>
      <w:r w:rsidRPr="001F73AF">
        <w:t>es Weiteren</w:t>
      </w:r>
      <w:r>
        <w:t xml:space="preserve"> befindet sich auf dieser Ebene</w:t>
      </w:r>
      <w:r w:rsidRPr="001F73AF">
        <w:t xml:space="preserve"> auch das Formular zur Bearbeitung von Einsätzen. Es ist jedoch zunächst nicht sichtbar, </w:t>
      </w:r>
      <w:r>
        <w:t>da es erst</w:t>
      </w:r>
      <w:r w:rsidRPr="001F73AF">
        <w:t xml:space="preserve"> durch eine «Benutzer-Zeile» ausgelöst werden</w:t>
      </w:r>
      <w:r>
        <w:t xml:space="preserve"> muss. </w:t>
      </w:r>
      <w:r w:rsidRPr="001F73AF">
        <w:t xml:space="preserve">Die «Benutzer-Zeile» </w:t>
      </w:r>
      <w:r>
        <w:t>gibt</w:t>
      </w:r>
      <w:r w:rsidRPr="001F73AF">
        <w:t xml:space="preserve"> </w:t>
      </w:r>
      <w:r>
        <w:t>dabei</w:t>
      </w:r>
      <w:r w:rsidRPr="001F73AF">
        <w:t xml:space="preserve"> Informationen zum betroffenen Einsatz </w:t>
      </w:r>
      <w:r>
        <w:t>mit</w:t>
      </w:r>
      <w:r w:rsidRPr="001F73AF">
        <w:t>, welche dann im Formular dargestellt</w:t>
      </w:r>
      <w:r>
        <w:t xml:space="preserve"> und bearbeitet werden können</w:t>
      </w:r>
      <w:r w:rsidRPr="001F73AF">
        <w:t>.</w:t>
      </w:r>
    </w:p>
    <w:p w14:paraId="63959603" w14:textId="77777777" w:rsidR="001D56DA" w:rsidRPr="00412BD4" w:rsidRDefault="001D56DA" w:rsidP="001D56DA">
      <w:pPr>
        <w:pStyle w:val="berschrift4"/>
        <w:rPr>
          <w:lang w:eastAsia="de-CH"/>
        </w:rPr>
      </w:pPr>
      <w:r>
        <w:rPr>
          <w:lang w:eastAsia="de-CH"/>
        </w:rPr>
        <w:t>Benutzer-Zeile(n)</w:t>
      </w:r>
    </w:p>
    <w:p w14:paraId="7CA8CC6D" w14:textId="77777777" w:rsidR="001D56DA" w:rsidRDefault="001D56DA" w:rsidP="001D56DA">
      <w:r w:rsidRPr="001F73AF">
        <w:t xml:space="preserve">Diese Komponente wird für jedes Teammitglied </w:t>
      </w:r>
      <w:r>
        <w:t>generiert</w:t>
      </w:r>
      <w:r w:rsidRPr="001F73AF">
        <w:t xml:space="preserve"> und </w:t>
      </w:r>
      <w:r>
        <w:t>abgebildet</w:t>
      </w:r>
      <w:r w:rsidRPr="001F73AF">
        <w:t>.</w:t>
      </w:r>
      <w:r>
        <w:t xml:space="preserve"> Durch die vererbten Informationen zum Benutzer und dem ausgewählten Zeitraum werden die zugehörigen Einsätze von der API abgefragt</w:t>
      </w:r>
      <w:r w:rsidRPr="001F73AF">
        <w:t>.</w:t>
      </w:r>
      <w:r>
        <w:t xml:space="preserve"> Die erhaltenen Daten werden dann im globalen Speicher abgelegt, worauf eine «Beobachter»-Funktion ausgelöst wird und die Anzeige der Einsätze durchführt.</w:t>
      </w:r>
    </w:p>
    <w:p w14:paraId="72B75B8B" w14:textId="77777777" w:rsidR="00EA09AE" w:rsidRDefault="00F41A92" w:rsidP="00EA09AE">
      <w:pPr>
        <w:keepNext/>
        <w:jc w:val="center"/>
      </w:pPr>
      <w:r>
        <w:rPr>
          <w:noProof/>
        </w:rPr>
        <w:drawing>
          <wp:inline distT="0" distB="0" distL="0" distR="0" wp14:anchorId="1DD25A36" wp14:editId="29DB8F74">
            <wp:extent cx="3228229" cy="938931"/>
            <wp:effectExtent l="0" t="0" r="0" b="0"/>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274011" cy="952247"/>
                    </a:xfrm>
                    <a:prstGeom prst="rect">
                      <a:avLst/>
                    </a:prstGeom>
                    <a:noFill/>
                    <a:ln>
                      <a:noFill/>
                    </a:ln>
                  </pic:spPr>
                </pic:pic>
              </a:graphicData>
            </a:graphic>
          </wp:inline>
        </w:drawing>
      </w:r>
    </w:p>
    <w:p w14:paraId="7F3FDDB3" w14:textId="7DF0CED3" w:rsidR="00F41A92" w:rsidRDefault="00EA09AE" w:rsidP="00EA09AE">
      <w:pPr>
        <w:pStyle w:val="Beschriftung"/>
        <w:jc w:val="center"/>
      </w:pPr>
      <w:bookmarkStart w:id="134" w:name="_Toc8379446"/>
      <w:r>
        <w:t xml:space="preserve">Abbildung </w:t>
      </w:r>
      <w:r w:rsidR="001A30F2">
        <w:rPr>
          <w:noProof/>
        </w:rPr>
        <w:fldChar w:fldCharType="begin"/>
      </w:r>
      <w:r w:rsidR="001A30F2">
        <w:rPr>
          <w:noProof/>
        </w:rPr>
        <w:instrText xml:space="preserve"> SEQ Abbildung \* ARABIC </w:instrText>
      </w:r>
      <w:r w:rsidR="001A30F2">
        <w:rPr>
          <w:noProof/>
        </w:rPr>
        <w:fldChar w:fldCharType="separate"/>
      </w:r>
      <w:r w:rsidR="00504727">
        <w:rPr>
          <w:noProof/>
        </w:rPr>
        <w:t>41</w:t>
      </w:r>
      <w:r w:rsidR="001A30F2">
        <w:rPr>
          <w:noProof/>
        </w:rPr>
        <w:fldChar w:fldCharType="end"/>
      </w:r>
      <w:r>
        <w:t xml:space="preserve"> - </w:t>
      </w:r>
      <w:r w:rsidRPr="00112CC5">
        <w:t>Codebeispiel</w:t>
      </w:r>
      <w:r>
        <w:t>: "Watcher"-Funktion auf Änderungen in den Einsätzen</w:t>
      </w:r>
      <w:bookmarkEnd w:id="134"/>
    </w:p>
    <w:p w14:paraId="5029261F" w14:textId="77777777" w:rsidR="002E31B6" w:rsidRDefault="001D56DA" w:rsidP="00C65D0A">
      <w:r w:rsidRPr="001F73AF">
        <w:t xml:space="preserve">Durch </w:t>
      </w:r>
      <w:r>
        <w:t>Anklicken eines Einsatzes</w:t>
      </w:r>
      <w:r w:rsidRPr="001F73AF">
        <w:t xml:space="preserve"> wird </w:t>
      </w:r>
      <w:r>
        <w:t>ein</w:t>
      </w:r>
      <w:r w:rsidRPr="001F73AF">
        <w:t xml:space="preserve"> Event ausgelöst,</w:t>
      </w:r>
      <w:r>
        <w:t xml:space="preserve"> welches das Bearbeitungs-Formular öffnet,</w:t>
      </w:r>
      <w:r w:rsidRPr="001F73AF">
        <w:t xml:space="preserve"> </w:t>
      </w:r>
      <w:r>
        <w:t>wobei</w:t>
      </w:r>
      <w:r w:rsidRPr="001F73AF">
        <w:t xml:space="preserve"> Informationen </w:t>
      </w:r>
      <w:r>
        <w:t>zum</w:t>
      </w:r>
      <w:r w:rsidRPr="001F73AF">
        <w:t xml:space="preserve"> </w:t>
      </w:r>
      <w:r>
        <w:t>Einsatz</w:t>
      </w:r>
      <w:r w:rsidRPr="001F73AF">
        <w:t xml:space="preserve"> mitgegeben</w:t>
      </w:r>
      <w:r>
        <w:t xml:space="preserve"> werden</w:t>
      </w:r>
      <w:r w:rsidRPr="001F73AF">
        <w:t xml:space="preserve">. Da </w:t>
      </w:r>
      <w:r>
        <w:t xml:space="preserve">die </w:t>
      </w:r>
      <w:r w:rsidRPr="001F73AF">
        <w:t xml:space="preserve">Einsätze </w:t>
      </w:r>
      <w:r>
        <w:t xml:space="preserve">dynamisch </w:t>
      </w:r>
      <w:r w:rsidRPr="001F73AF">
        <w:t xml:space="preserve">im globalen Speicher abgelegt </w:t>
      </w:r>
      <w:r>
        <w:t>wurden</w:t>
      </w:r>
      <w:r w:rsidRPr="001F73AF">
        <w:t>,</w:t>
      </w:r>
      <w:r>
        <w:t xml:space="preserve"> aktualisiert sich die Komponente bei einer Änderung automatisch</w:t>
      </w:r>
      <w:r w:rsidR="004A52E9">
        <w:t>.</w:t>
      </w:r>
      <w:r w:rsidR="002E31B6">
        <w:rPr>
          <w:lang w:eastAsia="de-CH"/>
        </w:rPr>
        <w:br w:type="page"/>
      </w:r>
    </w:p>
    <w:p w14:paraId="55A8441C" w14:textId="77777777" w:rsidR="00C65D0A" w:rsidRDefault="00C65D0A" w:rsidP="00C65D0A">
      <w:pPr>
        <w:pStyle w:val="berschrift2"/>
        <w:rPr>
          <w:lang w:eastAsia="de-CH"/>
        </w:rPr>
      </w:pPr>
      <w:bookmarkStart w:id="135" w:name="_Toc8376168"/>
      <w:r>
        <w:rPr>
          <w:lang w:eastAsia="de-CH"/>
        </w:rPr>
        <w:lastRenderedPageBreak/>
        <w:t>Testprotokoll</w:t>
      </w:r>
      <w:bookmarkEnd w:id="135"/>
    </w:p>
    <w:p w14:paraId="3349BFA3" w14:textId="77777777" w:rsidR="001D56DA" w:rsidRDefault="001D56DA" w:rsidP="001D56DA">
      <w:r>
        <w:t xml:space="preserve">Zum Schluss der Implementierungsphase wurden die vorbestimmten Funktionen/Use-Cases nach dem Testkonzept auf ihre Funktionalität überprüft. Zur Erfüllung der Anforderungen </w:t>
      </w:r>
      <w:r w:rsidR="00F42197">
        <w:t>müssen</w:t>
      </w:r>
      <w:r>
        <w:t xml:space="preserve"> alle Tests positive Ergebnisse liefern.</w:t>
      </w:r>
      <w:r w:rsidR="00F42197">
        <w:t xml:space="preserve"> Die Tests wurden mit den im Konzept definierten Voraussetzungen durchgeführt, wobei keine zusätzlichen Hilfsmittel eingesetzt wurden.</w:t>
      </w:r>
    </w:p>
    <w:tbl>
      <w:tblPr>
        <w:tblStyle w:val="TabellemithellemGitternetz1"/>
        <w:tblW w:w="0" w:type="auto"/>
        <w:tblLook w:val="04A0" w:firstRow="1" w:lastRow="0" w:firstColumn="1" w:lastColumn="0" w:noHBand="0" w:noVBand="1"/>
      </w:tblPr>
      <w:tblGrid>
        <w:gridCol w:w="1696"/>
        <w:gridCol w:w="1985"/>
        <w:gridCol w:w="1984"/>
        <w:gridCol w:w="3397"/>
      </w:tblGrid>
      <w:tr w:rsidR="00F42197" w14:paraId="5CAF9D40" w14:textId="77777777" w:rsidTr="00F42197">
        <w:tc>
          <w:tcPr>
            <w:tcW w:w="1696" w:type="dxa"/>
          </w:tcPr>
          <w:p w14:paraId="2F49A569" w14:textId="77777777" w:rsidR="00F42197" w:rsidRPr="00F42197" w:rsidRDefault="00F42197" w:rsidP="0084563F">
            <w:pPr>
              <w:rPr>
                <w:rFonts w:ascii="MetaPro-Medium" w:hAnsi="MetaPro-Medium"/>
              </w:rPr>
            </w:pPr>
            <w:r w:rsidRPr="00F42197">
              <w:rPr>
                <w:rFonts w:ascii="MetaPro-Medium" w:hAnsi="MetaPro-Medium"/>
              </w:rPr>
              <w:t>Name</w:t>
            </w:r>
          </w:p>
        </w:tc>
        <w:tc>
          <w:tcPr>
            <w:tcW w:w="1985" w:type="dxa"/>
          </w:tcPr>
          <w:p w14:paraId="375B74C7" w14:textId="77777777" w:rsidR="00F42197" w:rsidRPr="00F42197" w:rsidRDefault="00F42197" w:rsidP="0084563F">
            <w:pPr>
              <w:rPr>
                <w:rFonts w:ascii="MetaPro-Medium" w:hAnsi="MetaPro-Medium"/>
              </w:rPr>
            </w:pPr>
            <w:r>
              <w:rPr>
                <w:rFonts w:ascii="MetaPro-Medium" w:hAnsi="MetaPro-Medium"/>
              </w:rPr>
              <w:t>Tester</w:t>
            </w:r>
          </w:p>
        </w:tc>
        <w:tc>
          <w:tcPr>
            <w:tcW w:w="1984" w:type="dxa"/>
          </w:tcPr>
          <w:p w14:paraId="4A9BC2A5" w14:textId="77777777" w:rsidR="00F42197" w:rsidRPr="00F42197" w:rsidRDefault="00F42197" w:rsidP="0084563F">
            <w:pPr>
              <w:rPr>
                <w:rFonts w:ascii="MetaPro-Medium" w:hAnsi="MetaPro-Medium"/>
              </w:rPr>
            </w:pPr>
            <w:r w:rsidRPr="00F42197">
              <w:rPr>
                <w:rFonts w:ascii="MetaPro-Medium" w:hAnsi="MetaPro-Medium"/>
              </w:rPr>
              <w:t>Datum</w:t>
            </w:r>
          </w:p>
        </w:tc>
        <w:tc>
          <w:tcPr>
            <w:tcW w:w="3397" w:type="dxa"/>
          </w:tcPr>
          <w:p w14:paraId="5487114D" w14:textId="77777777" w:rsidR="00F42197" w:rsidRPr="00F42197" w:rsidRDefault="00F42197" w:rsidP="0084563F">
            <w:pPr>
              <w:rPr>
                <w:rFonts w:ascii="MetaPro-Medium" w:hAnsi="MetaPro-Medium"/>
              </w:rPr>
            </w:pPr>
            <w:r w:rsidRPr="00F42197">
              <w:rPr>
                <w:rFonts w:ascii="MetaPro-Medium" w:hAnsi="MetaPro-Medium"/>
              </w:rPr>
              <w:t>Status</w:t>
            </w:r>
          </w:p>
        </w:tc>
      </w:tr>
      <w:tr w:rsidR="00F42197" w14:paraId="49ED2809" w14:textId="77777777" w:rsidTr="00F42197">
        <w:tc>
          <w:tcPr>
            <w:tcW w:w="1696" w:type="dxa"/>
          </w:tcPr>
          <w:p w14:paraId="583077C4" w14:textId="77777777" w:rsidR="00F42197" w:rsidRDefault="00F42197" w:rsidP="0084563F">
            <w:r>
              <w:t>FT-001</w:t>
            </w:r>
          </w:p>
        </w:tc>
        <w:tc>
          <w:tcPr>
            <w:tcW w:w="1985" w:type="dxa"/>
          </w:tcPr>
          <w:p w14:paraId="566F7A09" w14:textId="77777777" w:rsidR="00F42197" w:rsidRDefault="00F42197" w:rsidP="0084563F">
            <w:r>
              <w:t>Elia Reutlinger</w:t>
            </w:r>
          </w:p>
        </w:tc>
        <w:tc>
          <w:tcPr>
            <w:tcW w:w="1984" w:type="dxa"/>
          </w:tcPr>
          <w:p w14:paraId="0DA99153" w14:textId="77777777" w:rsidR="00F42197" w:rsidRDefault="00F42197" w:rsidP="0084563F">
            <w:r>
              <w:t>08.05.2019</w:t>
            </w:r>
          </w:p>
        </w:tc>
        <w:tc>
          <w:tcPr>
            <w:tcW w:w="3397" w:type="dxa"/>
          </w:tcPr>
          <w:p w14:paraId="3D38DFC4" w14:textId="77777777" w:rsidR="00F42197" w:rsidRDefault="00F42197" w:rsidP="0084563F">
            <w:r>
              <w:t>Erfolgreich</w:t>
            </w:r>
          </w:p>
        </w:tc>
      </w:tr>
      <w:tr w:rsidR="00F42197" w14:paraId="1DE6D72C" w14:textId="77777777" w:rsidTr="00F42197">
        <w:tc>
          <w:tcPr>
            <w:tcW w:w="1696" w:type="dxa"/>
          </w:tcPr>
          <w:p w14:paraId="2A25C633" w14:textId="77777777" w:rsidR="00F42197" w:rsidRDefault="00F42197" w:rsidP="0084563F">
            <w:r>
              <w:t>FT-002</w:t>
            </w:r>
          </w:p>
        </w:tc>
        <w:tc>
          <w:tcPr>
            <w:tcW w:w="1985" w:type="dxa"/>
          </w:tcPr>
          <w:p w14:paraId="06315FB5" w14:textId="77777777" w:rsidR="00F42197" w:rsidRDefault="00F42197" w:rsidP="0084563F">
            <w:r>
              <w:t>Elia Reutlinger</w:t>
            </w:r>
          </w:p>
        </w:tc>
        <w:tc>
          <w:tcPr>
            <w:tcW w:w="1984" w:type="dxa"/>
          </w:tcPr>
          <w:p w14:paraId="2F3159AD" w14:textId="77777777" w:rsidR="00F42197" w:rsidRDefault="00F42197" w:rsidP="0084563F">
            <w:r>
              <w:t>08.05.2019</w:t>
            </w:r>
          </w:p>
        </w:tc>
        <w:tc>
          <w:tcPr>
            <w:tcW w:w="3397" w:type="dxa"/>
          </w:tcPr>
          <w:p w14:paraId="134A2129" w14:textId="77777777" w:rsidR="00F42197" w:rsidRDefault="00F42197" w:rsidP="0084563F">
            <w:r>
              <w:t>Erfolgreich</w:t>
            </w:r>
          </w:p>
        </w:tc>
      </w:tr>
      <w:tr w:rsidR="00F42197" w14:paraId="7FE987B4" w14:textId="77777777" w:rsidTr="00F42197">
        <w:tc>
          <w:tcPr>
            <w:tcW w:w="1696" w:type="dxa"/>
          </w:tcPr>
          <w:p w14:paraId="3BD96C15" w14:textId="77777777" w:rsidR="00F42197" w:rsidRDefault="00F42197" w:rsidP="0084563F">
            <w:r>
              <w:t>FT-003</w:t>
            </w:r>
          </w:p>
        </w:tc>
        <w:tc>
          <w:tcPr>
            <w:tcW w:w="1985" w:type="dxa"/>
          </w:tcPr>
          <w:p w14:paraId="1F1424D8" w14:textId="77777777" w:rsidR="00F42197" w:rsidRDefault="00F42197" w:rsidP="0084563F">
            <w:r>
              <w:t>Elia Reutlinger</w:t>
            </w:r>
          </w:p>
        </w:tc>
        <w:tc>
          <w:tcPr>
            <w:tcW w:w="1984" w:type="dxa"/>
          </w:tcPr>
          <w:p w14:paraId="62D62352" w14:textId="77777777" w:rsidR="00F42197" w:rsidRDefault="00F42197" w:rsidP="0084563F">
            <w:r>
              <w:t>08.05.2019</w:t>
            </w:r>
          </w:p>
        </w:tc>
        <w:tc>
          <w:tcPr>
            <w:tcW w:w="3397" w:type="dxa"/>
          </w:tcPr>
          <w:p w14:paraId="4C15EB1D" w14:textId="77777777" w:rsidR="00F42197" w:rsidRDefault="00F42197" w:rsidP="0084563F">
            <w:r>
              <w:t>Erfolgreich</w:t>
            </w:r>
          </w:p>
        </w:tc>
      </w:tr>
      <w:tr w:rsidR="00F42197" w14:paraId="065EA43B" w14:textId="77777777" w:rsidTr="00F42197">
        <w:tc>
          <w:tcPr>
            <w:tcW w:w="1696" w:type="dxa"/>
          </w:tcPr>
          <w:p w14:paraId="3D08123B" w14:textId="77777777" w:rsidR="00F42197" w:rsidRDefault="00F42197" w:rsidP="0084563F">
            <w:r>
              <w:t>FT-004</w:t>
            </w:r>
          </w:p>
        </w:tc>
        <w:tc>
          <w:tcPr>
            <w:tcW w:w="1985" w:type="dxa"/>
          </w:tcPr>
          <w:p w14:paraId="79B0356D" w14:textId="77777777" w:rsidR="00F42197" w:rsidRDefault="00F42197" w:rsidP="0084563F">
            <w:r>
              <w:t>Elia Reutlinger</w:t>
            </w:r>
          </w:p>
        </w:tc>
        <w:tc>
          <w:tcPr>
            <w:tcW w:w="1984" w:type="dxa"/>
          </w:tcPr>
          <w:p w14:paraId="77FE8830" w14:textId="77777777" w:rsidR="00F42197" w:rsidRDefault="00F42197" w:rsidP="0084563F">
            <w:r>
              <w:t>08.05.2019</w:t>
            </w:r>
          </w:p>
        </w:tc>
        <w:tc>
          <w:tcPr>
            <w:tcW w:w="3397" w:type="dxa"/>
          </w:tcPr>
          <w:p w14:paraId="7ABB815C" w14:textId="77777777" w:rsidR="00F42197" w:rsidRDefault="00F42197" w:rsidP="0084563F">
            <w:r>
              <w:t>Erfolgreich</w:t>
            </w:r>
          </w:p>
        </w:tc>
      </w:tr>
      <w:tr w:rsidR="00F42197" w14:paraId="7C7F0545" w14:textId="77777777" w:rsidTr="00F42197">
        <w:tc>
          <w:tcPr>
            <w:tcW w:w="1696" w:type="dxa"/>
          </w:tcPr>
          <w:p w14:paraId="77CF1E02" w14:textId="77777777" w:rsidR="00F42197" w:rsidRDefault="00F42197" w:rsidP="0084563F">
            <w:r>
              <w:t>FT-005</w:t>
            </w:r>
          </w:p>
        </w:tc>
        <w:tc>
          <w:tcPr>
            <w:tcW w:w="1985" w:type="dxa"/>
          </w:tcPr>
          <w:p w14:paraId="5FBF23DE" w14:textId="77777777" w:rsidR="00F42197" w:rsidRDefault="00F42197" w:rsidP="0084563F">
            <w:r>
              <w:t>Elia Reutlinger</w:t>
            </w:r>
          </w:p>
        </w:tc>
        <w:tc>
          <w:tcPr>
            <w:tcW w:w="1984" w:type="dxa"/>
          </w:tcPr>
          <w:p w14:paraId="42CFE047" w14:textId="77777777" w:rsidR="00F42197" w:rsidRDefault="00F42197" w:rsidP="0084563F">
            <w:r>
              <w:t>08.05.2019</w:t>
            </w:r>
          </w:p>
        </w:tc>
        <w:tc>
          <w:tcPr>
            <w:tcW w:w="3397" w:type="dxa"/>
          </w:tcPr>
          <w:p w14:paraId="3BDBDB76" w14:textId="77777777" w:rsidR="00F42197" w:rsidRDefault="00F42197" w:rsidP="0084563F">
            <w:r>
              <w:t>Erfolgreich</w:t>
            </w:r>
          </w:p>
        </w:tc>
      </w:tr>
      <w:tr w:rsidR="00F42197" w14:paraId="742F8895" w14:textId="77777777" w:rsidTr="00F42197">
        <w:tc>
          <w:tcPr>
            <w:tcW w:w="1696" w:type="dxa"/>
          </w:tcPr>
          <w:p w14:paraId="2FFA2C3E" w14:textId="77777777" w:rsidR="00F42197" w:rsidRDefault="00F42197" w:rsidP="0084563F">
            <w:r>
              <w:t>FT-006</w:t>
            </w:r>
          </w:p>
        </w:tc>
        <w:tc>
          <w:tcPr>
            <w:tcW w:w="1985" w:type="dxa"/>
          </w:tcPr>
          <w:p w14:paraId="2B8009E3" w14:textId="77777777" w:rsidR="00F42197" w:rsidRDefault="00F42197" w:rsidP="0084563F">
            <w:r>
              <w:t>Elia Reutlinger</w:t>
            </w:r>
          </w:p>
        </w:tc>
        <w:tc>
          <w:tcPr>
            <w:tcW w:w="1984" w:type="dxa"/>
          </w:tcPr>
          <w:p w14:paraId="6A080841" w14:textId="77777777" w:rsidR="00F42197" w:rsidRDefault="00F42197" w:rsidP="0084563F">
            <w:r>
              <w:t>08.05.2019</w:t>
            </w:r>
          </w:p>
        </w:tc>
        <w:tc>
          <w:tcPr>
            <w:tcW w:w="3397" w:type="dxa"/>
          </w:tcPr>
          <w:p w14:paraId="513187B2" w14:textId="77777777" w:rsidR="00F42197" w:rsidRDefault="00F42197" w:rsidP="0084563F">
            <w:r>
              <w:t>Erfolgreich</w:t>
            </w:r>
          </w:p>
        </w:tc>
      </w:tr>
    </w:tbl>
    <w:p w14:paraId="5E97C2EC" w14:textId="77777777" w:rsidR="00F42197" w:rsidRDefault="00F42197" w:rsidP="00F42197">
      <w:bookmarkStart w:id="136" w:name="_Toc7616916"/>
    </w:p>
    <w:p w14:paraId="7F1DCF3E" w14:textId="77777777" w:rsidR="001D56DA" w:rsidRDefault="001D56DA" w:rsidP="001D56DA">
      <w:pPr>
        <w:pStyle w:val="berschrift3"/>
      </w:pPr>
      <w:bookmarkStart w:id="137" w:name="_Toc8376169"/>
      <w:r>
        <w:t>FT-001 – Einsätze darstellen</w:t>
      </w:r>
      <w:bookmarkEnd w:id="136"/>
      <w:bookmarkEnd w:id="137"/>
    </w:p>
    <w:tbl>
      <w:tblPr>
        <w:tblStyle w:val="TabellemithellemGitternetz"/>
        <w:tblW w:w="0" w:type="auto"/>
        <w:tblLook w:val="04A0" w:firstRow="1" w:lastRow="0" w:firstColumn="1" w:lastColumn="0" w:noHBand="0" w:noVBand="1"/>
      </w:tblPr>
      <w:tblGrid>
        <w:gridCol w:w="1980"/>
        <w:gridCol w:w="7082"/>
      </w:tblGrid>
      <w:tr w:rsidR="001D56DA" w14:paraId="5EB75B82" w14:textId="77777777" w:rsidTr="0084563F">
        <w:tc>
          <w:tcPr>
            <w:tcW w:w="1980" w:type="dxa"/>
          </w:tcPr>
          <w:p w14:paraId="35A472DD" w14:textId="77777777" w:rsidR="001D56DA" w:rsidRDefault="001D56DA" w:rsidP="0084563F">
            <w:r>
              <w:t>Name</w:t>
            </w:r>
          </w:p>
        </w:tc>
        <w:tc>
          <w:tcPr>
            <w:tcW w:w="7082" w:type="dxa"/>
          </w:tcPr>
          <w:p w14:paraId="00D74D26" w14:textId="77777777" w:rsidR="001D56DA" w:rsidRDefault="001D56DA" w:rsidP="0084563F">
            <w:r>
              <w:t>FT-001</w:t>
            </w:r>
          </w:p>
        </w:tc>
      </w:tr>
      <w:tr w:rsidR="001D56DA" w14:paraId="0E7287B8" w14:textId="77777777" w:rsidTr="0084563F">
        <w:tc>
          <w:tcPr>
            <w:tcW w:w="1980" w:type="dxa"/>
          </w:tcPr>
          <w:p w14:paraId="3B3E669D" w14:textId="77777777" w:rsidR="001D56DA" w:rsidRDefault="001D56DA" w:rsidP="0084563F">
            <w:r>
              <w:t>Tester / Umgebung</w:t>
            </w:r>
          </w:p>
        </w:tc>
        <w:tc>
          <w:tcPr>
            <w:tcW w:w="7082" w:type="dxa"/>
          </w:tcPr>
          <w:p w14:paraId="63F378EA" w14:textId="77777777" w:rsidR="001D56DA" w:rsidRDefault="001D56DA" w:rsidP="0084563F">
            <w:r>
              <w:t>Elia Reutlinger /</w:t>
            </w:r>
            <w:r w:rsidR="00B1162D">
              <w:t xml:space="preserve"> </w:t>
            </w:r>
            <w:r w:rsidR="001E016F">
              <w:t>Nach Konzept</w:t>
            </w:r>
          </w:p>
        </w:tc>
      </w:tr>
      <w:tr w:rsidR="001D56DA" w14:paraId="6FDEAF04" w14:textId="77777777" w:rsidTr="0084563F">
        <w:tc>
          <w:tcPr>
            <w:tcW w:w="1980" w:type="dxa"/>
          </w:tcPr>
          <w:p w14:paraId="5ACD6819" w14:textId="77777777" w:rsidR="001D56DA" w:rsidRDefault="001D56DA" w:rsidP="0084563F">
            <w:r>
              <w:t>Datum</w:t>
            </w:r>
          </w:p>
        </w:tc>
        <w:tc>
          <w:tcPr>
            <w:tcW w:w="7082" w:type="dxa"/>
          </w:tcPr>
          <w:p w14:paraId="151F6126" w14:textId="77777777" w:rsidR="001D56DA" w:rsidRDefault="001E016F" w:rsidP="0084563F">
            <w:r>
              <w:t>08.05.2019</w:t>
            </w:r>
          </w:p>
        </w:tc>
      </w:tr>
      <w:tr w:rsidR="001D56DA" w14:paraId="4653E97A" w14:textId="77777777" w:rsidTr="0084563F">
        <w:tc>
          <w:tcPr>
            <w:tcW w:w="1980" w:type="dxa"/>
          </w:tcPr>
          <w:p w14:paraId="4CED1FD8" w14:textId="77777777" w:rsidR="001D56DA" w:rsidRDefault="001D56DA" w:rsidP="0084563F">
            <w:r>
              <w:t>Erwartetes Resultat</w:t>
            </w:r>
          </w:p>
        </w:tc>
        <w:tc>
          <w:tcPr>
            <w:tcW w:w="7082" w:type="dxa"/>
          </w:tcPr>
          <w:p w14:paraId="3FEB70D1" w14:textId="77777777" w:rsidR="001D56DA" w:rsidRDefault="001D56DA" w:rsidP="0084563F">
            <w:r>
              <w:t xml:space="preserve">Einsatz </w:t>
            </w:r>
            <w:r w:rsidR="005A0B90">
              <w:t>erscheint im Plan.</w:t>
            </w:r>
          </w:p>
        </w:tc>
      </w:tr>
      <w:tr w:rsidR="001D56DA" w14:paraId="679AFB88" w14:textId="77777777" w:rsidTr="0084563F">
        <w:tc>
          <w:tcPr>
            <w:tcW w:w="1980" w:type="dxa"/>
          </w:tcPr>
          <w:p w14:paraId="1C30C836" w14:textId="77777777" w:rsidR="001D56DA" w:rsidRDefault="001D56DA" w:rsidP="0084563F">
            <w:r>
              <w:t>Effektives Resultat</w:t>
            </w:r>
          </w:p>
        </w:tc>
        <w:tc>
          <w:tcPr>
            <w:tcW w:w="7082" w:type="dxa"/>
          </w:tcPr>
          <w:p w14:paraId="167D7FC2" w14:textId="77777777" w:rsidR="001D56DA" w:rsidRDefault="001D56DA" w:rsidP="0084563F">
            <w:r>
              <w:t xml:space="preserve">Einsatz </w:t>
            </w:r>
            <w:r w:rsidR="005A0B90">
              <w:t>ist im Plan erschienen</w:t>
            </w:r>
            <w:r>
              <w:t>.</w:t>
            </w:r>
          </w:p>
        </w:tc>
      </w:tr>
      <w:tr w:rsidR="001D56DA" w14:paraId="053C1AA8" w14:textId="77777777" w:rsidTr="0084563F">
        <w:tc>
          <w:tcPr>
            <w:tcW w:w="1980" w:type="dxa"/>
          </w:tcPr>
          <w:p w14:paraId="3FB08A3D" w14:textId="77777777" w:rsidR="001D56DA" w:rsidRDefault="001D56DA" w:rsidP="0084563F">
            <w:r>
              <w:t>Teststatus</w:t>
            </w:r>
          </w:p>
        </w:tc>
        <w:tc>
          <w:tcPr>
            <w:tcW w:w="7082" w:type="dxa"/>
          </w:tcPr>
          <w:p w14:paraId="72B42D55" w14:textId="77777777" w:rsidR="001D56DA" w:rsidRDefault="001D56DA" w:rsidP="0084563F">
            <w:r>
              <w:t>Erfolgreich, ohne Bemerkungen.</w:t>
            </w:r>
          </w:p>
        </w:tc>
      </w:tr>
    </w:tbl>
    <w:p w14:paraId="6DD74D69" w14:textId="77777777" w:rsidR="001D56DA" w:rsidRDefault="001D56DA" w:rsidP="001D56DA">
      <w:pPr>
        <w:pStyle w:val="Untertitel"/>
      </w:pPr>
    </w:p>
    <w:p w14:paraId="77C19FB1" w14:textId="77777777" w:rsidR="001D56DA" w:rsidRDefault="001D56DA" w:rsidP="001D56DA">
      <w:pPr>
        <w:pStyle w:val="Untertitel"/>
      </w:pPr>
      <w:r>
        <w:t>Ablauf</w:t>
      </w:r>
    </w:p>
    <w:p w14:paraId="5A182E87" w14:textId="77777777" w:rsidR="001D56DA" w:rsidRPr="009C01AF" w:rsidRDefault="001356B3" w:rsidP="009C01AF">
      <w:pPr>
        <w:pStyle w:val="Listenabsatz"/>
        <w:rPr>
          <w:i/>
        </w:rPr>
      </w:pPr>
      <w:r w:rsidRPr="009C01AF">
        <w:rPr>
          <w:i/>
        </w:rPr>
        <w:t xml:space="preserve">+ </w:t>
      </w:r>
      <w:r w:rsidR="001D56DA" w:rsidRPr="009C01AF">
        <w:rPr>
          <w:i/>
        </w:rPr>
        <w:t xml:space="preserve">Neuen Einsatz </w:t>
      </w:r>
      <w:r w:rsidRPr="009C01AF">
        <w:rPr>
          <w:i/>
        </w:rPr>
        <w:t xml:space="preserve">nach FT-002 </w:t>
      </w:r>
      <w:r w:rsidR="001D56DA" w:rsidRPr="009C01AF">
        <w:rPr>
          <w:i/>
        </w:rPr>
        <w:t>definiert</w:t>
      </w:r>
      <w:r w:rsidR="009C01AF">
        <w:rPr>
          <w:i/>
        </w:rPr>
        <w:t xml:space="preserve"> und </w:t>
      </w:r>
      <w:r w:rsidR="009C01AF" w:rsidRPr="009C01AF">
        <w:rPr>
          <w:i/>
        </w:rPr>
        <w:t>Entwicklungsumgebung</w:t>
      </w:r>
      <w:r w:rsidR="001D56DA" w:rsidRPr="009C01AF">
        <w:rPr>
          <w:i/>
        </w:rPr>
        <w:t xml:space="preserve"> neu gestartet.</w:t>
      </w:r>
    </w:p>
    <w:p w14:paraId="6CBDDA2A" w14:textId="77777777" w:rsidR="0077356C" w:rsidRPr="001D56DA" w:rsidRDefault="001D56DA" w:rsidP="0077356C">
      <w:pPr>
        <w:pStyle w:val="Listenabsatz"/>
        <w:numPr>
          <w:ilvl w:val="0"/>
          <w:numId w:val="30"/>
        </w:numPr>
      </w:pPr>
      <w:r>
        <w:t xml:space="preserve">Anwendung geöffnet und auf </w:t>
      </w:r>
      <w:r w:rsidR="009C01AF">
        <w:t>Plan-Ansicht</w:t>
      </w:r>
      <w:r>
        <w:t xml:space="preserve"> navigiert.</w:t>
      </w:r>
      <w:r w:rsidR="009C01AF" w:rsidRPr="001D56DA">
        <w:t xml:space="preserve"> </w:t>
      </w:r>
    </w:p>
    <w:p w14:paraId="4A677764" w14:textId="77777777" w:rsidR="001D56DA" w:rsidRDefault="001D56DA" w:rsidP="001D56DA">
      <w:pPr>
        <w:pStyle w:val="berschrift3"/>
      </w:pPr>
      <w:bookmarkStart w:id="138" w:name="_Toc7616917"/>
      <w:bookmarkStart w:id="139" w:name="_Toc8376170"/>
      <w:r>
        <w:t>FT-002 – Einsätze erstellen, bearbeiten und löschen</w:t>
      </w:r>
      <w:bookmarkEnd w:id="138"/>
      <w:bookmarkEnd w:id="139"/>
    </w:p>
    <w:tbl>
      <w:tblPr>
        <w:tblStyle w:val="TabellemithellemGitternetz"/>
        <w:tblW w:w="0" w:type="auto"/>
        <w:tblLook w:val="04A0" w:firstRow="1" w:lastRow="0" w:firstColumn="1" w:lastColumn="0" w:noHBand="0" w:noVBand="1"/>
      </w:tblPr>
      <w:tblGrid>
        <w:gridCol w:w="1980"/>
        <w:gridCol w:w="7082"/>
      </w:tblGrid>
      <w:tr w:rsidR="001D56DA" w14:paraId="65E05269" w14:textId="77777777" w:rsidTr="0084563F">
        <w:tc>
          <w:tcPr>
            <w:tcW w:w="1980" w:type="dxa"/>
          </w:tcPr>
          <w:p w14:paraId="7E5C1429" w14:textId="77777777" w:rsidR="001D56DA" w:rsidRDefault="001D56DA" w:rsidP="0084563F">
            <w:r>
              <w:t>Name</w:t>
            </w:r>
          </w:p>
        </w:tc>
        <w:tc>
          <w:tcPr>
            <w:tcW w:w="7082" w:type="dxa"/>
          </w:tcPr>
          <w:p w14:paraId="2D7E6B1F" w14:textId="77777777" w:rsidR="001D56DA" w:rsidRDefault="001D56DA" w:rsidP="0084563F">
            <w:r>
              <w:t>FT-002</w:t>
            </w:r>
          </w:p>
        </w:tc>
      </w:tr>
      <w:tr w:rsidR="001D56DA" w14:paraId="6200827A" w14:textId="77777777" w:rsidTr="0084563F">
        <w:tc>
          <w:tcPr>
            <w:tcW w:w="1980" w:type="dxa"/>
          </w:tcPr>
          <w:p w14:paraId="69C6714A" w14:textId="77777777" w:rsidR="001D56DA" w:rsidRDefault="001D56DA" w:rsidP="0084563F">
            <w:r>
              <w:t>Tester / Umgebung</w:t>
            </w:r>
          </w:p>
        </w:tc>
        <w:tc>
          <w:tcPr>
            <w:tcW w:w="7082" w:type="dxa"/>
          </w:tcPr>
          <w:p w14:paraId="7CF51A57" w14:textId="77777777" w:rsidR="001D56DA" w:rsidRDefault="001D56DA" w:rsidP="0084563F">
            <w:r>
              <w:t xml:space="preserve">Elia Reutlinger / </w:t>
            </w:r>
            <w:r w:rsidR="00C853BD">
              <w:t>Nach Konzept</w:t>
            </w:r>
          </w:p>
        </w:tc>
      </w:tr>
      <w:tr w:rsidR="001D56DA" w14:paraId="060E40B1" w14:textId="77777777" w:rsidTr="0084563F">
        <w:tc>
          <w:tcPr>
            <w:tcW w:w="1980" w:type="dxa"/>
          </w:tcPr>
          <w:p w14:paraId="489A5A5C" w14:textId="77777777" w:rsidR="001D56DA" w:rsidRDefault="001D56DA" w:rsidP="0084563F">
            <w:r>
              <w:t>Datum</w:t>
            </w:r>
          </w:p>
        </w:tc>
        <w:tc>
          <w:tcPr>
            <w:tcW w:w="7082" w:type="dxa"/>
          </w:tcPr>
          <w:p w14:paraId="648965AB" w14:textId="77777777" w:rsidR="001D56DA" w:rsidRDefault="00C853BD" w:rsidP="0084563F">
            <w:r>
              <w:t>08.05.2019</w:t>
            </w:r>
          </w:p>
        </w:tc>
      </w:tr>
      <w:tr w:rsidR="001D56DA" w14:paraId="33391D48" w14:textId="77777777" w:rsidTr="0084563F">
        <w:tc>
          <w:tcPr>
            <w:tcW w:w="1980" w:type="dxa"/>
          </w:tcPr>
          <w:p w14:paraId="6BD48B88" w14:textId="77777777" w:rsidR="001D56DA" w:rsidRDefault="001D56DA" w:rsidP="0084563F">
            <w:r>
              <w:t>Erwartete Resultat</w:t>
            </w:r>
            <w:r w:rsidR="00C853BD">
              <w:t>e</w:t>
            </w:r>
          </w:p>
        </w:tc>
        <w:tc>
          <w:tcPr>
            <w:tcW w:w="7082" w:type="dxa"/>
          </w:tcPr>
          <w:p w14:paraId="53F9DA50" w14:textId="77777777" w:rsidR="001D56DA" w:rsidRDefault="001D56DA" w:rsidP="0084563F">
            <w:r>
              <w:t>1. Einsatz erscheint, 2. Änderung erscheint, 3. Einsatz erscheint nicht mehr</w:t>
            </w:r>
          </w:p>
        </w:tc>
      </w:tr>
      <w:tr w:rsidR="001D56DA" w14:paraId="10B91744" w14:textId="77777777" w:rsidTr="0084563F">
        <w:tc>
          <w:tcPr>
            <w:tcW w:w="1980" w:type="dxa"/>
          </w:tcPr>
          <w:p w14:paraId="3125346A" w14:textId="77777777" w:rsidR="001D56DA" w:rsidRDefault="001D56DA" w:rsidP="0084563F">
            <w:r>
              <w:t>Effektives Resultat</w:t>
            </w:r>
          </w:p>
        </w:tc>
        <w:tc>
          <w:tcPr>
            <w:tcW w:w="7082" w:type="dxa"/>
          </w:tcPr>
          <w:p w14:paraId="7B589781" w14:textId="77777777" w:rsidR="001D56DA" w:rsidRDefault="001D56DA" w:rsidP="0084563F">
            <w:r>
              <w:t>Alle erwarteten Resultate sind eingetroffen.</w:t>
            </w:r>
          </w:p>
        </w:tc>
      </w:tr>
      <w:tr w:rsidR="001D56DA" w14:paraId="7DAFC0D0" w14:textId="77777777" w:rsidTr="0084563F">
        <w:tc>
          <w:tcPr>
            <w:tcW w:w="1980" w:type="dxa"/>
          </w:tcPr>
          <w:p w14:paraId="27BE58A8" w14:textId="77777777" w:rsidR="001D56DA" w:rsidRDefault="001D56DA" w:rsidP="0084563F">
            <w:r>
              <w:t>Teststatus</w:t>
            </w:r>
          </w:p>
        </w:tc>
        <w:tc>
          <w:tcPr>
            <w:tcW w:w="7082" w:type="dxa"/>
          </w:tcPr>
          <w:p w14:paraId="4C5BED69" w14:textId="77777777" w:rsidR="001D56DA" w:rsidRDefault="001D56DA" w:rsidP="0084563F">
            <w:r>
              <w:t>Erfolgreich, ohne Bemerkungen.</w:t>
            </w:r>
          </w:p>
        </w:tc>
      </w:tr>
    </w:tbl>
    <w:p w14:paraId="5A84EC70" w14:textId="77777777" w:rsidR="001D56DA" w:rsidRDefault="001D56DA" w:rsidP="001D56DA">
      <w:pPr>
        <w:pStyle w:val="Untertitel"/>
      </w:pPr>
    </w:p>
    <w:p w14:paraId="386F6EB6" w14:textId="77777777" w:rsidR="001D56DA" w:rsidRDefault="001D56DA" w:rsidP="001D56DA">
      <w:pPr>
        <w:pStyle w:val="Untertitel"/>
      </w:pPr>
      <w:r>
        <w:t>Ablauf</w:t>
      </w:r>
    </w:p>
    <w:p w14:paraId="25F716C8" w14:textId="77777777" w:rsidR="001D56DA" w:rsidRDefault="001D56DA" w:rsidP="001D56DA">
      <w:pPr>
        <w:pStyle w:val="Listenabsatz"/>
        <w:numPr>
          <w:ilvl w:val="0"/>
          <w:numId w:val="31"/>
        </w:numPr>
      </w:pPr>
      <w:r>
        <w:t>Einsatzplan geöffnet.</w:t>
      </w:r>
    </w:p>
    <w:p w14:paraId="1331C842" w14:textId="77777777" w:rsidR="001D56DA" w:rsidRDefault="001D56DA" w:rsidP="001D56DA">
      <w:pPr>
        <w:pStyle w:val="Listenabsatz"/>
        <w:numPr>
          <w:ilvl w:val="0"/>
          <w:numId w:val="31"/>
        </w:numPr>
      </w:pPr>
      <w:r>
        <w:t>Leeren/ungeplanten Einsatz angeklickt.</w:t>
      </w:r>
    </w:p>
    <w:p w14:paraId="77DC3808" w14:textId="77777777" w:rsidR="001D56DA" w:rsidRDefault="001D56DA" w:rsidP="001D56DA">
      <w:pPr>
        <w:pStyle w:val="Listenabsatz"/>
        <w:numPr>
          <w:ilvl w:val="0"/>
          <w:numId w:val="31"/>
        </w:numPr>
      </w:pPr>
      <w:r>
        <w:t>Schicht in Formular ausgewählt und gespeichert (1. Erwartetes Resultat eingetroffen).</w:t>
      </w:r>
    </w:p>
    <w:p w14:paraId="565E839D" w14:textId="77777777" w:rsidR="001D56DA" w:rsidRDefault="001D56DA" w:rsidP="001D56DA">
      <w:pPr>
        <w:pStyle w:val="Listenabsatz"/>
        <w:numPr>
          <w:ilvl w:val="0"/>
          <w:numId w:val="31"/>
        </w:numPr>
      </w:pPr>
      <w:r>
        <w:t>Erstellten Einsatz angeklickt.</w:t>
      </w:r>
    </w:p>
    <w:p w14:paraId="02EC0FDB" w14:textId="77777777" w:rsidR="001D56DA" w:rsidRDefault="00C853BD" w:rsidP="001D56DA">
      <w:pPr>
        <w:pStyle w:val="Listenabsatz"/>
        <w:numPr>
          <w:ilvl w:val="0"/>
          <w:numId w:val="31"/>
        </w:numPr>
      </w:pPr>
      <w:r>
        <w:t>Andere</w:t>
      </w:r>
      <w:r w:rsidR="001D56DA">
        <w:t xml:space="preserve"> Schicht in Formular ausgewählt und gespeichert (2. Erwartetes Resultat eingetroffen).</w:t>
      </w:r>
    </w:p>
    <w:p w14:paraId="3528F4AA" w14:textId="77777777" w:rsidR="001D56DA" w:rsidRDefault="001D56DA" w:rsidP="001D56DA">
      <w:pPr>
        <w:pStyle w:val="Listenabsatz"/>
        <w:numPr>
          <w:ilvl w:val="0"/>
          <w:numId w:val="31"/>
        </w:numPr>
      </w:pPr>
      <w:r>
        <w:t>Erstellten Einsatz angeklickt.</w:t>
      </w:r>
    </w:p>
    <w:p w14:paraId="7F3EE8C3" w14:textId="77777777" w:rsidR="001D56DA" w:rsidRDefault="001D56DA" w:rsidP="001D56DA">
      <w:pPr>
        <w:pStyle w:val="Listenabsatz"/>
        <w:numPr>
          <w:ilvl w:val="0"/>
          <w:numId w:val="31"/>
        </w:numPr>
      </w:pPr>
      <w:r>
        <w:t>«Löschen» Taste angeklickt (3. Erwartetes Resultat eingetroffen).</w:t>
      </w:r>
    </w:p>
    <w:p w14:paraId="2B746ADD" w14:textId="77777777" w:rsidR="0077356C" w:rsidRDefault="0077356C" w:rsidP="0077356C"/>
    <w:p w14:paraId="2C347B06" w14:textId="77777777" w:rsidR="001D56DA" w:rsidRDefault="001D56DA" w:rsidP="001D56DA">
      <w:pPr>
        <w:pStyle w:val="berschrift3"/>
      </w:pPr>
      <w:bookmarkStart w:id="140" w:name="_Toc7616918"/>
      <w:bookmarkStart w:id="141" w:name="_Toc8376171"/>
      <w:r>
        <w:t>FT-003 – Sprache anpassen</w:t>
      </w:r>
      <w:bookmarkEnd w:id="140"/>
      <w:bookmarkEnd w:id="141"/>
    </w:p>
    <w:tbl>
      <w:tblPr>
        <w:tblStyle w:val="TabellemithellemGitternetz"/>
        <w:tblW w:w="0" w:type="auto"/>
        <w:tblLook w:val="04A0" w:firstRow="1" w:lastRow="0" w:firstColumn="1" w:lastColumn="0" w:noHBand="0" w:noVBand="1"/>
      </w:tblPr>
      <w:tblGrid>
        <w:gridCol w:w="1980"/>
        <w:gridCol w:w="7082"/>
      </w:tblGrid>
      <w:tr w:rsidR="001D56DA" w14:paraId="029060BD" w14:textId="77777777" w:rsidTr="0084563F">
        <w:tc>
          <w:tcPr>
            <w:tcW w:w="1980" w:type="dxa"/>
          </w:tcPr>
          <w:p w14:paraId="74606DBE" w14:textId="77777777" w:rsidR="001D56DA" w:rsidRDefault="001D56DA" w:rsidP="0084563F">
            <w:r>
              <w:t>Name</w:t>
            </w:r>
          </w:p>
        </w:tc>
        <w:tc>
          <w:tcPr>
            <w:tcW w:w="7082" w:type="dxa"/>
          </w:tcPr>
          <w:p w14:paraId="325F06B0" w14:textId="77777777" w:rsidR="001D56DA" w:rsidRDefault="001D56DA" w:rsidP="0084563F">
            <w:r>
              <w:t>FT-003</w:t>
            </w:r>
          </w:p>
        </w:tc>
      </w:tr>
      <w:tr w:rsidR="00D67D4D" w14:paraId="5B125E6E" w14:textId="77777777" w:rsidTr="0084563F">
        <w:tc>
          <w:tcPr>
            <w:tcW w:w="1980" w:type="dxa"/>
          </w:tcPr>
          <w:p w14:paraId="77DBDB1E" w14:textId="77777777" w:rsidR="00D67D4D" w:rsidRDefault="00D67D4D" w:rsidP="00D67D4D">
            <w:r>
              <w:t>Tester / Umgebung</w:t>
            </w:r>
          </w:p>
        </w:tc>
        <w:tc>
          <w:tcPr>
            <w:tcW w:w="7082" w:type="dxa"/>
          </w:tcPr>
          <w:p w14:paraId="48721166" w14:textId="77777777" w:rsidR="00D67D4D" w:rsidRDefault="00D67D4D" w:rsidP="00D67D4D">
            <w:r>
              <w:t>Elia Reutlinger / Nach Konzept</w:t>
            </w:r>
          </w:p>
        </w:tc>
      </w:tr>
      <w:tr w:rsidR="00D67D4D" w14:paraId="01877A6A" w14:textId="77777777" w:rsidTr="0084563F">
        <w:tc>
          <w:tcPr>
            <w:tcW w:w="1980" w:type="dxa"/>
          </w:tcPr>
          <w:p w14:paraId="6ABD7CC6" w14:textId="77777777" w:rsidR="00D67D4D" w:rsidRDefault="00D67D4D" w:rsidP="00D67D4D">
            <w:r>
              <w:t>Datum</w:t>
            </w:r>
          </w:p>
        </w:tc>
        <w:tc>
          <w:tcPr>
            <w:tcW w:w="7082" w:type="dxa"/>
          </w:tcPr>
          <w:p w14:paraId="02689778" w14:textId="77777777" w:rsidR="00D67D4D" w:rsidRDefault="00D67D4D" w:rsidP="00D67D4D">
            <w:r>
              <w:t>08.05.2019</w:t>
            </w:r>
          </w:p>
        </w:tc>
      </w:tr>
      <w:tr w:rsidR="001D56DA" w14:paraId="38ABC267" w14:textId="77777777" w:rsidTr="0084563F">
        <w:tc>
          <w:tcPr>
            <w:tcW w:w="1980" w:type="dxa"/>
          </w:tcPr>
          <w:p w14:paraId="456FE13E" w14:textId="77777777" w:rsidR="001D56DA" w:rsidRDefault="001D56DA" w:rsidP="0084563F">
            <w:r>
              <w:t>Erwartetes Resultat</w:t>
            </w:r>
          </w:p>
        </w:tc>
        <w:tc>
          <w:tcPr>
            <w:tcW w:w="7082" w:type="dxa"/>
          </w:tcPr>
          <w:p w14:paraId="7020E2DA" w14:textId="77777777" w:rsidR="001D56DA" w:rsidRDefault="001D56DA" w:rsidP="0084563F">
            <w:r>
              <w:t>Die Sprache der Oberfläche ändert sich.</w:t>
            </w:r>
          </w:p>
        </w:tc>
      </w:tr>
      <w:tr w:rsidR="001D56DA" w14:paraId="092BA860" w14:textId="77777777" w:rsidTr="0084563F">
        <w:tc>
          <w:tcPr>
            <w:tcW w:w="1980" w:type="dxa"/>
          </w:tcPr>
          <w:p w14:paraId="304DB0FA" w14:textId="77777777" w:rsidR="001D56DA" w:rsidRDefault="001D56DA" w:rsidP="0084563F">
            <w:r>
              <w:t>Effektives Resultat</w:t>
            </w:r>
          </w:p>
        </w:tc>
        <w:tc>
          <w:tcPr>
            <w:tcW w:w="7082" w:type="dxa"/>
          </w:tcPr>
          <w:p w14:paraId="2F8B2C35" w14:textId="77777777" w:rsidR="001D56DA" w:rsidRDefault="001D56DA" w:rsidP="0084563F">
            <w:r>
              <w:t>Die Sprache der Oberfläche hat sich geändert.</w:t>
            </w:r>
          </w:p>
        </w:tc>
      </w:tr>
      <w:tr w:rsidR="001D56DA" w14:paraId="28226C03" w14:textId="77777777" w:rsidTr="0084563F">
        <w:tc>
          <w:tcPr>
            <w:tcW w:w="1980" w:type="dxa"/>
          </w:tcPr>
          <w:p w14:paraId="6AE72A69" w14:textId="77777777" w:rsidR="001D56DA" w:rsidRDefault="001D56DA" w:rsidP="0084563F">
            <w:r>
              <w:t>Teststatus</w:t>
            </w:r>
          </w:p>
        </w:tc>
        <w:tc>
          <w:tcPr>
            <w:tcW w:w="7082" w:type="dxa"/>
          </w:tcPr>
          <w:p w14:paraId="4152FF8C" w14:textId="77777777" w:rsidR="001D56DA" w:rsidRDefault="001D56DA" w:rsidP="0084563F">
            <w:r>
              <w:t>Erfolgreich</w:t>
            </w:r>
          </w:p>
        </w:tc>
      </w:tr>
    </w:tbl>
    <w:p w14:paraId="4B9673E0" w14:textId="77777777" w:rsidR="001D56DA" w:rsidRDefault="001D56DA" w:rsidP="001D56DA">
      <w:pPr>
        <w:pStyle w:val="Untertitel"/>
      </w:pPr>
    </w:p>
    <w:p w14:paraId="65E82879" w14:textId="77777777" w:rsidR="001D56DA" w:rsidRDefault="001D56DA" w:rsidP="001D56DA">
      <w:pPr>
        <w:pStyle w:val="Untertitel"/>
      </w:pPr>
      <w:r>
        <w:t>Ablauf</w:t>
      </w:r>
    </w:p>
    <w:p w14:paraId="16658A78" w14:textId="77777777" w:rsidR="001D56DA" w:rsidRDefault="001D56DA" w:rsidP="001D56DA">
      <w:pPr>
        <w:pStyle w:val="Listenabsatz"/>
        <w:numPr>
          <w:ilvl w:val="0"/>
          <w:numId w:val="32"/>
        </w:numPr>
      </w:pPr>
      <w:r>
        <w:t>Einstellungen geöffnet.</w:t>
      </w:r>
    </w:p>
    <w:p w14:paraId="507DCF45" w14:textId="77777777" w:rsidR="001D56DA" w:rsidRDefault="001D56DA" w:rsidP="001D56DA">
      <w:pPr>
        <w:pStyle w:val="Listenabsatz"/>
        <w:numPr>
          <w:ilvl w:val="0"/>
          <w:numId w:val="32"/>
        </w:numPr>
      </w:pPr>
      <w:r>
        <w:t>Die Sprache von Deutsch auf Englisch geändert und gespeichert.</w:t>
      </w:r>
    </w:p>
    <w:p w14:paraId="05857452" w14:textId="77777777" w:rsidR="001D56DA" w:rsidRPr="00121DE7" w:rsidRDefault="001D56DA" w:rsidP="001D56DA">
      <w:pPr>
        <w:pStyle w:val="Listenabsatz"/>
        <w:numPr>
          <w:ilvl w:val="0"/>
          <w:numId w:val="32"/>
        </w:numPr>
      </w:pPr>
      <w:r>
        <w:t xml:space="preserve">Übersetzungen </w:t>
      </w:r>
      <w:r w:rsidR="00DF4A4B">
        <w:t xml:space="preserve">zusätzlich </w:t>
      </w:r>
      <w:r>
        <w:t xml:space="preserve">auf </w:t>
      </w:r>
      <w:r w:rsidR="00DF4A4B">
        <w:t>anderen</w:t>
      </w:r>
      <w:r>
        <w:t xml:space="preserve"> Seiten überprüft.</w:t>
      </w:r>
    </w:p>
    <w:p w14:paraId="6BCC10A1" w14:textId="77777777" w:rsidR="001D56DA" w:rsidRPr="00FF2212" w:rsidRDefault="001D56DA" w:rsidP="001D56DA">
      <w:pPr>
        <w:pStyle w:val="Untertitel"/>
      </w:pPr>
      <w:r>
        <w:t>Bemerkungen</w:t>
      </w:r>
    </w:p>
    <w:p w14:paraId="0EA6DC17" w14:textId="77777777" w:rsidR="0077356C" w:rsidRDefault="001D56DA" w:rsidP="001D56DA">
      <w:r>
        <w:t>Es entstanden keine Probleme. Zu beachten ist jedoch, dass von Benutzern erstellte Texte wie die Namen der Schichten und Tageszeiten nur in einer Sprache verfügbar sind. Hier ist der Benutzer für eine allgemein klare Namensgebung verantwortlich, weshalb im Test diese Texte nicht berücksichtigt werden.</w:t>
      </w:r>
    </w:p>
    <w:p w14:paraId="32560B8A" w14:textId="77777777" w:rsidR="0077356C" w:rsidRPr="00BF7753" w:rsidRDefault="0077356C" w:rsidP="001D56DA"/>
    <w:p w14:paraId="2A0574EA" w14:textId="77777777" w:rsidR="001D56DA" w:rsidRDefault="001D56DA" w:rsidP="001D56DA">
      <w:pPr>
        <w:pStyle w:val="berschrift3"/>
      </w:pPr>
      <w:bookmarkStart w:id="142" w:name="_Toc7616919"/>
      <w:bookmarkStart w:id="143" w:name="_Toc8376172"/>
      <w:r>
        <w:t>FT-004 – Schichten erstellen, bearbeiten und löschen</w:t>
      </w:r>
      <w:bookmarkEnd w:id="142"/>
      <w:bookmarkEnd w:id="143"/>
    </w:p>
    <w:tbl>
      <w:tblPr>
        <w:tblStyle w:val="TabellemithellemGitternetz"/>
        <w:tblW w:w="0" w:type="auto"/>
        <w:tblLook w:val="04A0" w:firstRow="1" w:lastRow="0" w:firstColumn="1" w:lastColumn="0" w:noHBand="0" w:noVBand="1"/>
      </w:tblPr>
      <w:tblGrid>
        <w:gridCol w:w="1980"/>
        <w:gridCol w:w="7082"/>
      </w:tblGrid>
      <w:tr w:rsidR="001D56DA" w14:paraId="4A1EE599" w14:textId="77777777" w:rsidTr="0084563F">
        <w:tc>
          <w:tcPr>
            <w:tcW w:w="1980" w:type="dxa"/>
          </w:tcPr>
          <w:p w14:paraId="2E630F4C" w14:textId="77777777" w:rsidR="001D56DA" w:rsidRDefault="001D56DA" w:rsidP="0084563F">
            <w:r>
              <w:t>Name</w:t>
            </w:r>
          </w:p>
        </w:tc>
        <w:tc>
          <w:tcPr>
            <w:tcW w:w="7082" w:type="dxa"/>
          </w:tcPr>
          <w:p w14:paraId="294EABBB" w14:textId="77777777" w:rsidR="001D56DA" w:rsidRDefault="001D56DA" w:rsidP="0084563F">
            <w:r>
              <w:t>FT-004</w:t>
            </w:r>
          </w:p>
        </w:tc>
      </w:tr>
      <w:tr w:rsidR="00D67D4D" w14:paraId="70DBA156" w14:textId="77777777" w:rsidTr="0084563F">
        <w:tc>
          <w:tcPr>
            <w:tcW w:w="1980" w:type="dxa"/>
          </w:tcPr>
          <w:p w14:paraId="1E5AEF0F" w14:textId="77777777" w:rsidR="00D67D4D" w:rsidRDefault="00D67D4D" w:rsidP="00D67D4D">
            <w:r>
              <w:t>Tester / Umgebung</w:t>
            </w:r>
          </w:p>
        </w:tc>
        <w:tc>
          <w:tcPr>
            <w:tcW w:w="7082" w:type="dxa"/>
          </w:tcPr>
          <w:p w14:paraId="2191C913" w14:textId="77777777" w:rsidR="00D67D4D" w:rsidRDefault="00D67D4D" w:rsidP="00D67D4D">
            <w:r>
              <w:t>Elia Reutlinger / Nach Konzept</w:t>
            </w:r>
          </w:p>
        </w:tc>
      </w:tr>
      <w:tr w:rsidR="00D67D4D" w14:paraId="317F758E" w14:textId="77777777" w:rsidTr="0084563F">
        <w:tc>
          <w:tcPr>
            <w:tcW w:w="1980" w:type="dxa"/>
          </w:tcPr>
          <w:p w14:paraId="34C94C5D" w14:textId="77777777" w:rsidR="00D67D4D" w:rsidRDefault="00D67D4D" w:rsidP="00D67D4D">
            <w:r>
              <w:t>Datum</w:t>
            </w:r>
          </w:p>
        </w:tc>
        <w:tc>
          <w:tcPr>
            <w:tcW w:w="7082" w:type="dxa"/>
          </w:tcPr>
          <w:p w14:paraId="298369D2" w14:textId="77777777" w:rsidR="00D67D4D" w:rsidRDefault="00D67D4D" w:rsidP="00D67D4D">
            <w:r>
              <w:t>08.05.2019</w:t>
            </w:r>
          </w:p>
        </w:tc>
      </w:tr>
      <w:tr w:rsidR="001D56DA" w14:paraId="59ACC2FD" w14:textId="77777777" w:rsidTr="0084563F">
        <w:tc>
          <w:tcPr>
            <w:tcW w:w="1980" w:type="dxa"/>
          </w:tcPr>
          <w:p w14:paraId="01CDA161" w14:textId="77777777" w:rsidR="001D56DA" w:rsidRDefault="001D56DA" w:rsidP="0084563F">
            <w:r>
              <w:t>Erwartetes Resultat</w:t>
            </w:r>
          </w:p>
        </w:tc>
        <w:tc>
          <w:tcPr>
            <w:tcW w:w="7082" w:type="dxa"/>
          </w:tcPr>
          <w:p w14:paraId="48B4C314" w14:textId="77777777" w:rsidR="001D56DA" w:rsidRDefault="001D56DA" w:rsidP="0084563F">
            <w:r>
              <w:t xml:space="preserve">1. Schicht </w:t>
            </w:r>
            <w:r w:rsidR="00DA1BF0">
              <w:t>erscheint</w:t>
            </w:r>
            <w:r>
              <w:t xml:space="preserve">, 2. Änderung erscheint, 3. Schicht </w:t>
            </w:r>
            <w:r w:rsidR="00DA1BF0">
              <w:t>erscheint nicht mehr</w:t>
            </w:r>
            <w:r>
              <w:t>.</w:t>
            </w:r>
          </w:p>
        </w:tc>
      </w:tr>
      <w:tr w:rsidR="001D56DA" w14:paraId="67F2B3A8" w14:textId="77777777" w:rsidTr="0084563F">
        <w:tc>
          <w:tcPr>
            <w:tcW w:w="1980" w:type="dxa"/>
          </w:tcPr>
          <w:p w14:paraId="53C143E4" w14:textId="77777777" w:rsidR="001D56DA" w:rsidRDefault="001D56DA" w:rsidP="0084563F">
            <w:r>
              <w:t>Effektives Resultat</w:t>
            </w:r>
          </w:p>
        </w:tc>
        <w:tc>
          <w:tcPr>
            <w:tcW w:w="7082" w:type="dxa"/>
          </w:tcPr>
          <w:p w14:paraId="385675D1" w14:textId="77777777" w:rsidR="001D56DA" w:rsidRDefault="001D56DA" w:rsidP="0084563F">
            <w:r w:rsidRPr="002D5457">
              <w:t>Alle erwarteten Resultate sind eingetroffen.</w:t>
            </w:r>
          </w:p>
        </w:tc>
      </w:tr>
      <w:tr w:rsidR="001D56DA" w14:paraId="39DC8E15" w14:textId="77777777" w:rsidTr="0084563F">
        <w:tc>
          <w:tcPr>
            <w:tcW w:w="1980" w:type="dxa"/>
          </w:tcPr>
          <w:p w14:paraId="64E320FA" w14:textId="77777777" w:rsidR="001D56DA" w:rsidRDefault="001D56DA" w:rsidP="0084563F">
            <w:r>
              <w:t>Teststatus</w:t>
            </w:r>
          </w:p>
        </w:tc>
        <w:tc>
          <w:tcPr>
            <w:tcW w:w="7082" w:type="dxa"/>
          </w:tcPr>
          <w:p w14:paraId="7874F4B4" w14:textId="77777777" w:rsidR="001D56DA" w:rsidRDefault="001D56DA" w:rsidP="0084563F">
            <w:r>
              <w:t>Erfolgreich, ohne Bemerkungen.</w:t>
            </w:r>
          </w:p>
        </w:tc>
      </w:tr>
    </w:tbl>
    <w:p w14:paraId="5D439CA9" w14:textId="77777777" w:rsidR="001D56DA" w:rsidRDefault="001D56DA" w:rsidP="001D56DA">
      <w:pPr>
        <w:pStyle w:val="Untertitel"/>
      </w:pPr>
    </w:p>
    <w:p w14:paraId="05DDE1DB" w14:textId="77777777" w:rsidR="001D56DA" w:rsidRDefault="001D56DA" w:rsidP="001D56DA">
      <w:pPr>
        <w:pStyle w:val="Untertitel"/>
      </w:pPr>
      <w:r>
        <w:t>Ablauf</w:t>
      </w:r>
    </w:p>
    <w:p w14:paraId="2C2E3599" w14:textId="77777777" w:rsidR="001D56DA" w:rsidRDefault="001D56DA" w:rsidP="001D56DA">
      <w:pPr>
        <w:pStyle w:val="Listenabsatz"/>
        <w:numPr>
          <w:ilvl w:val="0"/>
          <w:numId w:val="33"/>
        </w:numPr>
      </w:pPr>
      <w:r>
        <w:t>Plan-Bearbeitung geöffnet.</w:t>
      </w:r>
    </w:p>
    <w:p w14:paraId="03CAFA6A" w14:textId="77777777" w:rsidR="00D214F9" w:rsidRDefault="001D56DA" w:rsidP="00D214F9">
      <w:pPr>
        <w:pStyle w:val="Listenabsatz"/>
        <w:numPr>
          <w:ilvl w:val="0"/>
          <w:numId w:val="33"/>
        </w:numPr>
      </w:pPr>
      <w:r>
        <w:t xml:space="preserve">Schicht </w:t>
      </w:r>
      <w:r w:rsidR="00D214F9">
        <w:t>mit</w:t>
      </w:r>
      <w:r>
        <w:t xml:space="preserve"> Formular definiert und gespeichert</w:t>
      </w:r>
      <w:r w:rsidR="00DD485A">
        <w:t xml:space="preserve"> (1. Erwartetes Resultat eingetroffen)</w:t>
      </w:r>
      <w:r>
        <w:t>.</w:t>
      </w:r>
    </w:p>
    <w:p w14:paraId="1CF56118" w14:textId="77777777" w:rsidR="001D56DA" w:rsidRPr="00D214F9" w:rsidRDefault="00D214F9" w:rsidP="00D214F9">
      <w:pPr>
        <w:pStyle w:val="Listenabsatz"/>
      </w:pPr>
      <w:r>
        <w:rPr>
          <w:i/>
        </w:rPr>
        <w:t xml:space="preserve">+ </w:t>
      </w:r>
      <w:r w:rsidR="001D56DA" w:rsidRPr="00D214F9">
        <w:rPr>
          <w:i/>
        </w:rPr>
        <w:t>Einsatzplan geöffnet</w:t>
      </w:r>
      <w:r w:rsidRPr="00D214F9">
        <w:rPr>
          <w:i/>
        </w:rPr>
        <w:t xml:space="preserve"> und </w:t>
      </w:r>
      <w:r w:rsidR="001D56DA" w:rsidRPr="00D214F9">
        <w:rPr>
          <w:i/>
        </w:rPr>
        <w:t>Einsatz nach FT-002 mit neuer Schicht erstellt.</w:t>
      </w:r>
    </w:p>
    <w:p w14:paraId="0C9A8C1F" w14:textId="77777777" w:rsidR="001D56DA" w:rsidRDefault="0070799A" w:rsidP="001D56DA">
      <w:pPr>
        <w:pStyle w:val="Listenabsatz"/>
        <w:numPr>
          <w:ilvl w:val="0"/>
          <w:numId w:val="33"/>
        </w:numPr>
      </w:pPr>
      <w:r>
        <w:t xml:space="preserve">Erstellte </w:t>
      </w:r>
      <w:r w:rsidR="00D214F9">
        <w:t>Schicht bearbeitet</w:t>
      </w:r>
      <w:r w:rsidR="001D56DA">
        <w:t xml:space="preserve"> und gespeichert</w:t>
      </w:r>
      <w:r w:rsidR="00D214F9">
        <w:t xml:space="preserve"> (2. Erwartetes Resultat eingetroffen)</w:t>
      </w:r>
      <w:r w:rsidR="001D56DA">
        <w:t>.</w:t>
      </w:r>
    </w:p>
    <w:p w14:paraId="1FFE2FCB" w14:textId="77777777" w:rsidR="001D56DA" w:rsidRPr="00D214F9" w:rsidRDefault="00D214F9" w:rsidP="00D214F9">
      <w:pPr>
        <w:pStyle w:val="Listenabsatz"/>
        <w:rPr>
          <w:i/>
        </w:rPr>
      </w:pPr>
      <w:r w:rsidRPr="00D214F9">
        <w:rPr>
          <w:i/>
        </w:rPr>
        <w:t xml:space="preserve">+ </w:t>
      </w:r>
      <w:r w:rsidR="001D56DA" w:rsidRPr="00D214F9">
        <w:rPr>
          <w:i/>
        </w:rPr>
        <w:t>Einsatzplan geöffnet und Änderungen überprüft.</w:t>
      </w:r>
    </w:p>
    <w:p w14:paraId="757C50DD" w14:textId="77777777" w:rsidR="001D56DA" w:rsidRDefault="001D56DA" w:rsidP="001D56DA">
      <w:pPr>
        <w:pStyle w:val="Listenabsatz"/>
        <w:numPr>
          <w:ilvl w:val="0"/>
          <w:numId w:val="33"/>
        </w:numPr>
      </w:pPr>
      <w:r>
        <w:t xml:space="preserve"> «Löschen» Knopf</w:t>
      </w:r>
      <w:r w:rsidR="0070799A">
        <w:t xml:space="preserve"> im Formular zur</w:t>
      </w:r>
      <w:r>
        <w:t xml:space="preserve"> </w:t>
      </w:r>
      <w:r w:rsidR="0070799A">
        <w:t>erstellten</w:t>
      </w:r>
      <w:r>
        <w:t xml:space="preserve"> Schicht angeklickt.</w:t>
      </w:r>
    </w:p>
    <w:p w14:paraId="3D37317C" w14:textId="77777777" w:rsidR="001D56DA" w:rsidRDefault="001D56DA" w:rsidP="001D56DA">
      <w:pPr>
        <w:pStyle w:val="Listenabsatz"/>
        <w:numPr>
          <w:ilvl w:val="0"/>
          <w:numId w:val="33"/>
        </w:numPr>
      </w:pPr>
      <w:r>
        <w:t>Warnungs-Dialog bestätigt</w:t>
      </w:r>
      <w:r w:rsidR="00D214F9">
        <w:t xml:space="preserve"> </w:t>
      </w:r>
      <w:r w:rsidR="00D214F9" w:rsidRPr="00D4272A">
        <w:t>(3. Erwartetes Resultat eingetroffen)</w:t>
      </w:r>
      <w:r>
        <w:t>.</w:t>
      </w:r>
    </w:p>
    <w:p w14:paraId="09723DFD" w14:textId="77777777" w:rsidR="0070799A" w:rsidRPr="0077356C" w:rsidRDefault="00D214F9" w:rsidP="0077356C">
      <w:pPr>
        <w:pStyle w:val="Listenabsatz"/>
        <w:rPr>
          <w:i/>
        </w:rPr>
      </w:pPr>
      <w:r w:rsidRPr="0070799A">
        <w:rPr>
          <w:i/>
        </w:rPr>
        <w:t xml:space="preserve">+ </w:t>
      </w:r>
      <w:r w:rsidR="001D56DA" w:rsidRPr="0070799A">
        <w:rPr>
          <w:i/>
        </w:rPr>
        <w:t>Einsatzplan geöffnet und Änderungen überprüft.</w:t>
      </w:r>
    </w:p>
    <w:p w14:paraId="7EC0C183" w14:textId="77777777" w:rsidR="004F6577" w:rsidRDefault="004F6577">
      <w:r>
        <w:br w:type="page"/>
      </w:r>
    </w:p>
    <w:p w14:paraId="43CCBE0B" w14:textId="77777777" w:rsidR="00BF7753" w:rsidRPr="00B55C5D" w:rsidRDefault="00BF7753" w:rsidP="00BF7753"/>
    <w:p w14:paraId="20A384CA" w14:textId="77777777" w:rsidR="001D56DA" w:rsidRDefault="001D56DA" w:rsidP="001D56DA">
      <w:pPr>
        <w:pStyle w:val="berschrift3"/>
      </w:pPr>
      <w:bookmarkStart w:id="144" w:name="_Toc7616920"/>
      <w:bookmarkStart w:id="145" w:name="_Toc8376173"/>
      <w:r>
        <w:t>FT-005 – Zeiten erstellen, bearbeiten und löschen</w:t>
      </w:r>
      <w:bookmarkEnd w:id="144"/>
      <w:bookmarkEnd w:id="145"/>
    </w:p>
    <w:tbl>
      <w:tblPr>
        <w:tblStyle w:val="TabellemithellemGitternetz1"/>
        <w:tblW w:w="0" w:type="auto"/>
        <w:tblLook w:val="04A0" w:firstRow="1" w:lastRow="0" w:firstColumn="1" w:lastColumn="0" w:noHBand="0" w:noVBand="1"/>
      </w:tblPr>
      <w:tblGrid>
        <w:gridCol w:w="1980"/>
        <w:gridCol w:w="7082"/>
      </w:tblGrid>
      <w:tr w:rsidR="001D56DA" w14:paraId="6323A5F0" w14:textId="77777777" w:rsidTr="0084563F">
        <w:tc>
          <w:tcPr>
            <w:tcW w:w="1980" w:type="dxa"/>
          </w:tcPr>
          <w:p w14:paraId="3C29F63A" w14:textId="77777777" w:rsidR="001D56DA" w:rsidRDefault="001D56DA" w:rsidP="0084563F">
            <w:r>
              <w:t>Name</w:t>
            </w:r>
          </w:p>
        </w:tc>
        <w:tc>
          <w:tcPr>
            <w:tcW w:w="7082" w:type="dxa"/>
          </w:tcPr>
          <w:p w14:paraId="30D7D56E" w14:textId="77777777" w:rsidR="001D56DA" w:rsidRDefault="001D56DA" w:rsidP="0084563F">
            <w:r>
              <w:t>FT-005</w:t>
            </w:r>
          </w:p>
        </w:tc>
      </w:tr>
      <w:tr w:rsidR="00D67D4D" w14:paraId="0D9477FC" w14:textId="77777777" w:rsidTr="0084563F">
        <w:tc>
          <w:tcPr>
            <w:tcW w:w="1980" w:type="dxa"/>
          </w:tcPr>
          <w:p w14:paraId="69A1E53E" w14:textId="77777777" w:rsidR="00D67D4D" w:rsidRDefault="00D67D4D" w:rsidP="00D67D4D">
            <w:r>
              <w:t>Tester / Umgebung</w:t>
            </w:r>
          </w:p>
        </w:tc>
        <w:tc>
          <w:tcPr>
            <w:tcW w:w="7082" w:type="dxa"/>
          </w:tcPr>
          <w:p w14:paraId="02E45B70" w14:textId="77777777" w:rsidR="00D67D4D" w:rsidRDefault="00D67D4D" w:rsidP="00D67D4D">
            <w:r>
              <w:t>Elia Reutlinger / Nach Konzept</w:t>
            </w:r>
          </w:p>
        </w:tc>
      </w:tr>
      <w:tr w:rsidR="00D67D4D" w14:paraId="098D07D0" w14:textId="77777777" w:rsidTr="0084563F">
        <w:tc>
          <w:tcPr>
            <w:tcW w:w="1980" w:type="dxa"/>
          </w:tcPr>
          <w:p w14:paraId="13CBBD0B" w14:textId="77777777" w:rsidR="00D67D4D" w:rsidRDefault="00D67D4D" w:rsidP="00D67D4D">
            <w:r>
              <w:t>Datum</w:t>
            </w:r>
          </w:p>
        </w:tc>
        <w:tc>
          <w:tcPr>
            <w:tcW w:w="7082" w:type="dxa"/>
          </w:tcPr>
          <w:p w14:paraId="0A2005D9" w14:textId="77777777" w:rsidR="00D67D4D" w:rsidRDefault="00D67D4D" w:rsidP="00D67D4D">
            <w:r>
              <w:t>08.05.2019</w:t>
            </w:r>
          </w:p>
        </w:tc>
      </w:tr>
      <w:tr w:rsidR="001D56DA" w14:paraId="535ADE17" w14:textId="77777777" w:rsidTr="0084563F">
        <w:tc>
          <w:tcPr>
            <w:tcW w:w="1980" w:type="dxa"/>
          </w:tcPr>
          <w:p w14:paraId="02716FF6" w14:textId="77777777" w:rsidR="001D56DA" w:rsidRDefault="001D56DA" w:rsidP="0084563F">
            <w:r>
              <w:t>Erwartetes Resultat</w:t>
            </w:r>
          </w:p>
        </w:tc>
        <w:tc>
          <w:tcPr>
            <w:tcW w:w="7082" w:type="dxa"/>
          </w:tcPr>
          <w:p w14:paraId="54E0E916" w14:textId="77777777" w:rsidR="001D56DA" w:rsidRDefault="001D56DA" w:rsidP="0084563F">
            <w:r>
              <w:t xml:space="preserve">1. Zeit </w:t>
            </w:r>
            <w:r w:rsidR="003B32E0">
              <w:t>erscheint</w:t>
            </w:r>
            <w:r>
              <w:t xml:space="preserve">, 2. Änderung </w:t>
            </w:r>
            <w:r w:rsidR="003B32E0">
              <w:t>erfolgreich</w:t>
            </w:r>
            <w:r>
              <w:t xml:space="preserve">, 3. Zeit </w:t>
            </w:r>
            <w:r w:rsidR="003B32E0">
              <w:t xml:space="preserve">erscheint </w:t>
            </w:r>
            <w:r>
              <w:t>nicht mehr</w:t>
            </w:r>
            <w:r w:rsidR="003B32E0">
              <w:t>.</w:t>
            </w:r>
          </w:p>
        </w:tc>
      </w:tr>
      <w:tr w:rsidR="001D56DA" w14:paraId="1D061A4F" w14:textId="77777777" w:rsidTr="0084563F">
        <w:tc>
          <w:tcPr>
            <w:tcW w:w="1980" w:type="dxa"/>
          </w:tcPr>
          <w:p w14:paraId="6006F4D1" w14:textId="77777777" w:rsidR="001D56DA" w:rsidRDefault="001D56DA" w:rsidP="0084563F">
            <w:r>
              <w:t>Effektives Resultat</w:t>
            </w:r>
          </w:p>
        </w:tc>
        <w:tc>
          <w:tcPr>
            <w:tcW w:w="7082" w:type="dxa"/>
          </w:tcPr>
          <w:p w14:paraId="05EAD550" w14:textId="77777777" w:rsidR="001D56DA" w:rsidRDefault="001D56DA" w:rsidP="0084563F">
            <w:r w:rsidRPr="002D5457">
              <w:t>Alle erwarteten Resultate sind eingetroffen.</w:t>
            </w:r>
          </w:p>
        </w:tc>
      </w:tr>
      <w:tr w:rsidR="001D56DA" w14:paraId="139E0B06" w14:textId="77777777" w:rsidTr="0084563F">
        <w:tc>
          <w:tcPr>
            <w:tcW w:w="1980" w:type="dxa"/>
          </w:tcPr>
          <w:p w14:paraId="0E2BFDAD" w14:textId="77777777" w:rsidR="001D56DA" w:rsidRDefault="001D56DA" w:rsidP="0084563F">
            <w:r>
              <w:t>Teststatus</w:t>
            </w:r>
          </w:p>
        </w:tc>
        <w:tc>
          <w:tcPr>
            <w:tcW w:w="7082" w:type="dxa"/>
          </w:tcPr>
          <w:p w14:paraId="48AF996F" w14:textId="77777777" w:rsidR="001D56DA" w:rsidRDefault="001D56DA" w:rsidP="0084563F">
            <w:r>
              <w:t>Erfolgreich, ohne Bemerkungen.</w:t>
            </w:r>
          </w:p>
        </w:tc>
      </w:tr>
    </w:tbl>
    <w:p w14:paraId="31199489" w14:textId="77777777" w:rsidR="001D56DA" w:rsidRDefault="001D56DA" w:rsidP="001D56DA">
      <w:pPr>
        <w:pStyle w:val="Untertitel"/>
      </w:pPr>
    </w:p>
    <w:p w14:paraId="3D641DD1" w14:textId="77777777" w:rsidR="00D26BAD" w:rsidRDefault="001D56DA" w:rsidP="00D26BAD">
      <w:pPr>
        <w:pStyle w:val="Untertitel"/>
      </w:pPr>
      <w:r>
        <w:t>Ablauf</w:t>
      </w:r>
    </w:p>
    <w:p w14:paraId="44D8B0CB" w14:textId="77777777" w:rsidR="00D26BAD" w:rsidRDefault="00D26BAD" w:rsidP="00D26BAD">
      <w:pPr>
        <w:pStyle w:val="Listenabsatz"/>
        <w:numPr>
          <w:ilvl w:val="0"/>
          <w:numId w:val="46"/>
        </w:numPr>
      </w:pPr>
      <w:r>
        <w:t>Plan-Bearbeitung geöffnet.</w:t>
      </w:r>
    </w:p>
    <w:p w14:paraId="48033BBB" w14:textId="77777777" w:rsidR="00D26BAD" w:rsidRDefault="00D26BAD" w:rsidP="00D26BAD">
      <w:pPr>
        <w:pStyle w:val="Listenabsatz"/>
        <w:numPr>
          <w:ilvl w:val="0"/>
          <w:numId w:val="46"/>
        </w:numPr>
      </w:pPr>
      <w:r>
        <w:t>Zeit erstellt und gespeichert (1. Erwartetes Resultat eingetroffen).</w:t>
      </w:r>
    </w:p>
    <w:p w14:paraId="3F17428F" w14:textId="77777777" w:rsidR="00D26BAD" w:rsidRPr="00D214F9" w:rsidRDefault="00D26BAD" w:rsidP="00D26BAD">
      <w:pPr>
        <w:pStyle w:val="Listenabsatz"/>
      </w:pPr>
      <w:r>
        <w:rPr>
          <w:i/>
        </w:rPr>
        <w:t xml:space="preserve">+ </w:t>
      </w:r>
      <w:r w:rsidRPr="00D214F9">
        <w:rPr>
          <w:i/>
        </w:rPr>
        <w:t xml:space="preserve">Einsatzplan geöffnet und Einsatz nach FT-002 </w:t>
      </w:r>
      <w:r>
        <w:rPr>
          <w:i/>
        </w:rPr>
        <w:t xml:space="preserve">in neuer Zeit </w:t>
      </w:r>
      <w:r w:rsidRPr="00D214F9">
        <w:rPr>
          <w:i/>
        </w:rPr>
        <w:t>erstellt.</w:t>
      </w:r>
    </w:p>
    <w:p w14:paraId="7A6148AE" w14:textId="77777777" w:rsidR="00D26BAD" w:rsidRDefault="00D26BAD" w:rsidP="00D26BAD">
      <w:pPr>
        <w:pStyle w:val="Listenabsatz"/>
        <w:numPr>
          <w:ilvl w:val="0"/>
          <w:numId w:val="46"/>
        </w:numPr>
      </w:pPr>
      <w:r>
        <w:t>Erstellte Zeit verändert und gespeichert (2. Erwartetes Resultat eingetroffen).</w:t>
      </w:r>
    </w:p>
    <w:p w14:paraId="012E2829" w14:textId="77777777" w:rsidR="00D26BAD" w:rsidRPr="00D214F9" w:rsidRDefault="00D26BAD" w:rsidP="00D26BAD">
      <w:pPr>
        <w:pStyle w:val="Listenabsatz"/>
        <w:rPr>
          <w:i/>
        </w:rPr>
      </w:pPr>
      <w:r w:rsidRPr="00D214F9">
        <w:rPr>
          <w:i/>
        </w:rPr>
        <w:t>+ Einsatzplan geöffnet und Änderungen überprüft.</w:t>
      </w:r>
    </w:p>
    <w:p w14:paraId="62C76491" w14:textId="77777777" w:rsidR="00D26BAD" w:rsidRDefault="00D26BAD" w:rsidP="00D26BAD">
      <w:pPr>
        <w:pStyle w:val="Listenabsatz"/>
        <w:numPr>
          <w:ilvl w:val="0"/>
          <w:numId w:val="46"/>
        </w:numPr>
      </w:pPr>
      <w:r>
        <w:t xml:space="preserve"> «Löschen» bei Zeit geklickt und gespeichert </w:t>
      </w:r>
      <w:r w:rsidRPr="00D4272A">
        <w:t>(3. Erwartetes Resultat eingetroffen)</w:t>
      </w:r>
      <w:r>
        <w:t>.</w:t>
      </w:r>
    </w:p>
    <w:p w14:paraId="1669E6F2" w14:textId="77777777" w:rsidR="0077356C" w:rsidRDefault="00D26BAD" w:rsidP="004F6577">
      <w:pPr>
        <w:pStyle w:val="Listenabsatz"/>
        <w:rPr>
          <w:i/>
        </w:rPr>
      </w:pPr>
      <w:r w:rsidRPr="0070799A">
        <w:rPr>
          <w:i/>
        </w:rPr>
        <w:t>+ Einsatzplan geöffnet und Änderungen überprüft.</w:t>
      </w:r>
    </w:p>
    <w:p w14:paraId="77CD8FCD" w14:textId="77777777" w:rsidR="0077356C" w:rsidRPr="0025134E" w:rsidRDefault="0077356C" w:rsidP="0025134E">
      <w:pPr>
        <w:rPr>
          <w:i/>
        </w:rPr>
      </w:pPr>
    </w:p>
    <w:p w14:paraId="2412AD07" w14:textId="77777777" w:rsidR="001D56DA" w:rsidRPr="00432EEB" w:rsidRDefault="001D56DA" w:rsidP="001D56DA">
      <w:pPr>
        <w:keepNext/>
        <w:keepLines/>
        <w:numPr>
          <w:ilvl w:val="2"/>
          <w:numId w:val="4"/>
        </w:numPr>
        <w:tabs>
          <w:tab w:val="num" w:pos="360"/>
        </w:tabs>
        <w:spacing w:before="40" w:after="0"/>
        <w:ind w:left="0" w:firstLine="0"/>
        <w:outlineLvl w:val="2"/>
        <w:rPr>
          <w:rFonts w:ascii="MetaPro-Normal" w:eastAsiaTheme="majorEastAsia" w:hAnsi="MetaPro-Normal" w:cstheme="majorBidi"/>
          <w:color w:val="003399"/>
          <w:sz w:val="24"/>
          <w:szCs w:val="24"/>
        </w:rPr>
      </w:pPr>
      <w:r w:rsidRPr="00432EEB">
        <w:rPr>
          <w:rFonts w:ascii="MetaPro-Normal" w:eastAsiaTheme="majorEastAsia" w:hAnsi="MetaPro-Normal" w:cstheme="majorBidi"/>
          <w:color w:val="003399"/>
          <w:sz w:val="24"/>
          <w:szCs w:val="24"/>
        </w:rPr>
        <w:t>FT-00</w:t>
      </w:r>
      <w:r>
        <w:rPr>
          <w:rFonts w:ascii="MetaPro-Normal" w:eastAsiaTheme="majorEastAsia" w:hAnsi="MetaPro-Normal" w:cstheme="majorBidi"/>
          <w:color w:val="003399"/>
          <w:sz w:val="24"/>
          <w:szCs w:val="24"/>
        </w:rPr>
        <w:t>6</w:t>
      </w:r>
      <w:r w:rsidRPr="00432EEB">
        <w:rPr>
          <w:rFonts w:ascii="MetaPro-Normal" w:eastAsiaTheme="majorEastAsia" w:hAnsi="MetaPro-Normal" w:cstheme="majorBidi"/>
          <w:color w:val="003399"/>
          <w:sz w:val="24"/>
          <w:szCs w:val="24"/>
        </w:rPr>
        <w:t xml:space="preserve"> –</w:t>
      </w:r>
      <w:r>
        <w:rPr>
          <w:rFonts w:ascii="MetaPro-Normal" w:eastAsiaTheme="majorEastAsia" w:hAnsi="MetaPro-Normal" w:cstheme="majorBidi"/>
          <w:color w:val="003399"/>
          <w:sz w:val="24"/>
          <w:szCs w:val="24"/>
        </w:rPr>
        <w:t xml:space="preserve"> Berechtigungen anpassen</w:t>
      </w:r>
    </w:p>
    <w:tbl>
      <w:tblPr>
        <w:tblStyle w:val="TabellemithellemGitternetz1"/>
        <w:tblW w:w="9072" w:type="dxa"/>
        <w:tblInd w:w="-5" w:type="dxa"/>
        <w:tblLook w:val="04A0" w:firstRow="1" w:lastRow="0" w:firstColumn="1" w:lastColumn="0" w:noHBand="0" w:noVBand="1"/>
      </w:tblPr>
      <w:tblGrid>
        <w:gridCol w:w="1985"/>
        <w:gridCol w:w="7087"/>
      </w:tblGrid>
      <w:tr w:rsidR="001D56DA" w:rsidRPr="00125548" w14:paraId="65E4CB84" w14:textId="77777777" w:rsidTr="0084563F">
        <w:tc>
          <w:tcPr>
            <w:tcW w:w="1985" w:type="dxa"/>
          </w:tcPr>
          <w:p w14:paraId="7B849B43" w14:textId="77777777" w:rsidR="001D56DA" w:rsidRPr="00125548" w:rsidRDefault="001D56DA" w:rsidP="0084563F">
            <w:pPr>
              <w:pStyle w:val="KeinLeerraum"/>
            </w:pPr>
            <w:r w:rsidRPr="00125548">
              <w:t>Name</w:t>
            </w:r>
          </w:p>
        </w:tc>
        <w:tc>
          <w:tcPr>
            <w:tcW w:w="7087" w:type="dxa"/>
          </w:tcPr>
          <w:p w14:paraId="2945629C" w14:textId="77777777" w:rsidR="001D56DA" w:rsidRPr="00125548" w:rsidRDefault="001D56DA" w:rsidP="0084563F">
            <w:pPr>
              <w:pStyle w:val="KeinLeerraum"/>
            </w:pPr>
            <w:r w:rsidRPr="00125548">
              <w:t>FT-006</w:t>
            </w:r>
          </w:p>
        </w:tc>
      </w:tr>
      <w:tr w:rsidR="00D67D4D" w:rsidRPr="00125548" w14:paraId="59DF21D3" w14:textId="77777777" w:rsidTr="0084563F">
        <w:tc>
          <w:tcPr>
            <w:tcW w:w="1985" w:type="dxa"/>
          </w:tcPr>
          <w:p w14:paraId="156086C9" w14:textId="77777777" w:rsidR="00D67D4D" w:rsidRDefault="00D67D4D" w:rsidP="00D67D4D">
            <w:r>
              <w:t>Tester / Umgebung</w:t>
            </w:r>
          </w:p>
        </w:tc>
        <w:tc>
          <w:tcPr>
            <w:tcW w:w="7087" w:type="dxa"/>
          </w:tcPr>
          <w:p w14:paraId="331F7BDA" w14:textId="77777777" w:rsidR="00D67D4D" w:rsidRDefault="00D67D4D" w:rsidP="00D67D4D">
            <w:r>
              <w:t>Elia Reutlinger / Nach Konzept</w:t>
            </w:r>
          </w:p>
        </w:tc>
      </w:tr>
      <w:tr w:rsidR="00D67D4D" w:rsidRPr="00125548" w14:paraId="262B2681" w14:textId="77777777" w:rsidTr="0084563F">
        <w:tc>
          <w:tcPr>
            <w:tcW w:w="1985" w:type="dxa"/>
          </w:tcPr>
          <w:p w14:paraId="60218E5E" w14:textId="77777777" w:rsidR="00D67D4D" w:rsidRDefault="00D67D4D" w:rsidP="00D67D4D">
            <w:r>
              <w:t>Datum</w:t>
            </w:r>
          </w:p>
        </w:tc>
        <w:tc>
          <w:tcPr>
            <w:tcW w:w="7087" w:type="dxa"/>
          </w:tcPr>
          <w:p w14:paraId="025F8983" w14:textId="77777777" w:rsidR="00D67D4D" w:rsidRDefault="00D67D4D" w:rsidP="00D67D4D">
            <w:r>
              <w:t>08.05.2019</w:t>
            </w:r>
          </w:p>
        </w:tc>
      </w:tr>
      <w:tr w:rsidR="001D56DA" w:rsidRPr="00125548" w14:paraId="30537FE4" w14:textId="77777777" w:rsidTr="0084563F">
        <w:tc>
          <w:tcPr>
            <w:tcW w:w="1985" w:type="dxa"/>
          </w:tcPr>
          <w:p w14:paraId="6070FA61" w14:textId="77777777" w:rsidR="001D56DA" w:rsidRPr="00125548" w:rsidRDefault="001D56DA" w:rsidP="0084563F">
            <w:pPr>
              <w:pStyle w:val="KeinLeerraum"/>
            </w:pPr>
            <w:r w:rsidRPr="00125548">
              <w:t>Erwartetes Resultat</w:t>
            </w:r>
          </w:p>
        </w:tc>
        <w:tc>
          <w:tcPr>
            <w:tcW w:w="7087" w:type="dxa"/>
          </w:tcPr>
          <w:p w14:paraId="69425213" w14:textId="77777777" w:rsidR="001D56DA" w:rsidRPr="00125548" w:rsidRDefault="001D56DA" w:rsidP="0084563F">
            <w:pPr>
              <w:pStyle w:val="KeinLeerraum"/>
            </w:pPr>
            <w:r w:rsidRPr="00125548">
              <w:t>Die Berechtigungen werden übernommen.</w:t>
            </w:r>
          </w:p>
        </w:tc>
      </w:tr>
      <w:tr w:rsidR="001D56DA" w:rsidRPr="00125548" w14:paraId="446243D4" w14:textId="77777777" w:rsidTr="0084563F">
        <w:tc>
          <w:tcPr>
            <w:tcW w:w="1985" w:type="dxa"/>
          </w:tcPr>
          <w:p w14:paraId="0E5E1144" w14:textId="77777777" w:rsidR="001D56DA" w:rsidRPr="00125548" w:rsidRDefault="001D56DA" w:rsidP="0084563F">
            <w:pPr>
              <w:pStyle w:val="KeinLeerraum"/>
            </w:pPr>
            <w:r w:rsidRPr="00125548">
              <w:t>Effektives Resultat</w:t>
            </w:r>
          </w:p>
        </w:tc>
        <w:tc>
          <w:tcPr>
            <w:tcW w:w="7087" w:type="dxa"/>
          </w:tcPr>
          <w:p w14:paraId="49C92376" w14:textId="77777777" w:rsidR="001D56DA" w:rsidRPr="00125548" w:rsidRDefault="001D56DA" w:rsidP="0084563F">
            <w:pPr>
              <w:pStyle w:val="KeinLeerraum"/>
            </w:pPr>
            <w:r w:rsidRPr="00125548">
              <w:t>Der Benutzer hat die neuen Berechtigungen erhalten.</w:t>
            </w:r>
          </w:p>
        </w:tc>
      </w:tr>
      <w:tr w:rsidR="001D56DA" w:rsidRPr="00125548" w14:paraId="21721D4A" w14:textId="77777777" w:rsidTr="0084563F">
        <w:tc>
          <w:tcPr>
            <w:tcW w:w="1985" w:type="dxa"/>
          </w:tcPr>
          <w:p w14:paraId="08D0ED51" w14:textId="77777777" w:rsidR="001D56DA" w:rsidRPr="00125548" w:rsidRDefault="001D56DA" w:rsidP="0084563F">
            <w:pPr>
              <w:pStyle w:val="KeinLeerraum"/>
            </w:pPr>
            <w:r w:rsidRPr="00125548">
              <w:t>Teststatus</w:t>
            </w:r>
          </w:p>
        </w:tc>
        <w:tc>
          <w:tcPr>
            <w:tcW w:w="7087" w:type="dxa"/>
          </w:tcPr>
          <w:p w14:paraId="522CF2F9" w14:textId="77777777" w:rsidR="001D56DA" w:rsidRPr="00125548" w:rsidRDefault="001D56DA" w:rsidP="0084563F">
            <w:pPr>
              <w:pStyle w:val="KeinLeerraum"/>
            </w:pPr>
            <w:r w:rsidRPr="00125548">
              <w:t>Erfolgreich</w:t>
            </w:r>
          </w:p>
        </w:tc>
      </w:tr>
    </w:tbl>
    <w:p w14:paraId="31DA69C3" w14:textId="77777777" w:rsidR="001D56DA" w:rsidRPr="00432EEB" w:rsidRDefault="001D56DA" w:rsidP="001D56DA">
      <w:pPr>
        <w:numPr>
          <w:ilvl w:val="1"/>
          <w:numId w:val="0"/>
        </w:numPr>
        <w:spacing w:after="0"/>
        <w:rPr>
          <w:rFonts w:ascii="MetaPro-Bold" w:eastAsiaTheme="minorEastAsia" w:hAnsi="MetaPro-Bold"/>
          <w:color w:val="444444"/>
          <w:spacing w:val="15"/>
        </w:rPr>
      </w:pPr>
    </w:p>
    <w:p w14:paraId="23183B6D" w14:textId="77777777" w:rsidR="001D56DA" w:rsidRPr="00432EEB" w:rsidRDefault="001D56DA" w:rsidP="001D56DA">
      <w:pPr>
        <w:numPr>
          <w:ilvl w:val="1"/>
          <w:numId w:val="0"/>
        </w:numPr>
        <w:spacing w:after="0"/>
        <w:rPr>
          <w:rFonts w:ascii="MetaPro-Bold" w:eastAsiaTheme="minorEastAsia" w:hAnsi="MetaPro-Bold"/>
          <w:color w:val="444444"/>
          <w:spacing w:val="15"/>
        </w:rPr>
      </w:pPr>
      <w:r w:rsidRPr="00432EEB">
        <w:rPr>
          <w:rFonts w:ascii="MetaPro-Bold" w:eastAsiaTheme="minorEastAsia" w:hAnsi="MetaPro-Bold"/>
          <w:color w:val="444444"/>
          <w:spacing w:val="15"/>
        </w:rPr>
        <w:t>Ablauf</w:t>
      </w:r>
    </w:p>
    <w:p w14:paraId="73AC996A" w14:textId="77777777" w:rsidR="001D56DA" w:rsidRDefault="001D56DA" w:rsidP="001D56DA">
      <w:pPr>
        <w:pStyle w:val="Listenabsatz"/>
        <w:numPr>
          <w:ilvl w:val="0"/>
          <w:numId w:val="35"/>
        </w:numPr>
      </w:pPr>
      <w:r w:rsidRPr="00432EEB">
        <w:t xml:space="preserve">Einstellungen </w:t>
      </w:r>
      <w:r>
        <w:t xml:space="preserve">als Teamleiter </w:t>
      </w:r>
      <w:r w:rsidRPr="00432EEB">
        <w:t>geöffnet.</w:t>
      </w:r>
    </w:p>
    <w:p w14:paraId="3F866906" w14:textId="77777777" w:rsidR="001D56DA" w:rsidRDefault="001D56DA" w:rsidP="001D56DA">
      <w:pPr>
        <w:pStyle w:val="Listenabsatz"/>
        <w:numPr>
          <w:ilvl w:val="0"/>
          <w:numId w:val="35"/>
        </w:numPr>
      </w:pPr>
      <w:r>
        <w:t>Die Rolle eines bestimmten Mitglieds von «Mitglied» auf «Teamleiter» geändert.</w:t>
      </w:r>
    </w:p>
    <w:p w14:paraId="2277EC37" w14:textId="77777777" w:rsidR="001D56DA" w:rsidRDefault="0087467A" w:rsidP="00817364">
      <w:pPr>
        <w:pStyle w:val="Listenabsatz"/>
        <w:numPr>
          <w:ilvl w:val="0"/>
          <w:numId w:val="35"/>
        </w:numPr>
      </w:pPr>
      <w:r>
        <w:t>In Anwendung a</w:t>
      </w:r>
      <w:r w:rsidR="001D56DA">
        <w:t>bgemeldet</w:t>
      </w:r>
      <w:r>
        <w:t xml:space="preserve"> (</w:t>
      </w:r>
      <w:r w:rsidR="001D56DA">
        <w:t>Cookies entfernt)</w:t>
      </w:r>
      <w:r>
        <w:t>, API Login-Parameter auf das bearbeitete Mitglied gesetzt und Anwendung aufgerufen (angemeldet)</w:t>
      </w:r>
      <w:r w:rsidR="001D56DA">
        <w:t>.</w:t>
      </w:r>
    </w:p>
    <w:p w14:paraId="6DADB612" w14:textId="77777777" w:rsidR="001D56DA" w:rsidRPr="00817364" w:rsidRDefault="0087467A" w:rsidP="0087467A">
      <w:pPr>
        <w:pStyle w:val="Listenabsatz"/>
        <w:rPr>
          <w:i/>
        </w:rPr>
      </w:pPr>
      <w:r w:rsidRPr="00817364">
        <w:rPr>
          <w:i/>
        </w:rPr>
        <w:t xml:space="preserve">+ </w:t>
      </w:r>
      <w:r w:rsidR="001D56DA" w:rsidRPr="00817364">
        <w:rPr>
          <w:i/>
        </w:rPr>
        <w:t xml:space="preserve">Eigene Rolle von </w:t>
      </w:r>
      <w:r w:rsidRPr="00817364">
        <w:rPr>
          <w:i/>
        </w:rPr>
        <w:t>«</w:t>
      </w:r>
      <w:r w:rsidR="001D56DA" w:rsidRPr="00817364">
        <w:rPr>
          <w:i/>
        </w:rPr>
        <w:t>Teamleiter</w:t>
      </w:r>
      <w:r w:rsidRPr="00817364">
        <w:rPr>
          <w:i/>
        </w:rPr>
        <w:t>»</w:t>
      </w:r>
      <w:r w:rsidR="001D56DA" w:rsidRPr="00817364">
        <w:rPr>
          <w:i/>
        </w:rPr>
        <w:t xml:space="preserve"> auf </w:t>
      </w:r>
      <w:r w:rsidRPr="00817364">
        <w:rPr>
          <w:i/>
        </w:rPr>
        <w:t>«</w:t>
      </w:r>
      <w:r w:rsidR="001D56DA" w:rsidRPr="00817364">
        <w:rPr>
          <w:i/>
        </w:rPr>
        <w:t>Mitglied</w:t>
      </w:r>
      <w:r w:rsidRPr="00817364">
        <w:rPr>
          <w:i/>
        </w:rPr>
        <w:t>»</w:t>
      </w:r>
      <w:r w:rsidR="001D56DA" w:rsidRPr="00817364">
        <w:rPr>
          <w:i/>
        </w:rPr>
        <w:t xml:space="preserve"> </w:t>
      </w:r>
      <w:r w:rsidRPr="00817364">
        <w:rPr>
          <w:i/>
        </w:rPr>
        <w:t>ge</w:t>
      </w:r>
      <w:r w:rsidR="001D56DA" w:rsidRPr="00817364">
        <w:rPr>
          <w:i/>
        </w:rPr>
        <w:t>änder</w:t>
      </w:r>
      <w:r w:rsidRPr="00817364">
        <w:rPr>
          <w:i/>
        </w:rPr>
        <w:t>t</w:t>
      </w:r>
      <w:r w:rsidR="001D56DA" w:rsidRPr="00817364">
        <w:rPr>
          <w:i/>
        </w:rPr>
        <w:t>.</w:t>
      </w:r>
    </w:p>
    <w:p w14:paraId="3C2EC44E" w14:textId="77777777" w:rsidR="001D56DA" w:rsidRPr="00432EEB" w:rsidRDefault="001D56DA" w:rsidP="001D56DA">
      <w:pPr>
        <w:numPr>
          <w:ilvl w:val="1"/>
          <w:numId w:val="0"/>
        </w:numPr>
        <w:spacing w:after="0"/>
        <w:rPr>
          <w:rFonts w:ascii="MetaPro-Bold" w:eastAsiaTheme="minorEastAsia" w:hAnsi="MetaPro-Bold"/>
          <w:color w:val="444444"/>
          <w:spacing w:val="15"/>
        </w:rPr>
      </w:pPr>
      <w:r>
        <w:rPr>
          <w:rFonts w:ascii="MetaPro-Bold" w:eastAsiaTheme="minorEastAsia" w:hAnsi="MetaPro-Bold"/>
          <w:color w:val="444444"/>
          <w:spacing w:val="15"/>
        </w:rPr>
        <w:t>Bemerkungen</w:t>
      </w:r>
    </w:p>
    <w:p w14:paraId="692DB03C" w14:textId="77777777" w:rsidR="00701543" w:rsidRDefault="001D56DA" w:rsidP="00C65D0A">
      <w:r w:rsidRPr="00432EEB">
        <w:t>Es entstanden keine Probleme.</w:t>
      </w:r>
      <w:r>
        <w:t xml:space="preserve"> Stattdessen war es sogar möglich, die eigene Benutzergruppe wieder auf Mitglied zu ändern, wobei sich die Oberfläche direkt entsprechend anpasste.</w:t>
      </w:r>
    </w:p>
    <w:p w14:paraId="18CEEE14" w14:textId="77777777" w:rsidR="0053452F" w:rsidRDefault="0053452F" w:rsidP="00C65D0A">
      <w:pPr>
        <w:rPr>
          <w:lang w:eastAsia="de-CH"/>
        </w:rPr>
      </w:pPr>
      <w:r>
        <w:rPr>
          <w:lang w:eastAsia="de-CH"/>
        </w:rPr>
        <w:br w:type="page"/>
      </w:r>
    </w:p>
    <w:p w14:paraId="5590278B" w14:textId="77777777" w:rsidR="00C65D0A" w:rsidRDefault="00C65D0A" w:rsidP="00C65D0A">
      <w:pPr>
        <w:pStyle w:val="berschrift2"/>
        <w:rPr>
          <w:lang w:eastAsia="de-CH"/>
        </w:rPr>
      </w:pPr>
      <w:bookmarkStart w:id="146" w:name="_Toc8376174"/>
      <w:r>
        <w:rPr>
          <w:lang w:eastAsia="de-CH"/>
        </w:rPr>
        <w:lastRenderedPageBreak/>
        <w:t>Sicherheitsprüfung</w:t>
      </w:r>
      <w:bookmarkEnd w:id="146"/>
    </w:p>
    <w:p w14:paraId="1649D4C4" w14:textId="77777777" w:rsidR="0070400D" w:rsidRDefault="0008143B" w:rsidP="0008143B">
      <w:r w:rsidRPr="001F73AF">
        <w:t>Nach der Implementierung wurde eine Sicherheitsüberprüfung gemäss den im Sicherheitskonzept definierten Gefahren durchgeführt.</w:t>
      </w:r>
    </w:p>
    <w:p w14:paraId="297431CE" w14:textId="77777777" w:rsidR="0008143B" w:rsidRDefault="00475756" w:rsidP="0008143B">
      <w:pPr>
        <w:pStyle w:val="Untertitel"/>
        <w:rPr>
          <w:lang w:eastAsia="de-CH"/>
        </w:rPr>
      </w:pPr>
      <w:r>
        <w:rPr>
          <w:lang w:eastAsia="de-CH"/>
        </w:rPr>
        <w:t xml:space="preserve">Allgemeines zu </w:t>
      </w:r>
      <w:r w:rsidR="0008143B">
        <w:rPr>
          <w:lang w:eastAsia="de-CH"/>
        </w:rPr>
        <w:t>Cross-Site-Scripting</w:t>
      </w:r>
    </w:p>
    <w:p w14:paraId="69A77411" w14:textId="04A7AF55" w:rsidR="00780DEE" w:rsidRDefault="00780DEE" w:rsidP="00780DEE">
      <w:r w:rsidRPr="00780DEE">
        <w:t xml:space="preserve">Da </w:t>
      </w:r>
      <w:r>
        <w:t>eine</w:t>
      </w:r>
      <w:r w:rsidRPr="00780DEE">
        <w:t xml:space="preserve"> Überprüfung der Eingabewerte auf SQL- und Script-Injection im Back-End ausgeführt wird, </w:t>
      </w:r>
      <w:r>
        <w:t>müsste</w:t>
      </w:r>
      <w:r w:rsidRPr="00780DEE">
        <w:t xml:space="preserve"> zur Vermeidung von Stored XSS nicht auf die Validierung von Eingabewerten geachtet werden. Wenn sich unter Rückgabewerten der API </w:t>
      </w:r>
      <w:r w:rsidR="00DD59C4">
        <w:t xml:space="preserve">trotzdem </w:t>
      </w:r>
      <w:r w:rsidRPr="00780DEE">
        <w:t xml:space="preserve">XSS-Code befinden sollte (Reflected und Stored), wird dieser nicht ausgeführt, da es nie zur Ausführung eines Rückgabewertes kommt. Dies wird durch Vue.js garantiert, indem dynamische Werte </w:t>
      </w:r>
      <w:r w:rsidR="00871C06">
        <w:t xml:space="preserve">grundsätzlich </w:t>
      </w:r>
      <w:r w:rsidRPr="00780DEE">
        <w:t>ni</w:t>
      </w:r>
      <w:r w:rsidR="00265062">
        <w:t>cht</w:t>
      </w:r>
      <w:r w:rsidRPr="00780DEE">
        <w:t xml:space="preserve"> als Code evaluiert werden.</w:t>
      </w:r>
    </w:p>
    <w:p w14:paraId="581C8DE9" w14:textId="77777777" w:rsidR="00392604" w:rsidRPr="0001416E" w:rsidRDefault="00DD59C4" w:rsidP="0001416E">
      <w:r>
        <w:t xml:space="preserve">Die einzige Ausnahme ist der </w:t>
      </w:r>
      <w:r w:rsidRPr="00DD59C4">
        <w:rPr>
          <w:i/>
        </w:rPr>
        <w:t>«v-html»</w:t>
      </w:r>
      <w:r>
        <w:t xml:space="preserve"> Parameter, welcher in einer Komponente zur Darstellung von reinem HTML-Code eingesetzt werden kann. Zusammen mit dem HTML-Code könnte hier auch Script-Code dargestellt und evaluiert werden. Die Anwendung nutzt den </w:t>
      </w:r>
      <w:r w:rsidRPr="00DD59C4">
        <w:rPr>
          <w:i/>
        </w:rPr>
        <w:t>«v-html»</w:t>
      </w:r>
      <w:r>
        <w:t xml:space="preserve"> Parameter jedoch in keiner Komponente, weshalb dieses Risiko auch nicht besteht. Zur Sicherheit wurden die 3 XSS-Varianten trotzdem in der Anwendung überprüft.</w:t>
      </w:r>
    </w:p>
    <w:p w14:paraId="5A7D0666" w14:textId="77777777" w:rsidR="008773CC" w:rsidRPr="008773CC" w:rsidRDefault="008773CC" w:rsidP="008D56C4">
      <w:pPr>
        <w:pStyle w:val="berschrift3"/>
      </w:pPr>
      <w:bookmarkStart w:id="147" w:name="_Toc7616922"/>
      <w:bookmarkStart w:id="148" w:name="_Toc8376175"/>
      <w:r w:rsidRPr="008773CC">
        <w:t>A3 – Stored</w:t>
      </w:r>
      <w:bookmarkEnd w:id="147"/>
      <w:r w:rsidR="00780DEE">
        <w:t xml:space="preserve"> XSS</w:t>
      </w:r>
      <w:bookmarkEnd w:id="148"/>
    </w:p>
    <w:p w14:paraId="096B6055" w14:textId="77777777" w:rsidR="008D2994" w:rsidRDefault="00DD59C4" w:rsidP="00C65D0A">
      <w:pPr>
        <w:rPr>
          <w:lang w:eastAsia="de-CH"/>
        </w:rPr>
      </w:pPr>
      <w:r>
        <w:rPr>
          <w:lang w:eastAsia="de-CH"/>
        </w:rPr>
        <w:t xml:space="preserve">Hierfür wurde schädlicher Code direkt in der Datenbank gespeichert, um die Validierung im Back-End zu umgehen. </w:t>
      </w:r>
      <w:r w:rsidR="0084563F">
        <w:rPr>
          <w:lang w:eastAsia="de-CH"/>
        </w:rPr>
        <w:t>Anschliessend wurde der betroffene Datensatz abgerufen und konnte ohne Probleme dargestellt werden.</w:t>
      </w:r>
    </w:p>
    <w:p w14:paraId="775B5838" w14:textId="77777777" w:rsidR="00A21706" w:rsidRDefault="00381C43" w:rsidP="00A21706">
      <w:pPr>
        <w:keepNext/>
      </w:pPr>
      <w:r>
        <w:rPr>
          <w:noProof/>
        </w:rPr>
        <w:drawing>
          <wp:inline distT="0" distB="0" distL="0" distR="0" wp14:anchorId="671B13B4" wp14:editId="14CFD3EF">
            <wp:extent cx="5760720" cy="1148116"/>
            <wp:effectExtent l="0" t="0" r="0" b="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60720" cy="1148116"/>
                    </a:xfrm>
                    <a:prstGeom prst="rect">
                      <a:avLst/>
                    </a:prstGeom>
                    <a:noFill/>
                    <a:ln>
                      <a:noFill/>
                    </a:ln>
                  </pic:spPr>
                </pic:pic>
              </a:graphicData>
            </a:graphic>
          </wp:inline>
        </w:drawing>
      </w:r>
    </w:p>
    <w:p w14:paraId="06545728" w14:textId="11E1CAE5" w:rsidR="008D2994" w:rsidRDefault="00A21706" w:rsidP="00A21706">
      <w:pPr>
        <w:pStyle w:val="Beschriftung"/>
        <w:jc w:val="right"/>
        <w:rPr>
          <w:lang w:eastAsia="de-CH"/>
        </w:rPr>
      </w:pPr>
      <w:bookmarkStart w:id="149" w:name="_Toc8379447"/>
      <w:r>
        <w:t xml:space="preserve">Abbildung </w:t>
      </w:r>
      <w:r w:rsidR="001A30F2">
        <w:rPr>
          <w:noProof/>
        </w:rPr>
        <w:fldChar w:fldCharType="begin"/>
      </w:r>
      <w:r w:rsidR="001A30F2">
        <w:rPr>
          <w:noProof/>
        </w:rPr>
        <w:instrText xml:space="preserve"> SEQ Abbildung \* ARABIC </w:instrText>
      </w:r>
      <w:r w:rsidR="001A30F2">
        <w:rPr>
          <w:noProof/>
        </w:rPr>
        <w:fldChar w:fldCharType="separate"/>
      </w:r>
      <w:r w:rsidR="00504727">
        <w:rPr>
          <w:noProof/>
        </w:rPr>
        <w:t>42</w:t>
      </w:r>
      <w:r w:rsidR="001A30F2">
        <w:rPr>
          <w:noProof/>
        </w:rPr>
        <w:fldChar w:fldCharType="end"/>
      </w:r>
      <w:r>
        <w:t xml:space="preserve"> - Stored-XSS kann problemlos dargestellt werden.</w:t>
      </w:r>
      <w:bookmarkEnd w:id="149"/>
    </w:p>
    <w:p w14:paraId="6CA041EA" w14:textId="77777777" w:rsidR="00F849AE" w:rsidRDefault="00F849AE" w:rsidP="00F849AE">
      <w:pPr>
        <w:pStyle w:val="berschrift3"/>
      </w:pPr>
      <w:bookmarkStart w:id="150" w:name="_Toc8376176"/>
      <w:r>
        <w:t xml:space="preserve">A3 – </w:t>
      </w:r>
      <w:r w:rsidRPr="008773CC">
        <w:t>Reflected XSS</w:t>
      </w:r>
      <w:bookmarkEnd w:id="150"/>
    </w:p>
    <w:p w14:paraId="5B0DAA8A" w14:textId="77777777" w:rsidR="00F849AE" w:rsidRDefault="0084563F" w:rsidP="00F849AE">
      <w:r>
        <w:t xml:space="preserve">Dieses Risiko könnte durch die falsche Verwendung von Daten bestehen, welche im Front-End bearbeitet und sogleich wieder dargestellt werden. Als Beispiel dienten hier </w:t>
      </w:r>
      <w:r w:rsidR="00381C43">
        <w:t xml:space="preserve">wieder </w:t>
      </w:r>
      <w:r>
        <w:t xml:space="preserve">die Schichten, da diese in den Plan-Einstellungen bearbeitet und anschliessend 1:1 auf dem Dashboard abgebildet werden können. Das Einfügen von schädlichem Code als Titel einer Schicht hat jedoch </w:t>
      </w:r>
      <w:r w:rsidR="0007327D">
        <w:t>nirgends</w:t>
      </w:r>
      <w:r>
        <w:t xml:space="preserve"> Probleme verursacht.</w:t>
      </w:r>
    </w:p>
    <w:p w14:paraId="365445C7" w14:textId="77777777" w:rsidR="00A21706" w:rsidRDefault="00061340" w:rsidP="00A21706">
      <w:pPr>
        <w:keepNext/>
        <w:jc w:val="center"/>
      </w:pPr>
      <w:r>
        <w:rPr>
          <w:noProof/>
        </w:rPr>
        <w:drawing>
          <wp:inline distT="0" distB="0" distL="0" distR="0" wp14:anchorId="04022EC0" wp14:editId="62C834B2">
            <wp:extent cx="4615521" cy="1286510"/>
            <wp:effectExtent l="0" t="0" r="0" b="889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661633" cy="1299363"/>
                    </a:xfrm>
                    <a:prstGeom prst="rect">
                      <a:avLst/>
                    </a:prstGeom>
                    <a:noFill/>
                    <a:ln>
                      <a:noFill/>
                    </a:ln>
                  </pic:spPr>
                </pic:pic>
              </a:graphicData>
            </a:graphic>
          </wp:inline>
        </w:drawing>
      </w:r>
    </w:p>
    <w:p w14:paraId="5A05AE5F" w14:textId="0FA603FD" w:rsidR="0084563F" w:rsidRDefault="00A21706" w:rsidP="00A21706">
      <w:pPr>
        <w:pStyle w:val="Beschriftung"/>
        <w:jc w:val="center"/>
      </w:pPr>
      <w:bookmarkStart w:id="151" w:name="_Toc8379448"/>
      <w:r>
        <w:t xml:space="preserve">Abbildung </w:t>
      </w:r>
      <w:r w:rsidR="001A30F2">
        <w:rPr>
          <w:noProof/>
        </w:rPr>
        <w:fldChar w:fldCharType="begin"/>
      </w:r>
      <w:r w:rsidR="001A30F2">
        <w:rPr>
          <w:noProof/>
        </w:rPr>
        <w:instrText xml:space="preserve"> SEQ Abbildung \* ARABIC </w:instrText>
      </w:r>
      <w:r w:rsidR="001A30F2">
        <w:rPr>
          <w:noProof/>
        </w:rPr>
        <w:fldChar w:fldCharType="separate"/>
      </w:r>
      <w:r w:rsidR="00504727">
        <w:rPr>
          <w:noProof/>
        </w:rPr>
        <w:t>43</w:t>
      </w:r>
      <w:r w:rsidR="001A30F2">
        <w:rPr>
          <w:noProof/>
        </w:rPr>
        <w:fldChar w:fldCharType="end"/>
      </w:r>
      <w:r>
        <w:t xml:space="preserve"> - Reflected-XSS führt zu keinen Problemen</w:t>
      </w:r>
      <w:bookmarkEnd w:id="151"/>
    </w:p>
    <w:p w14:paraId="26FF4C81" w14:textId="77777777" w:rsidR="008D2994" w:rsidRPr="00F849AE" w:rsidRDefault="008D2994" w:rsidP="00F849AE"/>
    <w:p w14:paraId="2B26AA1C" w14:textId="77777777" w:rsidR="008773CC" w:rsidRPr="001F73AF" w:rsidRDefault="008773CC" w:rsidP="008773CC">
      <w:pPr>
        <w:pStyle w:val="berschrift3"/>
      </w:pPr>
      <w:bookmarkStart w:id="152" w:name="_Toc7616923"/>
      <w:bookmarkStart w:id="153" w:name="_Toc8376177"/>
      <w:r w:rsidRPr="001F73AF">
        <w:t>A3 – Dom-Based XSS</w:t>
      </w:r>
      <w:bookmarkEnd w:id="152"/>
      <w:bookmarkEnd w:id="153"/>
    </w:p>
    <w:p w14:paraId="0558C553" w14:textId="77777777" w:rsidR="004C5E55" w:rsidRDefault="0084563F" w:rsidP="00C65D0A">
      <w:pPr>
        <w:rPr>
          <w:lang w:eastAsia="de-CH"/>
        </w:rPr>
      </w:pPr>
      <w:r>
        <w:rPr>
          <w:lang w:eastAsia="de-CH"/>
        </w:rPr>
        <w:t xml:space="preserve">Pelan arbeitet praktisch mit keinen Parametern aus der URL um Funktionen auszuführen. Das Routing durch den Vue-Router richtet sich jedoch ausschliesslich nach der URL, weshalb hier ein Risiko bestehen könnte. Die Pfadangaben werden vom Router aus der URL gelesen und evaluiert, um den Benutzer auf die richtige Seite umzuleiten. Schädlicher Code in der URL könnte also ebenfalls evaluiert werden, was aber in Berücksichtigung von Kriterium A9 vom Vue-Router selbst vermieden werden muss. </w:t>
      </w:r>
      <w:r w:rsidR="004C5E55">
        <w:rPr>
          <w:lang w:eastAsia="de-CH"/>
        </w:rPr>
        <w:t>Überprüft wurde trotzdem, jedoch wird wie erwartet die Fehlerseite 404 angezeigt.</w:t>
      </w:r>
    </w:p>
    <w:p w14:paraId="3996A9C4" w14:textId="77777777" w:rsidR="00FF275A" w:rsidRDefault="00061340" w:rsidP="00FF275A">
      <w:pPr>
        <w:keepNext/>
        <w:jc w:val="center"/>
      </w:pPr>
      <w:r>
        <w:rPr>
          <w:noProof/>
        </w:rPr>
        <w:drawing>
          <wp:inline distT="0" distB="0" distL="0" distR="0" wp14:anchorId="359A6C4D" wp14:editId="0039A56F">
            <wp:extent cx="4979685" cy="1917700"/>
            <wp:effectExtent l="0" t="0" r="0" b="635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057308" cy="1947593"/>
                    </a:xfrm>
                    <a:prstGeom prst="rect">
                      <a:avLst/>
                    </a:prstGeom>
                    <a:noFill/>
                    <a:ln>
                      <a:noFill/>
                    </a:ln>
                  </pic:spPr>
                </pic:pic>
              </a:graphicData>
            </a:graphic>
          </wp:inline>
        </w:drawing>
      </w:r>
    </w:p>
    <w:p w14:paraId="63FB88E9" w14:textId="47F54549" w:rsidR="008D2994" w:rsidRDefault="00FF275A" w:rsidP="007C7E11">
      <w:pPr>
        <w:pStyle w:val="Beschriftung"/>
        <w:jc w:val="center"/>
        <w:rPr>
          <w:lang w:eastAsia="de-CH"/>
        </w:rPr>
      </w:pPr>
      <w:bookmarkStart w:id="154" w:name="_Toc8379449"/>
      <w:r>
        <w:t xml:space="preserve">Abbildung </w:t>
      </w:r>
      <w:r w:rsidR="001A30F2">
        <w:rPr>
          <w:noProof/>
        </w:rPr>
        <w:fldChar w:fldCharType="begin"/>
      </w:r>
      <w:r w:rsidR="001A30F2">
        <w:rPr>
          <w:noProof/>
        </w:rPr>
        <w:instrText xml:space="preserve"> SEQ Abbildung \* ARABIC </w:instrText>
      </w:r>
      <w:r w:rsidR="001A30F2">
        <w:rPr>
          <w:noProof/>
        </w:rPr>
        <w:fldChar w:fldCharType="separate"/>
      </w:r>
      <w:r w:rsidR="00504727">
        <w:rPr>
          <w:noProof/>
        </w:rPr>
        <w:t>44</w:t>
      </w:r>
      <w:r w:rsidR="001A30F2">
        <w:rPr>
          <w:noProof/>
        </w:rPr>
        <w:fldChar w:fldCharType="end"/>
      </w:r>
      <w:r>
        <w:t xml:space="preserve"> - Dom-Based-XSS führt zu keinem Ergebnis</w:t>
      </w:r>
      <w:bookmarkEnd w:id="154"/>
    </w:p>
    <w:p w14:paraId="43C04223" w14:textId="77777777" w:rsidR="008773CC" w:rsidRPr="001F73AF" w:rsidRDefault="008773CC" w:rsidP="008773CC">
      <w:pPr>
        <w:pStyle w:val="berschrift3"/>
      </w:pPr>
      <w:bookmarkStart w:id="155" w:name="_Toc7616924"/>
      <w:bookmarkStart w:id="156" w:name="_Toc8376178"/>
      <w:r w:rsidRPr="001F73AF">
        <w:t>A7 – Fehlerhafte Autorisierung auf Anwendungsebene</w:t>
      </w:r>
      <w:bookmarkEnd w:id="155"/>
      <w:bookmarkEnd w:id="156"/>
      <w:r w:rsidRPr="001F73AF">
        <w:t xml:space="preserve"> </w:t>
      </w:r>
    </w:p>
    <w:p w14:paraId="41B61D58" w14:textId="77777777" w:rsidR="0008143B" w:rsidRPr="001F73AF" w:rsidRDefault="0008143B" w:rsidP="0008143B">
      <w:r w:rsidRPr="001F73AF">
        <w:t>Die Anwendung ist an</w:t>
      </w:r>
      <w:r>
        <w:t xml:space="preserve"> den</w:t>
      </w:r>
      <w:r w:rsidRPr="001F73AF">
        <w:t xml:space="preserve"> folgenden 2 Stellen betroffen:</w:t>
      </w:r>
    </w:p>
    <w:p w14:paraId="029090A4" w14:textId="77777777" w:rsidR="0008143B" w:rsidRPr="00BC21AB" w:rsidRDefault="0008143B" w:rsidP="0008143B">
      <w:pPr>
        <w:pStyle w:val="Listenabsatz"/>
        <w:numPr>
          <w:ilvl w:val="0"/>
          <w:numId w:val="13"/>
        </w:numPr>
        <w:rPr>
          <w:rFonts w:ascii="MetaPro-Bold" w:hAnsi="MetaPro-Bold"/>
        </w:rPr>
      </w:pPr>
      <w:r w:rsidRPr="00BC21AB">
        <w:rPr>
          <w:rFonts w:ascii="MetaPro-Bold" w:hAnsi="MetaPro-Bold"/>
        </w:rPr>
        <w:t>Laden einer Seite durch den «vue-router»</w:t>
      </w:r>
    </w:p>
    <w:p w14:paraId="7F09849E" w14:textId="1B2F43F8" w:rsidR="0008143B" w:rsidRDefault="0008143B" w:rsidP="0008143B">
      <w:pPr>
        <w:pStyle w:val="Listenabsatz"/>
      </w:pPr>
      <w:r w:rsidRPr="001F73AF">
        <w:t xml:space="preserve">Der vue-router orientiert sich an Pfadangaben aus der URL, um eine bestimmte Seite der Anwendung darzustellen. Dabei kann die URL vom Benutzer verändert werden, weshalb vor dem Laden einer Seite die Berechtigungen überprüft werden müssen. Diese Überprüfung wird beim Öffnen der Anwendung als allererstes eingebunden und orientiert sich an </w:t>
      </w:r>
      <w:r w:rsidR="00652365">
        <w:t xml:space="preserve">der </w:t>
      </w:r>
      <w:r w:rsidRPr="001F73AF">
        <w:t xml:space="preserve">Benutzergruppe und Berechtigungsstufe der angefragten Route. Überprüft wurde </w:t>
      </w:r>
      <w:r>
        <w:t>dies</w:t>
      </w:r>
      <w:r w:rsidR="00621B97">
        <w:t>,</w:t>
      </w:r>
      <w:r>
        <w:t xml:space="preserve"> </w:t>
      </w:r>
      <w:r w:rsidRPr="001F73AF">
        <w:t>indem als normaler Nutzer die Plan-Einstellungen aufgerufen wurden, wobei wie erwartet die 401 (Keine Rechte) Fehlerseite erschien.</w:t>
      </w:r>
    </w:p>
    <w:p w14:paraId="2B31A593" w14:textId="77777777" w:rsidR="00953099" w:rsidRDefault="003F2E41" w:rsidP="00953099">
      <w:pPr>
        <w:keepNext/>
        <w:jc w:val="center"/>
      </w:pPr>
      <w:r>
        <w:rPr>
          <w:noProof/>
        </w:rPr>
        <w:drawing>
          <wp:inline distT="0" distB="0" distL="0" distR="0" wp14:anchorId="3E8C5689" wp14:editId="28E09CFD">
            <wp:extent cx="4731051" cy="1955800"/>
            <wp:effectExtent l="0" t="0" r="0" b="635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786637" cy="1978779"/>
                    </a:xfrm>
                    <a:prstGeom prst="rect">
                      <a:avLst/>
                    </a:prstGeom>
                    <a:noFill/>
                    <a:ln>
                      <a:noFill/>
                    </a:ln>
                  </pic:spPr>
                </pic:pic>
              </a:graphicData>
            </a:graphic>
          </wp:inline>
        </w:drawing>
      </w:r>
    </w:p>
    <w:p w14:paraId="2AA9D2D8" w14:textId="5BF2EA17" w:rsidR="0008143B" w:rsidRDefault="00953099" w:rsidP="00953099">
      <w:pPr>
        <w:pStyle w:val="Beschriftung"/>
        <w:jc w:val="center"/>
      </w:pPr>
      <w:bookmarkStart w:id="157" w:name="_Toc8379450"/>
      <w:r>
        <w:t xml:space="preserve">Abbildung </w:t>
      </w:r>
      <w:r w:rsidR="001A30F2">
        <w:rPr>
          <w:noProof/>
        </w:rPr>
        <w:fldChar w:fldCharType="begin"/>
      </w:r>
      <w:r w:rsidR="001A30F2">
        <w:rPr>
          <w:noProof/>
        </w:rPr>
        <w:instrText xml:space="preserve"> SEQ Abbildung \* ARABIC </w:instrText>
      </w:r>
      <w:r w:rsidR="001A30F2">
        <w:rPr>
          <w:noProof/>
        </w:rPr>
        <w:fldChar w:fldCharType="separate"/>
      </w:r>
      <w:r w:rsidR="00504727">
        <w:rPr>
          <w:noProof/>
        </w:rPr>
        <w:t>45</w:t>
      </w:r>
      <w:r w:rsidR="001A30F2">
        <w:rPr>
          <w:noProof/>
        </w:rPr>
        <w:fldChar w:fldCharType="end"/>
      </w:r>
      <w:r>
        <w:t xml:space="preserve"> - Unberechtigte Zugriffe sind nicht möglich</w:t>
      </w:r>
      <w:bookmarkEnd w:id="157"/>
    </w:p>
    <w:p w14:paraId="500A6529" w14:textId="77777777" w:rsidR="008D2994" w:rsidRDefault="008D2994" w:rsidP="003F2E41">
      <w:pPr>
        <w:jc w:val="center"/>
      </w:pPr>
    </w:p>
    <w:p w14:paraId="39D7B4AE" w14:textId="77777777" w:rsidR="005C1350" w:rsidRDefault="005C1350" w:rsidP="003F2E41">
      <w:pPr>
        <w:jc w:val="center"/>
      </w:pPr>
    </w:p>
    <w:p w14:paraId="233B486F" w14:textId="77777777" w:rsidR="0008143B" w:rsidRPr="00BC21AB" w:rsidRDefault="0008143B" w:rsidP="0008143B">
      <w:pPr>
        <w:pStyle w:val="Listenabsatz"/>
        <w:numPr>
          <w:ilvl w:val="0"/>
          <w:numId w:val="13"/>
        </w:numPr>
        <w:rPr>
          <w:rFonts w:ascii="MetaPro-Bold" w:hAnsi="MetaPro-Bold"/>
        </w:rPr>
      </w:pPr>
      <w:r w:rsidRPr="00BC21AB">
        <w:rPr>
          <w:rFonts w:ascii="MetaPro-Bold" w:hAnsi="MetaPro-Bold"/>
        </w:rPr>
        <w:t>Unberechtigtes Darstellen einer Komponente oder eines Formulars</w:t>
      </w:r>
    </w:p>
    <w:p w14:paraId="3456A045" w14:textId="77777777" w:rsidR="0008143B" w:rsidRDefault="0008143B" w:rsidP="0008143B">
      <w:pPr>
        <w:pStyle w:val="Listenabsatz"/>
      </w:pPr>
      <w:r w:rsidRPr="001F73AF">
        <w:t xml:space="preserve">Die Einstellungen sowie der Einsatzplan enthalten Elemente, welche nur für Teamleiter verfügbar sein sollen. Da sich diese Elemente auf allgemein zugänglichen Seiten befinden, müssen sie eigenständig versteckt werden, wenn der Benutzer zu wenig Rechte </w:t>
      </w:r>
      <w:r>
        <w:t>besitzt</w:t>
      </w:r>
      <w:r w:rsidRPr="001F73AF">
        <w:t>. Dies geschieht durch eine Überprüfung der Benutzerrolle vor dem Initialisieren der betroffenen Komponente. Getestet wurde diese</w:t>
      </w:r>
      <w:r w:rsidR="00166F64">
        <w:t xml:space="preserve">s Risiko </w:t>
      </w:r>
      <w:r w:rsidRPr="001F73AF">
        <w:t>durch Aufrufen der betroffenen Seiten</w:t>
      </w:r>
      <w:r w:rsidR="00166F64">
        <w:t>, wobei</w:t>
      </w:r>
      <w:r w:rsidRPr="001F73AF">
        <w:t xml:space="preserve"> </w:t>
      </w:r>
      <w:r w:rsidR="00166F64">
        <w:t>w</w:t>
      </w:r>
      <w:r w:rsidRPr="001F73AF">
        <w:t>ie erwartet die Elemente nicht dargestellt</w:t>
      </w:r>
      <w:r w:rsidR="00166F64">
        <w:t xml:space="preserve"> wurden</w:t>
      </w:r>
      <w:r w:rsidRPr="001F73AF">
        <w:t>.</w:t>
      </w:r>
    </w:p>
    <w:p w14:paraId="7A4F37A7" w14:textId="77777777" w:rsidR="00AE09DF" w:rsidRDefault="00AE09DF" w:rsidP="0008143B">
      <w:pPr>
        <w:pStyle w:val="Listenabsatz"/>
      </w:pPr>
    </w:p>
    <w:p w14:paraId="4C16F189" w14:textId="77777777" w:rsidR="00F733FC" w:rsidRDefault="00AE09DF" w:rsidP="00F733FC">
      <w:pPr>
        <w:keepNext/>
        <w:jc w:val="center"/>
      </w:pPr>
      <w:r>
        <w:rPr>
          <w:noProof/>
        </w:rPr>
        <w:drawing>
          <wp:inline distT="0" distB="0" distL="0" distR="0" wp14:anchorId="4BF36842" wp14:editId="53F3775B">
            <wp:extent cx="4762500" cy="284171"/>
            <wp:effectExtent l="0" t="0" r="0" b="1905"/>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900906" cy="292429"/>
                    </a:xfrm>
                    <a:prstGeom prst="rect">
                      <a:avLst/>
                    </a:prstGeom>
                    <a:noFill/>
                    <a:ln>
                      <a:noFill/>
                    </a:ln>
                  </pic:spPr>
                </pic:pic>
              </a:graphicData>
            </a:graphic>
          </wp:inline>
        </w:drawing>
      </w:r>
    </w:p>
    <w:p w14:paraId="273CF5F4" w14:textId="09A46024" w:rsidR="008D2994" w:rsidRPr="001F73AF" w:rsidRDefault="00F733FC" w:rsidP="00F733FC">
      <w:pPr>
        <w:pStyle w:val="Beschriftung"/>
        <w:jc w:val="center"/>
      </w:pPr>
      <w:bookmarkStart w:id="158" w:name="_Toc8379451"/>
      <w:r>
        <w:t xml:space="preserve">Abbildung </w:t>
      </w:r>
      <w:r w:rsidR="001A30F2">
        <w:rPr>
          <w:noProof/>
        </w:rPr>
        <w:fldChar w:fldCharType="begin"/>
      </w:r>
      <w:r w:rsidR="001A30F2">
        <w:rPr>
          <w:noProof/>
        </w:rPr>
        <w:instrText xml:space="preserve"> SEQ Abbildung \* ARABIC </w:instrText>
      </w:r>
      <w:r w:rsidR="001A30F2">
        <w:rPr>
          <w:noProof/>
        </w:rPr>
        <w:fldChar w:fldCharType="separate"/>
      </w:r>
      <w:r w:rsidR="00504727">
        <w:rPr>
          <w:noProof/>
        </w:rPr>
        <w:t>46</w:t>
      </w:r>
      <w:r w:rsidR="001A30F2">
        <w:rPr>
          <w:noProof/>
        </w:rPr>
        <w:fldChar w:fldCharType="end"/>
      </w:r>
      <w:r>
        <w:t xml:space="preserve"> - </w:t>
      </w:r>
      <w:r w:rsidRPr="00DE00E2">
        <w:t>Codebeispiel</w:t>
      </w:r>
      <w:r>
        <w:t>: Prüfung von Berechtigungen vor der Initialisierung einer Komponente</w:t>
      </w:r>
      <w:bookmarkEnd w:id="158"/>
    </w:p>
    <w:p w14:paraId="7694628C" w14:textId="77777777" w:rsidR="006B296F" w:rsidRDefault="006B296F" w:rsidP="006B296F">
      <w:pPr>
        <w:pStyle w:val="Untertitel"/>
      </w:pPr>
    </w:p>
    <w:p w14:paraId="3D644E1A" w14:textId="58C0C6B8" w:rsidR="00204885" w:rsidRDefault="006B296F" w:rsidP="006B296F">
      <w:pPr>
        <w:pStyle w:val="Untertitel"/>
      </w:pPr>
      <w:r>
        <w:t>Allgemeine Anmerkung</w:t>
      </w:r>
    </w:p>
    <w:p w14:paraId="68B45BAB" w14:textId="47A91A57" w:rsidR="008773CC" w:rsidRDefault="0008143B" w:rsidP="00C65D0A">
      <w:r w:rsidRPr="001F73AF">
        <w:t xml:space="preserve">Falls ein Angreifer einen alternativen Weg finden sollte, um sich unberechtigten Zugang zu Formularen zu verschaffen, </w:t>
      </w:r>
      <w:r w:rsidR="001041D6">
        <w:t>sollte</w:t>
      </w:r>
      <w:r w:rsidRPr="001F73AF">
        <w:t xml:space="preserve"> trotzdem kein Sicherheitsproblem entstehen. Wenn es zu einer unberechtigten Anfrage an die API kommen </w:t>
      </w:r>
      <w:r w:rsidR="001041D6">
        <w:t>würde</w:t>
      </w:r>
      <w:r w:rsidRPr="001F73AF">
        <w:t xml:space="preserve">, </w:t>
      </w:r>
      <w:r w:rsidR="001041D6">
        <w:t>wird</w:t>
      </w:r>
      <w:r w:rsidRPr="001F73AF">
        <w:t xml:space="preserve"> diese dort sogleich abgebrochen, da die API die Berechtigungen jeder Abfrage mit dem JSON-Web-Token</w:t>
      </w:r>
      <w:r w:rsidR="00907295">
        <w:t xml:space="preserve"> und der Datenbank</w:t>
      </w:r>
      <w:r w:rsidRPr="001F73AF">
        <w:t xml:space="preserve"> abgleicht.</w:t>
      </w:r>
    </w:p>
    <w:p w14:paraId="6A2D9AA4" w14:textId="77777777" w:rsidR="005C1350" w:rsidRDefault="005C1350" w:rsidP="00C65D0A"/>
    <w:p w14:paraId="72927884" w14:textId="77777777" w:rsidR="008773CC" w:rsidRPr="001F73AF" w:rsidRDefault="008773CC" w:rsidP="008773CC">
      <w:pPr>
        <w:pStyle w:val="berschrift3"/>
      </w:pPr>
      <w:bookmarkStart w:id="159" w:name="_Toc7616925"/>
      <w:bookmarkStart w:id="160" w:name="_Toc8376179"/>
      <w:r w:rsidRPr="001F73AF">
        <w:t>A8 – Cross-Site-Request-Forgery (CSRF)</w:t>
      </w:r>
      <w:bookmarkEnd w:id="159"/>
      <w:bookmarkEnd w:id="160"/>
    </w:p>
    <w:p w14:paraId="78265237" w14:textId="1F48D4ED" w:rsidR="0008143B" w:rsidRPr="001F73AF" w:rsidRDefault="0008143B" w:rsidP="0008143B">
      <w:r w:rsidRPr="001F73AF">
        <w:t xml:space="preserve">Durch die Konfiguration der API ist die Anwendung gezwungen, einen zusätzlichen «Header» an jede Anfrage zu binden. Dieser enthält einen Sicherheits-Token und wird nicht automatisch vom Browser mit einer Anfrage versendet, wodurch eine Anfrage </w:t>
      </w:r>
      <w:r w:rsidR="00C81CB4">
        <w:t xml:space="preserve">ausgelöst </w:t>
      </w:r>
      <w:r w:rsidRPr="001F73AF">
        <w:t>von einer anderen Webseite nicht gelingen kann.</w:t>
      </w:r>
    </w:p>
    <w:p w14:paraId="712D0854" w14:textId="602E6391" w:rsidR="0008143B" w:rsidRDefault="0008143B" w:rsidP="00C65D0A">
      <w:r w:rsidRPr="001F73AF">
        <w:t xml:space="preserve">Eine Gefahr würde bestehen, wenn dies der einzige Token </w:t>
      </w:r>
      <w:r>
        <w:t>wäre</w:t>
      </w:r>
      <w:r w:rsidRPr="001F73AF">
        <w:t xml:space="preserve">, </w:t>
      </w:r>
      <w:r>
        <w:t>der</w:t>
      </w:r>
      <w:r w:rsidRPr="001F73AF">
        <w:t xml:space="preserve"> zur Authentifizierung im Back-End genutzt werden würde. Dann könnte ein Angreifer den Token abgreifen und damit selbst Anfragen versenden. Da die API</w:t>
      </w:r>
      <w:r>
        <w:t xml:space="preserve"> jedoch</w:t>
      </w:r>
      <w:r w:rsidRPr="001F73AF">
        <w:t xml:space="preserve"> noch weitere Token registriert, auf welche weder durch den Benutzer noch einen Angreifer zugegriffen werden kann, besteht dieses Risiko auch nicht. </w:t>
      </w:r>
      <w:r w:rsidR="00276A68">
        <w:t>Da d</w:t>
      </w:r>
      <w:r w:rsidRPr="001F73AF">
        <w:t xml:space="preserve">ies aber Sache der API </w:t>
      </w:r>
      <w:r w:rsidR="00276A68">
        <w:t>ist</w:t>
      </w:r>
      <w:r w:rsidRPr="001F73AF">
        <w:t xml:space="preserve"> </w:t>
      </w:r>
      <w:r w:rsidR="00276A68">
        <w:t>wird es</w:t>
      </w:r>
      <w:r w:rsidR="006A723D">
        <w:t xml:space="preserve"> in</w:t>
      </w:r>
      <w:r w:rsidR="00276A68">
        <w:t xml:space="preserve"> dieser Dokumentation</w:t>
      </w:r>
      <w:r w:rsidRPr="001F73AF">
        <w:t xml:space="preserve"> nicht </w:t>
      </w:r>
      <w:r>
        <w:t>detaillierter</w:t>
      </w:r>
      <w:r w:rsidR="00276A68">
        <w:t xml:space="preserve"> </w:t>
      </w:r>
      <w:r w:rsidRPr="001F73AF">
        <w:t>erläutert.</w:t>
      </w:r>
    </w:p>
    <w:p w14:paraId="67A5848F" w14:textId="77777777" w:rsidR="005C1350" w:rsidRDefault="005C1350">
      <w:r>
        <w:br w:type="page"/>
      </w:r>
    </w:p>
    <w:p w14:paraId="53DB6081" w14:textId="77777777" w:rsidR="005C1350" w:rsidRDefault="005C1350" w:rsidP="00C65D0A"/>
    <w:p w14:paraId="221206B0" w14:textId="77777777" w:rsidR="008773CC" w:rsidRPr="001F73AF" w:rsidRDefault="008773CC" w:rsidP="008773CC">
      <w:pPr>
        <w:pStyle w:val="berschrift3"/>
      </w:pPr>
      <w:bookmarkStart w:id="161" w:name="_Toc7616926"/>
      <w:bookmarkStart w:id="162" w:name="_Toc8376180"/>
      <w:r w:rsidRPr="001F73AF">
        <w:t>A9 – Nutzung von Komponenten mit bekannten Schwachstellen</w:t>
      </w:r>
      <w:bookmarkEnd w:id="161"/>
      <w:bookmarkEnd w:id="162"/>
    </w:p>
    <w:p w14:paraId="28974EE7" w14:textId="44D561BF" w:rsidR="0008143B" w:rsidRPr="001F73AF" w:rsidRDefault="0008143B" w:rsidP="0008143B">
      <w:r w:rsidRPr="001F73AF">
        <w:t>Die verwendeten Abhängigkeiten wurden vor ihrem Einsatz auf bekannte Schwachstellen geprüft. Dazu wurde die «Snyk Vulnerability DB»</w:t>
      </w:r>
      <w:r>
        <w:rPr>
          <w:rStyle w:val="Funotenzeichen"/>
        </w:rPr>
        <w:footnoteReference w:id="16"/>
      </w:r>
      <w:r w:rsidRPr="001F73AF">
        <w:t xml:space="preserve"> genutzt, woraus </w:t>
      </w:r>
      <w:r w:rsidR="00B62700">
        <w:t>f</w:t>
      </w:r>
      <w:r w:rsidRPr="001F73AF">
        <w:t>olgendes geschlossen werden konnte:</w:t>
      </w:r>
    </w:p>
    <w:tbl>
      <w:tblPr>
        <w:tblStyle w:val="Listentabelle3Akzent1"/>
        <w:tblW w:w="0" w:type="auto"/>
        <w:tblLook w:val="04A0" w:firstRow="1" w:lastRow="0" w:firstColumn="1" w:lastColumn="0" w:noHBand="0" w:noVBand="1"/>
      </w:tblPr>
      <w:tblGrid>
        <w:gridCol w:w="2977"/>
        <w:gridCol w:w="3253"/>
        <w:gridCol w:w="2842"/>
      </w:tblGrid>
      <w:tr w:rsidR="0008143B" w:rsidRPr="001F73AF" w14:paraId="1A79CAA9" w14:textId="77777777" w:rsidTr="00D5022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977" w:type="dxa"/>
          </w:tcPr>
          <w:p w14:paraId="4FBAB9E6" w14:textId="77777777" w:rsidR="0008143B" w:rsidRPr="001F73AF" w:rsidRDefault="0008143B" w:rsidP="0084563F">
            <w:r w:rsidRPr="001F73AF">
              <w:t>Abhängigkeit</w:t>
            </w:r>
            <w:r w:rsidR="0054768C">
              <w:t xml:space="preserve"> (Version)</w:t>
            </w:r>
          </w:p>
        </w:tc>
        <w:tc>
          <w:tcPr>
            <w:tcW w:w="3253" w:type="dxa"/>
          </w:tcPr>
          <w:p w14:paraId="497A9F6B" w14:textId="77777777" w:rsidR="0008143B" w:rsidRPr="001F73AF" w:rsidRDefault="0008143B" w:rsidP="0084563F">
            <w:pPr>
              <w:cnfStyle w:val="100000000000" w:firstRow="1" w:lastRow="0" w:firstColumn="0" w:lastColumn="0" w:oddVBand="0" w:evenVBand="0" w:oddHBand="0" w:evenHBand="0" w:firstRowFirstColumn="0" w:firstRowLastColumn="0" w:lastRowFirstColumn="0" w:lastRowLastColumn="0"/>
            </w:pPr>
            <w:r w:rsidRPr="001F73AF">
              <w:t xml:space="preserve">Bekannte </w:t>
            </w:r>
            <w:r w:rsidR="0054768C">
              <w:t>Risiken</w:t>
            </w:r>
          </w:p>
        </w:tc>
        <w:tc>
          <w:tcPr>
            <w:tcW w:w="2842" w:type="dxa"/>
          </w:tcPr>
          <w:p w14:paraId="0042B72C" w14:textId="77777777" w:rsidR="0008143B" w:rsidRPr="001F73AF" w:rsidRDefault="0054768C" w:rsidP="0084563F">
            <w:pPr>
              <w:cnfStyle w:val="100000000000" w:firstRow="1" w:lastRow="0" w:firstColumn="0" w:lastColumn="0" w:oddVBand="0" w:evenVBand="0" w:oddHBand="0" w:evenHBand="0" w:firstRowFirstColumn="0" w:firstRowLastColumn="0" w:lastRowFirstColumn="0" w:lastRowLastColumn="0"/>
            </w:pPr>
            <w:r>
              <w:t>Massnahmen</w:t>
            </w:r>
          </w:p>
        </w:tc>
      </w:tr>
      <w:tr w:rsidR="0008143B" w:rsidRPr="001F73AF" w14:paraId="62C67433" w14:textId="77777777" w:rsidTr="00D502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4D60674C" w14:textId="77777777" w:rsidR="0008143B" w:rsidRPr="001F73AF" w:rsidRDefault="0008143B" w:rsidP="0084563F">
            <w:r w:rsidRPr="001F73AF">
              <w:t>Vue (2.6.10)</w:t>
            </w:r>
          </w:p>
        </w:tc>
        <w:tc>
          <w:tcPr>
            <w:tcW w:w="3253" w:type="dxa"/>
          </w:tcPr>
          <w:p w14:paraId="0667B5C5" w14:textId="77777777" w:rsidR="0008143B" w:rsidRPr="001F73AF" w:rsidRDefault="0008143B" w:rsidP="0084563F">
            <w:pPr>
              <w:cnfStyle w:val="000000100000" w:firstRow="0" w:lastRow="0" w:firstColumn="0" w:lastColumn="0" w:oddVBand="0" w:evenVBand="0" w:oddHBand="1" w:evenHBand="0" w:firstRowFirstColumn="0" w:firstRowLastColumn="0" w:lastRowFirstColumn="0" w:lastRowLastColumn="0"/>
            </w:pPr>
            <w:r w:rsidRPr="001F73AF">
              <w:t>Keine</w:t>
            </w:r>
          </w:p>
        </w:tc>
        <w:tc>
          <w:tcPr>
            <w:tcW w:w="2842" w:type="dxa"/>
          </w:tcPr>
          <w:p w14:paraId="53B5067B" w14:textId="77777777" w:rsidR="0008143B" w:rsidRPr="001F73AF" w:rsidRDefault="0008143B" w:rsidP="0084563F">
            <w:pPr>
              <w:cnfStyle w:val="000000100000" w:firstRow="0" w:lastRow="0" w:firstColumn="0" w:lastColumn="0" w:oddVBand="0" w:evenVBand="0" w:oddHBand="1" w:evenHBand="0" w:firstRowFirstColumn="0" w:firstRowLastColumn="0" w:lastRowFirstColumn="0" w:lastRowLastColumn="0"/>
            </w:pPr>
            <w:r w:rsidRPr="001F73AF">
              <w:t>Nicht notwendig</w:t>
            </w:r>
          </w:p>
        </w:tc>
      </w:tr>
      <w:tr w:rsidR="0008143B" w:rsidRPr="001F73AF" w14:paraId="7456A765" w14:textId="77777777" w:rsidTr="00D5022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7264A85C" w14:textId="77777777" w:rsidR="0008143B" w:rsidRPr="001F73AF" w:rsidRDefault="0008143B" w:rsidP="0084563F">
            <w:r w:rsidRPr="001F73AF">
              <w:t>Vue-color (2.7.0)</w:t>
            </w:r>
          </w:p>
        </w:tc>
        <w:tc>
          <w:tcPr>
            <w:tcW w:w="3253" w:type="dxa"/>
          </w:tcPr>
          <w:p w14:paraId="1A9BB77A" w14:textId="77777777" w:rsidR="0008143B" w:rsidRPr="001F73AF" w:rsidRDefault="0008143B" w:rsidP="0084563F">
            <w:pPr>
              <w:cnfStyle w:val="000000010000" w:firstRow="0" w:lastRow="0" w:firstColumn="0" w:lastColumn="0" w:oddVBand="0" w:evenVBand="0" w:oddHBand="0" w:evenHBand="1" w:firstRowFirstColumn="0" w:firstRowLastColumn="0" w:lastRowFirstColumn="0" w:lastRowLastColumn="0"/>
            </w:pPr>
            <w:r w:rsidRPr="001F73AF">
              <w:t>Keine</w:t>
            </w:r>
          </w:p>
        </w:tc>
        <w:tc>
          <w:tcPr>
            <w:tcW w:w="2842" w:type="dxa"/>
          </w:tcPr>
          <w:p w14:paraId="62DA8614" w14:textId="77777777" w:rsidR="0008143B" w:rsidRPr="001F73AF" w:rsidRDefault="0008143B" w:rsidP="0084563F">
            <w:pPr>
              <w:cnfStyle w:val="000000010000" w:firstRow="0" w:lastRow="0" w:firstColumn="0" w:lastColumn="0" w:oddVBand="0" w:evenVBand="0" w:oddHBand="0" w:evenHBand="1" w:firstRowFirstColumn="0" w:firstRowLastColumn="0" w:lastRowFirstColumn="0" w:lastRowLastColumn="0"/>
            </w:pPr>
            <w:r w:rsidRPr="001F73AF">
              <w:t>Nicht notwendig</w:t>
            </w:r>
          </w:p>
        </w:tc>
      </w:tr>
      <w:tr w:rsidR="0008143B" w:rsidRPr="001F73AF" w14:paraId="7B457AAA" w14:textId="77777777" w:rsidTr="00D502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3B60D0BE" w14:textId="77777777" w:rsidR="0008143B" w:rsidRPr="001F73AF" w:rsidRDefault="0008143B" w:rsidP="0084563F">
            <w:r w:rsidRPr="001F73AF">
              <w:t>Vue-i18n (8.</w:t>
            </w:r>
            <w:r w:rsidR="0054768C">
              <w:t>11</w:t>
            </w:r>
            <w:r w:rsidRPr="001F73AF">
              <w:t>.</w:t>
            </w:r>
            <w:r w:rsidR="0054768C">
              <w:t>2</w:t>
            </w:r>
            <w:r w:rsidRPr="001F73AF">
              <w:t>)</w:t>
            </w:r>
          </w:p>
        </w:tc>
        <w:tc>
          <w:tcPr>
            <w:tcW w:w="3253" w:type="dxa"/>
          </w:tcPr>
          <w:p w14:paraId="0C34D707" w14:textId="77777777" w:rsidR="0008143B" w:rsidRPr="001F73AF" w:rsidRDefault="0008143B" w:rsidP="0084563F">
            <w:pPr>
              <w:cnfStyle w:val="000000100000" w:firstRow="0" w:lastRow="0" w:firstColumn="0" w:lastColumn="0" w:oddVBand="0" w:evenVBand="0" w:oddHBand="1" w:evenHBand="0" w:firstRowFirstColumn="0" w:firstRowLastColumn="0" w:lastRowFirstColumn="0" w:lastRowLastColumn="0"/>
            </w:pPr>
            <w:r w:rsidRPr="001F73AF">
              <w:t>Keine</w:t>
            </w:r>
          </w:p>
        </w:tc>
        <w:tc>
          <w:tcPr>
            <w:tcW w:w="2842" w:type="dxa"/>
          </w:tcPr>
          <w:p w14:paraId="6229DE64" w14:textId="77777777" w:rsidR="0008143B" w:rsidRPr="001F73AF" w:rsidRDefault="0008143B" w:rsidP="0084563F">
            <w:pPr>
              <w:cnfStyle w:val="000000100000" w:firstRow="0" w:lastRow="0" w:firstColumn="0" w:lastColumn="0" w:oddVBand="0" w:evenVBand="0" w:oddHBand="1" w:evenHBand="0" w:firstRowFirstColumn="0" w:firstRowLastColumn="0" w:lastRowFirstColumn="0" w:lastRowLastColumn="0"/>
            </w:pPr>
            <w:r w:rsidRPr="001F73AF">
              <w:t>Nicht notwendig</w:t>
            </w:r>
          </w:p>
        </w:tc>
      </w:tr>
      <w:tr w:rsidR="0008143B" w:rsidRPr="001F73AF" w14:paraId="33DFFB35" w14:textId="77777777" w:rsidTr="00D5022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337FD1E1" w14:textId="77777777" w:rsidR="0008143B" w:rsidRPr="001F73AF" w:rsidRDefault="0008143B" w:rsidP="0084563F">
            <w:r w:rsidRPr="001F73AF">
              <w:t>Vue-notification (1.3.16)</w:t>
            </w:r>
          </w:p>
        </w:tc>
        <w:tc>
          <w:tcPr>
            <w:tcW w:w="3253" w:type="dxa"/>
          </w:tcPr>
          <w:p w14:paraId="49A383F9" w14:textId="77777777" w:rsidR="0008143B" w:rsidRPr="001F73AF" w:rsidRDefault="0008143B" w:rsidP="0084563F">
            <w:pPr>
              <w:cnfStyle w:val="000000010000" w:firstRow="0" w:lastRow="0" w:firstColumn="0" w:lastColumn="0" w:oddVBand="0" w:evenVBand="0" w:oddHBand="0" w:evenHBand="1" w:firstRowFirstColumn="0" w:firstRowLastColumn="0" w:lastRowFirstColumn="0" w:lastRowLastColumn="0"/>
            </w:pPr>
            <w:r w:rsidRPr="001F73AF">
              <w:t>Keine</w:t>
            </w:r>
          </w:p>
        </w:tc>
        <w:tc>
          <w:tcPr>
            <w:tcW w:w="2842" w:type="dxa"/>
          </w:tcPr>
          <w:p w14:paraId="210ABC21" w14:textId="77777777" w:rsidR="0008143B" w:rsidRPr="001F73AF" w:rsidRDefault="0008143B" w:rsidP="0084563F">
            <w:pPr>
              <w:cnfStyle w:val="000000010000" w:firstRow="0" w:lastRow="0" w:firstColumn="0" w:lastColumn="0" w:oddVBand="0" w:evenVBand="0" w:oddHBand="0" w:evenHBand="1" w:firstRowFirstColumn="0" w:firstRowLastColumn="0" w:lastRowFirstColumn="0" w:lastRowLastColumn="0"/>
            </w:pPr>
            <w:r w:rsidRPr="001F73AF">
              <w:t>Nicht notwendig</w:t>
            </w:r>
          </w:p>
        </w:tc>
      </w:tr>
      <w:tr w:rsidR="0008143B" w:rsidRPr="001F73AF" w14:paraId="045CAFD3" w14:textId="77777777" w:rsidTr="00D502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32B4E317" w14:textId="77777777" w:rsidR="0008143B" w:rsidRPr="001F73AF" w:rsidRDefault="0008143B" w:rsidP="0084563F">
            <w:r w:rsidRPr="001F73AF">
              <w:t>Vue-router (3.0.</w:t>
            </w:r>
            <w:r w:rsidR="0054768C">
              <w:t>6</w:t>
            </w:r>
            <w:r w:rsidRPr="001F73AF">
              <w:t>)</w:t>
            </w:r>
          </w:p>
        </w:tc>
        <w:tc>
          <w:tcPr>
            <w:tcW w:w="3253" w:type="dxa"/>
          </w:tcPr>
          <w:p w14:paraId="6078C418" w14:textId="77777777" w:rsidR="0008143B" w:rsidRPr="001F73AF" w:rsidRDefault="0008143B" w:rsidP="0084563F">
            <w:pPr>
              <w:cnfStyle w:val="000000100000" w:firstRow="0" w:lastRow="0" w:firstColumn="0" w:lastColumn="0" w:oddVBand="0" w:evenVBand="0" w:oddHBand="1" w:evenHBand="0" w:firstRowFirstColumn="0" w:firstRowLastColumn="0" w:lastRowFirstColumn="0" w:lastRowLastColumn="0"/>
            </w:pPr>
            <w:r w:rsidRPr="001F73AF">
              <w:t>Keine</w:t>
            </w:r>
          </w:p>
        </w:tc>
        <w:tc>
          <w:tcPr>
            <w:tcW w:w="2842" w:type="dxa"/>
          </w:tcPr>
          <w:p w14:paraId="1407A549" w14:textId="77777777" w:rsidR="0008143B" w:rsidRPr="001F73AF" w:rsidRDefault="0008143B" w:rsidP="0084563F">
            <w:pPr>
              <w:cnfStyle w:val="000000100000" w:firstRow="0" w:lastRow="0" w:firstColumn="0" w:lastColumn="0" w:oddVBand="0" w:evenVBand="0" w:oddHBand="1" w:evenHBand="0" w:firstRowFirstColumn="0" w:firstRowLastColumn="0" w:lastRowFirstColumn="0" w:lastRowLastColumn="0"/>
            </w:pPr>
            <w:r w:rsidRPr="001F73AF">
              <w:t>Nicht notwendig</w:t>
            </w:r>
          </w:p>
        </w:tc>
      </w:tr>
      <w:tr w:rsidR="0008143B" w:rsidRPr="001F73AF" w14:paraId="3C2C99EE" w14:textId="77777777" w:rsidTr="00D5022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72D1DE02" w14:textId="77777777" w:rsidR="0008143B" w:rsidRPr="001F73AF" w:rsidRDefault="0008143B" w:rsidP="0084563F">
            <w:r w:rsidRPr="001F73AF">
              <w:t>Vuex (3.1.0)</w:t>
            </w:r>
          </w:p>
        </w:tc>
        <w:tc>
          <w:tcPr>
            <w:tcW w:w="3253" w:type="dxa"/>
          </w:tcPr>
          <w:p w14:paraId="783EE0F1" w14:textId="77777777" w:rsidR="0008143B" w:rsidRPr="001F73AF" w:rsidRDefault="0008143B" w:rsidP="0084563F">
            <w:pPr>
              <w:cnfStyle w:val="000000010000" w:firstRow="0" w:lastRow="0" w:firstColumn="0" w:lastColumn="0" w:oddVBand="0" w:evenVBand="0" w:oddHBand="0" w:evenHBand="1" w:firstRowFirstColumn="0" w:firstRowLastColumn="0" w:lastRowFirstColumn="0" w:lastRowLastColumn="0"/>
            </w:pPr>
            <w:r w:rsidRPr="001F73AF">
              <w:t>Keine</w:t>
            </w:r>
          </w:p>
        </w:tc>
        <w:tc>
          <w:tcPr>
            <w:tcW w:w="2842" w:type="dxa"/>
          </w:tcPr>
          <w:p w14:paraId="1F488540" w14:textId="77777777" w:rsidR="0008143B" w:rsidRPr="001F73AF" w:rsidRDefault="0008143B" w:rsidP="0084563F">
            <w:pPr>
              <w:cnfStyle w:val="000000010000" w:firstRow="0" w:lastRow="0" w:firstColumn="0" w:lastColumn="0" w:oddVBand="0" w:evenVBand="0" w:oddHBand="0" w:evenHBand="1" w:firstRowFirstColumn="0" w:firstRowLastColumn="0" w:lastRowFirstColumn="0" w:lastRowLastColumn="0"/>
            </w:pPr>
            <w:r w:rsidRPr="001F73AF">
              <w:t>Nicht notwendig</w:t>
            </w:r>
          </w:p>
        </w:tc>
      </w:tr>
      <w:tr w:rsidR="0008143B" w:rsidRPr="001F73AF" w14:paraId="589316B1" w14:textId="77777777" w:rsidTr="00D502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161A0359" w14:textId="77777777" w:rsidR="0008143B" w:rsidRPr="001F73AF" w:rsidRDefault="0008143B" w:rsidP="0084563F">
            <w:r w:rsidRPr="001F73AF">
              <w:t>Vuetify (1.5.</w:t>
            </w:r>
            <w:r w:rsidR="0054768C">
              <w:t>14</w:t>
            </w:r>
            <w:r w:rsidRPr="001F73AF">
              <w:t>)</w:t>
            </w:r>
          </w:p>
        </w:tc>
        <w:tc>
          <w:tcPr>
            <w:tcW w:w="3253" w:type="dxa"/>
          </w:tcPr>
          <w:p w14:paraId="7EFF3689" w14:textId="77777777" w:rsidR="0008143B" w:rsidRPr="001F73AF" w:rsidRDefault="0008143B" w:rsidP="0084563F">
            <w:pPr>
              <w:cnfStyle w:val="000000100000" w:firstRow="0" w:lastRow="0" w:firstColumn="0" w:lastColumn="0" w:oddVBand="0" w:evenVBand="0" w:oddHBand="1" w:evenHBand="0" w:firstRowFirstColumn="0" w:firstRowLastColumn="0" w:lastRowFirstColumn="0" w:lastRowLastColumn="0"/>
            </w:pPr>
            <w:r w:rsidRPr="001F73AF">
              <w:t>Keine</w:t>
            </w:r>
          </w:p>
        </w:tc>
        <w:tc>
          <w:tcPr>
            <w:tcW w:w="2842" w:type="dxa"/>
          </w:tcPr>
          <w:p w14:paraId="1FDC115E" w14:textId="77777777" w:rsidR="0008143B" w:rsidRPr="001F73AF" w:rsidRDefault="0008143B" w:rsidP="0084563F">
            <w:pPr>
              <w:cnfStyle w:val="000000100000" w:firstRow="0" w:lastRow="0" w:firstColumn="0" w:lastColumn="0" w:oddVBand="0" w:evenVBand="0" w:oddHBand="1" w:evenHBand="0" w:firstRowFirstColumn="0" w:firstRowLastColumn="0" w:lastRowFirstColumn="0" w:lastRowLastColumn="0"/>
            </w:pPr>
            <w:r w:rsidRPr="001F73AF">
              <w:t>Nicht notwendig</w:t>
            </w:r>
          </w:p>
        </w:tc>
      </w:tr>
      <w:tr w:rsidR="0008143B" w:rsidRPr="001F73AF" w14:paraId="4A721941" w14:textId="77777777" w:rsidTr="00D5022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1DDA7273" w14:textId="77777777" w:rsidR="0008143B" w:rsidRPr="001F73AF" w:rsidRDefault="0008143B" w:rsidP="0084563F">
            <w:r w:rsidRPr="001F73AF">
              <w:t>Js-cookie (2.2.0)</w:t>
            </w:r>
          </w:p>
        </w:tc>
        <w:tc>
          <w:tcPr>
            <w:tcW w:w="3253" w:type="dxa"/>
          </w:tcPr>
          <w:p w14:paraId="606559B3" w14:textId="77777777" w:rsidR="0008143B" w:rsidRPr="001F73AF" w:rsidRDefault="0008143B" w:rsidP="0084563F">
            <w:pPr>
              <w:cnfStyle w:val="000000010000" w:firstRow="0" w:lastRow="0" w:firstColumn="0" w:lastColumn="0" w:oddVBand="0" w:evenVBand="0" w:oddHBand="0" w:evenHBand="1" w:firstRowFirstColumn="0" w:firstRowLastColumn="0" w:lastRowFirstColumn="0" w:lastRowLastColumn="0"/>
            </w:pPr>
            <w:r w:rsidRPr="001F73AF">
              <w:t>Keine</w:t>
            </w:r>
          </w:p>
        </w:tc>
        <w:tc>
          <w:tcPr>
            <w:tcW w:w="2842" w:type="dxa"/>
          </w:tcPr>
          <w:p w14:paraId="2B2F2383" w14:textId="77777777" w:rsidR="0008143B" w:rsidRPr="001F73AF" w:rsidRDefault="0008143B" w:rsidP="0084563F">
            <w:pPr>
              <w:cnfStyle w:val="000000010000" w:firstRow="0" w:lastRow="0" w:firstColumn="0" w:lastColumn="0" w:oddVBand="0" w:evenVBand="0" w:oddHBand="0" w:evenHBand="1" w:firstRowFirstColumn="0" w:firstRowLastColumn="0" w:lastRowFirstColumn="0" w:lastRowLastColumn="0"/>
            </w:pPr>
            <w:r w:rsidRPr="001F73AF">
              <w:t>Nicht notwendig</w:t>
            </w:r>
          </w:p>
        </w:tc>
      </w:tr>
      <w:tr w:rsidR="0008143B" w:rsidRPr="001F73AF" w14:paraId="7B7F1084" w14:textId="77777777" w:rsidTr="00D502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163FA317" w14:textId="77777777" w:rsidR="0008143B" w:rsidRPr="001F73AF" w:rsidRDefault="0008143B" w:rsidP="0084563F">
            <w:r w:rsidRPr="001F73AF">
              <w:t>Register-service-worker (1.6.2)</w:t>
            </w:r>
          </w:p>
        </w:tc>
        <w:tc>
          <w:tcPr>
            <w:tcW w:w="3253" w:type="dxa"/>
          </w:tcPr>
          <w:p w14:paraId="22605FFB" w14:textId="77777777" w:rsidR="0008143B" w:rsidRPr="001F73AF" w:rsidRDefault="0008143B" w:rsidP="0084563F">
            <w:pPr>
              <w:cnfStyle w:val="000000100000" w:firstRow="0" w:lastRow="0" w:firstColumn="0" w:lastColumn="0" w:oddVBand="0" w:evenVBand="0" w:oddHBand="1" w:evenHBand="0" w:firstRowFirstColumn="0" w:firstRowLastColumn="0" w:lastRowFirstColumn="0" w:lastRowLastColumn="0"/>
            </w:pPr>
            <w:r w:rsidRPr="001F73AF">
              <w:t>Keine</w:t>
            </w:r>
          </w:p>
        </w:tc>
        <w:tc>
          <w:tcPr>
            <w:tcW w:w="2842" w:type="dxa"/>
          </w:tcPr>
          <w:p w14:paraId="664EE39E" w14:textId="77777777" w:rsidR="0008143B" w:rsidRPr="001F73AF" w:rsidRDefault="0008143B" w:rsidP="0084563F">
            <w:pPr>
              <w:cnfStyle w:val="000000100000" w:firstRow="0" w:lastRow="0" w:firstColumn="0" w:lastColumn="0" w:oddVBand="0" w:evenVBand="0" w:oddHBand="1" w:evenHBand="0" w:firstRowFirstColumn="0" w:firstRowLastColumn="0" w:lastRowFirstColumn="0" w:lastRowLastColumn="0"/>
            </w:pPr>
            <w:r w:rsidRPr="001F73AF">
              <w:t>Nicht notwendig</w:t>
            </w:r>
          </w:p>
        </w:tc>
      </w:tr>
      <w:tr w:rsidR="00D5022B" w:rsidRPr="001F73AF" w14:paraId="57468350" w14:textId="77777777" w:rsidTr="00D5022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54A99C47" w14:textId="77777777" w:rsidR="00D5022B" w:rsidRPr="001F73AF" w:rsidRDefault="00D5022B" w:rsidP="00D5022B">
            <w:r w:rsidRPr="001F73AF">
              <w:t>Axios (0.18.0)</w:t>
            </w:r>
          </w:p>
        </w:tc>
        <w:tc>
          <w:tcPr>
            <w:tcW w:w="3253" w:type="dxa"/>
          </w:tcPr>
          <w:p w14:paraId="09DD213E" w14:textId="77777777" w:rsidR="00D5022B" w:rsidRPr="001F73AF" w:rsidRDefault="00D5022B" w:rsidP="00D5022B">
            <w:pPr>
              <w:cnfStyle w:val="000000010000" w:firstRow="0" w:lastRow="0" w:firstColumn="0" w:lastColumn="0" w:oddVBand="0" w:evenVBand="0" w:oddHBand="0" w:evenHBand="1" w:firstRowFirstColumn="0" w:firstRowLastColumn="0" w:lastRowFirstColumn="0" w:lastRowLastColumn="0"/>
            </w:pPr>
            <w:r>
              <w:t>Denial of Service (DoS)*</w:t>
            </w:r>
          </w:p>
        </w:tc>
        <w:tc>
          <w:tcPr>
            <w:tcW w:w="2842" w:type="dxa"/>
          </w:tcPr>
          <w:p w14:paraId="03510C03" w14:textId="77777777" w:rsidR="00D5022B" w:rsidRPr="001F73AF" w:rsidRDefault="00D5022B" w:rsidP="00D5022B">
            <w:pPr>
              <w:cnfStyle w:val="000000010000" w:firstRow="0" w:lastRow="0" w:firstColumn="0" w:lastColumn="0" w:oddVBand="0" w:evenVBand="0" w:oddHBand="0" w:evenHBand="1" w:firstRowFirstColumn="0" w:firstRowLastColumn="0" w:lastRowFirstColumn="0" w:lastRowLastColumn="0"/>
            </w:pPr>
            <w:r w:rsidRPr="001F73AF">
              <w:t>Nicht notwendig</w:t>
            </w:r>
          </w:p>
        </w:tc>
      </w:tr>
    </w:tbl>
    <w:p w14:paraId="4728850E" w14:textId="77777777" w:rsidR="00B37C93" w:rsidRDefault="00B37C93" w:rsidP="0008143B"/>
    <w:p w14:paraId="788557A1" w14:textId="77777777" w:rsidR="00D5022B" w:rsidRPr="001F73AF" w:rsidRDefault="00D5022B" w:rsidP="0008143B">
      <w:r>
        <w:t xml:space="preserve">* Zu Axios ist aktuell ein DoS-Problem bekannt, welches bei der Verwendung des </w:t>
      </w:r>
      <w:r w:rsidRPr="001052E2">
        <w:rPr>
          <w:i/>
        </w:rPr>
        <w:t>«maxContentLength»</w:t>
      </w:r>
      <w:r>
        <w:t xml:space="preserve"> </w:t>
      </w:r>
      <w:r w:rsidR="001052E2">
        <w:t xml:space="preserve">Parameters auftritt. Dieser Parameter sollte nach einer Anfrage die Verarbeitung der Rückgabewerte verhindern, falls diese insgesamt länger sind als im Parameter definiert. In der aktuellen Version wird der Parameter angeblich nicht berücksichtigt, wodurch ein «Denial of Service» Risiko besteht. </w:t>
      </w:r>
      <w:r w:rsidR="004B67B4">
        <w:t>Betroffen ist Pelan aber nicht, da dieser Parameter nie verwendet wird.</w:t>
      </w:r>
    </w:p>
    <w:p w14:paraId="2E7FAAC2" w14:textId="77777777" w:rsidR="0008143B" w:rsidRDefault="001052E2" w:rsidP="0008143B">
      <w:r>
        <w:t>B</w:t>
      </w:r>
      <w:r w:rsidR="0008143B" w:rsidRPr="001F73AF">
        <w:t>ei der Überprüfung der Abhängigkeiten</w:t>
      </w:r>
      <w:r>
        <w:t xml:space="preserve"> ist</w:t>
      </w:r>
      <w:r w:rsidR="0008143B" w:rsidRPr="001F73AF">
        <w:t xml:space="preserve"> </w:t>
      </w:r>
      <w:r w:rsidR="004B67B4">
        <w:t xml:space="preserve">schlussendlich </w:t>
      </w:r>
      <w:r w:rsidR="0008143B" w:rsidRPr="001F73AF">
        <w:t xml:space="preserve">kein </w:t>
      </w:r>
      <w:r w:rsidR="00D87373">
        <w:t>problematische</w:t>
      </w:r>
      <w:r w:rsidR="00732A4F">
        <w:t xml:space="preserve">s Risiko </w:t>
      </w:r>
      <w:r w:rsidR="0008143B" w:rsidRPr="001F73AF">
        <w:t xml:space="preserve">gefunden </w:t>
      </w:r>
      <w:r w:rsidR="00D5022B">
        <w:t>worden</w:t>
      </w:r>
      <w:r w:rsidR="0008143B" w:rsidRPr="001F73AF">
        <w:t xml:space="preserve">, </w:t>
      </w:r>
      <w:r w:rsidR="00150639">
        <w:t>weshalb</w:t>
      </w:r>
      <w:r w:rsidR="00B020D9">
        <w:t xml:space="preserve"> es </w:t>
      </w:r>
      <w:r w:rsidR="0008143B" w:rsidRPr="001F73AF">
        <w:t>nicht nötig</w:t>
      </w:r>
      <w:r w:rsidR="00B020D9">
        <w:t xml:space="preserve"> </w:t>
      </w:r>
      <w:r w:rsidR="00D87373">
        <w:t>war</w:t>
      </w:r>
      <w:r w:rsidR="0008143B">
        <w:t>,</w:t>
      </w:r>
      <w:r w:rsidR="0008143B" w:rsidRPr="001F73AF">
        <w:t xml:space="preserve"> zusätzliche Massnahmen zu ergreifen.</w:t>
      </w:r>
    </w:p>
    <w:p w14:paraId="72C6A446" w14:textId="77777777" w:rsidR="004B67B4" w:rsidRPr="001F73AF" w:rsidRDefault="004B67B4" w:rsidP="0008143B"/>
    <w:p w14:paraId="4998FC6D" w14:textId="77777777" w:rsidR="008773CC" w:rsidRDefault="008773CC" w:rsidP="008773CC">
      <w:pPr>
        <w:pStyle w:val="berschrift3"/>
      </w:pPr>
      <w:bookmarkStart w:id="163" w:name="_Toc7616927"/>
      <w:bookmarkStart w:id="164" w:name="_Toc8376181"/>
      <w:r w:rsidRPr="001F73AF">
        <w:t>A10 – Ungeprüfte Um- und Weiterleitungen</w:t>
      </w:r>
      <w:bookmarkEnd w:id="163"/>
      <w:bookmarkEnd w:id="164"/>
    </w:p>
    <w:p w14:paraId="0D18CA20" w14:textId="77777777" w:rsidR="006324AB" w:rsidRPr="001F73AF" w:rsidRDefault="006324AB" w:rsidP="006324AB">
      <w:r w:rsidRPr="001F73AF">
        <w:t xml:space="preserve">Die Anwendung enthält zum aktuellen Zeitpunkt keine Weiterleitungen auf externe Webseiten. Jedoch werden unterschiedliche Inhalte von externen Ressourcen geladen, welche </w:t>
      </w:r>
      <w:r>
        <w:t>allergings</w:t>
      </w:r>
      <w:r w:rsidRPr="001F73AF">
        <w:t xml:space="preserve"> überprüft und frei von schädlichem Code sind. Des Weiteren bestehen auf der Support-Seite einige Verlinkungen, welche jedoch keine Webseiten öffnen (E-Mail- und Telefon-Links) und damit </w:t>
      </w:r>
      <w:r>
        <w:t xml:space="preserve">auch </w:t>
      </w:r>
      <w:r w:rsidRPr="001F73AF">
        <w:t xml:space="preserve">kein Risiko darstellen. </w:t>
      </w:r>
    </w:p>
    <w:p w14:paraId="0B0EF004" w14:textId="77777777" w:rsidR="006324AB" w:rsidRPr="001F73AF" w:rsidRDefault="006324AB" w:rsidP="006324AB">
      <w:r w:rsidRPr="001F73AF">
        <w:t>Externe Ressourcen werden von folgenden</w:t>
      </w:r>
      <w:r>
        <w:t>, verifizierten</w:t>
      </w:r>
      <w:r w:rsidRPr="001F73AF">
        <w:t xml:space="preserve"> Endpunkten geladen:</w:t>
      </w:r>
    </w:p>
    <w:p w14:paraId="571A7A61" w14:textId="77777777" w:rsidR="006324AB" w:rsidRDefault="006324AB" w:rsidP="006324AB">
      <w:pPr>
        <w:pStyle w:val="Listenabsatz"/>
        <w:numPr>
          <w:ilvl w:val="0"/>
          <w:numId w:val="26"/>
        </w:numPr>
      </w:pPr>
      <w:r w:rsidRPr="001F73AF">
        <w:t>«Material Icons» Schriftart, Quelle: fonts.googleapis.com (Google).</w:t>
      </w:r>
    </w:p>
    <w:p w14:paraId="2DD5CC88" w14:textId="77777777" w:rsidR="0074287E" w:rsidRPr="001F73AF" w:rsidRDefault="00A17508" w:rsidP="006324AB">
      <w:pPr>
        <w:pStyle w:val="Listenabsatz"/>
        <w:numPr>
          <w:ilvl w:val="0"/>
          <w:numId w:val="26"/>
        </w:numPr>
      </w:pPr>
      <w:r>
        <w:t xml:space="preserve">CSS-Animationen, Quelle: </w:t>
      </w:r>
      <w:r w:rsidRPr="00AD6D7E">
        <w:t>cdn.jsdelivr.net/npm/animate.css@3.5.1</w:t>
      </w:r>
      <w:r>
        <w:t xml:space="preserve"> (CDN).</w:t>
      </w:r>
    </w:p>
    <w:p w14:paraId="7E144974" w14:textId="77777777" w:rsidR="008773CC" w:rsidRDefault="006324AB" w:rsidP="00C65D0A">
      <w:pPr>
        <w:pStyle w:val="Listenabsatz"/>
        <w:numPr>
          <w:ilvl w:val="0"/>
          <w:numId w:val="26"/>
        </w:numPr>
      </w:pPr>
      <w:r w:rsidRPr="001F73AF">
        <w:t>Allgemeine Anwendungsinhalte, Quelle: Pelan-API (Lokal bzw. Baloise-Intern).</w:t>
      </w:r>
      <w:r w:rsidR="0053452F">
        <w:rPr>
          <w:lang w:eastAsia="de-CH"/>
        </w:rPr>
        <w:br w:type="page"/>
      </w:r>
    </w:p>
    <w:p w14:paraId="6B52F55A" w14:textId="77777777" w:rsidR="00C65D0A" w:rsidRDefault="002A1C51" w:rsidP="00C65D0A">
      <w:pPr>
        <w:pStyle w:val="berschrift1"/>
        <w:rPr>
          <w:lang w:eastAsia="de-CH"/>
        </w:rPr>
      </w:pPr>
      <w:r>
        <w:rPr>
          <w:lang w:eastAsia="de-CH"/>
        </w:rPr>
        <w:lastRenderedPageBreak/>
        <w:t xml:space="preserve"> </w:t>
      </w:r>
      <w:r w:rsidR="00C65D0A">
        <w:rPr>
          <w:lang w:eastAsia="de-CH"/>
        </w:rPr>
        <w:t xml:space="preserve"> </w:t>
      </w:r>
      <w:bookmarkStart w:id="165" w:name="_Toc8376182"/>
      <w:r w:rsidR="00C65D0A">
        <w:rPr>
          <w:lang w:eastAsia="de-CH"/>
        </w:rPr>
        <w:t>Abschluss</w:t>
      </w:r>
      <w:bookmarkEnd w:id="165"/>
    </w:p>
    <w:p w14:paraId="689B749B" w14:textId="77777777" w:rsidR="00FA11AD" w:rsidRPr="00FA11AD" w:rsidRDefault="00FA11AD" w:rsidP="00FA11AD">
      <w:pPr>
        <w:pStyle w:val="berschrift2"/>
        <w:rPr>
          <w:lang w:eastAsia="de-CH"/>
        </w:rPr>
      </w:pPr>
      <w:bookmarkStart w:id="166" w:name="_Toc8376183"/>
      <w:r>
        <w:rPr>
          <w:lang w:eastAsia="de-CH"/>
        </w:rPr>
        <w:t>Auswertung des Kanban-Boards</w:t>
      </w:r>
      <w:bookmarkEnd w:id="166"/>
    </w:p>
    <w:p w14:paraId="2ED54257" w14:textId="77777777" w:rsidR="00C65D0A" w:rsidRDefault="002522EB" w:rsidP="00C65D0A">
      <w:pPr>
        <w:rPr>
          <w:lang w:eastAsia="de-CH"/>
        </w:rPr>
      </w:pPr>
      <w:r>
        <w:rPr>
          <w:lang w:eastAsia="de-CH"/>
        </w:rPr>
        <w:t>Diese Diagramme sollen die Umsetzung des Kanban-Boards auf GitHub visualisieren. Dabei ist zu erwähnen, dass als Vorarbeit bereits 19 Issues mit grundlegenden Aufgaben erfasst wurden, während die folgenden Grafiken nur die Durchführungsphase der IPA abbilden.</w:t>
      </w:r>
    </w:p>
    <w:p w14:paraId="465EC9E3" w14:textId="77777777" w:rsidR="006A4AC9" w:rsidRDefault="005F53D0" w:rsidP="006A4AC9">
      <w:pPr>
        <w:keepNext/>
        <w:jc w:val="center"/>
      </w:pPr>
      <w:r>
        <w:rPr>
          <w:noProof/>
        </w:rPr>
        <w:drawing>
          <wp:inline distT="0" distB="0" distL="0" distR="0" wp14:anchorId="3E36AD8F" wp14:editId="52AD1613">
            <wp:extent cx="5247564" cy="3404254"/>
            <wp:effectExtent l="0" t="0" r="0" b="5715"/>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272989" cy="3420748"/>
                    </a:xfrm>
                    <a:prstGeom prst="rect">
                      <a:avLst/>
                    </a:prstGeom>
                    <a:noFill/>
                    <a:ln>
                      <a:noFill/>
                    </a:ln>
                  </pic:spPr>
                </pic:pic>
              </a:graphicData>
            </a:graphic>
          </wp:inline>
        </w:drawing>
      </w:r>
    </w:p>
    <w:p w14:paraId="3D73F1D7" w14:textId="1341E816" w:rsidR="005F53D0" w:rsidRDefault="006A4AC9" w:rsidP="006A4AC9">
      <w:pPr>
        <w:pStyle w:val="Beschriftung"/>
        <w:jc w:val="center"/>
        <w:rPr>
          <w:lang w:eastAsia="de-CH"/>
        </w:rPr>
      </w:pPr>
      <w:bookmarkStart w:id="167" w:name="_Toc8379452"/>
      <w:r>
        <w:t xml:space="preserve">Abbildung </w:t>
      </w:r>
      <w:r w:rsidR="001A30F2">
        <w:rPr>
          <w:noProof/>
        </w:rPr>
        <w:fldChar w:fldCharType="begin"/>
      </w:r>
      <w:r w:rsidR="001A30F2">
        <w:rPr>
          <w:noProof/>
        </w:rPr>
        <w:instrText xml:space="preserve"> SEQ Abbildung \* ARABIC </w:instrText>
      </w:r>
      <w:r w:rsidR="001A30F2">
        <w:rPr>
          <w:noProof/>
        </w:rPr>
        <w:fldChar w:fldCharType="separate"/>
      </w:r>
      <w:r w:rsidR="00504727">
        <w:rPr>
          <w:noProof/>
        </w:rPr>
        <w:t>47</w:t>
      </w:r>
      <w:r w:rsidR="001A30F2">
        <w:rPr>
          <w:noProof/>
        </w:rPr>
        <w:fldChar w:fldCharType="end"/>
      </w:r>
      <w:r>
        <w:t xml:space="preserve"> - Kanban-Auswertung Diagramm 1</w:t>
      </w:r>
      <w:bookmarkEnd w:id="167"/>
    </w:p>
    <w:p w14:paraId="24119FEC" w14:textId="77777777" w:rsidR="006A4AC9" w:rsidRDefault="005F53D0" w:rsidP="006A4AC9">
      <w:pPr>
        <w:keepNext/>
        <w:jc w:val="center"/>
      </w:pPr>
      <w:r>
        <w:rPr>
          <w:noProof/>
        </w:rPr>
        <w:drawing>
          <wp:inline distT="0" distB="0" distL="0" distR="0" wp14:anchorId="5534A98C" wp14:editId="6059471C">
            <wp:extent cx="5245024" cy="3350525"/>
            <wp:effectExtent l="0" t="0" r="0" b="254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264606" cy="3363034"/>
                    </a:xfrm>
                    <a:prstGeom prst="rect">
                      <a:avLst/>
                    </a:prstGeom>
                    <a:noFill/>
                    <a:ln>
                      <a:noFill/>
                    </a:ln>
                  </pic:spPr>
                </pic:pic>
              </a:graphicData>
            </a:graphic>
          </wp:inline>
        </w:drawing>
      </w:r>
    </w:p>
    <w:p w14:paraId="5330D9E7" w14:textId="65E95EEA" w:rsidR="005F53D0" w:rsidRDefault="006A4AC9" w:rsidP="006A4AC9">
      <w:pPr>
        <w:pStyle w:val="Beschriftung"/>
        <w:jc w:val="center"/>
        <w:rPr>
          <w:lang w:eastAsia="de-CH"/>
        </w:rPr>
      </w:pPr>
      <w:bookmarkStart w:id="168" w:name="_Toc8379453"/>
      <w:r>
        <w:t xml:space="preserve">Abbildung </w:t>
      </w:r>
      <w:r w:rsidR="001A30F2">
        <w:rPr>
          <w:noProof/>
        </w:rPr>
        <w:fldChar w:fldCharType="begin"/>
      </w:r>
      <w:r w:rsidR="001A30F2">
        <w:rPr>
          <w:noProof/>
        </w:rPr>
        <w:instrText xml:space="preserve"> SEQ Abbildung \* ARABIC </w:instrText>
      </w:r>
      <w:r w:rsidR="001A30F2">
        <w:rPr>
          <w:noProof/>
        </w:rPr>
        <w:fldChar w:fldCharType="separate"/>
      </w:r>
      <w:r w:rsidR="00504727">
        <w:rPr>
          <w:noProof/>
        </w:rPr>
        <w:t>48</w:t>
      </w:r>
      <w:r w:rsidR="001A30F2">
        <w:rPr>
          <w:noProof/>
        </w:rPr>
        <w:fldChar w:fldCharType="end"/>
      </w:r>
      <w:r>
        <w:t xml:space="preserve"> - </w:t>
      </w:r>
      <w:r w:rsidRPr="008B6040">
        <w:t xml:space="preserve">Kanban-Auswertung Diagramm </w:t>
      </w:r>
      <w:r>
        <w:t>2</w:t>
      </w:r>
      <w:bookmarkEnd w:id="168"/>
    </w:p>
    <w:p w14:paraId="14246377" w14:textId="77777777" w:rsidR="00C65D0A" w:rsidRDefault="00C65D0A" w:rsidP="00C65D0A">
      <w:pPr>
        <w:pStyle w:val="berschrift2"/>
        <w:rPr>
          <w:lang w:eastAsia="de-CH"/>
        </w:rPr>
      </w:pPr>
      <w:bookmarkStart w:id="169" w:name="_Toc8376184"/>
      <w:r>
        <w:rPr>
          <w:lang w:eastAsia="de-CH"/>
        </w:rPr>
        <w:lastRenderedPageBreak/>
        <w:t>Funktionen &amp; Verbesserungen für die Zukunft</w:t>
      </w:r>
      <w:bookmarkEnd w:id="169"/>
    </w:p>
    <w:p w14:paraId="530878F6" w14:textId="61BF1127" w:rsidR="000D56D8" w:rsidRDefault="000D56D8" w:rsidP="000D56D8">
      <w:r>
        <w:t>Um die Anwendung termingerecht zu implementieren musste während der IPA leider auf einige Details verzichtet werden. Der vorgegebene Zeitrahmen war ohne Zweifel sehr knapp, weswegen die Entwicklung schnellstmöglich erledigt werden musste. Daraus folgt, dass an manchen Stellen Optimierungen oder tiefgreifende Funktionen bewusst weggelassen wurden. Es lag in diesem Sinne eher die problemlose Funktion der Anforderungen im Fokus und weniger die Umsetzung</w:t>
      </w:r>
      <w:r w:rsidR="006B1A02">
        <w:t xml:space="preserve"> von optimierenden </w:t>
      </w:r>
      <w:r w:rsidR="00C870DC">
        <w:t>Details</w:t>
      </w:r>
      <w:r>
        <w:t xml:space="preserve">. Da ein sehr dynamisches Framework verwendet wird, sind solche Optimierungen in Zukunft problemlos und schnell möglich, wobei der aktuelle Stand lediglich die Anforderungen der detaillierten Aufgabenstellung bzw. des Helpdesks erfüllt. Für den Helpdesk könnte die Anwendung bereits jetzt </w:t>
      </w:r>
      <w:r w:rsidR="001B04D4">
        <w:t xml:space="preserve">und ohne weitere Massnahmen </w:t>
      </w:r>
      <w:r>
        <w:t xml:space="preserve">produktiv eingerichtet werden, worauf aber weitere Schritte folgen werden, da die Anwendung eines Tages von allen Teams der Baloise genutzt werden können soll. </w:t>
      </w:r>
    </w:p>
    <w:p w14:paraId="07156012" w14:textId="77777777" w:rsidR="000D56D8" w:rsidRDefault="000D56D8" w:rsidP="000D56D8">
      <w:pPr>
        <w:pStyle w:val="Untertitel"/>
      </w:pPr>
      <w:r>
        <w:t>Mehrere Teams</w:t>
      </w:r>
    </w:p>
    <w:p w14:paraId="5A1338D3" w14:textId="77777777" w:rsidR="000D56D8" w:rsidRDefault="000D56D8" w:rsidP="000D56D8">
      <w:r>
        <w:t>Eine definitiv umzusetzende Funktion ist eine Art Team-Verwaltung auf UI-Ebene. Bei der im Voraus implementierten Pelan-API wurde dieser Aspekt in der Logik und Datenbank bereits berücksichtigt. Es wäre also grundsätzlich möglich, mehrere Teams mit eigenen Plänen zu betreiben. Da dies jedoch keine Anforderung während der IPA war, ist es über die jetzige Anwendung noch nicht möglich ein eigenes Team zu erstellen. Die Umsetzung sollte jedoch nicht viel Aufwand mit sich bringen, da es sich nur um eine weitere Ansicht mit einem einfachen Formular handeln sollte.</w:t>
      </w:r>
    </w:p>
    <w:p w14:paraId="2E77EFE3" w14:textId="77777777" w:rsidR="000D56D8" w:rsidRDefault="000D56D8" w:rsidP="000D56D8">
      <w:pPr>
        <w:pStyle w:val="Untertitel"/>
      </w:pPr>
      <w:r>
        <w:t>Kompakte API-Anfragen</w:t>
      </w:r>
    </w:p>
    <w:p w14:paraId="4A3AAD42" w14:textId="5DE32AAB" w:rsidR="000D56D8" w:rsidRDefault="000D56D8" w:rsidP="000D56D8">
      <w:r>
        <w:t>Beim Laden der Einsätze auf dem Einsatzplan wird aktuell für jeden einzelnen Benutzer eine Anfrage an die API erstellt. Dadurch entstehen (im Fall des Helpdesk-Teams) bei jedem Aufruf des Plans ungefähr 30 parallele Anfragen. Wenn man davon ausgeht, dass nur der Helpdesk die Anwendung nutzt, würde dies kein allzu grosses Problem darstellen. Aber gerade in Berücksichtigung de</w:t>
      </w:r>
      <w:r w:rsidR="00365389">
        <w:t>s</w:t>
      </w:r>
      <w:r>
        <w:t xml:space="preserve"> vorherigen </w:t>
      </w:r>
      <w:r w:rsidR="00365389">
        <w:t>Punktes</w:t>
      </w:r>
      <w:r>
        <w:t xml:space="preserve"> könnten mehrere Teams durch eine steigende Anzahl von Anfragen die API irgendwann überlasten, was zu einer verlangsamten Auslieferung der Daten führt. Während der IPA konnte dieser Punkt leider noch nicht berücksichtigt werden, da die Pelan-API aktuell nur Abfragen zu einzelnen Benutzern anbietet. Man müsste die API zuerst erweitern, um anschliessend eine einzelne Anfrage für mehrere Benutzer zu ermöglichen.</w:t>
      </w:r>
    </w:p>
    <w:p w14:paraId="481595FE" w14:textId="77777777" w:rsidR="000D56D8" w:rsidRDefault="000D56D8" w:rsidP="000D56D8">
      <w:pPr>
        <w:pStyle w:val="Untertitel"/>
      </w:pPr>
      <w:r>
        <w:t>Pinsel-Tool</w:t>
      </w:r>
    </w:p>
    <w:p w14:paraId="7F280304" w14:textId="11255D94" w:rsidR="000D56D8" w:rsidRDefault="000D56D8" w:rsidP="000D56D8">
      <w:r>
        <w:t xml:space="preserve">Eine weitere Idee zur Vereinfachung des Dienstplans bzw. Beschleunigung der Planung ist eine Art Pinsel, mit welcher ein Teamleiter mehrere Einsätze gleichzeitig Planen kann. Während aktuell ein Feld des Plans angeklickt und per Formular </w:t>
      </w:r>
      <w:r w:rsidR="001E1D0B">
        <w:t xml:space="preserve">definiert </w:t>
      </w:r>
      <w:r>
        <w:t>werden muss, könnte in Zukunft eine Schicht aus der Legende gewählt, und durch einfaches überstreichen im Plan zugeteilt werden. Nach grober Einschätzung würde die Implementierung dieser Funktion aber viel Aufwand mit sich bringen, da dazu weitere Abhängigkeiten und zusätzliche API-Endpunkte benötigt werden würden.</w:t>
      </w:r>
    </w:p>
    <w:p w14:paraId="3D08B72D" w14:textId="77777777" w:rsidR="000D56D8" w:rsidRDefault="000D56D8" w:rsidP="000D56D8"/>
    <w:p w14:paraId="1268039B" w14:textId="77777777" w:rsidR="000D56D8" w:rsidRDefault="000D56D8" w:rsidP="000D56D8"/>
    <w:p w14:paraId="3B5F0502" w14:textId="77777777" w:rsidR="000D56D8" w:rsidRDefault="000D56D8" w:rsidP="000D56D8">
      <w:pPr>
        <w:pStyle w:val="Untertitel"/>
      </w:pPr>
      <w:r>
        <w:lastRenderedPageBreak/>
        <w:t>Tests</w:t>
      </w:r>
    </w:p>
    <w:p w14:paraId="4750044E" w14:textId="77777777" w:rsidR="00C65D0A" w:rsidRDefault="000D56D8" w:rsidP="00C65D0A">
      <w:r>
        <w:t>Für die IPA wurden manuelle UI-Test (auch «Blackbox»-Tests genannt) definiert und durchgeführt. Diese testen nur die sichtbare Oberfläche und nicht die korrekte Verarbeitung im Hintergrund, sind aber sehr unkompliziert durchführbar und benötigen wenig Zeit. Da während der IPA nicht viel Zeit zur Verfügung stand reichten uns diese Tests. Um die Anwendung aber auch auf ihre Funktionalitäten und das Zusammenspiel der Komponenten zu testen, könnte man hier noch automatisierte Tests hinzufügen. Dazu bestehen bereits zahlreiche Testing-Frameworks, welche auch speziell auf Vue.js Anwendungen ausgelegt sind.</w:t>
      </w:r>
    </w:p>
    <w:p w14:paraId="63C1F15C" w14:textId="77777777" w:rsidR="00C65D0A" w:rsidRDefault="00C65D0A" w:rsidP="00C65D0A">
      <w:pPr>
        <w:pStyle w:val="berschrift2"/>
        <w:rPr>
          <w:lang w:eastAsia="de-CH"/>
        </w:rPr>
      </w:pPr>
      <w:bookmarkStart w:id="170" w:name="_Toc8376185"/>
      <w:r>
        <w:rPr>
          <w:lang w:eastAsia="de-CH"/>
        </w:rPr>
        <w:t>Danksagung</w:t>
      </w:r>
      <w:bookmarkEnd w:id="170"/>
    </w:p>
    <w:p w14:paraId="22554C23" w14:textId="77777777" w:rsidR="000D56D8" w:rsidRDefault="000D56D8" w:rsidP="000D56D8">
      <w:r>
        <w:t xml:space="preserve">Während der IPA sowie in der Vorbereitungsphase standen mir zahlreiche Personen zur Seite, die mir mit Ratschlägen und Unterstützung weitergeholfen haben. Ohne diese Unterstützung wäre ich womöglich nicht im Stande gewesen, diese Abschlussarbeit in solch einem Rahmen durchzuführen. </w:t>
      </w:r>
    </w:p>
    <w:p w14:paraId="3D569BE7" w14:textId="77777777" w:rsidR="000D56D8" w:rsidRDefault="000D56D8" w:rsidP="000D56D8">
      <w:r>
        <w:t>Speziell danke ich meinem Fachvorgesetzten Matthias Cullmann, der mich in den letzten 1.5 Jahren in der Baloise begleitet hat. Durch die großartige Zusammenarbeit und die äusserst freie Wahl von Aufgaben und Umsetzungsmöglichkeiten konnte ich mir viele neue Herausforderungen setzen. Die vergangenen 1.5 Jahre waren somit die lehrreichsten und eindrücklichsten meiner gesamten Lehrzeit. Ich konnte viel selbstständig arbeiten und meine Kenntnisse umfänglich erweitern, wobei mir Matthias bei unterschiedlichsten Fragen immer geholfen hat.</w:t>
      </w:r>
    </w:p>
    <w:p w14:paraId="3EA7C7CE" w14:textId="6E36AD76" w:rsidR="000D56D8" w:rsidRDefault="000D56D8" w:rsidP="000D56D8">
      <w:r>
        <w:t xml:space="preserve">Auch möchte ich mich bei der Nachwuchsentwicklung und namentlich bei Adrian Fritsch bedanken, da ich mich hier bedenkenlos mit allen Anliegen melden konnte und man mir immer tatkräftig behilflich war. Mit dem Cash-Calculator Projekt hatte ich ausserdem bereits im 3. Lehrjahr die Chance, einen mir </w:t>
      </w:r>
      <w:r w:rsidR="002A0D9E">
        <w:t>vielbedeutenden</w:t>
      </w:r>
      <w:r>
        <w:t xml:space="preserve"> Beitrag für die Baloise zu leisten, womit ich auch zum ersten Mal richtig viele Eindrücke und Erkenntnisse zur Projektabhandlung in einem grossen Betrieb sammeln konnte. Das Projekt stellte wegen meinen damals noch dürftigen Kenntnissen ein gewisses Risiko dar, war aber eine grosse Bereicherung für mich und meine Ausbildung.</w:t>
      </w:r>
    </w:p>
    <w:p w14:paraId="45A91056" w14:textId="36CE17DF" w:rsidR="000D56D8" w:rsidRDefault="000D56D8" w:rsidP="000D56D8">
      <w:r>
        <w:t xml:space="preserve">Des Weiteren möchte ich noch allen danken, die mich während meiner Lehre im Betrieb und der Berufsschule begleitet haben. Ich war immer froh über jede Art von Unterstützung, die ich erhalten konnte und finde es </w:t>
      </w:r>
      <w:r w:rsidR="00DD022C">
        <w:t>grossartig</w:t>
      </w:r>
      <w:r>
        <w:t>, so viele neue Bekanntschaften gemacht zu haben.</w:t>
      </w:r>
      <w:r w:rsidR="0032214C">
        <w:t xml:space="preserve"> Dazu gehört auch meine Familie, welche immer hinter mir stand und mich bei Bedarf in allen Bereichen stützte. Ausserdem haben sie sich </w:t>
      </w:r>
      <w:r w:rsidR="00120F0D">
        <w:t>noch</w:t>
      </w:r>
      <w:r w:rsidR="0032214C">
        <w:t xml:space="preserve"> kurzfristig zum Gegenlesen dieser Doku Zeit genommen und mir abschliessend einige Tipps gegeben.</w:t>
      </w:r>
    </w:p>
    <w:p w14:paraId="01E49FAB" w14:textId="77777777" w:rsidR="00061041" w:rsidRPr="000D56D8" w:rsidRDefault="00061041" w:rsidP="000D56D8"/>
    <w:p w14:paraId="3ACE103B" w14:textId="65EDEA6C" w:rsidR="00C65D0A" w:rsidRDefault="00C65D0A" w:rsidP="00C65D0A">
      <w:pPr>
        <w:rPr>
          <w:lang w:eastAsia="de-CH"/>
        </w:rPr>
      </w:pPr>
    </w:p>
    <w:p w14:paraId="0E516841" w14:textId="77777777" w:rsidR="000212B0" w:rsidRDefault="000212B0" w:rsidP="00C65D0A">
      <w:pPr>
        <w:rPr>
          <w:lang w:eastAsia="de-CH"/>
        </w:rPr>
      </w:pPr>
    </w:p>
    <w:p w14:paraId="64192E4C" w14:textId="77777777" w:rsidR="000212B0" w:rsidRDefault="000212B0" w:rsidP="00C65D0A">
      <w:pPr>
        <w:rPr>
          <w:lang w:eastAsia="de-CH"/>
        </w:rPr>
      </w:pPr>
      <w:r>
        <w:rPr>
          <w:lang w:eastAsia="de-CH"/>
        </w:rPr>
        <w:br w:type="page"/>
      </w:r>
    </w:p>
    <w:p w14:paraId="35120BA7" w14:textId="77777777" w:rsidR="006650F9" w:rsidRPr="006650F9" w:rsidRDefault="00C65D0A" w:rsidP="006650F9">
      <w:pPr>
        <w:pStyle w:val="berschrift1"/>
        <w:rPr>
          <w:lang w:eastAsia="de-CH"/>
        </w:rPr>
      </w:pPr>
      <w:bookmarkStart w:id="171" w:name="_Toc8376186"/>
      <w:r>
        <w:rPr>
          <w:lang w:eastAsia="de-CH"/>
        </w:rPr>
        <w:lastRenderedPageBreak/>
        <w:t>Anhang</w:t>
      </w:r>
      <w:bookmarkEnd w:id="171"/>
    </w:p>
    <w:p w14:paraId="1055CAAE" w14:textId="73D1C298" w:rsidR="00C65D0A" w:rsidRDefault="00C65D0A" w:rsidP="00C65D0A">
      <w:pPr>
        <w:pStyle w:val="berschrift2"/>
        <w:rPr>
          <w:lang w:eastAsia="de-CH"/>
        </w:rPr>
      </w:pPr>
      <w:bookmarkStart w:id="172" w:name="_Toc8376187"/>
      <w:r>
        <w:rPr>
          <w:lang w:eastAsia="de-CH"/>
        </w:rPr>
        <w:t>Quellenverzeichnis</w:t>
      </w:r>
      <w:bookmarkEnd w:id="172"/>
    </w:p>
    <w:p w14:paraId="5123379B" w14:textId="7853392A" w:rsidR="005152AE" w:rsidRDefault="005152AE" w:rsidP="005152AE">
      <w:pPr>
        <w:pStyle w:val="Untertitel"/>
        <w:rPr>
          <w:lang w:eastAsia="de-CH"/>
        </w:rPr>
      </w:pPr>
      <w:r>
        <w:rPr>
          <w:lang w:eastAsia="de-CH"/>
        </w:rPr>
        <w:t>Allgemeine Anmerkung</w:t>
      </w:r>
    </w:p>
    <w:p w14:paraId="43D83340" w14:textId="45494FD3" w:rsidR="005152AE" w:rsidRDefault="005152AE" w:rsidP="005152AE">
      <w:pPr>
        <w:rPr>
          <w:lang w:eastAsia="de-CH"/>
        </w:rPr>
      </w:pPr>
      <w:r>
        <w:rPr>
          <w:lang w:eastAsia="de-CH"/>
        </w:rPr>
        <w:t xml:space="preserve">Diese Arbeit wurde mit der Rechtschreibprüfung von MS Word </w:t>
      </w:r>
      <w:r w:rsidR="005513E8">
        <w:rPr>
          <w:lang w:eastAsia="de-CH"/>
        </w:rPr>
        <w:t xml:space="preserve">sowie </w:t>
      </w:r>
      <w:r>
        <w:rPr>
          <w:lang w:eastAsia="de-CH"/>
        </w:rPr>
        <w:t>manuell überprüft. Das gesamte Projekt wurde auf GitHub durchgeführt, wo sich auch das Kanban-Board und Rohdaten zur Doku und der Anwendung finden lassen. Über folgenden Link kann das Repository erreicht werden</w:t>
      </w:r>
      <w:r w:rsidR="00A7623E">
        <w:rPr>
          <w:lang w:eastAsia="de-CH"/>
        </w:rPr>
        <w:t>:</w:t>
      </w:r>
    </w:p>
    <w:p w14:paraId="4711607F" w14:textId="1E0416B8" w:rsidR="005152AE" w:rsidRDefault="00BB7779" w:rsidP="005152AE">
      <w:pPr>
        <w:rPr>
          <w:lang w:eastAsia="de-CH"/>
        </w:rPr>
      </w:pPr>
      <w:hyperlink r:id="rId67" w:history="1">
        <w:r w:rsidR="005152AE" w:rsidRPr="000763B4">
          <w:rPr>
            <w:rStyle w:val="Hyperlink"/>
            <w:lang w:eastAsia="de-CH"/>
          </w:rPr>
          <w:t>https://github.com/baloise/pelan</w:t>
        </w:r>
      </w:hyperlink>
    </w:p>
    <w:p w14:paraId="1DE841ED" w14:textId="77777777" w:rsidR="005152AE" w:rsidRDefault="005152AE" w:rsidP="005152AE">
      <w:pPr>
        <w:pStyle w:val="KeinLeerraum"/>
        <w:rPr>
          <w:lang w:eastAsia="de-CH"/>
        </w:rPr>
      </w:pPr>
    </w:p>
    <w:p w14:paraId="59DB5788" w14:textId="2D15B333" w:rsidR="005152AE" w:rsidRDefault="005152AE" w:rsidP="005152AE">
      <w:pPr>
        <w:pStyle w:val="Untertitel"/>
        <w:rPr>
          <w:lang w:eastAsia="de-CH"/>
        </w:rPr>
      </w:pPr>
      <w:r>
        <w:rPr>
          <w:lang w:eastAsia="de-CH"/>
        </w:rPr>
        <w:t>Quellen</w:t>
      </w:r>
    </w:p>
    <w:p w14:paraId="348864D9" w14:textId="40F30D54" w:rsidR="005152AE" w:rsidRDefault="00504727" w:rsidP="00504727">
      <w:pPr>
        <w:pStyle w:val="Listenabsatz"/>
        <w:numPr>
          <w:ilvl w:val="0"/>
          <w:numId w:val="47"/>
        </w:numPr>
        <w:rPr>
          <w:lang w:eastAsia="de-CH"/>
        </w:rPr>
      </w:pPr>
      <w:r w:rsidRPr="00504727">
        <w:rPr>
          <w:lang w:eastAsia="de-CH"/>
        </w:rPr>
        <w:t>Apachefriends.org</w:t>
      </w:r>
      <w:r>
        <w:rPr>
          <w:lang w:eastAsia="de-CH"/>
        </w:rPr>
        <w:tab/>
      </w:r>
      <w:r>
        <w:rPr>
          <w:lang w:eastAsia="de-CH"/>
        </w:rPr>
        <w:tab/>
      </w:r>
      <w:r>
        <w:rPr>
          <w:lang w:eastAsia="de-CH"/>
        </w:rPr>
        <w:tab/>
        <w:t>Informationen über die Anwendung «XAMPP»</w:t>
      </w:r>
    </w:p>
    <w:p w14:paraId="3F2F38C4" w14:textId="5AD3EBD6" w:rsidR="00504727" w:rsidRDefault="00504727" w:rsidP="00504727">
      <w:pPr>
        <w:pStyle w:val="Listenabsatz"/>
        <w:numPr>
          <w:ilvl w:val="0"/>
          <w:numId w:val="47"/>
        </w:numPr>
        <w:rPr>
          <w:lang w:eastAsia="de-CH"/>
        </w:rPr>
      </w:pPr>
      <w:r w:rsidRPr="00504727">
        <w:rPr>
          <w:lang w:eastAsia="de-CH"/>
        </w:rPr>
        <w:t>Wikipedia.org</w:t>
      </w:r>
      <w:r>
        <w:rPr>
          <w:lang w:eastAsia="de-CH"/>
        </w:rPr>
        <w:tab/>
      </w:r>
      <w:r>
        <w:rPr>
          <w:lang w:eastAsia="de-CH"/>
        </w:rPr>
        <w:tab/>
      </w:r>
      <w:r>
        <w:rPr>
          <w:lang w:eastAsia="de-CH"/>
        </w:rPr>
        <w:tab/>
      </w:r>
      <w:r>
        <w:rPr>
          <w:lang w:eastAsia="de-CH"/>
        </w:rPr>
        <w:tab/>
      </w:r>
      <w:r w:rsidR="007B153D">
        <w:rPr>
          <w:lang w:eastAsia="de-CH"/>
        </w:rPr>
        <w:t>Für unterschiedliche Bereiche</w:t>
      </w:r>
    </w:p>
    <w:p w14:paraId="1B96BAA0" w14:textId="498AB4EB" w:rsidR="00504727" w:rsidRDefault="00504727" w:rsidP="00504727">
      <w:pPr>
        <w:pStyle w:val="Listenabsatz"/>
        <w:numPr>
          <w:ilvl w:val="0"/>
          <w:numId w:val="47"/>
        </w:numPr>
        <w:rPr>
          <w:lang w:eastAsia="de-CH"/>
        </w:rPr>
      </w:pPr>
      <w:r w:rsidRPr="00504727">
        <w:rPr>
          <w:lang w:eastAsia="de-CH"/>
        </w:rPr>
        <w:t>Netlify.com</w:t>
      </w:r>
      <w:r w:rsidR="007B153D">
        <w:rPr>
          <w:lang w:eastAsia="de-CH"/>
        </w:rPr>
        <w:tab/>
      </w:r>
      <w:r w:rsidR="007B153D">
        <w:rPr>
          <w:lang w:eastAsia="de-CH"/>
        </w:rPr>
        <w:tab/>
      </w:r>
      <w:r w:rsidR="007B153D">
        <w:rPr>
          <w:lang w:eastAsia="de-CH"/>
        </w:rPr>
        <w:tab/>
      </w:r>
      <w:r w:rsidR="007B153D">
        <w:rPr>
          <w:lang w:eastAsia="de-CH"/>
        </w:rPr>
        <w:tab/>
        <w:t>Für Details zum Dienst</w:t>
      </w:r>
    </w:p>
    <w:p w14:paraId="07CE89DA" w14:textId="0C8C0995" w:rsidR="00F36604" w:rsidRDefault="00504727" w:rsidP="00F36604">
      <w:pPr>
        <w:pStyle w:val="Listenabsatz"/>
        <w:numPr>
          <w:ilvl w:val="0"/>
          <w:numId w:val="47"/>
        </w:numPr>
        <w:rPr>
          <w:lang w:eastAsia="de-CH"/>
        </w:rPr>
      </w:pPr>
      <w:r>
        <w:rPr>
          <w:lang w:eastAsia="de-CH"/>
        </w:rPr>
        <w:t>Jwt.io</w:t>
      </w:r>
      <w:r w:rsidR="007B153D">
        <w:rPr>
          <w:lang w:eastAsia="de-CH"/>
        </w:rPr>
        <w:tab/>
      </w:r>
      <w:r w:rsidR="007B153D">
        <w:rPr>
          <w:lang w:eastAsia="de-CH"/>
        </w:rPr>
        <w:tab/>
      </w:r>
      <w:r w:rsidR="007B153D">
        <w:rPr>
          <w:lang w:eastAsia="de-CH"/>
        </w:rPr>
        <w:tab/>
      </w:r>
      <w:r w:rsidR="007B153D">
        <w:rPr>
          <w:lang w:eastAsia="de-CH"/>
        </w:rPr>
        <w:tab/>
      </w:r>
      <w:r w:rsidR="007B153D">
        <w:rPr>
          <w:lang w:eastAsia="de-CH"/>
        </w:rPr>
        <w:tab/>
        <w:t>Für Details über «JSON-Web-Token»</w:t>
      </w:r>
    </w:p>
    <w:p w14:paraId="7F2851A1" w14:textId="0E367119" w:rsidR="00504727" w:rsidRDefault="00504727" w:rsidP="00F36604">
      <w:pPr>
        <w:pStyle w:val="Listenabsatz"/>
        <w:numPr>
          <w:ilvl w:val="0"/>
          <w:numId w:val="47"/>
        </w:numPr>
        <w:rPr>
          <w:lang w:eastAsia="de-CH"/>
        </w:rPr>
      </w:pPr>
      <w:r w:rsidRPr="00504727">
        <w:rPr>
          <w:lang w:eastAsia="de-CH"/>
        </w:rPr>
        <w:t>Webstyleguide.baloise.com</w:t>
      </w:r>
      <w:r w:rsidR="00F36604">
        <w:rPr>
          <w:lang w:eastAsia="de-CH"/>
        </w:rPr>
        <w:tab/>
      </w:r>
      <w:r w:rsidR="00F36604">
        <w:rPr>
          <w:lang w:eastAsia="de-CH"/>
        </w:rPr>
        <w:tab/>
        <w:t>Firmenstandards</w:t>
      </w:r>
    </w:p>
    <w:p w14:paraId="6A53EBAD" w14:textId="5584461A" w:rsidR="00504727" w:rsidRDefault="00504727" w:rsidP="00504727">
      <w:pPr>
        <w:pStyle w:val="Listenabsatz"/>
        <w:numPr>
          <w:ilvl w:val="0"/>
          <w:numId w:val="47"/>
        </w:numPr>
        <w:rPr>
          <w:lang w:eastAsia="de-CH"/>
        </w:rPr>
      </w:pPr>
      <w:r>
        <w:rPr>
          <w:lang w:eastAsia="de-CH"/>
        </w:rPr>
        <w:t>Brandportal.baloise.com</w:t>
      </w:r>
      <w:r w:rsidR="00F36604">
        <w:rPr>
          <w:lang w:eastAsia="de-CH"/>
        </w:rPr>
        <w:tab/>
      </w:r>
      <w:r w:rsidR="00F36604">
        <w:rPr>
          <w:lang w:eastAsia="de-CH"/>
        </w:rPr>
        <w:tab/>
        <w:t>Firmenstandards</w:t>
      </w:r>
    </w:p>
    <w:p w14:paraId="4E8233E1" w14:textId="3F8D4013" w:rsidR="00F36604" w:rsidRDefault="00F36604" w:rsidP="00504727">
      <w:pPr>
        <w:pStyle w:val="Listenabsatz"/>
        <w:numPr>
          <w:ilvl w:val="0"/>
          <w:numId w:val="47"/>
        </w:numPr>
        <w:rPr>
          <w:lang w:eastAsia="de-CH"/>
        </w:rPr>
      </w:pPr>
      <w:r>
        <w:rPr>
          <w:lang w:eastAsia="de-CH"/>
        </w:rPr>
        <w:t>Baloise.ch</w:t>
      </w:r>
      <w:r>
        <w:rPr>
          <w:lang w:eastAsia="de-CH"/>
        </w:rPr>
        <w:tab/>
      </w:r>
      <w:r>
        <w:rPr>
          <w:lang w:eastAsia="de-CH"/>
        </w:rPr>
        <w:tab/>
      </w:r>
      <w:r>
        <w:rPr>
          <w:lang w:eastAsia="de-CH"/>
        </w:rPr>
        <w:tab/>
      </w:r>
      <w:r>
        <w:rPr>
          <w:lang w:eastAsia="de-CH"/>
        </w:rPr>
        <w:tab/>
        <w:t>Datenschutzbestimmungen</w:t>
      </w:r>
    </w:p>
    <w:p w14:paraId="28DFFAFC" w14:textId="13B3C324" w:rsidR="00BA2AC0" w:rsidRDefault="00BA2AC0" w:rsidP="00504727">
      <w:pPr>
        <w:pStyle w:val="Listenabsatz"/>
        <w:numPr>
          <w:ilvl w:val="0"/>
          <w:numId w:val="47"/>
        </w:numPr>
        <w:rPr>
          <w:lang w:eastAsia="de-CH"/>
        </w:rPr>
      </w:pPr>
      <w:r>
        <w:rPr>
          <w:lang w:eastAsia="de-CH"/>
        </w:rPr>
        <w:t>Owasp.org</w:t>
      </w:r>
      <w:r>
        <w:rPr>
          <w:lang w:eastAsia="de-CH"/>
        </w:rPr>
        <w:tab/>
      </w:r>
      <w:r>
        <w:rPr>
          <w:lang w:eastAsia="de-CH"/>
        </w:rPr>
        <w:tab/>
      </w:r>
      <w:r>
        <w:rPr>
          <w:lang w:eastAsia="de-CH"/>
        </w:rPr>
        <w:tab/>
      </w:r>
      <w:r>
        <w:rPr>
          <w:lang w:eastAsia="de-CH"/>
        </w:rPr>
        <w:tab/>
        <w:t>Sicherheitsrelevante Informationen/Richtlinien</w:t>
      </w:r>
    </w:p>
    <w:p w14:paraId="7251FB2B" w14:textId="17ED7E49" w:rsidR="00BA2AC0" w:rsidRDefault="00BA2AC0" w:rsidP="00504727">
      <w:pPr>
        <w:pStyle w:val="Listenabsatz"/>
        <w:numPr>
          <w:ilvl w:val="0"/>
          <w:numId w:val="47"/>
        </w:numPr>
        <w:rPr>
          <w:lang w:eastAsia="de-CH"/>
        </w:rPr>
      </w:pPr>
      <w:r>
        <w:rPr>
          <w:lang w:eastAsia="de-CH"/>
        </w:rPr>
        <w:t>Airlock.com</w:t>
      </w:r>
      <w:r>
        <w:rPr>
          <w:lang w:eastAsia="de-CH"/>
        </w:rPr>
        <w:tab/>
      </w:r>
      <w:r>
        <w:rPr>
          <w:lang w:eastAsia="de-CH"/>
        </w:rPr>
        <w:tab/>
      </w:r>
      <w:r>
        <w:rPr>
          <w:lang w:eastAsia="de-CH"/>
        </w:rPr>
        <w:tab/>
      </w:r>
      <w:r>
        <w:rPr>
          <w:lang w:eastAsia="de-CH"/>
        </w:rPr>
        <w:tab/>
        <w:t>Informationen zu «Airlock-Medusa»</w:t>
      </w:r>
    </w:p>
    <w:p w14:paraId="0D12741D" w14:textId="749D6532" w:rsidR="00BA2AC0" w:rsidRDefault="00BA2AC0" w:rsidP="00504727">
      <w:pPr>
        <w:pStyle w:val="Listenabsatz"/>
        <w:numPr>
          <w:ilvl w:val="0"/>
          <w:numId w:val="47"/>
        </w:numPr>
        <w:rPr>
          <w:lang w:eastAsia="de-CH"/>
        </w:rPr>
      </w:pPr>
      <w:r>
        <w:rPr>
          <w:lang w:eastAsia="de-CH"/>
        </w:rPr>
        <w:t>Vuetifyjs.com</w:t>
      </w:r>
      <w:r>
        <w:rPr>
          <w:lang w:eastAsia="de-CH"/>
        </w:rPr>
        <w:tab/>
      </w:r>
      <w:r>
        <w:rPr>
          <w:lang w:eastAsia="de-CH"/>
        </w:rPr>
        <w:tab/>
      </w:r>
      <w:r>
        <w:rPr>
          <w:lang w:eastAsia="de-CH"/>
        </w:rPr>
        <w:tab/>
      </w:r>
      <w:r>
        <w:rPr>
          <w:lang w:eastAsia="de-CH"/>
        </w:rPr>
        <w:tab/>
        <w:t>Theoretisches zur Library «Vuetify»</w:t>
      </w:r>
    </w:p>
    <w:p w14:paraId="55401D88" w14:textId="38A301A6" w:rsidR="00BA2AC0" w:rsidRDefault="00BA2AC0" w:rsidP="00504727">
      <w:pPr>
        <w:pStyle w:val="Listenabsatz"/>
        <w:numPr>
          <w:ilvl w:val="0"/>
          <w:numId w:val="47"/>
        </w:numPr>
        <w:rPr>
          <w:lang w:eastAsia="de-CH"/>
        </w:rPr>
      </w:pPr>
      <w:r w:rsidRPr="00BA2AC0">
        <w:rPr>
          <w:lang w:eastAsia="de-CH"/>
        </w:rPr>
        <w:t>Developers.google.com</w:t>
      </w:r>
      <w:r>
        <w:rPr>
          <w:lang w:eastAsia="de-CH"/>
        </w:rPr>
        <w:tab/>
      </w:r>
      <w:r>
        <w:rPr>
          <w:lang w:eastAsia="de-CH"/>
        </w:rPr>
        <w:tab/>
      </w:r>
      <w:r>
        <w:rPr>
          <w:lang w:eastAsia="de-CH"/>
        </w:rPr>
        <w:tab/>
        <w:t>Details zu Lighthouse-Audit Tests</w:t>
      </w:r>
    </w:p>
    <w:p w14:paraId="60831C76" w14:textId="7764977E" w:rsidR="0039447D" w:rsidRDefault="0039447D" w:rsidP="00504727">
      <w:pPr>
        <w:pStyle w:val="Listenabsatz"/>
        <w:numPr>
          <w:ilvl w:val="0"/>
          <w:numId w:val="47"/>
        </w:numPr>
        <w:rPr>
          <w:lang w:eastAsia="de-CH"/>
        </w:rPr>
      </w:pPr>
      <w:r>
        <w:rPr>
          <w:lang w:eastAsia="de-CH"/>
        </w:rPr>
        <w:t>Snyk.io</w:t>
      </w:r>
      <w:r>
        <w:rPr>
          <w:lang w:eastAsia="de-CH"/>
        </w:rPr>
        <w:tab/>
      </w:r>
      <w:r>
        <w:rPr>
          <w:lang w:eastAsia="de-CH"/>
        </w:rPr>
        <w:tab/>
      </w:r>
      <w:r>
        <w:rPr>
          <w:lang w:eastAsia="de-CH"/>
        </w:rPr>
        <w:tab/>
      </w:r>
      <w:r>
        <w:rPr>
          <w:lang w:eastAsia="de-CH"/>
        </w:rPr>
        <w:tab/>
      </w:r>
      <w:r>
        <w:rPr>
          <w:lang w:eastAsia="de-CH"/>
        </w:rPr>
        <w:tab/>
        <w:t xml:space="preserve">Daten über bekannte Sicherheitsschwachstellen </w:t>
      </w:r>
    </w:p>
    <w:p w14:paraId="177E9CC6" w14:textId="110DD704" w:rsidR="00131760" w:rsidRDefault="00131760" w:rsidP="00C65D0A">
      <w:pPr>
        <w:rPr>
          <w:lang w:eastAsia="de-CH"/>
        </w:rPr>
      </w:pPr>
      <w:r>
        <w:rPr>
          <w:lang w:eastAsia="de-CH"/>
        </w:rPr>
        <w:t>Weitere Quellen, welche beispielsweise einen Einfluss auf Erarbeitung der Anwendung hatten, wurden im entsprechenden Arbeitsjournal erwähnt.</w:t>
      </w:r>
    </w:p>
    <w:p w14:paraId="5AFE6B4D" w14:textId="77777777" w:rsidR="004B0792" w:rsidRDefault="004B0792" w:rsidP="00C65D0A">
      <w:pPr>
        <w:rPr>
          <w:lang w:eastAsia="de-CH"/>
        </w:rPr>
      </w:pPr>
    </w:p>
    <w:p w14:paraId="3F01A475" w14:textId="34E3855A" w:rsidR="004B0792" w:rsidRDefault="004B0792" w:rsidP="004B0792">
      <w:pPr>
        <w:pStyle w:val="Untertitel"/>
        <w:rPr>
          <w:lang w:eastAsia="de-CH"/>
        </w:rPr>
      </w:pPr>
      <w:r>
        <w:rPr>
          <w:lang w:eastAsia="de-CH"/>
        </w:rPr>
        <w:t>Grafiken/Diagramme/Bilder</w:t>
      </w:r>
    </w:p>
    <w:p w14:paraId="386836DF" w14:textId="2A29FDEA" w:rsidR="004B0792" w:rsidRDefault="004B0792" w:rsidP="004B0792">
      <w:pPr>
        <w:rPr>
          <w:lang w:eastAsia="de-CH"/>
        </w:rPr>
      </w:pPr>
      <w:r>
        <w:rPr>
          <w:lang w:eastAsia="de-CH"/>
        </w:rPr>
        <w:t>Alle Grafiken</w:t>
      </w:r>
      <w:r w:rsidR="00B02BA6">
        <w:rPr>
          <w:lang w:eastAsia="de-CH"/>
        </w:rPr>
        <w:t>*</w:t>
      </w:r>
      <w:r>
        <w:rPr>
          <w:lang w:eastAsia="de-CH"/>
        </w:rPr>
        <w:t xml:space="preserve"> stammen entweder aus Eigenarbeit oder </w:t>
      </w:r>
      <w:r w:rsidR="00B02BA6">
        <w:rPr>
          <w:lang w:eastAsia="de-CH"/>
        </w:rPr>
        <w:t xml:space="preserve">sind Bildschirmaufnahmen aus unterschiedlichen Anwendungen. Keine dieser Grafiken existiert in dieser Form </w:t>
      </w:r>
      <w:r w:rsidR="0032097D">
        <w:rPr>
          <w:lang w:eastAsia="de-CH"/>
        </w:rPr>
        <w:t>in</w:t>
      </w:r>
      <w:r w:rsidR="00B02BA6">
        <w:rPr>
          <w:lang w:eastAsia="de-CH"/>
        </w:rPr>
        <w:t xml:space="preserve"> anderen Plattformen/Dokumenten.</w:t>
      </w:r>
      <w:r>
        <w:rPr>
          <w:lang w:eastAsia="de-CH"/>
        </w:rPr>
        <w:t xml:space="preserve"> </w:t>
      </w:r>
      <w:r w:rsidR="00BE22D2">
        <w:rPr>
          <w:lang w:eastAsia="de-CH"/>
        </w:rPr>
        <w:t>Als Inspiration könnten die oben genannten Quellen gedient haben.</w:t>
      </w:r>
    </w:p>
    <w:p w14:paraId="05E9058B" w14:textId="578653CD" w:rsidR="00B02BA6" w:rsidRDefault="00B02BA6" w:rsidP="004B0792">
      <w:pPr>
        <w:rPr>
          <w:lang w:eastAsia="de-CH"/>
        </w:rPr>
      </w:pPr>
    </w:p>
    <w:p w14:paraId="2A16845D" w14:textId="77777777" w:rsidR="00B02BA6" w:rsidRDefault="00B02BA6" w:rsidP="00B02BA6">
      <w:pPr>
        <w:pStyle w:val="KeinLeerraum"/>
        <w:rPr>
          <w:lang w:eastAsia="de-CH"/>
        </w:rPr>
      </w:pPr>
      <w:r>
        <w:rPr>
          <w:lang w:eastAsia="de-CH"/>
        </w:rPr>
        <w:t xml:space="preserve">         * </w:t>
      </w:r>
      <w:r>
        <w:rPr>
          <w:lang w:eastAsia="de-CH"/>
        </w:rPr>
        <w:tab/>
        <w:t xml:space="preserve">Das Baloise-Group Logo sowie die abgebildeten Elemente zu den Firmenstandards </w:t>
      </w:r>
    </w:p>
    <w:p w14:paraId="5749C30D" w14:textId="0290353A" w:rsidR="00B02BA6" w:rsidRPr="004B0792" w:rsidRDefault="007E1AA5" w:rsidP="00B02BA6">
      <w:pPr>
        <w:pStyle w:val="KeinLeerraum"/>
        <w:ind w:firstLine="708"/>
        <w:rPr>
          <w:lang w:eastAsia="de-CH"/>
        </w:rPr>
      </w:pPr>
      <w:r>
        <w:rPr>
          <w:lang w:eastAsia="de-CH"/>
        </w:rPr>
        <w:t>s</w:t>
      </w:r>
      <w:r w:rsidR="00B02BA6">
        <w:rPr>
          <w:lang w:eastAsia="de-CH"/>
        </w:rPr>
        <w:t xml:space="preserve">tammen von den in den Quellen genannten </w:t>
      </w:r>
      <w:r w:rsidR="00F25D3E">
        <w:rPr>
          <w:lang w:eastAsia="de-CH"/>
        </w:rPr>
        <w:t>Webseiten</w:t>
      </w:r>
      <w:r w:rsidR="00B02BA6">
        <w:rPr>
          <w:lang w:eastAsia="de-CH"/>
        </w:rPr>
        <w:t xml:space="preserve">. </w:t>
      </w:r>
    </w:p>
    <w:p w14:paraId="31F33540" w14:textId="01D65B71" w:rsidR="009E119C" w:rsidRDefault="009E119C" w:rsidP="00C65D0A">
      <w:pPr>
        <w:rPr>
          <w:lang w:eastAsia="de-CH"/>
        </w:rPr>
      </w:pPr>
      <w:r>
        <w:rPr>
          <w:lang w:eastAsia="de-CH"/>
        </w:rPr>
        <w:br w:type="page"/>
      </w:r>
    </w:p>
    <w:p w14:paraId="5A4EB070" w14:textId="77777777" w:rsidR="00726A39" w:rsidRDefault="00C65D0A" w:rsidP="00726A39">
      <w:pPr>
        <w:pStyle w:val="berschrift2"/>
        <w:rPr>
          <w:lang w:eastAsia="de-CH"/>
        </w:rPr>
      </w:pPr>
      <w:bookmarkStart w:id="173" w:name="_Toc8376188"/>
      <w:r>
        <w:rPr>
          <w:lang w:eastAsia="de-CH"/>
        </w:rPr>
        <w:lastRenderedPageBreak/>
        <w:t>Abbildungsverzeichnis</w:t>
      </w:r>
      <w:bookmarkEnd w:id="173"/>
    </w:p>
    <w:p w14:paraId="62E523F2" w14:textId="31B18AA3" w:rsidR="0076617C" w:rsidRDefault="00010B15">
      <w:pPr>
        <w:pStyle w:val="Abbildungsverzeichnis"/>
        <w:tabs>
          <w:tab w:val="right" w:leader="dot" w:pos="9062"/>
        </w:tabs>
        <w:rPr>
          <w:rFonts w:asciiTheme="minorHAnsi" w:eastAsiaTheme="minorEastAsia" w:hAnsiTheme="minorHAnsi"/>
          <w:noProof/>
          <w:lang w:eastAsia="de-CH"/>
        </w:rPr>
      </w:pPr>
      <w:r>
        <w:rPr>
          <w:lang w:eastAsia="de-CH"/>
        </w:rPr>
        <w:fldChar w:fldCharType="begin"/>
      </w:r>
      <w:r>
        <w:rPr>
          <w:lang w:eastAsia="de-CH"/>
        </w:rPr>
        <w:instrText xml:space="preserve"> TOC \h \z \c "Abbildung" </w:instrText>
      </w:r>
      <w:r>
        <w:rPr>
          <w:lang w:eastAsia="de-CH"/>
        </w:rPr>
        <w:fldChar w:fldCharType="separate"/>
      </w:r>
      <w:hyperlink w:anchor="_Toc8379406" w:history="1">
        <w:r w:rsidR="0076617C" w:rsidRPr="009C4CF1">
          <w:rPr>
            <w:rStyle w:val="Hyperlink"/>
            <w:noProof/>
          </w:rPr>
          <w:t>Abbildung 1 - Organigramm der Projektrollen</w:t>
        </w:r>
        <w:r w:rsidR="0076617C">
          <w:rPr>
            <w:noProof/>
            <w:webHidden/>
          </w:rPr>
          <w:tab/>
        </w:r>
        <w:r w:rsidR="0076617C">
          <w:rPr>
            <w:noProof/>
            <w:webHidden/>
          </w:rPr>
          <w:fldChar w:fldCharType="begin"/>
        </w:r>
        <w:r w:rsidR="0076617C">
          <w:rPr>
            <w:noProof/>
            <w:webHidden/>
          </w:rPr>
          <w:instrText xml:space="preserve"> PAGEREF _Toc8379406 \h </w:instrText>
        </w:r>
        <w:r w:rsidR="0076617C">
          <w:rPr>
            <w:noProof/>
            <w:webHidden/>
          </w:rPr>
        </w:r>
        <w:r w:rsidR="0076617C">
          <w:rPr>
            <w:noProof/>
            <w:webHidden/>
          </w:rPr>
          <w:fldChar w:fldCharType="separate"/>
        </w:r>
        <w:r w:rsidR="0076617C">
          <w:rPr>
            <w:noProof/>
            <w:webHidden/>
          </w:rPr>
          <w:t>15</w:t>
        </w:r>
        <w:r w:rsidR="0076617C">
          <w:rPr>
            <w:noProof/>
            <w:webHidden/>
          </w:rPr>
          <w:fldChar w:fldCharType="end"/>
        </w:r>
      </w:hyperlink>
    </w:p>
    <w:p w14:paraId="0BA0DD39" w14:textId="7AA94314" w:rsidR="0076617C" w:rsidRDefault="00BB7779">
      <w:pPr>
        <w:pStyle w:val="Abbildungsverzeichnis"/>
        <w:tabs>
          <w:tab w:val="right" w:leader="dot" w:pos="9062"/>
        </w:tabs>
        <w:rPr>
          <w:rFonts w:asciiTheme="minorHAnsi" w:eastAsiaTheme="minorEastAsia" w:hAnsiTheme="minorHAnsi"/>
          <w:noProof/>
          <w:lang w:eastAsia="de-CH"/>
        </w:rPr>
      </w:pPr>
      <w:hyperlink w:anchor="_Toc8379407" w:history="1">
        <w:r w:rsidR="0076617C" w:rsidRPr="009C4CF1">
          <w:rPr>
            <w:rStyle w:val="Hyperlink"/>
            <w:noProof/>
          </w:rPr>
          <w:t>Abbildung 2 - Arbeitsplatz während der IPA</w:t>
        </w:r>
        <w:r w:rsidR="0076617C">
          <w:rPr>
            <w:noProof/>
            <w:webHidden/>
          </w:rPr>
          <w:tab/>
        </w:r>
        <w:r w:rsidR="0076617C">
          <w:rPr>
            <w:noProof/>
            <w:webHidden/>
          </w:rPr>
          <w:fldChar w:fldCharType="begin"/>
        </w:r>
        <w:r w:rsidR="0076617C">
          <w:rPr>
            <w:noProof/>
            <w:webHidden/>
          </w:rPr>
          <w:instrText xml:space="preserve"> PAGEREF _Toc8379407 \h </w:instrText>
        </w:r>
        <w:r w:rsidR="0076617C">
          <w:rPr>
            <w:noProof/>
            <w:webHidden/>
          </w:rPr>
        </w:r>
        <w:r w:rsidR="0076617C">
          <w:rPr>
            <w:noProof/>
            <w:webHidden/>
          </w:rPr>
          <w:fldChar w:fldCharType="separate"/>
        </w:r>
        <w:r w:rsidR="0076617C">
          <w:rPr>
            <w:noProof/>
            <w:webHidden/>
          </w:rPr>
          <w:t>16</w:t>
        </w:r>
        <w:r w:rsidR="0076617C">
          <w:rPr>
            <w:noProof/>
            <w:webHidden/>
          </w:rPr>
          <w:fldChar w:fldCharType="end"/>
        </w:r>
      </w:hyperlink>
    </w:p>
    <w:p w14:paraId="3553932C" w14:textId="460761B6" w:rsidR="0076617C" w:rsidRDefault="00BB7779">
      <w:pPr>
        <w:pStyle w:val="Abbildungsverzeichnis"/>
        <w:tabs>
          <w:tab w:val="right" w:leader="dot" w:pos="9062"/>
        </w:tabs>
        <w:rPr>
          <w:rFonts w:asciiTheme="minorHAnsi" w:eastAsiaTheme="minorEastAsia" w:hAnsiTheme="minorHAnsi"/>
          <w:noProof/>
          <w:lang w:eastAsia="de-CH"/>
        </w:rPr>
      </w:pPr>
      <w:hyperlink w:anchor="_Toc8379408" w:history="1">
        <w:r w:rsidR="0076617C" w:rsidRPr="009C4CF1">
          <w:rPr>
            <w:rStyle w:val="Hyperlink"/>
            <w:noProof/>
          </w:rPr>
          <w:t>Abbildung 3 - Struktur der IPA-Daten</w:t>
        </w:r>
        <w:r w:rsidR="0076617C">
          <w:rPr>
            <w:noProof/>
            <w:webHidden/>
          </w:rPr>
          <w:tab/>
        </w:r>
        <w:r w:rsidR="0076617C">
          <w:rPr>
            <w:noProof/>
            <w:webHidden/>
          </w:rPr>
          <w:fldChar w:fldCharType="begin"/>
        </w:r>
        <w:r w:rsidR="0076617C">
          <w:rPr>
            <w:noProof/>
            <w:webHidden/>
          </w:rPr>
          <w:instrText xml:space="preserve"> PAGEREF _Toc8379408 \h </w:instrText>
        </w:r>
        <w:r w:rsidR="0076617C">
          <w:rPr>
            <w:noProof/>
            <w:webHidden/>
          </w:rPr>
        </w:r>
        <w:r w:rsidR="0076617C">
          <w:rPr>
            <w:noProof/>
            <w:webHidden/>
          </w:rPr>
          <w:fldChar w:fldCharType="separate"/>
        </w:r>
        <w:r w:rsidR="0076617C">
          <w:rPr>
            <w:noProof/>
            <w:webHidden/>
          </w:rPr>
          <w:t>16</w:t>
        </w:r>
        <w:r w:rsidR="0076617C">
          <w:rPr>
            <w:noProof/>
            <w:webHidden/>
          </w:rPr>
          <w:fldChar w:fldCharType="end"/>
        </w:r>
      </w:hyperlink>
    </w:p>
    <w:p w14:paraId="6241D30D" w14:textId="0CE4548C" w:rsidR="0076617C" w:rsidRDefault="00BB7779">
      <w:pPr>
        <w:pStyle w:val="Abbildungsverzeichnis"/>
        <w:tabs>
          <w:tab w:val="right" w:leader="dot" w:pos="9062"/>
        </w:tabs>
        <w:rPr>
          <w:rFonts w:asciiTheme="minorHAnsi" w:eastAsiaTheme="minorEastAsia" w:hAnsiTheme="minorHAnsi"/>
          <w:noProof/>
          <w:lang w:eastAsia="de-CH"/>
        </w:rPr>
      </w:pPr>
      <w:hyperlink w:anchor="_Toc8379409" w:history="1">
        <w:r w:rsidR="0076617C" w:rsidRPr="009C4CF1">
          <w:rPr>
            <w:rStyle w:val="Hyperlink"/>
            <w:noProof/>
          </w:rPr>
          <w:t>Abbildung 4 - Baloise-Group Logo</w:t>
        </w:r>
        <w:r w:rsidR="0076617C">
          <w:rPr>
            <w:noProof/>
            <w:webHidden/>
          </w:rPr>
          <w:tab/>
        </w:r>
        <w:r w:rsidR="0076617C">
          <w:rPr>
            <w:noProof/>
            <w:webHidden/>
          </w:rPr>
          <w:fldChar w:fldCharType="begin"/>
        </w:r>
        <w:r w:rsidR="0076617C">
          <w:rPr>
            <w:noProof/>
            <w:webHidden/>
          </w:rPr>
          <w:instrText xml:space="preserve"> PAGEREF _Toc8379409 \h </w:instrText>
        </w:r>
        <w:r w:rsidR="0076617C">
          <w:rPr>
            <w:noProof/>
            <w:webHidden/>
          </w:rPr>
        </w:r>
        <w:r w:rsidR="0076617C">
          <w:rPr>
            <w:noProof/>
            <w:webHidden/>
          </w:rPr>
          <w:fldChar w:fldCharType="separate"/>
        </w:r>
        <w:r w:rsidR="0076617C">
          <w:rPr>
            <w:noProof/>
            <w:webHidden/>
          </w:rPr>
          <w:t>20</w:t>
        </w:r>
        <w:r w:rsidR="0076617C">
          <w:rPr>
            <w:noProof/>
            <w:webHidden/>
          </w:rPr>
          <w:fldChar w:fldCharType="end"/>
        </w:r>
      </w:hyperlink>
    </w:p>
    <w:p w14:paraId="124A9249" w14:textId="0C493185" w:rsidR="0076617C" w:rsidRDefault="00BB7779">
      <w:pPr>
        <w:pStyle w:val="Abbildungsverzeichnis"/>
        <w:tabs>
          <w:tab w:val="right" w:leader="dot" w:pos="9062"/>
        </w:tabs>
        <w:rPr>
          <w:rFonts w:asciiTheme="minorHAnsi" w:eastAsiaTheme="minorEastAsia" w:hAnsiTheme="minorHAnsi"/>
          <w:noProof/>
          <w:lang w:eastAsia="de-CH"/>
        </w:rPr>
      </w:pPr>
      <w:hyperlink w:anchor="_Toc8379410" w:history="1">
        <w:r w:rsidR="0076617C" w:rsidRPr="009C4CF1">
          <w:rPr>
            <w:rStyle w:val="Hyperlink"/>
            <w:noProof/>
          </w:rPr>
          <w:t>Abbildung 5 - Textfelder nach Firmenstandard</w:t>
        </w:r>
        <w:r w:rsidR="0076617C">
          <w:rPr>
            <w:noProof/>
            <w:webHidden/>
          </w:rPr>
          <w:tab/>
        </w:r>
        <w:r w:rsidR="0076617C">
          <w:rPr>
            <w:noProof/>
            <w:webHidden/>
          </w:rPr>
          <w:fldChar w:fldCharType="begin"/>
        </w:r>
        <w:r w:rsidR="0076617C">
          <w:rPr>
            <w:noProof/>
            <w:webHidden/>
          </w:rPr>
          <w:instrText xml:space="preserve"> PAGEREF _Toc8379410 \h </w:instrText>
        </w:r>
        <w:r w:rsidR="0076617C">
          <w:rPr>
            <w:noProof/>
            <w:webHidden/>
          </w:rPr>
        </w:r>
        <w:r w:rsidR="0076617C">
          <w:rPr>
            <w:noProof/>
            <w:webHidden/>
          </w:rPr>
          <w:fldChar w:fldCharType="separate"/>
        </w:r>
        <w:r w:rsidR="0076617C">
          <w:rPr>
            <w:noProof/>
            <w:webHidden/>
          </w:rPr>
          <w:t>20</w:t>
        </w:r>
        <w:r w:rsidR="0076617C">
          <w:rPr>
            <w:noProof/>
            <w:webHidden/>
          </w:rPr>
          <w:fldChar w:fldCharType="end"/>
        </w:r>
      </w:hyperlink>
    </w:p>
    <w:p w14:paraId="51DAB7F6" w14:textId="1CB8A610" w:rsidR="0076617C" w:rsidRDefault="00BB7779">
      <w:pPr>
        <w:pStyle w:val="Abbildungsverzeichnis"/>
        <w:tabs>
          <w:tab w:val="right" w:leader="dot" w:pos="9062"/>
        </w:tabs>
        <w:rPr>
          <w:rFonts w:asciiTheme="minorHAnsi" w:eastAsiaTheme="minorEastAsia" w:hAnsiTheme="minorHAnsi"/>
          <w:noProof/>
          <w:lang w:eastAsia="de-CH"/>
        </w:rPr>
      </w:pPr>
      <w:hyperlink w:anchor="_Toc8379411" w:history="1">
        <w:r w:rsidR="0076617C" w:rsidRPr="009C4CF1">
          <w:rPr>
            <w:rStyle w:val="Hyperlink"/>
            <w:noProof/>
          </w:rPr>
          <w:t>Abbildung 6 - Buttons nach Firmenstandard</w:t>
        </w:r>
        <w:r w:rsidR="0076617C">
          <w:rPr>
            <w:noProof/>
            <w:webHidden/>
          </w:rPr>
          <w:tab/>
        </w:r>
        <w:r w:rsidR="0076617C">
          <w:rPr>
            <w:noProof/>
            <w:webHidden/>
          </w:rPr>
          <w:fldChar w:fldCharType="begin"/>
        </w:r>
        <w:r w:rsidR="0076617C">
          <w:rPr>
            <w:noProof/>
            <w:webHidden/>
          </w:rPr>
          <w:instrText xml:space="preserve"> PAGEREF _Toc8379411 \h </w:instrText>
        </w:r>
        <w:r w:rsidR="0076617C">
          <w:rPr>
            <w:noProof/>
            <w:webHidden/>
          </w:rPr>
        </w:r>
        <w:r w:rsidR="0076617C">
          <w:rPr>
            <w:noProof/>
            <w:webHidden/>
          </w:rPr>
          <w:fldChar w:fldCharType="separate"/>
        </w:r>
        <w:r w:rsidR="0076617C">
          <w:rPr>
            <w:noProof/>
            <w:webHidden/>
          </w:rPr>
          <w:t>20</w:t>
        </w:r>
        <w:r w:rsidR="0076617C">
          <w:rPr>
            <w:noProof/>
            <w:webHidden/>
          </w:rPr>
          <w:fldChar w:fldCharType="end"/>
        </w:r>
      </w:hyperlink>
    </w:p>
    <w:p w14:paraId="4ED0301C" w14:textId="0264DDF9" w:rsidR="0076617C" w:rsidRDefault="00BB7779">
      <w:pPr>
        <w:pStyle w:val="Abbildungsverzeichnis"/>
        <w:tabs>
          <w:tab w:val="right" w:leader="dot" w:pos="9062"/>
        </w:tabs>
        <w:rPr>
          <w:rFonts w:asciiTheme="minorHAnsi" w:eastAsiaTheme="minorEastAsia" w:hAnsiTheme="minorHAnsi"/>
          <w:noProof/>
          <w:lang w:eastAsia="de-CH"/>
        </w:rPr>
      </w:pPr>
      <w:hyperlink w:anchor="_Toc8379412" w:history="1">
        <w:r w:rsidR="0076617C" w:rsidRPr="009C4CF1">
          <w:rPr>
            <w:rStyle w:val="Hyperlink"/>
            <w:noProof/>
          </w:rPr>
          <w:t>Abbildung 7 - Vergleich der Dienstpläne als Tabelle und in Pelan</w:t>
        </w:r>
        <w:r w:rsidR="0076617C">
          <w:rPr>
            <w:noProof/>
            <w:webHidden/>
          </w:rPr>
          <w:tab/>
        </w:r>
        <w:r w:rsidR="0076617C">
          <w:rPr>
            <w:noProof/>
            <w:webHidden/>
          </w:rPr>
          <w:fldChar w:fldCharType="begin"/>
        </w:r>
        <w:r w:rsidR="0076617C">
          <w:rPr>
            <w:noProof/>
            <w:webHidden/>
          </w:rPr>
          <w:instrText xml:space="preserve"> PAGEREF _Toc8379412 \h </w:instrText>
        </w:r>
        <w:r w:rsidR="0076617C">
          <w:rPr>
            <w:noProof/>
            <w:webHidden/>
          </w:rPr>
        </w:r>
        <w:r w:rsidR="0076617C">
          <w:rPr>
            <w:noProof/>
            <w:webHidden/>
          </w:rPr>
          <w:fldChar w:fldCharType="separate"/>
        </w:r>
        <w:r w:rsidR="0076617C">
          <w:rPr>
            <w:noProof/>
            <w:webHidden/>
          </w:rPr>
          <w:t>31</w:t>
        </w:r>
        <w:r w:rsidR="0076617C">
          <w:rPr>
            <w:noProof/>
            <w:webHidden/>
          </w:rPr>
          <w:fldChar w:fldCharType="end"/>
        </w:r>
      </w:hyperlink>
    </w:p>
    <w:p w14:paraId="23D2708D" w14:textId="0E0DD612" w:rsidR="0076617C" w:rsidRDefault="00BB7779">
      <w:pPr>
        <w:pStyle w:val="Abbildungsverzeichnis"/>
        <w:tabs>
          <w:tab w:val="right" w:leader="dot" w:pos="9062"/>
        </w:tabs>
        <w:rPr>
          <w:rFonts w:asciiTheme="minorHAnsi" w:eastAsiaTheme="minorEastAsia" w:hAnsiTheme="minorHAnsi"/>
          <w:noProof/>
          <w:lang w:eastAsia="de-CH"/>
        </w:rPr>
      </w:pPr>
      <w:hyperlink w:anchor="_Toc8379413" w:history="1">
        <w:r w:rsidR="0076617C" w:rsidRPr="009C4CF1">
          <w:rPr>
            <w:rStyle w:val="Hyperlink"/>
            <w:noProof/>
          </w:rPr>
          <w:t>Abbildung 8 - Vue.js Komponenten Konzept</w:t>
        </w:r>
        <w:r w:rsidR="0076617C">
          <w:rPr>
            <w:noProof/>
            <w:webHidden/>
          </w:rPr>
          <w:tab/>
        </w:r>
        <w:r w:rsidR="0076617C">
          <w:rPr>
            <w:noProof/>
            <w:webHidden/>
          </w:rPr>
          <w:fldChar w:fldCharType="begin"/>
        </w:r>
        <w:r w:rsidR="0076617C">
          <w:rPr>
            <w:noProof/>
            <w:webHidden/>
          </w:rPr>
          <w:instrText xml:space="preserve"> PAGEREF _Toc8379413 \h </w:instrText>
        </w:r>
        <w:r w:rsidR="0076617C">
          <w:rPr>
            <w:noProof/>
            <w:webHidden/>
          </w:rPr>
        </w:r>
        <w:r w:rsidR="0076617C">
          <w:rPr>
            <w:noProof/>
            <w:webHidden/>
          </w:rPr>
          <w:fldChar w:fldCharType="separate"/>
        </w:r>
        <w:r w:rsidR="0076617C">
          <w:rPr>
            <w:noProof/>
            <w:webHidden/>
          </w:rPr>
          <w:t>36</w:t>
        </w:r>
        <w:r w:rsidR="0076617C">
          <w:rPr>
            <w:noProof/>
            <w:webHidden/>
          </w:rPr>
          <w:fldChar w:fldCharType="end"/>
        </w:r>
      </w:hyperlink>
    </w:p>
    <w:p w14:paraId="5B34848C" w14:textId="5B4000F2" w:rsidR="0076617C" w:rsidRDefault="00BB7779">
      <w:pPr>
        <w:pStyle w:val="Abbildungsverzeichnis"/>
        <w:tabs>
          <w:tab w:val="right" w:leader="dot" w:pos="9062"/>
        </w:tabs>
        <w:rPr>
          <w:rFonts w:asciiTheme="minorHAnsi" w:eastAsiaTheme="minorEastAsia" w:hAnsiTheme="minorHAnsi"/>
          <w:noProof/>
          <w:lang w:eastAsia="de-CH"/>
        </w:rPr>
      </w:pPr>
      <w:hyperlink w:anchor="_Toc8379414" w:history="1">
        <w:r w:rsidR="0076617C" w:rsidRPr="009C4CF1">
          <w:rPr>
            <w:rStyle w:val="Hyperlink"/>
            <w:noProof/>
          </w:rPr>
          <w:t>Abbildung 9 - Dienstplan als Excel-Tabelle</w:t>
        </w:r>
        <w:r w:rsidR="0076617C">
          <w:rPr>
            <w:noProof/>
            <w:webHidden/>
          </w:rPr>
          <w:tab/>
        </w:r>
        <w:r w:rsidR="0076617C">
          <w:rPr>
            <w:noProof/>
            <w:webHidden/>
          </w:rPr>
          <w:fldChar w:fldCharType="begin"/>
        </w:r>
        <w:r w:rsidR="0076617C">
          <w:rPr>
            <w:noProof/>
            <w:webHidden/>
          </w:rPr>
          <w:instrText xml:space="preserve"> PAGEREF _Toc8379414 \h </w:instrText>
        </w:r>
        <w:r w:rsidR="0076617C">
          <w:rPr>
            <w:noProof/>
            <w:webHidden/>
          </w:rPr>
        </w:r>
        <w:r w:rsidR="0076617C">
          <w:rPr>
            <w:noProof/>
            <w:webHidden/>
          </w:rPr>
          <w:fldChar w:fldCharType="separate"/>
        </w:r>
        <w:r w:rsidR="0076617C">
          <w:rPr>
            <w:noProof/>
            <w:webHidden/>
          </w:rPr>
          <w:t>37</w:t>
        </w:r>
        <w:r w:rsidR="0076617C">
          <w:rPr>
            <w:noProof/>
            <w:webHidden/>
          </w:rPr>
          <w:fldChar w:fldCharType="end"/>
        </w:r>
      </w:hyperlink>
    </w:p>
    <w:p w14:paraId="08CDD8F6" w14:textId="62FF3587" w:rsidR="0076617C" w:rsidRDefault="00BB7779">
      <w:pPr>
        <w:pStyle w:val="Abbildungsverzeichnis"/>
        <w:tabs>
          <w:tab w:val="right" w:leader="dot" w:pos="9062"/>
        </w:tabs>
        <w:rPr>
          <w:rFonts w:asciiTheme="minorHAnsi" w:eastAsiaTheme="minorEastAsia" w:hAnsiTheme="minorHAnsi"/>
          <w:noProof/>
          <w:lang w:eastAsia="de-CH"/>
        </w:rPr>
      </w:pPr>
      <w:hyperlink w:anchor="_Toc8379415" w:history="1">
        <w:r w:rsidR="0076617C" w:rsidRPr="009C4CF1">
          <w:rPr>
            <w:rStyle w:val="Hyperlink"/>
            <w:noProof/>
          </w:rPr>
          <w:t>Abbildung 10 - Umgebung und Schnittstellen zum Projekt</w:t>
        </w:r>
        <w:r w:rsidR="0076617C">
          <w:rPr>
            <w:noProof/>
            <w:webHidden/>
          </w:rPr>
          <w:tab/>
        </w:r>
        <w:r w:rsidR="0076617C">
          <w:rPr>
            <w:noProof/>
            <w:webHidden/>
          </w:rPr>
          <w:fldChar w:fldCharType="begin"/>
        </w:r>
        <w:r w:rsidR="0076617C">
          <w:rPr>
            <w:noProof/>
            <w:webHidden/>
          </w:rPr>
          <w:instrText xml:space="preserve"> PAGEREF _Toc8379415 \h </w:instrText>
        </w:r>
        <w:r w:rsidR="0076617C">
          <w:rPr>
            <w:noProof/>
            <w:webHidden/>
          </w:rPr>
        </w:r>
        <w:r w:rsidR="0076617C">
          <w:rPr>
            <w:noProof/>
            <w:webHidden/>
          </w:rPr>
          <w:fldChar w:fldCharType="separate"/>
        </w:r>
        <w:r w:rsidR="0076617C">
          <w:rPr>
            <w:noProof/>
            <w:webHidden/>
          </w:rPr>
          <w:t>38</w:t>
        </w:r>
        <w:r w:rsidR="0076617C">
          <w:rPr>
            <w:noProof/>
            <w:webHidden/>
          </w:rPr>
          <w:fldChar w:fldCharType="end"/>
        </w:r>
      </w:hyperlink>
    </w:p>
    <w:p w14:paraId="5C0910A2" w14:textId="66BAFEA8" w:rsidR="0076617C" w:rsidRDefault="00BB7779">
      <w:pPr>
        <w:pStyle w:val="Abbildungsverzeichnis"/>
        <w:tabs>
          <w:tab w:val="right" w:leader="dot" w:pos="9062"/>
        </w:tabs>
        <w:rPr>
          <w:rFonts w:asciiTheme="minorHAnsi" w:eastAsiaTheme="minorEastAsia" w:hAnsiTheme="minorHAnsi"/>
          <w:noProof/>
          <w:lang w:eastAsia="de-CH"/>
        </w:rPr>
      </w:pPr>
      <w:hyperlink w:anchor="_Toc8379416" w:history="1">
        <w:r w:rsidR="0076617C" w:rsidRPr="009C4CF1">
          <w:rPr>
            <w:rStyle w:val="Hyperlink"/>
            <w:noProof/>
          </w:rPr>
          <w:t>Abbildung 11 - Kanban-/Project-Board auf GitHub</w:t>
        </w:r>
        <w:r w:rsidR="0076617C">
          <w:rPr>
            <w:noProof/>
            <w:webHidden/>
          </w:rPr>
          <w:tab/>
        </w:r>
        <w:r w:rsidR="0076617C">
          <w:rPr>
            <w:noProof/>
            <w:webHidden/>
          </w:rPr>
          <w:fldChar w:fldCharType="begin"/>
        </w:r>
        <w:r w:rsidR="0076617C">
          <w:rPr>
            <w:noProof/>
            <w:webHidden/>
          </w:rPr>
          <w:instrText xml:space="preserve"> PAGEREF _Toc8379416 \h </w:instrText>
        </w:r>
        <w:r w:rsidR="0076617C">
          <w:rPr>
            <w:noProof/>
            <w:webHidden/>
          </w:rPr>
        </w:r>
        <w:r w:rsidR="0076617C">
          <w:rPr>
            <w:noProof/>
            <w:webHidden/>
          </w:rPr>
          <w:fldChar w:fldCharType="separate"/>
        </w:r>
        <w:r w:rsidR="0076617C">
          <w:rPr>
            <w:noProof/>
            <w:webHidden/>
          </w:rPr>
          <w:t>40</w:t>
        </w:r>
        <w:r w:rsidR="0076617C">
          <w:rPr>
            <w:noProof/>
            <w:webHidden/>
          </w:rPr>
          <w:fldChar w:fldCharType="end"/>
        </w:r>
      </w:hyperlink>
    </w:p>
    <w:p w14:paraId="62D00AB0" w14:textId="5F8B3006" w:rsidR="0076617C" w:rsidRDefault="00BB7779">
      <w:pPr>
        <w:pStyle w:val="Abbildungsverzeichnis"/>
        <w:tabs>
          <w:tab w:val="right" w:leader="dot" w:pos="9062"/>
        </w:tabs>
        <w:rPr>
          <w:rFonts w:asciiTheme="minorHAnsi" w:eastAsiaTheme="minorEastAsia" w:hAnsiTheme="minorHAnsi"/>
          <w:noProof/>
          <w:lang w:eastAsia="de-CH"/>
        </w:rPr>
      </w:pPr>
      <w:hyperlink w:anchor="_Toc8379417" w:history="1">
        <w:r w:rsidR="0076617C" w:rsidRPr="009C4CF1">
          <w:rPr>
            <w:rStyle w:val="Hyperlink"/>
            <w:noProof/>
          </w:rPr>
          <w:t>Abbildung 12 - Use-Case-Diagramm über alle Anforderungen</w:t>
        </w:r>
        <w:r w:rsidR="0076617C">
          <w:rPr>
            <w:noProof/>
            <w:webHidden/>
          </w:rPr>
          <w:tab/>
        </w:r>
        <w:r w:rsidR="0076617C">
          <w:rPr>
            <w:noProof/>
            <w:webHidden/>
          </w:rPr>
          <w:fldChar w:fldCharType="begin"/>
        </w:r>
        <w:r w:rsidR="0076617C">
          <w:rPr>
            <w:noProof/>
            <w:webHidden/>
          </w:rPr>
          <w:instrText xml:space="preserve"> PAGEREF _Toc8379417 \h </w:instrText>
        </w:r>
        <w:r w:rsidR="0076617C">
          <w:rPr>
            <w:noProof/>
            <w:webHidden/>
          </w:rPr>
        </w:r>
        <w:r w:rsidR="0076617C">
          <w:rPr>
            <w:noProof/>
            <w:webHidden/>
          </w:rPr>
          <w:fldChar w:fldCharType="separate"/>
        </w:r>
        <w:r w:rsidR="0076617C">
          <w:rPr>
            <w:noProof/>
            <w:webHidden/>
          </w:rPr>
          <w:t>41</w:t>
        </w:r>
        <w:r w:rsidR="0076617C">
          <w:rPr>
            <w:noProof/>
            <w:webHidden/>
          </w:rPr>
          <w:fldChar w:fldCharType="end"/>
        </w:r>
      </w:hyperlink>
    </w:p>
    <w:p w14:paraId="6236FB18" w14:textId="7C26C00B" w:rsidR="0076617C" w:rsidRDefault="00BB7779">
      <w:pPr>
        <w:pStyle w:val="Abbildungsverzeichnis"/>
        <w:tabs>
          <w:tab w:val="right" w:leader="dot" w:pos="9062"/>
        </w:tabs>
        <w:rPr>
          <w:rFonts w:asciiTheme="minorHAnsi" w:eastAsiaTheme="minorEastAsia" w:hAnsiTheme="minorHAnsi"/>
          <w:noProof/>
          <w:lang w:eastAsia="de-CH"/>
        </w:rPr>
      </w:pPr>
      <w:hyperlink w:anchor="_Toc8379418" w:history="1">
        <w:r w:rsidR="0076617C" w:rsidRPr="009C4CF1">
          <w:rPr>
            <w:rStyle w:val="Hyperlink"/>
            <w:noProof/>
          </w:rPr>
          <w:t>Abbildung 13 - Abhängigkeiten in Relation</w:t>
        </w:r>
        <w:r w:rsidR="0076617C">
          <w:rPr>
            <w:noProof/>
            <w:webHidden/>
          </w:rPr>
          <w:tab/>
        </w:r>
        <w:r w:rsidR="0076617C">
          <w:rPr>
            <w:noProof/>
            <w:webHidden/>
          </w:rPr>
          <w:fldChar w:fldCharType="begin"/>
        </w:r>
        <w:r w:rsidR="0076617C">
          <w:rPr>
            <w:noProof/>
            <w:webHidden/>
          </w:rPr>
          <w:instrText xml:space="preserve"> PAGEREF _Toc8379418 \h </w:instrText>
        </w:r>
        <w:r w:rsidR="0076617C">
          <w:rPr>
            <w:noProof/>
            <w:webHidden/>
          </w:rPr>
        </w:r>
        <w:r w:rsidR="0076617C">
          <w:rPr>
            <w:noProof/>
            <w:webHidden/>
          </w:rPr>
          <w:fldChar w:fldCharType="separate"/>
        </w:r>
        <w:r w:rsidR="0076617C">
          <w:rPr>
            <w:noProof/>
            <w:webHidden/>
          </w:rPr>
          <w:t>51</w:t>
        </w:r>
        <w:r w:rsidR="0076617C">
          <w:rPr>
            <w:noProof/>
            <w:webHidden/>
          </w:rPr>
          <w:fldChar w:fldCharType="end"/>
        </w:r>
      </w:hyperlink>
    </w:p>
    <w:p w14:paraId="724BBCE7" w14:textId="4040C4A0" w:rsidR="0076617C" w:rsidRDefault="00BB7779">
      <w:pPr>
        <w:pStyle w:val="Abbildungsverzeichnis"/>
        <w:tabs>
          <w:tab w:val="right" w:leader="dot" w:pos="9062"/>
        </w:tabs>
        <w:rPr>
          <w:rFonts w:asciiTheme="minorHAnsi" w:eastAsiaTheme="minorEastAsia" w:hAnsiTheme="minorHAnsi"/>
          <w:noProof/>
          <w:lang w:eastAsia="de-CH"/>
        </w:rPr>
      </w:pPr>
      <w:hyperlink w:anchor="_Toc8379419" w:history="1">
        <w:r w:rsidR="0076617C" w:rsidRPr="009C4CF1">
          <w:rPr>
            <w:rStyle w:val="Hyperlink"/>
            <w:noProof/>
          </w:rPr>
          <w:t>Abbildung 14 - Codebeispiel: Registrieren einer Route/Ansicht</w:t>
        </w:r>
        <w:r w:rsidR="0076617C">
          <w:rPr>
            <w:noProof/>
            <w:webHidden/>
          </w:rPr>
          <w:tab/>
        </w:r>
        <w:r w:rsidR="0076617C">
          <w:rPr>
            <w:noProof/>
            <w:webHidden/>
          </w:rPr>
          <w:fldChar w:fldCharType="begin"/>
        </w:r>
        <w:r w:rsidR="0076617C">
          <w:rPr>
            <w:noProof/>
            <w:webHidden/>
          </w:rPr>
          <w:instrText xml:space="preserve"> PAGEREF _Toc8379419 \h </w:instrText>
        </w:r>
        <w:r w:rsidR="0076617C">
          <w:rPr>
            <w:noProof/>
            <w:webHidden/>
          </w:rPr>
        </w:r>
        <w:r w:rsidR="0076617C">
          <w:rPr>
            <w:noProof/>
            <w:webHidden/>
          </w:rPr>
          <w:fldChar w:fldCharType="separate"/>
        </w:r>
        <w:r w:rsidR="0076617C">
          <w:rPr>
            <w:noProof/>
            <w:webHidden/>
          </w:rPr>
          <w:t>52</w:t>
        </w:r>
        <w:r w:rsidR="0076617C">
          <w:rPr>
            <w:noProof/>
            <w:webHidden/>
          </w:rPr>
          <w:fldChar w:fldCharType="end"/>
        </w:r>
      </w:hyperlink>
    </w:p>
    <w:p w14:paraId="5E9AED6A" w14:textId="427DF842" w:rsidR="0076617C" w:rsidRDefault="00BB7779">
      <w:pPr>
        <w:pStyle w:val="Abbildungsverzeichnis"/>
        <w:tabs>
          <w:tab w:val="right" w:leader="dot" w:pos="9062"/>
        </w:tabs>
        <w:rPr>
          <w:rFonts w:asciiTheme="minorHAnsi" w:eastAsiaTheme="minorEastAsia" w:hAnsiTheme="minorHAnsi"/>
          <w:noProof/>
          <w:lang w:eastAsia="de-CH"/>
        </w:rPr>
      </w:pPr>
      <w:hyperlink w:anchor="_Toc8379420" w:history="1">
        <w:r w:rsidR="0076617C" w:rsidRPr="009C4CF1">
          <w:rPr>
            <w:rStyle w:val="Hyperlink"/>
            <w:noProof/>
          </w:rPr>
          <w:t>Abbildung 15 - Codebeispiel:  i18n Übersetzungen</w:t>
        </w:r>
        <w:r w:rsidR="0076617C">
          <w:rPr>
            <w:noProof/>
            <w:webHidden/>
          </w:rPr>
          <w:tab/>
        </w:r>
        <w:r w:rsidR="0076617C">
          <w:rPr>
            <w:noProof/>
            <w:webHidden/>
          </w:rPr>
          <w:fldChar w:fldCharType="begin"/>
        </w:r>
        <w:r w:rsidR="0076617C">
          <w:rPr>
            <w:noProof/>
            <w:webHidden/>
          </w:rPr>
          <w:instrText xml:space="preserve"> PAGEREF _Toc8379420 \h </w:instrText>
        </w:r>
        <w:r w:rsidR="0076617C">
          <w:rPr>
            <w:noProof/>
            <w:webHidden/>
          </w:rPr>
        </w:r>
        <w:r w:rsidR="0076617C">
          <w:rPr>
            <w:noProof/>
            <w:webHidden/>
          </w:rPr>
          <w:fldChar w:fldCharType="separate"/>
        </w:r>
        <w:r w:rsidR="0076617C">
          <w:rPr>
            <w:noProof/>
            <w:webHidden/>
          </w:rPr>
          <w:t>53</w:t>
        </w:r>
        <w:r w:rsidR="0076617C">
          <w:rPr>
            <w:noProof/>
            <w:webHidden/>
          </w:rPr>
          <w:fldChar w:fldCharType="end"/>
        </w:r>
      </w:hyperlink>
    </w:p>
    <w:p w14:paraId="7892F351" w14:textId="04B904CB" w:rsidR="0076617C" w:rsidRDefault="00BB7779">
      <w:pPr>
        <w:pStyle w:val="Abbildungsverzeichnis"/>
        <w:tabs>
          <w:tab w:val="right" w:leader="dot" w:pos="9062"/>
        </w:tabs>
        <w:rPr>
          <w:rFonts w:asciiTheme="minorHAnsi" w:eastAsiaTheme="minorEastAsia" w:hAnsiTheme="minorHAnsi"/>
          <w:noProof/>
          <w:lang w:eastAsia="de-CH"/>
        </w:rPr>
      </w:pPr>
      <w:hyperlink w:anchor="_Toc8379421" w:history="1">
        <w:r w:rsidR="0076617C" w:rsidRPr="009C4CF1">
          <w:rPr>
            <w:rStyle w:val="Hyperlink"/>
            <w:noProof/>
          </w:rPr>
          <w:t>Abbildung 16 - Codebeispiel:  "Watcher"-Funktion zum Anpassen der Sprache</w:t>
        </w:r>
        <w:r w:rsidR="0076617C">
          <w:rPr>
            <w:noProof/>
            <w:webHidden/>
          </w:rPr>
          <w:tab/>
        </w:r>
        <w:r w:rsidR="0076617C">
          <w:rPr>
            <w:noProof/>
            <w:webHidden/>
          </w:rPr>
          <w:fldChar w:fldCharType="begin"/>
        </w:r>
        <w:r w:rsidR="0076617C">
          <w:rPr>
            <w:noProof/>
            <w:webHidden/>
          </w:rPr>
          <w:instrText xml:space="preserve"> PAGEREF _Toc8379421 \h </w:instrText>
        </w:r>
        <w:r w:rsidR="0076617C">
          <w:rPr>
            <w:noProof/>
            <w:webHidden/>
          </w:rPr>
        </w:r>
        <w:r w:rsidR="0076617C">
          <w:rPr>
            <w:noProof/>
            <w:webHidden/>
          </w:rPr>
          <w:fldChar w:fldCharType="separate"/>
        </w:r>
        <w:r w:rsidR="0076617C">
          <w:rPr>
            <w:noProof/>
            <w:webHidden/>
          </w:rPr>
          <w:t>53</w:t>
        </w:r>
        <w:r w:rsidR="0076617C">
          <w:rPr>
            <w:noProof/>
            <w:webHidden/>
          </w:rPr>
          <w:fldChar w:fldCharType="end"/>
        </w:r>
      </w:hyperlink>
    </w:p>
    <w:p w14:paraId="388D5546" w14:textId="434B7BB2" w:rsidR="0076617C" w:rsidRDefault="00BB7779">
      <w:pPr>
        <w:pStyle w:val="Abbildungsverzeichnis"/>
        <w:tabs>
          <w:tab w:val="right" w:leader="dot" w:pos="9062"/>
        </w:tabs>
        <w:rPr>
          <w:rFonts w:asciiTheme="minorHAnsi" w:eastAsiaTheme="minorEastAsia" w:hAnsiTheme="minorHAnsi"/>
          <w:noProof/>
          <w:lang w:eastAsia="de-CH"/>
        </w:rPr>
      </w:pPr>
      <w:hyperlink w:anchor="_Toc8379422" w:history="1">
        <w:r w:rsidR="0076617C" w:rsidRPr="009C4CF1">
          <w:rPr>
            <w:rStyle w:val="Hyperlink"/>
            <w:noProof/>
          </w:rPr>
          <w:t>Abbildung 17 - Sequenzdiagramm zur Authentifizierung</w:t>
        </w:r>
        <w:r w:rsidR="0076617C">
          <w:rPr>
            <w:noProof/>
            <w:webHidden/>
          </w:rPr>
          <w:tab/>
        </w:r>
        <w:r w:rsidR="0076617C">
          <w:rPr>
            <w:noProof/>
            <w:webHidden/>
          </w:rPr>
          <w:fldChar w:fldCharType="begin"/>
        </w:r>
        <w:r w:rsidR="0076617C">
          <w:rPr>
            <w:noProof/>
            <w:webHidden/>
          </w:rPr>
          <w:instrText xml:space="preserve"> PAGEREF _Toc8379422 \h </w:instrText>
        </w:r>
        <w:r w:rsidR="0076617C">
          <w:rPr>
            <w:noProof/>
            <w:webHidden/>
          </w:rPr>
        </w:r>
        <w:r w:rsidR="0076617C">
          <w:rPr>
            <w:noProof/>
            <w:webHidden/>
          </w:rPr>
          <w:fldChar w:fldCharType="separate"/>
        </w:r>
        <w:r w:rsidR="0076617C">
          <w:rPr>
            <w:noProof/>
            <w:webHidden/>
          </w:rPr>
          <w:t>54</w:t>
        </w:r>
        <w:r w:rsidR="0076617C">
          <w:rPr>
            <w:noProof/>
            <w:webHidden/>
          </w:rPr>
          <w:fldChar w:fldCharType="end"/>
        </w:r>
      </w:hyperlink>
    </w:p>
    <w:p w14:paraId="210D392C" w14:textId="18D62C50" w:rsidR="0076617C" w:rsidRDefault="00BB7779">
      <w:pPr>
        <w:pStyle w:val="Abbildungsverzeichnis"/>
        <w:tabs>
          <w:tab w:val="right" w:leader="dot" w:pos="9062"/>
        </w:tabs>
        <w:rPr>
          <w:rFonts w:asciiTheme="minorHAnsi" w:eastAsiaTheme="minorEastAsia" w:hAnsiTheme="minorHAnsi"/>
          <w:noProof/>
          <w:lang w:eastAsia="de-CH"/>
        </w:rPr>
      </w:pPr>
      <w:hyperlink w:anchor="_Toc8379423" w:history="1">
        <w:r w:rsidR="0076617C" w:rsidRPr="009C4CF1">
          <w:rPr>
            <w:rStyle w:val="Hyperlink"/>
            <w:noProof/>
          </w:rPr>
          <w:t>Abbildung 18 - Codebeispiel: Authentifizierung Schritt 1</w:t>
        </w:r>
        <w:r w:rsidR="0076617C">
          <w:rPr>
            <w:noProof/>
            <w:webHidden/>
          </w:rPr>
          <w:tab/>
        </w:r>
        <w:r w:rsidR="0076617C">
          <w:rPr>
            <w:noProof/>
            <w:webHidden/>
          </w:rPr>
          <w:fldChar w:fldCharType="begin"/>
        </w:r>
        <w:r w:rsidR="0076617C">
          <w:rPr>
            <w:noProof/>
            <w:webHidden/>
          </w:rPr>
          <w:instrText xml:space="preserve"> PAGEREF _Toc8379423 \h </w:instrText>
        </w:r>
        <w:r w:rsidR="0076617C">
          <w:rPr>
            <w:noProof/>
            <w:webHidden/>
          </w:rPr>
        </w:r>
        <w:r w:rsidR="0076617C">
          <w:rPr>
            <w:noProof/>
            <w:webHidden/>
          </w:rPr>
          <w:fldChar w:fldCharType="separate"/>
        </w:r>
        <w:r w:rsidR="0076617C">
          <w:rPr>
            <w:noProof/>
            <w:webHidden/>
          </w:rPr>
          <w:t>55</w:t>
        </w:r>
        <w:r w:rsidR="0076617C">
          <w:rPr>
            <w:noProof/>
            <w:webHidden/>
          </w:rPr>
          <w:fldChar w:fldCharType="end"/>
        </w:r>
      </w:hyperlink>
    </w:p>
    <w:p w14:paraId="1356FF30" w14:textId="3E1AEFDE" w:rsidR="0076617C" w:rsidRDefault="00BB7779">
      <w:pPr>
        <w:pStyle w:val="Abbildungsverzeichnis"/>
        <w:tabs>
          <w:tab w:val="right" w:leader="dot" w:pos="9062"/>
        </w:tabs>
        <w:rPr>
          <w:rFonts w:asciiTheme="minorHAnsi" w:eastAsiaTheme="minorEastAsia" w:hAnsiTheme="minorHAnsi"/>
          <w:noProof/>
          <w:lang w:eastAsia="de-CH"/>
        </w:rPr>
      </w:pPr>
      <w:hyperlink w:anchor="_Toc8379424" w:history="1">
        <w:r w:rsidR="0076617C" w:rsidRPr="009C4CF1">
          <w:rPr>
            <w:rStyle w:val="Hyperlink"/>
            <w:noProof/>
          </w:rPr>
          <w:t>Abbildung 19 - Codebeispiel: Authentifizierung Schritt 2</w:t>
        </w:r>
        <w:r w:rsidR="0076617C">
          <w:rPr>
            <w:noProof/>
            <w:webHidden/>
          </w:rPr>
          <w:tab/>
        </w:r>
        <w:r w:rsidR="0076617C">
          <w:rPr>
            <w:noProof/>
            <w:webHidden/>
          </w:rPr>
          <w:fldChar w:fldCharType="begin"/>
        </w:r>
        <w:r w:rsidR="0076617C">
          <w:rPr>
            <w:noProof/>
            <w:webHidden/>
          </w:rPr>
          <w:instrText xml:space="preserve"> PAGEREF _Toc8379424 \h </w:instrText>
        </w:r>
        <w:r w:rsidR="0076617C">
          <w:rPr>
            <w:noProof/>
            <w:webHidden/>
          </w:rPr>
        </w:r>
        <w:r w:rsidR="0076617C">
          <w:rPr>
            <w:noProof/>
            <w:webHidden/>
          </w:rPr>
          <w:fldChar w:fldCharType="separate"/>
        </w:r>
        <w:r w:rsidR="0076617C">
          <w:rPr>
            <w:noProof/>
            <w:webHidden/>
          </w:rPr>
          <w:t>55</w:t>
        </w:r>
        <w:r w:rsidR="0076617C">
          <w:rPr>
            <w:noProof/>
            <w:webHidden/>
          </w:rPr>
          <w:fldChar w:fldCharType="end"/>
        </w:r>
      </w:hyperlink>
    </w:p>
    <w:p w14:paraId="0B88A2BE" w14:textId="1CB8C43F" w:rsidR="0076617C" w:rsidRDefault="00BB7779">
      <w:pPr>
        <w:pStyle w:val="Abbildungsverzeichnis"/>
        <w:tabs>
          <w:tab w:val="right" w:leader="dot" w:pos="9062"/>
        </w:tabs>
        <w:rPr>
          <w:rFonts w:asciiTheme="minorHAnsi" w:eastAsiaTheme="minorEastAsia" w:hAnsiTheme="minorHAnsi"/>
          <w:noProof/>
          <w:lang w:eastAsia="de-CH"/>
        </w:rPr>
      </w:pPr>
      <w:hyperlink w:anchor="_Toc8379425" w:history="1">
        <w:r w:rsidR="0076617C" w:rsidRPr="009C4CF1">
          <w:rPr>
            <w:rStyle w:val="Hyperlink"/>
            <w:noProof/>
          </w:rPr>
          <w:t>Abbildung 20 - Codebeispiel: Authentifizierung Schritt 3</w:t>
        </w:r>
        <w:r w:rsidR="0076617C">
          <w:rPr>
            <w:noProof/>
            <w:webHidden/>
          </w:rPr>
          <w:tab/>
        </w:r>
        <w:r w:rsidR="0076617C">
          <w:rPr>
            <w:noProof/>
            <w:webHidden/>
          </w:rPr>
          <w:fldChar w:fldCharType="begin"/>
        </w:r>
        <w:r w:rsidR="0076617C">
          <w:rPr>
            <w:noProof/>
            <w:webHidden/>
          </w:rPr>
          <w:instrText xml:space="preserve"> PAGEREF _Toc8379425 \h </w:instrText>
        </w:r>
        <w:r w:rsidR="0076617C">
          <w:rPr>
            <w:noProof/>
            <w:webHidden/>
          </w:rPr>
        </w:r>
        <w:r w:rsidR="0076617C">
          <w:rPr>
            <w:noProof/>
            <w:webHidden/>
          </w:rPr>
          <w:fldChar w:fldCharType="separate"/>
        </w:r>
        <w:r w:rsidR="0076617C">
          <w:rPr>
            <w:noProof/>
            <w:webHidden/>
          </w:rPr>
          <w:t>55</w:t>
        </w:r>
        <w:r w:rsidR="0076617C">
          <w:rPr>
            <w:noProof/>
            <w:webHidden/>
          </w:rPr>
          <w:fldChar w:fldCharType="end"/>
        </w:r>
      </w:hyperlink>
    </w:p>
    <w:p w14:paraId="13D7FF62" w14:textId="6418082A" w:rsidR="0076617C" w:rsidRDefault="00BB7779">
      <w:pPr>
        <w:pStyle w:val="Abbildungsverzeichnis"/>
        <w:tabs>
          <w:tab w:val="right" w:leader="dot" w:pos="9062"/>
        </w:tabs>
        <w:rPr>
          <w:rFonts w:asciiTheme="minorHAnsi" w:eastAsiaTheme="minorEastAsia" w:hAnsiTheme="minorHAnsi"/>
          <w:noProof/>
          <w:lang w:eastAsia="de-CH"/>
        </w:rPr>
      </w:pPr>
      <w:hyperlink r:id="rId68" w:anchor="_Toc8379426" w:history="1">
        <w:r w:rsidR="0076617C" w:rsidRPr="009C4CF1">
          <w:rPr>
            <w:rStyle w:val="Hyperlink"/>
            <w:noProof/>
          </w:rPr>
          <w:t>Abbildung 21 - Codebeispiel: Farben in Vuetify-Konfiguration</w:t>
        </w:r>
        <w:r w:rsidR="0076617C">
          <w:rPr>
            <w:noProof/>
            <w:webHidden/>
          </w:rPr>
          <w:tab/>
        </w:r>
        <w:r w:rsidR="0076617C">
          <w:rPr>
            <w:noProof/>
            <w:webHidden/>
          </w:rPr>
          <w:fldChar w:fldCharType="begin"/>
        </w:r>
        <w:r w:rsidR="0076617C">
          <w:rPr>
            <w:noProof/>
            <w:webHidden/>
          </w:rPr>
          <w:instrText xml:space="preserve"> PAGEREF _Toc8379426 \h </w:instrText>
        </w:r>
        <w:r w:rsidR="0076617C">
          <w:rPr>
            <w:noProof/>
            <w:webHidden/>
          </w:rPr>
        </w:r>
        <w:r w:rsidR="0076617C">
          <w:rPr>
            <w:noProof/>
            <w:webHidden/>
          </w:rPr>
          <w:fldChar w:fldCharType="separate"/>
        </w:r>
        <w:r w:rsidR="0076617C">
          <w:rPr>
            <w:noProof/>
            <w:webHidden/>
          </w:rPr>
          <w:t>56</w:t>
        </w:r>
        <w:r w:rsidR="0076617C">
          <w:rPr>
            <w:noProof/>
            <w:webHidden/>
          </w:rPr>
          <w:fldChar w:fldCharType="end"/>
        </w:r>
      </w:hyperlink>
    </w:p>
    <w:p w14:paraId="606D1A75" w14:textId="3D66DB7F" w:rsidR="0076617C" w:rsidRDefault="00BB7779">
      <w:pPr>
        <w:pStyle w:val="Abbildungsverzeichnis"/>
        <w:tabs>
          <w:tab w:val="right" w:leader="dot" w:pos="9062"/>
        </w:tabs>
        <w:rPr>
          <w:rFonts w:asciiTheme="minorHAnsi" w:eastAsiaTheme="minorEastAsia" w:hAnsiTheme="minorHAnsi"/>
          <w:noProof/>
          <w:lang w:eastAsia="de-CH"/>
        </w:rPr>
      </w:pPr>
      <w:hyperlink w:anchor="_Toc8379427" w:history="1">
        <w:r w:rsidR="0076617C" w:rsidRPr="009C4CF1">
          <w:rPr>
            <w:rStyle w:val="Hyperlink"/>
            <w:noProof/>
          </w:rPr>
          <w:t>Abbildung 22 - Design-Struktur der Anwendung</w:t>
        </w:r>
        <w:r w:rsidR="0076617C">
          <w:rPr>
            <w:noProof/>
            <w:webHidden/>
          </w:rPr>
          <w:tab/>
        </w:r>
        <w:r w:rsidR="0076617C">
          <w:rPr>
            <w:noProof/>
            <w:webHidden/>
          </w:rPr>
          <w:fldChar w:fldCharType="begin"/>
        </w:r>
        <w:r w:rsidR="0076617C">
          <w:rPr>
            <w:noProof/>
            <w:webHidden/>
          </w:rPr>
          <w:instrText xml:space="preserve"> PAGEREF _Toc8379427 \h </w:instrText>
        </w:r>
        <w:r w:rsidR="0076617C">
          <w:rPr>
            <w:noProof/>
            <w:webHidden/>
          </w:rPr>
        </w:r>
        <w:r w:rsidR="0076617C">
          <w:rPr>
            <w:noProof/>
            <w:webHidden/>
          </w:rPr>
          <w:fldChar w:fldCharType="separate"/>
        </w:r>
        <w:r w:rsidR="0076617C">
          <w:rPr>
            <w:noProof/>
            <w:webHidden/>
          </w:rPr>
          <w:t>56</w:t>
        </w:r>
        <w:r w:rsidR="0076617C">
          <w:rPr>
            <w:noProof/>
            <w:webHidden/>
          </w:rPr>
          <w:fldChar w:fldCharType="end"/>
        </w:r>
      </w:hyperlink>
    </w:p>
    <w:p w14:paraId="549CDBC3" w14:textId="508F04A1" w:rsidR="0076617C" w:rsidRDefault="00BB7779">
      <w:pPr>
        <w:pStyle w:val="Abbildungsverzeichnis"/>
        <w:tabs>
          <w:tab w:val="right" w:leader="dot" w:pos="9062"/>
        </w:tabs>
        <w:rPr>
          <w:rFonts w:asciiTheme="minorHAnsi" w:eastAsiaTheme="minorEastAsia" w:hAnsiTheme="minorHAnsi"/>
          <w:noProof/>
          <w:lang w:eastAsia="de-CH"/>
        </w:rPr>
      </w:pPr>
      <w:hyperlink w:anchor="_Toc8379428" w:history="1">
        <w:r w:rsidR="0076617C" w:rsidRPr="009C4CF1">
          <w:rPr>
            <w:rStyle w:val="Hyperlink"/>
            <w:noProof/>
          </w:rPr>
          <w:t>Abbildung 23 - Support-Ansicht mit Kontaktinformationen</w:t>
        </w:r>
        <w:r w:rsidR="0076617C">
          <w:rPr>
            <w:noProof/>
            <w:webHidden/>
          </w:rPr>
          <w:tab/>
        </w:r>
        <w:r w:rsidR="0076617C">
          <w:rPr>
            <w:noProof/>
            <w:webHidden/>
          </w:rPr>
          <w:fldChar w:fldCharType="begin"/>
        </w:r>
        <w:r w:rsidR="0076617C">
          <w:rPr>
            <w:noProof/>
            <w:webHidden/>
          </w:rPr>
          <w:instrText xml:space="preserve"> PAGEREF _Toc8379428 \h </w:instrText>
        </w:r>
        <w:r w:rsidR="0076617C">
          <w:rPr>
            <w:noProof/>
            <w:webHidden/>
          </w:rPr>
        </w:r>
        <w:r w:rsidR="0076617C">
          <w:rPr>
            <w:noProof/>
            <w:webHidden/>
          </w:rPr>
          <w:fldChar w:fldCharType="separate"/>
        </w:r>
        <w:r w:rsidR="0076617C">
          <w:rPr>
            <w:noProof/>
            <w:webHidden/>
          </w:rPr>
          <w:t>57</w:t>
        </w:r>
        <w:r w:rsidR="0076617C">
          <w:rPr>
            <w:noProof/>
            <w:webHidden/>
          </w:rPr>
          <w:fldChar w:fldCharType="end"/>
        </w:r>
      </w:hyperlink>
    </w:p>
    <w:p w14:paraId="20A798D7" w14:textId="5D44D806" w:rsidR="0076617C" w:rsidRDefault="00BB7779">
      <w:pPr>
        <w:pStyle w:val="Abbildungsverzeichnis"/>
        <w:tabs>
          <w:tab w:val="right" w:leader="dot" w:pos="9062"/>
        </w:tabs>
        <w:rPr>
          <w:rFonts w:asciiTheme="minorHAnsi" w:eastAsiaTheme="minorEastAsia" w:hAnsiTheme="minorHAnsi"/>
          <w:noProof/>
          <w:lang w:eastAsia="de-CH"/>
        </w:rPr>
      </w:pPr>
      <w:hyperlink w:anchor="_Toc8379429" w:history="1">
        <w:r w:rsidR="0076617C" w:rsidRPr="009C4CF1">
          <w:rPr>
            <w:rStyle w:val="Hyperlink"/>
            <w:noProof/>
          </w:rPr>
          <w:t>Abbildung 24 - Dashboard-Ansicht</w:t>
        </w:r>
        <w:r w:rsidR="0076617C">
          <w:rPr>
            <w:noProof/>
            <w:webHidden/>
          </w:rPr>
          <w:tab/>
        </w:r>
        <w:r w:rsidR="0076617C">
          <w:rPr>
            <w:noProof/>
            <w:webHidden/>
          </w:rPr>
          <w:fldChar w:fldCharType="begin"/>
        </w:r>
        <w:r w:rsidR="0076617C">
          <w:rPr>
            <w:noProof/>
            <w:webHidden/>
          </w:rPr>
          <w:instrText xml:space="preserve"> PAGEREF _Toc8379429 \h </w:instrText>
        </w:r>
        <w:r w:rsidR="0076617C">
          <w:rPr>
            <w:noProof/>
            <w:webHidden/>
          </w:rPr>
        </w:r>
        <w:r w:rsidR="0076617C">
          <w:rPr>
            <w:noProof/>
            <w:webHidden/>
          </w:rPr>
          <w:fldChar w:fldCharType="separate"/>
        </w:r>
        <w:r w:rsidR="0076617C">
          <w:rPr>
            <w:noProof/>
            <w:webHidden/>
          </w:rPr>
          <w:t>58</w:t>
        </w:r>
        <w:r w:rsidR="0076617C">
          <w:rPr>
            <w:noProof/>
            <w:webHidden/>
          </w:rPr>
          <w:fldChar w:fldCharType="end"/>
        </w:r>
      </w:hyperlink>
    </w:p>
    <w:p w14:paraId="589F3124" w14:textId="6FFE24EA" w:rsidR="0076617C" w:rsidRDefault="00BB7779">
      <w:pPr>
        <w:pStyle w:val="Abbildungsverzeichnis"/>
        <w:tabs>
          <w:tab w:val="right" w:leader="dot" w:pos="9062"/>
        </w:tabs>
        <w:rPr>
          <w:rFonts w:asciiTheme="minorHAnsi" w:eastAsiaTheme="minorEastAsia" w:hAnsiTheme="minorHAnsi"/>
          <w:noProof/>
          <w:lang w:eastAsia="de-CH"/>
        </w:rPr>
      </w:pPr>
      <w:hyperlink w:anchor="_Toc8379430" w:history="1">
        <w:r w:rsidR="0076617C" w:rsidRPr="009C4CF1">
          <w:rPr>
            <w:rStyle w:val="Hyperlink"/>
            <w:noProof/>
          </w:rPr>
          <w:t>Abbildung 25 - Codebeispiel: Abrufen von Schichten und Tageszeiten</w:t>
        </w:r>
        <w:r w:rsidR="0076617C">
          <w:rPr>
            <w:noProof/>
            <w:webHidden/>
          </w:rPr>
          <w:tab/>
        </w:r>
        <w:r w:rsidR="0076617C">
          <w:rPr>
            <w:noProof/>
            <w:webHidden/>
          </w:rPr>
          <w:fldChar w:fldCharType="begin"/>
        </w:r>
        <w:r w:rsidR="0076617C">
          <w:rPr>
            <w:noProof/>
            <w:webHidden/>
          </w:rPr>
          <w:instrText xml:space="preserve"> PAGEREF _Toc8379430 \h </w:instrText>
        </w:r>
        <w:r w:rsidR="0076617C">
          <w:rPr>
            <w:noProof/>
            <w:webHidden/>
          </w:rPr>
        </w:r>
        <w:r w:rsidR="0076617C">
          <w:rPr>
            <w:noProof/>
            <w:webHidden/>
          </w:rPr>
          <w:fldChar w:fldCharType="separate"/>
        </w:r>
        <w:r w:rsidR="0076617C">
          <w:rPr>
            <w:noProof/>
            <w:webHidden/>
          </w:rPr>
          <w:t>58</w:t>
        </w:r>
        <w:r w:rsidR="0076617C">
          <w:rPr>
            <w:noProof/>
            <w:webHidden/>
          </w:rPr>
          <w:fldChar w:fldCharType="end"/>
        </w:r>
      </w:hyperlink>
    </w:p>
    <w:p w14:paraId="6E2D2564" w14:textId="6220CCDF" w:rsidR="0076617C" w:rsidRDefault="00BB7779">
      <w:pPr>
        <w:pStyle w:val="Abbildungsverzeichnis"/>
        <w:tabs>
          <w:tab w:val="right" w:leader="dot" w:pos="9062"/>
        </w:tabs>
        <w:rPr>
          <w:rFonts w:asciiTheme="minorHAnsi" w:eastAsiaTheme="minorEastAsia" w:hAnsiTheme="minorHAnsi"/>
          <w:noProof/>
          <w:lang w:eastAsia="de-CH"/>
        </w:rPr>
      </w:pPr>
      <w:hyperlink w:anchor="_Toc8379431" w:history="1">
        <w:r w:rsidR="0076617C" w:rsidRPr="009C4CF1">
          <w:rPr>
            <w:rStyle w:val="Hyperlink"/>
            <w:noProof/>
          </w:rPr>
          <w:t>Abbildung 26 - Performance-Test durch Lighthouse-Audit</w:t>
        </w:r>
        <w:r w:rsidR="0076617C">
          <w:rPr>
            <w:noProof/>
            <w:webHidden/>
          </w:rPr>
          <w:tab/>
        </w:r>
        <w:r w:rsidR="0076617C">
          <w:rPr>
            <w:noProof/>
            <w:webHidden/>
          </w:rPr>
          <w:fldChar w:fldCharType="begin"/>
        </w:r>
        <w:r w:rsidR="0076617C">
          <w:rPr>
            <w:noProof/>
            <w:webHidden/>
          </w:rPr>
          <w:instrText xml:space="preserve"> PAGEREF _Toc8379431 \h </w:instrText>
        </w:r>
        <w:r w:rsidR="0076617C">
          <w:rPr>
            <w:noProof/>
            <w:webHidden/>
          </w:rPr>
        </w:r>
        <w:r w:rsidR="0076617C">
          <w:rPr>
            <w:noProof/>
            <w:webHidden/>
          </w:rPr>
          <w:fldChar w:fldCharType="separate"/>
        </w:r>
        <w:r w:rsidR="0076617C">
          <w:rPr>
            <w:noProof/>
            <w:webHidden/>
          </w:rPr>
          <w:t>59</w:t>
        </w:r>
        <w:r w:rsidR="0076617C">
          <w:rPr>
            <w:noProof/>
            <w:webHidden/>
          </w:rPr>
          <w:fldChar w:fldCharType="end"/>
        </w:r>
      </w:hyperlink>
    </w:p>
    <w:p w14:paraId="55005C12" w14:textId="5FEA136D" w:rsidR="0076617C" w:rsidRDefault="00BB7779">
      <w:pPr>
        <w:pStyle w:val="Abbildungsverzeichnis"/>
        <w:tabs>
          <w:tab w:val="right" w:leader="dot" w:pos="9062"/>
        </w:tabs>
        <w:rPr>
          <w:rFonts w:asciiTheme="minorHAnsi" w:eastAsiaTheme="minorEastAsia" w:hAnsiTheme="minorHAnsi"/>
          <w:noProof/>
          <w:lang w:eastAsia="de-CH"/>
        </w:rPr>
      </w:pPr>
      <w:hyperlink w:anchor="_Toc8379432" w:history="1">
        <w:r w:rsidR="0076617C" w:rsidRPr="009C4CF1">
          <w:rPr>
            <w:rStyle w:val="Hyperlink"/>
            <w:noProof/>
          </w:rPr>
          <w:t>Abbildung 27 - Einstellungen-Ansicht (als Teamleiter)</w:t>
        </w:r>
        <w:r w:rsidR="0076617C">
          <w:rPr>
            <w:noProof/>
            <w:webHidden/>
          </w:rPr>
          <w:tab/>
        </w:r>
        <w:r w:rsidR="0076617C">
          <w:rPr>
            <w:noProof/>
            <w:webHidden/>
          </w:rPr>
          <w:fldChar w:fldCharType="begin"/>
        </w:r>
        <w:r w:rsidR="0076617C">
          <w:rPr>
            <w:noProof/>
            <w:webHidden/>
          </w:rPr>
          <w:instrText xml:space="preserve"> PAGEREF _Toc8379432 \h </w:instrText>
        </w:r>
        <w:r w:rsidR="0076617C">
          <w:rPr>
            <w:noProof/>
            <w:webHidden/>
          </w:rPr>
        </w:r>
        <w:r w:rsidR="0076617C">
          <w:rPr>
            <w:noProof/>
            <w:webHidden/>
          </w:rPr>
          <w:fldChar w:fldCharType="separate"/>
        </w:r>
        <w:r w:rsidR="0076617C">
          <w:rPr>
            <w:noProof/>
            <w:webHidden/>
          </w:rPr>
          <w:t>59</w:t>
        </w:r>
        <w:r w:rsidR="0076617C">
          <w:rPr>
            <w:noProof/>
            <w:webHidden/>
          </w:rPr>
          <w:fldChar w:fldCharType="end"/>
        </w:r>
      </w:hyperlink>
    </w:p>
    <w:p w14:paraId="09D90A5D" w14:textId="39C40960" w:rsidR="0076617C" w:rsidRDefault="00BB7779">
      <w:pPr>
        <w:pStyle w:val="Abbildungsverzeichnis"/>
        <w:tabs>
          <w:tab w:val="right" w:leader="dot" w:pos="9062"/>
        </w:tabs>
        <w:rPr>
          <w:rFonts w:asciiTheme="minorHAnsi" w:eastAsiaTheme="minorEastAsia" w:hAnsiTheme="minorHAnsi"/>
          <w:noProof/>
          <w:lang w:eastAsia="de-CH"/>
        </w:rPr>
      </w:pPr>
      <w:hyperlink w:anchor="_Toc8379433" w:history="1">
        <w:r w:rsidR="0076617C" w:rsidRPr="009C4CF1">
          <w:rPr>
            <w:rStyle w:val="Hyperlink"/>
            <w:noProof/>
          </w:rPr>
          <w:t>Abbildung 28 - Aktivitätsdiagramm "Sprache anpassen"</w:t>
        </w:r>
        <w:r w:rsidR="0076617C">
          <w:rPr>
            <w:noProof/>
            <w:webHidden/>
          </w:rPr>
          <w:tab/>
        </w:r>
        <w:r w:rsidR="0076617C">
          <w:rPr>
            <w:noProof/>
            <w:webHidden/>
          </w:rPr>
          <w:fldChar w:fldCharType="begin"/>
        </w:r>
        <w:r w:rsidR="0076617C">
          <w:rPr>
            <w:noProof/>
            <w:webHidden/>
          </w:rPr>
          <w:instrText xml:space="preserve"> PAGEREF _Toc8379433 \h </w:instrText>
        </w:r>
        <w:r w:rsidR="0076617C">
          <w:rPr>
            <w:noProof/>
            <w:webHidden/>
          </w:rPr>
        </w:r>
        <w:r w:rsidR="0076617C">
          <w:rPr>
            <w:noProof/>
            <w:webHidden/>
          </w:rPr>
          <w:fldChar w:fldCharType="separate"/>
        </w:r>
        <w:r w:rsidR="0076617C">
          <w:rPr>
            <w:noProof/>
            <w:webHidden/>
          </w:rPr>
          <w:t>60</w:t>
        </w:r>
        <w:r w:rsidR="0076617C">
          <w:rPr>
            <w:noProof/>
            <w:webHidden/>
          </w:rPr>
          <w:fldChar w:fldCharType="end"/>
        </w:r>
      </w:hyperlink>
    </w:p>
    <w:p w14:paraId="666F53DF" w14:textId="020BD66D" w:rsidR="0076617C" w:rsidRDefault="00BB7779">
      <w:pPr>
        <w:pStyle w:val="Abbildungsverzeichnis"/>
        <w:tabs>
          <w:tab w:val="right" w:leader="dot" w:pos="9062"/>
        </w:tabs>
        <w:rPr>
          <w:rFonts w:asciiTheme="minorHAnsi" w:eastAsiaTheme="minorEastAsia" w:hAnsiTheme="minorHAnsi"/>
          <w:noProof/>
          <w:lang w:eastAsia="de-CH"/>
        </w:rPr>
      </w:pPr>
      <w:hyperlink w:anchor="_Toc8379434" w:history="1">
        <w:r w:rsidR="0076617C" w:rsidRPr="009C4CF1">
          <w:rPr>
            <w:rStyle w:val="Hyperlink"/>
            <w:noProof/>
          </w:rPr>
          <w:t>Abbildung 29 - Darstellung der Schichten in den Plan-Einstellungen</w:t>
        </w:r>
        <w:r w:rsidR="0076617C">
          <w:rPr>
            <w:noProof/>
            <w:webHidden/>
          </w:rPr>
          <w:tab/>
        </w:r>
        <w:r w:rsidR="0076617C">
          <w:rPr>
            <w:noProof/>
            <w:webHidden/>
          </w:rPr>
          <w:fldChar w:fldCharType="begin"/>
        </w:r>
        <w:r w:rsidR="0076617C">
          <w:rPr>
            <w:noProof/>
            <w:webHidden/>
          </w:rPr>
          <w:instrText xml:space="preserve"> PAGEREF _Toc8379434 \h </w:instrText>
        </w:r>
        <w:r w:rsidR="0076617C">
          <w:rPr>
            <w:noProof/>
            <w:webHidden/>
          </w:rPr>
        </w:r>
        <w:r w:rsidR="0076617C">
          <w:rPr>
            <w:noProof/>
            <w:webHidden/>
          </w:rPr>
          <w:fldChar w:fldCharType="separate"/>
        </w:r>
        <w:r w:rsidR="0076617C">
          <w:rPr>
            <w:noProof/>
            <w:webHidden/>
          </w:rPr>
          <w:t>61</w:t>
        </w:r>
        <w:r w:rsidR="0076617C">
          <w:rPr>
            <w:noProof/>
            <w:webHidden/>
          </w:rPr>
          <w:fldChar w:fldCharType="end"/>
        </w:r>
      </w:hyperlink>
    </w:p>
    <w:p w14:paraId="57F173CB" w14:textId="7275E478" w:rsidR="0076617C" w:rsidRDefault="00BB7779">
      <w:pPr>
        <w:pStyle w:val="Abbildungsverzeichnis"/>
        <w:tabs>
          <w:tab w:val="right" w:leader="dot" w:pos="9062"/>
        </w:tabs>
        <w:rPr>
          <w:rFonts w:asciiTheme="minorHAnsi" w:eastAsiaTheme="minorEastAsia" w:hAnsiTheme="minorHAnsi"/>
          <w:noProof/>
          <w:lang w:eastAsia="de-CH"/>
        </w:rPr>
      </w:pPr>
      <w:hyperlink w:anchor="_Toc8379435" w:history="1">
        <w:r w:rsidR="0076617C" w:rsidRPr="009C4CF1">
          <w:rPr>
            <w:rStyle w:val="Hyperlink"/>
            <w:noProof/>
          </w:rPr>
          <w:t>Abbildung 30 - Darstellung der Tageszeiten in den Plan-Einstellungen</w:t>
        </w:r>
        <w:r w:rsidR="0076617C">
          <w:rPr>
            <w:noProof/>
            <w:webHidden/>
          </w:rPr>
          <w:tab/>
        </w:r>
        <w:r w:rsidR="0076617C">
          <w:rPr>
            <w:noProof/>
            <w:webHidden/>
          </w:rPr>
          <w:fldChar w:fldCharType="begin"/>
        </w:r>
        <w:r w:rsidR="0076617C">
          <w:rPr>
            <w:noProof/>
            <w:webHidden/>
          </w:rPr>
          <w:instrText xml:space="preserve"> PAGEREF _Toc8379435 \h </w:instrText>
        </w:r>
        <w:r w:rsidR="0076617C">
          <w:rPr>
            <w:noProof/>
            <w:webHidden/>
          </w:rPr>
        </w:r>
        <w:r w:rsidR="0076617C">
          <w:rPr>
            <w:noProof/>
            <w:webHidden/>
          </w:rPr>
          <w:fldChar w:fldCharType="separate"/>
        </w:r>
        <w:r w:rsidR="0076617C">
          <w:rPr>
            <w:noProof/>
            <w:webHidden/>
          </w:rPr>
          <w:t>61</w:t>
        </w:r>
        <w:r w:rsidR="0076617C">
          <w:rPr>
            <w:noProof/>
            <w:webHidden/>
          </w:rPr>
          <w:fldChar w:fldCharType="end"/>
        </w:r>
      </w:hyperlink>
    </w:p>
    <w:p w14:paraId="64F40E28" w14:textId="700DCB98" w:rsidR="0076617C" w:rsidRDefault="00BB7779">
      <w:pPr>
        <w:pStyle w:val="Abbildungsverzeichnis"/>
        <w:tabs>
          <w:tab w:val="right" w:leader="dot" w:pos="9062"/>
        </w:tabs>
        <w:rPr>
          <w:rFonts w:asciiTheme="minorHAnsi" w:eastAsiaTheme="minorEastAsia" w:hAnsiTheme="minorHAnsi"/>
          <w:noProof/>
          <w:lang w:eastAsia="de-CH"/>
        </w:rPr>
      </w:pPr>
      <w:hyperlink w:anchor="_Toc8379436" w:history="1">
        <w:r w:rsidR="0076617C" w:rsidRPr="009C4CF1">
          <w:rPr>
            <w:rStyle w:val="Hyperlink"/>
            <w:noProof/>
          </w:rPr>
          <w:t>Abbildung 31 - Aktivitätsdiagramm "Schicht hinzufügen"</w:t>
        </w:r>
        <w:r w:rsidR="0076617C">
          <w:rPr>
            <w:noProof/>
            <w:webHidden/>
          </w:rPr>
          <w:tab/>
        </w:r>
        <w:r w:rsidR="0076617C">
          <w:rPr>
            <w:noProof/>
            <w:webHidden/>
          </w:rPr>
          <w:fldChar w:fldCharType="begin"/>
        </w:r>
        <w:r w:rsidR="0076617C">
          <w:rPr>
            <w:noProof/>
            <w:webHidden/>
          </w:rPr>
          <w:instrText xml:space="preserve"> PAGEREF _Toc8379436 \h </w:instrText>
        </w:r>
        <w:r w:rsidR="0076617C">
          <w:rPr>
            <w:noProof/>
            <w:webHidden/>
          </w:rPr>
        </w:r>
        <w:r w:rsidR="0076617C">
          <w:rPr>
            <w:noProof/>
            <w:webHidden/>
          </w:rPr>
          <w:fldChar w:fldCharType="separate"/>
        </w:r>
        <w:r w:rsidR="0076617C">
          <w:rPr>
            <w:noProof/>
            <w:webHidden/>
          </w:rPr>
          <w:t>62</w:t>
        </w:r>
        <w:r w:rsidR="0076617C">
          <w:rPr>
            <w:noProof/>
            <w:webHidden/>
          </w:rPr>
          <w:fldChar w:fldCharType="end"/>
        </w:r>
      </w:hyperlink>
    </w:p>
    <w:p w14:paraId="01D00574" w14:textId="2C3298B8" w:rsidR="0076617C" w:rsidRDefault="00BB7779">
      <w:pPr>
        <w:pStyle w:val="Abbildungsverzeichnis"/>
        <w:tabs>
          <w:tab w:val="right" w:leader="dot" w:pos="9062"/>
        </w:tabs>
        <w:rPr>
          <w:rFonts w:asciiTheme="minorHAnsi" w:eastAsiaTheme="minorEastAsia" w:hAnsiTheme="minorHAnsi"/>
          <w:noProof/>
          <w:lang w:eastAsia="de-CH"/>
        </w:rPr>
      </w:pPr>
      <w:hyperlink r:id="rId69" w:anchor="_Toc8379437" w:history="1">
        <w:r w:rsidR="0076617C" w:rsidRPr="009C4CF1">
          <w:rPr>
            <w:rStyle w:val="Hyperlink"/>
            <w:noProof/>
          </w:rPr>
          <w:t>Abbildung 32 - Komponenten/Design nach Firmenstandard</w:t>
        </w:r>
        <w:r w:rsidR="0076617C">
          <w:rPr>
            <w:noProof/>
            <w:webHidden/>
          </w:rPr>
          <w:tab/>
        </w:r>
        <w:r w:rsidR="0076617C">
          <w:rPr>
            <w:noProof/>
            <w:webHidden/>
          </w:rPr>
          <w:fldChar w:fldCharType="begin"/>
        </w:r>
        <w:r w:rsidR="0076617C">
          <w:rPr>
            <w:noProof/>
            <w:webHidden/>
          </w:rPr>
          <w:instrText xml:space="preserve"> PAGEREF _Toc8379437 \h </w:instrText>
        </w:r>
        <w:r w:rsidR="0076617C">
          <w:rPr>
            <w:noProof/>
            <w:webHidden/>
          </w:rPr>
        </w:r>
        <w:r w:rsidR="0076617C">
          <w:rPr>
            <w:noProof/>
            <w:webHidden/>
          </w:rPr>
          <w:fldChar w:fldCharType="separate"/>
        </w:r>
        <w:r w:rsidR="0076617C">
          <w:rPr>
            <w:noProof/>
            <w:webHidden/>
          </w:rPr>
          <w:t>62</w:t>
        </w:r>
        <w:r w:rsidR="0076617C">
          <w:rPr>
            <w:noProof/>
            <w:webHidden/>
          </w:rPr>
          <w:fldChar w:fldCharType="end"/>
        </w:r>
      </w:hyperlink>
    </w:p>
    <w:p w14:paraId="246DDC5A" w14:textId="4E65ECCA" w:rsidR="0076617C" w:rsidRDefault="00BB7779">
      <w:pPr>
        <w:pStyle w:val="Abbildungsverzeichnis"/>
        <w:tabs>
          <w:tab w:val="right" w:leader="dot" w:pos="9062"/>
        </w:tabs>
        <w:rPr>
          <w:rFonts w:asciiTheme="minorHAnsi" w:eastAsiaTheme="minorEastAsia" w:hAnsiTheme="minorHAnsi"/>
          <w:noProof/>
          <w:lang w:eastAsia="de-CH"/>
        </w:rPr>
      </w:pPr>
      <w:hyperlink w:anchor="_Toc8379438" w:history="1">
        <w:r w:rsidR="0076617C" w:rsidRPr="009C4CF1">
          <w:rPr>
            <w:rStyle w:val="Hyperlink"/>
            <w:noProof/>
          </w:rPr>
          <w:t>Abbildung 33 - Dienstplan-Ansicht</w:t>
        </w:r>
        <w:r w:rsidR="0076617C">
          <w:rPr>
            <w:noProof/>
            <w:webHidden/>
          </w:rPr>
          <w:tab/>
        </w:r>
        <w:r w:rsidR="0076617C">
          <w:rPr>
            <w:noProof/>
            <w:webHidden/>
          </w:rPr>
          <w:fldChar w:fldCharType="begin"/>
        </w:r>
        <w:r w:rsidR="0076617C">
          <w:rPr>
            <w:noProof/>
            <w:webHidden/>
          </w:rPr>
          <w:instrText xml:space="preserve"> PAGEREF _Toc8379438 \h </w:instrText>
        </w:r>
        <w:r w:rsidR="0076617C">
          <w:rPr>
            <w:noProof/>
            <w:webHidden/>
          </w:rPr>
        </w:r>
        <w:r w:rsidR="0076617C">
          <w:rPr>
            <w:noProof/>
            <w:webHidden/>
          </w:rPr>
          <w:fldChar w:fldCharType="separate"/>
        </w:r>
        <w:r w:rsidR="0076617C">
          <w:rPr>
            <w:noProof/>
            <w:webHidden/>
          </w:rPr>
          <w:t>63</w:t>
        </w:r>
        <w:r w:rsidR="0076617C">
          <w:rPr>
            <w:noProof/>
            <w:webHidden/>
          </w:rPr>
          <w:fldChar w:fldCharType="end"/>
        </w:r>
      </w:hyperlink>
    </w:p>
    <w:p w14:paraId="25AB3ECB" w14:textId="0FEAAF19" w:rsidR="0076617C" w:rsidRDefault="00BB7779">
      <w:pPr>
        <w:pStyle w:val="Abbildungsverzeichnis"/>
        <w:tabs>
          <w:tab w:val="right" w:leader="dot" w:pos="9062"/>
        </w:tabs>
        <w:rPr>
          <w:rFonts w:asciiTheme="minorHAnsi" w:eastAsiaTheme="minorEastAsia" w:hAnsiTheme="minorHAnsi"/>
          <w:noProof/>
          <w:lang w:eastAsia="de-CH"/>
        </w:rPr>
      </w:pPr>
      <w:hyperlink w:anchor="_Toc8379439" w:history="1">
        <w:r w:rsidR="0076617C" w:rsidRPr="009C4CF1">
          <w:rPr>
            <w:rStyle w:val="Hyperlink"/>
            <w:noProof/>
          </w:rPr>
          <w:t>Abbildung 34 - Aufbau/Struktur der Komponenten im Dienstplan</w:t>
        </w:r>
        <w:r w:rsidR="0076617C">
          <w:rPr>
            <w:noProof/>
            <w:webHidden/>
          </w:rPr>
          <w:tab/>
        </w:r>
        <w:r w:rsidR="0076617C">
          <w:rPr>
            <w:noProof/>
            <w:webHidden/>
          </w:rPr>
          <w:fldChar w:fldCharType="begin"/>
        </w:r>
        <w:r w:rsidR="0076617C">
          <w:rPr>
            <w:noProof/>
            <w:webHidden/>
          </w:rPr>
          <w:instrText xml:space="preserve"> PAGEREF _Toc8379439 \h </w:instrText>
        </w:r>
        <w:r w:rsidR="0076617C">
          <w:rPr>
            <w:noProof/>
            <w:webHidden/>
          </w:rPr>
        </w:r>
        <w:r w:rsidR="0076617C">
          <w:rPr>
            <w:noProof/>
            <w:webHidden/>
          </w:rPr>
          <w:fldChar w:fldCharType="separate"/>
        </w:r>
        <w:r w:rsidR="0076617C">
          <w:rPr>
            <w:noProof/>
            <w:webHidden/>
          </w:rPr>
          <w:t>63</w:t>
        </w:r>
        <w:r w:rsidR="0076617C">
          <w:rPr>
            <w:noProof/>
            <w:webHidden/>
          </w:rPr>
          <w:fldChar w:fldCharType="end"/>
        </w:r>
      </w:hyperlink>
    </w:p>
    <w:p w14:paraId="3594B0E9" w14:textId="0608CBE1" w:rsidR="0076617C" w:rsidRDefault="00BB7779">
      <w:pPr>
        <w:pStyle w:val="Abbildungsverzeichnis"/>
        <w:tabs>
          <w:tab w:val="right" w:leader="dot" w:pos="9062"/>
        </w:tabs>
        <w:rPr>
          <w:rFonts w:asciiTheme="minorHAnsi" w:eastAsiaTheme="minorEastAsia" w:hAnsiTheme="minorHAnsi"/>
          <w:noProof/>
          <w:lang w:eastAsia="de-CH"/>
        </w:rPr>
      </w:pPr>
      <w:hyperlink w:anchor="_Toc8379440" w:history="1">
        <w:r w:rsidR="0076617C" w:rsidRPr="009C4CF1">
          <w:rPr>
            <w:rStyle w:val="Hyperlink"/>
            <w:noProof/>
          </w:rPr>
          <w:t>Abbildung 35 - Codebeispiel: Objekt.Assign() ermöglicht dynamisches Zuweisen neuer Objekte</w:t>
        </w:r>
        <w:r w:rsidR="0076617C">
          <w:rPr>
            <w:noProof/>
            <w:webHidden/>
          </w:rPr>
          <w:tab/>
        </w:r>
        <w:r w:rsidR="0076617C">
          <w:rPr>
            <w:noProof/>
            <w:webHidden/>
          </w:rPr>
          <w:fldChar w:fldCharType="begin"/>
        </w:r>
        <w:r w:rsidR="0076617C">
          <w:rPr>
            <w:noProof/>
            <w:webHidden/>
          </w:rPr>
          <w:instrText xml:space="preserve"> PAGEREF _Toc8379440 \h </w:instrText>
        </w:r>
        <w:r w:rsidR="0076617C">
          <w:rPr>
            <w:noProof/>
            <w:webHidden/>
          </w:rPr>
        </w:r>
        <w:r w:rsidR="0076617C">
          <w:rPr>
            <w:noProof/>
            <w:webHidden/>
          </w:rPr>
          <w:fldChar w:fldCharType="separate"/>
        </w:r>
        <w:r w:rsidR="0076617C">
          <w:rPr>
            <w:noProof/>
            <w:webHidden/>
          </w:rPr>
          <w:t>64</w:t>
        </w:r>
        <w:r w:rsidR="0076617C">
          <w:rPr>
            <w:noProof/>
            <w:webHidden/>
          </w:rPr>
          <w:fldChar w:fldCharType="end"/>
        </w:r>
      </w:hyperlink>
    </w:p>
    <w:p w14:paraId="2453B935" w14:textId="6ACAE61B" w:rsidR="0076617C" w:rsidRDefault="00BB7779">
      <w:pPr>
        <w:pStyle w:val="Abbildungsverzeichnis"/>
        <w:tabs>
          <w:tab w:val="right" w:leader="dot" w:pos="9062"/>
        </w:tabs>
        <w:rPr>
          <w:rFonts w:asciiTheme="minorHAnsi" w:eastAsiaTheme="minorEastAsia" w:hAnsiTheme="minorHAnsi"/>
          <w:noProof/>
          <w:lang w:eastAsia="de-CH"/>
        </w:rPr>
      </w:pPr>
      <w:hyperlink w:anchor="_Toc8379441" w:history="1">
        <w:r w:rsidR="0076617C" w:rsidRPr="009C4CF1">
          <w:rPr>
            <w:rStyle w:val="Hyperlink"/>
            <w:noProof/>
          </w:rPr>
          <w:t>Abbildung 36 - Interaktionsübersichtsdiagramm zu den Elementen im Dienstplan</w:t>
        </w:r>
        <w:r w:rsidR="0076617C">
          <w:rPr>
            <w:noProof/>
            <w:webHidden/>
          </w:rPr>
          <w:tab/>
        </w:r>
        <w:r w:rsidR="0076617C">
          <w:rPr>
            <w:noProof/>
            <w:webHidden/>
          </w:rPr>
          <w:fldChar w:fldCharType="begin"/>
        </w:r>
        <w:r w:rsidR="0076617C">
          <w:rPr>
            <w:noProof/>
            <w:webHidden/>
          </w:rPr>
          <w:instrText xml:space="preserve"> PAGEREF _Toc8379441 \h </w:instrText>
        </w:r>
        <w:r w:rsidR="0076617C">
          <w:rPr>
            <w:noProof/>
            <w:webHidden/>
          </w:rPr>
        </w:r>
        <w:r w:rsidR="0076617C">
          <w:rPr>
            <w:noProof/>
            <w:webHidden/>
          </w:rPr>
          <w:fldChar w:fldCharType="separate"/>
        </w:r>
        <w:r w:rsidR="0076617C">
          <w:rPr>
            <w:noProof/>
            <w:webHidden/>
          </w:rPr>
          <w:t>65</w:t>
        </w:r>
        <w:r w:rsidR="0076617C">
          <w:rPr>
            <w:noProof/>
            <w:webHidden/>
          </w:rPr>
          <w:fldChar w:fldCharType="end"/>
        </w:r>
      </w:hyperlink>
    </w:p>
    <w:p w14:paraId="3AF4E292" w14:textId="7B2BF5A0" w:rsidR="0076617C" w:rsidRDefault="00BB7779">
      <w:pPr>
        <w:pStyle w:val="Abbildungsverzeichnis"/>
        <w:tabs>
          <w:tab w:val="right" w:leader="dot" w:pos="9062"/>
        </w:tabs>
        <w:rPr>
          <w:rFonts w:asciiTheme="minorHAnsi" w:eastAsiaTheme="minorEastAsia" w:hAnsiTheme="minorHAnsi"/>
          <w:noProof/>
          <w:lang w:eastAsia="de-CH"/>
        </w:rPr>
      </w:pPr>
      <w:hyperlink w:anchor="_Toc8379442" w:history="1">
        <w:r w:rsidR="0076617C" w:rsidRPr="009C4CF1">
          <w:rPr>
            <w:rStyle w:val="Hyperlink"/>
            <w:noProof/>
          </w:rPr>
          <w:t>Abbildung 37 - Legende zum Diagramm</w:t>
        </w:r>
        <w:r w:rsidR="0076617C">
          <w:rPr>
            <w:noProof/>
            <w:webHidden/>
          </w:rPr>
          <w:tab/>
        </w:r>
        <w:r w:rsidR="0076617C">
          <w:rPr>
            <w:noProof/>
            <w:webHidden/>
          </w:rPr>
          <w:fldChar w:fldCharType="begin"/>
        </w:r>
        <w:r w:rsidR="0076617C">
          <w:rPr>
            <w:noProof/>
            <w:webHidden/>
          </w:rPr>
          <w:instrText xml:space="preserve"> PAGEREF _Toc8379442 \h </w:instrText>
        </w:r>
        <w:r w:rsidR="0076617C">
          <w:rPr>
            <w:noProof/>
            <w:webHidden/>
          </w:rPr>
        </w:r>
        <w:r w:rsidR="0076617C">
          <w:rPr>
            <w:noProof/>
            <w:webHidden/>
          </w:rPr>
          <w:fldChar w:fldCharType="separate"/>
        </w:r>
        <w:r w:rsidR="0076617C">
          <w:rPr>
            <w:noProof/>
            <w:webHidden/>
          </w:rPr>
          <w:t>65</w:t>
        </w:r>
        <w:r w:rsidR="0076617C">
          <w:rPr>
            <w:noProof/>
            <w:webHidden/>
          </w:rPr>
          <w:fldChar w:fldCharType="end"/>
        </w:r>
      </w:hyperlink>
    </w:p>
    <w:p w14:paraId="5FA4DD58" w14:textId="046D457A" w:rsidR="0076617C" w:rsidRDefault="00BB7779">
      <w:pPr>
        <w:pStyle w:val="Abbildungsverzeichnis"/>
        <w:tabs>
          <w:tab w:val="right" w:leader="dot" w:pos="9062"/>
        </w:tabs>
        <w:rPr>
          <w:rFonts w:asciiTheme="minorHAnsi" w:eastAsiaTheme="minorEastAsia" w:hAnsiTheme="minorHAnsi"/>
          <w:noProof/>
          <w:lang w:eastAsia="de-CH"/>
        </w:rPr>
      </w:pPr>
      <w:hyperlink w:anchor="_Toc8379443" w:history="1">
        <w:r w:rsidR="0076617C" w:rsidRPr="009C4CF1">
          <w:rPr>
            <w:rStyle w:val="Hyperlink"/>
            <w:noProof/>
          </w:rPr>
          <w:t>Abbildung 38 - Codebeispiel:  Vererbung der Auswahl zum Zeitraum</w:t>
        </w:r>
        <w:r w:rsidR="0076617C">
          <w:rPr>
            <w:noProof/>
            <w:webHidden/>
          </w:rPr>
          <w:tab/>
        </w:r>
        <w:r w:rsidR="0076617C">
          <w:rPr>
            <w:noProof/>
            <w:webHidden/>
          </w:rPr>
          <w:fldChar w:fldCharType="begin"/>
        </w:r>
        <w:r w:rsidR="0076617C">
          <w:rPr>
            <w:noProof/>
            <w:webHidden/>
          </w:rPr>
          <w:instrText xml:space="preserve"> PAGEREF _Toc8379443 \h </w:instrText>
        </w:r>
        <w:r w:rsidR="0076617C">
          <w:rPr>
            <w:noProof/>
            <w:webHidden/>
          </w:rPr>
        </w:r>
        <w:r w:rsidR="0076617C">
          <w:rPr>
            <w:noProof/>
            <w:webHidden/>
          </w:rPr>
          <w:fldChar w:fldCharType="separate"/>
        </w:r>
        <w:r w:rsidR="0076617C">
          <w:rPr>
            <w:noProof/>
            <w:webHidden/>
          </w:rPr>
          <w:t>66</w:t>
        </w:r>
        <w:r w:rsidR="0076617C">
          <w:rPr>
            <w:noProof/>
            <w:webHidden/>
          </w:rPr>
          <w:fldChar w:fldCharType="end"/>
        </w:r>
      </w:hyperlink>
    </w:p>
    <w:p w14:paraId="52CC5ECC" w14:textId="0809BE5C" w:rsidR="0076617C" w:rsidRDefault="00BB7779">
      <w:pPr>
        <w:pStyle w:val="Abbildungsverzeichnis"/>
        <w:tabs>
          <w:tab w:val="right" w:leader="dot" w:pos="9062"/>
        </w:tabs>
        <w:rPr>
          <w:rFonts w:asciiTheme="minorHAnsi" w:eastAsiaTheme="minorEastAsia" w:hAnsiTheme="minorHAnsi"/>
          <w:noProof/>
          <w:lang w:eastAsia="de-CH"/>
        </w:rPr>
      </w:pPr>
      <w:hyperlink r:id="rId70" w:anchor="_Toc8379444" w:history="1">
        <w:r w:rsidR="0076617C" w:rsidRPr="009C4CF1">
          <w:rPr>
            <w:rStyle w:val="Hyperlink"/>
            <w:noProof/>
          </w:rPr>
          <w:t>Abbildung 39 - Formular zur Auswahl des Zeitraums</w:t>
        </w:r>
        <w:r w:rsidR="0076617C">
          <w:rPr>
            <w:noProof/>
            <w:webHidden/>
          </w:rPr>
          <w:tab/>
        </w:r>
        <w:r w:rsidR="0076617C">
          <w:rPr>
            <w:noProof/>
            <w:webHidden/>
          </w:rPr>
          <w:fldChar w:fldCharType="begin"/>
        </w:r>
        <w:r w:rsidR="0076617C">
          <w:rPr>
            <w:noProof/>
            <w:webHidden/>
          </w:rPr>
          <w:instrText xml:space="preserve"> PAGEREF _Toc8379444 \h </w:instrText>
        </w:r>
        <w:r w:rsidR="0076617C">
          <w:rPr>
            <w:noProof/>
            <w:webHidden/>
          </w:rPr>
        </w:r>
        <w:r w:rsidR="0076617C">
          <w:rPr>
            <w:noProof/>
            <w:webHidden/>
          </w:rPr>
          <w:fldChar w:fldCharType="separate"/>
        </w:r>
        <w:r w:rsidR="0076617C">
          <w:rPr>
            <w:noProof/>
            <w:webHidden/>
          </w:rPr>
          <w:t>66</w:t>
        </w:r>
        <w:r w:rsidR="0076617C">
          <w:rPr>
            <w:noProof/>
            <w:webHidden/>
          </w:rPr>
          <w:fldChar w:fldCharType="end"/>
        </w:r>
      </w:hyperlink>
    </w:p>
    <w:p w14:paraId="055D8C2F" w14:textId="4FEAB66D" w:rsidR="0076617C" w:rsidRDefault="00BB7779">
      <w:pPr>
        <w:pStyle w:val="Abbildungsverzeichnis"/>
        <w:tabs>
          <w:tab w:val="right" w:leader="dot" w:pos="9062"/>
        </w:tabs>
        <w:rPr>
          <w:rFonts w:asciiTheme="minorHAnsi" w:eastAsiaTheme="minorEastAsia" w:hAnsiTheme="minorHAnsi"/>
          <w:noProof/>
          <w:lang w:eastAsia="de-CH"/>
        </w:rPr>
      </w:pPr>
      <w:hyperlink w:anchor="_Toc8379445" w:history="1">
        <w:r w:rsidR="0076617C" w:rsidRPr="009C4CF1">
          <w:rPr>
            <w:rStyle w:val="Hyperlink"/>
            <w:noProof/>
          </w:rPr>
          <w:t>Abbildung 40 - Codebeispiel: Benutzer-Zeile als Komponente</w:t>
        </w:r>
        <w:r w:rsidR="0076617C">
          <w:rPr>
            <w:noProof/>
            <w:webHidden/>
          </w:rPr>
          <w:tab/>
        </w:r>
        <w:r w:rsidR="0076617C">
          <w:rPr>
            <w:noProof/>
            <w:webHidden/>
          </w:rPr>
          <w:fldChar w:fldCharType="begin"/>
        </w:r>
        <w:r w:rsidR="0076617C">
          <w:rPr>
            <w:noProof/>
            <w:webHidden/>
          </w:rPr>
          <w:instrText xml:space="preserve"> PAGEREF _Toc8379445 \h </w:instrText>
        </w:r>
        <w:r w:rsidR="0076617C">
          <w:rPr>
            <w:noProof/>
            <w:webHidden/>
          </w:rPr>
        </w:r>
        <w:r w:rsidR="0076617C">
          <w:rPr>
            <w:noProof/>
            <w:webHidden/>
          </w:rPr>
          <w:fldChar w:fldCharType="separate"/>
        </w:r>
        <w:r w:rsidR="0076617C">
          <w:rPr>
            <w:noProof/>
            <w:webHidden/>
          </w:rPr>
          <w:t>66</w:t>
        </w:r>
        <w:r w:rsidR="0076617C">
          <w:rPr>
            <w:noProof/>
            <w:webHidden/>
          </w:rPr>
          <w:fldChar w:fldCharType="end"/>
        </w:r>
      </w:hyperlink>
    </w:p>
    <w:p w14:paraId="70D792E8" w14:textId="3F999717" w:rsidR="0076617C" w:rsidRDefault="00BB7779">
      <w:pPr>
        <w:pStyle w:val="Abbildungsverzeichnis"/>
        <w:tabs>
          <w:tab w:val="right" w:leader="dot" w:pos="9062"/>
        </w:tabs>
        <w:rPr>
          <w:rFonts w:asciiTheme="minorHAnsi" w:eastAsiaTheme="minorEastAsia" w:hAnsiTheme="minorHAnsi"/>
          <w:noProof/>
          <w:lang w:eastAsia="de-CH"/>
        </w:rPr>
      </w:pPr>
      <w:hyperlink w:anchor="_Toc8379446" w:history="1">
        <w:r w:rsidR="0076617C" w:rsidRPr="009C4CF1">
          <w:rPr>
            <w:rStyle w:val="Hyperlink"/>
            <w:noProof/>
          </w:rPr>
          <w:t>Abbildung 41 - Codebeispiel: "Watcher"-Funktion auf Änderungen in den Einsätzen</w:t>
        </w:r>
        <w:r w:rsidR="0076617C">
          <w:rPr>
            <w:noProof/>
            <w:webHidden/>
          </w:rPr>
          <w:tab/>
        </w:r>
        <w:r w:rsidR="0076617C">
          <w:rPr>
            <w:noProof/>
            <w:webHidden/>
          </w:rPr>
          <w:fldChar w:fldCharType="begin"/>
        </w:r>
        <w:r w:rsidR="0076617C">
          <w:rPr>
            <w:noProof/>
            <w:webHidden/>
          </w:rPr>
          <w:instrText xml:space="preserve"> PAGEREF _Toc8379446 \h </w:instrText>
        </w:r>
        <w:r w:rsidR="0076617C">
          <w:rPr>
            <w:noProof/>
            <w:webHidden/>
          </w:rPr>
        </w:r>
        <w:r w:rsidR="0076617C">
          <w:rPr>
            <w:noProof/>
            <w:webHidden/>
          </w:rPr>
          <w:fldChar w:fldCharType="separate"/>
        </w:r>
        <w:r w:rsidR="0076617C">
          <w:rPr>
            <w:noProof/>
            <w:webHidden/>
          </w:rPr>
          <w:t>66</w:t>
        </w:r>
        <w:r w:rsidR="0076617C">
          <w:rPr>
            <w:noProof/>
            <w:webHidden/>
          </w:rPr>
          <w:fldChar w:fldCharType="end"/>
        </w:r>
      </w:hyperlink>
    </w:p>
    <w:p w14:paraId="192BB217" w14:textId="7CD069E6" w:rsidR="0076617C" w:rsidRDefault="00BB7779">
      <w:pPr>
        <w:pStyle w:val="Abbildungsverzeichnis"/>
        <w:tabs>
          <w:tab w:val="right" w:leader="dot" w:pos="9062"/>
        </w:tabs>
        <w:rPr>
          <w:rFonts w:asciiTheme="minorHAnsi" w:eastAsiaTheme="minorEastAsia" w:hAnsiTheme="minorHAnsi"/>
          <w:noProof/>
          <w:lang w:eastAsia="de-CH"/>
        </w:rPr>
      </w:pPr>
      <w:hyperlink w:anchor="_Toc8379447" w:history="1">
        <w:r w:rsidR="0076617C" w:rsidRPr="009C4CF1">
          <w:rPr>
            <w:rStyle w:val="Hyperlink"/>
            <w:noProof/>
          </w:rPr>
          <w:t>Abbildung 42 - Stored-XSS kann problemlos dargestellt werden.</w:t>
        </w:r>
        <w:r w:rsidR="0076617C">
          <w:rPr>
            <w:noProof/>
            <w:webHidden/>
          </w:rPr>
          <w:tab/>
        </w:r>
        <w:r w:rsidR="0076617C">
          <w:rPr>
            <w:noProof/>
            <w:webHidden/>
          </w:rPr>
          <w:fldChar w:fldCharType="begin"/>
        </w:r>
        <w:r w:rsidR="0076617C">
          <w:rPr>
            <w:noProof/>
            <w:webHidden/>
          </w:rPr>
          <w:instrText xml:space="preserve"> PAGEREF _Toc8379447 \h </w:instrText>
        </w:r>
        <w:r w:rsidR="0076617C">
          <w:rPr>
            <w:noProof/>
            <w:webHidden/>
          </w:rPr>
        </w:r>
        <w:r w:rsidR="0076617C">
          <w:rPr>
            <w:noProof/>
            <w:webHidden/>
          </w:rPr>
          <w:fldChar w:fldCharType="separate"/>
        </w:r>
        <w:r w:rsidR="0076617C">
          <w:rPr>
            <w:noProof/>
            <w:webHidden/>
          </w:rPr>
          <w:t>70</w:t>
        </w:r>
        <w:r w:rsidR="0076617C">
          <w:rPr>
            <w:noProof/>
            <w:webHidden/>
          </w:rPr>
          <w:fldChar w:fldCharType="end"/>
        </w:r>
      </w:hyperlink>
    </w:p>
    <w:p w14:paraId="3C5BCDBC" w14:textId="1B51F014" w:rsidR="0076617C" w:rsidRDefault="00BB7779">
      <w:pPr>
        <w:pStyle w:val="Abbildungsverzeichnis"/>
        <w:tabs>
          <w:tab w:val="right" w:leader="dot" w:pos="9062"/>
        </w:tabs>
        <w:rPr>
          <w:rFonts w:asciiTheme="minorHAnsi" w:eastAsiaTheme="minorEastAsia" w:hAnsiTheme="minorHAnsi"/>
          <w:noProof/>
          <w:lang w:eastAsia="de-CH"/>
        </w:rPr>
      </w:pPr>
      <w:hyperlink w:anchor="_Toc8379448" w:history="1">
        <w:r w:rsidR="0076617C" w:rsidRPr="009C4CF1">
          <w:rPr>
            <w:rStyle w:val="Hyperlink"/>
            <w:noProof/>
          </w:rPr>
          <w:t>Abbildung 43 - Reflected-XSS führt zu keinen Problemen</w:t>
        </w:r>
        <w:r w:rsidR="0076617C">
          <w:rPr>
            <w:noProof/>
            <w:webHidden/>
          </w:rPr>
          <w:tab/>
        </w:r>
        <w:r w:rsidR="0076617C">
          <w:rPr>
            <w:noProof/>
            <w:webHidden/>
          </w:rPr>
          <w:fldChar w:fldCharType="begin"/>
        </w:r>
        <w:r w:rsidR="0076617C">
          <w:rPr>
            <w:noProof/>
            <w:webHidden/>
          </w:rPr>
          <w:instrText xml:space="preserve"> PAGEREF _Toc8379448 \h </w:instrText>
        </w:r>
        <w:r w:rsidR="0076617C">
          <w:rPr>
            <w:noProof/>
            <w:webHidden/>
          </w:rPr>
        </w:r>
        <w:r w:rsidR="0076617C">
          <w:rPr>
            <w:noProof/>
            <w:webHidden/>
          </w:rPr>
          <w:fldChar w:fldCharType="separate"/>
        </w:r>
        <w:r w:rsidR="0076617C">
          <w:rPr>
            <w:noProof/>
            <w:webHidden/>
          </w:rPr>
          <w:t>70</w:t>
        </w:r>
        <w:r w:rsidR="0076617C">
          <w:rPr>
            <w:noProof/>
            <w:webHidden/>
          </w:rPr>
          <w:fldChar w:fldCharType="end"/>
        </w:r>
      </w:hyperlink>
    </w:p>
    <w:p w14:paraId="28F073AC" w14:textId="267A126A" w:rsidR="0076617C" w:rsidRDefault="00BB7779">
      <w:pPr>
        <w:pStyle w:val="Abbildungsverzeichnis"/>
        <w:tabs>
          <w:tab w:val="right" w:leader="dot" w:pos="9062"/>
        </w:tabs>
        <w:rPr>
          <w:rFonts w:asciiTheme="minorHAnsi" w:eastAsiaTheme="minorEastAsia" w:hAnsiTheme="minorHAnsi"/>
          <w:noProof/>
          <w:lang w:eastAsia="de-CH"/>
        </w:rPr>
      </w:pPr>
      <w:hyperlink w:anchor="_Toc8379449" w:history="1">
        <w:r w:rsidR="0076617C" w:rsidRPr="009C4CF1">
          <w:rPr>
            <w:rStyle w:val="Hyperlink"/>
            <w:noProof/>
          </w:rPr>
          <w:t>Abbildung 44 - Dom-Based-XSS führt zu keinem Ergebnis</w:t>
        </w:r>
        <w:r w:rsidR="0076617C">
          <w:rPr>
            <w:noProof/>
            <w:webHidden/>
          </w:rPr>
          <w:tab/>
        </w:r>
        <w:r w:rsidR="0076617C">
          <w:rPr>
            <w:noProof/>
            <w:webHidden/>
          </w:rPr>
          <w:fldChar w:fldCharType="begin"/>
        </w:r>
        <w:r w:rsidR="0076617C">
          <w:rPr>
            <w:noProof/>
            <w:webHidden/>
          </w:rPr>
          <w:instrText xml:space="preserve"> PAGEREF _Toc8379449 \h </w:instrText>
        </w:r>
        <w:r w:rsidR="0076617C">
          <w:rPr>
            <w:noProof/>
            <w:webHidden/>
          </w:rPr>
        </w:r>
        <w:r w:rsidR="0076617C">
          <w:rPr>
            <w:noProof/>
            <w:webHidden/>
          </w:rPr>
          <w:fldChar w:fldCharType="separate"/>
        </w:r>
        <w:r w:rsidR="0076617C">
          <w:rPr>
            <w:noProof/>
            <w:webHidden/>
          </w:rPr>
          <w:t>71</w:t>
        </w:r>
        <w:r w:rsidR="0076617C">
          <w:rPr>
            <w:noProof/>
            <w:webHidden/>
          </w:rPr>
          <w:fldChar w:fldCharType="end"/>
        </w:r>
      </w:hyperlink>
    </w:p>
    <w:p w14:paraId="2B92672D" w14:textId="1D3847B2" w:rsidR="0076617C" w:rsidRDefault="00BB7779">
      <w:pPr>
        <w:pStyle w:val="Abbildungsverzeichnis"/>
        <w:tabs>
          <w:tab w:val="right" w:leader="dot" w:pos="9062"/>
        </w:tabs>
        <w:rPr>
          <w:rFonts w:asciiTheme="minorHAnsi" w:eastAsiaTheme="minorEastAsia" w:hAnsiTheme="minorHAnsi"/>
          <w:noProof/>
          <w:lang w:eastAsia="de-CH"/>
        </w:rPr>
      </w:pPr>
      <w:hyperlink w:anchor="_Toc8379450" w:history="1">
        <w:r w:rsidR="0076617C" w:rsidRPr="009C4CF1">
          <w:rPr>
            <w:rStyle w:val="Hyperlink"/>
            <w:noProof/>
          </w:rPr>
          <w:t>Abbildung 45 - Unberechtigte Zugriffe sind nicht möglich</w:t>
        </w:r>
        <w:r w:rsidR="0076617C">
          <w:rPr>
            <w:noProof/>
            <w:webHidden/>
          </w:rPr>
          <w:tab/>
        </w:r>
        <w:r w:rsidR="0076617C">
          <w:rPr>
            <w:noProof/>
            <w:webHidden/>
          </w:rPr>
          <w:fldChar w:fldCharType="begin"/>
        </w:r>
        <w:r w:rsidR="0076617C">
          <w:rPr>
            <w:noProof/>
            <w:webHidden/>
          </w:rPr>
          <w:instrText xml:space="preserve"> PAGEREF _Toc8379450 \h </w:instrText>
        </w:r>
        <w:r w:rsidR="0076617C">
          <w:rPr>
            <w:noProof/>
            <w:webHidden/>
          </w:rPr>
        </w:r>
        <w:r w:rsidR="0076617C">
          <w:rPr>
            <w:noProof/>
            <w:webHidden/>
          </w:rPr>
          <w:fldChar w:fldCharType="separate"/>
        </w:r>
        <w:r w:rsidR="0076617C">
          <w:rPr>
            <w:noProof/>
            <w:webHidden/>
          </w:rPr>
          <w:t>71</w:t>
        </w:r>
        <w:r w:rsidR="0076617C">
          <w:rPr>
            <w:noProof/>
            <w:webHidden/>
          </w:rPr>
          <w:fldChar w:fldCharType="end"/>
        </w:r>
      </w:hyperlink>
    </w:p>
    <w:p w14:paraId="2A8CED16" w14:textId="3F66D27B" w:rsidR="0076617C" w:rsidRDefault="00BB7779">
      <w:pPr>
        <w:pStyle w:val="Abbildungsverzeichnis"/>
        <w:tabs>
          <w:tab w:val="right" w:leader="dot" w:pos="9062"/>
        </w:tabs>
        <w:rPr>
          <w:rFonts w:asciiTheme="minorHAnsi" w:eastAsiaTheme="minorEastAsia" w:hAnsiTheme="minorHAnsi"/>
          <w:noProof/>
          <w:lang w:eastAsia="de-CH"/>
        </w:rPr>
      </w:pPr>
      <w:hyperlink w:anchor="_Toc8379451" w:history="1">
        <w:r w:rsidR="0076617C" w:rsidRPr="009C4CF1">
          <w:rPr>
            <w:rStyle w:val="Hyperlink"/>
            <w:noProof/>
          </w:rPr>
          <w:t>Abbildung 46 - Codebeispiel: Prüfung von Berechtigungen vor der Initialisierung einer Komponente</w:t>
        </w:r>
        <w:r w:rsidR="0076617C">
          <w:rPr>
            <w:noProof/>
            <w:webHidden/>
          </w:rPr>
          <w:tab/>
        </w:r>
        <w:r w:rsidR="0076617C">
          <w:rPr>
            <w:noProof/>
            <w:webHidden/>
          </w:rPr>
          <w:fldChar w:fldCharType="begin"/>
        </w:r>
        <w:r w:rsidR="0076617C">
          <w:rPr>
            <w:noProof/>
            <w:webHidden/>
          </w:rPr>
          <w:instrText xml:space="preserve"> PAGEREF _Toc8379451 \h </w:instrText>
        </w:r>
        <w:r w:rsidR="0076617C">
          <w:rPr>
            <w:noProof/>
            <w:webHidden/>
          </w:rPr>
        </w:r>
        <w:r w:rsidR="0076617C">
          <w:rPr>
            <w:noProof/>
            <w:webHidden/>
          </w:rPr>
          <w:fldChar w:fldCharType="separate"/>
        </w:r>
        <w:r w:rsidR="0076617C">
          <w:rPr>
            <w:noProof/>
            <w:webHidden/>
          </w:rPr>
          <w:t>72</w:t>
        </w:r>
        <w:r w:rsidR="0076617C">
          <w:rPr>
            <w:noProof/>
            <w:webHidden/>
          </w:rPr>
          <w:fldChar w:fldCharType="end"/>
        </w:r>
      </w:hyperlink>
    </w:p>
    <w:p w14:paraId="7B702042" w14:textId="25347A68" w:rsidR="0076617C" w:rsidRDefault="00BB7779">
      <w:pPr>
        <w:pStyle w:val="Abbildungsverzeichnis"/>
        <w:tabs>
          <w:tab w:val="right" w:leader="dot" w:pos="9062"/>
        </w:tabs>
        <w:rPr>
          <w:rFonts w:asciiTheme="minorHAnsi" w:eastAsiaTheme="minorEastAsia" w:hAnsiTheme="minorHAnsi"/>
          <w:noProof/>
          <w:lang w:eastAsia="de-CH"/>
        </w:rPr>
      </w:pPr>
      <w:hyperlink w:anchor="_Toc8379452" w:history="1">
        <w:r w:rsidR="0076617C" w:rsidRPr="009C4CF1">
          <w:rPr>
            <w:rStyle w:val="Hyperlink"/>
            <w:noProof/>
          </w:rPr>
          <w:t>Abbildung 47 - Kanban-Auswertung Diagramm 1</w:t>
        </w:r>
        <w:r w:rsidR="0076617C">
          <w:rPr>
            <w:noProof/>
            <w:webHidden/>
          </w:rPr>
          <w:tab/>
        </w:r>
        <w:r w:rsidR="0076617C">
          <w:rPr>
            <w:noProof/>
            <w:webHidden/>
          </w:rPr>
          <w:fldChar w:fldCharType="begin"/>
        </w:r>
        <w:r w:rsidR="0076617C">
          <w:rPr>
            <w:noProof/>
            <w:webHidden/>
          </w:rPr>
          <w:instrText xml:space="preserve"> PAGEREF _Toc8379452 \h </w:instrText>
        </w:r>
        <w:r w:rsidR="0076617C">
          <w:rPr>
            <w:noProof/>
            <w:webHidden/>
          </w:rPr>
        </w:r>
        <w:r w:rsidR="0076617C">
          <w:rPr>
            <w:noProof/>
            <w:webHidden/>
          </w:rPr>
          <w:fldChar w:fldCharType="separate"/>
        </w:r>
        <w:r w:rsidR="0076617C">
          <w:rPr>
            <w:noProof/>
            <w:webHidden/>
          </w:rPr>
          <w:t>74</w:t>
        </w:r>
        <w:r w:rsidR="0076617C">
          <w:rPr>
            <w:noProof/>
            <w:webHidden/>
          </w:rPr>
          <w:fldChar w:fldCharType="end"/>
        </w:r>
      </w:hyperlink>
    </w:p>
    <w:p w14:paraId="179277D2" w14:textId="435C9619" w:rsidR="0076617C" w:rsidRDefault="00BB7779">
      <w:pPr>
        <w:pStyle w:val="Abbildungsverzeichnis"/>
        <w:tabs>
          <w:tab w:val="right" w:leader="dot" w:pos="9062"/>
        </w:tabs>
        <w:rPr>
          <w:rFonts w:asciiTheme="minorHAnsi" w:eastAsiaTheme="minorEastAsia" w:hAnsiTheme="minorHAnsi"/>
          <w:noProof/>
          <w:lang w:eastAsia="de-CH"/>
        </w:rPr>
      </w:pPr>
      <w:hyperlink w:anchor="_Toc8379453" w:history="1">
        <w:r w:rsidR="0076617C" w:rsidRPr="009C4CF1">
          <w:rPr>
            <w:rStyle w:val="Hyperlink"/>
            <w:noProof/>
          </w:rPr>
          <w:t>Abbildung 48 - Kanban-Auswertung Diagramm 2</w:t>
        </w:r>
        <w:r w:rsidR="0076617C">
          <w:rPr>
            <w:noProof/>
            <w:webHidden/>
          </w:rPr>
          <w:tab/>
        </w:r>
        <w:r w:rsidR="0076617C">
          <w:rPr>
            <w:noProof/>
            <w:webHidden/>
          </w:rPr>
          <w:fldChar w:fldCharType="begin"/>
        </w:r>
        <w:r w:rsidR="0076617C">
          <w:rPr>
            <w:noProof/>
            <w:webHidden/>
          </w:rPr>
          <w:instrText xml:space="preserve"> PAGEREF _Toc8379453 \h </w:instrText>
        </w:r>
        <w:r w:rsidR="0076617C">
          <w:rPr>
            <w:noProof/>
            <w:webHidden/>
          </w:rPr>
        </w:r>
        <w:r w:rsidR="0076617C">
          <w:rPr>
            <w:noProof/>
            <w:webHidden/>
          </w:rPr>
          <w:fldChar w:fldCharType="separate"/>
        </w:r>
        <w:r w:rsidR="0076617C">
          <w:rPr>
            <w:noProof/>
            <w:webHidden/>
          </w:rPr>
          <w:t>74</w:t>
        </w:r>
        <w:r w:rsidR="0076617C">
          <w:rPr>
            <w:noProof/>
            <w:webHidden/>
          </w:rPr>
          <w:fldChar w:fldCharType="end"/>
        </w:r>
      </w:hyperlink>
    </w:p>
    <w:p w14:paraId="382B7F8F" w14:textId="56281749" w:rsidR="00EF1207" w:rsidRPr="00726A39" w:rsidRDefault="00010B15" w:rsidP="00726A39">
      <w:pPr>
        <w:rPr>
          <w:lang w:eastAsia="de-CH"/>
        </w:rPr>
      </w:pPr>
      <w:r>
        <w:rPr>
          <w:lang w:eastAsia="de-CH"/>
        </w:rPr>
        <w:fldChar w:fldCharType="end"/>
      </w:r>
    </w:p>
    <w:sectPr w:rsidR="00EF1207" w:rsidRPr="00726A39" w:rsidSect="006337A2">
      <w:headerReference w:type="default" r:id="rId71"/>
      <w:footerReference w:type="default" r:id="rId72"/>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C1BABC4" w14:textId="77777777" w:rsidR="00BB7779" w:rsidRDefault="00BB7779" w:rsidP="00060F58">
      <w:pPr>
        <w:spacing w:after="0" w:line="240" w:lineRule="auto"/>
      </w:pPr>
      <w:r>
        <w:separator/>
      </w:r>
    </w:p>
  </w:endnote>
  <w:endnote w:type="continuationSeparator" w:id="0">
    <w:p w14:paraId="6E301991" w14:textId="77777777" w:rsidR="00BB7779" w:rsidRDefault="00BB7779" w:rsidP="00060F5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MetaPro-Normal">
    <w:altName w:val="Calibri"/>
    <w:panose1 w:val="02000503040000020004"/>
    <w:charset w:val="00"/>
    <w:family w:val="auto"/>
    <w:pitch w:val="variable"/>
    <w:sig w:usb0="800002AF" w:usb1="4000206B" w:usb2="00000000" w:usb3="00000000" w:csb0="000000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etaPro-Light">
    <w:altName w:val="Calibri"/>
    <w:panose1 w:val="020B0600050302020204"/>
    <w:charset w:val="00"/>
    <w:family w:val="swiss"/>
    <w:pitch w:val="variable"/>
    <w:sig w:usb0="00000287" w:usb1="00000000" w:usb2="00000000" w:usb3="00000000" w:csb0="0000009F"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etaPro-Medium">
    <w:altName w:val="Calibri"/>
    <w:panose1 w:val="02000503040000020004"/>
    <w:charset w:val="00"/>
    <w:family w:val="auto"/>
    <w:pitch w:val="variable"/>
    <w:sig w:usb0="800002AF" w:usb1="4000206B" w:usb2="00000000" w:usb3="00000000" w:csb0="0000009F" w:csb1="00000000"/>
  </w:font>
  <w:font w:name="MetaPro-Bold">
    <w:altName w:val="Calibri"/>
    <w:panose1 w:val="02000503040000020004"/>
    <w:charset w:val="00"/>
    <w:family w:val="modern"/>
    <w:notTrueType/>
    <w:pitch w:val="variable"/>
    <w:sig w:usb0="800002AF" w:usb1="4000606B" w:usb2="00000000" w:usb3="00000000" w:csb0="000000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1973265" w14:textId="77777777" w:rsidR="00C027D9" w:rsidRDefault="00C027D9" w:rsidP="009C10AB">
    <w:pPr>
      <w:pStyle w:val="KopfFusszeile"/>
      <w:rPr>
        <w:noProof/>
      </w:rPr>
    </w:pPr>
  </w:p>
  <w:p w14:paraId="407513B9" w14:textId="1917416B" w:rsidR="00C027D9" w:rsidRDefault="00C027D9" w:rsidP="009C10AB">
    <w:pPr>
      <w:pStyle w:val="KopfFusszeile"/>
    </w:pPr>
    <w:r>
      <w:rPr>
        <w:noProof/>
      </w:rPr>
      <w:drawing>
        <wp:anchor distT="0" distB="0" distL="114300" distR="114300" simplePos="0" relativeHeight="251659264" behindDoc="0" locked="0" layoutInCell="1" allowOverlap="1" wp14:anchorId="4E48E765" wp14:editId="5DE1E4C2">
          <wp:simplePos x="0" y="0"/>
          <wp:positionH relativeFrom="margin">
            <wp:align>center</wp:align>
          </wp:positionH>
          <wp:positionV relativeFrom="paragraph">
            <wp:posOffset>517937</wp:posOffset>
          </wp:positionV>
          <wp:extent cx="7682442" cy="146647"/>
          <wp:effectExtent l="0" t="0" r="0" b="6350"/>
          <wp:wrapNone/>
          <wp:docPr id="3" name="Grafik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966753" cy="152074"/>
                  </a:xfrm>
                  <a:prstGeom prst="rect">
                    <a:avLst/>
                  </a:prstGeom>
                  <a:noFill/>
                  <a:ln>
                    <a:noFill/>
                  </a:ln>
                </pic:spPr>
              </pic:pic>
            </a:graphicData>
          </a:graphic>
          <wp14:sizeRelH relativeFrom="margin">
            <wp14:pctWidth>0</wp14:pctWidth>
          </wp14:sizeRelH>
          <wp14:sizeRelV relativeFrom="margin">
            <wp14:pctHeight>0</wp14:pctHeight>
          </wp14:sizeRelV>
        </wp:anchor>
      </w:drawing>
    </w:r>
    <w:r>
      <w:fldChar w:fldCharType="begin"/>
    </w:r>
    <w:r>
      <w:instrText xml:space="preserve"> DATE  \@ "dd.MM.yyyy"  \* MERGEFORMAT </w:instrText>
    </w:r>
    <w:r>
      <w:fldChar w:fldCharType="separate"/>
    </w:r>
    <w:r w:rsidR="00724B2D">
      <w:rPr>
        <w:noProof/>
      </w:rPr>
      <w:t>10.05.2019</w:t>
    </w:r>
    <w:r>
      <w:fldChar w:fldCharType="end"/>
    </w:r>
    <w:r>
      <w:t xml:space="preserve"> </w:t>
    </w:r>
    <w:r w:rsidRPr="00EA7B26">
      <w:rPr>
        <w:sz w:val="16"/>
        <w:szCs w:val="16"/>
      </w:rPr>
      <w:t>(Druck)</w:t>
    </w:r>
    <w:r>
      <w:tab/>
      <w:t xml:space="preserve"> </w:t>
    </w:r>
    <w:r>
      <w:tab/>
      <w:t xml:space="preserve">             Seite</w:t>
    </w:r>
    <w:r w:rsidRPr="009C10AB">
      <w:t xml:space="preserve"> </w:t>
    </w:r>
    <w:r w:rsidRPr="009C10AB">
      <w:fldChar w:fldCharType="begin"/>
    </w:r>
    <w:r w:rsidRPr="009C10AB">
      <w:instrText xml:space="preserve"> PAGE  \* Arabic  \* MERGEFORMAT </w:instrText>
    </w:r>
    <w:r w:rsidRPr="009C10AB">
      <w:fldChar w:fldCharType="separate"/>
    </w:r>
    <w:r w:rsidRPr="009C10AB">
      <w:t>1</w:t>
    </w:r>
    <w:r w:rsidRPr="009C10AB">
      <w:fldChar w:fldCharType="end"/>
    </w:r>
    <w:r w:rsidRPr="009C10AB">
      <w:t xml:space="preserve"> von </w:t>
    </w:r>
    <w:r w:rsidR="00BB7779">
      <w:fldChar w:fldCharType="begin"/>
    </w:r>
    <w:r w:rsidR="00BB7779">
      <w:instrText xml:space="preserve"> NUMPAGES  \* Arabic  \* MERGEFORMAT </w:instrText>
    </w:r>
    <w:r w:rsidR="00BB7779">
      <w:fldChar w:fldCharType="separate"/>
    </w:r>
    <w:r w:rsidRPr="009C10AB">
      <w:t>2</w:t>
    </w:r>
    <w:r w:rsidR="00BB7779">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407CAB7" w14:textId="77777777" w:rsidR="00BB7779" w:rsidRDefault="00BB7779" w:rsidP="00060F58">
      <w:pPr>
        <w:spacing w:after="0" w:line="240" w:lineRule="auto"/>
      </w:pPr>
      <w:r>
        <w:separator/>
      </w:r>
    </w:p>
  </w:footnote>
  <w:footnote w:type="continuationSeparator" w:id="0">
    <w:p w14:paraId="2D8766B6" w14:textId="77777777" w:rsidR="00BB7779" w:rsidRDefault="00BB7779" w:rsidP="00060F58">
      <w:pPr>
        <w:spacing w:after="0" w:line="240" w:lineRule="auto"/>
      </w:pPr>
      <w:r>
        <w:continuationSeparator/>
      </w:r>
    </w:p>
  </w:footnote>
  <w:footnote w:id="1">
    <w:p w14:paraId="3E11C2DD" w14:textId="77777777" w:rsidR="00C027D9" w:rsidRDefault="00C027D9" w:rsidP="001E53FF">
      <w:pPr>
        <w:pStyle w:val="Funotentext"/>
      </w:pPr>
      <w:r>
        <w:rPr>
          <w:rStyle w:val="Funotenzeichen"/>
        </w:rPr>
        <w:footnoteRef/>
      </w:r>
      <w:r>
        <w:t xml:space="preserve"> Apachefriends.org</w:t>
      </w:r>
    </w:p>
  </w:footnote>
  <w:footnote w:id="2">
    <w:p w14:paraId="15963AFB" w14:textId="77777777" w:rsidR="00C027D9" w:rsidRDefault="00C027D9" w:rsidP="00A63987">
      <w:pPr>
        <w:pStyle w:val="Funotentext"/>
      </w:pPr>
      <w:r>
        <w:rPr>
          <w:rStyle w:val="Funotenzeichen"/>
        </w:rPr>
        <w:footnoteRef/>
      </w:r>
      <w:r>
        <w:t xml:space="preserve"> Wikipedia.org – Atom (Texteditor)</w:t>
      </w:r>
    </w:p>
  </w:footnote>
  <w:footnote w:id="3">
    <w:p w14:paraId="638969C1" w14:textId="77777777" w:rsidR="00C027D9" w:rsidRDefault="00C027D9" w:rsidP="001E53FF">
      <w:pPr>
        <w:pStyle w:val="Funotentext"/>
      </w:pPr>
      <w:r>
        <w:rPr>
          <w:rStyle w:val="Funotenzeichen"/>
        </w:rPr>
        <w:footnoteRef/>
      </w:r>
      <w:r>
        <w:t xml:space="preserve"> Netlify.com</w:t>
      </w:r>
    </w:p>
  </w:footnote>
  <w:footnote w:id="4">
    <w:p w14:paraId="29AAEC14" w14:textId="77777777" w:rsidR="00C027D9" w:rsidRDefault="00C027D9" w:rsidP="001E53FF">
      <w:pPr>
        <w:pStyle w:val="Funotentext"/>
      </w:pPr>
      <w:r>
        <w:rPr>
          <w:rStyle w:val="Funotenzeichen"/>
        </w:rPr>
        <w:footnoteRef/>
      </w:r>
      <w:r>
        <w:t xml:space="preserve"> Jwt.io</w:t>
      </w:r>
    </w:p>
  </w:footnote>
  <w:footnote w:id="5">
    <w:p w14:paraId="1D2F8260" w14:textId="77777777" w:rsidR="00C027D9" w:rsidRDefault="00C027D9" w:rsidP="008054AD">
      <w:pPr>
        <w:pStyle w:val="Funotentext"/>
      </w:pPr>
      <w:r>
        <w:rPr>
          <w:rStyle w:val="Funotenzeichen"/>
        </w:rPr>
        <w:footnoteRef/>
      </w:r>
      <w:r>
        <w:t xml:space="preserve"> Webstyleguide.baloise.com</w:t>
      </w:r>
    </w:p>
  </w:footnote>
  <w:footnote w:id="6">
    <w:p w14:paraId="42A95ED0" w14:textId="77777777" w:rsidR="00C027D9" w:rsidRDefault="00C027D9" w:rsidP="008054AD">
      <w:pPr>
        <w:pStyle w:val="Funotentext"/>
      </w:pPr>
      <w:r>
        <w:rPr>
          <w:rStyle w:val="Funotenzeichen"/>
        </w:rPr>
        <w:footnoteRef/>
      </w:r>
      <w:r>
        <w:t xml:space="preserve"> Brandportal.baloise.com – Corporate Design Manual</w:t>
      </w:r>
    </w:p>
  </w:footnote>
  <w:footnote w:id="7">
    <w:p w14:paraId="76A72567" w14:textId="77777777" w:rsidR="00C027D9" w:rsidRPr="002D3197" w:rsidRDefault="00C027D9" w:rsidP="008054AD">
      <w:pPr>
        <w:pStyle w:val="Funotentext"/>
        <w:rPr>
          <w:lang w:val="de-DE"/>
        </w:rPr>
      </w:pPr>
      <w:r>
        <w:rPr>
          <w:rStyle w:val="Funotenzeichen"/>
        </w:rPr>
        <w:footnoteRef/>
      </w:r>
      <w:r>
        <w:t xml:space="preserve"> Webstyleguide.baloise.com</w:t>
      </w:r>
    </w:p>
  </w:footnote>
  <w:footnote w:id="8">
    <w:p w14:paraId="0552EA71" w14:textId="77777777" w:rsidR="00C027D9" w:rsidRDefault="00C027D9" w:rsidP="00CB2078">
      <w:pPr>
        <w:pStyle w:val="Funotentext"/>
      </w:pPr>
      <w:r>
        <w:rPr>
          <w:rStyle w:val="Funotenzeichen"/>
        </w:rPr>
        <w:footnoteRef/>
      </w:r>
      <w:r>
        <w:t xml:space="preserve"> Wikipedia.org – Vue.js</w:t>
      </w:r>
    </w:p>
  </w:footnote>
  <w:footnote w:id="9">
    <w:p w14:paraId="58F894A4" w14:textId="77777777" w:rsidR="00C027D9" w:rsidRPr="00A74139" w:rsidRDefault="00C027D9" w:rsidP="0092300D">
      <w:pPr>
        <w:pStyle w:val="Funotentext"/>
        <w:rPr>
          <w:lang w:val="de-DE"/>
        </w:rPr>
      </w:pPr>
      <w:r>
        <w:rPr>
          <w:rStyle w:val="Funotenzeichen"/>
        </w:rPr>
        <w:footnoteRef/>
      </w:r>
      <w:r>
        <w:t xml:space="preserve"> </w:t>
      </w:r>
      <w:r>
        <w:rPr>
          <w:lang w:val="de-DE"/>
        </w:rPr>
        <w:t>Wikipedia.org – Kanban (Softwareentwicklung)</w:t>
      </w:r>
    </w:p>
  </w:footnote>
  <w:footnote w:id="10">
    <w:p w14:paraId="536B3C22" w14:textId="77777777" w:rsidR="00C027D9" w:rsidRDefault="00C027D9" w:rsidP="0070590D">
      <w:pPr>
        <w:pStyle w:val="Funotentext"/>
      </w:pPr>
      <w:r>
        <w:rPr>
          <w:rStyle w:val="Funotenzeichen"/>
        </w:rPr>
        <w:footnoteRef/>
      </w:r>
      <w:r>
        <w:t xml:space="preserve"> Baloise.ch - Datenschutzbestimmungen</w:t>
      </w:r>
    </w:p>
  </w:footnote>
  <w:footnote w:id="11">
    <w:p w14:paraId="53EEB50C" w14:textId="77777777" w:rsidR="00C027D9" w:rsidRDefault="00C027D9" w:rsidP="00514FAF">
      <w:pPr>
        <w:pStyle w:val="Funotentext"/>
      </w:pPr>
      <w:r>
        <w:rPr>
          <w:rStyle w:val="Funotenzeichen"/>
        </w:rPr>
        <w:footnoteRef/>
      </w:r>
      <w:r>
        <w:t xml:space="preserve"> Owasp.org – Top 10 für Entwickler 2013</w:t>
      </w:r>
    </w:p>
  </w:footnote>
  <w:footnote w:id="12">
    <w:p w14:paraId="07A47F41" w14:textId="77777777" w:rsidR="00C027D9" w:rsidRDefault="00C027D9" w:rsidP="00FA3186">
      <w:pPr>
        <w:pStyle w:val="Funotentext"/>
      </w:pPr>
      <w:r>
        <w:rPr>
          <w:rStyle w:val="Funotenzeichen"/>
        </w:rPr>
        <w:footnoteRef/>
      </w:r>
      <w:r>
        <w:t xml:space="preserve"> Wikipedia.org – JSON Web Token</w:t>
      </w:r>
    </w:p>
  </w:footnote>
  <w:footnote w:id="13">
    <w:p w14:paraId="4CB297AF" w14:textId="77777777" w:rsidR="00C027D9" w:rsidRDefault="00C027D9" w:rsidP="00FA3186">
      <w:pPr>
        <w:pStyle w:val="Funotentext"/>
      </w:pPr>
      <w:r>
        <w:rPr>
          <w:rStyle w:val="Funotenzeichen"/>
        </w:rPr>
        <w:footnoteRef/>
      </w:r>
      <w:r>
        <w:t xml:space="preserve"> Airlock.com</w:t>
      </w:r>
    </w:p>
  </w:footnote>
  <w:footnote w:id="14">
    <w:p w14:paraId="7A7201D1" w14:textId="77777777" w:rsidR="00C027D9" w:rsidRDefault="00C027D9" w:rsidP="000B59BF">
      <w:pPr>
        <w:pStyle w:val="Funotentext"/>
      </w:pPr>
      <w:r>
        <w:rPr>
          <w:rStyle w:val="Funotenzeichen"/>
        </w:rPr>
        <w:footnoteRef/>
      </w:r>
      <w:r>
        <w:t xml:space="preserve"> Vuetifyjs.com</w:t>
      </w:r>
    </w:p>
  </w:footnote>
  <w:footnote w:id="15">
    <w:p w14:paraId="02BCA8B0" w14:textId="77777777" w:rsidR="00C027D9" w:rsidRDefault="00C027D9" w:rsidP="00382C42">
      <w:pPr>
        <w:pStyle w:val="Funotentext"/>
      </w:pPr>
      <w:r>
        <w:rPr>
          <w:rStyle w:val="Funotenzeichen"/>
        </w:rPr>
        <w:footnoteRef/>
      </w:r>
      <w:r>
        <w:t xml:space="preserve"> Developers.google.com – Tools for Web Developers – Lighthouse</w:t>
      </w:r>
    </w:p>
  </w:footnote>
  <w:footnote w:id="16">
    <w:p w14:paraId="1AA021DC" w14:textId="77777777" w:rsidR="00C027D9" w:rsidRDefault="00C027D9" w:rsidP="0008143B">
      <w:pPr>
        <w:pStyle w:val="Funotentext"/>
      </w:pPr>
      <w:r>
        <w:rPr>
          <w:rStyle w:val="Funotenzeichen"/>
        </w:rPr>
        <w:footnoteRef/>
      </w:r>
      <w:r>
        <w:t xml:space="preserve"> Snyk.io – Vulnerability DB</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4BEF4D8" w14:textId="77777777" w:rsidR="00C027D9" w:rsidRDefault="00C027D9" w:rsidP="009C10AB">
    <w:pPr>
      <w:pStyle w:val="KopfFusszeile"/>
    </w:pPr>
    <w:r>
      <w:rPr>
        <w:noProof/>
      </w:rPr>
      <w:drawing>
        <wp:anchor distT="0" distB="0" distL="114300" distR="114300" simplePos="0" relativeHeight="251658240" behindDoc="1" locked="0" layoutInCell="1" allowOverlap="1" wp14:anchorId="04D6995E" wp14:editId="37C6521D">
          <wp:simplePos x="0" y="0"/>
          <wp:positionH relativeFrom="column">
            <wp:posOffset>4422559</wp:posOffset>
          </wp:positionH>
          <wp:positionV relativeFrom="paragraph">
            <wp:posOffset>-635</wp:posOffset>
          </wp:positionV>
          <wp:extent cx="1697766" cy="448003"/>
          <wp:effectExtent l="0" t="0" r="0" b="9525"/>
          <wp:wrapNone/>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697766" cy="448003"/>
                  </a:xfrm>
                  <a:prstGeom prst="rect">
                    <a:avLst/>
                  </a:prstGeom>
                  <a:noFill/>
                  <a:ln>
                    <a:noFill/>
                  </a:ln>
                </pic:spPr>
              </pic:pic>
            </a:graphicData>
          </a:graphic>
          <wp14:sizeRelH relativeFrom="margin">
            <wp14:pctWidth>0</wp14:pctWidth>
          </wp14:sizeRelH>
          <wp14:sizeRelV relativeFrom="margin">
            <wp14:pctHeight>0</wp14:pctHeight>
          </wp14:sizeRelV>
        </wp:anchor>
      </w:drawing>
    </w:r>
    <w:r>
      <w:t>Personalplanung für den Helpdesk</w:t>
    </w:r>
  </w:p>
  <w:p w14:paraId="4CC3CB86" w14:textId="77777777" w:rsidR="00C027D9" w:rsidRDefault="00C027D9" w:rsidP="009C10AB">
    <w:pPr>
      <w:pStyle w:val="KopfFusszeile"/>
    </w:pPr>
    <w:r>
      <w:t>Elia Reutlinger April/Mai 2019</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5E65C7"/>
    <w:multiLevelType w:val="hybridMultilevel"/>
    <w:tmpl w:val="D72A028E"/>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 w15:restartNumberingAfterBreak="0">
    <w:nsid w:val="0F154F8D"/>
    <w:multiLevelType w:val="hybridMultilevel"/>
    <w:tmpl w:val="10B2C690"/>
    <w:lvl w:ilvl="0" w:tplc="07661BF6">
      <w:start w:val="1"/>
      <w:numFmt w:val="decimal"/>
      <w:lvlText w:val="%1."/>
      <w:lvlJc w:val="left"/>
      <w:pPr>
        <w:ind w:left="720" w:hanging="360"/>
      </w:pPr>
      <w:rPr>
        <w:rFonts w:ascii="MetaPro-Normal" w:hAnsi="MetaPro-Normal" w:hint="default"/>
        <w:b w:val="0"/>
        <w:i w:val="0"/>
        <w:color w:val="003399"/>
        <w:sz w:val="28"/>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 w15:restartNumberingAfterBreak="0">
    <w:nsid w:val="11510827"/>
    <w:multiLevelType w:val="hybridMultilevel"/>
    <w:tmpl w:val="EF1E08F8"/>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 w15:restartNumberingAfterBreak="0">
    <w:nsid w:val="121F7052"/>
    <w:multiLevelType w:val="hybridMultilevel"/>
    <w:tmpl w:val="D72A028E"/>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4" w15:restartNumberingAfterBreak="0">
    <w:nsid w:val="14220E1C"/>
    <w:multiLevelType w:val="hybridMultilevel"/>
    <w:tmpl w:val="44F83FB6"/>
    <w:lvl w:ilvl="0" w:tplc="ABE26D36">
      <w:numFmt w:val="bullet"/>
      <w:lvlText w:val="-"/>
      <w:lvlJc w:val="left"/>
      <w:pPr>
        <w:ind w:left="720" w:hanging="360"/>
      </w:pPr>
      <w:rPr>
        <w:rFonts w:ascii="MetaPro-Light" w:eastAsiaTheme="minorHAnsi" w:hAnsi="MetaPro-Light"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5" w15:restartNumberingAfterBreak="0">
    <w:nsid w:val="152438FF"/>
    <w:multiLevelType w:val="hybridMultilevel"/>
    <w:tmpl w:val="BA1EAE3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6" w15:restartNumberingAfterBreak="0">
    <w:nsid w:val="1B1F3B79"/>
    <w:multiLevelType w:val="multilevel"/>
    <w:tmpl w:val="31D05C42"/>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7" w15:restartNumberingAfterBreak="0">
    <w:nsid w:val="1B5126A5"/>
    <w:multiLevelType w:val="hybridMultilevel"/>
    <w:tmpl w:val="9D2A025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8" w15:restartNumberingAfterBreak="0">
    <w:nsid w:val="26CA5876"/>
    <w:multiLevelType w:val="hybridMultilevel"/>
    <w:tmpl w:val="D72A028E"/>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9" w15:restartNumberingAfterBreak="0">
    <w:nsid w:val="26E727D0"/>
    <w:multiLevelType w:val="hybridMultilevel"/>
    <w:tmpl w:val="06DC8D52"/>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0" w15:restartNumberingAfterBreak="0">
    <w:nsid w:val="27AF2D99"/>
    <w:multiLevelType w:val="hybridMultilevel"/>
    <w:tmpl w:val="14CE958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1" w15:restartNumberingAfterBreak="0">
    <w:nsid w:val="27B1759D"/>
    <w:multiLevelType w:val="hybridMultilevel"/>
    <w:tmpl w:val="9154EB6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2" w15:restartNumberingAfterBreak="0">
    <w:nsid w:val="28E1038A"/>
    <w:multiLevelType w:val="hybridMultilevel"/>
    <w:tmpl w:val="D320241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3" w15:restartNumberingAfterBreak="0">
    <w:nsid w:val="29F011D6"/>
    <w:multiLevelType w:val="hybridMultilevel"/>
    <w:tmpl w:val="BD0E38AA"/>
    <w:lvl w:ilvl="0" w:tplc="85521C66">
      <w:start w:val="10"/>
      <w:numFmt w:val="bullet"/>
      <w:lvlText w:val="-"/>
      <w:lvlJc w:val="left"/>
      <w:pPr>
        <w:ind w:left="720" w:hanging="360"/>
      </w:pPr>
      <w:rPr>
        <w:rFonts w:ascii="MetaPro-Light" w:eastAsiaTheme="minorHAnsi" w:hAnsi="MetaPro-Light"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4" w15:restartNumberingAfterBreak="0">
    <w:nsid w:val="2BDC61C5"/>
    <w:multiLevelType w:val="hybridMultilevel"/>
    <w:tmpl w:val="146615E2"/>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5" w15:restartNumberingAfterBreak="0">
    <w:nsid w:val="2DA66EE9"/>
    <w:multiLevelType w:val="hybridMultilevel"/>
    <w:tmpl w:val="0482717E"/>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6" w15:restartNumberingAfterBreak="0">
    <w:nsid w:val="2F7F4772"/>
    <w:multiLevelType w:val="hybridMultilevel"/>
    <w:tmpl w:val="6926642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7" w15:restartNumberingAfterBreak="0">
    <w:nsid w:val="300268D2"/>
    <w:multiLevelType w:val="multilevel"/>
    <w:tmpl w:val="9CB8D04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30DF1CA0"/>
    <w:multiLevelType w:val="hybridMultilevel"/>
    <w:tmpl w:val="3F9215F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9" w15:restartNumberingAfterBreak="0">
    <w:nsid w:val="312F1378"/>
    <w:multiLevelType w:val="hybridMultilevel"/>
    <w:tmpl w:val="4AD8ACC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0" w15:restartNumberingAfterBreak="0">
    <w:nsid w:val="34F85CEF"/>
    <w:multiLevelType w:val="hybridMultilevel"/>
    <w:tmpl w:val="283CDE88"/>
    <w:lvl w:ilvl="0" w:tplc="8C4001B8">
      <w:start w:val="1"/>
      <w:numFmt w:val="decimal"/>
      <w:lvlText w:val="%1."/>
      <w:lvlJc w:val="left"/>
      <w:pPr>
        <w:ind w:left="720" w:hanging="360"/>
      </w:pPr>
      <w:rPr>
        <w:rFonts w:ascii="MetaPro-Normal" w:hAnsi="MetaPro-Normal" w:hint="default"/>
        <w:b w:val="0"/>
        <w:i w:val="0"/>
        <w:color w:val="003399"/>
        <w:sz w:val="40"/>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1" w15:restartNumberingAfterBreak="0">
    <w:nsid w:val="35DE4D28"/>
    <w:multiLevelType w:val="hybridMultilevel"/>
    <w:tmpl w:val="C9986C2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2" w15:restartNumberingAfterBreak="0">
    <w:nsid w:val="36657AEA"/>
    <w:multiLevelType w:val="hybridMultilevel"/>
    <w:tmpl w:val="D72A028E"/>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3" w15:restartNumberingAfterBreak="0">
    <w:nsid w:val="37225466"/>
    <w:multiLevelType w:val="hybridMultilevel"/>
    <w:tmpl w:val="B98476A8"/>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4" w15:restartNumberingAfterBreak="0">
    <w:nsid w:val="382F1F01"/>
    <w:multiLevelType w:val="hybridMultilevel"/>
    <w:tmpl w:val="D7AEC59A"/>
    <w:lvl w:ilvl="0" w:tplc="0807000F">
      <w:start w:val="1"/>
      <w:numFmt w:val="decimal"/>
      <w:lvlText w:val="%1."/>
      <w:lvlJc w:val="left"/>
      <w:pPr>
        <w:ind w:left="720" w:hanging="360"/>
      </w:pPr>
      <w:rPr>
        <w:rFonts w:hint="default"/>
      </w:rPr>
    </w:lvl>
    <w:lvl w:ilvl="1" w:tplc="08070019">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5" w15:restartNumberingAfterBreak="0">
    <w:nsid w:val="43584408"/>
    <w:multiLevelType w:val="hybridMultilevel"/>
    <w:tmpl w:val="583A156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6" w15:restartNumberingAfterBreak="0">
    <w:nsid w:val="47485C9D"/>
    <w:multiLevelType w:val="hybridMultilevel"/>
    <w:tmpl w:val="B98476A8"/>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7" w15:restartNumberingAfterBreak="0">
    <w:nsid w:val="48EF2BFE"/>
    <w:multiLevelType w:val="hybridMultilevel"/>
    <w:tmpl w:val="D72A028E"/>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8" w15:restartNumberingAfterBreak="0">
    <w:nsid w:val="4A585024"/>
    <w:multiLevelType w:val="hybridMultilevel"/>
    <w:tmpl w:val="22AC64E8"/>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9" w15:restartNumberingAfterBreak="0">
    <w:nsid w:val="4D1B3733"/>
    <w:multiLevelType w:val="hybridMultilevel"/>
    <w:tmpl w:val="D8D8835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0" w15:restartNumberingAfterBreak="0">
    <w:nsid w:val="4D671E35"/>
    <w:multiLevelType w:val="hybridMultilevel"/>
    <w:tmpl w:val="0FB00F3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1" w15:restartNumberingAfterBreak="0">
    <w:nsid w:val="4F6C2E63"/>
    <w:multiLevelType w:val="hybridMultilevel"/>
    <w:tmpl w:val="8C0E87BC"/>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32" w15:restartNumberingAfterBreak="0">
    <w:nsid w:val="52AB2399"/>
    <w:multiLevelType w:val="hybridMultilevel"/>
    <w:tmpl w:val="C08C769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3" w15:restartNumberingAfterBreak="0">
    <w:nsid w:val="540877CF"/>
    <w:multiLevelType w:val="hybridMultilevel"/>
    <w:tmpl w:val="025CE2D6"/>
    <w:lvl w:ilvl="0" w:tplc="87D226F6">
      <w:numFmt w:val="bullet"/>
      <w:lvlText w:val="-"/>
      <w:lvlJc w:val="left"/>
      <w:pPr>
        <w:ind w:left="720" w:hanging="360"/>
      </w:pPr>
      <w:rPr>
        <w:rFonts w:ascii="MetaPro-Light" w:eastAsiaTheme="minorHAnsi" w:hAnsi="MetaPro-Light"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4" w15:restartNumberingAfterBreak="0">
    <w:nsid w:val="56EF4D0A"/>
    <w:multiLevelType w:val="hybridMultilevel"/>
    <w:tmpl w:val="872C031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5" w15:restartNumberingAfterBreak="0">
    <w:nsid w:val="589920FE"/>
    <w:multiLevelType w:val="hybridMultilevel"/>
    <w:tmpl w:val="BCE2B36E"/>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36" w15:restartNumberingAfterBreak="0">
    <w:nsid w:val="59584D42"/>
    <w:multiLevelType w:val="hybridMultilevel"/>
    <w:tmpl w:val="D7AEC59A"/>
    <w:lvl w:ilvl="0" w:tplc="0807000F">
      <w:start w:val="1"/>
      <w:numFmt w:val="decimal"/>
      <w:lvlText w:val="%1."/>
      <w:lvlJc w:val="left"/>
      <w:pPr>
        <w:ind w:left="720" w:hanging="360"/>
      </w:pPr>
      <w:rPr>
        <w:rFonts w:hint="default"/>
      </w:rPr>
    </w:lvl>
    <w:lvl w:ilvl="1" w:tplc="08070019">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37" w15:restartNumberingAfterBreak="0">
    <w:nsid w:val="5AC74433"/>
    <w:multiLevelType w:val="hybridMultilevel"/>
    <w:tmpl w:val="29367AFC"/>
    <w:lvl w:ilvl="0" w:tplc="17067EE2">
      <w:numFmt w:val="bullet"/>
      <w:lvlText w:val="-"/>
      <w:lvlJc w:val="left"/>
      <w:pPr>
        <w:ind w:left="720" w:hanging="360"/>
      </w:pPr>
      <w:rPr>
        <w:rFonts w:ascii="MetaPro-Light" w:eastAsiaTheme="minorHAnsi" w:hAnsi="MetaPro-Light"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8" w15:restartNumberingAfterBreak="0">
    <w:nsid w:val="5DA725C8"/>
    <w:multiLevelType w:val="hybridMultilevel"/>
    <w:tmpl w:val="A1141B3E"/>
    <w:lvl w:ilvl="0" w:tplc="0807000F">
      <w:start w:val="1"/>
      <w:numFmt w:val="decimal"/>
      <w:lvlText w:val="%1."/>
      <w:lvlJc w:val="left"/>
      <w:pPr>
        <w:ind w:left="720" w:hanging="360"/>
      </w:pPr>
      <w:rPr>
        <w:rFonts w:hint="default"/>
      </w:rPr>
    </w:lvl>
    <w:lvl w:ilvl="1" w:tplc="08070019">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39" w15:restartNumberingAfterBreak="0">
    <w:nsid w:val="64EE54B1"/>
    <w:multiLevelType w:val="hybridMultilevel"/>
    <w:tmpl w:val="0B82CDD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0" w15:restartNumberingAfterBreak="0">
    <w:nsid w:val="652925AD"/>
    <w:multiLevelType w:val="hybridMultilevel"/>
    <w:tmpl w:val="9C7E303C"/>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41" w15:restartNumberingAfterBreak="0">
    <w:nsid w:val="66C843A7"/>
    <w:multiLevelType w:val="hybridMultilevel"/>
    <w:tmpl w:val="2F78572A"/>
    <w:lvl w:ilvl="0" w:tplc="7A2A3204">
      <w:start w:val="10"/>
      <w:numFmt w:val="bullet"/>
      <w:lvlText w:val="-"/>
      <w:lvlJc w:val="left"/>
      <w:pPr>
        <w:ind w:left="720" w:hanging="360"/>
      </w:pPr>
      <w:rPr>
        <w:rFonts w:ascii="MetaPro-Light" w:eastAsiaTheme="minorHAnsi" w:hAnsi="MetaPro-Light"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2" w15:restartNumberingAfterBreak="0">
    <w:nsid w:val="6D547FC2"/>
    <w:multiLevelType w:val="hybridMultilevel"/>
    <w:tmpl w:val="A1141B3E"/>
    <w:lvl w:ilvl="0" w:tplc="0807000F">
      <w:start w:val="1"/>
      <w:numFmt w:val="decimal"/>
      <w:lvlText w:val="%1."/>
      <w:lvlJc w:val="left"/>
      <w:pPr>
        <w:ind w:left="720" w:hanging="360"/>
      </w:pPr>
      <w:rPr>
        <w:rFonts w:hint="default"/>
      </w:rPr>
    </w:lvl>
    <w:lvl w:ilvl="1" w:tplc="08070019">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43" w15:restartNumberingAfterBreak="0">
    <w:nsid w:val="6F07421D"/>
    <w:multiLevelType w:val="hybridMultilevel"/>
    <w:tmpl w:val="D72A028E"/>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44" w15:restartNumberingAfterBreak="0">
    <w:nsid w:val="786F0DA5"/>
    <w:multiLevelType w:val="hybridMultilevel"/>
    <w:tmpl w:val="45065B78"/>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45" w15:restartNumberingAfterBreak="0">
    <w:nsid w:val="78C14BCE"/>
    <w:multiLevelType w:val="hybridMultilevel"/>
    <w:tmpl w:val="BDAE40BA"/>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46" w15:restartNumberingAfterBreak="0">
    <w:nsid w:val="7A130069"/>
    <w:multiLevelType w:val="hybridMultilevel"/>
    <w:tmpl w:val="A08EF2E6"/>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abstractNumId w:val="20"/>
  </w:num>
  <w:num w:numId="2">
    <w:abstractNumId w:val="1"/>
  </w:num>
  <w:num w:numId="3">
    <w:abstractNumId w:val="17"/>
  </w:num>
  <w:num w:numId="4">
    <w:abstractNumId w:val="6"/>
  </w:num>
  <w:num w:numId="5">
    <w:abstractNumId w:val="33"/>
  </w:num>
  <w:num w:numId="6">
    <w:abstractNumId w:val="5"/>
  </w:num>
  <w:num w:numId="7">
    <w:abstractNumId w:val="4"/>
  </w:num>
  <w:num w:numId="8">
    <w:abstractNumId w:val="34"/>
  </w:num>
  <w:num w:numId="9">
    <w:abstractNumId w:val="21"/>
  </w:num>
  <w:num w:numId="10">
    <w:abstractNumId w:val="10"/>
  </w:num>
  <w:num w:numId="11">
    <w:abstractNumId w:val="19"/>
  </w:num>
  <w:num w:numId="12">
    <w:abstractNumId w:val="39"/>
  </w:num>
  <w:num w:numId="13">
    <w:abstractNumId w:val="25"/>
  </w:num>
  <w:num w:numId="14">
    <w:abstractNumId w:val="2"/>
  </w:num>
  <w:num w:numId="15">
    <w:abstractNumId w:val="9"/>
  </w:num>
  <w:num w:numId="16">
    <w:abstractNumId w:val="46"/>
  </w:num>
  <w:num w:numId="17">
    <w:abstractNumId w:val="23"/>
  </w:num>
  <w:num w:numId="18">
    <w:abstractNumId w:val="26"/>
  </w:num>
  <w:num w:numId="19">
    <w:abstractNumId w:val="3"/>
  </w:num>
  <w:num w:numId="20">
    <w:abstractNumId w:val="22"/>
  </w:num>
  <w:num w:numId="21">
    <w:abstractNumId w:val="8"/>
  </w:num>
  <w:num w:numId="22">
    <w:abstractNumId w:val="27"/>
  </w:num>
  <w:num w:numId="23">
    <w:abstractNumId w:val="43"/>
  </w:num>
  <w:num w:numId="24">
    <w:abstractNumId w:val="0"/>
  </w:num>
  <w:num w:numId="25">
    <w:abstractNumId w:val="14"/>
  </w:num>
  <w:num w:numId="26">
    <w:abstractNumId w:val="18"/>
  </w:num>
  <w:num w:numId="27">
    <w:abstractNumId w:val="37"/>
  </w:num>
  <w:num w:numId="28">
    <w:abstractNumId w:val="12"/>
  </w:num>
  <w:num w:numId="29">
    <w:abstractNumId w:val="31"/>
  </w:num>
  <w:num w:numId="30">
    <w:abstractNumId w:val="44"/>
  </w:num>
  <w:num w:numId="31">
    <w:abstractNumId w:val="35"/>
  </w:num>
  <w:num w:numId="32">
    <w:abstractNumId w:val="28"/>
  </w:num>
  <w:num w:numId="33">
    <w:abstractNumId w:val="24"/>
  </w:num>
  <w:num w:numId="34">
    <w:abstractNumId w:val="45"/>
  </w:num>
  <w:num w:numId="35">
    <w:abstractNumId w:val="40"/>
  </w:num>
  <w:num w:numId="36">
    <w:abstractNumId w:val="41"/>
  </w:num>
  <w:num w:numId="37">
    <w:abstractNumId w:val="7"/>
  </w:num>
  <w:num w:numId="38">
    <w:abstractNumId w:val="16"/>
  </w:num>
  <w:num w:numId="39">
    <w:abstractNumId w:val="32"/>
  </w:num>
  <w:num w:numId="40">
    <w:abstractNumId w:val="11"/>
  </w:num>
  <w:num w:numId="41">
    <w:abstractNumId w:val="29"/>
  </w:num>
  <w:num w:numId="42">
    <w:abstractNumId w:val="30"/>
  </w:num>
  <w:num w:numId="43">
    <w:abstractNumId w:val="15"/>
  </w:num>
  <w:num w:numId="44">
    <w:abstractNumId w:val="38"/>
  </w:num>
  <w:num w:numId="45">
    <w:abstractNumId w:val="42"/>
  </w:num>
  <w:num w:numId="46">
    <w:abstractNumId w:val="36"/>
  </w:num>
  <w:num w:numId="47">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proofState w:spelling="clean" w:grammar="clean"/>
  <w:attachedTemplate r:id="rId1"/>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4625B"/>
    <w:rsid w:val="00002676"/>
    <w:rsid w:val="00004440"/>
    <w:rsid w:val="00004778"/>
    <w:rsid w:val="00005DCC"/>
    <w:rsid w:val="000073B8"/>
    <w:rsid w:val="000105C5"/>
    <w:rsid w:val="00010B15"/>
    <w:rsid w:val="000125EB"/>
    <w:rsid w:val="0001416E"/>
    <w:rsid w:val="00014F4E"/>
    <w:rsid w:val="000156F9"/>
    <w:rsid w:val="00016117"/>
    <w:rsid w:val="000203A4"/>
    <w:rsid w:val="00020B20"/>
    <w:rsid w:val="00020F13"/>
    <w:rsid w:val="000212B0"/>
    <w:rsid w:val="000214FC"/>
    <w:rsid w:val="00022770"/>
    <w:rsid w:val="00022B5D"/>
    <w:rsid w:val="000239A5"/>
    <w:rsid w:val="000245FD"/>
    <w:rsid w:val="00027885"/>
    <w:rsid w:val="00032176"/>
    <w:rsid w:val="0003239B"/>
    <w:rsid w:val="000363F3"/>
    <w:rsid w:val="00037CD2"/>
    <w:rsid w:val="00042D13"/>
    <w:rsid w:val="00043367"/>
    <w:rsid w:val="000433AB"/>
    <w:rsid w:val="00043C4B"/>
    <w:rsid w:val="00045B99"/>
    <w:rsid w:val="000476DF"/>
    <w:rsid w:val="000479AB"/>
    <w:rsid w:val="00047E15"/>
    <w:rsid w:val="00050967"/>
    <w:rsid w:val="00051204"/>
    <w:rsid w:val="0005287B"/>
    <w:rsid w:val="00052C87"/>
    <w:rsid w:val="000602E1"/>
    <w:rsid w:val="00060F58"/>
    <w:rsid w:val="00061041"/>
    <w:rsid w:val="00061340"/>
    <w:rsid w:val="000641B9"/>
    <w:rsid w:val="00064712"/>
    <w:rsid w:val="00065ABB"/>
    <w:rsid w:val="000709AA"/>
    <w:rsid w:val="00072667"/>
    <w:rsid w:val="000731A6"/>
    <w:rsid w:val="0007327D"/>
    <w:rsid w:val="00073A0A"/>
    <w:rsid w:val="00073B43"/>
    <w:rsid w:val="00075CAB"/>
    <w:rsid w:val="000769B8"/>
    <w:rsid w:val="00077294"/>
    <w:rsid w:val="000773F6"/>
    <w:rsid w:val="000813B6"/>
    <w:rsid w:val="0008143B"/>
    <w:rsid w:val="00082B90"/>
    <w:rsid w:val="00083D33"/>
    <w:rsid w:val="00084B5D"/>
    <w:rsid w:val="00084C91"/>
    <w:rsid w:val="00084F56"/>
    <w:rsid w:val="00086A0F"/>
    <w:rsid w:val="0009082E"/>
    <w:rsid w:val="0009103F"/>
    <w:rsid w:val="00092044"/>
    <w:rsid w:val="00092110"/>
    <w:rsid w:val="00094CE8"/>
    <w:rsid w:val="000955E4"/>
    <w:rsid w:val="00095614"/>
    <w:rsid w:val="00095F2E"/>
    <w:rsid w:val="00097365"/>
    <w:rsid w:val="000A29FA"/>
    <w:rsid w:val="000A4E50"/>
    <w:rsid w:val="000A4F73"/>
    <w:rsid w:val="000A5691"/>
    <w:rsid w:val="000A5D27"/>
    <w:rsid w:val="000B0081"/>
    <w:rsid w:val="000B0ACD"/>
    <w:rsid w:val="000B26B2"/>
    <w:rsid w:val="000B2D3D"/>
    <w:rsid w:val="000B3199"/>
    <w:rsid w:val="000B4889"/>
    <w:rsid w:val="000B4AF1"/>
    <w:rsid w:val="000B4CEC"/>
    <w:rsid w:val="000B54B5"/>
    <w:rsid w:val="000B59BF"/>
    <w:rsid w:val="000B61DE"/>
    <w:rsid w:val="000C1A12"/>
    <w:rsid w:val="000C2BB4"/>
    <w:rsid w:val="000C2FE9"/>
    <w:rsid w:val="000C744C"/>
    <w:rsid w:val="000C75D8"/>
    <w:rsid w:val="000C7653"/>
    <w:rsid w:val="000D1C3E"/>
    <w:rsid w:val="000D21FA"/>
    <w:rsid w:val="000D44F4"/>
    <w:rsid w:val="000D4B5F"/>
    <w:rsid w:val="000D56D8"/>
    <w:rsid w:val="000E0573"/>
    <w:rsid w:val="000E14CF"/>
    <w:rsid w:val="000E3246"/>
    <w:rsid w:val="000E33DC"/>
    <w:rsid w:val="000E4307"/>
    <w:rsid w:val="000E4DD4"/>
    <w:rsid w:val="000E5DAD"/>
    <w:rsid w:val="000E62D5"/>
    <w:rsid w:val="000E67C0"/>
    <w:rsid w:val="000E7234"/>
    <w:rsid w:val="000E781F"/>
    <w:rsid w:val="000F0BDC"/>
    <w:rsid w:val="000F2A80"/>
    <w:rsid w:val="000F2C2B"/>
    <w:rsid w:val="000F4201"/>
    <w:rsid w:val="000F612F"/>
    <w:rsid w:val="000F65D7"/>
    <w:rsid w:val="000F7AA2"/>
    <w:rsid w:val="00101A0C"/>
    <w:rsid w:val="00101E86"/>
    <w:rsid w:val="00102C4A"/>
    <w:rsid w:val="00103112"/>
    <w:rsid w:val="001041D6"/>
    <w:rsid w:val="00104934"/>
    <w:rsid w:val="001049AE"/>
    <w:rsid w:val="00104A5C"/>
    <w:rsid w:val="001051FE"/>
    <w:rsid w:val="001052E2"/>
    <w:rsid w:val="001068C4"/>
    <w:rsid w:val="001108EE"/>
    <w:rsid w:val="0011306D"/>
    <w:rsid w:val="00113FB2"/>
    <w:rsid w:val="00115041"/>
    <w:rsid w:val="00116781"/>
    <w:rsid w:val="00116785"/>
    <w:rsid w:val="00120F0D"/>
    <w:rsid w:val="00121DE7"/>
    <w:rsid w:val="00121F14"/>
    <w:rsid w:val="00124C89"/>
    <w:rsid w:val="001254E5"/>
    <w:rsid w:val="00125548"/>
    <w:rsid w:val="001257CA"/>
    <w:rsid w:val="00125D6A"/>
    <w:rsid w:val="00130576"/>
    <w:rsid w:val="00131760"/>
    <w:rsid w:val="00133895"/>
    <w:rsid w:val="001343EE"/>
    <w:rsid w:val="00134C9C"/>
    <w:rsid w:val="00134CC9"/>
    <w:rsid w:val="001356B3"/>
    <w:rsid w:val="00136880"/>
    <w:rsid w:val="00142594"/>
    <w:rsid w:val="00142FCC"/>
    <w:rsid w:val="00145208"/>
    <w:rsid w:val="00146EC2"/>
    <w:rsid w:val="00150639"/>
    <w:rsid w:val="00151ED7"/>
    <w:rsid w:val="0015288F"/>
    <w:rsid w:val="00160CF4"/>
    <w:rsid w:val="00161CBD"/>
    <w:rsid w:val="0016292B"/>
    <w:rsid w:val="00163B92"/>
    <w:rsid w:val="00165637"/>
    <w:rsid w:val="001662E1"/>
    <w:rsid w:val="00166F64"/>
    <w:rsid w:val="00166F8C"/>
    <w:rsid w:val="001672AC"/>
    <w:rsid w:val="00167440"/>
    <w:rsid w:val="00171C46"/>
    <w:rsid w:val="00171CAC"/>
    <w:rsid w:val="0017331D"/>
    <w:rsid w:val="001765F2"/>
    <w:rsid w:val="00180B99"/>
    <w:rsid w:val="00182409"/>
    <w:rsid w:val="0018339D"/>
    <w:rsid w:val="0018411B"/>
    <w:rsid w:val="00187676"/>
    <w:rsid w:val="001917C2"/>
    <w:rsid w:val="00191C17"/>
    <w:rsid w:val="001923C4"/>
    <w:rsid w:val="00193576"/>
    <w:rsid w:val="00196A66"/>
    <w:rsid w:val="001A1D42"/>
    <w:rsid w:val="001A2E8F"/>
    <w:rsid w:val="001A30F2"/>
    <w:rsid w:val="001A3541"/>
    <w:rsid w:val="001A38CE"/>
    <w:rsid w:val="001A4386"/>
    <w:rsid w:val="001A5F6C"/>
    <w:rsid w:val="001A6162"/>
    <w:rsid w:val="001A73D9"/>
    <w:rsid w:val="001B04D4"/>
    <w:rsid w:val="001B30D4"/>
    <w:rsid w:val="001B491F"/>
    <w:rsid w:val="001B5664"/>
    <w:rsid w:val="001C0155"/>
    <w:rsid w:val="001C163F"/>
    <w:rsid w:val="001C1BEB"/>
    <w:rsid w:val="001C23FF"/>
    <w:rsid w:val="001C5433"/>
    <w:rsid w:val="001C58B5"/>
    <w:rsid w:val="001C7C0B"/>
    <w:rsid w:val="001D56DA"/>
    <w:rsid w:val="001D5DAD"/>
    <w:rsid w:val="001D76D9"/>
    <w:rsid w:val="001E016F"/>
    <w:rsid w:val="001E1D0B"/>
    <w:rsid w:val="001E2CA9"/>
    <w:rsid w:val="001E3A07"/>
    <w:rsid w:val="001E53FF"/>
    <w:rsid w:val="001F0505"/>
    <w:rsid w:val="001F2153"/>
    <w:rsid w:val="001F5057"/>
    <w:rsid w:val="001F58EF"/>
    <w:rsid w:val="001F6B21"/>
    <w:rsid w:val="001F73AF"/>
    <w:rsid w:val="002010E7"/>
    <w:rsid w:val="00202EC4"/>
    <w:rsid w:val="00203682"/>
    <w:rsid w:val="00203853"/>
    <w:rsid w:val="002047DB"/>
    <w:rsid w:val="00204885"/>
    <w:rsid w:val="00204B8E"/>
    <w:rsid w:val="00206BC2"/>
    <w:rsid w:val="00206C7E"/>
    <w:rsid w:val="00206FBD"/>
    <w:rsid w:val="002111CF"/>
    <w:rsid w:val="00213347"/>
    <w:rsid w:val="00214FCE"/>
    <w:rsid w:val="00215128"/>
    <w:rsid w:val="002151C3"/>
    <w:rsid w:val="0021735E"/>
    <w:rsid w:val="00220689"/>
    <w:rsid w:val="002232D8"/>
    <w:rsid w:val="002244F3"/>
    <w:rsid w:val="00224E55"/>
    <w:rsid w:val="00225F01"/>
    <w:rsid w:val="002263AF"/>
    <w:rsid w:val="00226896"/>
    <w:rsid w:val="002268F0"/>
    <w:rsid w:val="0022758A"/>
    <w:rsid w:val="002277CD"/>
    <w:rsid w:val="00227A5F"/>
    <w:rsid w:val="00227AB2"/>
    <w:rsid w:val="002304B6"/>
    <w:rsid w:val="0023098D"/>
    <w:rsid w:val="00231364"/>
    <w:rsid w:val="00231807"/>
    <w:rsid w:val="00232C4B"/>
    <w:rsid w:val="00232EA6"/>
    <w:rsid w:val="002344AF"/>
    <w:rsid w:val="00235AA4"/>
    <w:rsid w:val="00237927"/>
    <w:rsid w:val="002410C7"/>
    <w:rsid w:val="002437D0"/>
    <w:rsid w:val="00243B86"/>
    <w:rsid w:val="002441BC"/>
    <w:rsid w:val="00245B72"/>
    <w:rsid w:val="002460A8"/>
    <w:rsid w:val="00246B5C"/>
    <w:rsid w:val="00251047"/>
    <w:rsid w:val="0025134E"/>
    <w:rsid w:val="002522EB"/>
    <w:rsid w:val="00252313"/>
    <w:rsid w:val="00253E69"/>
    <w:rsid w:val="00254577"/>
    <w:rsid w:val="00255C0F"/>
    <w:rsid w:val="00257AED"/>
    <w:rsid w:val="00263594"/>
    <w:rsid w:val="00264E65"/>
    <w:rsid w:val="00265062"/>
    <w:rsid w:val="00265C75"/>
    <w:rsid w:val="00266A02"/>
    <w:rsid w:val="00266C3E"/>
    <w:rsid w:val="00266D31"/>
    <w:rsid w:val="00267F6F"/>
    <w:rsid w:val="00270474"/>
    <w:rsid w:val="00270B56"/>
    <w:rsid w:val="002742D9"/>
    <w:rsid w:val="00274BDD"/>
    <w:rsid w:val="0027658E"/>
    <w:rsid w:val="00276A68"/>
    <w:rsid w:val="00280751"/>
    <w:rsid w:val="002820F4"/>
    <w:rsid w:val="002823EE"/>
    <w:rsid w:val="002838CE"/>
    <w:rsid w:val="00283A5D"/>
    <w:rsid w:val="002846F6"/>
    <w:rsid w:val="002854D7"/>
    <w:rsid w:val="002863AF"/>
    <w:rsid w:val="002875FB"/>
    <w:rsid w:val="00287E23"/>
    <w:rsid w:val="00290994"/>
    <w:rsid w:val="00290C05"/>
    <w:rsid w:val="0029323F"/>
    <w:rsid w:val="00294511"/>
    <w:rsid w:val="00295932"/>
    <w:rsid w:val="002962FF"/>
    <w:rsid w:val="0029651B"/>
    <w:rsid w:val="00297347"/>
    <w:rsid w:val="00297AEC"/>
    <w:rsid w:val="00297C1E"/>
    <w:rsid w:val="002A0D9E"/>
    <w:rsid w:val="002A1C51"/>
    <w:rsid w:val="002A2DC8"/>
    <w:rsid w:val="002A32DA"/>
    <w:rsid w:val="002A3B06"/>
    <w:rsid w:val="002A430F"/>
    <w:rsid w:val="002A4F3A"/>
    <w:rsid w:val="002A593D"/>
    <w:rsid w:val="002A7227"/>
    <w:rsid w:val="002A7DC2"/>
    <w:rsid w:val="002B00C4"/>
    <w:rsid w:val="002B0670"/>
    <w:rsid w:val="002B10D4"/>
    <w:rsid w:val="002B254F"/>
    <w:rsid w:val="002B2596"/>
    <w:rsid w:val="002B335C"/>
    <w:rsid w:val="002B54EC"/>
    <w:rsid w:val="002B5F47"/>
    <w:rsid w:val="002B5F7D"/>
    <w:rsid w:val="002B6A8D"/>
    <w:rsid w:val="002C2C01"/>
    <w:rsid w:val="002C3040"/>
    <w:rsid w:val="002C497E"/>
    <w:rsid w:val="002C4ABB"/>
    <w:rsid w:val="002C4DBB"/>
    <w:rsid w:val="002C5801"/>
    <w:rsid w:val="002D1085"/>
    <w:rsid w:val="002D1EC3"/>
    <w:rsid w:val="002D505C"/>
    <w:rsid w:val="002D5457"/>
    <w:rsid w:val="002D62F4"/>
    <w:rsid w:val="002E13A5"/>
    <w:rsid w:val="002E17B0"/>
    <w:rsid w:val="002E1842"/>
    <w:rsid w:val="002E2F0F"/>
    <w:rsid w:val="002E31B6"/>
    <w:rsid w:val="002E4006"/>
    <w:rsid w:val="002E57CF"/>
    <w:rsid w:val="002E5933"/>
    <w:rsid w:val="002E7EBD"/>
    <w:rsid w:val="002F0A4F"/>
    <w:rsid w:val="002F1AF4"/>
    <w:rsid w:val="002F1BED"/>
    <w:rsid w:val="002F2782"/>
    <w:rsid w:val="002F4186"/>
    <w:rsid w:val="002F54E9"/>
    <w:rsid w:val="002F6248"/>
    <w:rsid w:val="002F69F9"/>
    <w:rsid w:val="002F731C"/>
    <w:rsid w:val="00300F30"/>
    <w:rsid w:val="003010A9"/>
    <w:rsid w:val="00302514"/>
    <w:rsid w:val="003047A5"/>
    <w:rsid w:val="003068D4"/>
    <w:rsid w:val="00306B00"/>
    <w:rsid w:val="00307BDF"/>
    <w:rsid w:val="00311F12"/>
    <w:rsid w:val="003131E2"/>
    <w:rsid w:val="00313227"/>
    <w:rsid w:val="0031323E"/>
    <w:rsid w:val="00313428"/>
    <w:rsid w:val="00313DAC"/>
    <w:rsid w:val="00314D55"/>
    <w:rsid w:val="003178B5"/>
    <w:rsid w:val="0032097D"/>
    <w:rsid w:val="00321058"/>
    <w:rsid w:val="0032214C"/>
    <w:rsid w:val="003225D3"/>
    <w:rsid w:val="0032303F"/>
    <w:rsid w:val="00323F01"/>
    <w:rsid w:val="0032538E"/>
    <w:rsid w:val="00326960"/>
    <w:rsid w:val="003333F7"/>
    <w:rsid w:val="003341A6"/>
    <w:rsid w:val="003347B1"/>
    <w:rsid w:val="00336B0D"/>
    <w:rsid w:val="003378A3"/>
    <w:rsid w:val="00337E37"/>
    <w:rsid w:val="003402C9"/>
    <w:rsid w:val="00343BAE"/>
    <w:rsid w:val="00344465"/>
    <w:rsid w:val="00345632"/>
    <w:rsid w:val="00345D86"/>
    <w:rsid w:val="00345F78"/>
    <w:rsid w:val="003524AA"/>
    <w:rsid w:val="00357625"/>
    <w:rsid w:val="00360A54"/>
    <w:rsid w:val="0036406D"/>
    <w:rsid w:val="00365389"/>
    <w:rsid w:val="00370A43"/>
    <w:rsid w:val="003749E5"/>
    <w:rsid w:val="00374E7C"/>
    <w:rsid w:val="00376FF6"/>
    <w:rsid w:val="00380113"/>
    <w:rsid w:val="00381ACE"/>
    <w:rsid w:val="00381C43"/>
    <w:rsid w:val="00381F94"/>
    <w:rsid w:val="00382C42"/>
    <w:rsid w:val="00382CFA"/>
    <w:rsid w:val="00382FBD"/>
    <w:rsid w:val="00384716"/>
    <w:rsid w:val="00385161"/>
    <w:rsid w:val="003865AB"/>
    <w:rsid w:val="00390513"/>
    <w:rsid w:val="00391EEB"/>
    <w:rsid w:val="00392604"/>
    <w:rsid w:val="00392790"/>
    <w:rsid w:val="00393367"/>
    <w:rsid w:val="00393A03"/>
    <w:rsid w:val="0039447D"/>
    <w:rsid w:val="0039710E"/>
    <w:rsid w:val="00397CFF"/>
    <w:rsid w:val="00397F57"/>
    <w:rsid w:val="003A0261"/>
    <w:rsid w:val="003A10B9"/>
    <w:rsid w:val="003A1883"/>
    <w:rsid w:val="003A1BA4"/>
    <w:rsid w:val="003A1C0F"/>
    <w:rsid w:val="003A3176"/>
    <w:rsid w:val="003A433D"/>
    <w:rsid w:val="003A5177"/>
    <w:rsid w:val="003A65E1"/>
    <w:rsid w:val="003A6747"/>
    <w:rsid w:val="003A6C13"/>
    <w:rsid w:val="003A75FA"/>
    <w:rsid w:val="003B235A"/>
    <w:rsid w:val="003B32E0"/>
    <w:rsid w:val="003B3418"/>
    <w:rsid w:val="003B42D8"/>
    <w:rsid w:val="003B595E"/>
    <w:rsid w:val="003B5A8B"/>
    <w:rsid w:val="003B7481"/>
    <w:rsid w:val="003C0D14"/>
    <w:rsid w:val="003C1AEC"/>
    <w:rsid w:val="003C1E19"/>
    <w:rsid w:val="003C2D43"/>
    <w:rsid w:val="003C2EDD"/>
    <w:rsid w:val="003C3FAB"/>
    <w:rsid w:val="003C4B57"/>
    <w:rsid w:val="003C599B"/>
    <w:rsid w:val="003C6140"/>
    <w:rsid w:val="003C6847"/>
    <w:rsid w:val="003C6A13"/>
    <w:rsid w:val="003C6E7D"/>
    <w:rsid w:val="003C70C3"/>
    <w:rsid w:val="003C7DC3"/>
    <w:rsid w:val="003D10E9"/>
    <w:rsid w:val="003D2A78"/>
    <w:rsid w:val="003D2D2D"/>
    <w:rsid w:val="003D4D84"/>
    <w:rsid w:val="003E2C18"/>
    <w:rsid w:val="003E4F08"/>
    <w:rsid w:val="003F06AB"/>
    <w:rsid w:val="003F075A"/>
    <w:rsid w:val="003F1633"/>
    <w:rsid w:val="003F17A3"/>
    <w:rsid w:val="003F2E41"/>
    <w:rsid w:val="003F39A3"/>
    <w:rsid w:val="003F5435"/>
    <w:rsid w:val="003F7631"/>
    <w:rsid w:val="00400827"/>
    <w:rsid w:val="00401261"/>
    <w:rsid w:val="00402BDD"/>
    <w:rsid w:val="00402E78"/>
    <w:rsid w:val="00403AF5"/>
    <w:rsid w:val="0040433C"/>
    <w:rsid w:val="00404696"/>
    <w:rsid w:val="00405677"/>
    <w:rsid w:val="004068D4"/>
    <w:rsid w:val="00407526"/>
    <w:rsid w:val="00407CC6"/>
    <w:rsid w:val="00407CD6"/>
    <w:rsid w:val="004100EE"/>
    <w:rsid w:val="00411144"/>
    <w:rsid w:val="004111D9"/>
    <w:rsid w:val="00411AC6"/>
    <w:rsid w:val="00413C6D"/>
    <w:rsid w:val="00413FFD"/>
    <w:rsid w:val="0041500A"/>
    <w:rsid w:val="004168B9"/>
    <w:rsid w:val="00416F4C"/>
    <w:rsid w:val="0041766D"/>
    <w:rsid w:val="004204E8"/>
    <w:rsid w:val="00422FCC"/>
    <w:rsid w:val="004242EE"/>
    <w:rsid w:val="0042575C"/>
    <w:rsid w:val="00425A33"/>
    <w:rsid w:val="00426771"/>
    <w:rsid w:val="00432EEB"/>
    <w:rsid w:val="00434EB9"/>
    <w:rsid w:val="004366B7"/>
    <w:rsid w:val="004374AC"/>
    <w:rsid w:val="00437599"/>
    <w:rsid w:val="004400C4"/>
    <w:rsid w:val="00441770"/>
    <w:rsid w:val="00441FD2"/>
    <w:rsid w:val="004420D8"/>
    <w:rsid w:val="0044293E"/>
    <w:rsid w:val="00451318"/>
    <w:rsid w:val="004520FC"/>
    <w:rsid w:val="00452E83"/>
    <w:rsid w:val="0045482A"/>
    <w:rsid w:val="00455011"/>
    <w:rsid w:val="00455118"/>
    <w:rsid w:val="00455266"/>
    <w:rsid w:val="00457610"/>
    <w:rsid w:val="00461738"/>
    <w:rsid w:val="004617DD"/>
    <w:rsid w:val="004634ED"/>
    <w:rsid w:val="00463A5F"/>
    <w:rsid w:val="0047018A"/>
    <w:rsid w:val="0047070B"/>
    <w:rsid w:val="0047152B"/>
    <w:rsid w:val="00473A5E"/>
    <w:rsid w:val="00474FEE"/>
    <w:rsid w:val="00475756"/>
    <w:rsid w:val="00477C7C"/>
    <w:rsid w:val="004827C4"/>
    <w:rsid w:val="00482A47"/>
    <w:rsid w:val="00484607"/>
    <w:rsid w:val="00487593"/>
    <w:rsid w:val="004904D7"/>
    <w:rsid w:val="00492635"/>
    <w:rsid w:val="004927A8"/>
    <w:rsid w:val="00494D02"/>
    <w:rsid w:val="004971CD"/>
    <w:rsid w:val="00497564"/>
    <w:rsid w:val="004976C4"/>
    <w:rsid w:val="004A0D6E"/>
    <w:rsid w:val="004A0E2B"/>
    <w:rsid w:val="004A206F"/>
    <w:rsid w:val="004A278F"/>
    <w:rsid w:val="004A52E9"/>
    <w:rsid w:val="004A5574"/>
    <w:rsid w:val="004A600A"/>
    <w:rsid w:val="004A653A"/>
    <w:rsid w:val="004A6F1E"/>
    <w:rsid w:val="004B041D"/>
    <w:rsid w:val="004B0792"/>
    <w:rsid w:val="004B08DF"/>
    <w:rsid w:val="004B116C"/>
    <w:rsid w:val="004B176B"/>
    <w:rsid w:val="004B1AF4"/>
    <w:rsid w:val="004B2C7D"/>
    <w:rsid w:val="004B30EA"/>
    <w:rsid w:val="004B3CF2"/>
    <w:rsid w:val="004B4A5B"/>
    <w:rsid w:val="004B5A0F"/>
    <w:rsid w:val="004B67B4"/>
    <w:rsid w:val="004B69A7"/>
    <w:rsid w:val="004B6A1A"/>
    <w:rsid w:val="004B760C"/>
    <w:rsid w:val="004B7A99"/>
    <w:rsid w:val="004C056F"/>
    <w:rsid w:val="004C2C9D"/>
    <w:rsid w:val="004C385C"/>
    <w:rsid w:val="004C5D0E"/>
    <w:rsid w:val="004C5E55"/>
    <w:rsid w:val="004C74CE"/>
    <w:rsid w:val="004D0921"/>
    <w:rsid w:val="004D3787"/>
    <w:rsid w:val="004D435D"/>
    <w:rsid w:val="004D4449"/>
    <w:rsid w:val="004D523B"/>
    <w:rsid w:val="004D5FA5"/>
    <w:rsid w:val="004D6C1B"/>
    <w:rsid w:val="004E24EE"/>
    <w:rsid w:val="004E26BB"/>
    <w:rsid w:val="004E2875"/>
    <w:rsid w:val="004E2952"/>
    <w:rsid w:val="004E3291"/>
    <w:rsid w:val="004E3362"/>
    <w:rsid w:val="004E4776"/>
    <w:rsid w:val="004E56E0"/>
    <w:rsid w:val="004E6126"/>
    <w:rsid w:val="004E64C2"/>
    <w:rsid w:val="004E6788"/>
    <w:rsid w:val="004E6A45"/>
    <w:rsid w:val="004E6B8C"/>
    <w:rsid w:val="004E7886"/>
    <w:rsid w:val="004E7CCF"/>
    <w:rsid w:val="004F1FE3"/>
    <w:rsid w:val="004F33D0"/>
    <w:rsid w:val="004F3BC1"/>
    <w:rsid w:val="004F6577"/>
    <w:rsid w:val="004F6D33"/>
    <w:rsid w:val="004F70A0"/>
    <w:rsid w:val="00502025"/>
    <w:rsid w:val="00502A1C"/>
    <w:rsid w:val="00503D03"/>
    <w:rsid w:val="00504727"/>
    <w:rsid w:val="00505D08"/>
    <w:rsid w:val="005110C3"/>
    <w:rsid w:val="00513326"/>
    <w:rsid w:val="00514ECB"/>
    <w:rsid w:val="00514FAF"/>
    <w:rsid w:val="005152AE"/>
    <w:rsid w:val="00516345"/>
    <w:rsid w:val="0051721F"/>
    <w:rsid w:val="005176F3"/>
    <w:rsid w:val="00517BCF"/>
    <w:rsid w:val="0052070B"/>
    <w:rsid w:val="00522D9B"/>
    <w:rsid w:val="00523082"/>
    <w:rsid w:val="00523E40"/>
    <w:rsid w:val="005243C5"/>
    <w:rsid w:val="00526A6D"/>
    <w:rsid w:val="005276D1"/>
    <w:rsid w:val="005330A2"/>
    <w:rsid w:val="00534228"/>
    <w:rsid w:val="0053452F"/>
    <w:rsid w:val="00535AC8"/>
    <w:rsid w:val="00537415"/>
    <w:rsid w:val="00541775"/>
    <w:rsid w:val="005432BD"/>
    <w:rsid w:val="00543D4C"/>
    <w:rsid w:val="005444B0"/>
    <w:rsid w:val="0054451D"/>
    <w:rsid w:val="005464A6"/>
    <w:rsid w:val="0054768C"/>
    <w:rsid w:val="00547BAE"/>
    <w:rsid w:val="00550977"/>
    <w:rsid w:val="005513E8"/>
    <w:rsid w:val="005530B0"/>
    <w:rsid w:val="00553319"/>
    <w:rsid w:val="005535D0"/>
    <w:rsid w:val="0055510D"/>
    <w:rsid w:val="0055758D"/>
    <w:rsid w:val="005608D0"/>
    <w:rsid w:val="00560E97"/>
    <w:rsid w:val="00560EFB"/>
    <w:rsid w:val="005618AB"/>
    <w:rsid w:val="005637FE"/>
    <w:rsid w:val="00563D84"/>
    <w:rsid w:val="00563ED5"/>
    <w:rsid w:val="00565387"/>
    <w:rsid w:val="005655E9"/>
    <w:rsid w:val="00566C99"/>
    <w:rsid w:val="00570769"/>
    <w:rsid w:val="00570CAD"/>
    <w:rsid w:val="00571915"/>
    <w:rsid w:val="00575D12"/>
    <w:rsid w:val="0057677A"/>
    <w:rsid w:val="0057749F"/>
    <w:rsid w:val="00581A73"/>
    <w:rsid w:val="0058443D"/>
    <w:rsid w:val="00585A47"/>
    <w:rsid w:val="0058774B"/>
    <w:rsid w:val="0059096D"/>
    <w:rsid w:val="00590D6F"/>
    <w:rsid w:val="00591E41"/>
    <w:rsid w:val="00592727"/>
    <w:rsid w:val="0059272D"/>
    <w:rsid w:val="00592FB9"/>
    <w:rsid w:val="005943BA"/>
    <w:rsid w:val="00597E53"/>
    <w:rsid w:val="005A0B90"/>
    <w:rsid w:val="005A1551"/>
    <w:rsid w:val="005A1B13"/>
    <w:rsid w:val="005A1BC7"/>
    <w:rsid w:val="005A2467"/>
    <w:rsid w:val="005A3D5C"/>
    <w:rsid w:val="005A4CFA"/>
    <w:rsid w:val="005A5DB6"/>
    <w:rsid w:val="005A5E9C"/>
    <w:rsid w:val="005A629C"/>
    <w:rsid w:val="005A7258"/>
    <w:rsid w:val="005B1505"/>
    <w:rsid w:val="005B3F8D"/>
    <w:rsid w:val="005B44AD"/>
    <w:rsid w:val="005B44D7"/>
    <w:rsid w:val="005B5380"/>
    <w:rsid w:val="005B5D33"/>
    <w:rsid w:val="005B6DD9"/>
    <w:rsid w:val="005B7663"/>
    <w:rsid w:val="005B7BD4"/>
    <w:rsid w:val="005C07EC"/>
    <w:rsid w:val="005C1350"/>
    <w:rsid w:val="005C1B8E"/>
    <w:rsid w:val="005C2CE8"/>
    <w:rsid w:val="005C3C3C"/>
    <w:rsid w:val="005D00FF"/>
    <w:rsid w:val="005D11F6"/>
    <w:rsid w:val="005D1225"/>
    <w:rsid w:val="005D2B62"/>
    <w:rsid w:val="005D5968"/>
    <w:rsid w:val="005D6C71"/>
    <w:rsid w:val="005D713B"/>
    <w:rsid w:val="005D76A4"/>
    <w:rsid w:val="005D7DA9"/>
    <w:rsid w:val="005D7F0E"/>
    <w:rsid w:val="005E1C18"/>
    <w:rsid w:val="005E266C"/>
    <w:rsid w:val="005E3815"/>
    <w:rsid w:val="005E7011"/>
    <w:rsid w:val="005E7228"/>
    <w:rsid w:val="005E79B1"/>
    <w:rsid w:val="005F19EC"/>
    <w:rsid w:val="005F2434"/>
    <w:rsid w:val="005F53D0"/>
    <w:rsid w:val="005F630D"/>
    <w:rsid w:val="005F6959"/>
    <w:rsid w:val="006016B6"/>
    <w:rsid w:val="006018B5"/>
    <w:rsid w:val="00602BCD"/>
    <w:rsid w:val="006037A5"/>
    <w:rsid w:val="00605190"/>
    <w:rsid w:val="00606831"/>
    <w:rsid w:val="00607261"/>
    <w:rsid w:val="00607928"/>
    <w:rsid w:val="00610D6D"/>
    <w:rsid w:val="00611454"/>
    <w:rsid w:val="00611C5F"/>
    <w:rsid w:val="00617BE9"/>
    <w:rsid w:val="00620013"/>
    <w:rsid w:val="00620047"/>
    <w:rsid w:val="006207A5"/>
    <w:rsid w:val="00620B7C"/>
    <w:rsid w:val="00621796"/>
    <w:rsid w:val="00621B97"/>
    <w:rsid w:val="00626218"/>
    <w:rsid w:val="006268BE"/>
    <w:rsid w:val="00630EC1"/>
    <w:rsid w:val="00631BA1"/>
    <w:rsid w:val="00631F8F"/>
    <w:rsid w:val="006324AB"/>
    <w:rsid w:val="0063251B"/>
    <w:rsid w:val="006329D2"/>
    <w:rsid w:val="006337A2"/>
    <w:rsid w:val="006342DD"/>
    <w:rsid w:val="00635BD8"/>
    <w:rsid w:val="00636B5D"/>
    <w:rsid w:val="00643F23"/>
    <w:rsid w:val="00647EB7"/>
    <w:rsid w:val="006519B9"/>
    <w:rsid w:val="00652365"/>
    <w:rsid w:val="00655738"/>
    <w:rsid w:val="0065653F"/>
    <w:rsid w:val="00657121"/>
    <w:rsid w:val="0065713C"/>
    <w:rsid w:val="0065717A"/>
    <w:rsid w:val="006604FF"/>
    <w:rsid w:val="00660B60"/>
    <w:rsid w:val="006635C5"/>
    <w:rsid w:val="00663ED8"/>
    <w:rsid w:val="006650F9"/>
    <w:rsid w:val="006675BA"/>
    <w:rsid w:val="006704B8"/>
    <w:rsid w:val="006718C4"/>
    <w:rsid w:val="00673247"/>
    <w:rsid w:val="006736B7"/>
    <w:rsid w:val="006765CB"/>
    <w:rsid w:val="00682B1E"/>
    <w:rsid w:val="00682EA0"/>
    <w:rsid w:val="00684794"/>
    <w:rsid w:val="006907B6"/>
    <w:rsid w:val="006910ED"/>
    <w:rsid w:val="00692379"/>
    <w:rsid w:val="0069273E"/>
    <w:rsid w:val="00695DEC"/>
    <w:rsid w:val="00696B39"/>
    <w:rsid w:val="006A0A76"/>
    <w:rsid w:val="006A4816"/>
    <w:rsid w:val="006A4AC9"/>
    <w:rsid w:val="006A68E9"/>
    <w:rsid w:val="006A723D"/>
    <w:rsid w:val="006B11BE"/>
    <w:rsid w:val="006B15F8"/>
    <w:rsid w:val="006B1A02"/>
    <w:rsid w:val="006B296F"/>
    <w:rsid w:val="006B2E9C"/>
    <w:rsid w:val="006B555F"/>
    <w:rsid w:val="006B56DD"/>
    <w:rsid w:val="006B60C4"/>
    <w:rsid w:val="006B60D6"/>
    <w:rsid w:val="006B678E"/>
    <w:rsid w:val="006B7D70"/>
    <w:rsid w:val="006B7F27"/>
    <w:rsid w:val="006C08C9"/>
    <w:rsid w:val="006C0BB4"/>
    <w:rsid w:val="006C1213"/>
    <w:rsid w:val="006C171E"/>
    <w:rsid w:val="006C4941"/>
    <w:rsid w:val="006D21E2"/>
    <w:rsid w:val="006D3570"/>
    <w:rsid w:val="006D5A66"/>
    <w:rsid w:val="006E36BD"/>
    <w:rsid w:val="006E7A6D"/>
    <w:rsid w:val="006F046A"/>
    <w:rsid w:val="006F0DD0"/>
    <w:rsid w:val="006F0EC8"/>
    <w:rsid w:val="006F24E9"/>
    <w:rsid w:val="006F3613"/>
    <w:rsid w:val="006F50EB"/>
    <w:rsid w:val="006F57CB"/>
    <w:rsid w:val="006F6205"/>
    <w:rsid w:val="006F7482"/>
    <w:rsid w:val="00700B9B"/>
    <w:rsid w:val="00701422"/>
    <w:rsid w:val="00701543"/>
    <w:rsid w:val="0070400D"/>
    <w:rsid w:val="007044CD"/>
    <w:rsid w:val="0070590D"/>
    <w:rsid w:val="007064BF"/>
    <w:rsid w:val="0070799A"/>
    <w:rsid w:val="00711C97"/>
    <w:rsid w:val="00716E4E"/>
    <w:rsid w:val="0072168B"/>
    <w:rsid w:val="00722173"/>
    <w:rsid w:val="007221C4"/>
    <w:rsid w:val="00722B8C"/>
    <w:rsid w:val="00723682"/>
    <w:rsid w:val="00724B2D"/>
    <w:rsid w:val="0072587F"/>
    <w:rsid w:val="00725ABC"/>
    <w:rsid w:val="0072669A"/>
    <w:rsid w:val="00726A39"/>
    <w:rsid w:val="00727771"/>
    <w:rsid w:val="007277A2"/>
    <w:rsid w:val="007312C6"/>
    <w:rsid w:val="00732A4F"/>
    <w:rsid w:val="00734228"/>
    <w:rsid w:val="00734A3E"/>
    <w:rsid w:val="007352A1"/>
    <w:rsid w:val="007365F1"/>
    <w:rsid w:val="00736C9D"/>
    <w:rsid w:val="00737CF7"/>
    <w:rsid w:val="007408A0"/>
    <w:rsid w:val="0074096C"/>
    <w:rsid w:val="00740FA7"/>
    <w:rsid w:val="00741CDE"/>
    <w:rsid w:val="0074287E"/>
    <w:rsid w:val="00747B3E"/>
    <w:rsid w:val="0075184E"/>
    <w:rsid w:val="007520AF"/>
    <w:rsid w:val="00754531"/>
    <w:rsid w:val="00754CE3"/>
    <w:rsid w:val="007555F3"/>
    <w:rsid w:val="0076061D"/>
    <w:rsid w:val="0076196A"/>
    <w:rsid w:val="0076312E"/>
    <w:rsid w:val="00763AB3"/>
    <w:rsid w:val="00763E48"/>
    <w:rsid w:val="0076427A"/>
    <w:rsid w:val="0076455C"/>
    <w:rsid w:val="0076617C"/>
    <w:rsid w:val="007715A8"/>
    <w:rsid w:val="007725F0"/>
    <w:rsid w:val="00772E76"/>
    <w:rsid w:val="0077356C"/>
    <w:rsid w:val="00773D76"/>
    <w:rsid w:val="00774E90"/>
    <w:rsid w:val="00776C1A"/>
    <w:rsid w:val="00780C57"/>
    <w:rsid w:val="00780DEE"/>
    <w:rsid w:val="007831BA"/>
    <w:rsid w:val="00783CCB"/>
    <w:rsid w:val="00783D18"/>
    <w:rsid w:val="00787F11"/>
    <w:rsid w:val="0079058D"/>
    <w:rsid w:val="0079250E"/>
    <w:rsid w:val="0079290F"/>
    <w:rsid w:val="0079325D"/>
    <w:rsid w:val="00794A73"/>
    <w:rsid w:val="00794DDE"/>
    <w:rsid w:val="0079672B"/>
    <w:rsid w:val="007973CB"/>
    <w:rsid w:val="007A0413"/>
    <w:rsid w:val="007A71BF"/>
    <w:rsid w:val="007A7253"/>
    <w:rsid w:val="007B0067"/>
    <w:rsid w:val="007B068E"/>
    <w:rsid w:val="007B0F0C"/>
    <w:rsid w:val="007B153D"/>
    <w:rsid w:val="007B1980"/>
    <w:rsid w:val="007B2F80"/>
    <w:rsid w:val="007B31FC"/>
    <w:rsid w:val="007B320B"/>
    <w:rsid w:val="007B4302"/>
    <w:rsid w:val="007C1DF8"/>
    <w:rsid w:val="007C2176"/>
    <w:rsid w:val="007C50A1"/>
    <w:rsid w:val="007C660F"/>
    <w:rsid w:val="007C72BD"/>
    <w:rsid w:val="007C7E11"/>
    <w:rsid w:val="007D2F90"/>
    <w:rsid w:val="007D4113"/>
    <w:rsid w:val="007D4AD0"/>
    <w:rsid w:val="007E0AA7"/>
    <w:rsid w:val="007E12A9"/>
    <w:rsid w:val="007E1AA5"/>
    <w:rsid w:val="007E493B"/>
    <w:rsid w:val="007E751E"/>
    <w:rsid w:val="007F00F9"/>
    <w:rsid w:val="007F0C90"/>
    <w:rsid w:val="007F18F2"/>
    <w:rsid w:val="007F7155"/>
    <w:rsid w:val="007F737B"/>
    <w:rsid w:val="007F7A34"/>
    <w:rsid w:val="008026C9"/>
    <w:rsid w:val="00803958"/>
    <w:rsid w:val="00804156"/>
    <w:rsid w:val="00804284"/>
    <w:rsid w:val="00804379"/>
    <w:rsid w:val="008054AD"/>
    <w:rsid w:val="00806BD4"/>
    <w:rsid w:val="00811665"/>
    <w:rsid w:val="00811D57"/>
    <w:rsid w:val="008122B4"/>
    <w:rsid w:val="00815CCF"/>
    <w:rsid w:val="00816252"/>
    <w:rsid w:val="00816C4C"/>
    <w:rsid w:val="00817364"/>
    <w:rsid w:val="008175E0"/>
    <w:rsid w:val="008176AD"/>
    <w:rsid w:val="008203EF"/>
    <w:rsid w:val="0082429C"/>
    <w:rsid w:val="0082531E"/>
    <w:rsid w:val="00825B76"/>
    <w:rsid w:val="00827142"/>
    <w:rsid w:val="00827B30"/>
    <w:rsid w:val="00834921"/>
    <w:rsid w:val="00834CBE"/>
    <w:rsid w:val="00836060"/>
    <w:rsid w:val="008361F3"/>
    <w:rsid w:val="008369FD"/>
    <w:rsid w:val="00837010"/>
    <w:rsid w:val="00837673"/>
    <w:rsid w:val="00837DDC"/>
    <w:rsid w:val="00840506"/>
    <w:rsid w:val="00842DB8"/>
    <w:rsid w:val="00843387"/>
    <w:rsid w:val="008439C2"/>
    <w:rsid w:val="00844729"/>
    <w:rsid w:val="00845031"/>
    <w:rsid w:val="0084563F"/>
    <w:rsid w:val="008463B8"/>
    <w:rsid w:val="00847BDC"/>
    <w:rsid w:val="0085002B"/>
    <w:rsid w:val="00850287"/>
    <w:rsid w:val="0085049E"/>
    <w:rsid w:val="00850CAE"/>
    <w:rsid w:val="00850E41"/>
    <w:rsid w:val="0085205D"/>
    <w:rsid w:val="00852F5B"/>
    <w:rsid w:val="0085527B"/>
    <w:rsid w:val="00856147"/>
    <w:rsid w:val="008606D0"/>
    <w:rsid w:val="00860747"/>
    <w:rsid w:val="00860C06"/>
    <w:rsid w:val="0086169D"/>
    <w:rsid w:val="00861902"/>
    <w:rsid w:val="00861FCA"/>
    <w:rsid w:val="008661C5"/>
    <w:rsid w:val="0086631F"/>
    <w:rsid w:val="00870B56"/>
    <w:rsid w:val="00871BCC"/>
    <w:rsid w:val="00871C06"/>
    <w:rsid w:val="00873388"/>
    <w:rsid w:val="0087467A"/>
    <w:rsid w:val="00875AB2"/>
    <w:rsid w:val="0087622C"/>
    <w:rsid w:val="00876A99"/>
    <w:rsid w:val="008773CC"/>
    <w:rsid w:val="00880351"/>
    <w:rsid w:val="00880EB6"/>
    <w:rsid w:val="00881282"/>
    <w:rsid w:val="008825CA"/>
    <w:rsid w:val="00887F3F"/>
    <w:rsid w:val="00892043"/>
    <w:rsid w:val="00892415"/>
    <w:rsid w:val="008924ED"/>
    <w:rsid w:val="008925EE"/>
    <w:rsid w:val="00894FA0"/>
    <w:rsid w:val="0089699B"/>
    <w:rsid w:val="00897ACF"/>
    <w:rsid w:val="008A2618"/>
    <w:rsid w:val="008A2E51"/>
    <w:rsid w:val="008A3E06"/>
    <w:rsid w:val="008B03F1"/>
    <w:rsid w:val="008B2922"/>
    <w:rsid w:val="008B628F"/>
    <w:rsid w:val="008B7A5B"/>
    <w:rsid w:val="008C0704"/>
    <w:rsid w:val="008C0FB1"/>
    <w:rsid w:val="008C14E4"/>
    <w:rsid w:val="008C2421"/>
    <w:rsid w:val="008C3C94"/>
    <w:rsid w:val="008C51A6"/>
    <w:rsid w:val="008C64FC"/>
    <w:rsid w:val="008D0760"/>
    <w:rsid w:val="008D2994"/>
    <w:rsid w:val="008D56C4"/>
    <w:rsid w:val="008D6866"/>
    <w:rsid w:val="008D7760"/>
    <w:rsid w:val="008E0310"/>
    <w:rsid w:val="008E137C"/>
    <w:rsid w:val="008E2223"/>
    <w:rsid w:val="008E41E6"/>
    <w:rsid w:val="008E4E27"/>
    <w:rsid w:val="008E5C20"/>
    <w:rsid w:val="008E71C3"/>
    <w:rsid w:val="008F0909"/>
    <w:rsid w:val="008F1C8B"/>
    <w:rsid w:val="008F29B5"/>
    <w:rsid w:val="008F4D4D"/>
    <w:rsid w:val="008F50C6"/>
    <w:rsid w:val="008F528D"/>
    <w:rsid w:val="008F5359"/>
    <w:rsid w:val="008F6DFD"/>
    <w:rsid w:val="008F713A"/>
    <w:rsid w:val="008F726C"/>
    <w:rsid w:val="00900B42"/>
    <w:rsid w:val="009013EE"/>
    <w:rsid w:val="00903516"/>
    <w:rsid w:val="009045C1"/>
    <w:rsid w:val="009049E2"/>
    <w:rsid w:val="00904EE5"/>
    <w:rsid w:val="00906AFC"/>
    <w:rsid w:val="00907295"/>
    <w:rsid w:val="00911CB5"/>
    <w:rsid w:val="00914E04"/>
    <w:rsid w:val="00915B18"/>
    <w:rsid w:val="00916E22"/>
    <w:rsid w:val="00917642"/>
    <w:rsid w:val="00917AAB"/>
    <w:rsid w:val="00922743"/>
    <w:rsid w:val="00922956"/>
    <w:rsid w:val="0092300D"/>
    <w:rsid w:val="009238F1"/>
    <w:rsid w:val="00923F50"/>
    <w:rsid w:val="00923F53"/>
    <w:rsid w:val="00924823"/>
    <w:rsid w:val="009273CA"/>
    <w:rsid w:val="00927891"/>
    <w:rsid w:val="00932B52"/>
    <w:rsid w:val="00932F93"/>
    <w:rsid w:val="009341C8"/>
    <w:rsid w:val="00937072"/>
    <w:rsid w:val="009402B9"/>
    <w:rsid w:val="0094117B"/>
    <w:rsid w:val="00941701"/>
    <w:rsid w:val="00941E36"/>
    <w:rsid w:val="00941F1D"/>
    <w:rsid w:val="009429CE"/>
    <w:rsid w:val="0094488C"/>
    <w:rsid w:val="009465E9"/>
    <w:rsid w:val="00946EC4"/>
    <w:rsid w:val="00947200"/>
    <w:rsid w:val="00950472"/>
    <w:rsid w:val="00952C54"/>
    <w:rsid w:val="00953099"/>
    <w:rsid w:val="00954758"/>
    <w:rsid w:val="00954DC4"/>
    <w:rsid w:val="00955354"/>
    <w:rsid w:val="009568EC"/>
    <w:rsid w:val="00961869"/>
    <w:rsid w:val="009642D3"/>
    <w:rsid w:val="009643B5"/>
    <w:rsid w:val="009648BE"/>
    <w:rsid w:val="00965933"/>
    <w:rsid w:val="0097099A"/>
    <w:rsid w:val="009724F2"/>
    <w:rsid w:val="00972663"/>
    <w:rsid w:val="00973FBF"/>
    <w:rsid w:val="009740E8"/>
    <w:rsid w:val="009752B8"/>
    <w:rsid w:val="009777FD"/>
    <w:rsid w:val="00980138"/>
    <w:rsid w:val="00981603"/>
    <w:rsid w:val="00981FB1"/>
    <w:rsid w:val="00982E92"/>
    <w:rsid w:val="00983058"/>
    <w:rsid w:val="00983241"/>
    <w:rsid w:val="00983570"/>
    <w:rsid w:val="00984804"/>
    <w:rsid w:val="009861E6"/>
    <w:rsid w:val="009868A5"/>
    <w:rsid w:val="00987F28"/>
    <w:rsid w:val="00993650"/>
    <w:rsid w:val="00994DB1"/>
    <w:rsid w:val="0099534B"/>
    <w:rsid w:val="00995A9D"/>
    <w:rsid w:val="009A0CD3"/>
    <w:rsid w:val="009A21D8"/>
    <w:rsid w:val="009A323C"/>
    <w:rsid w:val="009A364B"/>
    <w:rsid w:val="009A3AAD"/>
    <w:rsid w:val="009A7F50"/>
    <w:rsid w:val="009B0014"/>
    <w:rsid w:val="009B1183"/>
    <w:rsid w:val="009B13A3"/>
    <w:rsid w:val="009B1861"/>
    <w:rsid w:val="009B200C"/>
    <w:rsid w:val="009B2066"/>
    <w:rsid w:val="009B2BA5"/>
    <w:rsid w:val="009B4959"/>
    <w:rsid w:val="009B6A05"/>
    <w:rsid w:val="009C01AF"/>
    <w:rsid w:val="009C0328"/>
    <w:rsid w:val="009C10AB"/>
    <w:rsid w:val="009C265B"/>
    <w:rsid w:val="009C26B3"/>
    <w:rsid w:val="009C2B12"/>
    <w:rsid w:val="009C2C25"/>
    <w:rsid w:val="009C3F91"/>
    <w:rsid w:val="009C501A"/>
    <w:rsid w:val="009C5F29"/>
    <w:rsid w:val="009C5F41"/>
    <w:rsid w:val="009C7B90"/>
    <w:rsid w:val="009C7DC8"/>
    <w:rsid w:val="009D0A3B"/>
    <w:rsid w:val="009D128E"/>
    <w:rsid w:val="009D2E8C"/>
    <w:rsid w:val="009D3DCD"/>
    <w:rsid w:val="009D5964"/>
    <w:rsid w:val="009D7E95"/>
    <w:rsid w:val="009E0DD7"/>
    <w:rsid w:val="009E119C"/>
    <w:rsid w:val="009E30B3"/>
    <w:rsid w:val="009E4002"/>
    <w:rsid w:val="009E5CBD"/>
    <w:rsid w:val="009E5D49"/>
    <w:rsid w:val="009E5DA7"/>
    <w:rsid w:val="009F066E"/>
    <w:rsid w:val="009F1138"/>
    <w:rsid w:val="009F2722"/>
    <w:rsid w:val="009F3D74"/>
    <w:rsid w:val="009F442D"/>
    <w:rsid w:val="009F51D0"/>
    <w:rsid w:val="009F51EC"/>
    <w:rsid w:val="009F55A0"/>
    <w:rsid w:val="00A00E2B"/>
    <w:rsid w:val="00A0105C"/>
    <w:rsid w:val="00A02202"/>
    <w:rsid w:val="00A03E5E"/>
    <w:rsid w:val="00A03F93"/>
    <w:rsid w:val="00A05658"/>
    <w:rsid w:val="00A062FE"/>
    <w:rsid w:val="00A06712"/>
    <w:rsid w:val="00A06CA9"/>
    <w:rsid w:val="00A07622"/>
    <w:rsid w:val="00A10F53"/>
    <w:rsid w:val="00A118B0"/>
    <w:rsid w:val="00A118C6"/>
    <w:rsid w:val="00A12526"/>
    <w:rsid w:val="00A13254"/>
    <w:rsid w:val="00A1331E"/>
    <w:rsid w:val="00A1416A"/>
    <w:rsid w:val="00A1650F"/>
    <w:rsid w:val="00A17508"/>
    <w:rsid w:val="00A20E4C"/>
    <w:rsid w:val="00A21033"/>
    <w:rsid w:val="00A210B9"/>
    <w:rsid w:val="00A21589"/>
    <w:rsid w:val="00A21652"/>
    <w:rsid w:val="00A216A0"/>
    <w:rsid w:val="00A21706"/>
    <w:rsid w:val="00A2281D"/>
    <w:rsid w:val="00A25637"/>
    <w:rsid w:val="00A2671D"/>
    <w:rsid w:val="00A2792A"/>
    <w:rsid w:val="00A27A5F"/>
    <w:rsid w:val="00A313E9"/>
    <w:rsid w:val="00A42B72"/>
    <w:rsid w:val="00A43BB6"/>
    <w:rsid w:val="00A46042"/>
    <w:rsid w:val="00A4631C"/>
    <w:rsid w:val="00A46A08"/>
    <w:rsid w:val="00A506F0"/>
    <w:rsid w:val="00A50D5F"/>
    <w:rsid w:val="00A540F5"/>
    <w:rsid w:val="00A56C3D"/>
    <w:rsid w:val="00A56D21"/>
    <w:rsid w:val="00A56DEF"/>
    <w:rsid w:val="00A612DB"/>
    <w:rsid w:val="00A61A44"/>
    <w:rsid w:val="00A620D3"/>
    <w:rsid w:val="00A634AD"/>
    <w:rsid w:val="00A63987"/>
    <w:rsid w:val="00A719B6"/>
    <w:rsid w:val="00A73DCB"/>
    <w:rsid w:val="00A74139"/>
    <w:rsid w:val="00A7478F"/>
    <w:rsid w:val="00A74973"/>
    <w:rsid w:val="00A7623E"/>
    <w:rsid w:val="00A77CF7"/>
    <w:rsid w:val="00A77D8C"/>
    <w:rsid w:val="00A82D91"/>
    <w:rsid w:val="00A84BF9"/>
    <w:rsid w:val="00A858C4"/>
    <w:rsid w:val="00A85C0F"/>
    <w:rsid w:val="00A86845"/>
    <w:rsid w:val="00A8740B"/>
    <w:rsid w:val="00A90834"/>
    <w:rsid w:val="00A90F6D"/>
    <w:rsid w:val="00A93AE4"/>
    <w:rsid w:val="00A93D5A"/>
    <w:rsid w:val="00A961E2"/>
    <w:rsid w:val="00A97069"/>
    <w:rsid w:val="00A97BBB"/>
    <w:rsid w:val="00A97E34"/>
    <w:rsid w:val="00AA23AD"/>
    <w:rsid w:val="00AA3FAD"/>
    <w:rsid w:val="00AA46A9"/>
    <w:rsid w:val="00AA4FE6"/>
    <w:rsid w:val="00AA54B2"/>
    <w:rsid w:val="00AA5B5D"/>
    <w:rsid w:val="00AA6634"/>
    <w:rsid w:val="00AA687C"/>
    <w:rsid w:val="00AB0233"/>
    <w:rsid w:val="00AB02E3"/>
    <w:rsid w:val="00AB06A7"/>
    <w:rsid w:val="00AB1CF7"/>
    <w:rsid w:val="00AB4B4B"/>
    <w:rsid w:val="00AB4D18"/>
    <w:rsid w:val="00AB5EDC"/>
    <w:rsid w:val="00AC0051"/>
    <w:rsid w:val="00AC0EFB"/>
    <w:rsid w:val="00AC2A1D"/>
    <w:rsid w:val="00AC470E"/>
    <w:rsid w:val="00AC5CED"/>
    <w:rsid w:val="00AC6CC5"/>
    <w:rsid w:val="00AC6E49"/>
    <w:rsid w:val="00AC6F05"/>
    <w:rsid w:val="00AD0A7E"/>
    <w:rsid w:val="00AD0BF6"/>
    <w:rsid w:val="00AD14D9"/>
    <w:rsid w:val="00AD20F8"/>
    <w:rsid w:val="00AD2487"/>
    <w:rsid w:val="00AD3F9E"/>
    <w:rsid w:val="00AD436C"/>
    <w:rsid w:val="00AD6D7E"/>
    <w:rsid w:val="00AE09DF"/>
    <w:rsid w:val="00AE0C32"/>
    <w:rsid w:val="00AE0F9C"/>
    <w:rsid w:val="00AE2732"/>
    <w:rsid w:val="00AE2BD8"/>
    <w:rsid w:val="00AE35BF"/>
    <w:rsid w:val="00AE377E"/>
    <w:rsid w:val="00AE44F9"/>
    <w:rsid w:val="00AE4E62"/>
    <w:rsid w:val="00AE55DD"/>
    <w:rsid w:val="00AF06E3"/>
    <w:rsid w:val="00AF1461"/>
    <w:rsid w:val="00AF1C85"/>
    <w:rsid w:val="00AF2DD7"/>
    <w:rsid w:val="00AF2E75"/>
    <w:rsid w:val="00AF3E24"/>
    <w:rsid w:val="00AF3F7D"/>
    <w:rsid w:val="00AF50A6"/>
    <w:rsid w:val="00AF51EA"/>
    <w:rsid w:val="00AF5828"/>
    <w:rsid w:val="00AF6881"/>
    <w:rsid w:val="00AF7920"/>
    <w:rsid w:val="00AF7E49"/>
    <w:rsid w:val="00B020D9"/>
    <w:rsid w:val="00B02BA6"/>
    <w:rsid w:val="00B02FFC"/>
    <w:rsid w:val="00B03CBA"/>
    <w:rsid w:val="00B03DB4"/>
    <w:rsid w:val="00B05ACE"/>
    <w:rsid w:val="00B05F3E"/>
    <w:rsid w:val="00B077BB"/>
    <w:rsid w:val="00B10ADC"/>
    <w:rsid w:val="00B1162D"/>
    <w:rsid w:val="00B11FC2"/>
    <w:rsid w:val="00B12B61"/>
    <w:rsid w:val="00B1326B"/>
    <w:rsid w:val="00B133DB"/>
    <w:rsid w:val="00B14177"/>
    <w:rsid w:val="00B141AD"/>
    <w:rsid w:val="00B146EA"/>
    <w:rsid w:val="00B1541A"/>
    <w:rsid w:val="00B165BC"/>
    <w:rsid w:val="00B165CB"/>
    <w:rsid w:val="00B22191"/>
    <w:rsid w:val="00B23845"/>
    <w:rsid w:val="00B262AC"/>
    <w:rsid w:val="00B26C3D"/>
    <w:rsid w:val="00B26CAB"/>
    <w:rsid w:val="00B307ED"/>
    <w:rsid w:val="00B30CEB"/>
    <w:rsid w:val="00B31209"/>
    <w:rsid w:val="00B3225B"/>
    <w:rsid w:val="00B35180"/>
    <w:rsid w:val="00B36866"/>
    <w:rsid w:val="00B36C2D"/>
    <w:rsid w:val="00B3780B"/>
    <w:rsid w:val="00B37C93"/>
    <w:rsid w:val="00B41486"/>
    <w:rsid w:val="00B41FFF"/>
    <w:rsid w:val="00B42CE2"/>
    <w:rsid w:val="00B452CD"/>
    <w:rsid w:val="00B469B6"/>
    <w:rsid w:val="00B47E63"/>
    <w:rsid w:val="00B51348"/>
    <w:rsid w:val="00B51CB3"/>
    <w:rsid w:val="00B5240C"/>
    <w:rsid w:val="00B530D9"/>
    <w:rsid w:val="00B53DCD"/>
    <w:rsid w:val="00B53F72"/>
    <w:rsid w:val="00B55C5D"/>
    <w:rsid w:val="00B563B3"/>
    <w:rsid w:val="00B606C7"/>
    <w:rsid w:val="00B62700"/>
    <w:rsid w:val="00B6320A"/>
    <w:rsid w:val="00B63304"/>
    <w:rsid w:val="00B63309"/>
    <w:rsid w:val="00B66484"/>
    <w:rsid w:val="00B67880"/>
    <w:rsid w:val="00B708AA"/>
    <w:rsid w:val="00B71DDC"/>
    <w:rsid w:val="00B7496C"/>
    <w:rsid w:val="00B7763E"/>
    <w:rsid w:val="00B8011B"/>
    <w:rsid w:val="00B809D4"/>
    <w:rsid w:val="00B82383"/>
    <w:rsid w:val="00B82727"/>
    <w:rsid w:val="00B82832"/>
    <w:rsid w:val="00B8462A"/>
    <w:rsid w:val="00B849F5"/>
    <w:rsid w:val="00B87989"/>
    <w:rsid w:val="00B912F0"/>
    <w:rsid w:val="00B91E27"/>
    <w:rsid w:val="00B9265C"/>
    <w:rsid w:val="00B92B5E"/>
    <w:rsid w:val="00B92FE1"/>
    <w:rsid w:val="00B9384F"/>
    <w:rsid w:val="00B93A0D"/>
    <w:rsid w:val="00B94764"/>
    <w:rsid w:val="00B95F64"/>
    <w:rsid w:val="00B97515"/>
    <w:rsid w:val="00B97D9E"/>
    <w:rsid w:val="00BA29E5"/>
    <w:rsid w:val="00BA2AC0"/>
    <w:rsid w:val="00BA2AC4"/>
    <w:rsid w:val="00BA3EAD"/>
    <w:rsid w:val="00BA558E"/>
    <w:rsid w:val="00BA62FB"/>
    <w:rsid w:val="00BA74B9"/>
    <w:rsid w:val="00BA7A9D"/>
    <w:rsid w:val="00BA7F8F"/>
    <w:rsid w:val="00BB232F"/>
    <w:rsid w:val="00BB35D0"/>
    <w:rsid w:val="00BB4FC5"/>
    <w:rsid w:val="00BB5634"/>
    <w:rsid w:val="00BB666D"/>
    <w:rsid w:val="00BB7128"/>
    <w:rsid w:val="00BB7779"/>
    <w:rsid w:val="00BC0012"/>
    <w:rsid w:val="00BC0C51"/>
    <w:rsid w:val="00BC1DFF"/>
    <w:rsid w:val="00BC21AB"/>
    <w:rsid w:val="00BC36F8"/>
    <w:rsid w:val="00BC391A"/>
    <w:rsid w:val="00BC6D59"/>
    <w:rsid w:val="00BC7027"/>
    <w:rsid w:val="00BD140E"/>
    <w:rsid w:val="00BD1441"/>
    <w:rsid w:val="00BD227B"/>
    <w:rsid w:val="00BD32A3"/>
    <w:rsid w:val="00BD3485"/>
    <w:rsid w:val="00BD5561"/>
    <w:rsid w:val="00BD5BA9"/>
    <w:rsid w:val="00BD7AC1"/>
    <w:rsid w:val="00BE1559"/>
    <w:rsid w:val="00BE22D2"/>
    <w:rsid w:val="00BE2C61"/>
    <w:rsid w:val="00BE3ADD"/>
    <w:rsid w:val="00BE60FD"/>
    <w:rsid w:val="00BE729B"/>
    <w:rsid w:val="00BE7455"/>
    <w:rsid w:val="00BE79AE"/>
    <w:rsid w:val="00BF041D"/>
    <w:rsid w:val="00BF041F"/>
    <w:rsid w:val="00BF0AFF"/>
    <w:rsid w:val="00BF1C70"/>
    <w:rsid w:val="00BF2E7E"/>
    <w:rsid w:val="00BF3205"/>
    <w:rsid w:val="00BF3E4E"/>
    <w:rsid w:val="00BF427A"/>
    <w:rsid w:val="00BF491F"/>
    <w:rsid w:val="00BF4B08"/>
    <w:rsid w:val="00BF7522"/>
    <w:rsid w:val="00BF7753"/>
    <w:rsid w:val="00BF7B18"/>
    <w:rsid w:val="00C00CB1"/>
    <w:rsid w:val="00C027D9"/>
    <w:rsid w:val="00C03F22"/>
    <w:rsid w:val="00C058ED"/>
    <w:rsid w:val="00C05C43"/>
    <w:rsid w:val="00C05CDE"/>
    <w:rsid w:val="00C05D4B"/>
    <w:rsid w:val="00C06BDD"/>
    <w:rsid w:val="00C06E0F"/>
    <w:rsid w:val="00C10EC2"/>
    <w:rsid w:val="00C120ED"/>
    <w:rsid w:val="00C12187"/>
    <w:rsid w:val="00C1229C"/>
    <w:rsid w:val="00C13DD6"/>
    <w:rsid w:val="00C15ACA"/>
    <w:rsid w:val="00C17916"/>
    <w:rsid w:val="00C17B9B"/>
    <w:rsid w:val="00C208E2"/>
    <w:rsid w:val="00C2099E"/>
    <w:rsid w:val="00C21BA1"/>
    <w:rsid w:val="00C22FB4"/>
    <w:rsid w:val="00C23841"/>
    <w:rsid w:val="00C23DA3"/>
    <w:rsid w:val="00C24615"/>
    <w:rsid w:val="00C24BE3"/>
    <w:rsid w:val="00C3051D"/>
    <w:rsid w:val="00C3096D"/>
    <w:rsid w:val="00C3161C"/>
    <w:rsid w:val="00C3358F"/>
    <w:rsid w:val="00C335CF"/>
    <w:rsid w:val="00C364BE"/>
    <w:rsid w:val="00C36BA6"/>
    <w:rsid w:val="00C37184"/>
    <w:rsid w:val="00C40453"/>
    <w:rsid w:val="00C40C81"/>
    <w:rsid w:val="00C40D05"/>
    <w:rsid w:val="00C4205D"/>
    <w:rsid w:val="00C420E8"/>
    <w:rsid w:val="00C43B39"/>
    <w:rsid w:val="00C47278"/>
    <w:rsid w:val="00C5081F"/>
    <w:rsid w:val="00C51334"/>
    <w:rsid w:val="00C529AE"/>
    <w:rsid w:val="00C52C07"/>
    <w:rsid w:val="00C52FF1"/>
    <w:rsid w:val="00C53E97"/>
    <w:rsid w:val="00C54013"/>
    <w:rsid w:val="00C569F5"/>
    <w:rsid w:val="00C57A22"/>
    <w:rsid w:val="00C57C97"/>
    <w:rsid w:val="00C61274"/>
    <w:rsid w:val="00C62206"/>
    <w:rsid w:val="00C62268"/>
    <w:rsid w:val="00C62B1E"/>
    <w:rsid w:val="00C641F4"/>
    <w:rsid w:val="00C64A16"/>
    <w:rsid w:val="00C65D0A"/>
    <w:rsid w:val="00C66283"/>
    <w:rsid w:val="00C67407"/>
    <w:rsid w:val="00C70C04"/>
    <w:rsid w:val="00C71221"/>
    <w:rsid w:val="00C719E0"/>
    <w:rsid w:val="00C7360C"/>
    <w:rsid w:val="00C752EB"/>
    <w:rsid w:val="00C75F7C"/>
    <w:rsid w:val="00C7617E"/>
    <w:rsid w:val="00C77AC7"/>
    <w:rsid w:val="00C803F6"/>
    <w:rsid w:val="00C81CB4"/>
    <w:rsid w:val="00C82400"/>
    <w:rsid w:val="00C835D6"/>
    <w:rsid w:val="00C853BD"/>
    <w:rsid w:val="00C857F2"/>
    <w:rsid w:val="00C866D3"/>
    <w:rsid w:val="00C870DC"/>
    <w:rsid w:val="00C87163"/>
    <w:rsid w:val="00C915E8"/>
    <w:rsid w:val="00C91FCE"/>
    <w:rsid w:val="00C93E98"/>
    <w:rsid w:val="00C947A6"/>
    <w:rsid w:val="00C9499F"/>
    <w:rsid w:val="00C94A50"/>
    <w:rsid w:val="00C964D1"/>
    <w:rsid w:val="00CA1CB5"/>
    <w:rsid w:val="00CA31E5"/>
    <w:rsid w:val="00CA3F33"/>
    <w:rsid w:val="00CA4D26"/>
    <w:rsid w:val="00CA6314"/>
    <w:rsid w:val="00CA632E"/>
    <w:rsid w:val="00CA647C"/>
    <w:rsid w:val="00CA6C77"/>
    <w:rsid w:val="00CB2078"/>
    <w:rsid w:val="00CB256F"/>
    <w:rsid w:val="00CB2E8E"/>
    <w:rsid w:val="00CB484C"/>
    <w:rsid w:val="00CB60F7"/>
    <w:rsid w:val="00CB7593"/>
    <w:rsid w:val="00CB7802"/>
    <w:rsid w:val="00CC0366"/>
    <w:rsid w:val="00CC14FC"/>
    <w:rsid w:val="00CC364C"/>
    <w:rsid w:val="00CC402A"/>
    <w:rsid w:val="00CC55AA"/>
    <w:rsid w:val="00CD0966"/>
    <w:rsid w:val="00CD0C33"/>
    <w:rsid w:val="00CD0C5C"/>
    <w:rsid w:val="00CD1EE1"/>
    <w:rsid w:val="00CD2350"/>
    <w:rsid w:val="00CD2784"/>
    <w:rsid w:val="00CD3421"/>
    <w:rsid w:val="00CD48D3"/>
    <w:rsid w:val="00CD6B77"/>
    <w:rsid w:val="00CD7AAD"/>
    <w:rsid w:val="00CE06AA"/>
    <w:rsid w:val="00CE25D7"/>
    <w:rsid w:val="00CE27F6"/>
    <w:rsid w:val="00CE4D76"/>
    <w:rsid w:val="00CE586A"/>
    <w:rsid w:val="00CE600E"/>
    <w:rsid w:val="00CE74B8"/>
    <w:rsid w:val="00CF292E"/>
    <w:rsid w:val="00CF2A75"/>
    <w:rsid w:val="00CF2E7B"/>
    <w:rsid w:val="00CF2F84"/>
    <w:rsid w:val="00CF3860"/>
    <w:rsid w:val="00CF3EBB"/>
    <w:rsid w:val="00CF504D"/>
    <w:rsid w:val="00CF542F"/>
    <w:rsid w:val="00CF5609"/>
    <w:rsid w:val="00CF6CB1"/>
    <w:rsid w:val="00CF71A9"/>
    <w:rsid w:val="00CF7911"/>
    <w:rsid w:val="00D0013A"/>
    <w:rsid w:val="00D00FE6"/>
    <w:rsid w:val="00D01E2B"/>
    <w:rsid w:val="00D025DC"/>
    <w:rsid w:val="00D0389B"/>
    <w:rsid w:val="00D048B4"/>
    <w:rsid w:val="00D060F0"/>
    <w:rsid w:val="00D078B0"/>
    <w:rsid w:val="00D07AFC"/>
    <w:rsid w:val="00D13C78"/>
    <w:rsid w:val="00D14DC3"/>
    <w:rsid w:val="00D15C68"/>
    <w:rsid w:val="00D16407"/>
    <w:rsid w:val="00D16AE7"/>
    <w:rsid w:val="00D20C72"/>
    <w:rsid w:val="00D21496"/>
    <w:rsid w:val="00D214F9"/>
    <w:rsid w:val="00D22162"/>
    <w:rsid w:val="00D235CC"/>
    <w:rsid w:val="00D244CA"/>
    <w:rsid w:val="00D26BAD"/>
    <w:rsid w:val="00D27E7C"/>
    <w:rsid w:val="00D27E9B"/>
    <w:rsid w:val="00D30625"/>
    <w:rsid w:val="00D318C6"/>
    <w:rsid w:val="00D336EE"/>
    <w:rsid w:val="00D35EB8"/>
    <w:rsid w:val="00D36482"/>
    <w:rsid w:val="00D36B35"/>
    <w:rsid w:val="00D37B94"/>
    <w:rsid w:val="00D40CED"/>
    <w:rsid w:val="00D4216C"/>
    <w:rsid w:val="00D4272A"/>
    <w:rsid w:val="00D453A2"/>
    <w:rsid w:val="00D45AC5"/>
    <w:rsid w:val="00D5022B"/>
    <w:rsid w:val="00D50EF2"/>
    <w:rsid w:val="00D51CF8"/>
    <w:rsid w:val="00D51F64"/>
    <w:rsid w:val="00D54909"/>
    <w:rsid w:val="00D54F1B"/>
    <w:rsid w:val="00D56FFA"/>
    <w:rsid w:val="00D57A43"/>
    <w:rsid w:val="00D57BF3"/>
    <w:rsid w:val="00D60242"/>
    <w:rsid w:val="00D617F7"/>
    <w:rsid w:val="00D6467B"/>
    <w:rsid w:val="00D66C87"/>
    <w:rsid w:val="00D67D4D"/>
    <w:rsid w:val="00D7135A"/>
    <w:rsid w:val="00D73F1E"/>
    <w:rsid w:val="00D7476A"/>
    <w:rsid w:val="00D74BE5"/>
    <w:rsid w:val="00D7578B"/>
    <w:rsid w:val="00D75DAF"/>
    <w:rsid w:val="00D765D5"/>
    <w:rsid w:val="00D775AD"/>
    <w:rsid w:val="00D77877"/>
    <w:rsid w:val="00D77BA0"/>
    <w:rsid w:val="00D82307"/>
    <w:rsid w:val="00D823C9"/>
    <w:rsid w:val="00D82FCF"/>
    <w:rsid w:val="00D8335F"/>
    <w:rsid w:val="00D8426B"/>
    <w:rsid w:val="00D843D7"/>
    <w:rsid w:val="00D84E35"/>
    <w:rsid w:val="00D84F2E"/>
    <w:rsid w:val="00D8525F"/>
    <w:rsid w:val="00D87373"/>
    <w:rsid w:val="00D90544"/>
    <w:rsid w:val="00D905F7"/>
    <w:rsid w:val="00D90961"/>
    <w:rsid w:val="00D90CBB"/>
    <w:rsid w:val="00D91629"/>
    <w:rsid w:val="00D9535A"/>
    <w:rsid w:val="00D95382"/>
    <w:rsid w:val="00DA0773"/>
    <w:rsid w:val="00DA0FE7"/>
    <w:rsid w:val="00DA1BF0"/>
    <w:rsid w:val="00DA296C"/>
    <w:rsid w:val="00DA4D95"/>
    <w:rsid w:val="00DA5B92"/>
    <w:rsid w:val="00DA62C6"/>
    <w:rsid w:val="00DB1EF7"/>
    <w:rsid w:val="00DB2DA2"/>
    <w:rsid w:val="00DB2E58"/>
    <w:rsid w:val="00DB419F"/>
    <w:rsid w:val="00DB5055"/>
    <w:rsid w:val="00DB6639"/>
    <w:rsid w:val="00DB670A"/>
    <w:rsid w:val="00DC090E"/>
    <w:rsid w:val="00DC433A"/>
    <w:rsid w:val="00DC4403"/>
    <w:rsid w:val="00DC5FAC"/>
    <w:rsid w:val="00DC6544"/>
    <w:rsid w:val="00DC73CD"/>
    <w:rsid w:val="00DC744E"/>
    <w:rsid w:val="00DD022C"/>
    <w:rsid w:val="00DD18C7"/>
    <w:rsid w:val="00DD3D48"/>
    <w:rsid w:val="00DD3FCB"/>
    <w:rsid w:val="00DD485A"/>
    <w:rsid w:val="00DD48E2"/>
    <w:rsid w:val="00DD59C4"/>
    <w:rsid w:val="00DD5CB9"/>
    <w:rsid w:val="00DD70F2"/>
    <w:rsid w:val="00DE1D54"/>
    <w:rsid w:val="00DE28B5"/>
    <w:rsid w:val="00DE4BFB"/>
    <w:rsid w:val="00DE543C"/>
    <w:rsid w:val="00DE54BA"/>
    <w:rsid w:val="00DE5B05"/>
    <w:rsid w:val="00DE75A5"/>
    <w:rsid w:val="00DE7A4C"/>
    <w:rsid w:val="00DE7EB2"/>
    <w:rsid w:val="00DF0B1C"/>
    <w:rsid w:val="00DF4A4B"/>
    <w:rsid w:val="00DF4AE1"/>
    <w:rsid w:val="00DF4EA4"/>
    <w:rsid w:val="00DF51C1"/>
    <w:rsid w:val="00DF7087"/>
    <w:rsid w:val="00E008FB"/>
    <w:rsid w:val="00E03AB6"/>
    <w:rsid w:val="00E0481D"/>
    <w:rsid w:val="00E0492D"/>
    <w:rsid w:val="00E0539C"/>
    <w:rsid w:val="00E05858"/>
    <w:rsid w:val="00E058EE"/>
    <w:rsid w:val="00E05D12"/>
    <w:rsid w:val="00E07BE4"/>
    <w:rsid w:val="00E10C52"/>
    <w:rsid w:val="00E10D12"/>
    <w:rsid w:val="00E11455"/>
    <w:rsid w:val="00E1290C"/>
    <w:rsid w:val="00E13279"/>
    <w:rsid w:val="00E16385"/>
    <w:rsid w:val="00E2446F"/>
    <w:rsid w:val="00E24E9D"/>
    <w:rsid w:val="00E251BD"/>
    <w:rsid w:val="00E3145C"/>
    <w:rsid w:val="00E32A04"/>
    <w:rsid w:val="00E35D7D"/>
    <w:rsid w:val="00E374A6"/>
    <w:rsid w:val="00E4026A"/>
    <w:rsid w:val="00E41210"/>
    <w:rsid w:val="00E43870"/>
    <w:rsid w:val="00E4439F"/>
    <w:rsid w:val="00E517B0"/>
    <w:rsid w:val="00E52C6D"/>
    <w:rsid w:val="00E52CA7"/>
    <w:rsid w:val="00E52ED3"/>
    <w:rsid w:val="00E56C90"/>
    <w:rsid w:val="00E577F9"/>
    <w:rsid w:val="00E57A1D"/>
    <w:rsid w:val="00E60C15"/>
    <w:rsid w:val="00E6147C"/>
    <w:rsid w:val="00E64EF5"/>
    <w:rsid w:val="00E658F8"/>
    <w:rsid w:val="00E67141"/>
    <w:rsid w:val="00E70BE9"/>
    <w:rsid w:val="00E712BB"/>
    <w:rsid w:val="00E71368"/>
    <w:rsid w:val="00E7144C"/>
    <w:rsid w:val="00E7197D"/>
    <w:rsid w:val="00E72B23"/>
    <w:rsid w:val="00E731D8"/>
    <w:rsid w:val="00E741AA"/>
    <w:rsid w:val="00E76281"/>
    <w:rsid w:val="00E815E9"/>
    <w:rsid w:val="00E81BF0"/>
    <w:rsid w:val="00E91628"/>
    <w:rsid w:val="00E91D64"/>
    <w:rsid w:val="00E92D00"/>
    <w:rsid w:val="00E9301E"/>
    <w:rsid w:val="00E94B55"/>
    <w:rsid w:val="00E966EE"/>
    <w:rsid w:val="00EA09AE"/>
    <w:rsid w:val="00EA1433"/>
    <w:rsid w:val="00EA1700"/>
    <w:rsid w:val="00EA1A1D"/>
    <w:rsid w:val="00EA4E8E"/>
    <w:rsid w:val="00EA69BE"/>
    <w:rsid w:val="00EA7239"/>
    <w:rsid w:val="00EA7B26"/>
    <w:rsid w:val="00EB04BB"/>
    <w:rsid w:val="00EB6AAC"/>
    <w:rsid w:val="00EC1484"/>
    <w:rsid w:val="00EC3229"/>
    <w:rsid w:val="00EC50E4"/>
    <w:rsid w:val="00EC6B01"/>
    <w:rsid w:val="00EC6B3E"/>
    <w:rsid w:val="00ED03FF"/>
    <w:rsid w:val="00ED27E1"/>
    <w:rsid w:val="00ED3B53"/>
    <w:rsid w:val="00ED4549"/>
    <w:rsid w:val="00ED488D"/>
    <w:rsid w:val="00ED4B4D"/>
    <w:rsid w:val="00EE26A4"/>
    <w:rsid w:val="00EE283B"/>
    <w:rsid w:val="00EE2A35"/>
    <w:rsid w:val="00EE343D"/>
    <w:rsid w:val="00EE3AE8"/>
    <w:rsid w:val="00EE4C01"/>
    <w:rsid w:val="00EE5A6F"/>
    <w:rsid w:val="00EE5CF7"/>
    <w:rsid w:val="00EE6C55"/>
    <w:rsid w:val="00EF04BD"/>
    <w:rsid w:val="00EF0627"/>
    <w:rsid w:val="00EF0964"/>
    <w:rsid w:val="00EF1207"/>
    <w:rsid w:val="00EF539E"/>
    <w:rsid w:val="00EF5582"/>
    <w:rsid w:val="00EF7B43"/>
    <w:rsid w:val="00F0086A"/>
    <w:rsid w:val="00F00A35"/>
    <w:rsid w:val="00F023E1"/>
    <w:rsid w:val="00F02D37"/>
    <w:rsid w:val="00F043B0"/>
    <w:rsid w:val="00F109C0"/>
    <w:rsid w:val="00F14C6A"/>
    <w:rsid w:val="00F20993"/>
    <w:rsid w:val="00F21268"/>
    <w:rsid w:val="00F2138D"/>
    <w:rsid w:val="00F225A3"/>
    <w:rsid w:val="00F231A8"/>
    <w:rsid w:val="00F24167"/>
    <w:rsid w:val="00F2463C"/>
    <w:rsid w:val="00F24D96"/>
    <w:rsid w:val="00F25D3E"/>
    <w:rsid w:val="00F26C81"/>
    <w:rsid w:val="00F270FE"/>
    <w:rsid w:val="00F32EBF"/>
    <w:rsid w:val="00F33110"/>
    <w:rsid w:val="00F35B87"/>
    <w:rsid w:val="00F36604"/>
    <w:rsid w:val="00F3681C"/>
    <w:rsid w:val="00F40047"/>
    <w:rsid w:val="00F41425"/>
    <w:rsid w:val="00F41A92"/>
    <w:rsid w:val="00F42078"/>
    <w:rsid w:val="00F42197"/>
    <w:rsid w:val="00F45AE8"/>
    <w:rsid w:val="00F4625B"/>
    <w:rsid w:val="00F502FB"/>
    <w:rsid w:val="00F51280"/>
    <w:rsid w:val="00F51648"/>
    <w:rsid w:val="00F52942"/>
    <w:rsid w:val="00F53EB9"/>
    <w:rsid w:val="00F5513C"/>
    <w:rsid w:val="00F60AE0"/>
    <w:rsid w:val="00F60B6F"/>
    <w:rsid w:val="00F619D0"/>
    <w:rsid w:val="00F62396"/>
    <w:rsid w:val="00F63317"/>
    <w:rsid w:val="00F63A54"/>
    <w:rsid w:val="00F6545C"/>
    <w:rsid w:val="00F6657D"/>
    <w:rsid w:val="00F709AF"/>
    <w:rsid w:val="00F715C3"/>
    <w:rsid w:val="00F732B7"/>
    <w:rsid w:val="00F733FC"/>
    <w:rsid w:val="00F738EF"/>
    <w:rsid w:val="00F748ED"/>
    <w:rsid w:val="00F76DAA"/>
    <w:rsid w:val="00F8024C"/>
    <w:rsid w:val="00F80A66"/>
    <w:rsid w:val="00F80B44"/>
    <w:rsid w:val="00F80ED4"/>
    <w:rsid w:val="00F8329B"/>
    <w:rsid w:val="00F849AE"/>
    <w:rsid w:val="00F85678"/>
    <w:rsid w:val="00F92899"/>
    <w:rsid w:val="00F9609B"/>
    <w:rsid w:val="00FA06DB"/>
    <w:rsid w:val="00FA0772"/>
    <w:rsid w:val="00FA0BCE"/>
    <w:rsid w:val="00FA11AD"/>
    <w:rsid w:val="00FA3186"/>
    <w:rsid w:val="00FA5162"/>
    <w:rsid w:val="00FB0C9C"/>
    <w:rsid w:val="00FB2AE8"/>
    <w:rsid w:val="00FB3E93"/>
    <w:rsid w:val="00FB4571"/>
    <w:rsid w:val="00FC0194"/>
    <w:rsid w:val="00FC1012"/>
    <w:rsid w:val="00FC2F97"/>
    <w:rsid w:val="00FC3152"/>
    <w:rsid w:val="00FC3449"/>
    <w:rsid w:val="00FC4C6A"/>
    <w:rsid w:val="00FD02F9"/>
    <w:rsid w:val="00FD0C63"/>
    <w:rsid w:val="00FD3262"/>
    <w:rsid w:val="00FD3454"/>
    <w:rsid w:val="00FD4510"/>
    <w:rsid w:val="00FD52A0"/>
    <w:rsid w:val="00FD53B5"/>
    <w:rsid w:val="00FD5E2A"/>
    <w:rsid w:val="00FD7B9E"/>
    <w:rsid w:val="00FD7D84"/>
    <w:rsid w:val="00FE0B4F"/>
    <w:rsid w:val="00FE1F5A"/>
    <w:rsid w:val="00FE3FA3"/>
    <w:rsid w:val="00FE56ED"/>
    <w:rsid w:val="00FE5AEC"/>
    <w:rsid w:val="00FE6599"/>
    <w:rsid w:val="00FF2212"/>
    <w:rsid w:val="00FF275A"/>
    <w:rsid w:val="00FF3D2E"/>
    <w:rsid w:val="00FF4027"/>
    <w:rsid w:val="00FF46CC"/>
    <w:rsid w:val="00FF541E"/>
    <w:rsid w:val="00FF56E0"/>
    <w:rsid w:val="00FF6A85"/>
    <w:rsid w:val="00FF7396"/>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1EBA1DA"/>
  <w15:chartTrackingRefBased/>
  <w15:docId w15:val="{5B9D092A-E951-46C8-8649-C4F1468799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432EEB"/>
    <w:rPr>
      <w:rFonts w:ascii="MetaPro-Light" w:hAnsi="MetaPro-Light"/>
    </w:rPr>
  </w:style>
  <w:style w:type="paragraph" w:styleId="berschrift1">
    <w:name w:val="heading 1"/>
    <w:basedOn w:val="Standard"/>
    <w:next w:val="Standard"/>
    <w:link w:val="berschrift1Zchn"/>
    <w:uiPriority w:val="9"/>
    <w:qFormat/>
    <w:rsid w:val="009341C8"/>
    <w:pPr>
      <w:keepNext/>
      <w:keepLines/>
      <w:numPr>
        <w:numId w:val="4"/>
      </w:numPr>
      <w:spacing w:before="240" w:after="0"/>
      <w:outlineLvl w:val="0"/>
    </w:pPr>
    <w:rPr>
      <w:rFonts w:ascii="MetaPro-Normal" w:eastAsiaTheme="majorEastAsia" w:hAnsi="MetaPro-Normal" w:cstheme="majorBidi"/>
      <w:color w:val="003399"/>
      <w:sz w:val="40"/>
      <w:szCs w:val="32"/>
    </w:rPr>
  </w:style>
  <w:style w:type="paragraph" w:styleId="berschrift2">
    <w:name w:val="heading 2"/>
    <w:basedOn w:val="Standard"/>
    <w:next w:val="Standard"/>
    <w:link w:val="berschrift2Zchn"/>
    <w:uiPriority w:val="9"/>
    <w:unhideWhenUsed/>
    <w:qFormat/>
    <w:rsid w:val="009341C8"/>
    <w:pPr>
      <w:keepNext/>
      <w:keepLines/>
      <w:numPr>
        <w:ilvl w:val="1"/>
        <w:numId w:val="4"/>
      </w:numPr>
      <w:spacing w:before="40" w:after="0"/>
      <w:outlineLvl w:val="1"/>
    </w:pPr>
    <w:rPr>
      <w:rFonts w:ascii="MetaPro-Normal" w:eastAsiaTheme="majorEastAsia" w:hAnsi="MetaPro-Normal" w:cstheme="majorBidi"/>
      <w:color w:val="003399"/>
      <w:sz w:val="28"/>
      <w:szCs w:val="26"/>
    </w:rPr>
  </w:style>
  <w:style w:type="paragraph" w:styleId="berschrift3">
    <w:name w:val="heading 3"/>
    <w:basedOn w:val="Standard"/>
    <w:next w:val="Standard"/>
    <w:link w:val="berschrift3Zchn"/>
    <w:uiPriority w:val="9"/>
    <w:unhideWhenUsed/>
    <w:qFormat/>
    <w:rsid w:val="00E815E9"/>
    <w:pPr>
      <w:keepNext/>
      <w:keepLines/>
      <w:numPr>
        <w:ilvl w:val="2"/>
        <w:numId w:val="4"/>
      </w:numPr>
      <w:spacing w:before="40" w:after="0"/>
      <w:outlineLvl w:val="2"/>
    </w:pPr>
    <w:rPr>
      <w:rFonts w:ascii="MetaPro-Normal" w:eastAsiaTheme="majorEastAsia" w:hAnsi="MetaPro-Normal" w:cstheme="majorBidi"/>
      <w:color w:val="003399"/>
      <w:sz w:val="24"/>
      <w:szCs w:val="24"/>
    </w:rPr>
  </w:style>
  <w:style w:type="paragraph" w:styleId="berschrift4">
    <w:name w:val="heading 4"/>
    <w:basedOn w:val="Standard"/>
    <w:next w:val="Standard"/>
    <w:link w:val="berschrift4Zchn"/>
    <w:uiPriority w:val="9"/>
    <w:unhideWhenUsed/>
    <w:qFormat/>
    <w:rsid w:val="00060F58"/>
    <w:pPr>
      <w:keepNext/>
      <w:keepLines/>
      <w:numPr>
        <w:ilvl w:val="3"/>
        <w:numId w:val="4"/>
      </w:numPr>
      <w:spacing w:before="40" w:after="0"/>
      <w:outlineLvl w:val="3"/>
    </w:pPr>
    <w:rPr>
      <w:rFonts w:ascii="MetaPro-Normal" w:eastAsiaTheme="majorEastAsia" w:hAnsi="MetaPro-Normal" w:cstheme="majorBidi"/>
      <w:iCs/>
      <w:color w:val="003399"/>
    </w:rPr>
  </w:style>
  <w:style w:type="paragraph" w:styleId="berschrift5">
    <w:name w:val="heading 5"/>
    <w:basedOn w:val="Standard"/>
    <w:next w:val="Standard"/>
    <w:link w:val="berschrift5Zchn"/>
    <w:uiPriority w:val="9"/>
    <w:semiHidden/>
    <w:unhideWhenUsed/>
    <w:rsid w:val="009341C8"/>
    <w:pPr>
      <w:keepNext/>
      <w:keepLines/>
      <w:numPr>
        <w:ilvl w:val="4"/>
        <w:numId w:val="4"/>
      </w:numPr>
      <w:spacing w:before="40" w:after="0"/>
      <w:outlineLvl w:val="4"/>
    </w:pPr>
    <w:rPr>
      <w:rFonts w:asciiTheme="majorHAnsi" w:eastAsiaTheme="majorEastAsia" w:hAnsiTheme="majorHAnsi" w:cstheme="majorBidi"/>
      <w:color w:val="2F5496" w:themeColor="accent1" w:themeShade="BF"/>
    </w:rPr>
  </w:style>
  <w:style w:type="paragraph" w:styleId="berschrift6">
    <w:name w:val="heading 6"/>
    <w:basedOn w:val="Standard"/>
    <w:next w:val="Standard"/>
    <w:link w:val="berschrift6Zchn"/>
    <w:uiPriority w:val="9"/>
    <w:semiHidden/>
    <w:unhideWhenUsed/>
    <w:qFormat/>
    <w:rsid w:val="009341C8"/>
    <w:pPr>
      <w:keepNext/>
      <w:keepLines/>
      <w:numPr>
        <w:ilvl w:val="5"/>
        <w:numId w:val="4"/>
      </w:numPr>
      <w:spacing w:before="40" w:after="0"/>
      <w:outlineLvl w:val="5"/>
    </w:pPr>
    <w:rPr>
      <w:rFonts w:asciiTheme="majorHAnsi" w:eastAsiaTheme="majorEastAsia" w:hAnsiTheme="majorHAnsi" w:cstheme="majorBidi"/>
      <w:color w:val="1F3763" w:themeColor="accent1" w:themeShade="7F"/>
    </w:rPr>
  </w:style>
  <w:style w:type="paragraph" w:styleId="berschrift7">
    <w:name w:val="heading 7"/>
    <w:basedOn w:val="Standard"/>
    <w:next w:val="Standard"/>
    <w:link w:val="berschrift7Zchn"/>
    <w:uiPriority w:val="9"/>
    <w:semiHidden/>
    <w:unhideWhenUsed/>
    <w:qFormat/>
    <w:rsid w:val="009341C8"/>
    <w:pPr>
      <w:keepNext/>
      <w:keepLines/>
      <w:numPr>
        <w:ilvl w:val="6"/>
        <w:numId w:val="4"/>
      </w:numPr>
      <w:spacing w:before="40" w:after="0"/>
      <w:outlineLvl w:val="6"/>
    </w:pPr>
    <w:rPr>
      <w:rFonts w:asciiTheme="majorHAnsi" w:eastAsiaTheme="majorEastAsia" w:hAnsiTheme="majorHAnsi" w:cstheme="majorBidi"/>
      <w:i/>
      <w:iCs/>
      <w:color w:val="1F3763" w:themeColor="accent1" w:themeShade="7F"/>
    </w:rPr>
  </w:style>
  <w:style w:type="paragraph" w:styleId="berschrift8">
    <w:name w:val="heading 8"/>
    <w:basedOn w:val="Standard"/>
    <w:next w:val="Standard"/>
    <w:link w:val="berschrift8Zchn"/>
    <w:uiPriority w:val="9"/>
    <w:semiHidden/>
    <w:unhideWhenUsed/>
    <w:qFormat/>
    <w:rsid w:val="009341C8"/>
    <w:pPr>
      <w:keepNext/>
      <w:keepLines/>
      <w:numPr>
        <w:ilvl w:val="7"/>
        <w:numId w:val="4"/>
      </w:numPr>
      <w:spacing w:before="40" w:after="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9341C8"/>
    <w:pPr>
      <w:keepNext/>
      <w:keepLines/>
      <w:numPr>
        <w:ilvl w:val="8"/>
        <w:numId w:val="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9341C8"/>
    <w:rPr>
      <w:rFonts w:ascii="MetaPro-Normal" w:eastAsiaTheme="majorEastAsia" w:hAnsi="MetaPro-Normal" w:cstheme="majorBidi"/>
      <w:color w:val="003399"/>
      <w:sz w:val="40"/>
      <w:szCs w:val="32"/>
    </w:rPr>
  </w:style>
  <w:style w:type="character" w:customStyle="1" w:styleId="berschrift2Zchn">
    <w:name w:val="Überschrift 2 Zchn"/>
    <w:basedOn w:val="Absatz-Standardschriftart"/>
    <w:link w:val="berschrift2"/>
    <w:uiPriority w:val="9"/>
    <w:rsid w:val="00E815E9"/>
    <w:rPr>
      <w:rFonts w:ascii="MetaPro-Normal" w:eastAsiaTheme="majorEastAsia" w:hAnsi="MetaPro-Normal" w:cstheme="majorBidi"/>
      <w:color w:val="003399"/>
      <w:sz w:val="28"/>
      <w:szCs w:val="26"/>
    </w:rPr>
  </w:style>
  <w:style w:type="character" w:customStyle="1" w:styleId="berschrift3Zchn">
    <w:name w:val="Überschrift 3 Zchn"/>
    <w:basedOn w:val="Absatz-Standardschriftart"/>
    <w:link w:val="berschrift3"/>
    <w:uiPriority w:val="9"/>
    <w:rsid w:val="00E815E9"/>
    <w:rPr>
      <w:rFonts w:ascii="MetaPro-Normal" w:eastAsiaTheme="majorEastAsia" w:hAnsi="MetaPro-Normal" w:cstheme="majorBidi"/>
      <w:color w:val="003399"/>
      <w:sz w:val="24"/>
      <w:szCs w:val="24"/>
    </w:rPr>
  </w:style>
  <w:style w:type="character" w:customStyle="1" w:styleId="berschrift4Zchn">
    <w:name w:val="Überschrift 4 Zchn"/>
    <w:basedOn w:val="Absatz-Standardschriftart"/>
    <w:link w:val="berschrift4"/>
    <w:uiPriority w:val="9"/>
    <w:rsid w:val="00060F58"/>
    <w:rPr>
      <w:rFonts w:ascii="MetaPro-Normal" w:eastAsiaTheme="majorEastAsia" w:hAnsi="MetaPro-Normal" w:cstheme="majorBidi"/>
      <w:iCs/>
      <w:color w:val="003399"/>
    </w:rPr>
  </w:style>
  <w:style w:type="character" w:customStyle="1" w:styleId="berschrift5Zchn">
    <w:name w:val="Überschrift 5 Zchn"/>
    <w:basedOn w:val="Absatz-Standardschriftart"/>
    <w:link w:val="berschrift5"/>
    <w:uiPriority w:val="9"/>
    <w:semiHidden/>
    <w:rsid w:val="009341C8"/>
    <w:rPr>
      <w:rFonts w:asciiTheme="majorHAnsi" w:eastAsiaTheme="majorEastAsia" w:hAnsiTheme="majorHAnsi" w:cstheme="majorBidi"/>
      <w:color w:val="2F5496" w:themeColor="accent1" w:themeShade="BF"/>
    </w:rPr>
  </w:style>
  <w:style w:type="character" w:customStyle="1" w:styleId="berschrift6Zchn">
    <w:name w:val="Überschrift 6 Zchn"/>
    <w:basedOn w:val="Absatz-Standardschriftart"/>
    <w:link w:val="berschrift6"/>
    <w:uiPriority w:val="9"/>
    <w:semiHidden/>
    <w:rsid w:val="009341C8"/>
    <w:rPr>
      <w:rFonts w:asciiTheme="majorHAnsi" w:eastAsiaTheme="majorEastAsia" w:hAnsiTheme="majorHAnsi" w:cstheme="majorBidi"/>
      <w:color w:val="1F3763" w:themeColor="accent1" w:themeShade="7F"/>
    </w:rPr>
  </w:style>
  <w:style w:type="character" w:customStyle="1" w:styleId="berschrift7Zchn">
    <w:name w:val="Überschrift 7 Zchn"/>
    <w:basedOn w:val="Absatz-Standardschriftart"/>
    <w:link w:val="berschrift7"/>
    <w:uiPriority w:val="9"/>
    <w:semiHidden/>
    <w:rsid w:val="009341C8"/>
    <w:rPr>
      <w:rFonts w:asciiTheme="majorHAnsi" w:eastAsiaTheme="majorEastAsia" w:hAnsiTheme="majorHAnsi" w:cstheme="majorBidi"/>
      <w:i/>
      <w:iCs/>
      <w:color w:val="1F3763" w:themeColor="accent1" w:themeShade="7F"/>
    </w:rPr>
  </w:style>
  <w:style w:type="character" w:customStyle="1" w:styleId="berschrift8Zchn">
    <w:name w:val="Überschrift 8 Zchn"/>
    <w:basedOn w:val="Absatz-Standardschriftart"/>
    <w:link w:val="berschrift8"/>
    <w:uiPriority w:val="9"/>
    <w:semiHidden/>
    <w:rsid w:val="009341C8"/>
    <w:rPr>
      <w:rFonts w:asciiTheme="majorHAnsi" w:eastAsiaTheme="majorEastAsia" w:hAnsiTheme="majorHAnsi" w:cstheme="majorBidi"/>
      <w:color w:val="272727" w:themeColor="text1" w:themeTint="D8"/>
      <w:sz w:val="21"/>
      <w:szCs w:val="21"/>
    </w:rPr>
  </w:style>
  <w:style w:type="character" w:customStyle="1" w:styleId="berschrift9Zchn">
    <w:name w:val="Überschrift 9 Zchn"/>
    <w:basedOn w:val="Absatz-Standardschriftart"/>
    <w:link w:val="berschrift9"/>
    <w:uiPriority w:val="9"/>
    <w:semiHidden/>
    <w:rsid w:val="009341C8"/>
    <w:rPr>
      <w:rFonts w:asciiTheme="majorHAnsi" w:eastAsiaTheme="majorEastAsia" w:hAnsiTheme="majorHAnsi" w:cstheme="majorBidi"/>
      <w:i/>
      <w:iCs/>
      <w:color w:val="272727" w:themeColor="text1" w:themeTint="D8"/>
      <w:sz w:val="21"/>
      <w:szCs w:val="21"/>
    </w:rPr>
  </w:style>
  <w:style w:type="paragraph" w:styleId="KeinLeerraum">
    <w:name w:val="No Spacing"/>
    <w:uiPriority w:val="1"/>
    <w:qFormat/>
    <w:rsid w:val="00A03E5E"/>
    <w:pPr>
      <w:spacing w:after="0" w:line="240" w:lineRule="auto"/>
    </w:pPr>
    <w:rPr>
      <w:rFonts w:ascii="MetaPro-Light" w:hAnsi="MetaPro-Light"/>
    </w:rPr>
  </w:style>
  <w:style w:type="paragraph" w:styleId="Titel">
    <w:name w:val="Title"/>
    <w:basedOn w:val="Standard"/>
    <w:next w:val="Standard"/>
    <w:link w:val="TitelZchn"/>
    <w:uiPriority w:val="10"/>
    <w:qFormat/>
    <w:rsid w:val="00EF7B43"/>
    <w:pPr>
      <w:spacing w:after="0" w:line="240" w:lineRule="auto"/>
      <w:contextualSpacing/>
    </w:pPr>
    <w:rPr>
      <w:rFonts w:ascii="MetaPro-Medium" w:eastAsiaTheme="majorEastAsia" w:hAnsi="MetaPro-Medium" w:cstheme="majorBidi"/>
      <w:color w:val="003399"/>
      <w:spacing w:val="-10"/>
      <w:kern w:val="28"/>
      <w:sz w:val="56"/>
      <w:szCs w:val="56"/>
    </w:rPr>
  </w:style>
  <w:style w:type="character" w:customStyle="1" w:styleId="TitelZchn">
    <w:name w:val="Titel Zchn"/>
    <w:basedOn w:val="Absatz-Standardschriftart"/>
    <w:link w:val="Titel"/>
    <w:uiPriority w:val="10"/>
    <w:rsid w:val="00EF7B43"/>
    <w:rPr>
      <w:rFonts w:ascii="MetaPro-Medium" w:eastAsiaTheme="majorEastAsia" w:hAnsi="MetaPro-Medium" w:cstheme="majorBidi"/>
      <w:color w:val="003399"/>
      <w:spacing w:val="-10"/>
      <w:kern w:val="28"/>
      <w:sz w:val="56"/>
      <w:szCs w:val="56"/>
    </w:rPr>
  </w:style>
  <w:style w:type="paragraph" w:styleId="Kopfzeile">
    <w:name w:val="header"/>
    <w:basedOn w:val="Standard"/>
    <w:link w:val="KopfzeileZchn"/>
    <w:uiPriority w:val="99"/>
    <w:unhideWhenUsed/>
    <w:rsid w:val="00060F58"/>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060F58"/>
    <w:rPr>
      <w:rFonts w:ascii="MetaPro-Light" w:hAnsi="MetaPro-Light"/>
    </w:rPr>
  </w:style>
  <w:style w:type="paragraph" w:styleId="Fuzeile">
    <w:name w:val="footer"/>
    <w:basedOn w:val="Standard"/>
    <w:link w:val="FuzeileZchn"/>
    <w:uiPriority w:val="99"/>
    <w:unhideWhenUsed/>
    <w:rsid w:val="00060F58"/>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060F58"/>
    <w:rPr>
      <w:rFonts w:ascii="MetaPro-Light" w:hAnsi="MetaPro-Light"/>
    </w:rPr>
  </w:style>
  <w:style w:type="paragraph" w:customStyle="1" w:styleId="KopfFusszeile">
    <w:name w:val="Kopf &amp; Fusszeile"/>
    <w:basedOn w:val="Kopfzeile"/>
    <w:link w:val="KopfFusszeileZchn"/>
    <w:qFormat/>
    <w:rsid w:val="009C10AB"/>
    <w:pPr>
      <w:tabs>
        <w:tab w:val="clear" w:pos="4536"/>
        <w:tab w:val="clear" w:pos="9072"/>
        <w:tab w:val="left" w:pos="6996"/>
      </w:tabs>
    </w:pPr>
    <w:rPr>
      <w:rFonts w:ascii="MetaPro-Normal" w:hAnsi="MetaPro-Normal"/>
      <w:sz w:val="20"/>
    </w:rPr>
  </w:style>
  <w:style w:type="character" w:customStyle="1" w:styleId="KopfFusszeileZchn">
    <w:name w:val="Kopf &amp; Fusszeile Zchn"/>
    <w:basedOn w:val="KopfzeileZchn"/>
    <w:link w:val="KopfFusszeile"/>
    <w:rsid w:val="009C10AB"/>
    <w:rPr>
      <w:rFonts w:ascii="MetaPro-Normal" w:hAnsi="MetaPro-Normal"/>
      <w:sz w:val="20"/>
    </w:rPr>
  </w:style>
  <w:style w:type="paragraph" w:styleId="Untertitel">
    <w:name w:val="Subtitle"/>
    <w:basedOn w:val="Standard"/>
    <w:next w:val="Standard"/>
    <w:link w:val="UntertitelZchn"/>
    <w:uiPriority w:val="11"/>
    <w:qFormat/>
    <w:rsid w:val="003B7481"/>
    <w:pPr>
      <w:numPr>
        <w:ilvl w:val="1"/>
      </w:numPr>
      <w:spacing w:after="0"/>
    </w:pPr>
    <w:rPr>
      <w:rFonts w:ascii="MetaPro-Bold" w:eastAsiaTheme="minorEastAsia" w:hAnsi="MetaPro-Bold"/>
      <w:color w:val="444444"/>
      <w:spacing w:val="15"/>
    </w:rPr>
  </w:style>
  <w:style w:type="character" w:customStyle="1" w:styleId="UntertitelZchn">
    <w:name w:val="Untertitel Zchn"/>
    <w:basedOn w:val="Absatz-Standardschriftart"/>
    <w:link w:val="Untertitel"/>
    <w:uiPriority w:val="11"/>
    <w:rsid w:val="003B7481"/>
    <w:rPr>
      <w:rFonts w:ascii="MetaPro-Bold" w:eastAsiaTheme="minorEastAsia" w:hAnsi="MetaPro-Bold"/>
      <w:color w:val="444444"/>
      <w:spacing w:val="15"/>
    </w:rPr>
  </w:style>
  <w:style w:type="table" w:styleId="Tabellenraster">
    <w:name w:val="Table Grid"/>
    <w:basedOn w:val="NormaleTabelle"/>
    <w:uiPriority w:val="39"/>
    <w:rsid w:val="0073422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entabelle3Akzent1">
    <w:name w:val="List Table 3 Accent 1"/>
    <w:aliases w:val="Standart Baloise"/>
    <w:basedOn w:val="NormaleTabelle"/>
    <w:uiPriority w:val="48"/>
    <w:rsid w:val="00D025DC"/>
    <w:pPr>
      <w:spacing w:after="0" w:line="240" w:lineRule="auto"/>
    </w:pPr>
    <w:rPr>
      <w:rFonts w:ascii="MetaPro-Normal" w:hAnsi="MetaPro-Normal"/>
    </w:rPr>
    <w:tblPr>
      <w:tblStyleRowBandSize w:val="1"/>
      <w:tblStyleColBandSize w:val="1"/>
    </w:tblPr>
    <w:tblStylePr w:type="firstRow">
      <w:pPr>
        <w:jc w:val="left"/>
      </w:pPr>
      <w:rPr>
        <w:rFonts w:ascii="MetaPro-Normal" w:hAnsi="MetaPro-Normal"/>
        <w:b w:val="0"/>
        <w:bCs/>
        <w:i w:val="0"/>
        <w:color w:val="FFFFFF" w:themeColor="background1"/>
        <w:sz w:val="22"/>
        <w:u w:val="none"/>
      </w:rPr>
      <w:tblPr/>
      <w:tcPr>
        <w:tcBorders>
          <w:top w:val="nil"/>
          <w:left w:val="nil"/>
          <w:bottom w:val="nil"/>
          <w:right w:val="nil"/>
          <w:insideH w:val="nil"/>
          <w:insideV w:val="nil"/>
          <w:tl2br w:val="nil"/>
          <w:tr2bl w:val="nil"/>
        </w:tcBorders>
        <w:shd w:val="clear" w:color="auto" w:fill="003399"/>
        <w:vAlign w:val="center"/>
      </w:tcPr>
    </w:tblStylePr>
    <w:tblStylePr w:type="lastRow">
      <w:rPr>
        <w:rFonts w:ascii="MetaPro-Normal" w:hAnsi="MetaPro-Normal"/>
        <w:b/>
        <w:bCs/>
      </w:rPr>
      <w:tblPr/>
      <w:tcPr>
        <w:tcBorders>
          <w:top w:val="nil"/>
          <w:left w:val="nil"/>
          <w:bottom w:val="nil"/>
          <w:right w:val="nil"/>
          <w:insideH w:val="nil"/>
          <w:insideV w:val="nil"/>
          <w:tl2br w:val="nil"/>
          <w:tr2bl w:val="nil"/>
        </w:tcBorders>
        <w:shd w:val="clear" w:color="auto" w:fill="FFFFFF" w:themeFill="background1"/>
      </w:tcPr>
    </w:tblStylePr>
    <w:tblStylePr w:type="firstCol">
      <w:rPr>
        <w:rFonts w:ascii="MetaPro-Normal" w:hAnsi="MetaPro-Normal"/>
        <w:b w:val="0"/>
        <w:bCs/>
      </w:rPr>
      <w:tblPr/>
      <w:tcPr>
        <w:tcBorders>
          <w:top w:val="nil"/>
          <w:left w:val="nil"/>
          <w:bottom w:val="single" w:sz="4" w:space="0" w:color="003399"/>
          <w:right w:val="nil"/>
          <w:insideH w:val="single" w:sz="4" w:space="0" w:color="003399"/>
          <w:insideV w:val="nil"/>
          <w:tl2br w:val="nil"/>
          <w:tr2bl w:val="nil"/>
        </w:tcBorders>
        <w:shd w:val="clear" w:color="auto" w:fill="FFFFFF" w:themeFill="background1"/>
      </w:tcPr>
    </w:tblStylePr>
    <w:tblStylePr w:type="lastCol">
      <w:rPr>
        <w:rFonts w:ascii="MetaPro-Normal" w:hAnsi="MetaPro-Normal"/>
        <w:b w:val="0"/>
        <w:bCs/>
      </w:rPr>
      <w:tblPr/>
      <w:tcPr>
        <w:tcBorders>
          <w:top w:val="nil"/>
          <w:left w:val="nil"/>
          <w:bottom w:val="single" w:sz="4" w:space="0" w:color="003399"/>
          <w:right w:val="nil"/>
          <w:insideH w:val="single" w:sz="4" w:space="0" w:color="003399"/>
          <w:insideV w:val="single" w:sz="4" w:space="0" w:color="003399"/>
          <w:tl2br w:val="nil"/>
          <w:tr2bl w:val="nil"/>
        </w:tcBorders>
        <w:shd w:val="clear" w:color="auto" w:fill="FFFFFF" w:themeFill="background1"/>
      </w:tcPr>
    </w:tblStylePr>
    <w:tblStylePr w:type="band1Vert">
      <w:tblPr/>
      <w:tcPr>
        <w:tcBorders>
          <w:top w:val="single" w:sz="4" w:space="0" w:color="003399"/>
          <w:left w:val="single" w:sz="4" w:space="0" w:color="003399"/>
          <w:bottom w:val="single" w:sz="4" w:space="0" w:color="003399"/>
          <w:right w:val="single" w:sz="4" w:space="0" w:color="003399"/>
          <w:insideH w:val="single" w:sz="4" w:space="0" w:color="003399"/>
          <w:insideV w:val="single" w:sz="4" w:space="0" w:color="003399"/>
          <w:tl2br w:val="nil"/>
          <w:tr2bl w:val="nil"/>
        </w:tcBorders>
      </w:tcPr>
    </w:tblStylePr>
    <w:tblStylePr w:type="band2Vert">
      <w:tblPr/>
      <w:tcPr>
        <w:tcBorders>
          <w:top w:val="single" w:sz="4" w:space="0" w:color="003399"/>
          <w:left w:val="single" w:sz="4" w:space="0" w:color="003399"/>
          <w:bottom w:val="single" w:sz="4" w:space="0" w:color="003399"/>
          <w:right w:val="single" w:sz="4" w:space="0" w:color="003399"/>
          <w:insideH w:val="single" w:sz="4" w:space="0" w:color="003399"/>
          <w:insideV w:val="single" w:sz="4" w:space="0" w:color="003399"/>
          <w:tl2br w:val="nil"/>
          <w:tr2bl w:val="nil"/>
        </w:tcBorders>
      </w:tcPr>
    </w:tblStylePr>
    <w:tblStylePr w:type="band1Horz">
      <w:tblPr/>
      <w:tcPr>
        <w:tcBorders>
          <w:top w:val="single" w:sz="4" w:space="0" w:color="003399"/>
          <w:left w:val="nil"/>
          <w:bottom w:val="single" w:sz="4" w:space="0" w:color="003399"/>
          <w:right w:val="nil"/>
          <w:insideH w:val="single" w:sz="4" w:space="0" w:color="003399"/>
          <w:insideV w:val="single" w:sz="4" w:space="0" w:color="003399"/>
          <w:tl2br w:val="nil"/>
          <w:tr2bl w:val="nil"/>
        </w:tcBorders>
      </w:tcPr>
    </w:tblStylePr>
    <w:tblStylePr w:type="band2Horz">
      <w:tblPr/>
      <w:tcPr>
        <w:tcBorders>
          <w:top w:val="nil"/>
          <w:left w:val="nil"/>
          <w:bottom w:val="single" w:sz="4" w:space="0" w:color="003399"/>
          <w:right w:val="nil"/>
          <w:insideH w:val="single" w:sz="4" w:space="0" w:color="003399"/>
          <w:insideV w:val="single" w:sz="4" w:space="0" w:color="003399"/>
          <w:tl2br w:val="nil"/>
          <w:tr2bl w:val="nil"/>
        </w:tcBorders>
      </w:tcPr>
    </w:tblStylePr>
    <w:tblStylePr w:type="neCell">
      <w:tblPr/>
      <w:tcPr>
        <w:tcBorders>
          <w:top w:val="nil"/>
          <w:left w:val="nil"/>
          <w:bottom w:val="nil"/>
          <w:right w:val="nil"/>
          <w:insideH w:val="nil"/>
          <w:insideV w:val="nil"/>
          <w:tl2br w:val="nil"/>
          <w:tr2bl w:val="nil"/>
        </w:tcBorders>
      </w:tcPr>
    </w:tblStylePr>
    <w:tblStylePr w:type="nwCell">
      <w:tblPr/>
      <w:tcPr>
        <w:tcBorders>
          <w:top w:val="nil"/>
          <w:left w:val="nil"/>
          <w:bottom w:val="nil"/>
          <w:right w:val="nil"/>
          <w:insideH w:val="nil"/>
          <w:insideV w:val="nil"/>
          <w:tl2br w:val="nil"/>
          <w:tr2bl w:val="nil"/>
        </w:tcBorders>
      </w:tcPr>
    </w:tblStylePr>
    <w:tblStylePr w:type="seCell">
      <w:tblPr/>
      <w:tcPr>
        <w:tcBorders>
          <w:top w:val="nil"/>
          <w:left w:val="nil"/>
          <w:bottom w:val="nil"/>
          <w:right w:val="nil"/>
          <w:insideH w:val="nil"/>
          <w:insideV w:val="nil"/>
          <w:tl2br w:val="nil"/>
          <w:tr2bl w:val="nil"/>
        </w:tcBorders>
      </w:tcPr>
    </w:tblStylePr>
    <w:tblStylePr w:type="swCell">
      <w:tblPr/>
      <w:tcPr>
        <w:tcBorders>
          <w:top w:val="nil"/>
          <w:left w:val="nil"/>
          <w:bottom w:val="nil"/>
          <w:right w:val="nil"/>
          <w:insideH w:val="nil"/>
          <w:insideV w:val="nil"/>
          <w:tl2br w:val="nil"/>
          <w:tr2bl w:val="nil"/>
        </w:tcBorders>
      </w:tcPr>
    </w:tblStylePr>
  </w:style>
  <w:style w:type="paragraph" w:styleId="Inhaltsverzeichnisberschrift">
    <w:name w:val="TOC Heading"/>
    <w:aliases w:val="Zwischentitel"/>
    <w:basedOn w:val="berschrift1"/>
    <w:next w:val="Standard"/>
    <w:uiPriority w:val="39"/>
    <w:unhideWhenUsed/>
    <w:qFormat/>
    <w:rsid w:val="00711C97"/>
    <w:pPr>
      <w:numPr>
        <w:numId w:val="0"/>
      </w:numPr>
      <w:outlineLvl w:val="9"/>
    </w:pPr>
    <w:rPr>
      <w:sz w:val="36"/>
      <w:lang w:eastAsia="de-CH"/>
    </w:rPr>
  </w:style>
  <w:style w:type="paragraph" w:styleId="Verzeichnis1">
    <w:name w:val="toc 1"/>
    <w:basedOn w:val="KeinLeerraum"/>
    <w:next w:val="Standard"/>
    <w:autoRedefine/>
    <w:uiPriority w:val="39"/>
    <w:unhideWhenUsed/>
    <w:rsid w:val="00A77CF7"/>
    <w:pPr>
      <w:tabs>
        <w:tab w:val="right" w:leader="dot" w:pos="9062"/>
      </w:tabs>
      <w:spacing w:before="120"/>
    </w:pPr>
    <w:rPr>
      <w:color w:val="003399"/>
    </w:rPr>
  </w:style>
  <w:style w:type="character" w:styleId="Hyperlink">
    <w:name w:val="Hyperlink"/>
    <w:basedOn w:val="Absatz-Standardschriftart"/>
    <w:uiPriority w:val="99"/>
    <w:unhideWhenUsed/>
    <w:rsid w:val="002E2F0F"/>
    <w:rPr>
      <w:color w:val="0563C1" w:themeColor="hyperlink"/>
      <w:u w:val="single"/>
    </w:rPr>
  </w:style>
  <w:style w:type="paragraph" w:styleId="Verzeichnis2">
    <w:name w:val="toc 2"/>
    <w:basedOn w:val="Standard"/>
    <w:next w:val="Standard"/>
    <w:autoRedefine/>
    <w:uiPriority w:val="39"/>
    <w:unhideWhenUsed/>
    <w:rsid w:val="00E24E9D"/>
    <w:pPr>
      <w:spacing w:after="0"/>
    </w:pPr>
  </w:style>
  <w:style w:type="paragraph" w:styleId="Verzeichnis3">
    <w:name w:val="toc 3"/>
    <w:basedOn w:val="Standard"/>
    <w:next w:val="Standard"/>
    <w:autoRedefine/>
    <w:uiPriority w:val="39"/>
    <w:unhideWhenUsed/>
    <w:rsid w:val="00E24E9D"/>
    <w:pPr>
      <w:spacing w:after="0"/>
      <w:ind w:left="284"/>
    </w:pPr>
    <w:rPr>
      <w:rFonts w:ascii="MetaPro-Normal" w:hAnsi="MetaPro-Normal"/>
      <w:sz w:val="18"/>
    </w:rPr>
  </w:style>
  <w:style w:type="paragraph" w:styleId="Verzeichnis4">
    <w:name w:val="toc 4"/>
    <w:basedOn w:val="Standard"/>
    <w:next w:val="Standard"/>
    <w:autoRedefine/>
    <w:uiPriority w:val="39"/>
    <w:unhideWhenUsed/>
    <w:rsid w:val="00E24E9D"/>
    <w:pPr>
      <w:tabs>
        <w:tab w:val="left" w:pos="1320"/>
        <w:tab w:val="right" w:leader="dot" w:pos="9062"/>
      </w:tabs>
      <w:spacing w:after="0"/>
      <w:ind w:left="567"/>
    </w:pPr>
    <w:rPr>
      <w:rFonts w:ascii="MetaPro-Normal" w:hAnsi="MetaPro-Normal"/>
      <w:sz w:val="18"/>
    </w:rPr>
  </w:style>
  <w:style w:type="paragraph" w:styleId="Listenabsatz">
    <w:name w:val="List Paragraph"/>
    <w:basedOn w:val="Standard"/>
    <w:uiPriority w:val="34"/>
    <w:rsid w:val="00C3161C"/>
    <w:pPr>
      <w:ind w:left="720"/>
      <w:contextualSpacing/>
    </w:pPr>
  </w:style>
  <w:style w:type="paragraph" w:styleId="Sprechblasentext">
    <w:name w:val="Balloon Text"/>
    <w:basedOn w:val="Standard"/>
    <w:link w:val="SprechblasentextZchn"/>
    <w:uiPriority w:val="99"/>
    <w:semiHidden/>
    <w:unhideWhenUsed/>
    <w:rsid w:val="000E14CF"/>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0E14CF"/>
    <w:rPr>
      <w:rFonts w:ascii="Segoe UI" w:hAnsi="Segoe UI" w:cs="Segoe UI"/>
      <w:sz w:val="18"/>
      <w:szCs w:val="18"/>
    </w:rPr>
  </w:style>
  <w:style w:type="paragraph" w:styleId="Beschriftung">
    <w:name w:val="caption"/>
    <w:basedOn w:val="Standard"/>
    <w:next w:val="Standard"/>
    <w:uiPriority w:val="35"/>
    <w:unhideWhenUsed/>
    <w:qFormat/>
    <w:rsid w:val="00952C54"/>
    <w:pPr>
      <w:spacing w:after="200" w:line="240" w:lineRule="auto"/>
    </w:pPr>
    <w:rPr>
      <w:i/>
      <w:iCs/>
      <w:color w:val="44546A" w:themeColor="text2"/>
      <w:sz w:val="16"/>
      <w:szCs w:val="18"/>
    </w:rPr>
  </w:style>
  <w:style w:type="paragraph" w:styleId="Abbildungsverzeichnis">
    <w:name w:val="table of figures"/>
    <w:basedOn w:val="Standard"/>
    <w:next w:val="Standard"/>
    <w:uiPriority w:val="99"/>
    <w:unhideWhenUsed/>
    <w:rsid w:val="00235AA4"/>
    <w:pPr>
      <w:spacing w:after="0"/>
    </w:pPr>
  </w:style>
  <w:style w:type="table" w:styleId="Gitternetztabelle5dunkelAkzent1">
    <w:name w:val="Grid Table 5 Dark Accent 1"/>
    <w:basedOn w:val="NormaleTabelle"/>
    <w:uiPriority w:val="50"/>
    <w:rsid w:val="00A0105C"/>
    <w:pPr>
      <w:spacing w:after="0" w:line="240" w:lineRule="auto"/>
    </w:pPr>
    <w:tblPr>
      <w:tblStyleRowBandSize w:val="1"/>
      <w:tblStyleColBandSize w:val="1"/>
      <w:tblBorders>
        <w:top w:val="single" w:sz="4" w:space="0" w:color="003399"/>
        <w:left w:val="single" w:sz="4" w:space="0" w:color="003399"/>
        <w:bottom w:val="single" w:sz="4" w:space="0" w:color="003399"/>
        <w:right w:val="single" w:sz="4" w:space="0" w:color="003399"/>
        <w:insideH w:val="single" w:sz="4" w:space="0" w:color="003399"/>
        <w:insideV w:val="single" w:sz="4" w:space="0" w:color="003399"/>
      </w:tblBorders>
    </w:tblPr>
    <w:tcPr>
      <w:shd w:val="clear" w:color="auto" w:fill="FFFFFF" w:themeFill="background1"/>
    </w:tcPr>
    <w:tblStylePr w:type="firstRow">
      <w:rPr>
        <w:rFonts w:ascii="MetaPro-Light" w:hAnsi="MetaPro-Light"/>
        <w:b w:val="0"/>
        <w:bCs/>
        <w:color w:val="FFFFFF" w:themeColor="background1"/>
        <w:sz w:val="22"/>
      </w:rPr>
      <w:tblPr/>
      <w:tcPr>
        <w:tcBorders>
          <w:top w:val="nil"/>
          <w:left w:val="nil"/>
          <w:bottom w:val="nil"/>
          <w:right w:val="nil"/>
          <w:insideH w:val="nil"/>
          <w:insideV w:val="nil"/>
          <w:tl2br w:val="nil"/>
          <w:tr2bl w:val="nil"/>
        </w:tcBorders>
        <w:shd w:val="clear" w:color="auto" w:fill="003399"/>
      </w:tcPr>
    </w:tblStylePr>
    <w:tblStylePr w:type="lastRow">
      <w:rPr>
        <w:b w:val="0"/>
        <w:bCs/>
        <w:color w:val="000000" w:themeColor="text1"/>
      </w:rPr>
    </w:tblStylePr>
    <w:tblStylePr w:type="firstCol">
      <w:pPr>
        <w:jc w:val="right"/>
      </w:pPr>
      <w:rPr>
        <w:rFonts w:ascii="MetaPro-Medium" w:hAnsi="MetaPro-Medium"/>
        <w:b/>
        <w:bCs/>
        <w:color w:val="003399"/>
      </w:rPr>
      <w:tblPr/>
      <w:tcPr>
        <w:tcBorders>
          <w:top w:val="nil"/>
          <w:left w:val="nil"/>
          <w:bottom w:val="nil"/>
          <w:right w:val="nil"/>
          <w:insideH w:val="nil"/>
          <w:insideV w:val="nil"/>
          <w:tl2br w:val="nil"/>
          <w:tr2bl w:val="nil"/>
        </w:tcBorders>
      </w:tcPr>
    </w:tblStylePr>
    <w:tblStylePr w:type="lastCol">
      <w:rPr>
        <w:b/>
        <w:bCs/>
        <w:color w:val="FFFFFF" w:themeColor="background1"/>
      </w:rPr>
      <w:tblPr/>
      <w:tcPr>
        <w:tcBorders>
          <w:top w:val="single" w:sz="4" w:space="0" w:color="003399"/>
          <w:left w:val="single" w:sz="4" w:space="0" w:color="003399"/>
          <w:bottom w:val="single" w:sz="4" w:space="0" w:color="003399"/>
          <w:right w:val="single" w:sz="4" w:space="0" w:color="003399"/>
          <w:insideH w:val="single" w:sz="4" w:space="0" w:color="003399"/>
          <w:insideV w:val="single" w:sz="4" w:space="0" w:color="003399"/>
        </w:tcBorders>
        <w:shd w:val="clear" w:color="auto" w:fill="FFFFFF" w:themeFill="background1"/>
      </w:tcPr>
    </w:tblStylePr>
    <w:tblStylePr w:type="band1Vert">
      <w:tblPr/>
      <w:tcPr>
        <w:tcBorders>
          <w:top w:val="single" w:sz="4" w:space="0" w:color="003399"/>
          <w:left w:val="single" w:sz="4" w:space="0" w:color="003399"/>
          <w:bottom w:val="single" w:sz="4" w:space="0" w:color="003399"/>
          <w:right w:val="single" w:sz="4" w:space="0" w:color="003399"/>
          <w:insideH w:val="single" w:sz="4" w:space="0" w:color="003399"/>
          <w:insideV w:val="single" w:sz="4" w:space="0" w:color="003399"/>
        </w:tcBorders>
        <w:shd w:val="clear" w:color="auto" w:fill="FFFFFF" w:themeFill="background1"/>
      </w:tcPr>
    </w:tblStylePr>
    <w:tblStylePr w:type="band2Vert">
      <w:tblPr/>
      <w:tcPr>
        <w:tcBorders>
          <w:top w:val="single" w:sz="4" w:space="0" w:color="003399"/>
          <w:left w:val="single" w:sz="4" w:space="0" w:color="003399"/>
          <w:bottom w:val="single" w:sz="4" w:space="0" w:color="003399"/>
          <w:right w:val="single" w:sz="4" w:space="0" w:color="003399"/>
          <w:insideH w:val="single" w:sz="4" w:space="0" w:color="003399"/>
          <w:insideV w:val="single" w:sz="4" w:space="0" w:color="003399"/>
        </w:tcBorders>
        <w:shd w:val="clear" w:color="auto" w:fill="FFFFFF" w:themeFill="background1"/>
      </w:tcPr>
    </w:tblStylePr>
    <w:tblStylePr w:type="band1Horz">
      <w:tblPr/>
      <w:tcPr>
        <w:tcBorders>
          <w:top w:val="nil"/>
          <w:left w:val="single" w:sz="4" w:space="0" w:color="003399"/>
          <w:bottom w:val="single" w:sz="4" w:space="0" w:color="003399"/>
          <w:right w:val="nil"/>
          <w:insideH w:val="single" w:sz="4" w:space="0" w:color="003399"/>
          <w:insideV w:val="single" w:sz="4" w:space="0" w:color="003399"/>
        </w:tcBorders>
        <w:shd w:val="clear" w:color="auto" w:fill="FFFFFF" w:themeFill="background1"/>
      </w:tcPr>
    </w:tblStylePr>
    <w:tblStylePr w:type="band2Horz">
      <w:tblPr/>
      <w:tcPr>
        <w:tcBorders>
          <w:top w:val="single" w:sz="4" w:space="0" w:color="003399"/>
          <w:left w:val="single" w:sz="4" w:space="0" w:color="003399"/>
          <w:bottom w:val="single" w:sz="4" w:space="0" w:color="003399"/>
          <w:right w:val="nil"/>
          <w:insideH w:val="single" w:sz="4" w:space="0" w:color="003399"/>
          <w:insideV w:val="single" w:sz="4" w:space="0" w:color="003399"/>
        </w:tcBorders>
        <w:shd w:val="clear" w:color="auto" w:fill="FFFFFF" w:themeFill="background1"/>
      </w:tcPr>
    </w:tblStylePr>
    <w:tblStylePr w:type="seCell">
      <w:tblPr/>
      <w:tcPr>
        <w:tcBorders>
          <w:top w:val="single" w:sz="4" w:space="0" w:color="003399"/>
          <w:left w:val="single" w:sz="4" w:space="0" w:color="003399"/>
          <w:bottom w:val="single" w:sz="4" w:space="0" w:color="003399"/>
          <w:right w:val="single" w:sz="4" w:space="0" w:color="003399"/>
          <w:insideH w:val="single" w:sz="4" w:space="0" w:color="003399"/>
          <w:insideV w:val="single" w:sz="4" w:space="0" w:color="003399"/>
          <w:tl2br w:val="nil"/>
          <w:tr2bl w:val="nil"/>
        </w:tcBorders>
        <w:shd w:val="clear" w:color="auto" w:fill="FFFFFF" w:themeFill="background1"/>
      </w:tcPr>
    </w:tblStylePr>
  </w:style>
  <w:style w:type="paragraph" w:styleId="Funotentext">
    <w:name w:val="footnote text"/>
    <w:basedOn w:val="Standard"/>
    <w:link w:val="FunotentextZchn"/>
    <w:uiPriority w:val="99"/>
    <w:semiHidden/>
    <w:unhideWhenUsed/>
    <w:rsid w:val="003A3176"/>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3A3176"/>
    <w:rPr>
      <w:rFonts w:ascii="MetaPro-Light" w:hAnsi="MetaPro-Light"/>
      <w:sz w:val="20"/>
      <w:szCs w:val="20"/>
    </w:rPr>
  </w:style>
  <w:style w:type="character" w:styleId="Funotenzeichen">
    <w:name w:val="footnote reference"/>
    <w:basedOn w:val="Absatz-Standardschriftart"/>
    <w:uiPriority w:val="99"/>
    <w:semiHidden/>
    <w:unhideWhenUsed/>
    <w:rsid w:val="003A3176"/>
    <w:rPr>
      <w:vertAlign w:val="superscript"/>
    </w:rPr>
  </w:style>
  <w:style w:type="character" w:styleId="Kommentarzeichen">
    <w:name w:val="annotation reference"/>
    <w:basedOn w:val="Absatz-Standardschriftart"/>
    <w:uiPriority w:val="99"/>
    <w:semiHidden/>
    <w:unhideWhenUsed/>
    <w:rsid w:val="00103112"/>
    <w:rPr>
      <w:sz w:val="16"/>
      <w:szCs w:val="16"/>
    </w:rPr>
  </w:style>
  <w:style w:type="paragraph" w:styleId="Kommentartext">
    <w:name w:val="annotation text"/>
    <w:basedOn w:val="Standard"/>
    <w:link w:val="KommentartextZchn"/>
    <w:uiPriority w:val="99"/>
    <w:semiHidden/>
    <w:unhideWhenUsed/>
    <w:rsid w:val="00103112"/>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103112"/>
    <w:rPr>
      <w:rFonts w:ascii="MetaPro-Light" w:hAnsi="MetaPro-Light"/>
      <w:sz w:val="20"/>
      <w:szCs w:val="20"/>
    </w:rPr>
  </w:style>
  <w:style w:type="paragraph" w:styleId="Kommentarthema">
    <w:name w:val="annotation subject"/>
    <w:basedOn w:val="Kommentartext"/>
    <w:next w:val="Kommentartext"/>
    <w:link w:val="KommentarthemaZchn"/>
    <w:uiPriority w:val="99"/>
    <w:semiHidden/>
    <w:unhideWhenUsed/>
    <w:rsid w:val="00103112"/>
    <w:rPr>
      <w:b/>
      <w:bCs/>
    </w:rPr>
  </w:style>
  <w:style w:type="character" w:customStyle="1" w:styleId="KommentarthemaZchn">
    <w:name w:val="Kommentarthema Zchn"/>
    <w:basedOn w:val="KommentartextZchn"/>
    <w:link w:val="Kommentarthema"/>
    <w:uiPriority w:val="99"/>
    <w:semiHidden/>
    <w:rsid w:val="00103112"/>
    <w:rPr>
      <w:rFonts w:ascii="MetaPro-Light" w:hAnsi="MetaPro-Light"/>
      <w:b/>
      <w:bCs/>
      <w:sz w:val="20"/>
      <w:szCs w:val="20"/>
    </w:rPr>
  </w:style>
  <w:style w:type="paragraph" w:styleId="berarbeitung">
    <w:name w:val="Revision"/>
    <w:hidden/>
    <w:uiPriority w:val="99"/>
    <w:semiHidden/>
    <w:rsid w:val="005535D0"/>
    <w:pPr>
      <w:spacing w:after="0" w:line="240" w:lineRule="auto"/>
    </w:pPr>
    <w:rPr>
      <w:rFonts w:ascii="MetaPro-Light" w:hAnsi="MetaPro-Light"/>
    </w:rPr>
  </w:style>
  <w:style w:type="paragraph" w:styleId="Verzeichnis5">
    <w:name w:val="toc 5"/>
    <w:basedOn w:val="Standard"/>
    <w:next w:val="Standard"/>
    <w:autoRedefine/>
    <w:uiPriority w:val="39"/>
    <w:unhideWhenUsed/>
    <w:rsid w:val="00DE28B5"/>
    <w:pPr>
      <w:spacing w:after="100"/>
      <w:ind w:left="880"/>
    </w:pPr>
    <w:rPr>
      <w:rFonts w:asciiTheme="minorHAnsi" w:eastAsiaTheme="minorEastAsia" w:hAnsiTheme="minorHAnsi"/>
      <w:lang w:eastAsia="de-CH"/>
    </w:rPr>
  </w:style>
  <w:style w:type="paragraph" w:styleId="Verzeichnis6">
    <w:name w:val="toc 6"/>
    <w:basedOn w:val="Standard"/>
    <w:next w:val="Standard"/>
    <w:autoRedefine/>
    <w:uiPriority w:val="39"/>
    <w:unhideWhenUsed/>
    <w:rsid w:val="00DE28B5"/>
    <w:pPr>
      <w:spacing w:after="100"/>
      <w:ind w:left="1100"/>
    </w:pPr>
    <w:rPr>
      <w:rFonts w:asciiTheme="minorHAnsi" w:eastAsiaTheme="minorEastAsia" w:hAnsiTheme="minorHAnsi"/>
      <w:lang w:eastAsia="de-CH"/>
    </w:rPr>
  </w:style>
  <w:style w:type="paragraph" w:styleId="Verzeichnis7">
    <w:name w:val="toc 7"/>
    <w:basedOn w:val="Standard"/>
    <w:next w:val="Standard"/>
    <w:autoRedefine/>
    <w:uiPriority w:val="39"/>
    <w:unhideWhenUsed/>
    <w:rsid w:val="00DE28B5"/>
    <w:pPr>
      <w:spacing w:after="100"/>
      <w:ind w:left="1320"/>
    </w:pPr>
    <w:rPr>
      <w:rFonts w:asciiTheme="minorHAnsi" w:eastAsiaTheme="minorEastAsia" w:hAnsiTheme="minorHAnsi"/>
      <w:lang w:eastAsia="de-CH"/>
    </w:rPr>
  </w:style>
  <w:style w:type="paragraph" w:styleId="Verzeichnis8">
    <w:name w:val="toc 8"/>
    <w:basedOn w:val="Standard"/>
    <w:next w:val="Standard"/>
    <w:autoRedefine/>
    <w:uiPriority w:val="39"/>
    <w:unhideWhenUsed/>
    <w:rsid w:val="00DE28B5"/>
    <w:pPr>
      <w:spacing w:after="100"/>
      <w:ind w:left="1540"/>
    </w:pPr>
    <w:rPr>
      <w:rFonts w:asciiTheme="minorHAnsi" w:eastAsiaTheme="minorEastAsia" w:hAnsiTheme="minorHAnsi"/>
      <w:lang w:eastAsia="de-CH"/>
    </w:rPr>
  </w:style>
  <w:style w:type="paragraph" w:styleId="Verzeichnis9">
    <w:name w:val="toc 9"/>
    <w:basedOn w:val="Standard"/>
    <w:next w:val="Standard"/>
    <w:autoRedefine/>
    <w:uiPriority w:val="39"/>
    <w:unhideWhenUsed/>
    <w:rsid w:val="00DE28B5"/>
    <w:pPr>
      <w:spacing w:after="100"/>
      <w:ind w:left="1760"/>
    </w:pPr>
    <w:rPr>
      <w:rFonts w:asciiTheme="minorHAnsi" w:eastAsiaTheme="minorEastAsia" w:hAnsiTheme="minorHAnsi"/>
      <w:lang w:eastAsia="de-CH"/>
    </w:rPr>
  </w:style>
  <w:style w:type="character" w:styleId="NichtaufgelsteErwhnung">
    <w:name w:val="Unresolved Mention"/>
    <w:basedOn w:val="Absatz-Standardschriftart"/>
    <w:uiPriority w:val="99"/>
    <w:semiHidden/>
    <w:unhideWhenUsed/>
    <w:rsid w:val="00DE28B5"/>
    <w:rPr>
      <w:color w:val="605E5C"/>
      <w:shd w:val="clear" w:color="auto" w:fill="E1DFDD"/>
    </w:rPr>
  </w:style>
  <w:style w:type="table" w:styleId="TabellemithellemGitternetz">
    <w:name w:val="Grid Table Light"/>
    <w:basedOn w:val="NormaleTabelle"/>
    <w:uiPriority w:val="40"/>
    <w:rsid w:val="008B7A5B"/>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TabellemithellemGitternetz1">
    <w:name w:val="Tabelle mit hellem Gitternetz1"/>
    <w:basedOn w:val="NormaleTabelle"/>
    <w:next w:val="TabellemithellemGitternetz"/>
    <w:uiPriority w:val="40"/>
    <w:rsid w:val="00432EEB"/>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TabellemithellemGitternetz2">
    <w:name w:val="Tabelle mit hellem Gitternetz2"/>
    <w:basedOn w:val="NormaleTabelle"/>
    <w:next w:val="TabellemithellemGitternetz"/>
    <w:uiPriority w:val="40"/>
    <w:rsid w:val="001C0155"/>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58612121">
      <w:bodyDiv w:val="1"/>
      <w:marLeft w:val="0"/>
      <w:marRight w:val="0"/>
      <w:marTop w:val="0"/>
      <w:marBottom w:val="0"/>
      <w:divBdr>
        <w:top w:val="none" w:sz="0" w:space="0" w:color="auto"/>
        <w:left w:val="none" w:sz="0" w:space="0" w:color="auto"/>
        <w:bottom w:val="none" w:sz="0" w:space="0" w:color="auto"/>
        <w:right w:val="none" w:sz="0" w:space="0" w:color="auto"/>
      </w:divBdr>
    </w:div>
    <w:div w:id="13206459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hyperlink" Target="file:///C:\Users\mail\Code\pelan\docs\Dokumentation.docx" TargetMode="External"/><Relationship Id="rId7" Type="http://schemas.openxmlformats.org/officeDocument/2006/relationships/endnotes" Target="endnotes.xml"/><Relationship Id="rId71"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image" Target="media/image53.pn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hyperlink" Target="file:///C:\Users\mail\Code\pelan\docs\Dokumentation.docx" TargetMode="Externa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microsoft.com/office/2007/relationships/hdphoto" Target="media/hdphoto1.wdp"/><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hyperlink" Target="https://github.com/baloise/pelan" TargetMode="Externa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hyperlink" Target="file:///C:\Users\mail\Code\pelan\docs\Dokumentation.docx" TargetMode="External"/><Relationship Id="rId1" Type="http://schemas.openxmlformats.org/officeDocument/2006/relationships/customXml" Target="../customXml/item1.xml"/><Relationship Id="rId6" Type="http://schemas.openxmlformats.org/officeDocument/2006/relationships/footnotes" Target="footnotes.xml"/></Relationships>
</file>

<file path=word/_rels/footer1.xml.rels><?xml version="1.0" encoding="UTF-8" standalone="yes"?>
<Relationships xmlns="http://schemas.openxmlformats.org/package/2006/relationships"><Relationship Id="rId1" Type="http://schemas.openxmlformats.org/officeDocument/2006/relationships/image" Target="media/image60.png"/></Relationships>
</file>

<file path=word/_rels/header1.xml.rels><?xml version="1.0" encoding="UTF-8" standalone="yes"?>
<Relationships xmlns="http://schemas.openxmlformats.org/package/2006/relationships"><Relationship Id="rId1" Type="http://schemas.openxmlformats.org/officeDocument/2006/relationships/image" Target="media/image59.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ail\Downloads\Baloise%20Vorlage.dotx" TargetMode="Externa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7647552-FC1A-4A41-9EB2-A27383A5DD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Baloise Vorlage.dotx</Template>
  <TotalTime>0</TotalTime>
  <Pages>79</Pages>
  <Words>18868</Words>
  <Characters>118873</Characters>
  <Application>Microsoft Office Word</Application>
  <DocSecurity>0</DocSecurity>
  <Lines>990</Lines>
  <Paragraphs>274</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137467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Elia Reutlinger</dc:creator>
  <cp:keywords/>
  <dc:description/>
  <cp:lastModifiedBy>Reutlinger, Elia (GIBM)</cp:lastModifiedBy>
  <cp:revision>866</cp:revision>
  <cp:lastPrinted>2019-05-10T08:57:00Z</cp:lastPrinted>
  <dcterms:created xsi:type="dcterms:W3CDTF">2019-04-24T05:47:00Z</dcterms:created>
  <dcterms:modified xsi:type="dcterms:W3CDTF">2019-05-10T09:29:00Z</dcterms:modified>
</cp:coreProperties>
</file>