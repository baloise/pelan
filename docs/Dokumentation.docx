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31D" w:rsidRPr="001F73AF" w:rsidRDefault="0017331D" w:rsidP="0017331D"/>
    <w:p w:rsidR="0017331D" w:rsidRPr="001F73AF" w:rsidRDefault="0017331D" w:rsidP="0017331D"/>
    <w:p w:rsidR="0017331D" w:rsidRPr="001F73AF" w:rsidRDefault="0017331D" w:rsidP="0017331D">
      <w:pPr>
        <w:pStyle w:val="Titel"/>
      </w:pPr>
    </w:p>
    <w:p w:rsidR="0017331D" w:rsidRPr="001F73AF" w:rsidRDefault="0017331D" w:rsidP="0017331D">
      <w:pPr>
        <w:pStyle w:val="Titel"/>
      </w:pPr>
    </w:p>
    <w:p w:rsidR="00FE1F5A" w:rsidRPr="001F73AF" w:rsidRDefault="00FE1F5A" w:rsidP="0017331D">
      <w:pPr>
        <w:pStyle w:val="Titel"/>
      </w:pPr>
    </w:p>
    <w:p w:rsidR="0017331D" w:rsidRPr="001F73AF" w:rsidRDefault="00F4625B" w:rsidP="0017331D">
      <w:pPr>
        <w:pStyle w:val="Titel"/>
      </w:pPr>
      <w:bookmarkStart w:id="0" w:name="_Toc6984899"/>
      <w:r>
        <w:t>Personalplanung</w:t>
      </w:r>
      <w:r w:rsidR="003865AB">
        <w:t xml:space="preserve"> für den Helpdesk</w:t>
      </w:r>
      <w:bookmarkEnd w:id="0"/>
    </w:p>
    <w:p w:rsidR="0017331D" w:rsidRPr="001F73AF" w:rsidRDefault="003865AB" w:rsidP="0017331D">
      <w:pPr>
        <w:pStyle w:val="Untertitel"/>
      </w:pPr>
      <w:r>
        <w:t>Individuelle Praktische Arbeit 2019</w:t>
      </w:r>
    </w:p>
    <w:p w:rsidR="0017331D" w:rsidRPr="001F73AF" w:rsidRDefault="0017331D" w:rsidP="0017331D"/>
    <w:p w:rsidR="005C07EC" w:rsidRPr="001F73AF" w:rsidRDefault="005C07EC" w:rsidP="0017331D"/>
    <w:p w:rsidR="005C07EC" w:rsidRPr="001F73AF" w:rsidRDefault="005C07EC" w:rsidP="0017331D"/>
    <w:p w:rsidR="005C07EC" w:rsidRPr="001F73AF" w:rsidRDefault="005C07EC" w:rsidP="0017331D"/>
    <w:p w:rsidR="005C07EC" w:rsidRPr="001F73AF" w:rsidRDefault="005C07EC" w:rsidP="0017331D"/>
    <w:p w:rsidR="00A03E5E" w:rsidRPr="001F73AF" w:rsidRDefault="00A03E5E" w:rsidP="0017331D"/>
    <w:p w:rsidR="00F60B6F" w:rsidRPr="001F73AF" w:rsidRDefault="0032303F" w:rsidP="00B14177">
      <w:r w:rsidRPr="001F73AF">
        <w:br w:type="page"/>
      </w:r>
    </w:p>
    <w:sdt>
      <w:sdtPr>
        <w:rPr>
          <w:rFonts w:ascii="MetaPro-Light" w:eastAsiaTheme="minorHAnsi" w:hAnsi="MetaPro-Light" w:cstheme="minorBidi"/>
          <w:color w:val="auto"/>
          <w:sz w:val="22"/>
          <w:szCs w:val="22"/>
          <w:lang w:eastAsia="en-US"/>
        </w:rPr>
        <w:id w:val="-270552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A3EAD" w:rsidRPr="001F73AF" w:rsidRDefault="00BA3EAD">
          <w:pPr>
            <w:pStyle w:val="Inhaltsverzeichnisberschrift"/>
          </w:pPr>
          <w:r w:rsidRPr="001F73AF">
            <w:t>Inhaltsverzeichnis</w:t>
          </w:r>
        </w:p>
        <w:p w:rsidR="00CD7AAD" w:rsidRDefault="00E24E9D">
          <w:pPr>
            <w:pStyle w:val="Verzeichnis1"/>
            <w:rPr>
              <w:rFonts w:asciiTheme="minorHAnsi" w:eastAsiaTheme="minorEastAsia" w:hAnsiTheme="minorHAnsi"/>
              <w:noProof/>
              <w:color w:val="auto"/>
              <w:lang w:eastAsia="de-CH"/>
            </w:rPr>
          </w:pPr>
          <w:r w:rsidRPr="001F73AF">
            <w:rPr>
              <w:b/>
              <w:bCs/>
              <w:sz w:val="18"/>
            </w:rPr>
            <w:fldChar w:fldCharType="begin"/>
          </w:r>
          <w:r w:rsidRPr="001F73AF">
            <w:rPr>
              <w:b/>
              <w:bCs/>
              <w:sz w:val="18"/>
            </w:rPr>
            <w:instrText xml:space="preserve"> TOC \f \h \z \t "Überschrift 1;2;Überschrift 2;3;Überschrift 3;4;Titel;1" </w:instrText>
          </w:r>
          <w:r w:rsidRPr="001F73AF">
            <w:rPr>
              <w:b/>
              <w:bCs/>
              <w:sz w:val="18"/>
            </w:rPr>
            <w:fldChar w:fldCharType="separate"/>
          </w:r>
          <w:hyperlink w:anchor="_Toc6984899" w:history="1">
            <w:r w:rsidR="00CD7AAD" w:rsidRPr="00877528">
              <w:rPr>
                <w:rStyle w:val="Hyperlink"/>
                <w:noProof/>
              </w:rPr>
              <w:t>Personalplanung für den Helpdesk</w:t>
            </w:r>
            <w:r w:rsidR="00CD7AAD">
              <w:rPr>
                <w:noProof/>
                <w:webHidden/>
              </w:rPr>
              <w:tab/>
            </w:r>
            <w:r w:rsidR="00CD7AAD">
              <w:rPr>
                <w:noProof/>
                <w:webHidden/>
              </w:rPr>
              <w:fldChar w:fldCharType="begin"/>
            </w:r>
            <w:r w:rsidR="00CD7AAD">
              <w:rPr>
                <w:noProof/>
                <w:webHidden/>
              </w:rPr>
              <w:instrText xml:space="preserve"> PAGEREF _Toc6984899 \h </w:instrText>
            </w:r>
            <w:r w:rsidR="00CD7AAD">
              <w:rPr>
                <w:noProof/>
                <w:webHidden/>
              </w:rPr>
            </w:r>
            <w:r w:rsidR="00CD7AAD">
              <w:rPr>
                <w:noProof/>
                <w:webHidden/>
              </w:rPr>
              <w:fldChar w:fldCharType="separate"/>
            </w:r>
            <w:r w:rsidR="00CD7AAD">
              <w:rPr>
                <w:noProof/>
                <w:webHidden/>
              </w:rPr>
              <w:t>1</w:t>
            </w:r>
            <w:r w:rsidR="00CD7AAD">
              <w:rPr>
                <w:noProof/>
                <w:webHidden/>
              </w:rPr>
              <w:fldChar w:fldCharType="end"/>
            </w:r>
          </w:hyperlink>
        </w:p>
        <w:p w:rsidR="00CD7AAD" w:rsidRDefault="00E24E9D">
          <w:pPr>
            <w:rPr>
              <w:b/>
              <w:bCs/>
            </w:rPr>
          </w:pPr>
          <w:r w:rsidRPr="001F73AF">
            <w:rPr>
              <w:b/>
              <w:bCs/>
              <w:color w:val="003399"/>
              <w:sz w:val="18"/>
            </w:rPr>
            <w:fldChar w:fldCharType="end"/>
          </w:r>
        </w:p>
      </w:sdtContent>
    </w:sdt>
    <w:p w:rsidR="00CD7AAD" w:rsidRDefault="00CD7AAD">
      <w:pPr>
        <w:rPr>
          <w:b/>
          <w:bCs/>
        </w:rPr>
      </w:pPr>
      <w:r>
        <w:rPr>
          <w:b/>
          <w:bCs/>
        </w:rPr>
        <w:br w:type="page"/>
      </w:r>
    </w:p>
    <w:p w:rsidR="002D1EC3" w:rsidRDefault="00CD7AAD" w:rsidP="00CD7AAD">
      <w:pPr>
        <w:pStyle w:val="Inhaltsverzeichnisberschrift"/>
      </w:pPr>
      <w:r>
        <w:lastRenderedPageBreak/>
        <w:t>Dokumentenmanagement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993"/>
        <w:gridCol w:w="1417"/>
        <w:gridCol w:w="1701"/>
        <w:gridCol w:w="4951"/>
      </w:tblGrid>
      <w:tr w:rsidR="00CD7AAD" w:rsidTr="00CD7A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</w:tcPr>
          <w:p w:rsidR="00CD7AAD" w:rsidRDefault="00CD7AAD" w:rsidP="00CD7AAD">
            <w:pPr>
              <w:rPr>
                <w:lang w:eastAsia="de-CH"/>
              </w:rPr>
            </w:pPr>
            <w:r>
              <w:rPr>
                <w:lang w:eastAsia="de-CH"/>
              </w:rPr>
              <w:t>Version</w:t>
            </w:r>
          </w:p>
        </w:tc>
        <w:tc>
          <w:tcPr>
            <w:tcW w:w="1417" w:type="dxa"/>
          </w:tcPr>
          <w:p w:rsidR="00CD7AAD" w:rsidRDefault="00CD7AAD" w:rsidP="00CD7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Datum</w:t>
            </w:r>
          </w:p>
        </w:tc>
        <w:tc>
          <w:tcPr>
            <w:tcW w:w="1701" w:type="dxa"/>
          </w:tcPr>
          <w:p w:rsidR="00CD7AAD" w:rsidRDefault="00CD7AAD" w:rsidP="00CD7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Name</w:t>
            </w:r>
          </w:p>
        </w:tc>
        <w:tc>
          <w:tcPr>
            <w:tcW w:w="4951" w:type="dxa"/>
          </w:tcPr>
          <w:p w:rsidR="00CD7AAD" w:rsidRDefault="00CD7AAD" w:rsidP="00CD7A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Beschreibung</w:t>
            </w:r>
          </w:p>
        </w:tc>
      </w:tr>
      <w:tr w:rsidR="00CD7AAD" w:rsidTr="00CD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CD7AAD" w:rsidRDefault="00CD7AAD" w:rsidP="00CD7AAD">
            <w:pPr>
              <w:rPr>
                <w:lang w:eastAsia="de-CH"/>
              </w:rPr>
            </w:pPr>
            <w:r>
              <w:rPr>
                <w:lang w:eastAsia="de-CH"/>
              </w:rPr>
              <w:t>0.1</w:t>
            </w:r>
          </w:p>
        </w:tc>
        <w:tc>
          <w:tcPr>
            <w:tcW w:w="1417" w:type="dxa"/>
            <w:vAlign w:val="center"/>
          </w:tcPr>
          <w:p w:rsidR="00CD7AAD" w:rsidRDefault="00CD7AAD" w:rsidP="00CD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24.04.2019</w:t>
            </w:r>
          </w:p>
        </w:tc>
        <w:tc>
          <w:tcPr>
            <w:tcW w:w="1701" w:type="dxa"/>
            <w:vAlign w:val="center"/>
          </w:tcPr>
          <w:p w:rsidR="00CD7AAD" w:rsidRDefault="00CD7AAD" w:rsidP="00CD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Elia Reutlinger</w:t>
            </w:r>
          </w:p>
        </w:tc>
        <w:tc>
          <w:tcPr>
            <w:tcW w:w="4951" w:type="dxa"/>
            <w:vAlign w:val="center"/>
          </w:tcPr>
          <w:p w:rsidR="00CD7AAD" w:rsidRDefault="00CD7AAD" w:rsidP="00CD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Dokument erstellt, Hauptkapitel notiert, Arbeitsjournal erstellt.</w:t>
            </w:r>
          </w:p>
        </w:tc>
      </w:tr>
      <w:tr w:rsidR="00CD7AAD" w:rsidTr="00CD7A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CD7AAD" w:rsidRDefault="00CD7AAD" w:rsidP="00CD7AAD">
            <w:pPr>
              <w:rPr>
                <w:lang w:eastAsia="de-CH"/>
              </w:rPr>
            </w:pPr>
          </w:p>
        </w:tc>
        <w:tc>
          <w:tcPr>
            <w:tcW w:w="1417" w:type="dxa"/>
            <w:vAlign w:val="center"/>
          </w:tcPr>
          <w:p w:rsidR="00CD7AAD" w:rsidRDefault="00CD7AAD" w:rsidP="00CD7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701" w:type="dxa"/>
            <w:vAlign w:val="center"/>
          </w:tcPr>
          <w:p w:rsidR="00CD7AAD" w:rsidRDefault="00CD7AAD" w:rsidP="00CD7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4951" w:type="dxa"/>
            <w:vAlign w:val="center"/>
          </w:tcPr>
          <w:p w:rsidR="00CD7AAD" w:rsidRDefault="00CD7AAD" w:rsidP="00CD7AA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CD7AAD" w:rsidTr="00CD7A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:rsidR="00CD7AAD" w:rsidRDefault="00CD7AAD" w:rsidP="00CD7AAD">
            <w:pPr>
              <w:rPr>
                <w:lang w:eastAsia="de-CH"/>
              </w:rPr>
            </w:pPr>
          </w:p>
        </w:tc>
        <w:tc>
          <w:tcPr>
            <w:tcW w:w="1417" w:type="dxa"/>
            <w:vAlign w:val="center"/>
          </w:tcPr>
          <w:p w:rsidR="00CD7AAD" w:rsidRDefault="00CD7AAD" w:rsidP="00CD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701" w:type="dxa"/>
            <w:vAlign w:val="center"/>
          </w:tcPr>
          <w:p w:rsidR="00CD7AAD" w:rsidRDefault="00CD7AAD" w:rsidP="00CD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4951" w:type="dxa"/>
            <w:vAlign w:val="center"/>
          </w:tcPr>
          <w:p w:rsidR="00CD7AAD" w:rsidRDefault="00CD7AAD" w:rsidP="00CD7A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</w:tbl>
    <w:p w:rsidR="00CD7AAD" w:rsidRDefault="00CD7AAD" w:rsidP="00CD7AAD">
      <w:pPr>
        <w:rPr>
          <w:lang w:eastAsia="de-CH"/>
        </w:rPr>
      </w:pPr>
    </w:p>
    <w:p w:rsidR="004E3291" w:rsidRDefault="004E3291">
      <w:pPr>
        <w:rPr>
          <w:lang w:eastAsia="de-CH"/>
        </w:rPr>
      </w:pPr>
      <w:r>
        <w:rPr>
          <w:lang w:eastAsia="de-CH"/>
        </w:rPr>
        <w:br w:type="page"/>
      </w:r>
    </w:p>
    <w:p w:rsidR="004E3291" w:rsidRDefault="004E3291" w:rsidP="004E3291">
      <w:pPr>
        <w:pStyle w:val="berschrift1"/>
        <w:rPr>
          <w:lang w:eastAsia="de-CH"/>
        </w:rPr>
      </w:pPr>
      <w:r>
        <w:rPr>
          <w:lang w:eastAsia="de-CH"/>
        </w:rPr>
        <w:lastRenderedPageBreak/>
        <w:t>Kurzfassung</w:t>
      </w:r>
    </w:p>
    <w:p w:rsidR="004E3291" w:rsidRDefault="004E3291">
      <w:pPr>
        <w:rPr>
          <w:lang w:eastAsia="de-CH"/>
        </w:rPr>
      </w:pPr>
      <w:r>
        <w:rPr>
          <w:lang w:eastAsia="de-CH"/>
        </w:rPr>
        <w:br w:type="page"/>
      </w:r>
    </w:p>
    <w:p w:rsidR="004E3291" w:rsidRDefault="004E3291" w:rsidP="004E3291">
      <w:pPr>
        <w:pStyle w:val="Titel"/>
        <w:rPr>
          <w:lang w:eastAsia="de-CH"/>
        </w:rPr>
      </w:pPr>
      <w:r>
        <w:rPr>
          <w:lang w:eastAsia="de-CH"/>
        </w:rPr>
        <w:lastRenderedPageBreak/>
        <w:t>Teil 1: Ablauf und Umfeld</w:t>
      </w:r>
    </w:p>
    <w:p w:rsidR="004E3291" w:rsidRDefault="004E3291" w:rsidP="004E3291">
      <w:pPr>
        <w:pStyle w:val="berschrift1"/>
        <w:rPr>
          <w:lang w:eastAsia="de-CH"/>
        </w:rPr>
      </w:pPr>
      <w:r>
        <w:rPr>
          <w:lang w:eastAsia="de-CH"/>
        </w:rPr>
        <w:t>Aufgabenstellung</w:t>
      </w:r>
    </w:p>
    <w:p w:rsidR="004E3291" w:rsidRDefault="004E3291" w:rsidP="004E3291">
      <w:pPr>
        <w:rPr>
          <w:lang w:eastAsia="de-CH"/>
        </w:rPr>
      </w:pPr>
    </w:p>
    <w:p w:rsidR="004E3291" w:rsidRDefault="004E3291" w:rsidP="004E3291">
      <w:pPr>
        <w:pStyle w:val="berschrift1"/>
        <w:rPr>
          <w:lang w:eastAsia="de-CH"/>
        </w:rPr>
      </w:pPr>
      <w:r>
        <w:rPr>
          <w:lang w:eastAsia="de-CH"/>
        </w:rPr>
        <w:t>Projektmanagement und Planung</w:t>
      </w:r>
    </w:p>
    <w:p w:rsidR="004E3291" w:rsidRDefault="004E3291" w:rsidP="004E3291">
      <w:pPr>
        <w:rPr>
          <w:lang w:eastAsia="de-CH"/>
        </w:rPr>
      </w:pPr>
    </w:p>
    <w:p w:rsidR="004E3291" w:rsidRDefault="004E3291" w:rsidP="004E3291">
      <w:pPr>
        <w:pStyle w:val="berschrift1"/>
        <w:rPr>
          <w:lang w:eastAsia="de-CH"/>
        </w:rPr>
      </w:pPr>
      <w:r>
        <w:rPr>
          <w:lang w:eastAsia="de-CH"/>
        </w:rPr>
        <w:t>Firmenstandards</w:t>
      </w:r>
    </w:p>
    <w:p w:rsidR="004E3291" w:rsidRDefault="004E3291" w:rsidP="004E3291">
      <w:pPr>
        <w:rPr>
          <w:lang w:eastAsia="de-CH"/>
        </w:rPr>
      </w:pPr>
    </w:p>
    <w:p w:rsidR="0054451D" w:rsidRDefault="0054451D">
      <w:pPr>
        <w:rPr>
          <w:rFonts w:ascii="MetaPro-Normal" w:eastAsiaTheme="majorEastAsia" w:hAnsi="MetaPro-Normal" w:cstheme="majorBidi"/>
          <w:color w:val="003399"/>
          <w:sz w:val="40"/>
          <w:szCs w:val="32"/>
          <w:lang w:eastAsia="de-CH"/>
        </w:rPr>
      </w:pPr>
      <w:r>
        <w:rPr>
          <w:lang w:eastAsia="de-CH"/>
        </w:rPr>
        <w:br w:type="page"/>
      </w:r>
    </w:p>
    <w:p w:rsidR="004E3291" w:rsidRDefault="004E3291" w:rsidP="004E3291">
      <w:pPr>
        <w:pStyle w:val="berschrift1"/>
        <w:rPr>
          <w:lang w:eastAsia="de-CH"/>
        </w:rPr>
      </w:pPr>
      <w:r>
        <w:rPr>
          <w:lang w:eastAsia="de-CH"/>
        </w:rPr>
        <w:lastRenderedPageBreak/>
        <w:t>Arbeitsjournal</w:t>
      </w:r>
    </w:p>
    <w:p w:rsidR="004E3291" w:rsidRDefault="0054451D" w:rsidP="0054451D">
      <w:pPr>
        <w:pStyle w:val="berschrift2"/>
        <w:rPr>
          <w:lang w:eastAsia="de-CH"/>
        </w:rPr>
      </w:pPr>
      <w:r>
        <w:rPr>
          <w:lang w:eastAsia="de-CH"/>
        </w:rPr>
        <w:t>Tag 1 – 24.04.2019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851"/>
        <w:gridCol w:w="3402"/>
        <w:gridCol w:w="1559"/>
        <w:gridCol w:w="1701"/>
        <w:gridCol w:w="1549"/>
      </w:tblGrid>
      <w:tr w:rsidR="0054451D" w:rsidTr="00A43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:rsidR="0054451D" w:rsidRDefault="0054451D" w:rsidP="0054451D">
            <w:pPr>
              <w:rPr>
                <w:lang w:eastAsia="de-CH"/>
              </w:rPr>
            </w:pPr>
            <w:r>
              <w:rPr>
                <w:lang w:eastAsia="de-CH"/>
              </w:rPr>
              <w:t>Zeit</w:t>
            </w:r>
          </w:p>
        </w:tc>
        <w:tc>
          <w:tcPr>
            <w:tcW w:w="3402" w:type="dxa"/>
          </w:tcPr>
          <w:p w:rsidR="0054451D" w:rsidRDefault="0054451D" w:rsidP="005445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Tätigkeit</w:t>
            </w:r>
          </w:p>
        </w:tc>
        <w:tc>
          <w:tcPr>
            <w:tcW w:w="1559" w:type="dxa"/>
          </w:tcPr>
          <w:p w:rsidR="0054451D" w:rsidRDefault="0054451D" w:rsidP="005445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Beteiligte</w:t>
            </w:r>
          </w:p>
        </w:tc>
        <w:tc>
          <w:tcPr>
            <w:tcW w:w="1701" w:type="dxa"/>
          </w:tcPr>
          <w:p w:rsidR="0054451D" w:rsidRDefault="0054451D" w:rsidP="00A43B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Aufwand «Soll»</w:t>
            </w:r>
          </w:p>
        </w:tc>
        <w:tc>
          <w:tcPr>
            <w:tcW w:w="1549" w:type="dxa"/>
          </w:tcPr>
          <w:p w:rsidR="0054451D" w:rsidRDefault="0054451D" w:rsidP="00A43B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Aufwand «Ist»</w:t>
            </w:r>
          </w:p>
        </w:tc>
      </w:tr>
      <w:tr w:rsidR="0054451D" w:rsidTr="00A4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54451D" w:rsidRDefault="00CF2F84" w:rsidP="00CF2F84">
            <w:pPr>
              <w:rPr>
                <w:lang w:eastAsia="de-CH"/>
              </w:rPr>
            </w:pPr>
            <w:r>
              <w:rPr>
                <w:lang w:eastAsia="de-CH"/>
              </w:rPr>
              <w:t>07:30</w:t>
            </w:r>
          </w:p>
        </w:tc>
        <w:tc>
          <w:tcPr>
            <w:tcW w:w="3402" w:type="dxa"/>
            <w:vAlign w:val="center"/>
          </w:tcPr>
          <w:p w:rsidR="0054451D" w:rsidRDefault="00CF2F84" w:rsidP="00CF2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Dokument erstellt/formatiert</w:t>
            </w:r>
          </w:p>
        </w:tc>
        <w:tc>
          <w:tcPr>
            <w:tcW w:w="1559" w:type="dxa"/>
            <w:vAlign w:val="center"/>
          </w:tcPr>
          <w:p w:rsidR="0054451D" w:rsidRDefault="00CF2F84" w:rsidP="00CF2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Elia Reutlinger</w:t>
            </w:r>
          </w:p>
        </w:tc>
        <w:tc>
          <w:tcPr>
            <w:tcW w:w="1701" w:type="dxa"/>
            <w:vAlign w:val="center"/>
          </w:tcPr>
          <w:p w:rsidR="0054451D" w:rsidRDefault="00CF2F84" w:rsidP="00A43B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02:00:00</w:t>
            </w:r>
          </w:p>
        </w:tc>
        <w:tc>
          <w:tcPr>
            <w:tcW w:w="1549" w:type="dxa"/>
            <w:vAlign w:val="center"/>
          </w:tcPr>
          <w:p w:rsidR="0054451D" w:rsidRDefault="00CF2F84" w:rsidP="00A43B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00:50:00</w:t>
            </w:r>
          </w:p>
        </w:tc>
      </w:tr>
      <w:tr w:rsidR="0054451D" w:rsidTr="00A43B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54451D" w:rsidRDefault="0054451D" w:rsidP="00CF2F84">
            <w:pPr>
              <w:rPr>
                <w:lang w:eastAsia="de-CH"/>
              </w:rPr>
            </w:pPr>
          </w:p>
        </w:tc>
        <w:tc>
          <w:tcPr>
            <w:tcW w:w="3402" w:type="dxa"/>
            <w:vAlign w:val="center"/>
          </w:tcPr>
          <w:p w:rsidR="0054451D" w:rsidRDefault="0054451D" w:rsidP="00CF2F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559" w:type="dxa"/>
            <w:vAlign w:val="center"/>
          </w:tcPr>
          <w:p w:rsidR="0054451D" w:rsidRDefault="0054451D" w:rsidP="00CF2F8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701" w:type="dxa"/>
            <w:vAlign w:val="center"/>
          </w:tcPr>
          <w:p w:rsidR="0054451D" w:rsidRDefault="0054451D" w:rsidP="00A43B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549" w:type="dxa"/>
            <w:vAlign w:val="center"/>
          </w:tcPr>
          <w:p w:rsidR="0054451D" w:rsidRDefault="0054451D" w:rsidP="00A43BB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54451D" w:rsidTr="00A43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54451D" w:rsidRDefault="0054451D" w:rsidP="00CF2F84">
            <w:pPr>
              <w:rPr>
                <w:lang w:eastAsia="de-CH"/>
              </w:rPr>
            </w:pPr>
          </w:p>
        </w:tc>
        <w:tc>
          <w:tcPr>
            <w:tcW w:w="3402" w:type="dxa"/>
            <w:vAlign w:val="center"/>
          </w:tcPr>
          <w:p w:rsidR="0054451D" w:rsidRDefault="0054451D" w:rsidP="00CF2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559" w:type="dxa"/>
            <w:vAlign w:val="center"/>
          </w:tcPr>
          <w:p w:rsidR="0054451D" w:rsidRDefault="0054451D" w:rsidP="00CF2F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701" w:type="dxa"/>
            <w:vAlign w:val="center"/>
          </w:tcPr>
          <w:p w:rsidR="0054451D" w:rsidRDefault="0054451D" w:rsidP="00A43B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549" w:type="dxa"/>
            <w:vAlign w:val="center"/>
          </w:tcPr>
          <w:p w:rsidR="0054451D" w:rsidRDefault="0054451D" w:rsidP="00A43B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</w:tbl>
    <w:p w:rsidR="0054451D" w:rsidRDefault="0054451D" w:rsidP="0054451D">
      <w:pPr>
        <w:rPr>
          <w:lang w:eastAsia="de-CH"/>
        </w:rPr>
      </w:pPr>
    </w:p>
    <w:p w:rsidR="0054451D" w:rsidRDefault="0054451D" w:rsidP="0054451D">
      <w:pPr>
        <w:pStyle w:val="Untertitel"/>
        <w:rPr>
          <w:lang w:eastAsia="de-CH"/>
        </w:rPr>
      </w:pPr>
      <w:r>
        <w:rPr>
          <w:lang w:eastAsia="de-CH"/>
        </w:rPr>
        <w:t>Tagesablauf</w:t>
      </w:r>
    </w:p>
    <w:p w:rsidR="0054451D" w:rsidRDefault="0054451D" w:rsidP="0054451D">
      <w:pPr>
        <w:rPr>
          <w:lang w:eastAsia="de-CH"/>
        </w:rPr>
      </w:pPr>
      <w:r>
        <w:rPr>
          <w:lang w:eastAsia="de-CH"/>
        </w:rPr>
        <w:t>…</w:t>
      </w:r>
      <w:bookmarkStart w:id="1" w:name="_GoBack"/>
      <w:bookmarkEnd w:id="1"/>
    </w:p>
    <w:p w:rsidR="0054451D" w:rsidRDefault="0054451D" w:rsidP="0054451D">
      <w:pPr>
        <w:pStyle w:val="Untertitel"/>
        <w:rPr>
          <w:lang w:eastAsia="de-CH"/>
        </w:rPr>
      </w:pPr>
      <w:r>
        <w:rPr>
          <w:lang w:eastAsia="de-CH"/>
        </w:rPr>
        <w:t>Hilfestellungen</w:t>
      </w:r>
    </w:p>
    <w:p w:rsidR="0054451D" w:rsidRDefault="0054451D" w:rsidP="0054451D">
      <w:pPr>
        <w:rPr>
          <w:lang w:eastAsia="de-CH"/>
        </w:rPr>
      </w:pPr>
      <w:r>
        <w:rPr>
          <w:lang w:eastAsia="de-CH"/>
        </w:rPr>
        <w:t>…</w:t>
      </w:r>
    </w:p>
    <w:p w:rsidR="0054451D" w:rsidRDefault="0054451D" w:rsidP="0054451D">
      <w:pPr>
        <w:pStyle w:val="Untertitel"/>
        <w:rPr>
          <w:lang w:eastAsia="de-CH"/>
        </w:rPr>
      </w:pPr>
      <w:r>
        <w:rPr>
          <w:lang w:eastAsia="de-CH"/>
        </w:rPr>
        <w:t>Reflexion +</w:t>
      </w:r>
    </w:p>
    <w:p w:rsidR="0054451D" w:rsidRDefault="0054451D" w:rsidP="0054451D">
      <w:pPr>
        <w:rPr>
          <w:lang w:eastAsia="de-CH"/>
        </w:rPr>
      </w:pPr>
      <w:r>
        <w:rPr>
          <w:lang w:eastAsia="de-CH"/>
        </w:rPr>
        <w:t>…</w:t>
      </w:r>
    </w:p>
    <w:p w:rsidR="0054451D" w:rsidRDefault="0054451D" w:rsidP="0054451D">
      <w:pPr>
        <w:pStyle w:val="Untertitel"/>
        <w:rPr>
          <w:lang w:eastAsia="de-CH"/>
        </w:rPr>
      </w:pPr>
      <w:r>
        <w:rPr>
          <w:lang w:eastAsia="de-CH"/>
        </w:rPr>
        <w:t>Reflexion –</w:t>
      </w:r>
    </w:p>
    <w:p w:rsidR="0054451D" w:rsidRDefault="0054451D" w:rsidP="0054451D">
      <w:pPr>
        <w:rPr>
          <w:lang w:eastAsia="de-CH"/>
        </w:rPr>
      </w:pPr>
      <w:r>
        <w:rPr>
          <w:lang w:eastAsia="de-CH"/>
        </w:rPr>
        <w:t>…</w:t>
      </w:r>
    </w:p>
    <w:p w:rsidR="0054451D" w:rsidRDefault="0054451D" w:rsidP="0054451D">
      <w:pPr>
        <w:pStyle w:val="Untertitel"/>
        <w:rPr>
          <w:lang w:eastAsia="de-CH"/>
        </w:rPr>
      </w:pPr>
      <w:r>
        <w:rPr>
          <w:lang w:eastAsia="de-CH"/>
        </w:rPr>
        <w:t>Erkenntnisse</w:t>
      </w:r>
    </w:p>
    <w:p w:rsidR="004E64C2" w:rsidRPr="004E64C2" w:rsidRDefault="004E64C2" w:rsidP="004E64C2">
      <w:pPr>
        <w:rPr>
          <w:lang w:eastAsia="de-CH"/>
        </w:rPr>
      </w:pPr>
      <w:r>
        <w:rPr>
          <w:lang w:eastAsia="de-CH"/>
        </w:rPr>
        <w:t>…</w:t>
      </w:r>
    </w:p>
    <w:p w:rsidR="0054451D" w:rsidRDefault="0054451D">
      <w:pPr>
        <w:rPr>
          <w:lang w:eastAsia="de-CH"/>
        </w:rPr>
      </w:pPr>
      <w:r>
        <w:rPr>
          <w:lang w:eastAsia="de-CH"/>
        </w:rPr>
        <w:br w:type="page"/>
      </w:r>
    </w:p>
    <w:p w:rsidR="00EE2A35" w:rsidRDefault="00EE2A35" w:rsidP="00EE2A35">
      <w:pPr>
        <w:pStyle w:val="berschrift2"/>
        <w:rPr>
          <w:lang w:eastAsia="de-CH"/>
        </w:rPr>
      </w:pPr>
      <w:r>
        <w:rPr>
          <w:lang w:eastAsia="de-CH"/>
        </w:rPr>
        <w:lastRenderedPageBreak/>
        <w:t xml:space="preserve">Tag </w:t>
      </w:r>
      <w:r>
        <w:rPr>
          <w:lang w:eastAsia="de-CH"/>
        </w:rPr>
        <w:t>2</w:t>
      </w:r>
      <w:r>
        <w:rPr>
          <w:lang w:eastAsia="de-CH"/>
        </w:rPr>
        <w:t xml:space="preserve"> – 2</w:t>
      </w:r>
      <w:r>
        <w:rPr>
          <w:lang w:eastAsia="de-CH"/>
        </w:rPr>
        <w:t>5</w:t>
      </w:r>
      <w:r>
        <w:rPr>
          <w:lang w:eastAsia="de-CH"/>
        </w:rPr>
        <w:t>.04.2019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E2A35" w:rsidTr="00DE1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  <w:r>
              <w:rPr>
                <w:lang w:eastAsia="de-CH"/>
              </w:rPr>
              <w:t>Zeit</w:t>
            </w:r>
          </w:p>
        </w:tc>
        <w:tc>
          <w:tcPr>
            <w:tcW w:w="1812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Tätigkeit</w:t>
            </w:r>
          </w:p>
        </w:tc>
        <w:tc>
          <w:tcPr>
            <w:tcW w:w="1812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Beteiligte</w:t>
            </w:r>
          </w:p>
        </w:tc>
        <w:tc>
          <w:tcPr>
            <w:tcW w:w="1813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Aufwand «Soll»</w:t>
            </w:r>
          </w:p>
        </w:tc>
        <w:tc>
          <w:tcPr>
            <w:tcW w:w="1813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Aufwand «Ist»</w:t>
            </w:r>
          </w:p>
        </w:tc>
      </w:tr>
      <w:tr w:rsidR="00EE2A35" w:rsidTr="00DE1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EE2A35" w:rsidTr="00DE1A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EE2A35" w:rsidTr="00DE1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</w:tbl>
    <w:p w:rsidR="00EE2A35" w:rsidRDefault="00EE2A35" w:rsidP="00EE2A35">
      <w:pPr>
        <w:rPr>
          <w:lang w:eastAsia="de-CH"/>
        </w:rPr>
      </w:pP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Tagesablauf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Hilfestellungen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Reflexion +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Reflexion –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Erkenntnisse</w:t>
      </w:r>
    </w:p>
    <w:p w:rsidR="00EE2A35" w:rsidRPr="004E64C2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br w:type="page"/>
      </w:r>
    </w:p>
    <w:p w:rsidR="00EE2A35" w:rsidRDefault="00EE2A35" w:rsidP="00EE2A35">
      <w:pPr>
        <w:pStyle w:val="berschrift2"/>
        <w:rPr>
          <w:lang w:eastAsia="de-CH"/>
        </w:rPr>
      </w:pPr>
      <w:r>
        <w:rPr>
          <w:lang w:eastAsia="de-CH"/>
        </w:rPr>
        <w:lastRenderedPageBreak/>
        <w:t xml:space="preserve">Tag </w:t>
      </w:r>
      <w:r>
        <w:rPr>
          <w:lang w:eastAsia="de-CH"/>
        </w:rPr>
        <w:t>3</w:t>
      </w:r>
      <w:r>
        <w:rPr>
          <w:lang w:eastAsia="de-CH"/>
        </w:rPr>
        <w:t xml:space="preserve"> – 2</w:t>
      </w:r>
      <w:r>
        <w:rPr>
          <w:lang w:eastAsia="de-CH"/>
        </w:rPr>
        <w:t>6</w:t>
      </w:r>
      <w:r>
        <w:rPr>
          <w:lang w:eastAsia="de-CH"/>
        </w:rPr>
        <w:t>.04.2019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E2A35" w:rsidTr="00DE1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  <w:r>
              <w:rPr>
                <w:lang w:eastAsia="de-CH"/>
              </w:rPr>
              <w:t>Zeit</w:t>
            </w:r>
          </w:p>
        </w:tc>
        <w:tc>
          <w:tcPr>
            <w:tcW w:w="1812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Tätigkeit</w:t>
            </w:r>
          </w:p>
        </w:tc>
        <w:tc>
          <w:tcPr>
            <w:tcW w:w="1812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Beteiligte</w:t>
            </w:r>
          </w:p>
        </w:tc>
        <w:tc>
          <w:tcPr>
            <w:tcW w:w="1813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Aufwand «Soll»</w:t>
            </w:r>
          </w:p>
        </w:tc>
        <w:tc>
          <w:tcPr>
            <w:tcW w:w="1813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Aufwand «Ist»</w:t>
            </w:r>
          </w:p>
        </w:tc>
      </w:tr>
      <w:tr w:rsidR="00EE2A35" w:rsidTr="00DE1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EE2A35" w:rsidTr="00DE1A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EE2A35" w:rsidTr="00DE1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</w:tbl>
    <w:p w:rsidR="00EE2A35" w:rsidRDefault="00EE2A35" w:rsidP="00EE2A35">
      <w:pPr>
        <w:rPr>
          <w:lang w:eastAsia="de-CH"/>
        </w:rPr>
      </w:pP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Tagesablauf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Hilfestellungen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Reflexion +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Reflexion –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Erkenntnisse</w:t>
      </w:r>
    </w:p>
    <w:p w:rsidR="00EE2A35" w:rsidRPr="004E64C2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rPr>
          <w:rFonts w:ascii="MetaPro-Normal" w:eastAsiaTheme="majorEastAsia" w:hAnsi="MetaPro-Normal" w:cstheme="majorBidi"/>
          <w:color w:val="003399"/>
          <w:sz w:val="40"/>
          <w:szCs w:val="32"/>
          <w:lang w:eastAsia="de-CH"/>
        </w:rPr>
      </w:pPr>
      <w:r>
        <w:rPr>
          <w:lang w:eastAsia="de-CH"/>
        </w:rPr>
        <w:br w:type="page"/>
      </w:r>
    </w:p>
    <w:p w:rsidR="00EE2A35" w:rsidRDefault="00EE2A35" w:rsidP="00EE2A35">
      <w:pPr>
        <w:pStyle w:val="berschrift2"/>
        <w:rPr>
          <w:lang w:eastAsia="de-CH"/>
        </w:rPr>
      </w:pPr>
      <w:r>
        <w:rPr>
          <w:lang w:eastAsia="de-CH"/>
        </w:rPr>
        <w:lastRenderedPageBreak/>
        <w:t xml:space="preserve">Tag </w:t>
      </w:r>
      <w:r>
        <w:rPr>
          <w:lang w:eastAsia="de-CH"/>
        </w:rPr>
        <w:t>4</w:t>
      </w:r>
      <w:r>
        <w:rPr>
          <w:lang w:eastAsia="de-CH"/>
        </w:rPr>
        <w:t xml:space="preserve"> – </w:t>
      </w:r>
      <w:r>
        <w:rPr>
          <w:lang w:eastAsia="de-CH"/>
        </w:rPr>
        <w:t>30</w:t>
      </w:r>
      <w:r>
        <w:rPr>
          <w:lang w:eastAsia="de-CH"/>
        </w:rPr>
        <w:t>.04.2019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E2A35" w:rsidTr="00DE1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  <w:r>
              <w:rPr>
                <w:lang w:eastAsia="de-CH"/>
              </w:rPr>
              <w:t>Zeit</w:t>
            </w:r>
          </w:p>
        </w:tc>
        <w:tc>
          <w:tcPr>
            <w:tcW w:w="1812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Tätigkeit</w:t>
            </w:r>
          </w:p>
        </w:tc>
        <w:tc>
          <w:tcPr>
            <w:tcW w:w="1812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Beteiligte</w:t>
            </w:r>
          </w:p>
        </w:tc>
        <w:tc>
          <w:tcPr>
            <w:tcW w:w="1813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Aufwand «Soll»</w:t>
            </w:r>
          </w:p>
        </w:tc>
        <w:tc>
          <w:tcPr>
            <w:tcW w:w="1813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Aufwand «Ist»</w:t>
            </w:r>
          </w:p>
        </w:tc>
      </w:tr>
      <w:tr w:rsidR="00EE2A35" w:rsidTr="00DE1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EE2A35" w:rsidTr="00DE1A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EE2A35" w:rsidTr="00DE1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</w:tbl>
    <w:p w:rsidR="00EE2A35" w:rsidRDefault="00EE2A35" w:rsidP="00EE2A35">
      <w:pPr>
        <w:rPr>
          <w:lang w:eastAsia="de-CH"/>
        </w:rPr>
      </w:pP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Tagesablauf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Hilfestellungen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Reflexion +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Reflexion –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Erkenntnisse</w:t>
      </w:r>
    </w:p>
    <w:p w:rsidR="00EE2A35" w:rsidRPr="004E64C2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rPr>
          <w:rFonts w:ascii="MetaPro-Normal" w:eastAsiaTheme="majorEastAsia" w:hAnsi="MetaPro-Normal" w:cstheme="majorBidi"/>
          <w:color w:val="003399"/>
          <w:sz w:val="40"/>
          <w:szCs w:val="32"/>
          <w:lang w:eastAsia="de-CH"/>
        </w:rPr>
      </w:pPr>
      <w:r>
        <w:rPr>
          <w:lang w:eastAsia="de-CH"/>
        </w:rPr>
        <w:br w:type="page"/>
      </w:r>
    </w:p>
    <w:p w:rsidR="00EE2A35" w:rsidRDefault="00EE2A35" w:rsidP="00EE2A35">
      <w:pPr>
        <w:pStyle w:val="berschrift2"/>
        <w:rPr>
          <w:lang w:eastAsia="de-CH"/>
        </w:rPr>
      </w:pPr>
      <w:r>
        <w:rPr>
          <w:lang w:eastAsia="de-CH"/>
        </w:rPr>
        <w:lastRenderedPageBreak/>
        <w:t xml:space="preserve">Tag </w:t>
      </w:r>
      <w:r>
        <w:rPr>
          <w:lang w:eastAsia="de-CH"/>
        </w:rPr>
        <w:t>5</w:t>
      </w:r>
      <w:r>
        <w:rPr>
          <w:lang w:eastAsia="de-CH"/>
        </w:rPr>
        <w:t xml:space="preserve"> – </w:t>
      </w:r>
      <w:r>
        <w:rPr>
          <w:lang w:eastAsia="de-CH"/>
        </w:rPr>
        <w:t>02</w:t>
      </w:r>
      <w:r>
        <w:rPr>
          <w:lang w:eastAsia="de-CH"/>
        </w:rPr>
        <w:t>.0</w:t>
      </w:r>
      <w:r>
        <w:rPr>
          <w:lang w:eastAsia="de-CH"/>
        </w:rPr>
        <w:t>5</w:t>
      </w:r>
      <w:r>
        <w:rPr>
          <w:lang w:eastAsia="de-CH"/>
        </w:rPr>
        <w:t>.2019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E2A35" w:rsidTr="00DE1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  <w:r>
              <w:rPr>
                <w:lang w:eastAsia="de-CH"/>
              </w:rPr>
              <w:t>Zeit</w:t>
            </w:r>
          </w:p>
        </w:tc>
        <w:tc>
          <w:tcPr>
            <w:tcW w:w="1812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Tätigkeit</w:t>
            </w:r>
          </w:p>
        </w:tc>
        <w:tc>
          <w:tcPr>
            <w:tcW w:w="1812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Beteiligte</w:t>
            </w:r>
          </w:p>
        </w:tc>
        <w:tc>
          <w:tcPr>
            <w:tcW w:w="1813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Aufwand «Soll»</w:t>
            </w:r>
          </w:p>
        </w:tc>
        <w:tc>
          <w:tcPr>
            <w:tcW w:w="1813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Aufwand «Ist»</w:t>
            </w:r>
          </w:p>
        </w:tc>
      </w:tr>
      <w:tr w:rsidR="00EE2A35" w:rsidTr="00DE1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EE2A35" w:rsidTr="00DE1A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EE2A35" w:rsidTr="00DE1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</w:tbl>
    <w:p w:rsidR="00EE2A35" w:rsidRDefault="00EE2A35" w:rsidP="00EE2A35">
      <w:pPr>
        <w:rPr>
          <w:lang w:eastAsia="de-CH"/>
        </w:rPr>
      </w:pP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Tagesablauf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Hilfestellungen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Reflexion +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Reflexion –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Erkenntnisse</w:t>
      </w:r>
    </w:p>
    <w:p w:rsidR="00EE2A35" w:rsidRPr="004E64C2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rPr>
          <w:rFonts w:ascii="MetaPro-Normal" w:eastAsiaTheme="majorEastAsia" w:hAnsi="MetaPro-Normal" w:cstheme="majorBidi"/>
          <w:color w:val="003399"/>
          <w:sz w:val="40"/>
          <w:szCs w:val="32"/>
          <w:lang w:eastAsia="de-CH"/>
        </w:rPr>
      </w:pPr>
      <w:r>
        <w:rPr>
          <w:lang w:eastAsia="de-CH"/>
        </w:rPr>
        <w:br w:type="page"/>
      </w:r>
    </w:p>
    <w:p w:rsidR="00EE2A35" w:rsidRDefault="00EE2A35" w:rsidP="00EE2A35">
      <w:pPr>
        <w:pStyle w:val="berschrift2"/>
        <w:rPr>
          <w:lang w:eastAsia="de-CH"/>
        </w:rPr>
      </w:pPr>
      <w:r>
        <w:rPr>
          <w:lang w:eastAsia="de-CH"/>
        </w:rPr>
        <w:lastRenderedPageBreak/>
        <w:t xml:space="preserve">Tag </w:t>
      </w:r>
      <w:r>
        <w:rPr>
          <w:lang w:eastAsia="de-CH"/>
        </w:rPr>
        <w:t>6</w:t>
      </w:r>
      <w:r>
        <w:rPr>
          <w:lang w:eastAsia="de-CH"/>
        </w:rPr>
        <w:t xml:space="preserve"> – 0</w:t>
      </w:r>
      <w:r>
        <w:rPr>
          <w:lang w:eastAsia="de-CH"/>
        </w:rPr>
        <w:t>3</w:t>
      </w:r>
      <w:r>
        <w:rPr>
          <w:lang w:eastAsia="de-CH"/>
        </w:rPr>
        <w:t>.05.2019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E2A35" w:rsidTr="00DE1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  <w:r>
              <w:rPr>
                <w:lang w:eastAsia="de-CH"/>
              </w:rPr>
              <w:t>Zeit</w:t>
            </w:r>
          </w:p>
        </w:tc>
        <w:tc>
          <w:tcPr>
            <w:tcW w:w="1812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Tätigkeit</w:t>
            </w:r>
          </w:p>
        </w:tc>
        <w:tc>
          <w:tcPr>
            <w:tcW w:w="1812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Beteiligte</w:t>
            </w:r>
          </w:p>
        </w:tc>
        <w:tc>
          <w:tcPr>
            <w:tcW w:w="1813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Aufwand «Soll»</w:t>
            </w:r>
          </w:p>
        </w:tc>
        <w:tc>
          <w:tcPr>
            <w:tcW w:w="1813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Aufwand «Ist»</w:t>
            </w:r>
          </w:p>
        </w:tc>
      </w:tr>
      <w:tr w:rsidR="00EE2A35" w:rsidTr="00DE1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EE2A35" w:rsidTr="00DE1A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EE2A35" w:rsidTr="00DE1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</w:tbl>
    <w:p w:rsidR="00EE2A35" w:rsidRDefault="00EE2A35" w:rsidP="00EE2A35">
      <w:pPr>
        <w:rPr>
          <w:lang w:eastAsia="de-CH"/>
        </w:rPr>
      </w:pP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Tagesablauf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Hilfestellungen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Reflexion +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Reflexion –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Erkenntnisse</w:t>
      </w:r>
    </w:p>
    <w:p w:rsidR="00EE2A35" w:rsidRPr="004E64C2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rPr>
          <w:rFonts w:ascii="MetaPro-Normal" w:eastAsiaTheme="majorEastAsia" w:hAnsi="MetaPro-Normal" w:cstheme="majorBidi"/>
          <w:color w:val="003399"/>
          <w:sz w:val="40"/>
          <w:szCs w:val="32"/>
          <w:lang w:eastAsia="de-CH"/>
        </w:rPr>
      </w:pPr>
      <w:r>
        <w:rPr>
          <w:lang w:eastAsia="de-CH"/>
        </w:rPr>
        <w:br w:type="page"/>
      </w:r>
    </w:p>
    <w:p w:rsidR="00EE2A35" w:rsidRDefault="00EE2A35" w:rsidP="00EE2A35">
      <w:pPr>
        <w:pStyle w:val="berschrift2"/>
        <w:rPr>
          <w:lang w:eastAsia="de-CH"/>
        </w:rPr>
      </w:pPr>
      <w:r>
        <w:rPr>
          <w:lang w:eastAsia="de-CH"/>
        </w:rPr>
        <w:lastRenderedPageBreak/>
        <w:t xml:space="preserve">Tag </w:t>
      </w:r>
      <w:r>
        <w:rPr>
          <w:lang w:eastAsia="de-CH"/>
        </w:rPr>
        <w:t>7</w:t>
      </w:r>
      <w:r>
        <w:rPr>
          <w:lang w:eastAsia="de-CH"/>
        </w:rPr>
        <w:t xml:space="preserve"> – 0</w:t>
      </w:r>
      <w:r>
        <w:rPr>
          <w:lang w:eastAsia="de-CH"/>
        </w:rPr>
        <w:t>7</w:t>
      </w:r>
      <w:r>
        <w:rPr>
          <w:lang w:eastAsia="de-CH"/>
        </w:rPr>
        <w:t>.05.2019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E2A35" w:rsidTr="00DE1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  <w:r>
              <w:rPr>
                <w:lang w:eastAsia="de-CH"/>
              </w:rPr>
              <w:t>Zeit</w:t>
            </w:r>
          </w:p>
        </w:tc>
        <w:tc>
          <w:tcPr>
            <w:tcW w:w="1812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Tätigkeit</w:t>
            </w:r>
          </w:p>
        </w:tc>
        <w:tc>
          <w:tcPr>
            <w:tcW w:w="1812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Beteiligte</w:t>
            </w:r>
          </w:p>
        </w:tc>
        <w:tc>
          <w:tcPr>
            <w:tcW w:w="1813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Aufwand «Soll»</w:t>
            </w:r>
          </w:p>
        </w:tc>
        <w:tc>
          <w:tcPr>
            <w:tcW w:w="1813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Aufwand «Ist»</w:t>
            </w:r>
          </w:p>
        </w:tc>
      </w:tr>
      <w:tr w:rsidR="00EE2A35" w:rsidTr="00DE1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EE2A35" w:rsidTr="00DE1A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EE2A35" w:rsidTr="00DE1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</w:tbl>
    <w:p w:rsidR="00EE2A35" w:rsidRDefault="00EE2A35" w:rsidP="00EE2A35">
      <w:pPr>
        <w:rPr>
          <w:lang w:eastAsia="de-CH"/>
        </w:rPr>
      </w:pP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Tagesablauf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Hilfestellungen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Reflexion +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Reflexion –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Erkenntnisse</w:t>
      </w:r>
    </w:p>
    <w:p w:rsidR="00EE2A35" w:rsidRPr="004E64C2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rPr>
          <w:rFonts w:ascii="MetaPro-Normal" w:eastAsiaTheme="majorEastAsia" w:hAnsi="MetaPro-Normal" w:cstheme="majorBidi"/>
          <w:color w:val="003399"/>
          <w:sz w:val="40"/>
          <w:szCs w:val="32"/>
          <w:lang w:eastAsia="de-CH"/>
        </w:rPr>
      </w:pPr>
      <w:r>
        <w:rPr>
          <w:lang w:eastAsia="de-CH"/>
        </w:rPr>
        <w:br w:type="page"/>
      </w:r>
    </w:p>
    <w:p w:rsidR="00EE2A35" w:rsidRDefault="00EE2A35" w:rsidP="00EE2A35">
      <w:pPr>
        <w:pStyle w:val="berschrift2"/>
        <w:rPr>
          <w:lang w:eastAsia="de-CH"/>
        </w:rPr>
      </w:pPr>
      <w:r>
        <w:rPr>
          <w:lang w:eastAsia="de-CH"/>
        </w:rPr>
        <w:lastRenderedPageBreak/>
        <w:t xml:space="preserve">Tag </w:t>
      </w:r>
      <w:r>
        <w:rPr>
          <w:lang w:eastAsia="de-CH"/>
        </w:rPr>
        <w:t>8</w:t>
      </w:r>
      <w:r>
        <w:rPr>
          <w:lang w:eastAsia="de-CH"/>
        </w:rPr>
        <w:t xml:space="preserve"> – 0</w:t>
      </w:r>
      <w:r>
        <w:rPr>
          <w:lang w:eastAsia="de-CH"/>
        </w:rPr>
        <w:t>8</w:t>
      </w:r>
      <w:r>
        <w:rPr>
          <w:lang w:eastAsia="de-CH"/>
        </w:rPr>
        <w:t>.05.2019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E2A35" w:rsidTr="00DE1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  <w:r>
              <w:rPr>
                <w:lang w:eastAsia="de-CH"/>
              </w:rPr>
              <w:t>Zeit</w:t>
            </w:r>
          </w:p>
        </w:tc>
        <w:tc>
          <w:tcPr>
            <w:tcW w:w="1812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Tätigkeit</w:t>
            </w:r>
          </w:p>
        </w:tc>
        <w:tc>
          <w:tcPr>
            <w:tcW w:w="1812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Beteiligte</w:t>
            </w:r>
          </w:p>
        </w:tc>
        <w:tc>
          <w:tcPr>
            <w:tcW w:w="1813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Aufwand «Soll»</w:t>
            </w:r>
          </w:p>
        </w:tc>
        <w:tc>
          <w:tcPr>
            <w:tcW w:w="1813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Aufwand «Ist»</w:t>
            </w:r>
          </w:p>
        </w:tc>
      </w:tr>
      <w:tr w:rsidR="00EE2A35" w:rsidTr="00DE1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EE2A35" w:rsidTr="00DE1A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EE2A35" w:rsidTr="00DE1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</w:tbl>
    <w:p w:rsidR="00EE2A35" w:rsidRDefault="00EE2A35" w:rsidP="00EE2A35">
      <w:pPr>
        <w:rPr>
          <w:lang w:eastAsia="de-CH"/>
        </w:rPr>
      </w:pP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Tagesablauf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Hilfestellungen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Reflexion +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Reflexion –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Erkenntnisse</w:t>
      </w:r>
    </w:p>
    <w:p w:rsidR="00EE2A35" w:rsidRPr="004E64C2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rPr>
          <w:rFonts w:ascii="MetaPro-Normal" w:eastAsiaTheme="majorEastAsia" w:hAnsi="MetaPro-Normal" w:cstheme="majorBidi"/>
          <w:color w:val="003399"/>
          <w:sz w:val="40"/>
          <w:szCs w:val="32"/>
          <w:lang w:eastAsia="de-CH"/>
        </w:rPr>
      </w:pPr>
      <w:r>
        <w:rPr>
          <w:lang w:eastAsia="de-CH"/>
        </w:rPr>
        <w:br w:type="page"/>
      </w:r>
    </w:p>
    <w:p w:rsidR="00EE2A35" w:rsidRDefault="00EE2A35" w:rsidP="00EE2A35">
      <w:pPr>
        <w:pStyle w:val="berschrift2"/>
        <w:rPr>
          <w:lang w:eastAsia="de-CH"/>
        </w:rPr>
      </w:pPr>
      <w:r>
        <w:rPr>
          <w:lang w:eastAsia="de-CH"/>
        </w:rPr>
        <w:lastRenderedPageBreak/>
        <w:t xml:space="preserve">Tag </w:t>
      </w:r>
      <w:r>
        <w:rPr>
          <w:lang w:eastAsia="de-CH"/>
        </w:rPr>
        <w:t>9</w:t>
      </w:r>
      <w:r>
        <w:rPr>
          <w:lang w:eastAsia="de-CH"/>
        </w:rPr>
        <w:t xml:space="preserve"> – 0</w:t>
      </w:r>
      <w:r>
        <w:rPr>
          <w:lang w:eastAsia="de-CH"/>
        </w:rPr>
        <w:t>9</w:t>
      </w:r>
      <w:r>
        <w:rPr>
          <w:lang w:eastAsia="de-CH"/>
        </w:rPr>
        <w:t>.05.2019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E2A35" w:rsidTr="00DE1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  <w:r>
              <w:rPr>
                <w:lang w:eastAsia="de-CH"/>
              </w:rPr>
              <w:t>Zeit</w:t>
            </w:r>
          </w:p>
        </w:tc>
        <w:tc>
          <w:tcPr>
            <w:tcW w:w="1812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Tätigkeit</w:t>
            </w:r>
          </w:p>
        </w:tc>
        <w:tc>
          <w:tcPr>
            <w:tcW w:w="1812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Beteiligte</w:t>
            </w:r>
          </w:p>
        </w:tc>
        <w:tc>
          <w:tcPr>
            <w:tcW w:w="1813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Aufwand «Soll»</w:t>
            </w:r>
          </w:p>
        </w:tc>
        <w:tc>
          <w:tcPr>
            <w:tcW w:w="1813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Aufwand «Ist»</w:t>
            </w:r>
          </w:p>
        </w:tc>
      </w:tr>
      <w:tr w:rsidR="00EE2A35" w:rsidTr="00DE1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EE2A35" w:rsidTr="00DE1A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EE2A35" w:rsidTr="00DE1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</w:tbl>
    <w:p w:rsidR="00EE2A35" w:rsidRDefault="00EE2A35" w:rsidP="00EE2A35">
      <w:pPr>
        <w:rPr>
          <w:lang w:eastAsia="de-CH"/>
        </w:rPr>
      </w:pP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Tagesablauf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Hilfestellungen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Reflexion +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Reflexion –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Erkenntnisse</w:t>
      </w:r>
    </w:p>
    <w:p w:rsidR="00EE2A35" w:rsidRPr="004E64C2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rPr>
          <w:rFonts w:ascii="MetaPro-Normal" w:eastAsiaTheme="majorEastAsia" w:hAnsi="MetaPro-Normal" w:cstheme="majorBidi"/>
          <w:color w:val="003399"/>
          <w:sz w:val="40"/>
          <w:szCs w:val="32"/>
          <w:lang w:eastAsia="de-CH"/>
        </w:rPr>
      </w:pPr>
      <w:r>
        <w:rPr>
          <w:lang w:eastAsia="de-CH"/>
        </w:rPr>
        <w:br w:type="page"/>
      </w:r>
    </w:p>
    <w:p w:rsidR="00EE2A35" w:rsidRDefault="00EE2A35" w:rsidP="00EE2A35">
      <w:pPr>
        <w:pStyle w:val="berschrift2"/>
        <w:rPr>
          <w:lang w:eastAsia="de-CH"/>
        </w:rPr>
      </w:pPr>
      <w:r>
        <w:rPr>
          <w:lang w:eastAsia="de-CH"/>
        </w:rPr>
        <w:lastRenderedPageBreak/>
        <w:t xml:space="preserve">Tag </w:t>
      </w:r>
      <w:r>
        <w:rPr>
          <w:lang w:eastAsia="de-CH"/>
        </w:rPr>
        <w:t>10</w:t>
      </w:r>
      <w:r>
        <w:rPr>
          <w:lang w:eastAsia="de-CH"/>
        </w:rPr>
        <w:t xml:space="preserve"> – </w:t>
      </w:r>
      <w:r>
        <w:rPr>
          <w:lang w:eastAsia="de-CH"/>
        </w:rPr>
        <w:t>10</w:t>
      </w:r>
      <w:r>
        <w:rPr>
          <w:lang w:eastAsia="de-CH"/>
        </w:rPr>
        <w:t>.05.2019</w:t>
      </w:r>
    </w:p>
    <w:tbl>
      <w:tblPr>
        <w:tblStyle w:val="Listentabelle3Akzent1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E2A35" w:rsidTr="00DE1A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  <w:r>
              <w:rPr>
                <w:lang w:eastAsia="de-CH"/>
              </w:rPr>
              <w:t>Zeit</w:t>
            </w:r>
          </w:p>
        </w:tc>
        <w:tc>
          <w:tcPr>
            <w:tcW w:w="1812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Tätigkeit</w:t>
            </w:r>
          </w:p>
        </w:tc>
        <w:tc>
          <w:tcPr>
            <w:tcW w:w="1812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Beteiligte</w:t>
            </w:r>
          </w:p>
        </w:tc>
        <w:tc>
          <w:tcPr>
            <w:tcW w:w="1813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Aufwand «Soll»</w:t>
            </w:r>
          </w:p>
        </w:tc>
        <w:tc>
          <w:tcPr>
            <w:tcW w:w="1813" w:type="dxa"/>
          </w:tcPr>
          <w:p w:rsidR="00EE2A35" w:rsidRDefault="00EE2A35" w:rsidP="00DE1A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Aufwand «Ist»</w:t>
            </w:r>
          </w:p>
        </w:tc>
      </w:tr>
      <w:tr w:rsidR="00EE2A35" w:rsidTr="00DE1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EE2A35" w:rsidTr="00DE1A0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EE2A35" w:rsidTr="00DE1A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:rsidR="00EE2A35" w:rsidRDefault="00EE2A35" w:rsidP="00DE1A05">
            <w:pPr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2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1813" w:type="dxa"/>
          </w:tcPr>
          <w:p w:rsidR="00EE2A35" w:rsidRDefault="00EE2A35" w:rsidP="00DE1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</w:tbl>
    <w:p w:rsidR="00EE2A35" w:rsidRDefault="00EE2A35" w:rsidP="00EE2A35">
      <w:pPr>
        <w:rPr>
          <w:lang w:eastAsia="de-CH"/>
        </w:rPr>
      </w:pP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Tagesablauf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Hilfestellungen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Reflexion +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Reflexion –</w:t>
      </w:r>
    </w:p>
    <w:p w:rsidR="00EE2A35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 w:rsidP="00EE2A35">
      <w:pPr>
        <w:pStyle w:val="Untertitel"/>
        <w:rPr>
          <w:lang w:eastAsia="de-CH"/>
        </w:rPr>
      </w:pPr>
      <w:r>
        <w:rPr>
          <w:lang w:eastAsia="de-CH"/>
        </w:rPr>
        <w:t>Erkenntnisse</w:t>
      </w:r>
    </w:p>
    <w:p w:rsidR="00EE2A35" w:rsidRPr="004E64C2" w:rsidRDefault="00EE2A35" w:rsidP="00EE2A35">
      <w:pPr>
        <w:rPr>
          <w:lang w:eastAsia="de-CH"/>
        </w:rPr>
      </w:pPr>
      <w:r>
        <w:rPr>
          <w:lang w:eastAsia="de-CH"/>
        </w:rPr>
        <w:t>…</w:t>
      </w:r>
    </w:p>
    <w:p w:rsidR="00EE2A35" w:rsidRDefault="00EE2A35">
      <w:pPr>
        <w:rPr>
          <w:rFonts w:ascii="MetaPro-Normal" w:eastAsiaTheme="majorEastAsia" w:hAnsi="MetaPro-Normal" w:cstheme="majorBidi"/>
          <w:color w:val="003399"/>
          <w:sz w:val="40"/>
          <w:szCs w:val="32"/>
          <w:lang w:eastAsia="de-CH"/>
        </w:rPr>
      </w:pPr>
      <w:r>
        <w:rPr>
          <w:lang w:eastAsia="de-CH"/>
        </w:rPr>
        <w:br w:type="page"/>
      </w:r>
    </w:p>
    <w:p w:rsidR="004E3291" w:rsidRDefault="004E3291" w:rsidP="004E3291">
      <w:pPr>
        <w:pStyle w:val="berschrift1"/>
        <w:rPr>
          <w:lang w:eastAsia="de-CH"/>
        </w:rPr>
      </w:pPr>
      <w:r>
        <w:rPr>
          <w:lang w:eastAsia="de-CH"/>
        </w:rPr>
        <w:lastRenderedPageBreak/>
        <w:t>Abschlussbericht</w:t>
      </w:r>
    </w:p>
    <w:p w:rsidR="004E3291" w:rsidRDefault="004E3291" w:rsidP="004E3291">
      <w:pPr>
        <w:rPr>
          <w:lang w:eastAsia="de-CH"/>
        </w:rPr>
      </w:pPr>
    </w:p>
    <w:p w:rsidR="004E3291" w:rsidRDefault="004E3291" w:rsidP="004E3291">
      <w:pPr>
        <w:pStyle w:val="Titel"/>
        <w:rPr>
          <w:lang w:eastAsia="de-CH"/>
        </w:rPr>
      </w:pPr>
      <w:r>
        <w:rPr>
          <w:lang w:eastAsia="de-CH"/>
        </w:rPr>
        <w:t>Teil 2: Dokumentation und Umsetzung</w:t>
      </w:r>
    </w:p>
    <w:p w:rsidR="004E3291" w:rsidRDefault="004E3291" w:rsidP="004E3291">
      <w:pPr>
        <w:pStyle w:val="berschrift1"/>
        <w:rPr>
          <w:lang w:eastAsia="de-CH"/>
        </w:rPr>
      </w:pPr>
      <w:r>
        <w:rPr>
          <w:lang w:eastAsia="de-CH"/>
        </w:rPr>
        <w:t>Initialisierung</w:t>
      </w:r>
    </w:p>
    <w:p w:rsidR="004E3291" w:rsidRDefault="004E3291" w:rsidP="004E3291">
      <w:pPr>
        <w:rPr>
          <w:lang w:eastAsia="de-CH"/>
        </w:rPr>
      </w:pPr>
    </w:p>
    <w:p w:rsidR="004E3291" w:rsidRDefault="004E3291" w:rsidP="004E3291">
      <w:pPr>
        <w:pStyle w:val="berschrift1"/>
        <w:rPr>
          <w:lang w:eastAsia="de-CH"/>
        </w:rPr>
      </w:pPr>
      <w:r>
        <w:rPr>
          <w:lang w:eastAsia="de-CH"/>
        </w:rPr>
        <w:t>Realisierung</w:t>
      </w:r>
    </w:p>
    <w:p w:rsidR="004E3291" w:rsidRDefault="004E3291" w:rsidP="004E3291">
      <w:pPr>
        <w:rPr>
          <w:lang w:eastAsia="de-CH"/>
        </w:rPr>
      </w:pPr>
    </w:p>
    <w:p w:rsidR="004E3291" w:rsidRPr="004E3291" w:rsidRDefault="004E3291" w:rsidP="004E3291">
      <w:pPr>
        <w:pStyle w:val="berschrift1"/>
        <w:rPr>
          <w:lang w:eastAsia="de-CH"/>
        </w:rPr>
      </w:pPr>
      <w:r>
        <w:rPr>
          <w:lang w:eastAsia="de-CH"/>
        </w:rPr>
        <w:t>Anhang</w:t>
      </w:r>
    </w:p>
    <w:sectPr w:rsidR="004E3291" w:rsidRPr="004E3291" w:rsidSect="006337A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E49" w:rsidRDefault="00AC6E49" w:rsidP="00060F58">
      <w:pPr>
        <w:spacing w:after="0" w:line="240" w:lineRule="auto"/>
      </w:pPr>
      <w:r>
        <w:separator/>
      </w:r>
    </w:p>
  </w:endnote>
  <w:endnote w:type="continuationSeparator" w:id="0">
    <w:p w:rsidR="00AC6E49" w:rsidRDefault="00AC6E49" w:rsidP="0006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aPro-Normal">
    <w:altName w:val="Calibri"/>
    <w:panose1 w:val="02000503040000020004"/>
    <w:charset w:val="00"/>
    <w:family w:val="auto"/>
    <w:pitch w:val="variable"/>
    <w:sig w:usb0="800002AF" w:usb1="4000206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taPro-Light">
    <w:altName w:val="Calibri"/>
    <w:panose1 w:val="020B06000503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taPro-Medium">
    <w:altName w:val="Calibri"/>
    <w:panose1 w:val="02000503040000020004"/>
    <w:charset w:val="00"/>
    <w:family w:val="auto"/>
    <w:pitch w:val="variable"/>
    <w:sig w:usb0="800002AF" w:usb1="4000206B" w:usb2="00000000" w:usb3="00000000" w:csb0="0000009F" w:csb1="00000000"/>
  </w:font>
  <w:font w:name="MetaPro-Bold">
    <w:altName w:val="Calibri"/>
    <w:panose1 w:val="02000503040000020004"/>
    <w:charset w:val="00"/>
    <w:family w:val="modern"/>
    <w:notTrueType/>
    <w:pitch w:val="variable"/>
    <w:sig w:usb0="800002AF" w:usb1="4000606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1EC" w:rsidRDefault="009F51EC" w:rsidP="009C10AB">
    <w:pPr>
      <w:pStyle w:val="KopfFusszeile"/>
      <w:rPr>
        <w:noProof/>
      </w:rPr>
    </w:pPr>
  </w:p>
  <w:p w:rsidR="009F51EC" w:rsidRDefault="009F51EC" w:rsidP="009C10AB">
    <w:pPr>
      <w:pStyle w:val="KopfFuss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321491" wp14:editId="2690AA98">
          <wp:simplePos x="0" y="0"/>
          <wp:positionH relativeFrom="margin">
            <wp:align>center</wp:align>
          </wp:positionH>
          <wp:positionV relativeFrom="paragraph">
            <wp:posOffset>517937</wp:posOffset>
          </wp:positionV>
          <wp:extent cx="7682442" cy="146647"/>
          <wp:effectExtent l="0" t="0" r="0" b="6350"/>
          <wp:wrapNone/>
          <wp:docPr id="3" name="Grafik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6753" cy="1520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DATE  \@ "dd.MM.yyyy"  \* MERGEFORMAT </w:instrText>
    </w:r>
    <w:r>
      <w:fldChar w:fldCharType="separate"/>
    </w:r>
    <w:r w:rsidR="004E3291">
      <w:rPr>
        <w:noProof/>
      </w:rPr>
      <w:t>24.04.2019</w:t>
    </w:r>
    <w:r>
      <w:fldChar w:fldCharType="end"/>
    </w:r>
    <w:r>
      <w:tab/>
      <w:t xml:space="preserve"> </w:t>
    </w:r>
    <w:r>
      <w:tab/>
      <w:t xml:space="preserve">             Seite</w:t>
    </w:r>
    <w:r w:rsidRPr="009C10AB">
      <w:t xml:space="preserve"> </w:t>
    </w:r>
    <w:r w:rsidRPr="009C10AB">
      <w:fldChar w:fldCharType="begin"/>
    </w:r>
    <w:r w:rsidRPr="009C10AB">
      <w:instrText xml:space="preserve"> PAGE  \* Arabic  \* MERGEFORMAT </w:instrText>
    </w:r>
    <w:r w:rsidRPr="009C10AB">
      <w:fldChar w:fldCharType="separate"/>
    </w:r>
    <w:r w:rsidRPr="009C10AB">
      <w:t>1</w:t>
    </w:r>
    <w:r w:rsidRPr="009C10AB">
      <w:fldChar w:fldCharType="end"/>
    </w:r>
    <w:r w:rsidRPr="009C10AB">
      <w:t xml:space="preserve"> von </w:t>
    </w:r>
    <w:fldSimple w:instr=" NUMPAGES  \* Arabic  \* MERGEFORMAT ">
      <w:r w:rsidRPr="009C10AB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E49" w:rsidRDefault="00AC6E49" w:rsidP="00060F58">
      <w:pPr>
        <w:spacing w:after="0" w:line="240" w:lineRule="auto"/>
      </w:pPr>
      <w:r>
        <w:separator/>
      </w:r>
    </w:p>
  </w:footnote>
  <w:footnote w:type="continuationSeparator" w:id="0">
    <w:p w:rsidR="00AC6E49" w:rsidRDefault="00AC6E49" w:rsidP="00060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1EC" w:rsidRDefault="009F51EC" w:rsidP="009C10AB">
    <w:pPr>
      <w:pStyle w:val="KopfFuss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FF5D3A" wp14:editId="7445741D">
          <wp:simplePos x="0" y="0"/>
          <wp:positionH relativeFrom="column">
            <wp:posOffset>4422559</wp:posOffset>
          </wp:positionH>
          <wp:positionV relativeFrom="paragraph">
            <wp:posOffset>-635</wp:posOffset>
          </wp:positionV>
          <wp:extent cx="1697766" cy="448003"/>
          <wp:effectExtent l="0" t="0" r="0" b="952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766" cy="4480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865AB">
      <w:t>Personalplanung für den Helpdesk</w:t>
    </w:r>
  </w:p>
  <w:p w:rsidR="009F51EC" w:rsidRDefault="003865AB" w:rsidP="009C10AB">
    <w:pPr>
      <w:pStyle w:val="KopfFusszeile"/>
    </w:pPr>
    <w:r>
      <w:t>Elia Reutlinger April/Mai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E65C7"/>
    <w:multiLevelType w:val="hybridMultilevel"/>
    <w:tmpl w:val="D72A02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54F8D"/>
    <w:multiLevelType w:val="hybridMultilevel"/>
    <w:tmpl w:val="10B2C690"/>
    <w:lvl w:ilvl="0" w:tplc="07661BF6">
      <w:start w:val="1"/>
      <w:numFmt w:val="decimal"/>
      <w:lvlText w:val="%1."/>
      <w:lvlJc w:val="left"/>
      <w:pPr>
        <w:ind w:left="720" w:hanging="360"/>
      </w:pPr>
      <w:rPr>
        <w:rFonts w:ascii="MetaPro-Normal" w:hAnsi="MetaPro-Normal" w:hint="default"/>
        <w:b w:val="0"/>
        <w:i w:val="0"/>
        <w:color w:val="003399"/>
        <w:sz w:val="28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10827"/>
    <w:multiLevelType w:val="hybridMultilevel"/>
    <w:tmpl w:val="EF1E08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F7052"/>
    <w:multiLevelType w:val="hybridMultilevel"/>
    <w:tmpl w:val="D72A02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20E1C"/>
    <w:multiLevelType w:val="hybridMultilevel"/>
    <w:tmpl w:val="44F83FB6"/>
    <w:lvl w:ilvl="0" w:tplc="ABE26D36">
      <w:numFmt w:val="bullet"/>
      <w:lvlText w:val="-"/>
      <w:lvlJc w:val="left"/>
      <w:pPr>
        <w:ind w:left="720" w:hanging="360"/>
      </w:pPr>
      <w:rPr>
        <w:rFonts w:ascii="MetaPro-Light" w:eastAsiaTheme="minorHAnsi" w:hAnsi="MetaPro-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438FF"/>
    <w:multiLevelType w:val="hybridMultilevel"/>
    <w:tmpl w:val="BA1EAE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F3B79"/>
    <w:multiLevelType w:val="multilevel"/>
    <w:tmpl w:val="31D05C4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6CA5876"/>
    <w:multiLevelType w:val="hybridMultilevel"/>
    <w:tmpl w:val="D72A02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E727D0"/>
    <w:multiLevelType w:val="hybridMultilevel"/>
    <w:tmpl w:val="06DC8D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AF2D99"/>
    <w:multiLevelType w:val="hybridMultilevel"/>
    <w:tmpl w:val="14CE95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1038A"/>
    <w:multiLevelType w:val="hybridMultilevel"/>
    <w:tmpl w:val="D32024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C61C5"/>
    <w:multiLevelType w:val="hybridMultilevel"/>
    <w:tmpl w:val="146615E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268D2"/>
    <w:multiLevelType w:val="multilevel"/>
    <w:tmpl w:val="9CB8D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DF1CA0"/>
    <w:multiLevelType w:val="hybridMultilevel"/>
    <w:tmpl w:val="3F9215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F1378"/>
    <w:multiLevelType w:val="hybridMultilevel"/>
    <w:tmpl w:val="4AD8AC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F85CEF"/>
    <w:multiLevelType w:val="hybridMultilevel"/>
    <w:tmpl w:val="283CDE88"/>
    <w:lvl w:ilvl="0" w:tplc="8C4001B8">
      <w:start w:val="1"/>
      <w:numFmt w:val="decimal"/>
      <w:lvlText w:val="%1."/>
      <w:lvlJc w:val="left"/>
      <w:pPr>
        <w:ind w:left="720" w:hanging="360"/>
      </w:pPr>
      <w:rPr>
        <w:rFonts w:ascii="MetaPro-Normal" w:hAnsi="MetaPro-Normal" w:hint="default"/>
        <w:b w:val="0"/>
        <w:i w:val="0"/>
        <w:color w:val="003399"/>
        <w:sz w:val="4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E4D28"/>
    <w:multiLevelType w:val="hybridMultilevel"/>
    <w:tmpl w:val="C9986C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657AEA"/>
    <w:multiLevelType w:val="hybridMultilevel"/>
    <w:tmpl w:val="D72A02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25466"/>
    <w:multiLevelType w:val="hybridMultilevel"/>
    <w:tmpl w:val="B9847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2F1F01"/>
    <w:multiLevelType w:val="hybridMultilevel"/>
    <w:tmpl w:val="D7AEC59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584408"/>
    <w:multiLevelType w:val="hybridMultilevel"/>
    <w:tmpl w:val="583A15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85C9D"/>
    <w:multiLevelType w:val="hybridMultilevel"/>
    <w:tmpl w:val="B9847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EF2BFE"/>
    <w:multiLevelType w:val="hybridMultilevel"/>
    <w:tmpl w:val="D72A02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585024"/>
    <w:multiLevelType w:val="hybridMultilevel"/>
    <w:tmpl w:val="22AC64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6C2E63"/>
    <w:multiLevelType w:val="hybridMultilevel"/>
    <w:tmpl w:val="8C0E87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0877CF"/>
    <w:multiLevelType w:val="hybridMultilevel"/>
    <w:tmpl w:val="025CE2D6"/>
    <w:lvl w:ilvl="0" w:tplc="87D226F6">
      <w:numFmt w:val="bullet"/>
      <w:lvlText w:val="-"/>
      <w:lvlJc w:val="left"/>
      <w:pPr>
        <w:ind w:left="720" w:hanging="360"/>
      </w:pPr>
      <w:rPr>
        <w:rFonts w:ascii="MetaPro-Light" w:eastAsiaTheme="minorHAnsi" w:hAnsi="MetaPro-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EF4D0A"/>
    <w:multiLevelType w:val="hybridMultilevel"/>
    <w:tmpl w:val="872C03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920FE"/>
    <w:multiLevelType w:val="hybridMultilevel"/>
    <w:tmpl w:val="BCE2B3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C74433"/>
    <w:multiLevelType w:val="hybridMultilevel"/>
    <w:tmpl w:val="29367AFC"/>
    <w:lvl w:ilvl="0" w:tplc="17067EE2">
      <w:numFmt w:val="bullet"/>
      <w:lvlText w:val="-"/>
      <w:lvlJc w:val="left"/>
      <w:pPr>
        <w:ind w:left="720" w:hanging="360"/>
      </w:pPr>
      <w:rPr>
        <w:rFonts w:ascii="MetaPro-Light" w:eastAsiaTheme="minorHAnsi" w:hAnsi="MetaPro-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E54B1"/>
    <w:multiLevelType w:val="hybridMultilevel"/>
    <w:tmpl w:val="0B82CD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2925AD"/>
    <w:multiLevelType w:val="hybridMultilevel"/>
    <w:tmpl w:val="9C7E30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07421D"/>
    <w:multiLevelType w:val="hybridMultilevel"/>
    <w:tmpl w:val="D72A02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6F0DA5"/>
    <w:multiLevelType w:val="hybridMultilevel"/>
    <w:tmpl w:val="45065B7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C14BCE"/>
    <w:multiLevelType w:val="hybridMultilevel"/>
    <w:tmpl w:val="BDAE40B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130069"/>
    <w:multiLevelType w:val="hybridMultilevel"/>
    <w:tmpl w:val="A08EF2E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6"/>
  </w:num>
  <w:num w:numId="5">
    <w:abstractNumId w:val="25"/>
  </w:num>
  <w:num w:numId="6">
    <w:abstractNumId w:val="5"/>
  </w:num>
  <w:num w:numId="7">
    <w:abstractNumId w:val="4"/>
  </w:num>
  <w:num w:numId="8">
    <w:abstractNumId w:val="26"/>
  </w:num>
  <w:num w:numId="9">
    <w:abstractNumId w:val="16"/>
  </w:num>
  <w:num w:numId="10">
    <w:abstractNumId w:val="9"/>
  </w:num>
  <w:num w:numId="11">
    <w:abstractNumId w:val="14"/>
  </w:num>
  <w:num w:numId="12">
    <w:abstractNumId w:val="29"/>
  </w:num>
  <w:num w:numId="13">
    <w:abstractNumId w:val="20"/>
  </w:num>
  <w:num w:numId="14">
    <w:abstractNumId w:val="2"/>
  </w:num>
  <w:num w:numId="15">
    <w:abstractNumId w:val="8"/>
  </w:num>
  <w:num w:numId="16">
    <w:abstractNumId w:val="34"/>
  </w:num>
  <w:num w:numId="17">
    <w:abstractNumId w:val="18"/>
  </w:num>
  <w:num w:numId="18">
    <w:abstractNumId w:val="21"/>
  </w:num>
  <w:num w:numId="19">
    <w:abstractNumId w:val="3"/>
  </w:num>
  <w:num w:numId="20">
    <w:abstractNumId w:val="17"/>
  </w:num>
  <w:num w:numId="21">
    <w:abstractNumId w:val="7"/>
  </w:num>
  <w:num w:numId="22">
    <w:abstractNumId w:val="22"/>
  </w:num>
  <w:num w:numId="23">
    <w:abstractNumId w:val="31"/>
  </w:num>
  <w:num w:numId="24">
    <w:abstractNumId w:val="0"/>
  </w:num>
  <w:num w:numId="25">
    <w:abstractNumId w:val="11"/>
  </w:num>
  <w:num w:numId="26">
    <w:abstractNumId w:val="13"/>
  </w:num>
  <w:num w:numId="27">
    <w:abstractNumId w:val="28"/>
  </w:num>
  <w:num w:numId="28">
    <w:abstractNumId w:val="10"/>
  </w:num>
  <w:num w:numId="29">
    <w:abstractNumId w:val="24"/>
  </w:num>
  <w:num w:numId="30">
    <w:abstractNumId w:val="32"/>
  </w:num>
  <w:num w:numId="31">
    <w:abstractNumId w:val="27"/>
  </w:num>
  <w:num w:numId="32">
    <w:abstractNumId w:val="23"/>
  </w:num>
  <w:num w:numId="33">
    <w:abstractNumId w:val="19"/>
  </w:num>
  <w:num w:numId="34">
    <w:abstractNumId w:val="33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5B"/>
    <w:rsid w:val="00004440"/>
    <w:rsid w:val="00004778"/>
    <w:rsid w:val="00005DCC"/>
    <w:rsid w:val="000073B8"/>
    <w:rsid w:val="000125EB"/>
    <w:rsid w:val="00014F4E"/>
    <w:rsid w:val="00016117"/>
    <w:rsid w:val="00020B20"/>
    <w:rsid w:val="00020F13"/>
    <w:rsid w:val="00022770"/>
    <w:rsid w:val="00022B5D"/>
    <w:rsid w:val="000239A5"/>
    <w:rsid w:val="00027885"/>
    <w:rsid w:val="00032176"/>
    <w:rsid w:val="0003239B"/>
    <w:rsid w:val="00037CD2"/>
    <w:rsid w:val="00042D13"/>
    <w:rsid w:val="000433AB"/>
    <w:rsid w:val="0005287B"/>
    <w:rsid w:val="000602E1"/>
    <w:rsid w:val="00060F58"/>
    <w:rsid w:val="000641B9"/>
    <w:rsid w:val="00065ABB"/>
    <w:rsid w:val="00072667"/>
    <w:rsid w:val="000731A6"/>
    <w:rsid w:val="000769B8"/>
    <w:rsid w:val="000773F6"/>
    <w:rsid w:val="00084B5D"/>
    <w:rsid w:val="00084F56"/>
    <w:rsid w:val="0009082E"/>
    <w:rsid w:val="00095F2E"/>
    <w:rsid w:val="00097365"/>
    <w:rsid w:val="000A4E50"/>
    <w:rsid w:val="000A5691"/>
    <w:rsid w:val="000A5D27"/>
    <w:rsid w:val="000B26B2"/>
    <w:rsid w:val="000B4AF1"/>
    <w:rsid w:val="000B4CEC"/>
    <w:rsid w:val="000C744C"/>
    <w:rsid w:val="000C7653"/>
    <w:rsid w:val="000D21FA"/>
    <w:rsid w:val="000D44F4"/>
    <w:rsid w:val="000E14CF"/>
    <w:rsid w:val="000E3246"/>
    <w:rsid w:val="000E33DC"/>
    <w:rsid w:val="000E5DAD"/>
    <w:rsid w:val="000E67C0"/>
    <w:rsid w:val="000E7234"/>
    <w:rsid w:val="000F612F"/>
    <w:rsid w:val="00101A0C"/>
    <w:rsid w:val="00101E86"/>
    <w:rsid w:val="00102C4A"/>
    <w:rsid w:val="00103112"/>
    <w:rsid w:val="00104934"/>
    <w:rsid w:val="00104A5C"/>
    <w:rsid w:val="001068C4"/>
    <w:rsid w:val="00113FB2"/>
    <w:rsid w:val="00116781"/>
    <w:rsid w:val="00121DE7"/>
    <w:rsid w:val="00121F14"/>
    <w:rsid w:val="00125548"/>
    <w:rsid w:val="001257CA"/>
    <w:rsid w:val="00133895"/>
    <w:rsid w:val="001343EE"/>
    <w:rsid w:val="00134CC9"/>
    <w:rsid w:val="00136880"/>
    <w:rsid w:val="00142FCC"/>
    <w:rsid w:val="00145208"/>
    <w:rsid w:val="00160CF4"/>
    <w:rsid w:val="00161CBD"/>
    <w:rsid w:val="0016292B"/>
    <w:rsid w:val="00165637"/>
    <w:rsid w:val="001662E1"/>
    <w:rsid w:val="00167440"/>
    <w:rsid w:val="00171C46"/>
    <w:rsid w:val="00171CAC"/>
    <w:rsid w:val="0017331D"/>
    <w:rsid w:val="00180B99"/>
    <w:rsid w:val="00191C17"/>
    <w:rsid w:val="001923C4"/>
    <w:rsid w:val="00193576"/>
    <w:rsid w:val="00196A66"/>
    <w:rsid w:val="001A3541"/>
    <w:rsid w:val="001A4386"/>
    <w:rsid w:val="001B5664"/>
    <w:rsid w:val="001C58B5"/>
    <w:rsid w:val="001C7C0B"/>
    <w:rsid w:val="001D5DAD"/>
    <w:rsid w:val="001E2CA9"/>
    <w:rsid w:val="001E3A07"/>
    <w:rsid w:val="001F0505"/>
    <w:rsid w:val="001F2153"/>
    <w:rsid w:val="001F58EF"/>
    <w:rsid w:val="001F6B21"/>
    <w:rsid w:val="001F73AF"/>
    <w:rsid w:val="00203682"/>
    <w:rsid w:val="00203853"/>
    <w:rsid w:val="002047DB"/>
    <w:rsid w:val="00206BC2"/>
    <w:rsid w:val="00206FBD"/>
    <w:rsid w:val="00213347"/>
    <w:rsid w:val="00214FCE"/>
    <w:rsid w:val="0021735E"/>
    <w:rsid w:val="002244F3"/>
    <w:rsid w:val="00224E55"/>
    <w:rsid w:val="002263AF"/>
    <w:rsid w:val="00226896"/>
    <w:rsid w:val="00232C4B"/>
    <w:rsid w:val="00235AA4"/>
    <w:rsid w:val="00237927"/>
    <w:rsid w:val="002410C7"/>
    <w:rsid w:val="00252313"/>
    <w:rsid w:val="00253E69"/>
    <w:rsid w:val="00255C0F"/>
    <w:rsid w:val="00263594"/>
    <w:rsid w:val="00265C75"/>
    <w:rsid w:val="00266A02"/>
    <w:rsid w:val="00266D31"/>
    <w:rsid w:val="00270474"/>
    <w:rsid w:val="002742D9"/>
    <w:rsid w:val="00274BDD"/>
    <w:rsid w:val="0027658E"/>
    <w:rsid w:val="00280751"/>
    <w:rsid w:val="002823EE"/>
    <w:rsid w:val="00283A5D"/>
    <w:rsid w:val="002846F6"/>
    <w:rsid w:val="002854D7"/>
    <w:rsid w:val="00287E23"/>
    <w:rsid w:val="00294511"/>
    <w:rsid w:val="002962FF"/>
    <w:rsid w:val="00297347"/>
    <w:rsid w:val="00297AEC"/>
    <w:rsid w:val="00297C1E"/>
    <w:rsid w:val="002A430F"/>
    <w:rsid w:val="002A7DC2"/>
    <w:rsid w:val="002B254F"/>
    <w:rsid w:val="002B335C"/>
    <w:rsid w:val="002C4ABB"/>
    <w:rsid w:val="002D1EC3"/>
    <w:rsid w:val="002D505C"/>
    <w:rsid w:val="002D5457"/>
    <w:rsid w:val="002D62F4"/>
    <w:rsid w:val="002E13A5"/>
    <w:rsid w:val="002E2F0F"/>
    <w:rsid w:val="002E4006"/>
    <w:rsid w:val="002E57CF"/>
    <w:rsid w:val="002E5933"/>
    <w:rsid w:val="002E7EBD"/>
    <w:rsid w:val="002F1AF4"/>
    <w:rsid w:val="002F2782"/>
    <w:rsid w:val="002F6248"/>
    <w:rsid w:val="002F69F9"/>
    <w:rsid w:val="003010A9"/>
    <w:rsid w:val="00306B00"/>
    <w:rsid w:val="00307BDF"/>
    <w:rsid w:val="00311F12"/>
    <w:rsid w:val="00313227"/>
    <w:rsid w:val="0031323E"/>
    <w:rsid w:val="00314D55"/>
    <w:rsid w:val="003178B5"/>
    <w:rsid w:val="0032303F"/>
    <w:rsid w:val="0032538E"/>
    <w:rsid w:val="00326960"/>
    <w:rsid w:val="003333F7"/>
    <w:rsid w:val="00336B0D"/>
    <w:rsid w:val="00337E37"/>
    <w:rsid w:val="003402C9"/>
    <w:rsid w:val="00344465"/>
    <w:rsid w:val="00345F78"/>
    <w:rsid w:val="003524AA"/>
    <w:rsid w:val="00360A54"/>
    <w:rsid w:val="0036406D"/>
    <w:rsid w:val="00376FF6"/>
    <w:rsid w:val="00380113"/>
    <w:rsid w:val="00381ACE"/>
    <w:rsid w:val="00381F94"/>
    <w:rsid w:val="00382CFA"/>
    <w:rsid w:val="003865AB"/>
    <w:rsid w:val="00390513"/>
    <w:rsid w:val="00391EEB"/>
    <w:rsid w:val="00393367"/>
    <w:rsid w:val="0039710E"/>
    <w:rsid w:val="00397CFF"/>
    <w:rsid w:val="003A1883"/>
    <w:rsid w:val="003A1BA4"/>
    <w:rsid w:val="003A1C0F"/>
    <w:rsid w:val="003A3176"/>
    <w:rsid w:val="003A433D"/>
    <w:rsid w:val="003A6747"/>
    <w:rsid w:val="003A6C13"/>
    <w:rsid w:val="003A75FA"/>
    <w:rsid w:val="003B235A"/>
    <w:rsid w:val="003B3418"/>
    <w:rsid w:val="003B595E"/>
    <w:rsid w:val="003B5A8B"/>
    <w:rsid w:val="003B7481"/>
    <w:rsid w:val="003C0D14"/>
    <w:rsid w:val="003C1AEC"/>
    <w:rsid w:val="003C2D43"/>
    <w:rsid w:val="003C2EDD"/>
    <w:rsid w:val="003C4B57"/>
    <w:rsid w:val="003C599B"/>
    <w:rsid w:val="003C6140"/>
    <w:rsid w:val="003C6A13"/>
    <w:rsid w:val="003C70C3"/>
    <w:rsid w:val="003D2A78"/>
    <w:rsid w:val="003D2D2D"/>
    <w:rsid w:val="003D4D84"/>
    <w:rsid w:val="003E2C18"/>
    <w:rsid w:val="003E4F08"/>
    <w:rsid w:val="003F075A"/>
    <w:rsid w:val="003F17A3"/>
    <w:rsid w:val="003F5435"/>
    <w:rsid w:val="003F7631"/>
    <w:rsid w:val="00400827"/>
    <w:rsid w:val="0040433C"/>
    <w:rsid w:val="004068D4"/>
    <w:rsid w:val="00407526"/>
    <w:rsid w:val="004100EE"/>
    <w:rsid w:val="00411AC6"/>
    <w:rsid w:val="00413C6D"/>
    <w:rsid w:val="004168B9"/>
    <w:rsid w:val="00416F4C"/>
    <w:rsid w:val="004242EE"/>
    <w:rsid w:val="00426771"/>
    <w:rsid w:val="00432EEB"/>
    <w:rsid w:val="004366B7"/>
    <w:rsid w:val="004400C4"/>
    <w:rsid w:val="00441770"/>
    <w:rsid w:val="00451318"/>
    <w:rsid w:val="00452E83"/>
    <w:rsid w:val="0045482A"/>
    <w:rsid w:val="00455011"/>
    <w:rsid w:val="00455266"/>
    <w:rsid w:val="00463A5F"/>
    <w:rsid w:val="0047018A"/>
    <w:rsid w:val="004927A8"/>
    <w:rsid w:val="00494D02"/>
    <w:rsid w:val="00497564"/>
    <w:rsid w:val="004A0D6E"/>
    <w:rsid w:val="004A0E2B"/>
    <w:rsid w:val="004A278F"/>
    <w:rsid w:val="004A653A"/>
    <w:rsid w:val="004B08DF"/>
    <w:rsid w:val="004B116C"/>
    <w:rsid w:val="004B176B"/>
    <w:rsid w:val="004B1AF4"/>
    <w:rsid w:val="004B2C7D"/>
    <w:rsid w:val="004B4A5B"/>
    <w:rsid w:val="004B760C"/>
    <w:rsid w:val="004B7A99"/>
    <w:rsid w:val="004C2C9D"/>
    <w:rsid w:val="004C5D0E"/>
    <w:rsid w:val="004D0921"/>
    <w:rsid w:val="004D523B"/>
    <w:rsid w:val="004E2875"/>
    <w:rsid w:val="004E2952"/>
    <w:rsid w:val="004E3291"/>
    <w:rsid w:val="004E56E0"/>
    <w:rsid w:val="004E64C2"/>
    <w:rsid w:val="004E6788"/>
    <w:rsid w:val="004E6A45"/>
    <w:rsid w:val="004E7886"/>
    <w:rsid w:val="004F3BC1"/>
    <w:rsid w:val="00505D08"/>
    <w:rsid w:val="005110C3"/>
    <w:rsid w:val="00514ECB"/>
    <w:rsid w:val="00516345"/>
    <w:rsid w:val="005176F3"/>
    <w:rsid w:val="00517BCF"/>
    <w:rsid w:val="00522D9B"/>
    <w:rsid w:val="005243C5"/>
    <w:rsid w:val="00541775"/>
    <w:rsid w:val="00543D4C"/>
    <w:rsid w:val="0054451D"/>
    <w:rsid w:val="00547BAE"/>
    <w:rsid w:val="00550977"/>
    <w:rsid w:val="005535D0"/>
    <w:rsid w:val="00560E97"/>
    <w:rsid w:val="005618AB"/>
    <w:rsid w:val="00563D84"/>
    <w:rsid w:val="00563ED5"/>
    <w:rsid w:val="005655E9"/>
    <w:rsid w:val="00570CAD"/>
    <w:rsid w:val="00571915"/>
    <w:rsid w:val="00575D12"/>
    <w:rsid w:val="0057677A"/>
    <w:rsid w:val="00581A73"/>
    <w:rsid w:val="0059096D"/>
    <w:rsid w:val="00590D6F"/>
    <w:rsid w:val="00591E41"/>
    <w:rsid w:val="00592727"/>
    <w:rsid w:val="005943BA"/>
    <w:rsid w:val="00597E53"/>
    <w:rsid w:val="005A1B13"/>
    <w:rsid w:val="005A1BC7"/>
    <w:rsid w:val="005A2467"/>
    <w:rsid w:val="005A3D5C"/>
    <w:rsid w:val="005A4CFA"/>
    <w:rsid w:val="005B3F8D"/>
    <w:rsid w:val="005B44AD"/>
    <w:rsid w:val="005B5380"/>
    <w:rsid w:val="005B5D33"/>
    <w:rsid w:val="005B7663"/>
    <w:rsid w:val="005C07EC"/>
    <w:rsid w:val="005C2CE8"/>
    <w:rsid w:val="005C3C3C"/>
    <w:rsid w:val="005D00FF"/>
    <w:rsid w:val="005D1225"/>
    <w:rsid w:val="005D2B62"/>
    <w:rsid w:val="005D76A4"/>
    <w:rsid w:val="005D7DA9"/>
    <w:rsid w:val="005D7F0E"/>
    <w:rsid w:val="005E7011"/>
    <w:rsid w:val="005E7228"/>
    <w:rsid w:val="005E79B1"/>
    <w:rsid w:val="005F630D"/>
    <w:rsid w:val="006018B5"/>
    <w:rsid w:val="00602BCD"/>
    <w:rsid w:val="006037A5"/>
    <w:rsid w:val="00605190"/>
    <w:rsid w:val="00606831"/>
    <w:rsid w:val="00610D6D"/>
    <w:rsid w:val="00620013"/>
    <w:rsid w:val="00620047"/>
    <w:rsid w:val="00620B7C"/>
    <w:rsid w:val="00630EC1"/>
    <w:rsid w:val="00631F8F"/>
    <w:rsid w:val="0063251B"/>
    <w:rsid w:val="006337A2"/>
    <w:rsid w:val="00635BD8"/>
    <w:rsid w:val="00636B5D"/>
    <w:rsid w:val="00643F23"/>
    <w:rsid w:val="006519B9"/>
    <w:rsid w:val="0065713C"/>
    <w:rsid w:val="006604FF"/>
    <w:rsid w:val="006675BA"/>
    <w:rsid w:val="006704B8"/>
    <w:rsid w:val="006718C4"/>
    <w:rsid w:val="00673247"/>
    <w:rsid w:val="00682EA0"/>
    <w:rsid w:val="0069273E"/>
    <w:rsid w:val="00695DEC"/>
    <w:rsid w:val="006A4816"/>
    <w:rsid w:val="006A68E9"/>
    <w:rsid w:val="006B2E9C"/>
    <w:rsid w:val="006B56DD"/>
    <w:rsid w:val="006B7D70"/>
    <w:rsid w:val="006B7F27"/>
    <w:rsid w:val="006C08C9"/>
    <w:rsid w:val="006C0BB4"/>
    <w:rsid w:val="006C171E"/>
    <w:rsid w:val="006D5A66"/>
    <w:rsid w:val="006E7A6D"/>
    <w:rsid w:val="006F046A"/>
    <w:rsid w:val="006F0EC8"/>
    <w:rsid w:val="006F3613"/>
    <w:rsid w:val="006F6205"/>
    <w:rsid w:val="006F7482"/>
    <w:rsid w:val="00701422"/>
    <w:rsid w:val="007064BF"/>
    <w:rsid w:val="00711C97"/>
    <w:rsid w:val="00723682"/>
    <w:rsid w:val="00725ABC"/>
    <w:rsid w:val="00727771"/>
    <w:rsid w:val="007312C6"/>
    <w:rsid w:val="00734228"/>
    <w:rsid w:val="00734A3E"/>
    <w:rsid w:val="007352A1"/>
    <w:rsid w:val="007365F1"/>
    <w:rsid w:val="00737CF7"/>
    <w:rsid w:val="007408A0"/>
    <w:rsid w:val="0074096C"/>
    <w:rsid w:val="00741CDE"/>
    <w:rsid w:val="007520AF"/>
    <w:rsid w:val="00754531"/>
    <w:rsid w:val="00754CE3"/>
    <w:rsid w:val="007555F3"/>
    <w:rsid w:val="0076312E"/>
    <w:rsid w:val="00763E48"/>
    <w:rsid w:val="0076455C"/>
    <w:rsid w:val="007715A8"/>
    <w:rsid w:val="00773D76"/>
    <w:rsid w:val="00780C57"/>
    <w:rsid w:val="0079250E"/>
    <w:rsid w:val="0079325D"/>
    <w:rsid w:val="007A71BF"/>
    <w:rsid w:val="007B1980"/>
    <w:rsid w:val="007C1DF8"/>
    <w:rsid w:val="007C50A1"/>
    <w:rsid w:val="007D4113"/>
    <w:rsid w:val="007D4AD0"/>
    <w:rsid w:val="007E0AA7"/>
    <w:rsid w:val="007F0C90"/>
    <w:rsid w:val="007F737B"/>
    <w:rsid w:val="007F7A34"/>
    <w:rsid w:val="00803958"/>
    <w:rsid w:val="00804156"/>
    <w:rsid w:val="00804284"/>
    <w:rsid w:val="00806BD4"/>
    <w:rsid w:val="00811665"/>
    <w:rsid w:val="008122B4"/>
    <w:rsid w:val="00816C4C"/>
    <w:rsid w:val="008203EF"/>
    <w:rsid w:val="0082429C"/>
    <w:rsid w:val="0082531E"/>
    <w:rsid w:val="00827142"/>
    <w:rsid w:val="00834921"/>
    <w:rsid w:val="00834CBE"/>
    <w:rsid w:val="00836060"/>
    <w:rsid w:val="008361F3"/>
    <w:rsid w:val="00837010"/>
    <w:rsid w:val="00837DDC"/>
    <w:rsid w:val="00843387"/>
    <w:rsid w:val="008439C2"/>
    <w:rsid w:val="00844729"/>
    <w:rsid w:val="00847BDC"/>
    <w:rsid w:val="0085002B"/>
    <w:rsid w:val="00850287"/>
    <w:rsid w:val="0085049E"/>
    <w:rsid w:val="00850E41"/>
    <w:rsid w:val="0085205D"/>
    <w:rsid w:val="00852F5B"/>
    <w:rsid w:val="0085527B"/>
    <w:rsid w:val="008606D0"/>
    <w:rsid w:val="00860747"/>
    <w:rsid w:val="00860C06"/>
    <w:rsid w:val="008661C5"/>
    <w:rsid w:val="0086631F"/>
    <w:rsid w:val="00876A99"/>
    <w:rsid w:val="008825CA"/>
    <w:rsid w:val="00892043"/>
    <w:rsid w:val="008924ED"/>
    <w:rsid w:val="008925EE"/>
    <w:rsid w:val="00897ACF"/>
    <w:rsid w:val="008A3E06"/>
    <w:rsid w:val="008B2922"/>
    <w:rsid w:val="008B628F"/>
    <w:rsid w:val="008B7A5B"/>
    <w:rsid w:val="008C14E4"/>
    <w:rsid w:val="008C51A6"/>
    <w:rsid w:val="008C64FC"/>
    <w:rsid w:val="008D0760"/>
    <w:rsid w:val="008D7760"/>
    <w:rsid w:val="008E0310"/>
    <w:rsid w:val="008E137C"/>
    <w:rsid w:val="008E41E6"/>
    <w:rsid w:val="008E5C20"/>
    <w:rsid w:val="008F0909"/>
    <w:rsid w:val="008F1C8B"/>
    <w:rsid w:val="008F50C6"/>
    <w:rsid w:val="008F6DFD"/>
    <w:rsid w:val="008F713A"/>
    <w:rsid w:val="00900B42"/>
    <w:rsid w:val="009045C1"/>
    <w:rsid w:val="00904EE5"/>
    <w:rsid w:val="00911CB5"/>
    <w:rsid w:val="00914E04"/>
    <w:rsid w:val="00915B18"/>
    <w:rsid w:val="00916E22"/>
    <w:rsid w:val="00922956"/>
    <w:rsid w:val="009238F1"/>
    <w:rsid w:val="00927891"/>
    <w:rsid w:val="009341C8"/>
    <w:rsid w:val="0094488C"/>
    <w:rsid w:val="009465E9"/>
    <w:rsid w:val="00946EC4"/>
    <w:rsid w:val="00952C54"/>
    <w:rsid w:val="009568EC"/>
    <w:rsid w:val="00961869"/>
    <w:rsid w:val="009642D3"/>
    <w:rsid w:val="009643B5"/>
    <w:rsid w:val="00965933"/>
    <w:rsid w:val="009724F2"/>
    <w:rsid w:val="00972663"/>
    <w:rsid w:val="009740E8"/>
    <w:rsid w:val="00981603"/>
    <w:rsid w:val="00982E92"/>
    <w:rsid w:val="00983241"/>
    <w:rsid w:val="009868A5"/>
    <w:rsid w:val="00987F28"/>
    <w:rsid w:val="00993650"/>
    <w:rsid w:val="009A7F50"/>
    <w:rsid w:val="009B0014"/>
    <w:rsid w:val="009B1861"/>
    <w:rsid w:val="009B200C"/>
    <w:rsid w:val="009B2BA5"/>
    <w:rsid w:val="009B4959"/>
    <w:rsid w:val="009B6A05"/>
    <w:rsid w:val="009C0328"/>
    <w:rsid w:val="009C10AB"/>
    <w:rsid w:val="009C2B12"/>
    <w:rsid w:val="009C2C25"/>
    <w:rsid w:val="009C3F91"/>
    <w:rsid w:val="009C501A"/>
    <w:rsid w:val="009C5F41"/>
    <w:rsid w:val="009C7B90"/>
    <w:rsid w:val="009C7DC8"/>
    <w:rsid w:val="009D128E"/>
    <w:rsid w:val="009D5964"/>
    <w:rsid w:val="009E0DD7"/>
    <w:rsid w:val="009E30B3"/>
    <w:rsid w:val="009E4002"/>
    <w:rsid w:val="009E5D49"/>
    <w:rsid w:val="009F066E"/>
    <w:rsid w:val="009F1138"/>
    <w:rsid w:val="009F442D"/>
    <w:rsid w:val="009F51D0"/>
    <w:rsid w:val="009F51EC"/>
    <w:rsid w:val="00A00E2B"/>
    <w:rsid w:val="00A0105C"/>
    <w:rsid w:val="00A03E5E"/>
    <w:rsid w:val="00A03F93"/>
    <w:rsid w:val="00A062FE"/>
    <w:rsid w:val="00A118B0"/>
    <w:rsid w:val="00A118C6"/>
    <w:rsid w:val="00A12526"/>
    <w:rsid w:val="00A13254"/>
    <w:rsid w:val="00A1416A"/>
    <w:rsid w:val="00A21033"/>
    <w:rsid w:val="00A21652"/>
    <w:rsid w:val="00A216A0"/>
    <w:rsid w:val="00A25637"/>
    <w:rsid w:val="00A313E9"/>
    <w:rsid w:val="00A43BB6"/>
    <w:rsid w:val="00A4631C"/>
    <w:rsid w:val="00A540F5"/>
    <w:rsid w:val="00A612DB"/>
    <w:rsid w:val="00A61A44"/>
    <w:rsid w:val="00A634AD"/>
    <w:rsid w:val="00A73DCB"/>
    <w:rsid w:val="00A74139"/>
    <w:rsid w:val="00A7478F"/>
    <w:rsid w:val="00A77CF7"/>
    <w:rsid w:val="00A82D91"/>
    <w:rsid w:val="00A858C4"/>
    <w:rsid w:val="00A85C0F"/>
    <w:rsid w:val="00A86845"/>
    <w:rsid w:val="00A90834"/>
    <w:rsid w:val="00A93AE4"/>
    <w:rsid w:val="00A961E2"/>
    <w:rsid w:val="00A97E34"/>
    <w:rsid w:val="00AA3FAD"/>
    <w:rsid w:val="00AA46A9"/>
    <w:rsid w:val="00AA4FE6"/>
    <w:rsid w:val="00AA6634"/>
    <w:rsid w:val="00AA687C"/>
    <w:rsid w:val="00AB0233"/>
    <w:rsid w:val="00AB02E3"/>
    <w:rsid w:val="00AB4D18"/>
    <w:rsid w:val="00AB5EDC"/>
    <w:rsid w:val="00AC470E"/>
    <w:rsid w:val="00AC6CC5"/>
    <w:rsid w:val="00AC6E49"/>
    <w:rsid w:val="00AD0BF6"/>
    <w:rsid w:val="00AD2487"/>
    <w:rsid w:val="00AD3F9E"/>
    <w:rsid w:val="00AD436C"/>
    <w:rsid w:val="00AE0C32"/>
    <w:rsid w:val="00AE377E"/>
    <w:rsid w:val="00AF1C85"/>
    <w:rsid w:val="00AF2DD7"/>
    <w:rsid w:val="00AF3E24"/>
    <w:rsid w:val="00AF51EA"/>
    <w:rsid w:val="00AF5828"/>
    <w:rsid w:val="00AF7920"/>
    <w:rsid w:val="00AF7E49"/>
    <w:rsid w:val="00B03DB4"/>
    <w:rsid w:val="00B11FC2"/>
    <w:rsid w:val="00B133DB"/>
    <w:rsid w:val="00B14177"/>
    <w:rsid w:val="00B141AD"/>
    <w:rsid w:val="00B146EA"/>
    <w:rsid w:val="00B1541A"/>
    <w:rsid w:val="00B23845"/>
    <w:rsid w:val="00B262AC"/>
    <w:rsid w:val="00B26C3D"/>
    <w:rsid w:val="00B3225B"/>
    <w:rsid w:val="00B36866"/>
    <w:rsid w:val="00B36C2D"/>
    <w:rsid w:val="00B41486"/>
    <w:rsid w:val="00B41FFF"/>
    <w:rsid w:val="00B42CE2"/>
    <w:rsid w:val="00B47E63"/>
    <w:rsid w:val="00B51348"/>
    <w:rsid w:val="00B51CB3"/>
    <w:rsid w:val="00B5240C"/>
    <w:rsid w:val="00B53F72"/>
    <w:rsid w:val="00B55C5D"/>
    <w:rsid w:val="00B63309"/>
    <w:rsid w:val="00B67880"/>
    <w:rsid w:val="00B708AA"/>
    <w:rsid w:val="00B71DDC"/>
    <w:rsid w:val="00B7496C"/>
    <w:rsid w:val="00B91E27"/>
    <w:rsid w:val="00B9265C"/>
    <w:rsid w:val="00B92B5E"/>
    <w:rsid w:val="00B93A0D"/>
    <w:rsid w:val="00B95F64"/>
    <w:rsid w:val="00BA3EAD"/>
    <w:rsid w:val="00BA62FB"/>
    <w:rsid w:val="00BA74B9"/>
    <w:rsid w:val="00BB4FC5"/>
    <w:rsid w:val="00BB5634"/>
    <w:rsid w:val="00BB666D"/>
    <w:rsid w:val="00BC0012"/>
    <w:rsid w:val="00BC0C51"/>
    <w:rsid w:val="00BC21AB"/>
    <w:rsid w:val="00BC391A"/>
    <w:rsid w:val="00BC6D59"/>
    <w:rsid w:val="00BC7027"/>
    <w:rsid w:val="00BD140E"/>
    <w:rsid w:val="00BD1441"/>
    <w:rsid w:val="00BD32A3"/>
    <w:rsid w:val="00BD3485"/>
    <w:rsid w:val="00BD5561"/>
    <w:rsid w:val="00BD5BA9"/>
    <w:rsid w:val="00BD7AC1"/>
    <w:rsid w:val="00BE1559"/>
    <w:rsid w:val="00BE60FD"/>
    <w:rsid w:val="00BE729B"/>
    <w:rsid w:val="00BE7455"/>
    <w:rsid w:val="00BE79AE"/>
    <w:rsid w:val="00BF0AFF"/>
    <w:rsid w:val="00BF1C70"/>
    <w:rsid w:val="00BF2E7E"/>
    <w:rsid w:val="00BF3205"/>
    <w:rsid w:val="00BF7B18"/>
    <w:rsid w:val="00C00CB1"/>
    <w:rsid w:val="00C03F22"/>
    <w:rsid w:val="00C058ED"/>
    <w:rsid w:val="00C05C43"/>
    <w:rsid w:val="00C05D4B"/>
    <w:rsid w:val="00C06E0F"/>
    <w:rsid w:val="00C120ED"/>
    <w:rsid w:val="00C13DD6"/>
    <w:rsid w:val="00C15ACA"/>
    <w:rsid w:val="00C208E2"/>
    <w:rsid w:val="00C2099E"/>
    <w:rsid w:val="00C21BA1"/>
    <w:rsid w:val="00C22FB4"/>
    <w:rsid w:val="00C23841"/>
    <w:rsid w:val="00C23DA3"/>
    <w:rsid w:val="00C24615"/>
    <w:rsid w:val="00C3096D"/>
    <w:rsid w:val="00C3161C"/>
    <w:rsid w:val="00C335CF"/>
    <w:rsid w:val="00C364BE"/>
    <w:rsid w:val="00C36BA6"/>
    <w:rsid w:val="00C40C81"/>
    <w:rsid w:val="00C40D05"/>
    <w:rsid w:val="00C43B39"/>
    <w:rsid w:val="00C5081F"/>
    <w:rsid w:val="00C529AE"/>
    <w:rsid w:val="00C54013"/>
    <w:rsid w:val="00C57C97"/>
    <w:rsid w:val="00C62B1E"/>
    <w:rsid w:val="00C71221"/>
    <w:rsid w:val="00C7360C"/>
    <w:rsid w:val="00C7617E"/>
    <w:rsid w:val="00C77AC7"/>
    <w:rsid w:val="00C803F6"/>
    <w:rsid w:val="00C835D6"/>
    <w:rsid w:val="00C857F2"/>
    <w:rsid w:val="00C866D3"/>
    <w:rsid w:val="00C964D1"/>
    <w:rsid w:val="00CA3F33"/>
    <w:rsid w:val="00CA632E"/>
    <w:rsid w:val="00CA6C77"/>
    <w:rsid w:val="00CB60F7"/>
    <w:rsid w:val="00CB7802"/>
    <w:rsid w:val="00CC0366"/>
    <w:rsid w:val="00CC14FC"/>
    <w:rsid w:val="00CD0966"/>
    <w:rsid w:val="00CD0C5C"/>
    <w:rsid w:val="00CD3421"/>
    <w:rsid w:val="00CD48D3"/>
    <w:rsid w:val="00CD7AAD"/>
    <w:rsid w:val="00CE25D7"/>
    <w:rsid w:val="00CE586A"/>
    <w:rsid w:val="00CE74B8"/>
    <w:rsid w:val="00CF2F84"/>
    <w:rsid w:val="00CF6CB1"/>
    <w:rsid w:val="00CF7911"/>
    <w:rsid w:val="00D0013A"/>
    <w:rsid w:val="00D00FE6"/>
    <w:rsid w:val="00D025DC"/>
    <w:rsid w:val="00D060F0"/>
    <w:rsid w:val="00D078B0"/>
    <w:rsid w:val="00D07AFC"/>
    <w:rsid w:val="00D15C68"/>
    <w:rsid w:val="00D22162"/>
    <w:rsid w:val="00D27E9B"/>
    <w:rsid w:val="00D336EE"/>
    <w:rsid w:val="00D36482"/>
    <w:rsid w:val="00D37B94"/>
    <w:rsid w:val="00D40CED"/>
    <w:rsid w:val="00D4272A"/>
    <w:rsid w:val="00D453A2"/>
    <w:rsid w:val="00D50EF2"/>
    <w:rsid w:val="00D54F1B"/>
    <w:rsid w:val="00D7135A"/>
    <w:rsid w:val="00D73F1E"/>
    <w:rsid w:val="00D7476A"/>
    <w:rsid w:val="00D7578B"/>
    <w:rsid w:val="00D77BA0"/>
    <w:rsid w:val="00D82FCF"/>
    <w:rsid w:val="00D8335F"/>
    <w:rsid w:val="00D8426B"/>
    <w:rsid w:val="00D84E35"/>
    <w:rsid w:val="00D905F7"/>
    <w:rsid w:val="00D90961"/>
    <w:rsid w:val="00DA0773"/>
    <w:rsid w:val="00DA0FE7"/>
    <w:rsid w:val="00DA4D95"/>
    <w:rsid w:val="00DA62C6"/>
    <w:rsid w:val="00DB2E58"/>
    <w:rsid w:val="00DB419F"/>
    <w:rsid w:val="00DB6639"/>
    <w:rsid w:val="00DC090E"/>
    <w:rsid w:val="00DC433A"/>
    <w:rsid w:val="00DC4403"/>
    <w:rsid w:val="00DC6544"/>
    <w:rsid w:val="00DC73CD"/>
    <w:rsid w:val="00DD18C7"/>
    <w:rsid w:val="00DD48E2"/>
    <w:rsid w:val="00DE1D54"/>
    <w:rsid w:val="00DE28B5"/>
    <w:rsid w:val="00DE543C"/>
    <w:rsid w:val="00DE5B05"/>
    <w:rsid w:val="00DE75A5"/>
    <w:rsid w:val="00DE7A4C"/>
    <w:rsid w:val="00DF0B1C"/>
    <w:rsid w:val="00E05858"/>
    <w:rsid w:val="00E058EE"/>
    <w:rsid w:val="00E10D12"/>
    <w:rsid w:val="00E11455"/>
    <w:rsid w:val="00E1290C"/>
    <w:rsid w:val="00E16385"/>
    <w:rsid w:val="00E24E9D"/>
    <w:rsid w:val="00E251BD"/>
    <w:rsid w:val="00E3145C"/>
    <w:rsid w:val="00E32A04"/>
    <w:rsid w:val="00E35D7D"/>
    <w:rsid w:val="00E374A6"/>
    <w:rsid w:val="00E43870"/>
    <w:rsid w:val="00E4439F"/>
    <w:rsid w:val="00E52CA7"/>
    <w:rsid w:val="00E52ED3"/>
    <w:rsid w:val="00E60C15"/>
    <w:rsid w:val="00E6147C"/>
    <w:rsid w:val="00E70BE9"/>
    <w:rsid w:val="00E712BB"/>
    <w:rsid w:val="00E71368"/>
    <w:rsid w:val="00E7144C"/>
    <w:rsid w:val="00E72B23"/>
    <w:rsid w:val="00E815E9"/>
    <w:rsid w:val="00E81BF0"/>
    <w:rsid w:val="00E91D64"/>
    <w:rsid w:val="00E92D00"/>
    <w:rsid w:val="00E9301E"/>
    <w:rsid w:val="00E94B55"/>
    <w:rsid w:val="00E966EE"/>
    <w:rsid w:val="00EA1433"/>
    <w:rsid w:val="00EA1A1D"/>
    <w:rsid w:val="00EA4E8E"/>
    <w:rsid w:val="00EA69BE"/>
    <w:rsid w:val="00EA7239"/>
    <w:rsid w:val="00EC1484"/>
    <w:rsid w:val="00EC3229"/>
    <w:rsid w:val="00EC6B3E"/>
    <w:rsid w:val="00ED3B53"/>
    <w:rsid w:val="00ED488D"/>
    <w:rsid w:val="00ED4B4D"/>
    <w:rsid w:val="00EE26A4"/>
    <w:rsid w:val="00EE283B"/>
    <w:rsid w:val="00EE2A35"/>
    <w:rsid w:val="00EE343D"/>
    <w:rsid w:val="00EE5CF7"/>
    <w:rsid w:val="00EE6C55"/>
    <w:rsid w:val="00EF04BD"/>
    <w:rsid w:val="00EF0627"/>
    <w:rsid w:val="00EF0964"/>
    <w:rsid w:val="00EF5582"/>
    <w:rsid w:val="00EF7B43"/>
    <w:rsid w:val="00F2138D"/>
    <w:rsid w:val="00F225A3"/>
    <w:rsid w:val="00F2463C"/>
    <w:rsid w:val="00F24D96"/>
    <w:rsid w:val="00F33110"/>
    <w:rsid w:val="00F3681C"/>
    <w:rsid w:val="00F4625B"/>
    <w:rsid w:val="00F51280"/>
    <w:rsid w:val="00F51648"/>
    <w:rsid w:val="00F52942"/>
    <w:rsid w:val="00F53EB9"/>
    <w:rsid w:val="00F5513C"/>
    <w:rsid w:val="00F60B6F"/>
    <w:rsid w:val="00F63A54"/>
    <w:rsid w:val="00F6545C"/>
    <w:rsid w:val="00F715C3"/>
    <w:rsid w:val="00F732B7"/>
    <w:rsid w:val="00F76DAA"/>
    <w:rsid w:val="00F8024C"/>
    <w:rsid w:val="00F80A66"/>
    <w:rsid w:val="00F80B44"/>
    <w:rsid w:val="00F80ED4"/>
    <w:rsid w:val="00F8329B"/>
    <w:rsid w:val="00F85678"/>
    <w:rsid w:val="00FA0772"/>
    <w:rsid w:val="00FA0BCE"/>
    <w:rsid w:val="00FB0C9C"/>
    <w:rsid w:val="00FB2AE8"/>
    <w:rsid w:val="00FC0194"/>
    <w:rsid w:val="00FC1012"/>
    <w:rsid w:val="00FC2F97"/>
    <w:rsid w:val="00FC3152"/>
    <w:rsid w:val="00FD3262"/>
    <w:rsid w:val="00FD52A0"/>
    <w:rsid w:val="00FD7B9E"/>
    <w:rsid w:val="00FE0B4F"/>
    <w:rsid w:val="00FE1F5A"/>
    <w:rsid w:val="00FE3FA3"/>
    <w:rsid w:val="00FE6599"/>
    <w:rsid w:val="00FF2212"/>
    <w:rsid w:val="00FF3D2E"/>
    <w:rsid w:val="00FF56E0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B96A57"/>
  <w15:chartTrackingRefBased/>
  <w15:docId w15:val="{5B9D092A-E951-46C8-8649-C4F14687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32EEB"/>
    <w:rPr>
      <w:rFonts w:ascii="MetaPro-Light" w:hAnsi="MetaPro-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341C8"/>
    <w:pPr>
      <w:keepNext/>
      <w:keepLines/>
      <w:numPr>
        <w:numId w:val="4"/>
      </w:numPr>
      <w:spacing w:before="240" w:after="0"/>
      <w:outlineLvl w:val="0"/>
    </w:pPr>
    <w:rPr>
      <w:rFonts w:ascii="MetaPro-Normal" w:eastAsiaTheme="majorEastAsia" w:hAnsi="MetaPro-Normal" w:cstheme="majorBidi"/>
      <w:color w:val="003399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341C8"/>
    <w:pPr>
      <w:keepNext/>
      <w:keepLines/>
      <w:numPr>
        <w:ilvl w:val="1"/>
        <w:numId w:val="4"/>
      </w:numPr>
      <w:spacing w:before="40" w:after="0"/>
      <w:outlineLvl w:val="1"/>
    </w:pPr>
    <w:rPr>
      <w:rFonts w:ascii="MetaPro-Normal" w:eastAsiaTheme="majorEastAsia" w:hAnsi="MetaPro-Normal" w:cstheme="majorBidi"/>
      <w:color w:val="003399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15E9"/>
    <w:pPr>
      <w:keepNext/>
      <w:keepLines/>
      <w:numPr>
        <w:ilvl w:val="2"/>
        <w:numId w:val="4"/>
      </w:numPr>
      <w:spacing w:before="40" w:after="0"/>
      <w:outlineLvl w:val="2"/>
    </w:pPr>
    <w:rPr>
      <w:rFonts w:ascii="MetaPro-Normal" w:eastAsiaTheme="majorEastAsia" w:hAnsi="MetaPro-Normal" w:cstheme="majorBidi"/>
      <w:color w:val="003399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0F58"/>
    <w:pPr>
      <w:keepNext/>
      <w:keepLines/>
      <w:numPr>
        <w:ilvl w:val="3"/>
        <w:numId w:val="4"/>
      </w:numPr>
      <w:spacing w:before="40" w:after="0"/>
      <w:outlineLvl w:val="3"/>
    </w:pPr>
    <w:rPr>
      <w:rFonts w:ascii="MetaPro-Normal" w:eastAsiaTheme="majorEastAsia" w:hAnsi="MetaPro-Normal" w:cstheme="majorBidi"/>
      <w:iCs/>
      <w:color w:val="003399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341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41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41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41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41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41C8"/>
    <w:rPr>
      <w:rFonts w:ascii="MetaPro-Normal" w:eastAsiaTheme="majorEastAsia" w:hAnsi="MetaPro-Normal" w:cstheme="majorBidi"/>
      <w:color w:val="003399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15E9"/>
    <w:rPr>
      <w:rFonts w:ascii="MetaPro-Normal" w:eastAsiaTheme="majorEastAsia" w:hAnsi="MetaPro-Normal" w:cstheme="majorBidi"/>
      <w:color w:val="003399"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15E9"/>
    <w:rPr>
      <w:rFonts w:ascii="MetaPro-Normal" w:eastAsiaTheme="majorEastAsia" w:hAnsi="MetaPro-Normal" w:cstheme="majorBidi"/>
      <w:color w:val="003399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0F58"/>
    <w:rPr>
      <w:rFonts w:ascii="MetaPro-Normal" w:eastAsiaTheme="majorEastAsia" w:hAnsi="MetaPro-Normal" w:cstheme="majorBidi"/>
      <w:iCs/>
      <w:color w:val="003399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41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41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41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41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41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einLeerraum">
    <w:name w:val="No Spacing"/>
    <w:uiPriority w:val="1"/>
    <w:qFormat/>
    <w:rsid w:val="00A03E5E"/>
    <w:pPr>
      <w:spacing w:after="0" w:line="240" w:lineRule="auto"/>
    </w:pPr>
    <w:rPr>
      <w:rFonts w:ascii="MetaPro-Light" w:hAnsi="MetaPro-Light"/>
    </w:rPr>
  </w:style>
  <w:style w:type="paragraph" w:styleId="Titel">
    <w:name w:val="Title"/>
    <w:basedOn w:val="Standard"/>
    <w:next w:val="Standard"/>
    <w:link w:val="TitelZchn"/>
    <w:uiPriority w:val="10"/>
    <w:qFormat/>
    <w:rsid w:val="00EF7B43"/>
    <w:pPr>
      <w:spacing w:after="0" w:line="240" w:lineRule="auto"/>
      <w:contextualSpacing/>
    </w:pPr>
    <w:rPr>
      <w:rFonts w:ascii="MetaPro-Medium" w:eastAsiaTheme="majorEastAsia" w:hAnsi="MetaPro-Medium" w:cstheme="majorBidi"/>
      <w:color w:val="0033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7B43"/>
    <w:rPr>
      <w:rFonts w:ascii="MetaPro-Medium" w:eastAsiaTheme="majorEastAsia" w:hAnsi="MetaPro-Medium" w:cstheme="majorBidi"/>
      <w:color w:val="003399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060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0F58"/>
    <w:rPr>
      <w:rFonts w:ascii="MetaPro-Light" w:hAnsi="MetaPro-Light"/>
    </w:rPr>
  </w:style>
  <w:style w:type="paragraph" w:styleId="Fuzeile">
    <w:name w:val="footer"/>
    <w:basedOn w:val="Standard"/>
    <w:link w:val="FuzeileZchn"/>
    <w:uiPriority w:val="99"/>
    <w:unhideWhenUsed/>
    <w:rsid w:val="00060F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0F58"/>
    <w:rPr>
      <w:rFonts w:ascii="MetaPro-Light" w:hAnsi="MetaPro-Light"/>
    </w:rPr>
  </w:style>
  <w:style w:type="paragraph" w:customStyle="1" w:styleId="KopfFusszeile">
    <w:name w:val="Kopf &amp; Fusszeile"/>
    <w:basedOn w:val="Kopfzeile"/>
    <w:link w:val="KopfFusszeileZchn"/>
    <w:qFormat/>
    <w:rsid w:val="009C10AB"/>
    <w:pPr>
      <w:tabs>
        <w:tab w:val="clear" w:pos="4536"/>
        <w:tab w:val="clear" w:pos="9072"/>
        <w:tab w:val="left" w:pos="6996"/>
      </w:tabs>
    </w:pPr>
    <w:rPr>
      <w:rFonts w:ascii="MetaPro-Normal" w:hAnsi="MetaPro-Normal"/>
      <w:sz w:val="20"/>
    </w:rPr>
  </w:style>
  <w:style w:type="character" w:customStyle="1" w:styleId="KopfFusszeileZchn">
    <w:name w:val="Kopf &amp; Fusszeile Zchn"/>
    <w:basedOn w:val="KopfzeileZchn"/>
    <w:link w:val="KopfFusszeile"/>
    <w:rsid w:val="009C10AB"/>
    <w:rPr>
      <w:rFonts w:ascii="MetaPro-Normal" w:hAnsi="MetaPro-Normal"/>
      <w:sz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B7481"/>
    <w:pPr>
      <w:numPr>
        <w:ilvl w:val="1"/>
      </w:numPr>
      <w:spacing w:after="0"/>
    </w:pPr>
    <w:rPr>
      <w:rFonts w:ascii="MetaPro-Bold" w:eastAsiaTheme="minorEastAsia" w:hAnsi="MetaPro-Bold"/>
      <w:color w:val="444444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B7481"/>
    <w:rPr>
      <w:rFonts w:ascii="MetaPro-Bold" w:eastAsiaTheme="minorEastAsia" w:hAnsi="MetaPro-Bold"/>
      <w:color w:val="444444"/>
      <w:spacing w:val="15"/>
    </w:rPr>
  </w:style>
  <w:style w:type="table" w:styleId="Tabellenraster">
    <w:name w:val="Table Grid"/>
    <w:basedOn w:val="NormaleTabelle"/>
    <w:uiPriority w:val="39"/>
    <w:rsid w:val="00734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3Akzent1">
    <w:name w:val="List Table 3 Accent 1"/>
    <w:aliases w:val="Standart Baloise"/>
    <w:basedOn w:val="NormaleTabelle"/>
    <w:uiPriority w:val="48"/>
    <w:rsid w:val="00D025DC"/>
    <w:pPr>
      <w:spacing w:after="0" w:line="240" w:lineRule="auto"/>
    </w:pPr>
    <w:rPr>
      <w:rFonts w:ascii="MetaPro-Normal" w:hAnsi="MetaPro-Normal"/>
    </w:rPr>
    <w:tblPr>
      <w:tblStyleRowBandSize w:val="1"/>
      <w:tblStyleColBandSize w:val="1"/>
    </w:tblPr>
    <w:tblStylePr w:type="firstRow">
      <w:pPr>
        <w:jc w:val="left"/>
      </w:pPr>
      <w:rPr>
        <w:rFonts w:ascii="MetaPro-Normal" w:hAnsi="MetaPro-Normal"/>
        <w:b w:val="0"/>
        <w:bCs/>
        <w:i w:val="0"/>
        <w:color w:val="FFFFFF" w:themeColor="background1"/>
        <w:sz w:val="22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399"/>
        <w:vAlign w:val="center"/>
      </w:tcPr>
    </w:tblStylePr>
    <w:tblStylePr w:type="lastRow">
      <w:rPr>
        <w:rFonts w:ascii="MetaPro-Normal" w:hAnsi="MetaPro-Normal"/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rFonts w:ascii="MetaPro-Normal" w:hAnsi="MetaPro-Normal"/>
        <w:b w:val="0"/>
        <w:bCs/>
      </w:rPr>
      <w:tblPr/>
      <w:tcPr>
        <w:tcBorders>
          <w:top w:val="nil"/>
          <w:left w:val="nil"/>
          <w:bottom w:val="single" w:sz="4" w:space="0" w:color="003399"/>
          <w:right w:val="nil"/>
          <w:insideH w:val="single" w:sz="4" w:space="0" w:color="003399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rPr>
        <w:rFonts w:ascii="MetaPro-Normal" w:hAnsi="MetaPro-Normal"/>
        <w:b w:val="0"/>
        <w:bCs/>
      </w:rPr>
      <w:tblPr/>
      <w:tcPr>
        <w:tcBorders>
          <w:top w:val="nil"/>
          <w:left w:val="nil"/>
          <w:bottom w:val="single" w:sz="4" w:space="0" w:color="003399"/>
          <w:right w:val="nil"/>
          <w:insideH w:val="single" w:sz="4" w:space="0" w:color="003399"/>
          <w:insideV w:val="single" w:sz="4" w:space="0" w:color="003399"/>
          <w:tl2br w:val="nil"/>
          <w:tr2bl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  <w:tl2br w:val="nil"/>
          <w:tr2bl w:val="nil"/>
        </w:tcBorders>
      </w:tcPr>
    </w:tblStylePr>
    <w:tblStylePr w:type="band2Vert">
      <w:tblPr/>
      <w:tcPr>
        <w:tc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003399"/>
          <w:left w:val="nil"/>
          <w:bottom w:val="single" w:sz="4" w:space="0" w:color="003399"/>
          <w:right w:val="nil"/>
          <w:insideH w:val="single" w:sz="4" w:space="0" w:color="003399"/>
          <w:insideV w:val="single" w:sz="4" w:space="0" w:color="00339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003399"/>
          <w:right w:val="nil"/>
          <w:insideH w:val="single" w:sz="4" w:space="0" w:color="003399"/>
          <w:insideV w:val="single" w:sz="4" w:space="0" w:color="003399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Inhaltsverzeichnisberschrift">
    <w:name w:val="TOC Heading"/>
    <w:aliases w:val="Zwischentitel"/>
    <w:basedOn w:val="berschrift1"/>
    <w:next w:val="Standard"/>
    <w:uiPriority w:val="39"/>
    <w:unhideWhenUsed/>
    <w:qFormat/>
    <w:rsid w:val="00711C97"/>
    <w:pPr>
      <w:numPr>
        <w:numId w:val="0"/>
      </w:numPr>
      <w:outlineLvl w:val="9"/>
    </w:pPr>
    <w:rPr>
      <w:sz w:val="36"/>
      <w:lang w:eastAsia="de-CH"/>
    </w:rPr>
  </w:style>
  <w:style w:type="paragraph" w:styleId="Verzeichnis1">
    <w:name w:val="toc 1"/>
    <w:basedOn w:val="KeinLeerraum"/>
    <w:next w:val="Standard"/>
    <w:autoRedefine/>
    <w:uiPriority w:val="39"/>
    <w:unhideWhenUsed/>
    <w:rsid w:val="00A77CF7"/>
    <w:pPr>
      <w:tabs>
        <w:tab w:val="right" w:leader="dot" w:pos="9062"/>
      </w:tabs>
      <w:spacing w:before="120"/>
    </w:pPr>
    <w:rPr>
      <w:color w:val="003399"/>
    </w:rPr>
  </w:style>
  <w:style w:type="character" w:styleId="Hyperlink">
    <w:name w:val="Hyperlink"/>
    <w:basedOn w:val="Absatz-Standardschriftart"/>
    <w:uiPriority w:val="99"/>
    <w:unhideWhenUsed/>
    <w:rsid w:val="002E2F0F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24E9D"/>
    <w:pPr>
      <w:spacing w:after="0"/>
    </w:pPr>
  </w:style>
  <w:style w:type="paragraph" w:styleId="Verzeichnis3">
    <w:name w:val="toc 3"/>
    <w:basedOn w:val="Standard"/>
    <w:next w:val="Standard"/>
    <w:autoRedefine/>
    <w:uiPriority w:val="39"/>
    <w:unhideWhenUsed/>
    <w:rsid w:val="00E24E9D"/>
    <w:pPr>
      <w:spacing w:after="0"/>
      <w:ind w:left="284"/>
    </w:pPr>
    <w:rPr>
      <w:rFonts w:ascii="MetaPro-Normal" w:hAnsi="MetaPro-Normal"/>
      <w:sz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E24E9D"/>
    <w:pPr>
      <w:tabs>
        <w:tab w:val="left" w:pos="1320"/>
        <w:tab w:val="right" w:leader="dot" w:pos="9062"/>
      </w:tabs>
      <w:spacing w:after="0"/>
      <w:ind w:left="567"/>
    </w:pPr>
    <w:rPr>
      <w:rFonts w:ascii="MetaPro-Normal" w:hAnsi="MetaPro-Normal"/>
      <w:sz w:val="18"/>
    </w:rPr>
  </w:style>
  <w:style w:type="paragraph" w:styleId="Listenabsatz">
    <w:name w:val="List Paragraph"/>
    <w:basedOn w:val="Standard"/>
    <w:uiPriority w:val="34"/>
    <w:rsid w:val="00C3161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E14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E14CF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952C54"/>
    <w:pPr>
      <w:spacing w:after="200" w:line="240" w:lineRule="auto"/>
    </w:pPr>
    <w:rPr>
      <w:i/>
      <w:iCs/>
      <w:color w:val="44546A" w:themeColor="text2"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35AA4"/>
    <w:pPr>
      <w:spacing w:after="0"/>
    </w:pPr>
  </w:style>
  <w:style w:type="table" w:styleId="Gitternetztabelle5dunkelAkzent1">
    <w:name w:val="Grid Table 5 Dark Accent 1"/>
    <w:basedOn w:val="NormaleTabelle"/>
    <w:uiPriority w:val="50"/>
    <w:rsid w:val="00A0105C"/>
    <w:pPr>
      <w:spacing w:after="0" w:line="240" w:lineRule="auto"/>
    </w:pPr>
    <w:tblPr>
      <w:tblStyleRowBandSize w:val="1"/>
      <w:tblStyleColBandSize w:val="1"/>
      <w:tblBorders>
        <w:top w:val="single" w:sz="4" w:space="0" w:color="003399"/>
        <w:left w:val="single" w:sz="4" w:space="0" w:color="003399"/>
        <w:bottom w:val="single" w:sz="4" w:space="0" w:color="003399"/>
        <w:right w:val="single" w:sz="4" w:space="0" w:color="003399"/>
        <w:insideH w:val="single" w:sz="4" w:space="0" w:color="003399"/>
        <w:insideV w:val="single" w:sz="4" w:space="0" w:color="003399"/>
      </w:tblBorders>
    </w:tblPr>
    <w:tcPr>
      <w:shd w:val="clear" w:color="auto" w:fill="FFFFFF" w:themeFill="background1"/>
    </w:tcPr>
    <w:tblStylePr w:type="firstRow">
      <w:rPr>
        <w:rFonts w:ascii="MetaPro-Light" w:hAnsi="MetaPro-Light"/>
        <w:b w:val="0"/>
        <w:bCs/>
        <w:color w:val="FFFFFF" w:themeColor="background1"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3399"/>
      </w:tcPr>
    </w:tblStylePr>
    <w:tblStylePr w:type="lastRow">
      <w:rPr>
        <w:b w:val="0"/>
        <w:bCs/>
        <w:color w:val="000000" w:themeColor="text1"/>
      </w:rPr>
    </w:tblStylePr>
    <w:tblStylePr w:type="firstCol">
      <w:pPr>
        <w:jc w:val="right"/>
      </w:pPr>
      <w:rPr>
        <w:rFonts w:ascii="MetaPro-Medium" w:hAnsi="MetaPro-Medium"/>
        <w:b/>
        <w:bCs/>
        <w:color w:val="00339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cBorders>
        <w:shd w:val="clear" w:color="auto" w:fill="FFFFFF" w:themeFill="background1"/>
      </w:tcPr>
    </w:tblStylePr>
    <w:tblStylePr w:type="band2Vert">
      <w:tblPr/>
      <w:tcPr>
        <w:tc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cBorders>
        <w:shd w:val="clear" w:color="auto" w:fill="FFFFFF" w:themeFill="background1"/>
      </w:tcPr>
    </w:tblStylePr>
    <w:tblStylePr w:type="band1Horz">
      <w:tblPr/>
      <w:tcPr>
        <w:tcBorders>
          <w:top w:val="nil"/>
          <w:left w:val="single" w:sz="4" w:space="0" w:color="003399"/>
          <w:bottom w:val="single" w:sz="4" w:space="0" w:color="003399"/>
          <w:right w:val="nil"/>
          <w:insideH w:val="single" w:sz="4" w:space="0" w:color="003399"/>
          <w:insideV w:val="single" w:sz="4" w:space="0" w:color="003399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003399"/>
          <w:left w:val="single" w:sz="4" w:space="0" w:color="003399"/>
          <w:bottom w:val="single" w:sz="4" w:space="0" w:color="003399"/>
          <w:right w:val="nil"/>
          <w:insideH w:val="single" w:sz="4" w:space="0" w:color="003399"/>
          <w:insideV w:val="single" w:sz="4" w:space="0" w:color="003399"/>
        </w:tcBorders>
        <w:shd w:val="clear" w:color="auto" w:fill="FFFFFF" w:themeFill="background1"/>
      </w:tcPr>
    </w:tblStylePr>
    <w:tblStylePr w:type="seCell">
      <w:tblPr/>
      <w:tcPr>
        <w:tc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  <w:tl2br w:val="nil"/>
          <w:tr2bl w:val="nil"/>
        </w:tcBorders>
        <w:shd w:val="clear" w:color="auto" w:fill="FFFFFF" w:themeFill="background1"/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rsid w:val="003A317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A3176"/>
    <w:rPr>
      <w:rFonts w:ascii="MetaPro-Light" w:hAnsi="MetaPro-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A3176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0311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0311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03112"/>
    <w:rPr>
      <w:rFonts w:ascii="MetaPro-Light" w:hAnsi="MetaPro-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0311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03112"/>
    <w:rPr>
      <w:rFonts w:ascii="MetaPro-Light" w:hAnsi="MetaPro-Light"/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5535D0"/>
    <w:pPr>
      <w:spacing w:after="0" w:line="240" w:lineRule="auto"/>
    </w:pPr>
    <w:rPr>
      <w:rFonts w:ascii="MetaPro-Light" w:hAnsi="MetaPro-Light"/>
    </w:rPr>
  </w:style>
  <w:style w:type="paragraph" w:styleId="Verzeichnis5">
    <w:name w:val="toc 5"/>
    <w:basedOn w:val="Standard"/>
    <w:next w:val="Standard"/>
    <w:autoRedefine/>
    <w:uiPriority w:val="39"/>
    <w:unhideWhenUsed/>
    <w:rsid w:val="00DE28B5"/>
    <w:pPr>
      <w:spacing w:after="100"/>
      <w:ind w:left="880"/>
    </w:pPr>
    <w:rPr>
      <w:rFonts w:asciiTheme="minorHAnsi" w:eastAsiaTheme="minorEastAsia" w:hAnsiTheme="minorHAnsi"/>
      <w:lang w:eastAsia="de-CH"/>
    </w:rPr>
  </w:style>
  <w:style w:type="paragraph" w:styleId="Verzeichnis6">
    <w:name w:val="toc 6"/>
    <w:basedOn w:val="Standard"/>
    <w:next w:val="Standard"/>
    <w:autoRedefine/>
    <w:uiPriority w:val="39"/>
    <w:unhideWhenUsed/>
    <w:rsid w:val="00DE28B5"/>
    <w:pPr>
      <w:spacing w:after="100"/>
      <w:ind w:left="1100"/>
    </w:pPr>
    <w:rPr>
      <w:rFonts w:asciiTheme="minorHAnsi" w:eastAsiaTheme="minorEastAsia" w:hAnsiTheme="minorHAnsi"/>
      <w:lang w:eastAsia="de-CH"/>
    </w:rPr>
  </w:style>
  <w:style w:type="paragraph" w:styleId="Verzeichnis7">
    <w:name w:val="toc 7"/>
    <w:basedOn w:val="Standard"/>
    <w:next w:val="Standard"/>
    <w:autoRedefine/>
    <w:uiPriority w:val="39"/>
    <w:unhideWhenUsed/>
    <w:rsid w:val="00DE28B5"/>
    <w:pPr>
      <w:spacing w:after="100"/>
      <w:ind w:left="1320"/>
    </w:pPr>
    <w:rPr>
      <w:rFonts w:asciiTheme="minorHAnsi" w:eastAsiaTheme="minorEastAsia" w:hAnsiTheme="minorHAnsi"/>
      <w:lang w:eastAsia="de-CH"/>
    </w:rPr>
  </w:style>
  <w:style w:type="paragraph" w:styleId="Verzeichnis8">
    <w:name w:val="toc 8"/>
    <w:basedOn w:val="Standard"/>
    <w:next w:val="Standard"/>
    <w:autoRedefine/>
    <w:uiPriority w:val="39"/>
    <w:unhideWhenUsed/>
    <w:rsid w:val="00DE28B5"/>
    <w:pPr>
      <w:spacing w:after="100"/>
      <w:ind w:left="1540"/>
    </w:pPr>
    <w:rPr>
      <w:rFonts w:asciiTheme="minorHAnsi" w:eastAsiaTheme="minorEastAsia" w:hAnsiTheme="minorHAnsi"/>
      <w:lang w:eastAsia="de-CH"/>
    </w:rPr>
  </w:style>
  <w:style w:type="paragraph" w:styleId="Verzeichnis9">
    <w:name w:val="toc 9"/>
    <w:basedOn w:val="Standard"/>
    <w:next w:val="Standard"/>
    <w:autoRedefine/>
    <w:uiPriority w:val="39"/>
    <w:unhideWhenUsed/>
    <w:rsid w:val="00DE28B5"/>
    <w:pPr>
      <w:spacing w:after="100"/>
      <w:ind w:left="1760"/>
    </w:pPr>
    <w:rPr>
      <w:rFonts w:asciiTheme="minorHAnsi" w:eastAsiaTheme="minorEastAsia" w:hAnsiTheme="minorHAnsi"/>
      <w:lang w:eastAsia="de-CH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28B5"/>
    <w:rPr>
      <w:color w:val="605E5C"/>
      <w:shd w:val="clear" w:color="auto" w:fill="E1DFDD"/>
    </w:rPr>
  </w:style>
  <w:style w:type="table" w:styleId="TabellemithellemGitternetz">
    <w:name w:val="Grid Table Light"/>
    <w:basedOn w:val="NormaleTabelle"/>
    <w:uiPriority w:val="40"/>
    <w:rsid w:val="008B7A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lemithellemGitternetz1">
    <w:name w:val="Tabelle mit hellem Gitternetz1"/>
    <w:basedOn w:val="NormaleTabelle"/>
    <w:next w:val="TabellemithellemGitternetz"/>
    <w:uiPriority w:val="40"/>
    <w:rsid w:val="00432E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l\Downloads\Baloise%20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40554-26DB-4F25-9F81-9DBB3B5E5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Baloise Vorlage.dotx</Template>
  <TotalTime>0</TotalTime>
  <Pages>16</Pages>
  <Words>333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Reutlinger</dc:creator>
  <cp:keywords/>
  <dc:description/>
  <cp:lastModifiedBy>Reutlinger, Elia (GIBM)</cp:lastModifiedBy>
  <cp:revision>10</cp:revision>
  <cp:lastPrinted>2019-04-18T10:22:00Z</cp:lastPrinted>
  <dcterms:created xsi:type="dcterms:W3CDTF">2019-04-24T05:47:00Z</dcterms:created>
  <dcterms:modified xsi:type="dcterms:W3CDTF">2019-04-24T06:11:00Z</dcterms:modified>
</cp:coreProperties>
</file>