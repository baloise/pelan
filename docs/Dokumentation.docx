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331D" w:rsidRPr="001F73AF" w:rsidRDefault="0017331D" w:rsidP="0017331D"/>
    <w:p w:rsidR="0017331D" w:rsidRPr="001F73AF" w:rsidRDefault="0017331D" w:rsidP="0017331D"/>
    <w:p w:rsidR="0017331D" w:rsidRPr="001F73AF" w:rsidRDefault="0017331D" w:rsidP="0017331D">
      <w:pPr>
        <w:pStyle w:val="Titel"/>
      </w:pPr>
    </w:p>
    <w:p w:rsidR="0017331D" w:rsidRPr="001F73AF" w:rsidRDefault="0017331D" w:rsidP="0017331D">
      <w:pPr>
        <w:pStyle w:val="Titel"/>
      </w:pPr>
    </w:p>
    <w:p w:rsidR="00FE1F5A" w:rsidRPr="001F73AF" w:rsidRDefault="00FE1F5A" w:rsidP="0017331D">
      <w:pPr>
        <w:pStyle w:val="Titel"/>
      </w:pPr>
    </w:p>
    <w:p w:rsidR="0017331D" w:rsidRPr="001F73AF" w:rsidRDefault="00F4625B" w:rsidP="0017331D">
      <w:pPr>
        <w:pStyle w:val="Titel"/>
      </w:pPr>
      <w:bookmarkStart w:id="0" w:name="_Toc8223687"/>
      <w:r>
        <w:t>Personalplanung</w:t>
      </w:r>
      <w:r w:rsidR="003865AB">
        <w:t xml:space="preserve"> für den Helpdesk</w:t>
      </w:r>
      <w:bookmarkEnd w:id="0"/>
    </w:p>
    <w:p w:rsidR="0017331D" w:rsidRPr="001F73AF" w:rsidRDefault="003865AB" w:rsidP="0017331D">
      <w:pPr>
        <w:pStyle w:val="Untertitel"/>
      </w:pPr>
      <w:r>
        <w:t>Individuelle Praktische Arbeit 2019</w:t>
      </w:r>
    </w:p>
    <w:p w:rsidR="0017331D" w:rsidRPr="001F73AF" w:rsidRDefault="0017331D" w:rsidP="0017331D"/>
    <w:p w:rsidR="005C07EC" w:rsidRPr="001F73AF" w:rsidRDefault="005C07EC" w:rsidP="0017331D"/>
    <w:p w:rsidR="005C07EC" w:rsidRPr="001F73AF" w:rsidRDefault="005C07EC" w:rsidP="0017331D"/>
    <w:p w:rsidR="005C07EC" w:rsidRPr="001F73AF" w:rsidRDefault="005C07EC" w:rsidP="0017331D"/>
    <w:p w:rsidR="005C07EC" w:rsidRPr="001F73AF" w:rsidRDefault="005C07EC" w:rsidP="0017331D"/>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Projektdaten</w:t>
      </w:r>
    </w:p>
    <w:p w:rsidR="00A07622" w:rsidRDefault="00A07622" w:rsidP="00A07622">
      <w:pPr>
        <w:spacing w:after="0" w:line="240" w:lineRule="auto"/>
      </w:pPr>
      <w:r w:rsidRPr="00316790">
        <w:t>Kunde</w:t>
      </w:r>
      <w:r w:rsidRPr="00316790">
        <w:tab/>
      </w:r>
      <w:r w:rsidRPr="00316790">
        <w:tab/>
        <w:t>Basler Versicherungen Corporate IT (Helpdesk)</w:t>
      </w:r>
    </w:p>
    <w:p w:rsidR="00231807" w:rsidRPr="00316790" w:rsidRDefault="00231807" w:rsidP="00A07622">
      <w:pPr>
        <w:spacing w:after="0" w:line="240" w:lineRule="auto"/>
      </w:pPr>
      <w:r>
        <w:t>Auftraggeber</w:t>
      </w:r>
      <w:r>
        <w:tab/>
        <w:t>Matthias Cullmann</w:t>
      </w:r>
    </w:p>
    <w:p w:rsidR="00A07622" w:rsidRPr="00316790" w:rsidRDefault="00A07622" w:rsidP="00A07622">
      <w:pPr>
        <w:spacing w:after="0" w:line="240" w:lineRule="auto"/>
      </w:pPr>
      <w:r w:rsidRPr="00316790">
        <w:t>Autor</w:t>
      </w:r>
      <w:r w:rsidRPr="00316790">
        <w:tab/>
      </w:r>
      <w:r w:rsidRPr="00316790">
        <w:tab/>
        <w:t>Elia Reutlinger</w:t>
      </w:r>
    </w:p>
    <w:p w:rsidR="00A07622" w:rsidRPr="00316790" w:rsidRDefault="00A07622" w:rsidP="00A07622">
      <w:pPr>
        <w:spacing w:after="0" w:line="240" w:lineRule="auto"/>
      </w:pPr>
      <w:r w:rsidRPr="00316790">
        <w:t>Ort</w:t>
      </w:r>
      <w:r w:rsidRPr="00316790">
        <w:tab/>
      </w:r>
      <w:r w:rsidRPr="00316790">
        <w:tab/>
        <w:t>Basel-Stadt</w:t>
      </w:r>
    </w:p>
    <w:p w:rsidR="00A07622" w:rsidRPr="00316790" w:rsidRDefault="00A07622" w:rsidP="00A07622">
      <w:pPr>
        <w:spacing w:after="0" w:line="240" w:lineRule="auto"/>
      </w:pPr>
      <w:r>
        <w:t>Zeitraum</w:t>
      </w:r>
      <w:r>
        <w:tab/>
        <w:t>24.04. – 10.05.2019</w:t>
      </w:r>
      <w:r w:rsidRPr="00316790">
        <w:tab/>
      </w:r>
      <w:r w:rsidRPr="00316790">
        <w:tab/>
      </w:r>
    </w:p>
    <w:p w:rsidR="00A07622" w:rsidRPr="00316790" w:rsidRDefault="00A07622" w:rsidP="00A07622">
      <w:pPr>
        <w:spacing w:after="0" w:line="240" w:lineRule="auto"/>
      </w:pPr>
      <w:r w:rsidRPr="00316790">
        <w:t>Version</w:t>
      </w:r>
      <w:r w:rsidRPr="00316790">
        <w:tab/>
      </w:r>
      <w:r w:rsidRPr="00316790">
        <w:tab/>
      </w:r>
      <w:r w:rsidR="00C57A22">
        <w:t>[</w:t>
      </w:r>
      <w:r w:rsidR="00C57A22" w:rsidRPr="00313DAC">
        <w:rPr>
          <w:b/>
          <w:color w:val="FF0000"/>
        </w:rPr>
        <w:t>TODO</w:t>
      </w:r>
      <w:r w:rsidR="00C57A22">
        <w:t>]</w:t>
      </w:r>
    </w:p>
    <w:p w:rsidR="00A07622" w:rsidRPr="00316790" w:rsidRDefault="00A07622" w:rsidP="00A07622">
      <w:pPr>
        <w:spacing w:after="0" w:line="240" w:lineRule="auto"/>
      </w:pPr>
      <w:r w:rsidRPr="00316790">
        <w:t>Status</w:t>
      </w:r>
      <w:r w:rsidRPr="00316790">
        <w:tab/>
      </w:r>
      <w:r w:rsidRPr="00316790">
        <w:tab/>
        <w:t>In Arbeit</w:t>
      </w:r>
      <w:r w:rsidR="00C57A22">
        <w:t xml:space="preserve"> [</w:t>
      </w:r>
      <w:r w:rsidR="00313DAC" w:rsidRPr="00313DAC">
        <w:rPr>
          <w:b/>
          <w:color w:val="FF0000"/>
        </w:rPr>
        <w:t>TODO</w:t>
      </w:r>
      <w:r w:rsidR="00C57A22">
        <w:t>]</w:t>
      </w:r>
    </w:p>
    <w:p w:rsidR="00A07622" w:rsidRPr="00316790" w:rsidRDefault="00A07622" w:rsidP="00A07622"/>
    <w:p w:rsidR="00A07622" w:rsidRPr="00316790" w:rsidRDefault="00A07622" w:rsidP="00A07622">
      <w:pPr>
        <w:keepNext/>
        <w:keepLines/>
        <w:spacing w:before="240" w:after="0"/>
        <w:rPr>
          <w:rFonts w:ascii="MetaPro-Normal" w:eastAsiaTheme="majorEastAsia" w:hAnsi="MetaPro-Normal" w:cstheme="majorBidi"/>
          <w:color w:val="003399"/>
          <w:sz w:val="36"/>
          <w:szCs w:val="32"/>
          <w:lang w:eastAsia="de-CH"/>
        </w:rPr>
      </w:pPr>
      <w:r w:rsidRPr="00316790">
        <w:rPr>
          <w:rFonts w:ascii="MetaPro-Normal" w:eastAsiaTheme="majorEastAsia" w:hAnsi="MetaPro-Normal" w:cstheme="majorBidi"/>
          <w:color w:val="003399"/>
          <w:sz w:val="36"/>
          <w:szCs w:val="32"/>
          <w:lang w:eastAsia="de-CH"/>
        </w:rPr>
        <w:t>Beteiligte Personen</w:t>
      </w:r>
      <w:r w:rsidRPr="00316790">
        <w:rPr>
          <w:rFonts w:ascii="MetaPro-Normal" w:eastAsiaTheme="majorEastAsia" w:hAnsi="MetaPro-Normal" w:cstheme="majorBidi"/>
          <w:color w:val="003399"/>
          <w:sz w:val="36"/>
          <w:szCs w:val="32"/>
          <w:lang w:eastAsia="de-CH"/>
        </w:rPr>
        <w:tab/>
      </w:r>
      <w:r w:rsidRPr="00316790">
        <w:rPr>
          <w:rFonts w:ascii="MetaPro-Normal" w:eastAsiaTheme="majorEastAsia" w:hAnsi="MetaPro-Normal" w:cstheme="majorBidi"/>
          <w:color w:val="003399"/>
          <w:sz w:val="36"/>
          <w:szCs w:val="32"/>
          <w:lang w:eastAsia="de-CH"/>
        </w:rPr>
        <w:tab/>
      </w:r>
    </w:p>
    <w:p w:rsidR="00A07622" w:rsidRPr="00316790" w:rsidRDefault="00A07622" w:rsidP="00A07622">
      <w:pPr>
        <w:spacing w:after="0" w:line="240" w:lineRule="auto"/>
      </w:pPr>
      <w:r w:rsidRPr="00316790">
        <w:t>Anwender</w:t>
      </w:r>
      <w:r w:rsidRPr="00316790">
        <w:tab/>
        <w:t>Corporate IT Helpdesk</w:t>
      </w:r>
    </w:p>
    <w:p w:rsidR="00A07622" w:rsidRPr="00316790" w:rsidRDefault="00A07622" w:rsidP="00A07622">
      <w:pPr>
        <w:spacing w:after="0" w:line="240" w:lineRule="auto"/>
      </w:pPr>
      <w:r w:rsidRPr="00316790">
        <w:t>Prüfung</w:t>
      </w:r>
      <w:r w:rsidRPr="00316790">
        <w:tab/>
      </w:r>
      <w:r w:rsidRPr="00316790">
        <w:tab/>
        <w:t xml:space="preserve">Matthias Cullmann </w:t>
      </w:r>
      <w:r w:rsidRPr="00316790">
        <w:tab/>
      </w:r>
      <w:r w:rsidRPr="00316790">
        <w:rPr>
          <w:i/>
        </w:rPr>
        <w:t>Verantwortliche Fachkraft</w:t>
      </w:r>
      <w:r w:rsidRPr="00316790">
        <w:t xml:space="preserve"> </w:t>
      </w:r>
    </w:p>
    <w:p w:rsidR="00A07622" w:rsidRPr="00316790" w:rsidRDefault="00A07622" w:rsidP="00A07622">
      <w:pPr>
        <w:spacing w:after="0" w:line="240" w:lineRule="auto"/>
        <w:rPr>
          <w:i/>
        </w:rPr>
      </w:pPr>
      <w:r w:rsidRPr="00316790">
        <w:tab/>
      </w:r>
      <w:r w:rsidRPr="00316790">
        <w:tab/>
        <w:t>Beat Sommer</w:t>
      </w:r>
      <w:r w:rsidRPr="00316790">
        <w:tab/>
      </w:r>
      <w:r w:rsidRPr="00316790">
        <w:tab/>
      </w:r>
      <w:r w:rsidRPr="00316790">
        <w:rPr>
          <w:i/>
        </w:rPr>
        <w:t>Hauptexperte</w:t>
      </w:r>
    </w:p>
    <w:p w:rsidR="00A07622" w:rsidRPr="00316790" w:rsidRDefault="00A07622" w:rsidP="00A07622">
      <w:pPr>
        <w:spacing w:after="0" w:line="240" w:lineRule="auto"/>
        <w:rPr>
          <w:i/>
        </w:rPr>
      </w:pPr>
      <w:r w:rsidRPr="00316790">
        <w:tab/>
      </w:r>
      <w:r w:rsidRPr="00316790">
        <w:tab/>
        <w:t>Felix Tobler</w:t>
      </w:r>
      <w:r w:rsidRPr="00316790">
        <w:tab/>
      </w:r>
      <w:r w:rsidRPr="00316790">
        <w:tab/>
      </w:r>
      <w:r w:rsidRPr="00316790">
        <w:rPr>
          <w:i/>
        </w:rPr>
        <w:t>Nebenexperte</w:t>
      </w:r>
    </w:p>
    <w:p w:rsidR="00A07622" w:rsidRPr="00316790" w:rsidRDefault="00A07622" w:rsidP="00A07622">
      <w:pPr>
        <w:spacing w:after="0" w:line="240" w:lineRule="auto"/>
      </w:pPr>
      <w:r w:rsidRPr="00316790">
        <w:t>Genehmigung</w:t>
      </w:r>
      <w:r w:rsidRPr="00316790">
        <w:tab/>
        <w:t>Tschan Günter</w:t>
      </w:r>
      <w:r w:rsidRPr="00316790">
        <w:tab/>
      </w:r>
      <w:r w:rsidRPr="00316790">
        <w:tab/>
      </w:r>
      <w:r w:rsidRPr="00316790">
        <w:rPr>
          <w:i/>
        </w:rPr>
        <w:t>Validierungsexperte</w:t>
      </w:r>
    </w:p>
    <w:p w:rsidR="00A03E5E" w:rsidRPr="001F73AF" w:rsidRDefault="00A03E5E" w:rsidP="0017331D"/>
    <w:p w:rsidR="00F60B6F" w:rsidRDefault="0032303F" w:rsidP="00B14177">
      <w:r w:rsidRPr="001F73AF">
        <w:br w:type="page"/>
      </w:r>
    </w:p>
    <w:p w:rsidR="00A10F53" w:rsidRDefault="00A10F53" w:rsidP="00A10F53">
      <w:pPr>
        <w:pStyle w:val="Inhaltsverzeichnisberschrift"/>
      </w:pPr>
      <w:r>
        <w:lastRenderedPageBreak/>
        <w:t>Dokumentenmanagement</w:t>
      </w:r>
    </w:p>
    <w:tbl>
      <w:tblPr>
        <w:tblStyle w:val="Listentabelle3Akzent1"/>
        <w:tblW w:w="0" w:type="auto"/>
        <w:tblLayout w:type="fixed"/>
        <w:tblLook w:val="04A0" w:firstRow="1" w:lastRow="0" w:firstColumn="1" w:lastColumn="0" w:noHBand="0" w:noVBand="1"/>
      </w:tblPr>
      <w:tblGrid>
        <w:gridCol w:w="883"/>
        <w:gridCol w:w="1244"/>
        <w:gridCol w:w="850"/>
        <w:gridCol w:w="6095"/>
      </w:tblGrid>
      <w:tr w:rsidR="00A10F53" w:rsidTr="00B12B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 w:type="dxa"/>
          </w:tcPr>
          <w:p w:rsidR="00A10F53" w:rsidRDefault="00A10F53" w:rsidP="002A593D">
            <w:pPr>
              <w:jc w:val="center"/>
              <w:rPr>
                <w:lang w:eastAsia="de-CH"/>
              </w:rPr>
            </w:pPr>
            <w:r>
              <w:rPr>
                <w:lang w:eastAsia="de-CH"/>
              </w:rPr>
              <w:t>Version</w:t>
            </w:r>
          </w:p>
        </w:tc>
        <w:tc>
          <w:tcPr>
            <w:tcW w:w="1244" w:type="dxa"/>
          </w:tcPr>
          <w:p w:rsidR="00A10F53" w:rsidRDefault="00A10F53" w:rsidP="002A593D">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Datum</w:t>
            </w:r>
          </w:p>
        </w:tc>
        <w:tc>
          <w:tcPr>
            <w:tcW w:w="850" w:type="dxa"/>
          </w:tcPr>
          <w:p w:rsidR="00A10F53" w:rsidRDefault="002A593D" w:rsidP="002A593D">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Autor</w:t>
            </w:r>
          </w:p>
        </w:tc>
        <w:tc>
          <w:tcPr>
            <w:tcW w:w="6095" w:type="dxa"/>
          </w:tcPr>
          <w:p w:rsidR="00A10F53" w:rsidRDefault="00A10F53" w:rsidP="006342D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Beschreibung</w:t>
            </w:r>
          </w:p>
        </w:tc>
      </w:tr>
      <w:tr w:rsidR="00A10F53"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A10F53" w:rsidRDefault="00A10F53" w:rsidP="002A593D">
            <w:pPr>
              <w:jc w:val="center"/>
              <w:rPr>
                <w:lang w:eastAsia="de-CH"/>
              </w:rPr>
            </w:pPr>
            <w:r>
              <w:rPr>
                <w:lang w:eastAsia="de-CH"/>
              </w:rPr>
              <w:t>0.1</w:t>
            </w:r>
          </w:p>
        </w:tc>
        <w:tc>
          <w:tcPr>
            <w:tcW w:w="1244" w:type="dxa"/>
            <w:vAlign w:val="center"/>
          </w:tcPr>
          <w:p w:rsidR="00A10F53" w:rsidRDefault="00A10F53"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24.04.2019</w:t>
            </w:r>
          </w:p>
        </w:tc>
        <w:tc>
          <w:tcPr>
            <w:tcW w:w="850" w:type="dxa"/>
            <w:vAlign w:val="center"/>
          </w:tcPr>
          <w:p w:rsidR="00A10F53" w:rsidRDefault="00A10F53"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B12B61">
              <w:rPr>
                <w:lang w:eastAsia="de-CH"/>
              </w:rPr>
              <w:t>R.</w:t>
            </w:r>
          </w:p>
        </w:tc>
        <w:tc>
          <w:tcPr>
            <w:tcW w:w="6095" w:type="dxa"/>
            <w:vAlign w:val="center"/>
          </w:tcPr>
          <w:p w:rsidR="00A10F53" w:rsidRDefault="00A10F53" w:rsidP="006342DD">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 Hauptkapitel notiert, Arbeitsjournal erstellt.</w:t>
            </w:r>
          </w:p>
        </w:tc>
      </w:tr>
      <w:tr w:rsidR="00B12B61" w:rsidTr="00B12B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B12B61" w:rsidP="002A593D">
            <w:pPr>
              <w:jc w:val="center"/>
              <w:rPr>
                <w:lang w:eastAsia="de-CH"/>
              </w:rPr>
            </w:pPr>
            <w:r>
              <w:rPr>
                <w:lang w:eastAsia="de-CH"/>
              </w:rPr>
              <w:t>0.1.1</w:t>
            </w:r>
          </w:p>
        </w:tc>
        <w:tc>
          <w:tcPr>
            <w:tcW w:w="1244"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25.04.2019</w:t>
            </w:r>
          </w:p>
        </w:tc>
        <w:tc>
          <w:tcPr>
            <w:tcW w:w="850"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B12B61" w:rsidRDefault="00B12B61" w:rsidP="00B12B61">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Grundlegende Kapitel erweitert.</w:t>
            </w:r>
          </w:p>
        </w:tc>
      </w:tr>
      <w:tr w:rsidR="00B12B61"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B12B61" w:rsidP="002A593D">
            <w:pPr>
              <w:jc w:val="center"/>
              <w:rPr>
                <w:lang w:eastAsia="de-CH"/>
              </w:rPr>
            </w:pPr>
            <w:r>
              <w:rPr>
                <w:lang w:eastAsia="de-CH"/>
              </w:rPr>
              <w:t>0.2</w:t>
            </w:r>
          </w:p>
        </w:tc>
        <w:tc>
          <w:tcPr>
            <w:tcW w:w="1244" w:type="dxa"/>
            <w:vAlign w:val="center"/>
          </w:tcPr>
          <w:p w:rsidR="00B12B61" w:rsidRDefault="00B12B61"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02.05.2019</w:t>
            </w:r>
          </w:p>
        </w:tc>
        <w:tc>
          <w:tcPr>
            <w:tcW w:w="850" w:type="dxa"/>
            <w:vAlign w:val="center"/>
          </w:tcPr>
          <w:p w:rsidR="00B12B61" w:rsidRDefault="00B12B61"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B12B61" w:rsidRDefault="00B12B61" w:rsidP="00B12B61">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Detaillierte Aufgabenstellung eingefügt und Analyse geschrieben. Kapitel Organisation und Firmenstandards begonnen.</w:t>
            </w:r>
          </w:p>
        </w:tc>
      </w:tr>
      <w:tr w:rsidR="00B12B61" w:rsidTr="00B12B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B12B61" w:rsidP="002A593D">
            <w:pPr>
              <w:jc w:val="center"/>
              <w:rPr>
                <w:lang w:eastAsia="de-CH"/>
              </w:rPr>
            </w:pPr>
            <w:r>
              <w:rPr>
                <w:lang w:eastAsia="de-CH"/>
              </w:rPr>
              <w:t>0.3</w:t>
            </w:r>
          </w:p>
        </w:tc>
        <w:tc>
          <w:tcPr>
            <w:tcW w:w="1244"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03.05.2019</w:t>
            </w:r>
          </w:p>
        </w:tc>
        <w:tc>
          <w:tcPr>
            <w:tcW w:w="850" w:type="dxa"/>
            <w:vAlign w:val="center"/>
          </w:tcPr>
          <w:p w:rsidR="00B12B61" w:rsidRDefault="00B12B61"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B12B61" w:rsidRDefault="00B12B61" w:rsidP="00B12B61">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Kapitel </w:t>
            </w:r>
            <w:r w:rsidR="00D14DC3">
              <w:rPr>
                <w:lang w:eastAsia="de-CH"/>
              </w:rPr>
              <w:t>«</w:t>
            </w:r>
            <w:r>
              <w:rPr>
                <w:lang w:eastAsia="de-CH"/>
              </w:rPr>
              <w:t>Projektmanagement &amp; Planung</w:t>
            </w:r>
            <w:r w:rsidR="00D14DC3">
              <w:rPr>
                <w:lang w:eastAsia="de-CH"/>
              </w:rPr>
              <w:t>»</w:t>
            </w:r>
            <w:r>
              <w:rPr>
                <w:lang w:eastAsia="de-CH"/>
              </w:rPr>
              <w:t xml:space="preserve"> beendet, </w:t>
            </w:r>
            <w:r w:rsidR="00D14DC3">
              <w:rPr>
                <w:lang w:eastAsia="de-CH"/>
              </w:rPr>
              <w:t>«</w:t>
            </w:r>
            <w:r>
              <w:rPr>
                <w:lang w:eastAsia="de-CH"/>
              </w:rPr>
              <w:t>Auswertung der Aufgabenstellung</w:t>
            </w:r>
            <w:r w:rsidR="00D14DC3">
              <w:rPr>
                <w:lang w:eastAsia="de-CH"/>
              </w:rPr>
              <w:t>»</w:t>
            </w:r>
            <w:r>
              <w:rPr>
                <w:lang w:eastAsia="de-CH"/>
              </w:rPr>
              <w:t xml:space="preserve"> beendet, </w:t>
            </w:r>
            <w:r w:rsidR="00D14DC3">
              <w:rPr>
                <w:lang w:eastAsia="de-CH"/>
              </w:rPr>
              <w:t>Kapitel «</w:t>
            </w:r>
            <w:r>
              <w:rPr>
                <w:lang w:eastAsia="de-CH"/>
              </w:rPr>
              <w:t>Initialisierung</w:t>
            </w:r>
            <w:r w:rsidR="00D14DC3">
              <w:rPr>
                <w:lang w:eastAsia="de-CH"/>
              </w:rPr>
              <w:t>»</w:t>
            </w:r>
            <w:r>
              <w:rPr>
                <w:lang w:eastAsia="de-CH"/>
              </w:rPr>
              <w:t xml:space="preserve"> begonnen, zahlreiche Verbesserungen (Details &amp; Grammatik)</w:t>
            </w:r>
            <w:r w:rsidR="00D14DC3">
              <w:rPr>
                <w:lang w:eastAsia="de-CH"/>
              </w:rPr>
              <w:t>.</w:t>
            </w:r>
          </w:p>
        </w:tc>
      </w:tr>
      <w:tr w:rsidR="00B12B61"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B12B61" w:rsidRDefault="002A593D" w:rsidP="002A593D">
            <w:pPr>
              <w:jc w:val="center"/>
              <w:rPr>
                <w:lang w:eastAsia="de-CH"/>
              </w:rPr>
            </w:pPr>
            <w:r>
              <w:rPr>
                <w:lang w:eastAsia="de-CH"/>
              </w:rPr>
              <w:t>0.4</w:t>
            </w:r>
          </w:p>
        </w:tc>
        <w:tc>
          <w:tcPr>
            <w:tcW w:w="1244" w:type="dxa"/>
            <w:vAlign w:val="center"/>
          </w:tcPr>
          <w:p w:rsidR="00B12B61" w:rsidRDefault="002A593D"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07.05.2019</w:t>
            </w:r>
          </w:p>
        </w:tc>
        <w:tc>
          <w:tcPr>
            <w:tcW w:w="850" w:type="dxa"/>
            <w:vAlign w:val="center"/>
          </w:tcPr>
          <w:p w:rsidR="00B12B61" w:rsidRDefault="002A593D"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B12B61" w:rsidRDefault="002A593D" w:rsidP="006342DD">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«Initialisierung» abgeschlossen, Grafiken hinzugefügt.</w:t>
            </w:r>
          </w:p>
        </w:tc>
      </w:tr>
      <w:tr w:rsidR="00AD14D9" w:rsidTr="00B12B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AD14D9" w:rsidRDefault="00AD14D9" w:rsidP="002A593D">
            <w:pPr>
              <w:jc w:val="center"/>
              <w:rPr>
                <w:lang w:eastAsia="de-CH"/>
              </w:rPr>
            </w:pPr>
            <w:r>
              <w:rPr>
                <w:lang w:eastAsia="de-CH"/>
              </w:rPr>
              <w:t>0.5</w:t>
            </w:r>
          </w:p>
        </w:tc>
        <w:tc>
          <w:tcPr>
            <w:tcW w:w="1244" w:type="dxa"/>
            <w:vAlign w:val="center"/>
          </w:tcPr>
          <w:p w:rsidR="00AD14D9" w:rsidRDefault="00AD14D9"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07.05.2019</w:t>
            </w:r>
          </w:p>
        </w:tc>
        <w:tc>
          <w:tcPr>
            <w:tcW w:w="850" w:type="dxa"/>
            <w:vAlign w:val="center"/>
          </w:tcPr>
          <w:p w:rsidR="00AD14D9" w:rsidRDefault="00AD14D9" w:rsidP="002A593D">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6095" w:type="dxa"/>
            <w:vAlign w:val="center"/>
          </w:tcPr>
          <w:p w:rsidR="00AD14D9" w:rsidRDefault="00AD14D9" w:rsidP="006342DD">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Testkonzept verbessert, Kapitel «Realisierung» begonnen.</w:t>
            </w:r>
          </w:p>
        </w:tc>
      </w:tr>
      <w:tr w:rsidR="005E266C" w:rsidTr="00B12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 w:type="dxa"/>
            <w:vAlign w:val="center"/>
          </w:tcPr>
          <w:p w:rsidR="005E266C" w:rsidRDefault="005E266C" w:rsidP="002A593D">
            <w:pPr>
              <w:jc w:val="center"/>
              <w:rPr>
                <w:lang w:eastAsia="de-CH"/>
              </w:rPr>
            </w:pPr>
            <w:r>
              <w:rPr>
                <w:lang w:eastAsia="de-CH"/>
              </w:rPr>
              <w:t>0.6</w:t>
            </w:r>
          </w:p>
        </w:tc>
        <w:tc>
          <w:tcPr>
            <w:tcW w:w="1244" w:type="dxa"/>
            <w:vAlign w:val="center"/>
          </w:tcPr>
          <w:p w:rsidR="005E266C" w:rsidRDefault="005E266C"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08.05.2019</w:t>
            </w:r>
          </w:p>
        </w:tc>
        <w:tc>
          <w:tcPr>
            <w:tcW w:w="850" w:type="dxa"/>
            <w:vAlign w:val="center"/>
          </w:tcPr>
          <w:p w:rsidR="005E266C" w:rsidRDefault="005E266C" w:rsidP="002A593D">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6095" w:type="dxa"/>
            <w:vAlign w:val="center"/>
          </w:tcPr>
          <w:p w:rsidR="005E266C" w:rsidRDefault="008F4D4D" w:rsidP="006342DD">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r w:rsidR="00B03CBA">
              <w:rPr>
                <w:lang w:eastAsia="de-CH"/>
              </w:rPr>
              <w:t xml:space="preserve"> (bis auf einige Grafiken).</w:t>
            </w:r>
          </w:p>
        </w:tc>
      </w:tr>
    </w:tbl>
    <w:p w:rsidR="00A10F53" w:rsidRDefault="00A10F53" w:rsidP="00A10F53">
      <w:pPr>
        <w:rPr>
          <w:lang w:eastAsia="de-CH"/>
        </w:rPr>
      </w:pPr>
    </w:p>
    <w:p w:rsidR="00A10F53" w:rsidRDefault="00A10F53" w:rsidP="00A10F53">
      <w:pPr>
        <w:pStyle w:val="Inhaltsverzeichnisberschrift"/>
      </w:pPr>
      <w:r>
        <w:t>Glossar</w:t>
      </w:r>
    </w:p>
    <w:p w:rsidR="00A10F53" w:rsidRDefault="00DE7EB2" w:rsidP="00A10F53">
      <w:pPr>
        <w:rPr>
          <w:lang w:eastAsia="de-CH"/>
        </w:rPr>
      </w:pPr>
      <w:r>
        <w:rPr>
          <w:lang w:eastAsia="de-CH"/>
        </w:rPr>
        <w:t>[</w:t>
      </w:r>
      <w:r w:rsidR="00CE06AA" w:rsidRPr="00313DAC">
        <w:rPr>
          <w:b/>
          <w:color w:val="FF0000"/>
        </w:rPr>
        <w:t>TODO</w:t>
      </w:r>
      <w:r w:rsidR="00CE06AA">
        <w:rPr>
          <w:lang w:eastAsia="de-CH"/>
        </w:rPr>
        <w:t xml:space="preserve"> </w:t>
      </w:r>
      <w:r>
        <w:rPr>
          <w:lang w:eastAsia="de-CH"/>
        </w:rPr>
        <w:t>(ganz am Ende)]</w:t>
      </w:r>
    </w:p>
    <w:p w:rsidR="00A10F53" w:rsidRDefault="00A10F53" w:rsidP="00A10F53">
      <w:pPr>
        <w:rPr>
          <w:lang w:eastAsia="de-CH"/>
        </w:rPr>
      </w:pPr>
    </w:p>
    <w:p w:rsidR="00A10F53" w:rsidRDefault="00A10F53" w:rsidP="00B14177">
      <w:r>
        <w:br w:type="page"/>
      </w:r>
    </w:p>
    <w:p w:rsidR="00F63317" w:rsidRPr="001F73AF" w:rsidRDefault="00F63317" w:rsidP="00B14177"/>
    <w:sdt>
      <w:sdtPr>
        <w:rPr>
          <w:rFonts w:ascii="MetaPro-Light" w:eastAsiaTheme="minorHAnsi" w:hAnsi="MetaPro-Light" w:cstheme="minorBidi"/>
          <w:color w:val="auto"/>
          <w:sz w:val="22"/>
          <w:szCs w:val="22"/>
          <w:lang w:eastAsia="en-US"/>
        </w:rPr>
        <w:id w:val="-270552564"/>
        <w:docPartObj>
          <w:docPartGallery w:val="Table of Contents"/>
          <w:docPartUnique/>
        </w:docPartObj>
      </w:sdtPr>
      <w:sdtEndPr>
        <w:rPr>
          <w:b/>
          <w:bCs/>
        </w:rPr>
      </w:sdtEndPr>
      <w:sdtContent>
        <w:p w:rsidR="00BA3EAD" w:rsidRPr="001F73AF" w:rsidRDefault="00BA3EAD">
          <w:pPr>
            <w:pStyle w:val="Inhaltsverzeichnisberschrift"/>
          </w:pPr>
          <w:r w:rsidRPr="001F73AF">
            <w:t>Inhaltsverzeichnis</w:t>
          </w:r>
        </w:p>
        <w:p w:rsidR="00D45AC5" w:rsidRDefault="00E24E9D">
          <w:pPr>
            <w:pStyle w:val="Verzeichnis1"/>
            <w:rPr>
              <w:rFonts w:asciiTheme="minorHAnsi" w:eastAsiaTheme="minorEastAsia" w:hAnsiTheme="minorHAnsi"/>
              <w:noProof/>
              <w:color w:val="auto"/>
              <w:lang w:eastAsia="de-CH"/>
            </w:rPr>
          </w:pPr>
          <w:r w:rsidRPr="001F73AF">
            <w:rPr>
              <w:b/>
              <w:bCs/>
              <w:sz w:val="18"/>
            </w:rPr>
            <w:fldChar w:fldCharType="begin"/>
          </w:r>
          <w:r w:rsidRPr="001F73AF">
            <w:rPr>
              <w:b/>
              <w:bCs/>
              <w:sz w:val="18"/>
            </w:rPr>
            <w:instrText xml:space="preserve"> TOC \f \h \z \t "Überschrift 1;2;Überschrift 2;3;Überschrift 3;4;Titel;1" </w:instrText>
          </w:r>
          <w:r w:rsidRPr="001F73AF">
            <w:rPr>
              <w:b/>
              <w:bCs/>
              <w:sz w:val="18"/>
            </w:rPr>
            <w:fldChar w:fldCharType="separate"/>
          </w:r>
          <w:hyperlink w:anchor="_Toc8223687" w:history="1">
            <w:r w:rsidR="00D45AC5" w:rsidRPr="00AA0359">
              <w:rPr>
                <w:rStyle w:val="Hyperlink"/>
                <w:noProof/>
              </w:rPr>
              <w:t>Personalplanung für den Helpdesk</w:t>
            </w:r>
            <w:r w:rsidR="00D45AC5">
              <w:rPr>
                <w:noProof/>
                <w:webHidden/>
              </w:rPr>
              <w:tab/>
            </w:r>
            <w:r w:rsidR="00D45AC5">
              <w:rPr>
                <w:noProof/>
                <w:webHidden/>
              </w:rPr>
              <w:fldChar w:fldCharType="begin"/>
            </w:r>
            <w:r w:rsidR="00D45AC5">
              <w:rPr>
                <w:noProof/>
                <w:webHidden/>
              </w:rPr>
              <w:instrText xml:space="preserve"> PAGEREF _Toc8223687 \h </w:instrText>
            </w:r>
            <w:r w:rsidR="00D45AC5">
              <w:rPr>
                <w:noProof/>
                <w:webHidden/>
              </w:rPr>
            </w:r>
            <w:r w:rsidR="00D45AC5">
              <w:rPr>
                <w:noProof/>
                <w:webHidden/>
              </w:rPr>
              <w:fldChar w:fldCharType="separate"/>
            </w:r>
            <w:r w:rsidR="00D45AC5">
              <w:rPr>
                <w:noProof/>
                <w:webHidden/>
              </w:rPr>
              <w:t>1</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688" w:history="1">
            <w:r w:rsidR="00D45AC5" w:rsidRPr="00AA0359">
              <w:rPr>
                <w:rStyle w:val="Hyperlink"/>
                <w:noProof/>
                <w:lang w:eastAsia="de-CH"/>
              </w:rPr>
              <w:t>1</w:t>
            </w:r>
            <w:r w:rsidR="00D45AC5">
              <w:rPr>
                <w:rFonts w:asciiTheme="minorHAnsi" w:eastAsiaTheme="minorEastAsia" w:hAnsiTheme="minorHAnsi"/>
                <w:noProof/>
                <w:lang w:eastAsia="de-CH"/>
              </w:rPr>
              <w:tab/>
            </w:r>
            <w:r w:rsidR="00D45AC5" w:rsidRPr="00AA0359">
              <w:rPr>
                <w:rStyle w:val="Hyperlink"/>
                <w:noProof/>
                <w:lang w:eastAsia="de-CH"/>
              </w:rPr>
              <w:t>Kurzfassung</w:t>
            </w:r>
            <w:r w:rsidR="00D45AC5">
              <w:rPr>
                <w:noProof/>
                <w:webHidden/>
              </w:rPr>
              <w:tab/>
            </w:r>
            <w:r w:rsidR="00D45AC5">
              <w:rPr>
                <w:noProof/>
                <w:webHidden/>
              </w:rPr>
              <w:fldChar w:fldCharType="begin"/>
            </w:r>
            <w:r w:rsidR="00D45AC5">
              <w:rPr>
                <w:noProof/>
                <w:webHidden/>
              </w:rPr>
              <w:instrText xml:space="preserve"> PAGEREF _Toc8223688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689" w:history="1">
            <w:r w:rsidR="00D45AC5" w:rsidRPr="00AA0359">
              <w:rPr>
                <w:rStyle w:val="Hyperlink"/>
                <w:noProof/>
                <w:lang w:eastAsia="de-CH"/>
              </w:rPr>
              <w:t>1.1</w:t>
            </w:r>
            <w:r w:rsidR="00D45AC5">
              <w:rPr>
                <w:rFonts w:asciiTheme="minorHAnsi" w:eastAsiaTheme="minorEastAsia" w:hAnsiTheme="minorHAnsi"/>
                <w:noProof/>
                <w:sz w:val="22"/>
                <w:lang w:eastAsia="de-CH"/>
              </w:rPr>
              <w:tab/>
            </w:r>
            <w:r w:rsidR="00D45AC5" w:rsidRPr="00AA0359">
              <w:rPr>
                <w:rStyle w:val="Hyperlink"/>
                <w:noProof/>
                <w:lang w:eastAsia="de-CH"/>
              </w:rPr>
              <w:t>Ausgangssituation</w:t>
            </w:r>
            <w:r w:rsidR="00D45AC5">
              <w:rPr>
                <w:noProof/>
                <w:webHidden/>
              </w:rPr>
              <w:tab/>
            </w:r>
            <w:r w:rsidR="00D45AC5">
              <w:rPr>
                <w:noProof/>
                <w:webHidden/>
              </w:rPr>
              <w:fldChar w:fldCharType="begin"/>
            </w:r>
            <w:r w:rsidR="00D45AC5">
              <w:rPr>
                <w:noProof/>
                <w:webHidden/>
              </w:rPr>
              <w:instrText xml:space="preserve"> PAGEREF _Toc8223689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690" w:history="1">
            <w:r w:rsidR="00D45AC5" w:rsidRPr="00AA0359">
              <w:rPr>
                <w:rStyle w:val="Hyperlink"/>
                <w:noProof/>
                <w:lang w:eastAsia="de-CH"/>
              </w:rPr>
              <w:t>1.2</w:t>
            </w:r>
            <w:r w:rsidR="00D45AC5">
              <w:rPr>
                <w:rFonts w:asciiTheme="minorHAnsi" w:eastAsiaTheme="minorEastAsia" w:hAnsiTheme="minorHAnsi"/>
                <w:noProof/>
                <w:sz w:val="22"/>
                <w:lang w:eastAsia="de-CH"/>
              </w:rPr>
              <w:tab/>
            </w:r>
            <w:r w:rsidR="00D45AC5" w:rsidRPr="00AA0359">
              <w:rPr>
                <w:rStyle w:val="Hyperlink"/>
                <w:noProof/>
                <w:lang w:eastAsia="de-CH"/>
              </w:rPr>
              <w:t>Ziel</w:t>
            </w:r>
            <w:r w:rsidR="00D45AC5">
              <w:rPr>
                <w:noProof/>
                <w:webHidden/>
              </w:rPr>
              <w:tab/>
            </w:r>
            <w:r w:rsidR="00D45AC5">
              <w:rPr>
                <w:noProof/>
                <w:webHidden/>
              </w:rPr>
              <w:fldChar w:fldCharType="begin"/>
            </w:r>
            <w:r w:rsidR="00D45AC5">
              <w:rPr>
                <w:noProof/>
                <w:webHidden/>
              </w:rPr>
              <w:instrText xml:space="preserve"> PAGEREF _Toc8223690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691" w:history="1">
            <w:r w:rsidR="00D45AC5" w:rsidRPr="00AA0359">
              <w:rPr>
                <w:rStyle w:val="Hyperlink"/>
                <w:noProof/>
                <w:lang w:eastAsia="de-CH"/>
              </w:rPr>
              <w:t>1.3</w:t>
            </w:r>
            <w:r w:rsidR="00D45AC5">
              <w:rPr>
                <w:rFonts w:asciiTheme="minorHAnsi" w:eastAsiaTheme="minorEastAsia" w:hAnsiTheme="minorHAnsi"/>
                <w:noProof/>
                <w:sz w:val="22"/>
                <w:lang w:eastAsia="de-CH"/>
              </w:rPr>
              <w:tab/>
            </w:r>
            <w:r w:rsidR="00D45AC5" w:rsidRPr="00AA0359">
              <w:rPr>
                <w:rStyle w:val="Hyperlink"/>
                <w:noProof/>
                <w:lang w:eastAsia="de-CH"/>
              </w:rPr>
              <w:t>Umsetzung</w:t>
            </w:r>
            <w:r w:rsidR="00D45AC5">
              <w:rPr>
                <w:noProof/>
                <w:webHidden/>
              </w:rPr>
              <w:tab/>
            </w:r>
            <w:r w:rsidR="00D45AC5">
              <w:rPr>
                <w:noProof/>
                <w:webHidden/>
              </w:rPr>
              <w:fldChar w:fldCharType="begin"/>
            </w:r>
            <w:r w:rsidR="00D45AC5">
              <w:rPr>
                <w:noProof/>
                <w:webHidden/>
              </w:rPr>
              <w:instrText xml:space="preserve"> PAGEREF _Toc8223691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692" w:history="1">
            <w:r w:rsidR="00D45AC5" w:rsidRPr="00AA0359">
              <w:rPr>
                <w:rStyle w:val="Hyperlink"/>
                <w:noProof/>
                <w:lang w:eastAsia="de-CH"/>
              </w:rPr>
              <w:t>1.4</w:t>
            </w:r>
            <w:r w:rsidR="00D45AC5">
              <w:rPr>
                <w:rFonts w:asciiTheme="minorHAnsi" w:eastAsiaTheme="minorEastAsia" w:hAnsiTheme="minorHAnsi"/>
                <w:noProof/>
                <w:sz w:val="22"/>
                <w:lang w:eastAsia="de-CH"/>
              </w:rPr>
              <w:tab/>
            </w:r>
            <w:r w:rsidR="00D45AC5" w:rsidRPr="00AA0359">
              <w:rPr>
                <w:rStyle w:val="Hyperlink"/>
                <w:noProof/>
                <w:lang w:eastAsia="de-CH"/>
              </w:rPr>
              <w:t>Ergebnis</w:t>
            </w:r>
            <w:r w:rsidR="00D45AC5">
              <w:rPr>
                <w:noProof/>
                <w:webHidden/>
              </w:rPr>
              <w:tab/>
            </w:r>
            <w:r w:rsidR="00D45AC5">
              <w:rPr>
                <w:noProof/>
                <w:webHidden/>
              </w:rPr>
              <w:fldChar w:fldCharType="begin"/>
            </w:r>
            <w:r w:rsidR="00D45AC5">
              <w:rPr>
                <w:noProof/>
                <w:webHidden/>
              </w:rPr>
              <w:instrText xml:space="preserve"> PAGEREF _Toc8223692 \h </w:instrText>
            </w:r>
            <w:r w:rsidR="00D45AC5">
              <w:rPr>
                <w:noProof/>
                <w:webHidden/>
              </w:rPr>
            </w:r>
            <w:r w:rsidR="00D45AC5">
              <w:rPr>
                <w:noProof/>
                <w:webHidden/>
              </w:rPr>
              <w:fldChar w:fldCharType="separate"/>
            </w:r>
            <w:r w:rsidR="00D45AC5">
              <w:rPr>
                <w:noProof/>
                <w:webHidden/>
              </w:rPr>
              <w:t>6</w:t>
            </w:r>
            <w:r w:rsidR="00D45AC5">
              <w:rPr>
                <w:noProof/>
                <w:webHidden/>
              </w:rPr>
              <w:fldChar w:fldCharType="end"/>
            </w:r>
          </w:hyperlink>
        </w:p>
        <w:p w:rsidR="00D45AC5" w:rsidRDefault="008369FD">
          <w:pPr>
            <w:pStyle w:val="Verzeichnis1"/>
            <w:rPr>
              <w:rFonts w:asciiTheme="minorHAnsi" w:eastAsiaTheme="minorEastAsia" w:hAnsiTheme="minorHAnsi"/>
              <w:noProof/>
              <w:color w:val="auto"/>
              <w:lang w:eastAsia="de-CH"/>
            </w:rPr>
          </w:pPr>
          <w:hyperlink w:anchor="_Toc8223693" w:history="1">
            <w:r w:rsidR="00D45AC5" w:rsidRPr="00AA0359">
              <w:rPr>
                <w:rStyle w:val="Hyperlink"/>
                <w:noProof/>
                <w:lang w:eastAsia="de-CH"/>
              </w:rPr>
              <w:t>Teil 1: Ablauf und Umfeld</w:t>
            </w:r>
            <w:r w:rsidR="00D45AC5">
              <w:rPr>
                <w:noProof/>
                <w:webHidden/>
              </w:rPr>
              <w:tab/>
            </w:r>
            <w:r w:rsidR="00D45AC5">
              <w:rPr>
                <w:noProof/>
                <w:webHidden/>
              </w:rPr>
              <w:fldChar w:fldCharType="begin"/>
            </w:r>
            <w:r w:rsidR="00D45AC5">
              <w:rPr>
                <w:noProof/>
                <w:webHidden/>
              </w:rPr>
              <w:instrText xml:space="preserve"> PAGEREF _Toc8223693 \h </w:instrText>
            </w:r>
            <w:r w:rsidR="00D45AC5">
              <w:rPr>
                <w:noProof/>
                <w:webHidden/>
              </w:rPr>
            </w:r>
            <w:r w:rsidR="00D45AC5">
              <w:rPr>
                <w:noProof/>
                <w:webHidden/>
              </w:rPr>
              <w:fldChar w:fldCharType="separate"/>
            </w:r>
            <w:r w:rsidR="00D45AC5">
              <w:rPr>
                <w:noProof/>
                <w:webHidden/>
              </w:rPr>
              <w:t>7</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694" w:history="1">
            <w:r w:rsidR="00D45AC5" w:rsidRPr="00AA0359">
              <w:rPr>
                <w:rStyle w:val="Hyperlink"/>
                <w:noProof/>
                <w:lang w:eastAsia="de-CH"/>
              </w:rPr>
              <w:t>2</w:t>
            </w:r>
            <w:r w:rsidR="00D45AC5">
              <w:rPr>
                <w:rFonts w:asciiTheme="minorHAnsi" w:eastAsiaTheme="minorEastAsia" w:hAnsiTheme="minorHAnsi"/>
                <w:noProof/>
                <w:lang w:eastAsia="de-CH"/>
              </w:rPr>
              <w:tab/>
            </w:r>
            <w:r w:rsidR="00D45AC5" w:rsidRPr="00AA0359">
              <w:rPr>
                <w:rStyle w:val="Hyperlink"/>
                <w:noProof/>
                <w:lang w:eastAsia="de-CH"/>
              </w:rPr>
              <w:t>Detaillierte Aufgabenstellung</w:t>
            </w:r>
            <w:r w:rsidR="00D45AC5">
              <w:rPr>
                <w:noProof/>
                <w:webHidden/>
              </w:rPr>
              <w:tab/>
            </w:r>
            <w:r w:rsidR="00D45AC5">
              <w:rPr>
                <w:noProof/>
                <w:webHidden/>
              </w:rPr>
              <w:fldChar w:fldCharType="begin"/>
            </w:r>
            <w:r w:rsidR="00D45AC5">
              <w:rPr>
                <w:noProof/>
                <w:webHidden/>
              </w:rPr>
              <w:instrText xml:space="preserve"> PAGEREF _Toc8223694 \h </w:instrText>
            </w:r>
            <w:r w:rsidR="00D45AC5">
              <w:rPr>
                <w:noProof/>
                <w:webHidden/>
              </w:rPr>
            </w:r>
            <w:r w:rsidR="00D45AC5">
              <w:rPr>
                <w:noProof/>
                <w:webHidden/>
              </w:rPr>
              <w:fldChar w:fldCharType="separate"/>
            </w:r>
            <w:r w:rsidR="00D45AC5">
              <w:rPr>
                <w:noProof/>
                <w:webHidden/>
              </w:rPr>
              <w:t>7</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695" w:history="1">
            <w:r w:rsidR="00D45AC5" w:rsidRPr="00AA0359">
              <w:rPr>
                <w:rStyle w:val="Hyperlink"/>
                <w:noProof/>
                <w:lang w:eastAsia="de-CH"/>
              </w:rPr>
              <w:t>2.1</w:t>
            </w:r>
            <w:r w:rsidR="00D45AC5">
              <w:rPr>
                <w:rFonts w:asciiTheme="minorHAnsi" w:eastAsiaTheme="minorEastAsia" w:hAnsiTheme="minorHAnsi"/>
                <w:noProof/>
                <w:sz w:val="22"/>
                <w:lang w:eastAsia="de-CH"/>
              </w:rPr>
              <w:tab/>
            </w:r>
            <w:r w:rsidR="00D45AC5" w:rsidRPr="00AA0359">
              <w:rPr>
                <w:rStyle w:val="Hyperlink"/>
                <w:noProof/>
                <w:lang w:eastAsia="de-CH"/>
              </w:rPr>
              <w:t>Ausgangslage</w:t>
            </w:r>
            <w:r w:rsidR="00D45AC5">
              <w:rPr>
                <w:noProof/>
                <w:webHidden/>
              </w:rPr>
              <w:tab/>
            </w:r>
            <w:r w:rsidR="00D45AC5">
              <w:rPr>
                <w:noProof/>
                <w:webHidden/>
              </w:rPr>
              <w:fldChar w:fldCharType="begin"/>
            </w:r>
            <w:r w:rsidR="00D45AC5">
              <w:rPr>
                <w:noProof/>
                <w:webHidden/>
              </w:rPr>
              <w:instrText xml:space="preserve"> PAGEREF _Toc8223695 \h </w:instrText>
            </w:r>
            <w:r w:rsidR="00D45AC5">
              <w:rPr>
                <w:noProof/>
                <w:webHidden/>
              </w:rPr>
            </w:r>
            <w:r w:rsidR="00D45AC5">
              <w:rPr>
                <w:noProof/>
                <w:webHidden/>
              </w:rPr>
              <w:fldChar w:fldCharType="separate"/>
            </w:r>
            <w:r w:rsidR="00D45AC5">
              <w:rPr>
                <w:noProof/>
                <w:webHidden/>
              </w:rPr>
              <w:t>7</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696" w:history="1">
            <w:r w:rsidR="00D45AC5" w:rsidRPr="00AA0359">
              <w:rPr>
                <w:rStyle w:val="Hyperlink"/>
                <w:noProof/>
                <w:lang w:eastAsia="de-CH"/>
              </w:rPr>
              <w:t>2.2</w:t>
            </w:r>
            <w:r w:rsidR="00D45AC5">
              <w:rPr>
                <w:rFonts w:asciiTheme="minorHAnsi" w:eastAsiaTheme="minorEastAsia" w:hAnsiTheme="minorHAnsi"/>
                <w:noProof/>
                <w:sz w:val="22"/>
                <w:lang w:eastAsia="de-CH"/>
              </w:rPr>
              <w:tab/>
            </w:r>
            <w:r w:rsidR="00D45AC5" w:rsidRPr="00AA0359">
              <w:rPr>
                <w:rStyle w:val="Hyperlink"/>
                <w:noProof/>
                <w:lang w:eastAsia="de-CH"/>
              </w:rPr>
              <w:t>Detaillierte Aufgabenstellung</w:t>
            </w:r>
            <w:r w:rsidR="00D45AC5">
              <w:rPr>
                <w:noProof/>
                <w:webHidden/>
              </w:rPr>
              <w:tab/>
            </w:r>
            <w:r w:rsidR="00D45AC5">
              <w:rPr>
                <w:noProof/>
                <w:webHidden/>
              </w:rPr>
              <w:fldChar w:fldCharType="begin"/>
            </w:r>
            <w:r w:rsidR="00D45AC5">
              <w:rPr>
                <w:noProof/>
                <w:webHidden/>
              </w:rPr>
              <w:instrText xml:space="preserve"> PAGEREF _Toc8223696 \h </w:instrText>
            </w:r>
            <w:r w:rsidR="00D45AC5">
              <w:rPr>
                <w:noProof/>
                <w:webHidden/>
              </w:rPr>
            </w:r>
            <w:r w:rsidR="00D45AC5">
              <w:rPr>
                <w:noProof/>
                <w:webHidden/>
              </w:rPr>
              <w:fldChar w:fldCharType="separate"/>
            </w:r>
            <w:r w:rsidR="00D45AC5">
              <w:rPr>
                <w:noProof/>
                <w:webHidden/>
              </w:rPr>
              <w:t>7</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697" w:history="1">
            <w:r w:rsidR="00D45AC5" w:rsidRPr="00AA0359">
              <w:rPr>
                <w:rStyle w:val="Hyperlink"/>
                <w:noProof/>
                <w:lang w:eastAsia="de-CH"/>
              </w:rPr>
              <w:t>2.3</w:t>
            </w:r>
            <w:r w:rsidR="00D45AC5">
              <w:rPr>
                <w:rFonts w:asciiTheme="minorHAnsi" w:eastAsiaTheme="minorEastAsia" w:hAnsiTheme="minorHAnsi"/>
                <w:noProof/>
                <w:sz w:val="22"/>
                <w:lang w:eastAsia="de-CH"/>
              </w:rPr>
              <w:tab/>
            </w:r>
            <w:r w:rsidR="00D45AC5" w:rsidRPr="00AA0359">
              <w:rPr>
                <w:rStyle w:val="Hyperlink"/>
                <w:noProof/>
                <w:lang w:eastAsia="de-CH"/>
              </w:rPr>
              <w:t>Tests</w:t>
            </w:r>
            <w:r w:rsidR="00D45AC5">
              <w:rPr>
                <w:noProof/>
                <w:webHidden/>
              </w:rPr>
              <w:tab/>
            </w:r>
            <w:r w:rsidR="00D45AC5">
              <w:rPr>
                <w:noProof/>
                <w:webHidden/>
              </w:rPr>
              <w:fldChar w:fldCharType="begin"/>
            </w:r>
            <w:r w:rsidR="00D45AC5">
              <w:rPr>
                <w:noProof/>
                <w:webHidden/>
              </w:rPr>
              <w:instrText xml:space="preserve"> PAGEREF _Toc8223697 \h </w:instrText>
            </w:r>
            <w:r w:rsidR="00D45AC5">
              <w:rPr>
                <w:noProof/>
                <w:webHidden/>
              </w:rPr>
            </w:r>
            <w:r w:rsidR="00D45AC5">
              <w:rPr>
                <w:noProof/>
                <w:webHidden/>
              </w:rPr>
              <w:fldChar w:fldCharType="separate"/>
            </w:r>
            <w:r w:rsidR="00D45AC5">
              <w:rPr>
                <w:noProof/>
                <w:webHidden/>
              </w:rPr>
              <w:t>9</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698" w:history="1">
            <w:r w:rsidR="00D45AC5" w:rsidRPr="00AA0359">
              <w:rPr>
                <w:rStyle w:val="Hyperlink"/>
                <w:noProof/>
                <w:lang w:eastAsia="de-CH"/>
              </w:rPr>
              <w:t>2.4</w:t>
            </w:r>
            <w:r w:rsidR="00D45AC5">
              <w:rPr>
                <w:rFonts w:asciiTheme="minorHAnsi" w:eastAsiaTheme="minorEastAsia" w:hAnsiTheme="minorHAnsi"/>
                <w:noProof/>
                <w:sz w:val="22"/>
                <w:lang w:eastAsia="de-CH"/>
              </w:rPr>
              <w:tab/>
            </w:r>
            <w:r w:rsidR="00D45AC5" w:rsidRPr="00AA0359">
              <w:rPr>
                <w:rStyle w:val="Hyperlink"/>
                <w:noProof/>
                <w:lang w:eastAsia="de-CH"/>
              </w:rPr>
              <w:t>Mittel und Methoden</w:t>
            </w:r>
            <w:r w:rsidR="00D45AC5">
              <w:rPr>
                <w:noProof/>
                <w:webHidden/>
              </w:rPr>
              <w:tab/>
            </w:r>
            <w:r w:rsidR="00D45AC5">
              <w:rPr>
                <w:noProof/>
                <w:webHidden/>
              </w:rPr>
              <w:fldChar w:fldCharType="begin"/>
            </w:r>
            <w:r w:rsidR="00D45AC5">
              <w:rPr>
                <w:noProof/>
                <w:webHidden/>
              </w:rPr>
              <w:instrText xml:space="preserve"> PAGEREF _Toc8223698 \h </w:instrText>
            </w:r>
            <w:r w:rsidR="00D45AC5">
              <w:rPr>
                <w:noProof/>
                <w:webHidden/>
              </w:rPr>
            </w:r>
            <w:r w:rsidR="00D45AC5">
              <w:rPr>
                <w:noProof/>
                <w:webHidden/>
              </w:rPr>
              <w:fldChar w:fldCharType="separate"/>
            </w:r>
            <w:r w:rsidR="00D45AC5">
              <w:rPr>
                <w:noProof/>
                <w:webHidden/>
              </w:rPr>
              <w:t>10</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699" w:history="1">
            <w:r w:rsidR="00D45AC5" w:rsidRPr="00AA0359">
              <w:rPr>
                <w:rStyle w:val="Hyperlink"/>
                <w:noProof/>
                <w:lang w:eastAsia="de-CH"/>
              </w:rPr>
              <w:t>2.5</w:t>
            </w:r>
            <w:r w:rsidR="00D45AC5">
              <w:rPr>
                <w:rFonts w:asciiTheme="minorHAnsi" w:eastAsiaTheme="minorEastAsia" w:hAnsiTheme="minorHAnsi"/>
                <w:noProof/>
                <w:sz w:val="22"/>
                <w:lang w:eastAsia="de-CH"/>
              </w:rPr>
              <w:tab/>
            </w:r>
            <w:r w:rsidR="00D45AC5" w:rsidRPr="00AA0359">
              <w:rPr>
                <w:rStyle w:val="Hyperlink"/>
                <w:noProof/>
                <w:lang w:eastAsia="de-CH"/>
              </w:rPr>
              <w:t>Vorkenntnisse</w:t>
            </w:r>
            <w:r w:rsidR="00D45AC5">
              <w:rPr>
                <w:noProof/>
                <w:webHidden/>
              </w:rPr>
              <w:tab/>
            </w:r>
            <w:r w:rsidR="00D45AC5">
              <w:rPr>
                <w:noProof/>
                <w:webHidden/>
              </w:rPr>
              <w:fldChar w:fldCharType="begin"/>
            </w:r>
            <w:r w:rsidR="00D45AC5">
              <w:rPr>
                <w:noProof/>
                <w:webHidden/>
              </w:rPr>
              <w:instrText xml:space="preserve"> PAGEREF _Toc8223699 \h </w:instrText>
            </w:r>
            <w:r w:rsidR="00D45AC5">
              <w:rPr>
                <w:noProof/>
                <w:webHidden/>
              </w:rPr>
            </w:r>
            <w:r w:rsidR="00D45AC5">
              <w:rPr>
                <w:noProof/>
                <w:webHidden/>
              </w:rPr>
              <w:fldChar w:fldCharType="separate"/>
            </w:r>
            <w:r w:rsidR="00D45AC5">
              <w:rPr>
                <w:noProof/>
                <w:webHidden/>
              </w:rPr>
              <w:t>10</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00" w:history="1">
            <w:r w:rsidR="00D45AC5" w:rsidRPr="00AA0359">
              <w:rPr>
                <w:rStyle w:val="Hyperlink"/>
                <w:noProof/>
                <w:lang w:eastAsia="de-CH"/>
              </w:rPr>
              <w:t>2.6</w:t>
            </w:r>
            <w:r w:rsidR="00D45AC5">
              <w:rPr>
                <w:rFonts w:asciiTheme="minorHAnsi" w:eastAsiaTheme="minorEastAsia" w:hAnsiTheme="minorHAnsi"/>
                <w:noProof/>
                <w:sz w:val="22"/>
                <w:lang w:eastAsia="de-CH"/>
              </w:rPr>
              <w:tab/>
            </w:r>
            <w:r w:rsidR="00D45AC5" w:rsidRPr="00AA0359">
              <w:rPr>
                <w:rStyle w:val="Hyperlink"/>
                <w:noProof/>
                <w:lang w:eastAsia="de-CH"/>
              </w:rPr>
              <w:t>Vorarbeiten</w:t>
            </w:r>
            <w:r w:rsidR="00D45AC5">
              <w:rPr>
                <w:noProof/>
                <w:webHidden/>
              </w:rPr>
              <w:tab/>
            </w:r>
            <w:r w:rsidR="00D45AC5">
              <w:rPr>
                <w:noProof/>
                <w:webHidden/>
              </w:rPr>
              <w:fldChar w:fldCharType="begin"/>
            </w:r>
            <w:r w:rsidR="00D45AC5">
              <w:rPr>
                <w:noProof/>
                <w:webHidden/>
              </w:rPr>
              <w:instrText xml:space="preserve"> PAGEREF _Toc8223700 \h </w:instrText>
            </w:r>
            <w:r w:rsidR="00D45AC5">
              <w:rPr>
                <w:noProof/>
                <w:webHidden/>
              </w:rPr>
            </w:r>
            <w:r w:rsidR="00D45AC5">
              <w:rPr>
                <w:noProof/>
                <w:webHidden/>
              </w:rPr>
              <w:fldChar w:fldCharType="separate"/>
            </w:r>
            <w:r w:rsidR="00D45AC5">
              <w:rPr>
                <w:noProof/>
                <w:webHidden/>
              </w:rPr>
              <w:t>10</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01" w:history="1">
            <w:r w:rsidR="00D45AC5" w:rsidRPr="00AA0359">
              <w:rPr>
                <w:rStyle w:val="Hyperlink"/>
                <w:noProof/>
                <w:lang w:eastAsia="de-CH"/>
              </w:rPr>
              <w:t>2.7</w:t>
            </w:r>
            <w:r w:rsidR="00D45AC5">
              <w:rPr>
                <w:rFonts w:asciiTheme="minorHAnsi" w:eastAsiaTheme="minorEastAsia" w:hAnsiTheme="minorHAnsi"/>
                <w:noProof/>
                <w:sz w:val="22"/>
                <w:lang w:eastAsia="de-CH"/>
              </w:rPr>
              <w:tab/>
            </w:r>
            <w:r w:rsidR="00D45AC5" w:rsidRPr="00AA0359">
              <w:rPr>
                <w:rStyle w:val="Hyperlink"/>
                <w:noProof/>
                <w:lang w:eastAsia="de-CH"/>
              </w:rPr>
              <w:t>Neue Lerninhalte</w:t>
            </w:r>
            <w:r w:rsidR="00D45AC5">
              <w:rPr>
                <w:noProof/>
                <w:webHidden/>
              </w:rPr>
              <w:tab/>
            </w:r>
            <w:r w:rsidR="00D45AC5">
              <w:rPr>
                <w:noProof/>
                <w:webHidden/>
              </w:rPr>
              <w:fldChar w:fldCharType="begin"/>
            </w:r>
            <w:r w:rsidR="00D45AC5">
              <w:rPr>
                <w:noProof/>
                <w:webHidden/>
              </w:rPr>
              <w:instrText xml:space="preserve"> PAGEREF _Toc8223701 \h </w:instrText>
            </w:r>
            <w:r w:rsidR="00D45AC5">
              <w:rPr>
                <w:noProof/>
                <w:webHidden/>
              </w:rPr>
            </w:r>
            <w:r w:rsidR="00D45AC5">
              <w:rPr>
                <w:noProof/>
                <w:webHidden/>
              </w:rPr>
              <w:fldChar w:fldCharType="separate"/>
            </w:r>
            <w:r w:rsidR="00D45AC5">
              <w:rPr>
                <w:noProof/>
                <w:webHidden/>
              </w:rPr>
              <w:t>11</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02" w:history="1">
            <w:r w:rsidR="00D45AC5" w:rsidRPr="00AA0359">
              <w:rPr>
                <w:rStyle w:val="Hyperlink"/>
                <w:noProof/>
                <w:lang w:eastAsia="de-CH"/>
              </w:rPr>
              <w:t>2.8</w:t>
            </w:r>
            <w:r w:rsidR="00D45AC5">
              <w:rPr>
                <w:rFonts w:asciiTheme="minorHAnsi" w:eastAsiaTheme="minorEastAsia" w:hAnsiTheme="minorHAnsi"/>
                <w:noProof/>
                <w:sz w:val="22"/>
                <w:lang w:eastAsia="de-CH"/>
              </w:rPr>
              <w:tab/>
            </w:r>
            <w:r w:rsidR="00D45AC5" w:rsidRPr="00AA0359">
              <w:rPr>
                <w:rStyle w:val="Hyperlink"/>
                <w:noProof/>
                <w:lang w:eastAsia="de-CH"/>
              </w:rPr>
              <w:t>Arbeiten in den letzten 6 Monaten</w:t>
            </w:r>
            <w:r w:rsidR="00D45AC5">
              <w:rPr>
                <w:noProof/>
                <w:webHidden/>
              </w:rPr>
              <w:tab/>
            </w:r>
            <w:r w:rsidR="00D45AC5">
              <w:rPr>
                <w:noProof/>
                <w:webHidden/>
              </w:rPr>
              <w:fldChar w:fldCharType="begin"/>
            </w:r>
            <w:r w:rsidR="00D45AC5">
              <w:rPr>
                <w:noProof/>
                <w:webHidden/>
              </w:rPr>
              <w:instrText xml:space="preserve"> PAGEREF _Toc8223702 \h </w:instrText>
            </w:r>
            <w:r w:rsidR="00D45AC5">
              <w:rPr>
                <w:noProof/>
                <w:webHidden/>
              </w:rPr>
            </w:r>
            <w:r w:rsidR="00D45AC5">
              <w:rPr>
                <w:noProof/>
                <w:webHidden/>
              </w:rPr>
              <w:fldChar w:fldCharType="separate"/>
            </w:r>
            <w:r w:rsidR="00D45AC5">
              <w:rPr>
                <w:noProof/>
                <w:webHidden/>
              </w:rPr>
              <w:t>11</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703" w:history="1">
            <w:r w:rsidR="00D45AC5" w:rsidRPr="00AA0359">
              <w:rPr>
                <w:rStyle w:val="Hyperlink"/>
                <w:noProof/>
                <w:lang w:eastAsia="de-CH"/>
              </w:rPr>
              <w:t>3</w:t>
            </w:r>
            <w:r w:rsidR="00D45AC5">
              <w:rPr>
                <w:rFonts w:asciiTheme="minorHAnsi" w:eastAsiaTheme="minorEastAsia" w:hAnsiTheme="minorHAnsi"/>
                <w:noProof/>
                <w:lang w:eastAsia="de-CH"/>
              </w:rPr>
              <w:tab/>
            </w:r>
            <w:r w:rsidR="00D45AC5" w:rsidRPr="00AA0359">
              <w:rPr>
                <w:rStyle w:val="Hyperlink"/>
                <w:noProof/>
                <w:lang w:eastAsia="de-CH"/>
              </w:rPr>
              <w:t>Analyse der Aufgabenstellung</w:t>
            </w:r>
            <w:r w:rsidR="00D45AC5">
              <w:rPr>
                <w:noProof/>
                <w:webHidden/>
              </w:rPr>
              <w:tab/>
            </w:r>
            <w:r w:rsidR="00D45AC5">
              <w:rPr>
                <w:noProof/>
                <w:webHidden/>
              </w:rPr>
              <w:fldChar w:fldCharType="begin"/>
            </w:r>
            <w:r w:rsidR="00D45AC5">
              <w:rPr>
                <w:noProof/>
                <w:webHidden/>
              </w:rPr>
              <w:instrText xml:space="preserve"> PAGEREF _Toc8223703 \h </w:instrText>
            </w:r>
            <w:r w:rsidR="00D45AC5">
              <w:rPr>
                <w:noProof/>
                <w:webHidden/>
              </w:rPr>
            </w:r>
            <w:r w:rsidR="00D45AC5">
              <w:rPr>
                <w:noProof/>
                <w:webHidden/>
              </w:rPr>
              <w:fldChar w:fldCharType="separate"/>
            </w:r>
            <w:r w:rsidR="00D45AC5">
              <w:rPr>
                <w:noProof/>
                <w:webHidden/>
              </w:rPr>
              <w:t>12</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04" w:history="1">
            <w:r w:rsidR="00D45AC5" w:rsidRPr="00AA0359">
              <w:rPr>
                <w:rStyle w:val="Hyperlink"/>
                <w:noProof/>
                <w:lang w:eastAsia="de-CH"/>
              </w:rPr>
              <w:t>3.1</w:t>
            </w:r>
            <w:r w:rsidR="00D45AC5">
              <w:rPr>
                <w:rFonts w:asciiTheme="minorHAnsi" w:eastAsiaTheme="minorEastAsia" w:hAnsiTheme="minorHAnsi"/>
                <w:noProof/>
                <w:sz w:val="22"/>
                <w:lang w:eastAsia="de-CH"/>
              </w:rPr>
              <w:tab/>
            </w:r>
            <w:r w:rsidR="00D45AC5" w:rsidRPr="00AA0359">
              <w:rPr>
                <w:rStyle w:val="Hyperlink"/>
                <w:noProof/>
                <w:lang w:eastAsia="de-CH"/>
              </w:rPr>
              <w:t>Kurzfassung Ist/Soll</w:t>
            </w:r>
            <w:r w:rsidR="00D45AC5">
              <w:rPr>
                <w:noProof/>
                <w:webHidden/>
              </w:rPr>
              <w:tab/>
            </w:r>
            <w:r w:rsidR="00D45AC5">
              <w:rPr>
                <w:noProof/>
                <w:webHidden/>
              </w:rPr>
              <w:fldChar w:fldCharType="begin"/>
            </w:r>
            <w:r w:rsidR="00D45AC5">
              <w:rPr>
                <w:noProof/>
                <w:webHidden/>
              </w:rPr>
              <w:instrText xml:space="preserve"> PAGEREF _Toc8223704 \h </w:instrText>
            </w:r>
            <w:r w:rsidR="00D45AC5">
              <w:rPr>
                <w:noProof/>
                <w:webHidden/>
              </w:rPr>
            </w:r>
            <w:r w:rsidR="00D45AC5">
              <w:rPr>
                <w:noProof/>
                <w:webHidden/>
              </w:rPr>
              <w:fldChar w:fldCharType="separate"/>
            </w:r>
            <w:r w:rsidR="00D45AC5">
              <w:rPr>
                <w:noProof/>
                <w:webHidden/>
              </w:rPr>
              <w:t>12</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05" w:history="1">
            <w:r w:rsidR="00D45AC5" w:rsidRPr="00AA0359">
              <w:rPr>
                <w:rStyle w:val="Hyperlink"/>
                <w:noProof/>
                <w:lang w:eastAsia="de-CH"/>
              </w:rPr>
              <w:t>3.2</w:t>
            </w:r>
            <w:r w:rsidR="00D45AC5">
              <w:rPr>
                <w:rFonts w:asciiTheme="minorHAnsi" w:eastAsiaTheme="minorEastAsia" w:hAnsiTheme="minorHAnsi"/>
                <w:noProof/>
                <w:sz w:val="22"/>
                <w:lang w:eastAsia="de-CH"/>
              </w:rPr>
              <w:tab/>
            </w:r>
            <w:r w:rsidR="00D45AC5" w:rsidRPr="00AA0359">
              <w:rPr>
                <w:rStyle w:val="Hyperlink"/>
                <w:noProof/>
                <w:lang w:eastAsia="de-CH"/>
              </w:rPr>
              <w:t>Messbare Ziele</w:t>
            </w:r>
            <w:r w:rsidR="00D45AC5">
              <w:rPr>
                <w:noProof/>
                <w:webHidden/>
              </w:rPr>
              <w:tab/>
            </w:r>
            <w:r w:rsidR="00D45AC5">
              <w:rPr>
                <w:noProof/>
                <w:webHidden/>
              </w:rPr>
              <w:fldChar w:fldCharType="begin"/>
            </w:r>
            <w:r w:rsidR="00D45AC5">
              <w:rPr>
                <w:noProof/>
                <w:webHidden/>
              </w:rPr>
              <w:instrText xml:space="preserve"> PAGEREF _Toc8223705 \h </w:instrText>
            </w:r>
            <w:r w:rsidR="00D45AC5">
              <w:rPr>
                <w:noProof/>
                <w:webHidden/>
              </w:rPr>
            </w:r>
            <w:r w:rsidR="00D45AC5">
              <w:rPr>
                <w:noProof/>
                <w:webHidden/>
              </w:rPr>
              <w:fldChar w:fldCharType="separate"/>
            </w:r>
            <w:r w:rsidR="00D45AC5">
              <w:rPr>
                <w:noProof/>
                <w:webHidden/>
              </w:rPr>
              <w:t>12</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06" w:history="1">
            <w:r w:rsidR="00D45AC5" w:rsidRPr="00AA0359">
              <w:rPr>
                <w:rStyle w:val="Hyperlink"/>
                <w:noProof/>
                <w:lang w:eastAsia="de-CH"/>
              </w:rPr>
              <w:t>3.3</w:t>
            </w:r>
            <w:r w:rsidR="00D45AC5">
              <w:rPr>
                <w:rFonts w:asciiTheme="minorHAnsi" w:eastAsiaTheme="minorEastAsia" w:hAnsiTheme="minorHAnsi"/>
                <w:noProof/>
                <w:sz w:val="22"/>
                <w:lang w:eastAsia="de-CH"/>
              </w:rPr>
              <w:tab/>
            </w:r>
            <w:r w:rsidR="00D45AC5" w:rsidRPr="00AA0359">
              <w:rPr>
                <w:rStyle w:val="Hyperlink"/>
                <w:noProof/>
                <w:lang w:eastAsia="de-CH"/>
              </w:rPr>
              <w:t>Dokumentation</w:t>
            </w:r>
            <w:r w:rsidR="00D45AC5">
              <w:rPr>
                <w:noProof/>
                <w:webHidden/>
              </w:rPr>
              <w:tab/>
            </w:r>
            <w:r w:rsidR="00D45AC5">
              <w:rPr>
                <w:noProof/>
                <w:webHidden/>
              </w:rPr>
              <w:fldChar w:fldCharType="begin"/>
            </w:r>
            <w:r w:rsidR="00D45AC5">
              <w:rPr>
                <w:noProof/>
                <w:webHidden/>
              </w:rPr>
              <w:instrText xml:space="preserve"> PAGEREF _Toc8223706 \h </w:instrText>
            </w:r>
            <w:r w:rsidR="00D45AC5">
              <w:rPr>
                <w:noProof/>
                <w:webHidden/>
              </w:rPr>
            </w:r>
            <w:r w:rsidR="00D45AC5">
              <w:rPr>
                <w:noProof/>
                <w:webHidden/>
              </w:rPr>
              <w:fldChar w:fldCharType="separate"/>
            </w:r>
            <w:r w:rsidR="00D45AC5">
              <w:rPr>
                <w:noProof/>
                <w:webHidden/>
              </w:rPr>
              <w:t>12</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707" w:history="1">
            <w:r w:rsidR="00D45AC5" w:rsidRPr="00AA0359">
              <w:rPr>
                <w:rStyle w:val="Hyperlink"/>
                <w:noProof/>
                <w:lang w:eastAsia="de-CH"/>
              </w:rPr>
              <w:t>4</w:t>
            </w:r>
            <w:r w:rsidR="00D45AC5">
              <w:rPr>
                <w:rFonts w:asciiTheme="minorHAnsi" w:eastAsiaTheme="minorEastAsia" w:hAnsiTheme="minorHAnsi"/>
                <w:noProof/>
                <w:lang w:eastAsia="de-CH"/>
              </w:rPr>
              <w:tab/>
            </w:r>
            <w:r w:rsidR="00D45AC5" w:rsidRPr="00AA0359">
              <w:rPr>
                <w:rStyle w:val="Hyperlink"/>
                <w:noProof/>
                <w:lang w:eastAsia="de-CH"/>
              </w:rPr>
              <w:t>Projektmanagement und Planung</w:t>
            </w:r>
            <w:r w:rsidR="00D45AC5">
              <w:rPr>
                <w:noProof/>
                <w:webHidden/>
              </w:rPr>
              <w:tab/>
            </w:r>
            <w:r w:rsidR="00D45AC5">
              <w:rPr>
                <w:noProof/>
                <w:webHidden/>
              </w:rPr>
              <w:fldChar w:fldCharType="begin"/>
            </w:r>
            <w:r w:rsidR="00D45AC5">
              <w:rPr>
                <w:noProof/>
                <w:webHidden/>
              </w:rPr>
              <w:instrText xml:space="preserve"> PAGEREF _Toc8223707 \h </w:instrText>
            </w:r>
            <w:r w:rsidR="00D45AC5">
              <w:rPr>
                <w:noProof/>
                <w:webHidden/>
              </w:rPr>
            </w:r>
            <w:r w:rsidR="00D45AC5">
              <w:rPr>
                <w:noProof/>
                <w:webHidden/>
              </w:rPr>
              <w:fldChar w:fldCharType="separate"/>
            </w:r>
            <w:r w:rsidR="00D45AC5">
              <w:rPr>
                <w:noProof/>
                <w:webHidden/>
              </w:rPr>
              <w:t>13</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08" w:history="1">
            <w:r w:rsidR="00D45AC5" w:rsidRPr="00AA0359">
              <w:rPr>
                <w:rStyle w:val="Hyperlink"/>
                <w:noProof/>
                <w:lang w:eastAsia="de-CH"/>
              </w:rPr>
              <w:t>4.1</w:t>
            </w:r>
            <w:r w:rsidR="00D45AC5">
              <w:rPr>
                <w:rFonts w:asciiTheme="minorHAnsi" w:eastAsiaTheme="minorEastAsia" w:hAnsiTheme="minorHAnsi"/>
                <w:noProof/>
                <w:sz w:val="22"/>
                <w:lang w:eastAsia="de-CH"/>
              </w:rPr>
              <w:tab/>
            </w:r>
            <w:r w:rsidR="00D45AC5" w:rsidRPr="00AA0359">
              <w:rPr>
                <w:rStyle w:val="Hyperlink"/>
                <w:noProof/>
                <w:lang w:eastAsia="de-CH"/>
              </w:rPr>
              <w:t>Organisation</w:t>
            </w:r>
            <w:r w:rsidR="00D45AC5">
              <w:rPr>
                <w:noProof/>
                <w:webHidden/>
              </w:rPr>
              <w:tab/>
            </w:r>
            <w:r w:rsidR="00D45AC5">
              <w:rPr>
                <w:noProof/>
                <w:webHidden/>
              </w:rPr>
              <w:fldChar w:fldCharType="begin"/>
            </w:r>
            <w:r w:rsidR="00D45AC5">
              <w:rPr>
                <w:noProof/>
                <w:webHidden/>
              </w:rPr>
              <w:instrText xml:space="preserve"> PAGEREF _Toc8223708 \h </w:instrText>
            </w:r>
            <w:r w:rsidR="00D45AC5">
              <w:rPr>
                <w:noProof/>
                <w:webHidden/>
              </w:rPr>
            </w:r>
            <w:r w:rsidR="00D45AC5">
              <w:rPr>
                <w:noProof/>
                <w:webHidden/>
              </w:rPr>
              <w:fldChar w:fldCharType="separate"/>
            </w:r>
            <w:r w:rsidR="00D45AC5">
              <w:rPr>
                <w:noProof/>
                <w:webHidden/>
              </w:rPr>
              <w:t>13</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09" w:history="1">
            <w:r w:rsidR="00D45AC5" w:rsidRPr="00AA0359">
              <w:rPr>
                <w:rStyle w:val="Hyperlink"/>
                <w:noProof/>
                <w:lang w:eastAsia="de-CH"/>
              </w:rPr>
              <w:t>4.1.1</w:t>
            </w:r>
            <w:r w:rsidR="00D45AC5">
              <w:rPr>
                <w:rFonts w:asciiTheme="minorHAnsi" w:eastAsiaTheme="minorEastAsia" w:hAnsiTheme="minorHAnsi"/>
                <w:noProof/>
                <w:sz w:val="22"/>
                <w:lang w:eastAsia="de-CH"/>
              </w:rPr>
              <w:tab/>
            </w:r>
            <w:r w:rsidR="00D45AC5" w:rsidRPr="00AA0359">
              <w:rPr>
                <w:rStyle w:val="Hyperlink"/>
                <w:noProof/>
                <w:lang w:eastAsia="de-CH"/>
              </w:rPr>
              <w:t>Zeitplan &amp; Termine</w:t>
            </w:r>
            <w:r w:rsidR="00D45AC5">
              <w:rPr>
                <w:noProof/>
                <w:webHidden/>
              </w:rPr>
              <w:tab/>
            </w:r>
            <w:r w:rsidR="00D45AC5">
              <w:rPr>
                <w:noProof/>
                <w:webHidden/>
              </w:rPr>
              <w:fldChar w:fldCharType="begin"/>
            </w:r>
            <w:r w:rsidR="00D45AC5">
              <w:rPr>
                <w:noProof/>
                <w:webHidden/>
              </w:rPr>
              <w:instrText xml:space="preserve"> PAGEREF _Toc8223709 \h </w:instrText>
            </w:r>
            <w:r w:rsidR="00D45AC5">
              <w:rPr>
                <w:noProof/>
                <w:webHidden/>
              </w:rPr>
            </w:r>
            <w:r w:rsidR="00D45AC5">
              <w:rPr>
                <w:noProof/>
                <w:webHidden/>
              </w:rPr>
              <w:fldChar w:fldCharType="separate"/>
            </w:r>
            <w:r w:rsidR="00D45AC5">
              <w:rPr>
                <w:noProof/>
                <w:webHidden/>
              </w:rPr>
              <w:t>13</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10" w:history="1">
            <w:r w:rsidR="00D45AC5" w:rsidRPr="00AA0359">
              <w:rPr>
                <w:rStyle w:val="Hyperlink"/>
                <w:noProof/>
                <w:lang w:eastAsia="de-CH"/>
              </w:rPr>
              <w:t>4.1.2</w:t>
            </w:r>
            <w:r w:rsidR="00D45AC5">
              <w:rPr>
                <w:rFonts w:asciiTheme="minorHAnsi" w:eastAsiaTheme="minorEastAsia" w:hAnsiTheme="minorHAnsi"/>
                <w:noProof/>
                <w:sz w:val="22"/>
                <w:lang w:eastAsia="de-CH"/>
              </w:rPr>
              <w:tab/>
            </w:r>
            <w:r w:rsidR="00D45AC5" w:rsidRPr="00AA0359">
              <w:rPr>
                <w:rStyle w:val="Hyperlink"/>
                <w:noProof/>
                <w:lang w:eastAsia="de-CH"/>
              </w:rPr>
              <w:t>Projektaufbauorganisation</w:t>
            </w:r>
            <w:r w:rsidR="00D45AC5">
              <w:rPr>
                <w:noProof/>
                <w:webHidden/>
              </w:rPr>
              <w:tab/>
            </w:r>
            <w:r w:rsidR="00D45AC5">
              <w:rPr>
                <w:noProof/>
                <w:webHidden/>
              </w:rPr>
              <w:fldChar w:fldCharType="begin"/>
            </w:r>
            <w:r w:rsidR="00D45AC5">
              <w:rPr>
                <w:noProof/>
                <w:webHidden/>
              </w:rPr>
              <w:instrText xml:space="preserve"> PAGEREF _Toc8223710 \h </w:instrText>
            </w:r>
            <w:r w:rsidR="00D45AC5">
              <w:rPr>
                <w:noProof/>
                <w:webHidden/>
              </w:rPr>
            </w:r>
            <w:r w:rsidR="00D45AC5">
              <w:rPr>
                <w:noProof/>
                <w:webHidden/>
              </w:rPr>
              <w:fldChar w:fldCharType="separate"/>
            </w:r>
            <w:r w:rsidR="00D45AC5">
              <w:rPr>
                <w:noProof/>
                <w:webHidden/>
              </w:rPr>
              <w:t>14</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11" w:history="1">
            <w:r w:rsidR="00D45AC5" w:rsidRPr="00AA0359">
              <w:rPr>
                <w:rStyle w:val="Hyperlink"/>
                <w:noProof/>
                <w:lang w:eastAsia="de-CH"/>
              </w:rPr>
              <w:t>4.1.3</w:t>
            </w:r>
            <w:r w:rsidR="00D45AC5">
              <w:rPr>
                <w:rFonts w:asciiTheme="minorHAnsi" w:eastAsiaTheme="minorEastAsia" w:hAnsiTheme="minorHAnsi"/>
                <w:noProof/>
                <w:sz w:val="22"/>
                <w:lang w:eastAsia="de-CH"/>
              </w:rPr>
              <w:tab/>
            </w:r>
            <w:r w:rsidR="00D45AC5" w:rsidRPr="00AA0359">
              <w:rPr>
                <w:rStyle w:val="Hyperlink"/>
                <w:noProof/>
                <w:lang w:eastAsia="de-CH"/>
              </w:rPr>
              <w:t>Arbeitsplatz</w:t>
            </w:r>
            <w:r w:rsidR="00D45AC5">
              <w:rPr>
                <w:noProof/>
                <w:webHidden/>
              </w:rPr>
              <w:tab/>
            </w:r>
            <w:r w:rsidR="00D45AC5">
              <w:rPr>
                <w:noProof/>
                <w:webHidden/>
              </w:rPr>
              <w:fldChar w:fldCharType="begin"/>
            </w:r>
            <w:r w:rsidR="00D45AC5">
              <w:rPr>
                <w:noProof/>
                <w:webHidden/>
              </w:rPr>
              <w:instrText xml:space="preserve"> PAGEREF _Toc8223711 \h </w:instrText>
            </w:r>
            <w:r w:rsidR="00D45AC5">
              <w:rPr>
                <w:noProof/>
                <w:webHidden/>
              </w:rPr>
            </w:r>
            <w:r w:rsidR="00D45AC5">
              <w:rPr>
                <w:noProof/>
                <w:webHidden/>
              </w:rPr>
              <w:fldChar w:fldCharType="separate"/>
            </w:r>
            <w:r w:rsidR="00D45AC5">
              <w:rPr>
                <w:noProof/>
                <w:webHidden/>
              </w:rPr>
              <w:t>15</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12" w:history="1">
            <w:r w:rsidR="00D45AC5" w:rsidRPr="00AA0359">
              <w:rPr>
                <w:rStyle w:val="Hyperlink"/>
                <w:noProof/>
                <w:lang w:eastAsia="de-CH"/>
              </w:rPr>
              <w:t>4.1.4</w:t>
            </w:r>
            <w:r w:rsidR="00D45AC5">
              <w:rPr>
                <w:rFonts w:asciiTheme="minorHAnsi" w:eastAsiaTheme="minorEastAsia" w:hAnsiTheme="minorHAnsi"/>
                <w:noProof/>
                <w:sz w:val="22"/>
                <w:lang w:eastAsia="de-CH"/>
              </w:rPr>
              <w:tab/>
            </w:r>
            <w:r w:rsidR="00D45AC5" w:rsidRPr="00AA0359">
              <w:rPr>
                <w:rStyle w:val="Hyperlink"/>
                <w:noProof/>
                <w:lang w:eastAsia="de-CH"/>
              </w:rPr>
              <w:t>Datensicherung &amp; Versionierung</w:t>
            </w:r>
            <w:r w:rsidR="00D45AC5">
              <w:rPr>
                <w:noProof/>
                <w:webHidden/>
              </w:rPr>
              <w:tab/>
            </w:r>
            <w:r w:rsidR="00D45AC5">
              <w:rPr>
                <w:noProof/>
                <w:webHidden/>
              </w:rPr>
              <w:fldChar w:fldCharType="begin"/>
            </w:r>
            <w:r w:rsidR="00D45AC5">
              <w:rPr>
                <w:noProof/>
                <w:webHidden/>
              </w:rPr>
              <w:instrText xml:space="preserve"> PAGEREF _Toc8223712 \h </w:instrText>
            </w:r>
            <w:r w:rsidR="00D45AC5">
              <w:rPr>
                <w:noProof/>
                <w:webHidden/>
              </w:rPr>
            </w:r>
            <w:r w:rsidR="00D45AC5">
              <w:rPr>
                <w:noProof/>
                <w:webHidden/>
              </w:rPr>
              <w:fldChar w:fldCharType="separate"/>
            </w:r>
            <w:r w:rsidR="00D45AC5">
              <w:rPr>
                <w:noProof/>
                <w:webHidden/>
              </w:rPr>
              <w:t>15</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13" w:history="1">
            <w:r w:rsidR="00D45AC5" w:rsidRPr="00AA0359">
              <w:rPr>
                <w:rStyle w:val="Hyperlink"/>
                <w:noProof/>
                <w:lang w:eastAsia="de-CH"/>
              </w:rPr>
              <w:t>4.2</w:t>
            </w:r>
            <w:r w:rsidR="00D45AC5">
              <w:rPr>
                <w:rFonts w:asciiTheme="minorHAnsi" w:eastAsiaTheme="minorEastAsia" w:hAnsiTheme="minorHAnsi"/>
                <w:noProof/>
                <w:sz w:val="22"/>
                <w:lang w:eastAsia="de-CH"/>
              </w:rPr>
              <w:tab/>
            </w:r>
            <w:r w:rsidR="00D45AC5" w:rsidRPr="00AA0359">
              <w:rPr>
                <w:rStyle w:val="Hyperlink"/>
                <w:noProof/>
                <w:lang w:eastAsia="de-CH"/>
              </w:rPr>
              <w:t>Auswertung der Aufgabenstellung</w:t>
            </w:r>
            <w:r w:rsidR="00D45AC5">
              <w:rPr>
                <w:noProof/>
                <w:webHidden/>
              </w:rPr>
              <w:tab/>
            </w:r>
            <w:r w:rsidR="00D45AC5">
              <w:rPr>
                <w:noProof/>
                <w:webHidden/>
              </w:rPr>
              <w:fldChar w:fldCharType="begin"/>
            </w:r>
            <w:r w:rsidR="00D45AC5">
              <w:rPr>
                <w:noProof/>
                <w:webHidden/>
              </w:rPr>
              <w:instrText xml:space="preserve"> PAGEREF _Toc8223713 \h </w:instrText>
            </w:r>
            <w:r w:rsidR="00D45AC5">
              <w:rPr>
                <w:noProof/>
                <w:webHidden/>
              </w:rPr>
            </w:r>
            <w:r w:rsidR="00D45AC5">
              <w:rPr>
                <w:noProof/>
                <w:webHidden/>
              </w:rPr>
              <w:fldChar w:fldCharType="separate"/>
            </w:r>
            <w:r w:rsidR="00D45AC5">
              <w:rPr>
                <w:noProof/>
                <w:webHidden/>
              </w:rPr>
              <w:t>17</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14" w:history="1">
            <w:r w:rsidR="00D45AC5" w:rsidRPr="00AA0359">
              <w:rPr>
                <w:rStyle w:val="Hyperlink"/>
                <w:noProof/>
                <w:lang w:eastAsia="de-CH"/>
              </w:rPr>
              <w:t>4.2.1</w:t>
            </w:r>
            <w:r w:rsidR="00D45AC5">
              <w:rPr>
                <w:rFonts w:asciiTheme="minorHAnsi" w:eastAsiaTheme="minorEastAsia" w:hAnsiTheme="minorHAnsi"/>
                <w:noProof/>
                <w:sz w:val="22"/>
                <w:lang w:eastAsia="de-CH"/>
              </w:rPr>
              <w:tab/>
            </w:r>
            <w:r w:rsidR="00D45AC5" w:rsidRPr="00AA0359">
              <w:rPr>
                <w:rStyle w:val="Hyperlink"/>
                <w:noProof/>
                <w:lang w:eastAsia="de-CH"/>
              </w:rPr>
              <w:t>Wandlung der vorgegebenen Tests</w:t>
            </w:r>
            <w:r w:rsidR="00D45AC5">
              <w:rPr>
                <w:noProof/>
                <w:webHidden/>
              </w:rPr>
              <w:tab/>
            </w:r>
            <w:r w:rsidR="00D45AC5">
              <w:rPr>
                <w:noProof/>
                <w:webHidden/>
              </w:rPr>
              <w:fldChar w:fldCharType="begin"/>
            </w:r>
            <w:r w:rsidR="00D45AC5">
              <w:rPr>
                <w:noProof/>
                <w:webHidden/>
              </w:rPr>
              <w:instrText xml:space="preserve"> PAGEREF _Toc8223714 \h </w:instrText>
            </w:r>
            <w:r w:rsidR="00D45AC5">
              <w:rPr>
                <w:noProof/>
                <w:webHidden/>
              </w:rPr>
            </w:r>
            <w:r w:rsidR="00D45AC5">
              <w:rPr>
                <w:noProof/>
                <w:webHidden/>
              </w:rPr>
              <w:fldChar w:fldCharType="separate"/>
            </w:r>
            <w:r w:rsidR="00D45AC5">
              <w:rPr>
                <w:noProof/>
                <w:webHidden/>
              </w:rPr>
              <w:t>17</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15" w:history="1">
            <w:r w:rsidR="00D45AC5" w:rsidRPr="00AA0359">
              <w:rPr>
                <w:rStyle w:val="Hyperlink"/>
                <w:noProof/>
                <w:lang w:eastAsia="de-CH"/>
              </w:rPr>
              <w:t>4.2.2</w:t>
            </w:r>
            <w:r w:rsidR="00D45AC5">
              <w:rPr>
                <w:rFonts w:asciiTheme="minorHAnsi" w:eastAsiaTheme="minorEastAsia" w:hAnsiTheme="minorHAnsi"/>
                <w:noProof/>
                <w:sz w:val="22"/>
                <w:lang w:eastAsia="de-CH"/>
              </w:rPr>
              <w:tab/>
            </w:r>
            <w:r w:rsidR="00D45AC5" w:rsidRPr="00AA0359">
              <w:rPr>
                <w:rStyle w:val="Hyperlink"/>
                <w:noProof/>
                <w:lang w:eastAsia="de-CH"/>
              </w:rPr>
              <w:t>Mittel und Methoden</w:t>
            </w:r>
            <w:r w:rsidR="00D45AC5">
              <w:rPr>
                <w:noProof/>
                <w:webHidden/>
              </w:rPr>
              <w:tab/>
            </w:r>
            <w:r w:rsidR="00D45AC5">
              <w:rPr>
                <w:noProof/>
                <w:webHidden/>
              </w:rPr>
              <w:fldChar w:fldCharType="begin"/>
            </w:r>
            <w:r w:rsidR="00D45AC5">
              <w:rPr>
                <w:noProof/>
                <w:webHidden/>
              </w:rPr>
              <w:instrText xml:space="preserve"> PAGEREF _Toc8223715 \h </w:instrText>
            </w:r>
            <w:r w:rsidR="00D45AC5">
              <w:rPr>
                <w:noProof/>
                <w:webHidden/>
              </w:rPr>
            </w:r>
            <w:r w:rsidR="00D45AC5">
              <w:rPr>
                <w:noProof/>
                <w:webHidden/>
              </w:rPr>
              <w:fldChar w:fldCharType="separate"/>
            </w:r>
            <w:r w:rsidR="00D45AC5">
              <w:rPr>
                <w:noProof/>
                <w:webHidden/>
              </w:rPr>
              <w:t>17</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16" w:history="1">
            <w:r w:rsidR="00D45AC5" w:rsidRPr="00AA0359">
              <w:rPr>
                <w:rStyle w:val="Hyperlink"/>
                <w:noProof/>
                <w:lang w:eastAsia="de-CH"/>
              </w:rPr>
              <w:t>4.2.3</w:t>
            </w:r>
            <w:r w:rsidR="00D45AC5">
              <w:rPr>
                <w:rFonts w:asciiTheme="minorHAnsi" w:eastAsiaTheme="minorEastAsia" w:hAnsiTheme="minorHAnsi"/>
                <w:noProof/>
                <w:sz w:val="22"/>
                <w:lang w:eastAsia="de-CH"/>
              </w:rPr>
              <w:tab/>
            </w:r>
            <w:r w:rsidR="00D45AC5" w:rsidRPr="00AA0359">
              <w:rPr>
                <w:rStyle w:val="Hyperlink"/>
                <w:noProof/>
                <w:lang w:eastAsia="de-CH"/>
              </w:rPr>
              <w:t>Abhängigkeiten zu Vorarbeiten</w:t>
            </w:r>
            <w:r w:rsidR="00D45AC5">
              <w:rPr>
                <w:noProof/>
                <w:webHidden/>
              </w:rPr>
              <w:tab/>
            </w:r>
            <w:r w:rsidR="00D45AC5">
              <w:rPr>
                <w:noProof/>
                <w:webHidden/>
              </w:rPr>
              <w:fldChar w:fldCharType="begin"/>
            </w:r>
            <w:r w:rsidR="00D45AC5">
              <w:rPr>
                <w:noProof/>
                <w:webHidden/>
              </w:rPr>
              <w:instrText xml:space="preserve"> PAGEREF _Toc8223716 \h </w:instrText>
            </w:r>
            <w:r w:rsidR="00D45AC5">
              <w:rPr>
                <w:noProof/>
                <w:webHidden/>
              </w:rPr>
            </w:r>
            <w:r w:rsidR="00D45AC5">
              <w:rPr>
                <w:noProof/>
                <w:webHidden/>
              </w:rPr>
              <w:fldChar w:fldCharType="separate"/>
            </w:r>
            <w:r w:rsidR="00D45AC5">
              <w:rPr>
                <w:noProof/>
                <w:webHidden/>
              </w:rPr>
              <w:t>18</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717" w:history="1">
            <w:r w:rsidR="00D45AC5" w:rsidRPr="00AA0359">
              <w:rPr>
                <w:rStyle w:val="Hyperlink"/>
                <w:noProof/>
                <w:lang w:eastAsia="de-CH"/>
              </w:rPr>
              <w:t>5</w:t>
            </w:r>
            <w:r w:rsidR="00D45AC5">
              <w:rPr>
                <w:rFonts w:asciiTheme="minorHAnsi" w:eastAsiaTheme="minorEastAsia" w:hAnsiTheme="minorHAnsi"/>
                <w:noProof/>
                <w:lang w:eastAsia="de-CH"/>
              </w:rPr>
              <w:tab/>
            </w:r>
            <w:r w:rsidR="00D45AC5" w:rsidRPr="00AA0359">
              <w:rPr>
                <w:rStyle w:val="Hyperlink"/>
                <w:noProof/>
                <w:lang w:eastAsia="de-CH"/>
              </w:rPr>
              <w:t>Firmenstandards</w:t>
            </w:r>
            <w:r w:rsidR="00D45AC5">
              <w:rPr>
                <w:noProof/>
                <w:webHidden/>
              </w:rPr>
              <w:tab/>
            </w:r>
            <w:r w:rsidR="00D45AC5">
              <w:rPr>
                <w:noProof/>
                <w:webHidden/>
              </w:rPr>
              <w:fldChar w:fldCharType="begin"/>
            </w:r>
            <w:r w:rsidR="00D45AC5">
              <w:rPr>
                <w:noProof/>
                <w:webHidden/>
              </w:rPr>
              <w:instrText xml:space="preserve"> PAGEREF _Toc8223717 \h </w:instrText>
            </w:r>
            <w:r w:rsidR="00D45AC5">
              <w:rPr>
                <w:noProof/>
                <w:webHidden/>
              </w:rPr>
            </w:r>
            <w:r w:rsidR="00D45AC5">
              <w:rPr>
                <w:noProof/>
                <w:webHidden/>
              </w:rPr>
              <w:fldChar w:fldCharType="separate"/>
            </w:r>
            <w:r w:rsidR="00D45AC5">
              <w:rPr>
                <w:noProof/>
                <w:webHidden/>
              </w:rPr>
              <w:t>19</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18" w:history="1">
            <w:r w:rsidR="00D45AC5" w:rsidRPr="00AA0359">
              <w:rPr>
                <w:rStyle w:val="Hyperlink"/>
                <w:noProof/>
                <w:lang w:eastAsia="de-CH"/>
              </w:rPr>
              <w:t>5.1</w:t>
            </w:r>
            <w:r w:rsidR="00D45AC5">
              <w:rPr>
                <w:rFonts w:asciiTheme="minorHAnsi" w:eastAsiaTheme="minorEastAsia" w:hAnsiTheme="minorHAnsi"/>
                <w:noProof/>
                <w:sz w:val="22"/>
                <w:lang w:eastAsia="de-CH"/>
              </w:rPr>
              <w:tab/>
            </w:r>
            <w:r w:rsidR="00D45AC5" w:rsidRPr="00AA0359">
              <w:rPr>
                <w:rStyle w:val="Hyperlink"/>
                <w:noProof/>
                <w:lang w:eastAsia="de-CH"/>
              </w:rPr>
              <w:t>Schriftarten</w:t>
            </w:r>
            <w:r w:rsidR="00D45AC5">
              <w:rPr>
                <w:noProof/>
                <w:webHidden/>
              </w:rPr>
              <w:tab/>
            </w:r>
            <w:r w:rsidR="00D45AC5">
              <w:rPr>
                <w:noProof/>
                <w:webHidden/>
              </w:rPr>
              <w:fldChar w:fldCharType="begin"/>
            </w:r>
            <w:r w:rsidR="00D45AC5">
              <w:rPr>
                <w:noProof/>
                <w:webHidden/>
              </w:rPr>
              <w:instrText xml:space="preserve"> PAGEREF _Toc8223718 \h </w:instrText>
            </w:r>
            <w:r w:rsidR="00D45AC5">
              <w:rPr>
                <w:noProof/>
                <w:webHidden/>
              </w:rPr>
            </w:r>
            <w:r w:rsidR="00D45AC5">
              <w:rPr>
                <w:noProof/>
                <w:webHidden/>
              </w:rPr>
              <w:fldChar w:fldCharType="separate"/>
            </w:r>
            <w:r w:rsidR="00D45AC5">
              <w:rPr>
                <w:noProof/>
                <w:webHidden/>
              </w:rPr>
              <w:t>19</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19" w:history="1">
            <w:r w:rsidR="00D45AC5" w:rsidRPr="00AA0359">
              <w:rPr>
                <w:rStyle w:val="Hyperlink"/>
                <w:noProof/>
                <w:lang w:eastAsia="de-CH"/>
              </w:rPr>
              <w:t>5.2</w:t>
            </w:r>
            <w:r w:rsidR="00D45AC5">
              <w:rPr>
                <w:rFonts w:asciiTheme="minorHAnsi" w:eastAsiaTheme="minorEastAsia" w:hAnsiTheme="minorHAnsi"/>
                <w:noProof/>
                <w:sz w:val="22"/>
                <w:lang w:eastAsia="de-CH"/>
              </w:rPr>
              <w:tab/>
            </w:r>
            <w:r w:rsidR="00D45AC5" w:rsidRPr="00AA0359">
              <w:rPr>
                <w:rStyle w:val="Hyperlink"/>
                <w:noProof/>
                <w:lang w:eastAsia="de-CH"/>
              </w:rPr>
              <w:t>Farben</w:t>
            </w:r>
            <w:r w:rsidR="00D45AC5">
              <w:rPr>
                <w:noProof/>
                <w:webHidden/>
              </w:rPr>
              <w:tab/>
            </w:r>
            <w:r w:rsidR="00D45AC5">
              <w:rPr>
                <w:noProof/>
                <w:webHidden/>
              </w:rPr>
              <w:fldChar w:fldCharType="begin"/>
            </w:r>
            <w:r w:rsidR="00D45AC5">
              <w:rPr>
                <w:noProof/>
                <w:webHidden/>
              </w:rPr>
              <w:instrText xml:space="preserve"> PAGEREF _Toc8223719 \h </w:instrText>
            </w:r>
            <w:r w:rsidR="00D45AC5">
              <w:rPr>
                <w:noProof/>
                <w:webHidden/>
              </w:rPr>
            </w:r>
            <w:r w:rsidR="00D45AC5">
              <w:rPr>
                <w:noProof/>
                <w:webHidden/>
              </w:rPr>
              <w:fldChar w:fldCharType="separate"/>
            </w:r>
            <w:r w:rsidR="00D45AC5">
              <w:rPr>
                <w:noProof/>
                <w:webHidden/>
              </w:rPr>
              <w:t>19</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20" w:history="1">
            <w:r w:rsidR="00D45AC5" w:rsidRPr="00AA0359">
              <w:rPr>
                <w:rStyle w:val="Hyperlink"/>
                <w:noProof/>
                <w:lang w:eastAsia="de-CH"/>
              </w:rPr>
              <w:t>5.3</w:t>
            </w:r>
            <w:r w:rsidR="00D45AC5">
              <w:rPr>
                <w:rFonts w:asciiTheme="minorHAnsi" w:eastAsiaTheme="minorEastAsia" w:hAnsiTheme="minorHAnsi"/>
                <w:noProof/>
                <w:sz w:val="22"/>
                <w:lang w:eastAsia="de-CH"/>
              </w:rPr>
              <w:tab/>
            </w:r>
            <w:r w:rsidR="00D45AC5" w:rsidRPr="00AA0359">
              <w:rPr>
                <w:rStyle w:val="Hyperlink"/>
                <w:noProof/>
                <w:lang w:eastAsia="de-CH"/>
              </w:rPr>
              <w:t>Logos</w:t>
            </w:r>
            <w:r w:rsidR="00D45AC5">
              <w:rPr>
                <w:noProof/>
                <w:webHidden/>
              </w:rPr>
              <w:tab/>
            </w:r>
            <w:r w:rsidR="00D45AC5">
              <w:rPr>
                <w:noProof/>
                <w:webHidden/>
              </w:rPr>
              <w:fldChar w:fldCharType="begin"/>
            </w:r>
            <w:r w:rsidR="00D45AC5">
              <w:rPr>
                <w:noProof/>
                <w:webHidden/>
              </w:rPr>
              <w:instrText xml:space="preserve"> PAGEREF _Toc8223720 \h </w:instrText>
            </w:r>
            <w:r w:rsidR="00D45AC5">
              <w:rPr>
                <w:noProof/>
                <w:webHidden/>
              </w:rPr>
            </w:r>
            <w:r w:rsidR="00D45AC5">
              <w:rPr>
                <w:noProof/>
                <w:webHidden/>
              </w:rPr>
              <w:fldChar w:fldCharType="separate"/>
            </w:r>
            <w:r w:rsidR="00D45AC5">
              <w:rPr>
                <w:noProof/>
                <w:webHidden/>
              </w:rPr>
              <w:t>20</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21" w:history="1">
            <w:r w:rsidR="00D45AC5" w:rsidRPr="00AA0359">
              <w:rPr>
                <w:rStyle w:val="Hyperlink"/>
                <w:noProof/>
                <w:lang w:eastAsia="de-CH"/>
              </w:rPr>
              <w:t>5.4</w:t>
            </w:r>
            <w:r w:rsidR="00D45AC5">
              <w:rPr>
                <w:rFonts w:asciiTheme="minorHAnsi" w:eastAsiaTheme="minorEastAsia" w:hAnsiTheme="minorHAnsi"/>
                <w:noProof/>
                <w:sz w:val="22"/>
                <w:lang w:eastAsia="de-CH"/>
              </w:rPr>
              <w:tab/>
            </w:r>
            <w:r w:rsidR="00D45AC5" w:rsidRPr="00AA0359">
              <w:rPr>
                <w:rStyle w:val="Hyperlink"/>
                <w:noProof/>
                <w:lang w:eastAsia="de-CH"/>
              </w:rPr>
              <w:t xml:space="preserve">Formularelemente </w:t>
            </w:r>
            <w:r w:rsidR="00D45AC5">
              <w:rPr>
                <w:noProof/>
                <w:webHidden/>
              </w:rPr>
              <w:tab/>
            </w:r>
            <w:r w:rsidR="00D45AC5">
              <w:rPr>
                <w:noProof/>
                <w:webHidden/>
              </w:rPr>
              <w:fldChar w:fldCharType="begin"/>
            </w:r>
            <w:r w:rsidR="00D45AC5">
              <w:rPr>
                <w:noProof/>
                <w:webHidden/>
              </w:rPr>
              <w:instrText xml:space="preserve"> PAGEREF _Toc8223721 \h </w:instrText>
            </w:r>
            <w:r w:rsidR="00D45AC5">
              <w:rPr>
                <w:noProof/>
                <w:webHidden/>
              </w:rPr>
            </w:r>
            <w:r w:rsidR="00D45AC5">
              <w:rPr>
                <w:noProof/>
                <w:webHidden/>
              </w:rPr>
              <w:fldChar w:fldCharType="separate"/>
            </w:r>
            <w:r w:rsidR="00D45AC5">
              <w:rPr>
                <w:noProof/>
                <w:webHidden/>
              </w:rPr>
              <w:t>20</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722" w:history="1">
            <w:r w:rsidR="00D45AC5" w:rsidRPr="00AA0359">
              <w:rPr>
                <w:rStyle w:val="Hyperlink"/>
                <w:noProof/>
                <w:lang w:eastAsia="de-CH"/>
              </w:rPr>
              <w:t>6</w:t>
            </w:r>
            <w:r w:rsidR="00D45AC5">
              <w:rPr>
                <w:rFonts w:asciiTheme="minorHAnsi" w:eastAsiaTheme="minorEastAsia" w:hAnsiTheme="minorHAnsi"/>
                <w:noProof/>
                <w:lang w:eastAsia="de-CH"/>
              </w:rPr>
              <w:tab/>
            </w:r>
            <w:r w:rsidR="00D45AC5" w:rsidRPr="00AA0359">
              <w:rPr>
                <w:rStyle w:val="Hyperlink"/>
                <w:noProof/>
                <w:lang w:eastAsia="de-CH"/>
              </w:rPr>
              <w:t>Arbeitsjournal</w:t>
            </w:r>
            <w:r w:rsidR="00D45AC5">
              <w:rPr>
                <w:noProof/>
                <w:webHidden/>
              </w:rPr>
              <w:tab/>
            </w:r>
            <w:r w:rsidR="00D45AC5">
              <w:rPr>
                <w:noProof/>
                <w:webHidden/>
              </w:rPr>
              <w:fldChar w:fldCharType="begin"/>
            </w:r>
            <w:r w:rsidR="00D45AC5">
              <w:rPr>
                <w:noProof/>
                <w:webHidden/>
              </w:rPr>
              <w:instrText xml:space="preserve"> PAGEREF _Toc8223722 \h </w:instrText>
            </w:r>
            <w:r w:rsidR="00D45AC5">
              <w:rPr>
                <w:noProof/>
                <w:webHidden/>
              </w:rPr>
            </w:r>
            <w:r w:rsidR="00D45AC5">
              <w:rPr>
                <w:noProof/>
                <w:webHidden/>
              </w:rPr>
              <w:fldChar w:fldCharType="separate"/>
            </w:r>
            <w:r w:rsidR="00D45AC5">
              <w:rPr>
                <w:noProof/>
                <w:webHidden/>
              </w:rPr>
              <w:t>21</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23" w:history="1">
            <w:r w:rsidR="00D45AC5" w:rsidRPr="00AA0359">
              <w:rPr>
                <w:rStyle w:val="Hyperlink"/>
                <w:noProof/>
                <w:lang w:eastAsia="de-CH"/>
              </w:rPr>
              <w:t>6.1</w:t>
            </w:r>
            <w:r w:rsidR="00D45AC5">
              <w:rPr>
                <w:rFonts w:asciiTheme="minorHAnsi" w:eastAsiaTheme="minorEastAsia" w:hAnsiTheme="minorHAnsi"/>
                <w:noProof/>
                <w:sz w:val="22"/>
                <w:lang w:eastAsia="de-CH"/>
              </w:rPr>
              <w:tab/>
            </w:r>
            <w:r w:rsidR="00D45AC5" w:rsidRPr="00AA0359">
              <w:rPr>
                <w:rStyle w:val="Hyperlink"/>
                <w:noProof/>
                <w:lang w:eastAsia="de-CH"/>
              </w:rPr>
              <w:t>Tag 1 – 24.04.2019</w:t>
            </w:r>
            <w:r w:rsidR="00D45AC5">
              <w:rPr>
                <w:noProof/>
                <w:webHidden/>
              </w:rPr>
              <w:tab/>
            </w:r>
            <w:r w:rsidR="00D45AC5">
              <w:rPr>
                <w:noProof/>
                <w:webHidden/>
              </w:rPr>
              <w:fldChar w:fldCharType="begin"/>
            </w:r>
            <w:r w:rsidR="00D45AC5">
              <w:rPr>
                <w:noProof/>
                <w:webHidden/>
              </w:rPr>
              <w:instrText xml:space="preserve"> PAGEREF _Toc8223723 \h </w:instrText>
            </w:r>
            <w:r w:rsidR="00D45AC5">
              <w:rPr>
                <w:noProof/>
                <w:webHidden/>
              </w:rPr>
            </w:r>
            <w:r w:rsidR="00D45AC5">
              <w:rPr>
                <w:noProof/>
                <w:webHidden/>
              </w:rPr>
              <w:fldChar w:fldCharType="separate"/>
            </w:r>
            <w:r w:rsidR="00D45AC5">
              <w:rPr>
                <w:noProof/>
                <w:webHidden/>
              </w:rPr>
              <w:t>21</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24" w:history="1">
            <w:r w:rsidR="00D45AC5" w:rsidRPr="00AA0359">
              <w:rPr>
                <w:rStyle w:val="Hyperlink"/>
                <w:noProof/>
                <w:lang w:eastAsia="de-CH"/>
              </w:rPr>
              <w:t>6.2</w:t>
            </w:r>
            <w:r w:rsidR="00D45AC5">
              <w:rPr>
                <w:rFonts w:asciiTheme="minorHAnsi" w:eastAsiaTheme="minorEastAsia" w:hAnsiTheme="minorHAnsi"/>
                <w:noProof/>
                <w:sz w:val="22"/>
                <w:lang w:eastAsia="de-CH"/>
              </w:rPr>
              <w:tab/>
            </w:r>
            <w:r w:rsidR="00D45AC5" w:rsidRPr="00AA0359">
              <w:rPr>
                <w:rStyle w:val="Hyperlink"/>
                <w:noProof/>
                <w:lang w:eastAsia="de-CH"/>
              </w:rPr>
              <w:t>Tag 2 – 25.04.2019</w:t>
            </w:r>
            <w:r w:rsidR="00D45AC5">
              <w:rPr>
                <w:noProof/>
                <w:webHidden/>
              </w:rPr>
              <w:tab/>
            </w:r>
            <w:r w:rsidR="00D45AC5">
              <w:rPr>
                <w:noProof/>
                <w:webHidden/>
              </w:rPr>
              <w:fldChar w:fldCharType="begin"/>
            </w:r>
            <w:r w:rsidR="00D45AC5">
              <w:rPr>
                <w:noProof/>
                <w:webHidden/>
              </w:rPr>
              <w:instrText xml:space="preserve"> PAGEREF _Toc8223724 \h </w:instrText>
            </w:r>
            <w:r w:rsidR="00D45AC5">
              <w:rPr>
                <w:noProof/>
                <w:webHidden/>
              </w:rPr>
            </w:r>
            <w:r w:rsidR="00D45AC5">
              <w:rPr>
                <w:noProof/>
                <w:webHidden/>
              </w:rPr>
              <w:fldChar w:fldCharType="separate"/>
            </w:r>
            <w:r w:rsidR="00D45AC5">
              <w:rPr>
                <w:noProof/>
                <w:webHidden/>
              </w:rPr>
              <w:t>22</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25" w:history="1">
            <w:r w:rsidR="00D45AC5" w:rsidRPr="00AA0359">
              <w:rPr>
                <w:rStyle w:val="Hyperlink"/>
                <w:noProof/>
                <w:lang w:eastAsia="de-CH"/>
              </w:rPr>
              <w:t>6.3</w:t>
            </w:r>
            <w:r w:rsidR="00D45AC5">
              <w:rPr>
                <w:rFonts w:asciiTheme="minorHAnsi" w:eastAsiaTheme="minorEastAsia" w:hAnsiTheme="minorHAnsi"/>
                <w:noProof/>
                <w:sz w:val="22"/>
                <w:lang w:eastAsia="de-CH"/>
              </w:rPr>
              <w:tab/>
            </w:r>
            <w:r w:rsidR="00D45AC5" w:rsidRPr="00AA0359">
              <w:rPr>
                <w:rStyle w:val="Hyperlink"/>
                <w:noProof/>
                <w:lang w:eastAsia="de-CH"/>
              </w:rPr>
              <w:t>Tag 3 – 26.04.2019</w:t>
            </w:r>
            <w:r w:rsidR="00D45AC5">
              <w:rPr>
                <w:noProof/>
                <w:webHidden/>
              </w:rPr>
              <w:tab/>
            </w:r>
            <w:r w:rsidR="00D45AC5">
              <w:rPr>
                <w:noProof/>
                <w:webHidden/>
              </w:rPr>
              <w:fldChar w:fldCharType="begin"/>
            </w:r>
            <w:r w:rsidR="00D45AC5">
              <w:rPr>
                <w:noProof/>
                <w:webHidden/>
              </w:rPr>
              <w:instrText xml:space="preserve"> PAGEREF _Toc8223725 \h </w:instrText>
            </w:r>
            <w:r w:rsidR="00D45AC5">
              <w:rPr>
                <w:noProof/>
                <w:webHidden/>
              </w:rPr>
            </w:r>
            <w:r w:rsidR="00D45AC5">
              <w:rPr>
                <w:noProof/>
                <w:webHidden/>
              </w:rPr>
              <w:fldChar w:fldCharType="separate"/>
            </w:r>
            <w:r w:rsidR="00D45AC5">
              <w:rPr>
                <w:noProof/>
                <w:webHidden/>
              </w:rPr>
              <w:t>23</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26" w:history="1">
            <w:r w:rsidR="00D45AC5" w:rsidRPr="00AA0359">
              <w:rPr>
                <w:rStyle w:val="Hyperlink"/>
                <w:noProof/>
                <w:lang w:eastAsia="de-CH"/>
              </w:rPr>
              <w:t>6.4</w:t>
            </w:r>
            <w:r w:rsidR="00D45AC5">
              <w:rPr>
                <w:rFonts w:asciiTheme="minorHAnsi" w:eastAsiaTheme="minorEastAsia" w:hAnsiTheme="minorHAnsi"/>
                <w:noProof/>
                <w:sz w:val="22"/>
                <w:lang w:eastAsia="de-CH"/>
              </w:rPr>
              <w:tab/>
            </w:r>
            <w:r w:rsidR="00D45AC5" w:rsidRPr="00AA0359">
              <w:rPr>
                <w:rStyle w:val="Hyperlink"/>
                <w:noProof/>
                <w:lang w:eastAsia="de-CH"/>
              </w:rPr>
              <w:t>Tag 4 – 30.04.2019</w:t>
            </w:r>
            <w:r w:rsidR="00D45AC5">
              <w:rPr>
                <w:noProof/>
                <w:webHidden/>
              </w:rPr>
              <w:tab/>
            </w:r>
            <w:r w:rsidR="00D45AC5">
              <w:rPr>
                <w:noProof/>
                <w:webHidden/>
              </w:rPr>
              <w:fldChar w:fldCharType="begin"/>
            </w:r>
            <w:r w:rsidR="00D45AC5">
              <w:rPr>
                <w:noProof/>
                <w:webHidden/>
              </w:rPr>
              <w:instrText xml:space="preserve"> PAGEREF _Toc8223726 \h </w:instrText>
            </w:r>
            <w:r w:rsidR="00D45AC5">
              <w:rPr>
                <w:noProof/>
                <w:webHidden/>
              </w:rPr>
            </w:r>
            <w:r w:rsidR="00D45AC5">
              <w:rPr>
                <w:noProof/>
                <w:webHidden/>
              </w:rPr>
              <w:fldChar w:fldCharType="separate"/>
            </w:r>
            <w:r w:rsidR="00D45AC5">
              <w:rPr>
                <w:noProof/>
                <w:webHidden/>
              </w:rPr>
              <w:t>24</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27" w:history="1">
            <w:r w:rsidR="00D45AC5" w:rsidRPr="00AA0359">
              <w:rPr>
                <w:rStyle w:val="Hyperlink"/>
                <w:noProof/>
                <w:lang w:eastAsia="de-CH"/>
              </w:rPr>
              <w:t>6.5</w:t>
            </w:r>
            <w:r w:rsidR="00D45AC5">
              <w:rPr>
                <w:rFonts w:asciiTheme="minorHAnsi" w:eastAsiaTheme="minorEastAsia" w:hAnsiTheme="minorHAnsi"/>
                <w:noProof/>
                <w:sz w:val="22"/>
                <w:lang w:eastAsia="de-CH"/>
              </w:rPr>
              <w:tab/>
            </w:r>
            <w:r w:rsidR="00D45AC5" w:rsidRPr="00AA0359">
              <w:rPr>
                <w:rStyle w:val="Hyperlink"/>
                <w:noProof/>
                <w:lang w:eastAsia="de-CH"/>
              </w:rPr>
              <w:t>Tag 5 – 02.05.2019</w:t>
            </w:r>
            <w:r w:rsidR="00D45AC5">
              <w:rPr>
                <w:noProof/>
                <w:webHidden/>
              </w:rPr>
              <w:tab/>
            </w:r>
            <w:r w:rsidR="00D45AC5">
              <w:rPr>
                <w:noProof/>
                <w:webHidden/>
              </w:rPr>
              <w:fldChar w:fldCharType="begin"/>
            </w:r>
            <w:r w:rsidR="00D45AC5">
              <w:rPr>
                <w:noProof/>
                <w:webHidden/>
              </w:rPr>
              <w:instrText xml:space="preserve"> PAGEREF _Toc8223727 \h </w:instrText>
            </w:r>
            <w:r w:rsidR="00D45AC5">
              <w:rPr>
                <w:noProof/>
                <w:webHidden/>
              </w:rPr>
            </w:r>
            <w:r w:rsidR="00D45AC5">
              <w:rPr>
                <w:noProof/>
                <w:webHidden/>
              </w:rPr>
              <w:fldChar w:fldCharType="separate"/>
            </w:r>
            <w:r w:rsidR="00D45AC5">
              <w:rPr>
                <w:noProof/>
                <w:webHidden/>
              </w:rPr>
              <w:t>25</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28" w:history="1">
            <w:r w:rsidR="00D45AC5" w:rsidRPr="00AA0359">
              <w:rPr>
                <w:rStyle w:val="Hyperlink"/>
                <w:noProof/>
                <w:lang w:eastAsia="de-CH"/>
              </w:rPr>
              <w:t>6.6</w:t>
            </w:r>
            <w:r w:rsidR="00D45AC5">
              <w:rPr>
                <w:rFonts w:asciiTheme="minorHAnsi" w:eastAsiaTheme="minorEastAsia" w:hAnsiTheme="minorHAnsi"/>
                <w:noProof/>
                <w:sz w:val="22"/>
                <w:lang w:eastAsia="de-CH"/>
              </w:rPr>
              <w:tab/>
            </w:r>
            <w:r w:rsidR="00D45AC5" w:rsidRPr="00AA0359">
              <w:rPr>
                <w:rStyle w:val="Hyperlink"/>
                <w:noProof/>
                <w:lang w:eastAsia="de-CH"/>
              </w:rPr>
              <w:t>Tag 6 – 03.05.2019</w:t>
            </w:r>
            <w:r w:rsidR="00D45AC5">
              <w:rPr>
                <w:noProof/>
                <w:webHidden/>
              </w:rPr>
              <w:tab/>
            </w:r>
            <w:r w:rsidR="00D45AC5">
              <w:rPr>
                <w:noProof/>
                <w:webHidden/>
              </w:rPr>
              <w:fldChar w:fldCharType="begin"/>
            </w:r>
            <w:r w:rsidR="00D45AC5">
              <w:rPr>
                <w:noProof/>
                <w:webHidden/>
              </w:rPr>
              <w:instrText xml:space="preserve"> PAGEREF _Toc8223728 \h </w:instrText>
            </w:r>
            <w:r w:rsidR="00D45AC5">
              <w:rPr>
                <w:noProof/>
                <w:webHidden/>
              </w:rPr>
            </w:r>
            <w:r w:rsidR="00D45AC5">
              <w:rPr>
                <w:noProof/>
                <w:webHidden/>
              </w:rPr>
              <w:fldChar w:fldCharType="separate"/>
            </w:r>
            <w:r w:rsidR="00D45AC5">
              <w:rPr>
                <w:noProof/>
                <w:webHidden/>
              </w:rPr>
              <w:t>26</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29" w:history="1">
            <w:r w:rsidR="00D45AC5" w:rsidRPr="00AA0359">
              <w:rPr>
                <w:rStyle w:val="Hyperlink"/>
                <w:noProof/>
                <w:lang w:eastAsia="de-CH"/>
              </w:rPr>
              <w:t>6.7</w:t>
            </w:r>
            <w:r w:rsidR="00D45AC5">
              <w:rPr>
                <w:rFonts w:asciiTheme="minorHAnsi" w:eastAsiaTheme="minorEastAsia" w:hAnsiTheme="minorHAnsi"/>
                <w:noProof/>
                <w:sz w:val="22"/>
                <w:lang w:eastAsia="de-CH"/>
              </w:rPr>
              <w:tab/>
            </w:r>
            <w:r w:rsidR="00D45AC5" w:rsidRPr="00AA0359">
              <w:rPr>
                <w:rStyle w:val="Hyperlink"/>
                <w:noProof/>
                <w:lang w:eastAsia="de-CH"/>
              </w:rPr>
              <w:t>Tag 7 – 07.05.2019</w:t>
            </w:r>
            <w:r w:rsidR="00D45AC5">
              <w:rPr>
                <w:noProof/>
                <w:webHidden/>
              </w:rPr>
              <w:tab/>
            </w:r>
            <w:r w:rsidR="00D45AC5">
              <w:rPr>
                <w:noProof/>
                <w:webHidden/>
              </w:rPr>
              <w:fldChar w:fldCharType="begin"/>
            </w:r>
            <w:r w:rsidR="00D45AC5">
              <w:rPr>
                <w:noProof/>
                <w:webHidden/>
              </w:rPr>
              <w:instrText xml:space="preserve"> PAGEREF _Toc8223729 \h </w:instrText>
            </w:r>
            <w:r w:rsidR="00D45AC5">
              <w:rPr>
                <w:noProof/>
                <w:webHidden/>
              </w:rPr>
            </w:r>
            <w:r w:rsidR="00D45AC5">
              <w:rPr>
                <w:noProof/>
                <w:webHidden/>
              </w:rPr>
              <w:fldChar w:fldCharType="separate"/>
            </w:r>
            <w:r w:rsidR="00D45AC5">
              <w:rPr>
                <w:noProof/>
                <w:webHidden/>
              </w:rPr>
              <w:t>27</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30" w:history="1">
            <w:r w:rsidR="00D45AC5" w:rsidRPr="00AA0359">
              <w:rPr>
                <w:rStyle w:val="Hyperlink"/>
                <w:noProof/>
                <w:lang w:eastAsia="de-CH"/>
              </w:rPr>
              <w:t>6.8</w:t>
            </w:r>
            <w:r w:rsidR="00D45AC5">
              <w:rPr>
                <w:rFonts w:asciiTheme="minorHAnsi" w:eastAsiaTheme="minorEastAsia" w:hAnsiTheme="minorHAnsi"/>
                <w:noProof/>
                <w:sz w:val="22"/>
                <w:lang w:eastAsia="de-CH"/>
              </w:rPr>
              <w:tab/>
            </w:r>
            <w:r w:rsidR="00D45AC5" w:rsidRPr="00AA0359">
              <w:rPr>
                <w:rStyle w:val="Hyperlink"/>
                <w:noProof/>
                <w:lang w:eastAsia="de-CH"/>
              </w:rPr>
              <w:t>Tag 8 – 08.05.2019</w:t>
            </w:r>
            <w:r w:rsidR="00D45AC5">
              <w:rPr>
                <w:noProof/>
                <w:webHidden/>
              </w:rPr>
              <w:tab/>
            </w:r>
            <w:r w:rsidR="00D45AC5">
              <w:rPr>
                <w:noProof/>
                <w:webHidden/>
              </w:rPr>
              <w:fldChar w:fldCharType="begin"/>
            </w:r>
            <w:r w:rsidR="00D45AC5">
              <w:rPr>
                <w:noProof/>
                <w:webHidden/>
              </w:rPr>
              <w:instrText xml:space="preserve"> PAGEREF _Toc8223730 \h </w:instrText>
            </w:r>
            <w:r w:rsidR="00D45AC5">
              <w:rPr>
                <w:noProof/>
                <w:webHidden/>
              </w:rPr>
            </w:r>
            <w:r w:rsidR="00D45AC5">
              <w:rPr>
                <w:noProof/>
                <w:webHidden/>
              </w:rPr>
              <w:fldChar w:fldCharType="separate"/>
            </w:r>
            <w:r w:rsidR="00D45AC5">
              <w:rPr>
                <w:noProof/>
                <w:webHidden/>
              </w:rPr>
              <w:t>28</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31" w:history="1">
            <w:r w:rsidR="00D45AC5" w:rsidRPr="00AA0359">
              <w:rPr>
                <w:rStyle w:val="Hyperlink"/>
                <w:noProof/>
                <w:lang w:eastAsia="de-CH"/>
              </w:rPr>
              <w:t>6.9</w:t>
            </w:r>
            <w:r w:rsidR="00D45AC5">
              <w:rPr>
                <w:rFonts w:asciiTheme="minorHAnsi" w:eastAsiaTheme="minorEastAsia" w:hAnsiTheme="minorHAnsi"/>
                <w:noProof/>
                <w:sz w:val="22"/>
                <w:lang w:eastAsia="de-CH"/>
              </w:rPr>
              <w:tab/>
            </w:r>
            <w:r w:rsidR="00D45AC5" w:rsidRPr="00AA0359">
              <w:rPr>
                <w:rStyle w:val="Hyperlink"/>
                <w:noProof/>
                <w:lang w:eastAsia="de-CH"/>
              </w:rPr>
              <w:t>Tag 9 – 09.05.2019</w:t>
            </w:r>
            <w:r w:rsidR="00D45AC5">
              <w:rPr>
                <w:noProof/>
                <w:webHidden/>
              </w:rPr>
              <w:tab/>
            </w:r>
            <w:r w:rsidR="00D45AC5">
              <w:rPr>
                <w:noProof/>
                <w:webHidden/>
              </w:rPr>
              <w:fldChar w:fldCharType="begin"/>
            </w:r>
            <w:r w:rsidR="00D45AC5">
              <w:rPr>
                <w:noProof/>
                <w:webHidden/>
              </w:rPr>
              <w:instrText xml:space="preserve"> PAGEREF _Toc8223731 \h </w:instrText>
            </w:r>
            <w:r w:rsidR="00D45AC5">
              <w:rPr>
                <w:noProof/>
                <w:webHidden/>
              </w:rPr>
            </w:r>
            <w:r w:rsidR="00D45AC5">
              <w:rPr>
                <w:noProof/>
                <w:webHidden/>
              </w:rPr>
              <w:fldChar w:fldCharType="separate"/>
            </w:r>
            <w:r w:rsidR="00D45AC5">
              <w:rPr>
                <w:noProof/>
                <w:webHidden/>
              </w:rPr>
              <w:t>29</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32" w:history="1">
            <w:r w:rsidR="00D45AC5" w:rsidRPr="00AA0359">
              <w:rPr>
                <w:rStyle w:val="Hyperlink"/>
                <w:noProof/>
                <w:lang w:eastAsia="de-CH"/>
              </w:rPr>
              <w:t>6.10</w:t>
            </w:r>
            <w:r w:rsidR="00D45AC5">
              <w:rPr>
                <w:rFonts w:asciiTheme="minorHAnsi" w:eastAsiaTheme="minorEastAsia" w:hAnsiTheme="minorHAnsi"/>
                <w:noProof/>
                <w:sz w:val="22"/>
                <w:lang w:eastAsia="de-CH"/>
              </w:rPr>
              <w:tab/>
            </w:r>
            <w:r w:rsidR="00D45AC5" w:rsidRPr="00AA0359">
              <w:rPr>
                <w:rStyle w:val="Hyperlink"/>
                <w:noProof/>
                <w:lang w:eastAsia="de-CH"/>
              </w:rPr>
              <w:t>Tag 10 – 10.05.2019</w:t>
            </w:r>
            <w:r w:rsidR="00D45AC5">
              <w:rPr>
                <w:noProof/>
                <w:webHidden/>
              </w:rPr>
              <w:tab/>
            </w:r>
            <w:r w:rsidR="00D45AC5">
              <w:rPr>
                <w:noProof/>
                <w:webHidden/>
              </w:rPr>
              <w:fldChar w:fldCharType="begin"/>
            </w:r>
            <w:r w:rsidR="00D45AC5">
              <w:rPr>
                <w:noProof/>
                <w:webHidden/>
              </w:rPr>
              <w:instrText xml:space="preserve"> PAGEREF _Toc8223732 \h </w:instrText>
            </w:r>
            <w:r w:rsidR="00D45AC5">
              <w:rPr>
                <w:noProof/>
                <w:webHidden/>
              </w:rPr>
            </w:r>
            <w:r w:rsidR="00D45AC5">
              <w:rPr>
                <w:noProof/>
                <w:webHidden/>
              </w:rPr>
              <w:fldChar w:fldCharType="separate"/>
            </w:r>
            <w:r w:rsidR="00D45AC5">
              <w:rPr>
                <w:noProof/>
                <w:webHidden/>
              </w:rPr>
              <w:t>30</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733" w:history="1">
            <w:r w:rsidR="00D45AC5" w:rsidRPr="00AA0359">
              <w:rPr>
                <w:rStyle w:val="Hyperlink"/>
                <w:noProof/>
                <w:lang w:eastAsia="de-CH"/>
              </w:rPr>
              <w:t>7</w:t>
            </w:r>
            <w:r w:rsidR="00D45AC5">
              <w:rPr>
                <w:rFonts w:asciiTheme="minorHAnsi" w:eastAsiaTheme="minorEastAsia" w:hAnsiTheme="minorHAnsi"/>
                <w:noProof/>
                <w:lang w:eastAsia="de-CH"/>
              </w:rPr>
              <w:tab/>
            </w:r>
            <w:r w:rsidR="00D45AC5" w:rsidRPr="00AA0359">
              <w:rPr>
                <w:rStyle w:val="Hyperlink"/>
                <w:noProof/>
                <w:lang w:eastAsia="de-CH"/>
              </w:rPr>
              <w:t>Abschlussbericht</w:t>
            </w:r>
            <w:r w:rsidR="00D45AC5">
              <w:rPr>
                <w:noProof/>
                <w:webHidden/>
              </w:rPr>
              <w:tab/>
            </w:r>
            <w:r w:rsidR="00D45AC5">
              <w:rPr>
                <w:noProof/>
                <w:webHidden/>
              </w:rPr>
              <w:fldChar w:fldCharType="begin"/>
            </w:r>
            <w:r w:rsidR="00D45AC5">
              <w:rPr>
                <w:noProof/>
                <w:webHidden/>
              </w:rPr>
              <w:instrText xml:space="preserve"> PAGEREF _Toc8223733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34" w:history="1">
            <w:r w:rsidR="00D45AC5" w:rsidRPr="00AA0359">
              <w:rPr>
                <w:rStyle w:val="Hyperlink"/>
                <w:noProof/>
                <w:lang w:eastAsia="de-CH"/>
              </w:rPr>
              <w:t>7.1</w:t>
            </w:r>
            <w:r w:rsidR="00D45AC5">
              <w:rPr>
                <w:rFonts w:asciiTheme="minorHAnsi" w:eastAsiaTheme="minorEastAsia" w:hAnsiTheme="minorHAnsi"/>
                <w:noProof/>
                <w:sz w:val="22"/>
                <w:lang w:eastAsia="de-CH"/>
              </w:rPr>
              <w:tab/>
            </w:r>
            <w:r w:rsidR="00D45AC5" w:rsidRPr="00AA0359">
              <w:rPr>
                <w:rStyle w:val="Hyperlink"/>
                <w:noProof/>
                <w:lang w:eastAsia="de-CH"/>
              </w:rPr>
              <w:t>Ist-Soll</w:t>
            </w:r>
            <w:r w:rsidR="00D45AC5">
              <w:rPr>
                <w:noProof/>
                <w:webHidden/>
              </w:rPr>
              <w:tab/>
            </w:r>
            <w:r w:rsidR="00D45AC5">
              <w:rPr>
                <w:noProof/>
                <w:webHidden/>
              </w:rPr>
              <w:fldChar w:fldCharType="begin"/>
            </w:r>
            <w:r w:rsidR="00D45AC5">
              <w:rPr>
                <w:noProof/>
                <w:webHidden/>
              </w:rPr>
              <w:instrText xml:space="preserve"> PAGEREF _Toc8223734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35" w:history="1">
            <w:r w:rsidR="00D45AC5" w:rsidRPr="00AA0359">
              <w:rPr>
                <w:rStyle w:val="Hyperlink"/>
                <w:noProof/>
                <w:lang w:eastAsia="de-CH"/>
              </w:rPr>
              <w:t>7.2</w:t>
            </w:r>
            <w:r w:rsidR="00D45AC5">
              <w:rPr>
                <w:rFonts w:asciiTheme="minorHAnsi" w:eastAsiaTheme="minorEastAsia" w:hAnsiTheme="minorHAnsi"/>
                <w:noProof/>
                <w:sz w:val="22"/>
                <w:lang w:eastAsia="de-CH"/>
              </w:rPr>
              <w:tab/>
            </w:r>
            <w:r w:rsidR="00D45AC5" w:rsidRPr="00AA0359">
              <w:rPr>
                <w:rStyle w:val="Hyperlink"/>
                <w:noProof/>
                <w:lang w:eastAsia="de-CH"/>
              </w:rPr>
              <w:t>Schwierigkeiten</w:t>
            </w:r>
            <w:r w:rsidR="00D45AC5">
              <w:rPr>
                <w:noProof/>
                <w:webHidden/>
              </w:rPr>
              <w:tab/>
            </w:r>
            <w:r w:rsidR="00D45AC5">
              <w:rPr>
                <w:noProof/>
                <w:webHidden/>
              </w:rPr>
              <w:fldChar w:fldCharType="begin"/>
            </w:r>
            <w:r w:rsidR="00D45AC5">
              <w:rPr>
                <w:noProof/>
                <w:webHidden/>
              </w:rPr>
              <w:instrText xml:space="preserve"> PAGEREF _Toc8223735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36" w:history="1">
            <w:r w:rsidR="00D45AC5" w:rsidRPr="00AA0359">
              <w:rPr>
                <w:rStyle w:val="Hyperlink"/>
                <w:noProof/>
                <w:lang w:eastAsia="de-CH"/>
              </w:rPr>
              <w:t>7.3</w:t>
            </w:r>
            <w:r w:rsidR="00D45AC5">
              <w:rPr>
                <w:rFonts w:asciiTheme="minorHAnsi" w:eastAsiaTheme="minorEastAsia" w:hAnsiTheme="minorHAnsi"/>
                <w:noProof/>
                <w:sz w:val="22"/>
                <w:lang w:eastAsia="de-CH"/>
              </w:rPr>
              <w:tab/>
            </w:r>
            <w:r w:rsidR="00D45AC5" w:rsidRPr="00AA0359">
              <w:rPr>
                <w:rStyle w:val="Hyperlink"/>
                <w:noProof/>
                <w:lang w:eastAsia="de-CH"/>
              </w:rPr>
              <w:t>Fazit zum Projekt</w:t>
            </w:r>
            <w:r w:rsidR="00D45AC5">
              <w:rPr>
                <w:noProof/>
                <w:webHidden/>
              </w:rPr>
              <w:tab/>
            </w:r>
            <w:r w:rsidR="00D45AC5">
              <w:rPr>
                <w:noProof/>
                <w:webHidden/>
              </w:rPr>
              <w:fldChar w:fldCharType="begin"/>
            </w:r>
            <w:r w:rsidR="00D45AC5">
              <w:rPr>
                <w:noProof/>
                <w:webHidden/>
              </w:rPr>
              <w:instrText xml:space="preserve"> PAGEREF _Toc8223736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37" w:history="1">
            <w:r w:rsidR="00D45AC5" w:rsidRPr="00AA0359">
              <w:rPr>
                <w:rStyle w:val="Hyperlink"/>
                <w:noProof/>
                <w:lang w:eastAsia="de-CH"/>
              </w:rPr>
              <w:t>7.3.1</w:t>
            </w:r>
            <w:r w:rsidR="00D45AC5">
              <w:rPr>
                <w:rFonts w:asciiTheme="minorHAnsi" w:eastAsiaTheme="minorEastAsia" w:hAnsiTheme="minorHAnsi"/>
                <w:noProof/>
                <w:sz w:val="22"/>
                <w:lang w:eastAsia="de-CH"/>
              </w:rPr>
              <w:tab/>
            </w:r>
            <w:r w:rsidR="00D45AC5" w:rsidRPr="00AA0359">
              <w:rPr>
                <w:rStyle w:val="Hyperlink"/>
                <w:noProof/>
                <w:lang w:eastAsia="de-CH"/>
              </w:rPr>
              <w:t>Entstandene Abweichungen zur Aufgabenstellung</w:t>
            </w:r>
            <w:r w:rsidR="00D45AC5">
              <w:rPr>
                <w:noProof/>
                <w:webHidden/>
              </w:rPr>
              <w:tab/>
            </w:r>
            <w:r w:rsidR="00D45AC5">
              <w:rPr>
                <w:noProof/>
                <w:webHidden/>
              </w:rPr>
              <w:fldChar w:fldCharType="begin"/>
            </w:r>
            <w:r w:rsidR="00D45AC5">
              <w:rPr>
                <w:noProof/>
                <w:webHidden/>
              </w:rPr>
              <w:instrText xml:space="preserve"> PAGEREF _Toc8223737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38" w:history="1">
            <w:r w:rsidR="00D45AC5" w:rsidRPr="00AA0359">
              <w:rPr>
                <w:rStyle w:val="Hyperlink"/>
                <w:noProof/>
                <w:lang w:eastAsia="de-CH"/>
              </w:rPr>
              <w:t>7.4</w:t>
            </w:r>
            <w:r w:rsidR="00D45AC5">
              <w:rPr>
                <w:rFonts w:asciiTheme="minorHAnsi" w:eastAsiaTheme="minorEastAsia" w:hAnsiTheme="minorHAnsi"/>
                <w:noProof/>
                <w:sz w:val="22"/>
                <w:lang w:eastAsia="de-CH"/>
              </w:rPr>
              <w:tab/>
            </w:r>
            <w:r w:rsidR="00D45AC5" w:rsidRPr="00AA0359">
              <w:rPr>
                <w:rStyle w:val="Hyperlink"/>
                <w:noProof/>
                <w:lang w:eastAsia="de-CH"/>
              </w:rPr>
              <w:t>Persönliches Fazit</w:t>
            </w:r>
            <w:r w:rsidR="00D45AC5">
              <w:rPr>
                <w:noProof/>
                <w:webHidden/>
              </w:rPr>
              <w:tab/>
            </w:r>
            <w:r w:rsidR="00D45AC5">
              <w:rPr>
                <w:noProof/>
                <w:webHidden/>
              </w:rPr>
              <w:fldChar w:fldCharType="begin"/>
            </w:r>
            <w:r w:rsidR="00D45AC5">
              <w:rPr>
                <w:noProof/>
                <w:webHidden/>
              </w:rPr>
              <w:instrText xml:space="preserve"> PAGEREF _Toc8223738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39" w:history="1">
            <w:r w:rsidR="00D45AC5" w:rsidRPr="00AA0359">
              <w:rPr>
                <w:rStyle w:val="Hyperlink"/>
                <w:noProof/>
                <w:lang w:eastAsia="de-CH"/>
              </w:rPr>
              <w:t>7.5</w:t>
            </w:r>
            <w:r w:rsidR="00D45AC5">
              <w:rPr>
                <w:rFonts w:asciiTheme="minorHAnsi" w:eastAsiaTheme="minorEastAsia" w:hAnsiTheme="minorHAnsi"/>
                <w:noProof/>
                <w:sz w:val="22"/>
                <w:lang w:eastAsia="de-CH"/>
              </w:rPr>
              <w:tab/>
            </w:r>
            <w:r w:rsidR="00D45AC5" w:rsidRPr="00AA0359">
              <w:rPr>
                <w:rStyle w:val="Hyperlink"/>
                <w:noProof/>
                <w:lang w:eastAsia="de-CH"/>
              </w:rPr>
              <w:t>Schlussreflexion</w:t>
            </w:r>
            <w:r w:rsidR="00D45AC5">
              <w:rPr>
                <w:noProof/>
                <w:webHidden/>
              </w:rPr>
              <w:tab/>
            </w:r>
            <w:r w:rsidR="00D45AC5">
              <w:rPr>
                <w:noProof/>
                <w:webHidden/>
              </w:rPr>
              <w:fldChar w:fldCharType="begin"/>
            </w:r>
            <w:r w:rsidR="00D45AC5">
              <w:rPr>
                <w:noProof/>
                <w:webHidden/>
              </w:rPr>
              <w:instrText xml:space="preserve"> PAGEREF _Toc8223739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40" w:history="1">
            <w:r w:rsidR="00D45AC5" w:rsidRPr="00AA0359">
              <w:rPr>
                <w:rStyle w:val="Hyperlink"/>
                <w:noProof/>
                <w:lang w:eastAsia="de-CH"/>
              </w:rPr>
              <w:t>7.5.1</w:t>
            </w:r>
            <w:r w:rsidR="00D45AC5">
              <w:rPr>
                <w:rFonts w:asciiTheme="minorHAnsi" w:eastAsiaTheme="minorEastAsia" w:hAnsiTheme="minorHAnsi"/>
                <w:noProof/>
                <w:sz w:val="22"/>
                <w:lang w:eastAsia="de-CH"/>
              </w:rPr>
              <w:tab/>
            </w:r>
            <w:r w:rsidR="00D45AC5" w:rsidRPr="00AA0359">
              <w:rPr>
                <w:rStyle w:val="Hyperlink"/>
                <w:noProof/>
                <w:lang w:eastAsia="de-CH"/>
              </w:rPr>
              <w:t>Arbeitsmethodik</w:t>
            </w:r>
            <w:r w:rsidR="00D45AC5">
              <w:rPr>
                <w:noProof/>
                <w:webHidden/>
              </w:rPr>
              <w:tab/>
            </w:r>
            <w:r w:rsidR="00D45AC5">
              <w:rPr>
                <w:noProof/>
                <w:webHidden/>
              </w:rPr>
              <w:fldChar w:fldCharType="begin"/>
            </w:r>
            <w:r w:rsidR="00D45AC5">
              <w:rPr>
                <w:noProof/>
                <w:webHidden/>
              </w:rPr>
              <w:instrText xml:space="preserve"> PAGEREF _Toc8223740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41" w:history="1">
            <w:r w:rsidR="00D45AC5" w:rsidRPr="00AA0359">
              <w:rPr>
                <w:rStyle w:val="Hyperlink"/>
                <w:noProof/>
                <w:lang w:eastAsia="de-CH"/>
              </w:rPr>
              <w:t>7.5.2</w:t>
            </w:r>
            <w:r w:rsidR="00D45AC5">
              <w:rPr>
                <w:rFonts w:asciiTheme="minorHAnsi" w:eastAsiaTheme="minorEastAsia" w:hAnsiTheme="minorHAnsi"/>
                <w:noProof/>
                <w:sz w:val="22"/>
                <w:lang w:eastAsia="de-CH"/>
              </w:rPr>
              <w:tab/>
            </w:r>
            <w:r w:rsidR="00D45AC5" w:rsidRPr="00AA0359">
              <w:rPr>
                <w:rStyle w:val="Hyperlink"/>
                <w:noProof/>
                <w:lang w:eastAsia="de-CH"/>
              </w:rPr>
              <w:t>Werkzeuge</w:t>
            </w:r>
            <w:r w:rsidR="00D45AC5">
              <w:rPr>
                <w:noProof/>
                <w:webHidden/>
              </w:rPr>
              <w:tab/>
            </w:r>
            <w:r w:rsidR="00D45AC5">
              <w:rPr>
                <w:noProof/>
                <w:webHidden/>
              </w:rPr>
              <w:fldChar w:fldCharType="begin"/>
            </w:r>
            <w:r w:rsidR="00D45AC5">
              <w:rPr>
                <w:noProof/>
                <w:webHidden/>
              </w:rPr>
              <w:instrText xml:space="preserve"> PAGEREF _Toc8223741 \h </w:instrText>
            </w:r>
            <w:r w:rsidR="00D45AC5">
              <w:rPr>
                <w:noProof/>
                <w:webHidden/>
              </w:rPr>
            </w:r>
            <w:r w:rsidR="00D45AC5">
              <w:rPr>
                <w:noProof/>
                <w:webHidden/>
              </w:rPr>
              <w:fldChar w:fldCharType="separate"/>
            </w:r>
            <w:r w:rsidR="00D45AC5">
              <w:rPr>
                <w:noProof/>
                <w:webHidden/>
              </w:rPr>
              <w:t>31</w:t>
            </w:r>
            <w:r w:rsidR="00D45AC5">
              <w:rPr>
                <w:noProof/>
                <w:webHidden/>
              </w:rPr>
              <w:fldChar w:fldCharType="end"/>
            </w:r>
          </w:hyperlink>
        </w:p>
        <w:p w:rsidR="00D45AC5" w:rsidRDefault="008369FD">
          <w:pPr>
            <w:pStyle w:val="Verzeichnis1"/>
            <w:rPr>
              <w:rFonts w:asciiTheme="minorHAnsi" w:eastAsiaTheme="minorEastAsia" w:hAnsiTheme="minorHAnsi"/>
              <w:noProof/>
              <w:color w:val="auto"/>
              <w:lang w:eastAsia="de-CH"/>
            </w:rPr>
          </w:pPr>
          <w:hyperlink w:anchor="_Toc8223742" w:history="1">
            <w:r w:rsidR="00D45AC5" w:rsidRPr="00AA0359">
              <w:rPr>
                <w:rStyle w:val="Hyperlink"/>
                <w:noProof/>
                <w:lang w:eastAsia="de-CH"/>
              </w:rPr>
              <w:t>Teil 2: Dokumentation und Umsetzung</w:t>
            </w:r>
            <w:r w:rsidR="00D45AC5">
              <w:rPr>
                <w:noProof/>
                <w:webHidden/>
              </w:rPr>
              <w:tab/>
            </w:r>
            <w:r w:rsidR="00D45AC5">
              <w:rPr>
                <w:noProof/>
                <w:webHidden/>
              </w:rPr>
              <w:fldChar w:fldCharType="begin"/>
            </w:r>
            <w:r w:rsidR="00D45AC5">
              <w:rPr>
                <w:noProof/>
                <w:webHidden/>
              </w:rPr>
              <w:instrText xml:space="preserve"> PAGEREF _Toc8223742 \h </w:instrText>
            </w:r>
            <w:r w:rsidR="00D45AC5">
              <w:rPr>
                <w:noProof/>
                <w:webHidden/>
              </w:rPr>
            </w:r>
            <w:r w:rsidR="00D45AC5">
              <w:rPr>
                <w:noProof/>
                <w:webHidden/>
              </w:rPr>
              <w:fldChar w:fldCharType="separate"/>
            </w:r>
            <w:r w:rsidR="00D45AC5">
              <w:rPr>
                <w:noProof/>
                <w:webHidden/>
              </w:rPr>
              <w:t>32</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743" w:history="1">
            <w:r w:rsidR="00D45AC5" w:rsidRPr="00AA0359">
              <w:rPr>
                <w:rStyle w:val="Hyperlink"/>
                <w:noProof/>
                <w:lang w:eastAsia="de-CH"/>
              </w:rPr>
              <w:t>8</w:t>
            </w:r>
            <w:r w:rsidR="00D45AC5">
              <w:rPr>
                <w:rFonts w:asciiTheme="minorHAnsi" w:eastAsiaTheme="minorEastAsia" w:hAnsiTheme="minorHAnsi"/>
                <w:noProof/>
                <w:lang w:eastAsia="de-CH"/>
              </w:rPr>
              <w:tab/>
            </w:r>
            <w:r w:rsidR="00D45AC5" w:rsidRPr="00AA0359">
              <w:rPr>
                <w:rStyle w:val="Hyperlink"/>
                <w:noProof/>
                <w:lang w:eastAsia="de-CH"/>
              </w:rPr>
              <w:t>Initialisierung</w:t>
            </w:r>
            <w:r w:rsidR="00D45AC5">
              <w:rPr>
                <w:noProof/>
                <w:webHidden/>
              </w:rPr>
              <w:tab/>
            </w:r>
            <w:r w:rsidR="00D45AC5">
              <w:rPr>
                <w:noProof/>
                <w:webHidden/>
              </w:rPr>
              <w:fldChar w:fldCharType="begin"/>
            </w:r>
            <w:r w:rsidR="00D45AC5">
              <w:rPr>
                <w:noProof/>
                <w:webHidden/>
              </w:rPr>
              <w:instrText xml:space="preserve"> PAGEREF _Toc8223743 \h </w:instrText>
            </w:r>
            <w:r w:rsidR="00D45AC5">
              <w:rPr>
                <w:noProof/>
                <w:webHidden/>
              </w:rPr>
            </w:r>
            <w:r w:rsidR="00D45AC5">
              <w:rPr>
                <w:noProof/>
                <w:webHidden/>
              </w:rPr>
              <w:fldChar w:fldCharType="separate"/>
            </w:r>
            <w:r w:rsidR="00D45AC5">
              <w:rPr>
                <w:noProof/>
                <w:webHidden/>
              </w:rPr>
              <w:t>32</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44" w:history="1">
            <w:r w:rsidR="00D45AC5" w:rsidRPr="00AA0359">
              <w:rPr>
                <w:rStyle w:val="Hyperlink"/>
                <w:noProof/>
                <w:lang w:eastAsia="de-CH"/>
              </w:rPr>
              <w:t>8.1</w:t>
            </w:r>
            <w:r w:rsidR="00D45AC5">
              <w:rPr>
                <w:rFonts w:asciiTheme="minorHAnsi" w:eastAsiaTheme="minorEastAsia" w:hAnsiTheme="minorHAnsi"/>
                <w:noProof/>
                <w:sz w:val="22"/>
                <w:lang w:eastAsia="de-CH"/>
              </w:rPr>
              <w:tab/>
            </w:r>
            <w:r w:rsidR="00D45AC5" w:rsidRPr="00AA0359">
              <w:rPr>
                <w:rStyle w:val="Hyperlink"/>
                <w:noProof/>
                <w:lang w:eastAsia="de-CH"/>
              </w:rPr>
              <w:t>Analyse Vue.js</w:t>
            </w:r>
            <w:r w:rsidR="00D45AC5">
              <w:rPr>
                <w:noProof/>
                <w:webHidden/>
              </w:rPr>
              <w:tab/>
            </w:r>
            <w:r w:rsidR="00D45AC5">
              <w:rPr>
                <w:noProof/>
                <w:webHidden/>
              </w:rPr>
              <w:fldChar w:fldCharType="begin"/>
            </w:r>
            <w:r w:rsidR="00D45AC5">
              <w:rPr>
                <w:noProof/>
                <w:webHidden/>
              </w:rPr>
              <w:instrText xml:space="preserve"> PAGEREF _Toc8223744 \h </w:instrText>
            </w:r>
            <w:r w:rsidR="00D45AC5">
              <w:rPr>
                <w:noProof/>
                <w:webHidden/>
              </w:rPr>
            </w:r>
            <w:r w:rsidR="00D45AC5">
              <w:rPr>
                <w:noProof/>
                <w:webHidden/>
              </w:rPr>
              <w:fldChar w:fldCharType="separate"/>
            </w:r>
            <w:r w:rsidR="00D45AC5">
              <w:rPr>
                <w:noProof/>
                <w:webHidden/>
              </w:rPr>
              <w:t>32</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45" w:history="1">
            <w:r w:rsidR="00D45AC5" w:rsidRPr="00AA0359">
              <w:rPr>
                <w:rStyle w:val="Hyperlink"/>
                <w:noProof/>
                <w:lang w:eastAsia="de-CH"/>
              </w:rPr>
              <w:t>8.1.1</w:t>
            </w:r>
            <w:r w:rsidR="00D45AC5">
              <w:rPr>
                <w:rFonts w:asciiTheme="minorHAnsi" w:eastAsiaTheme="minorEastAsia" w:hAnsiTheme="minorHAnsi"/>
                <w:noProof/>
                <w:sz w:val="22"/>
                <w:lang w:eastAsia="de-CH"/>
              </w:rPr>
              <w:tab/>
            </w:r>
            <w:r w:rsidR="00D45AC5" w:rsidRPr="00AA0359">
              <w:rPr>
                <w:rStyle w:val="Hyperlink"/>
                <w:noProof/>
                <w:lang w:eastAsia="de-CH"/>
              </w:rPr>
              <w:t>Konzept</w:t>
            </w:r>
            <w:r w:rsidR="00D45AC5">
              <w:rPr>
                <w:noProof/>
                <w:webHidden/>
              </w:rPr>
              <w:tab/>
            </w:r>
            <w:r w:rsidR="00D45AC5">
              <w:rPr>
                <w:noProof/>
                <w:webHidden/>
              </w:rPr>
              <w:fldChar w:fldCharType="begin"/>
            </w:r>
            <w:r w:rsidR="00D45AC5">
              <w:rPr>
                <w:noProof/>
                <w:webHidden/>
              </w:rPr>
              <w:instrText xml:space="preserve"> PAGEREF _Toc8223745 \h </w:instrText>
            </w:r>
            <w:r w:rsidR="00D45AC5">
              <w:rPr>
                <w:noProof/>
                <w:webHidden/>
              </w:rPr>
            </w:r>
            <w:r w:rsidR="00D45AC5">
              <w:rPr>
                <w:noProof/>
                <w:webHidden/>
              </w:rPr>
              <w:fldChar w:fldCharType="separate"/>
            </w:r>
            <w:r w:rsidR="00D45AC5">
              <w:rPr>
                <w:noProof/>
                <w:webHidden/>
              </w:rPr>
              <w:t>33</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46" w:history="1">
            <w:r w:rsidR="00D45AC5" w:rsidRPr="00AA0359">
              <w:rPr>
                <w:rStyle w:val="Hyperlink"/>
                <w:noProof/>
                <w:lang w:eastAsia="de-CH"/>
              </w:rPr>
              <w:t>8.1.2</w:t>
            </w:r>
            <w:r w:rsidR="00D45AC5">
              <w:rPr>
                <w:rFonts w:asciiTheme="minorHAnsi" w:eastAsiaTheme="minorEastAsia" w:hAnsiTheme="minorHAnsi"/>
                <w:noProof/>
                <w:sz w:val="22"/>
                <w:lang w:eastAsia="de-CH"/>
              </w:rPr>
              <w:tab/>
            </w:r>
            <w:r w:rsidR="00D45AC5" w:rsidRPr="00AA0359">
              <w:rPr>
                <w:rStyle w:val="Hyperlink"/>
                <w:noProof/>
                <w:lang w:eastAsia="de-CH"/>
              </w:rPr>
              <w:t>Vergleich</w:t>
            </w:r>
            <w:r w:rsidR="00D45AC5">
              <w:rPr>
                <w:noProof/>
                <w:webHidden/>
              </w:rPr>
              <w:tab/>
            </w:r>
            <w:r w:rsidR="00D45AC5">
              <w:rPr>
                <w:noProof/>
                <w:webHidden/>
              </w:rPr>
              <w:fldChar w:fldCharType="begin"/>
            </w:r>
            <w:r w:rsidR="00D45AC5">
              <w:rPr>
                <w:noProof/>
                <w:webHidden/>
              </w:rPr>
              <w:instrText xml:space="preserve"> PAGEREF _Toc8223746 \h </w:instrText>
            </w:r>
            <w:r w:rsidR="00D45AC5">
              <w:rPr>
                <w:noProof/>
                <w:webHidden/>
              </w:rPr>
            </w:r>
            <w:r w:rsidR="00D45AC5">
              <w:rPr>
                <w:noProof/>
                <w:webHidden/>
              </w:rPr>
              <w:fldChar w:fldCharType="separate"/>
            </w:r>
            <w:r w:rsidR="00D45AC5">
              <w:rPr>
                <w:noProof/>
                <w:webHidden/>
              </w:rPr>
              <w:t>33</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47" w:history="1">
            <w:r w:rsidR="00D45AC5" w:rsidRPr="00AA0359">
              <w:rPr>
                <w:rStyle w:val="Hyperlink"/>
                <w:noProof/>
                <w:lang w:eastAsia="de-CH"/>
              </w:rPr>
              <w:t>8.2</w:t>
            </w:r>
            <w:r w:rsidR="00D45AC5">
              <w:rPr>
                <w:rFonts w:asciiTheme="minorHAnsi" w:eastAsiaTheme="minorEastAsia" w:hAnsiTheme="minorHAnsi"/>
                <w:noProof/>
                <w:sz w:val="22"/>
                <w:lang w:eastAsia="de-CH"/>
              </w:rPr>
              <w:tab/>
            </w:r>
            <w:r w:rsidR="00D45AC5" w:rsidRPr="00AA0359">
              <w:rPr>
                <w:rStyle w:val="Hyperlink"/>
                <w:noProof/>
                <w:lang w:eastAsia="de-CH"/>
              </w:rPr>
              <w:t>Vertiefte Studie Ist-Zustand &amp; Umgebung</w:t>
            </w:r>
            <w:r w:rsidR="00D45AC5">
              <w:rPr>
                <w:noProof/>
                <w:webHidden/>
              </w:rPr>
              <w:tab/>
            </w:r>
            <w:r w:rsidR="00D45AC5">
              <w:rPr>
                <w:noProof/>
                <w:webHidden/>
              </w:rPr>
              <w:fldChar w:fldCharType="begin"/>
            </w:r>
            <w:r w:rsidR="00D45AC5">
              <w:rPr>
                <w:noProof/>
                <w:webHidden/>
              </w:rPr>
              <w:instrText xml:space="preserve"> PAGEREF _Toc8223747 \h </w:instrText>
            </w:r>
            <w:r w:rsidR="00D45AC5">
              <w:rPr>
                <w:noProof/>
                <w:webHidden/>
              </w:rPr>
            </w:r>
            <w:r w:rsidR="00D45AC5">
              <w:rPr>
                <w:noProof/>
                <w:webHidden/>
              </w:rPr>
              <w:fldChar w:fldCharType="separate"/>
            </w:r>
            <w:r w:rsidR="00D45AC5">
              <w:rPr>
                <w:noProof/>
                <w:webHidden/>
              </w:rPr>
              <w:t>34</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48" w:history="1">
            <w:r w:rsidR="00D45AC5" w:rsidRPr="00AA0359">
              <w:rPr>
                <w:rStyle w:val="Hyperlink"/>
                <w:noProof/>
                <w:lang w:eastAsia="de-CH"/>
              </w:rPr>
              <w:t>8.3</w:t>
            </w:r>
            <w:r w:rsidR="00D45AC5">
              <w:rPr>
                <w:rFonts w:asciiTheme="minorHAnsi" w:eastAsiaTheme="minorEastAsia" w:hAnsiTheme="minorHAnsi"/>
                <w:noProof/>
                <w:sz w:val="22"/>
                <w:lang w:eastAsia="de-CH"/>
              </w:rPr>
              <w:tab/>
            </w:r>
            <w:r w:rsidR="00D45AC5" w:rsidRPr="00AA0359">
              <w:rPr>
                <w:rStyle w:val="Hyperlink"/>
                <w:noProof/>
                <w:lang w:eastAsia="de-CH"/>
              </w:rPr>
              <w:t>Umsetzung Projektmethode &amp; Vorgehensmodell</w:t>
            </w:r>
            <w:r w:rsidR="00D45AC5">
              <w:rPr>
                <w:noProof/>
                <w:webHidden/>
              </w:rPr>
              <w:tab/>
            </w:r>
            <w:r w:rsidR="00D45AC5">
              <w:rPr>
                <w:noProof/>
                <w:webHidden/>
              </w:rPr>
              <w:fldChar w:fldCharType="begin"/>
            </w:r>
            <w:r w:rsidR="00D45AC5">
              <w:rPr>
                <w:noProof/>
                <w:webHidden/>
              </w:rPr>
              <w:instrText xml:space="preserve"> PAGEREF _Toc8223748 \h </w:instrText>
            </w:r>
            <w:r w:rsidR="00D45AC5">
              <w:rPr>
                <w:noProof/>
                <w:webHidden/>
              </w:rPr>
            </w:r>
            <w:r w:rsidR="00D45AC5">
              <w:rPr>
                <w:noProof/>
                <w:webHidden/>
              </w:rPr>
              <w:fldChar w:fldCharType="separate"/>
            </w:r>
            <w:r w:rsidR="00D45AC5">
              <w:rPr>
                <w:noProof/>
                <w:webHidden/>
              </w:rPr>
              <w:t>36</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49" w:history="1">
            <w:r w:rsidR="00D45AC5" w:rsidRPr="00AA0359">
              <w:rPr>
                <w:rStyle w:val="Hyperlink"/>
                <w:noProof/>
                <w:lang w:eastAsia="de-CH"/>
              </w:rPr>
              <w:t>8.4</w:t>
            </w:r>
            <w:r w:rsidR="00D45AC5">
              <w:rPr>
                <w:rFonts w:asciiTheme="minorHAnsi" w:eastAsiaTheme="minorEastAsia" w:hAnsiTheme="minorHAnsi"/>
                <w:noProof/>
                <w:sz w:val="22"/>
                <w:lang w:eastAsia="de-CH"/>
              </w:rPr>
              <w:tab/>
            </w:r>
            <w:r w:rsidR="00D45AC5" w:rsidRPr="00AA0359">
              <w:rPr>
                <w:rStyle w:val="Hyperlink"/>
                <w:noProof/>
                <w:lang w:eastAsia="de-CH"/>
              </w:rPr>
              <w:t>Anforderungen</w:t>
            </w:r>
            <w:r w:rsidR="00D45AC5">
              <w:rPr>
                <w:noProof/>
                <w:webHidden/>
              </w:rPr>
              <w:tab/>
            </w:r>
            <w:r w:rsidR="00D45AC5">
              <w:rPr>
                <w:noProof/>
                <w:webHidden/>
              </w:rPr>
              <w:fldChar w:fldCharType="begin"/>
            </w:r>
            <w:r w:rsidR="00D45AC5">
              <w:rPr>
                <w:noProof/>
                <w:webHidden/>
              </w:rPr>
              <w:instrText xml:space="preserve"> PAGEREF _Toc8223749 \h </w:instrText>
            </w:r>
            <w:r w:rsidR="00D45AC5">
              <w:rPr>
                <w:noProof/>
                <w:webHidden/>
              </w:rPr>
            </w:r>
            <w:r w:rsidR="00D45AC5">
              <w:rPr>
                <w:noProof/>
                <w:webHidden/>
              </w:rPr>
              <w:fldChar w:fldCharType="separate"/>
            </w:r>
            <w:r w:rsidR="00D45AC5">
              <w:rPr>
                <w:noProof/>
                <w:webHidden/>
              </w:rPr>
              <w:t>38</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50" w:history="1">
            <w:r w:rsidR="00D45AC5" w:rsidRPr="00AA0359">
              <w:rPr>
                <w:rStyle w:val="Hyperlink"/>
                <w:noProof/>
                <w:lang w:eastAsia="de-CH"/>
              </w:rPr>
              <w:t>8.4.1</w:t>
            </w:r>
            <w:r w:rsidR="00D45AC5">
              <w:rPr>
                <w:rFonts w:asciiTheme="minorHAnsi" w:eastAsiaTheme="minorEastAsia" w:hAnsiTheme="minorHAnsi"/>
                <w:noProof/>
                <w:sz w:val="22"/>
                <w:lang w:eastAsia="de-CH"/>
              </w:rPr>
              <w:tab/>
            </w:r>
            <w:r w:rsidR="00D45AC5" w:rsidRPr="00AA0359">
              <w:rPr>
                <w:rStyle w:val="Hyperlink"/>
                <w:noProof/>
                <w:lang w:eastAsia="de-CH"/>
              </w:rPr>
              <w:t>Funktional</w:t>
            </w:r>
            <w:r w:rsidR="00D45AC5">
              <w:rPr>
                <w:noProof/>
                <w:webHidden/>
              </w:rPr>
              <w:tab/>
            </w:r>
            <w:r w:rsidR="00D45AC5">
              <w:rPr>
                <w:noProof/>
                <w:webHidden/>
              </w:rPr>
              <w:fldChar w:fldCharType="begin"/>
            </w:r>
            <w:r w:rsidR="00D45AC5">
              <w:rPr>
                <w:noProof/>
                <w:webHidden/>
              </w:rPr>
              <w:instrText xml:space="preserve"> PAGEREF _Toc8223750 \h </w:instrText>
            </w:r>
            <w:r w:rsidR="00D45AC5">
              <w:rPr>
                <w:noProof/>
                <w:webHidden/>
              </w:rPr>
            </w:r>
            <w:r w:rsidR="00D45AC5">
              <w:rPr>
                <w:noProof/>
                <w:webHidden/>
              </w:rPr>
              <w:fldChar w:fldCharType="separate"/>
            </w:r>
            <w:r w:rsidR="00D45AC5">
              <w:rPr>
                <w:noProof/>
                <w:webHidden/>
              </w:rPr>
              <w:t>39</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51" w:history="1">
            <w:r w:rsidR="00D45AC5" w:rsidRPr="00AA0359">
              <w:rPr>
                <w:rStyle w:val="Hyperlink"/>
                <w:noProof/>
                <w:lang w:eastAsia="de-CH"/>
              </w:rPr>
              <w:t>8.4.2</w:t>
            </w:r>
            <w:r w:rsidR="00D45AC5">
              <w:rPr>
                <w:rFonts w:asciiTheme="minorHAnsi" w:eastAsiaTheme="minorEastAsia" w:hAnsiTheme="minorHAnsi"/>
                <w:noProof/>
                <w:sz w:val="22"/>
                <w:lang w:eastAsia="de-CH"/>
              </w:rPr>
              <w:tab/>
            </w:r>
            <w:r w:rsidR="00D45AC5" w:rsidRPr="00AA0359">
              <w:rPr>
                <w:rStyle w:val="Hyperlink"/>
                <w:noProof/>
                <w:lang w:eastAsia="de-CH"/>
              </w:rPr>
              <w:t>Nicht-Funktional</w:t>
            </w:r>
            <w:r w:rsidR="00D45AC5">
              <w:rPr>
                <w:noProof/>
                <w:webHidden/>
              </w:rPr>
              <w:tab/>
            </w:r>
            <w:r w:rsidR="00D45AC5">
              <w:rPr>
                <w:noProof/>
                <w:webHidden/>
              </w:rPr>
              <w:fldChar w:fldCharType="begin"/>
            </w:r>
            <w:r w:rsidR="00D45AC5">
              <w:rPr>
                <w:noProof/>
                <w:webHidden/>
              </w:rPr>
              <w:instrText xml:space="preserve"> PAGEREF _Toc8223751 \h </w:instrText>
            </w:r>
            <w:r w:rsidR="00D45AC5">
              <w:rPr>
                <w:noProof/>
                <w:webHidden/>
              </w:rPr>
            </w:r>
            <w:r w:rsidR="00D45AC5">
              <w:rPr>
                <w:noProof/>
                <w:webHidden/>
              </w:rPr>
              <w:fldChar w:fldCharType="separate"/>
            </w:r>
            <w:r w:rsidR="00D45AC5">
              <w:rPr>
                <w:noProof/>
                <w:webHidden/>
              </w:rPr>
              <w:t>39</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52" w:history="1">
            <w:r w:rsidR="00D45AC5" w:rsidRPr="00AA0359">
              <w:rPr>
                <w:rStyle w:val="Hyperlink"/>
                <w:noProof/>
                <w:lang w:eastAsia="de-CH"/>
              </w:rPr>
              <w:t>8.5</w:t>
            </w:r>
            <w:r w:rsidR="00D45AC5">
              <w:rPr>
                <w:rFonts w:asciiTheme="minorHAnsi" w:eastAsiaTheme="minorEastAsia" w:hAnsiTheme="minorHAnsi"/>
                <w:noProof/>
                <w:sz w:val="22"/>
                <w:lang w:eastAsia="de-CH"/>
              </w:rPr>
              <w:tab/>
            </w:r>
            <w:r w:rsidR="00D45AC5" w:rsidRPr="00AA0359">
              <w:rPr>
                <w:rStyle w:val="Hyperlink"/>
                <w:noProof/>
                <w:lang w:eastAsia="de-CH"/>
              </w:rPr>
              <w:t>Ziele</w:t>
            </w:r>
            <w:r w:rsidR="00D45AC5">
              <w:rPr>
                <w:noProof/>
                <w:webHidden/>
              </w:rPr>
              <w:tab/>
            </w:r>
            <w:r w:rsidR="00D45AC5">
              <w:rPr>
                <w:noProof/>
                <w:webHidden/>
              </w:rPr>
              <w:fldChar w:fldCharType="begin"/>
            </w:r>
            <w:r w:rsidR="00D45AC5">
              <w:rPr>
                <w:noProof/>
                <w:webHidden/>
              </w:rPr>
              <w:instrText xml:space="preserve"> PAGEREF _Toc8223752 \h </w:instrText>
            </w:r>
            <w:r w:rsidR="00D45AC5">
              <w:rPr>
                <w:noProof/>
                <w:webHidden/>
              </w:rPr>
            </w:r>
            <w:r w:rsidR="00D45AC5">
              <w:rPr>
                <w:noProof/>
                <w:webHidden/>
              </w:rPr>
              <w:fldChar w:fldCharType="separate"/>
            </w:r>
            <w:r w:rsidR="00D45AC5">
              <w:rPr>
                <w:noProof/>
                <w:webHidden/>
              </w:rPr>
              <w:t>40</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53" w:history="1">
            <w:r w:rsidR="00D45AC5" w:rsidRPr="00AA0359">
              <w:rPr>
                <w:rStyle w:val="Hyperlink"/>
                <w:noProof/>
                <w:lang w:eastAsia="de-CH"/>
              </w:rPr>
              <w:t>8.5.1</w:t>
            </w:r>
            <w:r w:rsidR="00D45AC5">
              <w:rPr>
                <w:rFonts w:asciiTheme="minorHAnsi" w:eastAsiaTheme="minorEastAsia" w:hAnsiTheme="minorHAnsi"/>
                <w:noProof/>
                <w:sz w:val="22"/>
                <w:lang w:eastAsia="de-CH"/>
              </w:rPr>
              <w:tab/>
            </w:r>
            <w:r w:rsidR="00D45AC5" w:rsidRPr="00AA0359">
              <w:rPr>
                <w:rStyle w:val="Hyperlink"/>
                <w:noProof/>
                <w:lang w:eastAsia="de-CH"/>
              </w:rPr>
              <w:t>Projekt</w:t>
            </w:r>
            <w:r w:rsidR="00D45AC5">
              <w:rPr>
                <w:noProof/>
                <w:webHidden/>
              </w:rPr>
              <w:tab/>
            </w:r>
            <w:r w:rsidR="00D45AC5">
              <w:rPr>
                <w:noProof/>
                <w:webHidden/>
              </w:rPr>
              <w:fldChar w:fldCharType="begin"/>
            </w:r>
            <w:r w:rsidR="00D45AC5">
              <w:rPr>
                <w:noProof/>
                <w:webHidden/>
              </w:rPr>
              <w:instrText xml:space="preserve"> PAGEREF _Toc8223753 \h </w:instrText>
            </w:r>
            <w:r w:rsidR="00D45AC5">
              <w:rPr>
                <w:noProof/>
                <w:webHidden/>
              </w:rPr>
            </w:r>
            <w:r w:rsidR="00D45AC5">
              <w:rPr>
                <w:noProof/>
                <w:webHidden/>
              </w:rPr>
              <w:fldChar w:fldCharType="separate"/>
            </w:r>
            <w:r w:rsidR="00D45AC5">
              <w:rPr>
                <w:noProof/>
                <w:webHidden/>
              </w:rPr>
              <w:t>40</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54" w:history="1">
            <w:r w:rsidR="00D45AC5" w:rsidRPr="00AA0359">
              <w:rPr>
                <w:rStyle w:val="Hyperlink"/>
                <w:noProof/>
                <w:lang w:eastAsia="de-CH"/>
              </w:rPr>
              <w:t>8.5.2</w:t>
            </w:r>
            <w:r w:rsidR="00D45AC5">
              <w:rPr>
                <w:rFonts w:asciiTheme="minorHAnsi" w:eastAsiaTheme="minorEastAsia" w:hAnsiTheme="minorHAnsi"/>
                <w:noProof/>
                <w:sz w:val="22"/>
                <w:lang w:eastAsia="de-CH"/>
              </w:rPr>
              <w:tab/>
            </w:r>
            <w:r w:rsidR="00D45AC5" w:rsidRPr="00AA0359">
              <w:rPr>
                <w:rStyle w:val="Hyperlink"/>
                <w:noProof/>
                <w:lang w:eastAsia="de-CH"/>
              </w:rPr>
              <w:t>Persönlich</w:t>
            </w:r>
            <w:r w:rsidR="00D45AC5">
              <w:rPr>
                <w:noProof/>
                <w:webHidden/>
              </w:rPr>
              <w:tab/>
            </w:r>
            <w:r w:rsidR="00D45AC5">
              <w:rPr>
                <w:noProof/>
                <w:webHidden/>
              </w:rPr>
              <w:fldChar w:fldCharType="begin"/>
            </w:r>
            <w:r w:rsidR="00D45AC5">
              <w:rPr>
                <w:noProof/>
                <w:webHidden/>
              </w:rPr>
              <w:instrText xml:space="preserve"> PAGEREF _Toc8223754 \h </w:instrText>
            </w:r>
            <w:r w:rsidR="00D45AC5">
              <w:rPr>
                <w:noProof/>
                <w:webHidden/>
              </w:rPr>
            </w:r>
            <w:r w:rsidR="00D45AC5">
              <w:rPr>
                <w:noProof/>
                <w:webHidden/>
              </w:rPr>
              <w:fldChar w:fldCharType="separate"/>
            </w:r>
            <w:r w:rsidR="00D45AC5">
              <w:rPr>
                <w:noProof/>
                <w:webHidden/>
              </w:rPr>
              <w:t>40</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55" w:history="1">
            <w:r w:rsidR="00D45AC5" w:rsidRPr="00AA0359">
              <w:rPr>
                <w:rStyle w:val="Hyperlink"/>
                <w:noProof/>
                <w:lang w:eastAsia="de-CH"/>
              </w:rPr>
              <w:t>8.6</w:t>
            </w:r>
            <w:r w:rsidR="00D45AC5">
              <w:rPr>
                <w:rFonts w:asciiTheme="minorHAnsi" w:eastAsiaTheme="minorEastAsia" w:hAnsiTheme="minorHAnsi"/>
                <w:noProof/>
                <w:sz w:val="22"/>
                <w:lang w:eastAsia="de-CH"/>
              </w:rPr>
              <w:tab/>
            </w:r>
            <w:r w:rsidR="00D45AC5" w:rsidRPr="00AA0359">
              <w:rPr>
                <w:rStyle w:val="Hyperlink"/>
                <w:noProof/>
                <w:lang w:eastAsia="de-CH"/>
              </w:rPr>
              <w:t>Informationssicherheit &amp; Datenschutz</w:t>
            </w:r>
            <w:r w:rsidR="00D45AC5">
              <w:rPr>
                <w:noProof/>
                <w:webHidden/>
              </w:rPr>
              <w:tab/>
            </w:r>
            <w:r w:rsidR="00D45AC5">
              <w:rPr>
                <w:noProof/>
                <w:webHidden/>
              </w:rPr>
              <w:fldChar w:fldCharType="begin"/>
            </w:r>
            <w:r w:rsidR="00D45AC5">
              <w:rPr>
                <w:noProof/>
                <w:webHidden/>
              </w:rPr>
              <w:instrText xml:space="preserve"> PAGEREF _Toc8223755 \h </w:instrText>
            </w:r>
            <w:r w:rsidR="00D45AC5">
              <w:rPr>
                <w:noProof/>
                <w:webHidden/>
              </w:rPr>
            </w:r>
            <w:r w:rsidR="00D45AC5">
              <w:rPr>
                <w:noProof/>
                <w:webHidden/>
              </w:rPr>
              <w:fldChar w:fldCharType="separate"/>
            </w:r>
            <w:r w:rsidR="00D45AC5">
              <w:rPr>
                <w:noProof/>
                <w:webHidden/>
              </w:rPr>
              <w:t>40</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56" w:history="1">
            <w:r w:rsidR="00D45AC5" w:rsidRPr="00AA0359">
              <w:rPr>
                <w:rStyle w:val="Hyperlink"/>
                <w:noProof/>
                <w:lang w:eastAsia="de-CH"/>
              </w:rPr>
              <w:t>8.7</w:t>
            </w:r>
            <w:r w:rsidR="00D45AC5">
              <w:rPr>
                <w:rFonts w:asciiTheme="minorHAnsi" w:eastAsiaTheme="minorEastAsia" w:hAnsiTheme="minorHAnsi"/>
                <w:noProof/>
                <w:sz w:val="22"/>
                <w:lang w:eastAsia="de-CH"/>
              </w:rPr>
              <w:tab/>
            </w:r>
            <w:r w:rsidR="00D45AC5" w:rsidRPr="00AA0359">
              <w:rPr>
                <w:rStyle w:val="Hyperlink"/>
                <w:noProof/>
                <w:lang w:eastAsia="de-CH"/>
              </w:rPr>
              <w:t>Konzepte</w:t>
            </w:r>
            <w:r w:rsidR="00D45AC5">
              <w:rPr>
                <w:noProof/>
                <w:webHidden/>
              </w:rPr>
              <w:tab/>
            </w:r>
            <w:r w:rsidR="00D45AC5">
              <w:rPr>
                <w:noProof/>
                <w:webHidden/>
              </w:rPr>
              <w:fldChar w:fldCharType="begin"/>
            </w:r>
            <w:r w:rsidR="00D45AC5">
              <w:rPr>
                <w:noProof/>
                <w:webHidden/>
              </w:rPr>
              <w:instrText xml:space="preserve"> PAGEREF _Toc8223756 \h </w:instrText>
            </w:r>
            <w:r w:rsidR="00D45AC5">
              <w:rPr>
                <w:noProof/>
                <w:webHidden/>
              </w:rPr>
            </w:r>
            <w:r w:rsidR="00D45AC5">
              <w:rPr>
                <w:noProof/>
                <w:webHidden/>
              </w:rPr>
              <w:fldChar w:fldCharType="separate"/>
            </w:r>
            <w:r w:rsidR="00D45AC5">
              <w:rPr>
                <w:noProof/>
                <w:webHidden/>
              </w:rPr>
              <w:t>41</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57" w:history="1">
            <w:r w:rsidR="00D45AC5" w:rsidRPr="00AA0359">
              <w:rPr>
                <w:rStyle w:val="Hyperlink"/>
                <w:noProof/>
                <w:lang w:eastAsia="de-CH"/>
              </w:rPr>
              <w:t>8.7.1</w:t>
            </w:r>
            <w:r w:rsidR="00D45AC5">
              <w:rPr>
                <w:rFonts w:asciiTheme="minorHAnsi" w:eastAsiaTheme="minorEastAsia" w:hAnsiTheme="minorHAnsi"/>
                <w:noProof/>
                <w:sz w:val="22"/>
                <w:lang w:eastAsia="de-CH"/>
              </w:rPr>
              <w:tab/>
            </w:r>
            <w:r w:rsidR="00D45AC5" w:rsidRPr="00AA0359">
              <w:rPr>
                <w:rStyle w:val="Hyperlink"/>
                <w:noProof/>
                <w:lang w:eastAsia="de-CH"/>
              </w:rPr>
              <w:t>Testkonzept (Use-Cases)</w:t>
            </w:r>
            <w:r w:rsidR="00D45AC5">
              <w:rPr>
                <w:noProof/>
                <w:webHidden/>
              </w:rPr>
              <w:tab/>
            </w:r>
            <w:r w:rsidR="00D45AC5">
              <w:rPr>
                <w:noProof/>
                <w:webHidden/>
              </w:rPr>
              <w:fldChar w:fldCharType="begin"/>
            </w:r>
            <w:r w:rsidR="00D45AC5">
              <w:rPr>
                <w:noProof/>
                <w:webHidden/>
              </w:rPr>
              <w:instrText xml:space="preserve"> PAGEREF _Toc8223757 \h </w:instrText>
            </w:r>
            <w:r w:rsidR="00D45AC5">
              <w:rPr>
                <w:noProof/>
                <w:webHidden/>
              </w:rPr>
            </w:r>
            <w:r w:rsidR="00D45AC5">
              <w:rPr>
                <w:noProof/>
                <w:webHidden/>
              </w:rPr>
              <w:fldChar w:fldCharType="separate"/>
            </w:r>
            <w:r w:rsidR="00D45AC5">
              <w:rPr>
                <w:noProof/>
                <w:webHidden/>
              </w:rPr>
              <w:t>41</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58" w:history="1">
            <w:r w:rsidR="00D45AC5" w:rsidRPr="00AA0359">
              <w:rPr>
                <w:rStyle w:val="Hyperlink"/>
                <w:noProof/>
                <w:lang w:eastAsia="de-CH"/>
              </w:rPr>
              <w:t>8.7.2</w:t>
            </w:r>
            <w:r w:rsidR="00D45AC5">
              <w:rPr>
                <w:rFonts w:asciiTheme="minorHAnsi" w:eastAsiaTheme="minorEastAsia" w:hAnsiTheme="minorHAnsi"/>
                <w:noProof/>
                <w:sz w:val="22"/>
                <w:lang w:eastAsia="de-CH"/>
              </w:rPr>
              <w:tab/>
            </w:r>
            <w:r w:rsidR="00D45AC5" w:rsidRPr="00AA0359">
              <w:rPr>
                <w:rStyle w:val="Hyperlink"/>
                <w:noProof/>
                <w:lang w:eastAsia="de-CH"/>
              </w:rPr>
              <w:t>Sicherheitskonzept</w:t>
            </w:r>
            <w:r w:rsidR="00D45AC5">
              <w:rPr>
                <w:noProof/>
                <w:webHidden/>
              </w:rPr>
              <w:tab/>
            </w:r>
            <w:r w:rsidR="00D45AC5">
              <w:rPr>
                <w:noProof/>
                <w:webHidden/>
              </w:rPr>
              <w:fldChar w:fldCharType="begin"/>
            </w:r>
            <w:r w:rsidR="00D45AC5">
              <w:rPr>
                <w:noProof/>
                <w:webHidden/>
              </w:rPr>
              <w:instrText xml:space="preserve"> PAGEREF _Toc8223758 \h </w:instrText>
            </w:r>
            <w:r w:rsidR="00D45AC5">
              <w:rPr>
                <w:noProof/>
                <w:webHidden/>
              </w:rPr>
            </w:r>
            <w:r w:rsidR="00D45AC5">
              <w:rPr>
                <w:noProof/>
                <w:webHidden/>
              </w:rPr>
              <w:fldChar w:fldCharType="separate"/>
            </w:r>
            <w:r w:rsidR="00D45AC5">
              <w:rPr>
                <w:noProof/>
                <w:webHidden/>
              </w:rPr>
              <w:t>44</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759" w:history="1">
            <w:r w:rsidR="00D45AC5" w:rsidRPr="00AA0359">
              <w:rPr>
                <w:rStyle w:val="Hyperlink"/>
                <w:noProof/>
                <w:lang w:eastAsia="de-CH"/>
              </w:rPr>
              <w:t>9</w:t>
            </w:r>
            <w:r w:rsidR="00D45AC5">
              <w:rPr>
                <w:rFonts w:asciiTheme="minorHAnsi" w:eastAsiaTheme="minorEastAsia" w:hAnsiTheme="minorHAnsi"/>
                <w:noProof/>
                <w:lang w:eastAsia="de-CH"/>
              </w:rPr>
              <w:tab/>
            </w:r>
            <w:r w:rsidR="00D45AC5" w:rsidRPr="00AA0359">
              <w:rPr>
                <w:rStyle w:val="Hyperlink"/>
                <w:noProof/>
                <w:lang w:eastAsia="de-CH"/>
              </w:rPr>
              <w:t>Realisierung</w:t>
            </w:r>
            <w:r w:rsidR="00D45AC5">
              <w:rPr>
                <w:noProof/>
                <w:webHidden/>
              </w:rPr>
              <w:tab/>
            </w:r>
            <w:r w:rsidR="00D45AC5">
              <w:rPr>
                <w:noProof/>
                <w:webHidden/>
              </w:rPr>
              <w:fldChar w:fldCharType="begin"/>
            </w:r>
            <w:r w:rsidR="00D45AC5">
              <w:rPr>
                <w:noProof/>
                <w:webHidden/>
              </w:rPr>
              <w:instrText xml:space="preserve"> PAGEREF _Toc8223759 \h </w:instrText>
            </w:r>
            <w:r w:rsidR="00D45AC5">
              <w:rPr>
                <w:noProof/>
                <w:webHidden/>
              </w:rPr>
            </w:r>
            <w:r w:rsidR="00D45AC5">
              <w:rPr>
                <w:noProof/>
                <w:webHidden/>
              </w:rPr>
              <w:fldChar w:fldCharType="separate"/>
            </w:r>
            <w:r w:rsidR="00D45AC5">
              <w:rPr>
                <w:noProof/>
                <w:webHidden/>
              </w:rPr>
              <w:t>49</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60" w:history="1">
            <w:r w:rsidR="00D45AC5" w:rsidRPr="00AA0359">
              <w:rPr>
                <w:rStyle w:val="Hyperlink"/>
                <w:noProof/>
                <w:lang w:eastAsia="de-CH"/>
              </w:rPr>
              <w:t>9.1</w:t>
            </w:r>
            <w:r w:rsidR="00D45AC5">
              <w:rPr>
                <w:rFonts w:asciiTheme="minorHAnsi" w:eastAsiaTheme="minorEastAsia" w:hAnsiTheme="minorHAnsi"/>
                <w:noProof/>
                <w:sz w:val="22"/>
                <w:lang w:eastAsia="de-CH"/>
              </w:rPr>
              <w:tab/>
            </w:r>
            <w:r w:rsidR="00D45AC5" w:rsidRPr="00AA0359">
              <w:rPr>
                <w:rStyle w:val="Hyperlink"/>
                <w:noProof/>
                <w:lang w:eastAsia="de-CH"/>
              </w:rPr>
              <w:t>Grundlegende Konfiguration</w:t>
            </w:r>
            <w:r w:rsidR="00D45AC5">
              <w:rPr>
                <w:noProof/>
                <w:webHidden/>
              </w:rPr>
              <w:tab/>
            </w:r>
            <w:r w:rsidR="00D45AC5">
              <w:rPr>
                <w:noProof/>
                <w:webHidden/>
              </w:rPr>
              <w:fldChar w:fldCharType="begin"/>
            </w:r>
            <w:r w:rsidR="00D45AC5">
              <w:rPr>
                <w:noProof/>
                <w:webHidden/>
              </w:rPr>
              <w:instrText xml:space="preserve"> PAGEREF _Toc8223760 \h </w:instrText>
            </w:r>
            <w:r w:rsidR="00D45AC5">
              <w:rPr>
                <w:noProof/>
                <w:webHidden/>
              </w:rPr>
            </w:r>
            <w:r w:rsidR="00D45AC5">
              <w:rPr>
                <w:noProof/>
                <w:webHidden/>
              </w:rPr>
              <w:fldChar w:fldCharType="separate"/>
            </w:r>
            <w:r w:rsidR="00D45AC5">
              <w:rPr>
                <w:noProof/>
                <w:webHidden/>
              </w:rPr>
              <w:t>49</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61" w:history="1">
            <w:r w:rsidR="00D45AC5" w:rsidRPr="00AA0359">
              <w:rPr>
                <w:rStyle w:val="Hyperlink"/>
                <w:noProof/>
                <w:lang w:eastAsia="de-CH"/>
              </w:rPr>
              <w:t>9.1.1</w:t>
            </w:r>
            <w:r w:rsidR="00D45AC5">
              <w:rPr>
                <w:rFonts w:asciiTheme="minorHAnsi" w:eastAsiaTheme="minorEastAsia" w:hAnsiTheme="minorHAnsi"/>
                <w:noProof/>
                <w:sz w:val="22"/>
                <w:lang w:eastAsia="de-CH"/>
              </w:rPr>
              <w:tab/>
            </w:r>
            <w:r w:rsidR="00D45AC5" w:rsidRPr="00AA0359">
              <w:rPr>
                <w:rStyle w:val="Hyperlink"/>
                <w:noProof/>
                <w:lang w:eastAsia="de-CH"/>
              </w:rPr>
              <w:t>Ansichten / Routes</w:t>
            </w:r>
            <w:r w:rsidR="00D45AC5">
              <w:rPr>
                <w:noProof/>
                <w:webHidden/>
              </w:rPr>
              <w:tab/>
            </w:r>
            <w:r w:rsidR="00D45AC5">
              <w:rPr>
                <w:noProof/>
                <w:webHidden/>
              </w:rPr>
              <w:fldChar w:fldCharType="begin"/>
            </w:r>
            <w:r w:rsidR="00D45AC5">
              <w:rPr>
                <w:noProof/>
                <w:webHidden/>
              </w:rPr>
              <w:instrText xml:space="preserve"> PAGEREF _Toc8223761 \h </w:instrText>
            </w:r>
            <w:r w:rsidR="00D45AC5">
              <w:rPr>
                <w:noProof/>
                <w:webHidden/>
              </w:rPr>
            </w:r>
            <w:r w:rsidR="00D45AC5">
              <w:rPr>
                <w:noProof/>
                <w:webHidden/>
              </w:rPr>
              <w:fldChar w:fldCharType="separate"/>
            </w:r>
            <w:r w:rsidR="00D45AC5">
              <w:rPr>
                <w:noProof/>
                <w:webHidden/>
              </w:rPr>
              <w:t>50</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62" w:history="1">
            <w:r w:rsidR="00D45AC5" w:rsidRPr="00AA0359">
              <w:rPr>
                <w:rStyle w:val="Hyperlink"/>
                <w:noProof/>
                <w:lang w:eastAsia="de-CH"/>
              </w:rPr>
              <w:t>9.1.2</w:t>
            </w:r>
            <w:r w:rsidR="00D45AC5">
              <w:rPr>
                <w:rFonts w:asciiTheme="minorHAnsi" w:eastAsiaTheme="minorEastAsia" w:hAnsiTheme="minorHAnsi"/>
                <w:noProof/>
                <w:sz w:val="22"/>
                <w:lang w:eastAsia="de-CH"/>
              </w:rPr>
              <w:tab/>
            </w:r>
            <w:r w:rsidR="00D45AC5" w:rsidRPr="00AA0359">
              <w:rPr>
                <w:rStyle w:val="Hyperlink"/>
                <w:noProof/>
                <w:lang w:eastAsia="de-CH"/>
              </w:rPr>
              <w:t>Mehrsprachigkeit</w:t>
            </w:r>
            <w:r w:rsidR="00D45AC5">
              <w:rPr>
                <w:noProof/>
                <w:webHidden/>
              </w:rPr>
              <w:tab/>
            </w:r>
            <w:r w:rsidR="00D45AC5">
              <w:rPr>
                <w:noProof/>
                <w:webHidden/>
              </w:rPr>
              <w:fldChar w:fldCharType="begin"/>
            </w:r>
            <w:r w:rsidR="00D45AC5">
              <w:rPr>
                <w:noProof/>
                <w:webHidden/>
              </w:rPr>
              <w:instrText xml:space="preserve"> PAGEREF _Toc8223762 \h </w:instrText>
            </w:r>
            <w:r w:rsidR="00D45AC5">
              <w:rPr>
                <w:noProof/>
                <w:webHidden/>
              </w:rPr>
            </w:r>
            <w:r w:rsidR="00D45AC5">
              <w:rPr>
                <w:noProof/>
                <w:webHidden/>
              </w:rPr>
              <w:fldChar w:fldCharType="separate"/>
            </w:r>
            <w:r w:rsidR="00D45AC5">
              <w:rPr>
                <w:noProof/>
                <w:webHidden/>
              </w:rPr>
              <w:t>51</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63" w:history="1">
            <w:r w:rsidR="00D45AC5" w:rsidRPr="00AA0359">
              <w:rPr>
                <w:rStyle w:val="Hyperlink"/>
                <w:noProof/>
                <w:lang w:eastAsia="de-CH"/>
              </w:rPr>
              <w:t>9.1.3</w:t>
            </w:r>
            <w:r w:rsidR="00D45AC5">
              <w:rPr>
                <w:rFonts w:asciiTheme="minorHAnsi" w:eastAsiaTheme="minorEastAsia" w:hAnsiTheme="minorHAnsi"/>
                <w:noProof/>
                <w:sz w:val="22"/>
                <w:lang w:eastAsia="de-CH"/>
              </w:rPr>
              <w:tab/>
            </w:r>
            <w:r w:rsidR="00D45AC5" w:rsidRPr="00AA0359">
              <w:rPr>
                <w:rStyle w:val="Hyperlink"/>
                <w:noProof/>
                <w:lang w:eastAsia="de-CH"/>
              </w:rPr>
              <w:t>Authentifizierung</w:t>
            </w:r>
            <w:r w:rsidR="00D45AC5">
              <w:rPr>
                <w:noProof/>
                <w:webHidden/>
              </w:rPr>
              <w:tab/>
            </w:r>
            <w:r w:rsidR="00D45AC5">
              <w:rPr>
                <w:noProof/>
                <w:webHidden/>
              </w:rPr>
              <w:fldChar w:fldCharType="begin"/>
            </w:r>
            <w:r w:rsidR="00D45AC5">
              <w:rPr>
                <w:noProof/>
                <w:webHidden/>
              </w:rPr>
              <w:instrText xml:space="preserve"> PAGEREF _Toc8223763 \h </w:instrText>
            </w:r>
            <w:r w:rsidR="00D45AC5">
              <w:rPr>
                <w:noProof/>
                <w:webHidden/>
              </w:rPr>
            </w:r>
            <w:r w:rsidR="00D45AC5">
              <w:rPr>
                <w:noProof/>
                <w:webHidden/>
              </w:rPr>
              <w:fldChar w:fldCharType="separate"/>
            </w:r>
            <w:r w:rsidR="00D45AC5">
              <w:rPr>
                <w:noProof/>
                <w:webHidden/>
              </w:rPr>
              <w:t>52</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64" w:history="1">
            <w:r w:rsidR="00D45AC5" w:rsidRPr="00AA0359">
              <w:rPr>
                <w:rStyle w:val="Hyperlink"/>
                <w:noProof/>
                <w:lang w:eastAsia="de-CH"/>
              </w:rPr>
              <w:t>9.2</w:t>
            </w:r>
            <w:r w:rsidR="00D45AC5">
              <w:rPr>
                <w:rFonts w:asciiTheme="minorHAnsi" w:eastAsiaTheme="minorEastAsia" w:hAnsiTheme="minorHAnsi"/>
                <w:noProof/>
                <w:sz w:val="22"/>
                <w:lang w:eastAsia="de-CH"/>
              </w:rPr>
              <w:tab/>
            </w:r>
            <w:r w:rsidR="00D45AC5" w:rsidRPr="00AA0359">
              <w:rPr>
                <w:rStyle w:val="Hyperlink"/>
                <w:noProof/>
                <w:lang w:eastAsia="de-CH"/>
              </w:rPr>
              <w:t>Umsetzung Design</w:t>
            </w:r>
            <w:r w:rsidR="00D45AC5">
              <w:rPr>
                <w:noProof/>
                <w:webHidden/>
              </w:rPr>
              <w:tab/>
            </w:r>
            <w:r w:rsidR="00D45AC5">
              <w:rPr>
                <w:noProof/>
                <w:webHidden/>
              </w:rPr>
              <w:fldChar w:fldCharType="begin"/>
            </w:r>
            <w:r w:rsidR="00D45AC5">
              <w:rPr>
                <w:noProof/>
                <w:webHidden/>
              </w:rPr>
              <w:instrText xml:space="preserve"> PAGEREF _Toc8223764 \h </w:instrText>
            </w:r>
            <w:r w:rsidR="00D45AC5">
              <w:rPr>
                <w:noProof/>
                <w:webHidden/>
              </w:rPr>
            </w:r>
            <w:r w:rsidR="00D45AC5">
              <w:rPr>
                <w:noProof/>
                <w:webHidden/>
              </w:rPr>
              <w:fldChar w:fldCharType="separate"/>
            </w:r>
            <w:r w:rsidR="00D45AC5">
              <w:rPr>
                <w:noProof/>
                <w:webHidden/>
              </w:rPr>
              <w:t>54</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65" w:history="1">
            <w:r w:rsidR="00D45AC5" w:rsidRPr="00AA0359">
              <w:rPr>
                <w:rStyle w:val="Hyperlink"/>
                <w:noProof/>
                <w:lang w:eastAsia="de-CH"/>
              </w:rPr>
              <w:t>9.3</w:t>
            </w:r>
            <w:r w:rsidR="00D45AC5">
              <w:rPr>
                <w:rFonts w:asciiTheme="minorHAnsi" w:eastAsiaTheme="minorEastAsia" w:hAnsiTheme="minorHAnsi"/>
                <w:noProof/>
                <w:sz w:val="22"/>
                <w:lang w:eastAsia="de-CH"/>
              </w:rPr>
              <w:tab/>
            </w:r>
            <w:r w:rsidR="00D45AC5" w:rsidRPr="00AA0359">
              <w:rPr>
                <w:rStyle w:val="Hyperlink"/>
                <w:noProof/>
                <w:lang w:eastAsia="de-CH"/>
              </w:rPr>
              <w:t>Umsetzung der Ansichten</w:t>
            </w:r>
            <w:r w:rsidR="00D45AC5">
              <w:rPr>
                <w:noProof/>
                <w:webHidden/>
              </w:rPr>
              <w:tab/>
            </w:r>
            <w:r w:rsidR="00D45AC5">
              <w:rPr>
                <w:noProof/>
                <w:webHidden/>
              </w:rPr>
              <w:fldChar w:fldCharType="begin"/>
            </w:r>
            <w:r w:rsidR="00D45AC5">
              <w:rPr>
                <w:noProof/>
                <w:webHidden/>
              </w:rPr>
              <w:instrText xml:space="preserve"> PAGEREF _Toc8223765 \h </w:instrText>
            </w:r>
            <w:r w:rsidR="00D45AC5">
              <w:rPr>
                <w:noProof/>
                <w:webHidden/>
              </w:rPr>
            </w:r>
            <w:r w:rsidR="00D45AC5">
              <w:rPr>
                <w:noProof/>
                <w:webHidden/>
              </w:rPr>
              <w:fldChar w:fldCharType="separate"/>
            </w:r>
            <w:r w:rsidR="00D45AC5">
              <w:rPr>
                <w:noProof/>
                <w:webHidden/>
              </w:rPr>
              <w:t>55</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66" w:history="1">
            <w:r w:rsidR="00D45AC5" w:rsidRPr="00AA0359">
              <w:rPr>
                <w:rStyle w:val="Hyperlink"/>
                <w:noProof/>
                <w:lang w:eastAsia="de-CH"/>
              </w:rPr>
              <w:t>9.3.1</w:t>
            </w:r>
            <w:r w:rsidR="00D45AC5">
              <w:rPr>
                <w:rFonts w:asciiTheme="minorHAnsi" w:eastAsiaTheme="minorEastAsia" w:hAnsiTheme="minorHAnsi"/>
                <w:noProof/>
                <w:sz w:val="22"/>
                <w:lang w:eastAsia="de-CH"/>
              </w:rPr>
              <w:tab/>
            </w:r>
            <w:r w:rsidR="00D45AC5" w:rsidRPr="00AA0359">
              <w:rPr>
                <w:rStyle w:val="Hyperlink"/>
                <w:noProof/>
                <w:lang w:eastAsia="de-CH"/>
              </w:rPr>
              <w:t>Support</w:t>
            </w:r>
            <w:r w:rsidR="00D45AC5">
              <w:rPr>
                <w:noProof/>
                <w:webHidden/>
              </w:rPr>
              <w:tab/>
            </w:r>
            <w:r w:rsidR="00D45AC5">
              <w:rPr>
                <w:noProof/>
                <w:webHidden/>
              </w:rPr>
              <w:fldChar w:fldCharType="begin"/>
            </w:r>
            <w:r w:rsidR="00D45AC5">
              <w:rPr>
                <w:noProof/>
                <w:webHidden/>
              </w:rPr>
              <w:instrText xml:space="preserve"> PAGEREF _Toc8223766 \h </w:instrText>
            </w:r>
            <w:r w:rsidR="00D45AC5">
              <w:rPr>
                <w:noProof/>
                <w:webHidden/>
              </w:rPr>
            </w:r>
            <w:r w:rsidR="00D45AC5">
              <w:rPr>
                <w:noProof/>
                <w:webHidden/>
              </w:rPr>
              <w:fldChar w:fldCharType="separate"/>
            </w:r>
            <w:r w:rsidR="00D45AC5">
              <w:rPr>
                <w:noProof/>
                <w:webHidden/>
              </w:rPr>
              <w:t>55</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67" w:history="1">
            <w:r w:rsidR="00D45AC5" w:rsidRPr="00AA0359">
              <w:rPr>
                <w:rStyle w:val="Hyperlink"/>
                <w:noProof/>
                <w:lang w:eastAsia="de-CH"/>
              </w:rPr>
              <w:t>9.3.2</w:t>
            </w:r>
            <w:r w:rsidR="00D45AC5">
              <w:rPr>
                <w:rFonts w:asciiTheme="minorHAnsi" w:eastAsiaTheme="minorEastAsia" w:hAnsiTheme="minorHAnsi"/>
                <w:noProof/>
                <w:sz w:val="22"/>
                <w:lang w:eastAsia="de-CH"/>
              </w:rPr>
              <w:tab/>
            </w:r>
            <w:r w:rsidR="00D45AC5" w:rsidRPr="00AA0359">
              <w:rPr>
                <w:rStyle w:val="Hyperlink"/>
                <w:noProof/>
                <w:lang w:eastAsia="de-CH"/>
              </w:rPr>
              <w:t>Dashboard</w:t>
            </w:r>
            <w:r w:rsidR="00D45AC5">
              <w:rPr>
                <w:noProof/>
                <w:webHidden/>
              </w:rPr>
              <w:tab/>
            </w:r>
            <w:r w:rsidR="00D45AC5">
              <w:rPr>
                <w:noProof/>
                <w:webHidden/>
              </w:rPr>
              <w:fldChar w:fldCharType="begin"/>
            </w:r>
            <w:r w:rsidR="00D45AC5">
              <w:rPr>
                <w:noProof/>
                <w:webHidden/>
              </w:rPr>
              <w:instrText xml:space="preserve"> PAGEREF _Toc8223767 \h </w:instrText>
            </w:r>
            <w:r w:rsidR="00D45AC5">
              <w:rPr>
                <w:noProof/>
                <w:webHidden/>
              </w:rPr>
            </w:r>
            <w:r w:rsidR="00D45AC5">
              <w:rPr>
                <w:noProof/>
                <w:webHidden/>
              </w:rPr>
              <w:fldChar w:fldCharType="separate"/>
            </w:r>
            <w:r w:rsidR="00D45AC5">
              <w:rPr>
                <w:noProof/>
                <w:webHidden/>
              </w:rPr>
              <w:t>56</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68" w:history="1">
            <w:r w:rsidR="00D45AC5" w:rsidRPr="00AA0359">
              <w:rPr>
                <w:rStyle w:val="Hyperlink"/>
                <w:noProof/>
                <w:lang w:eastAsia="de-CH"/>
              </w:rPr>
              <w:t>9.3.3</w:t>
            </w:r>
            <w:r w:rsidR="00D45AC5">
              <w:rPr>
                <w:rFonts w:asciiTheme="minorHAnsi" w:eastAsiaTheme="minorEastAsia" w:hAnsiTheme="minorHAnsi"/>
                <w:noProof/>
                <w:sz w:val="22"/>
                <w:lang w:eastAsia="de-CH"/>
              </w:rPr>
              <w:tab/>
            </w:r>
            <w:r w:rsidR="00D45AC5" w:rsidRPr="00AA0359">
              <w:rPr>
                <w:rStyle w:val="Hyperlink"/>
                <w:noProof/>
                <w:lang w:eastAsia="de-CH"/>
              </w:rPr>
              <w:t>Einstellungen</w:t>
            </w:r>
            <w:r w:rsidR="00D45AC5">
              <w:rPr>
                <w:noProof/>
                <w:webHidden/>
              </w:rPr>
              <w:tab/>
            </w:r>
            <w:r w:rsidR="00D45AC5">
              <w:rPr>
                <w:noProof/>
                <w:webHidden/>
              </w:rPr>
              <w:fldChar w:fldCharType="begin"/>
            </w:r>
            <w:r w:rsidR="00D45AC5">
              <w:rPr>
                <w:noProof/>
                <w:webHidden/>
              </w:rPr>
              <w:instrText xml:space="preserve"> PAGEREF _Toc8223768 \h </w:instrText>
            </w:r>
            <w:r w:rsidR="00D45AC5">
              <w:rPr>
                <w:noProof/>
                <w:webHidden/>
              </w:rPr>
            </w:r>
            <w:r w:rsidR="00D45AC5">
              <w:rPr>
                <w:noProof/>
                <w:webHidden/>
              </w:rPr>
              <w:fldChar w:fldCharType="separate"/>
            </w:r>
            <w:r w:rsidR="00D45AC5">
              <w:rPr>
                <w:noProof/>
                <w:webHidden/>
              </w:rPr>
              <w:t>57</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69" w:history="1">
            <w:r w:rsidR="00D45AC5" w:rsidRPr="00AA0359">
              <w:rPr>
                <w:rStyle w:val="Hyperlink"/>
                <w:noProof/>
                <w:lang w:eastAsia="de-CH"/>
              </w:rPr>
              <w:t>9.3.4</w:t>
            </w:r>
            <w:r w:rsidR="00D45AC5">
              <w:rPr>
                <w:rFonts w:asciiTheme="minorHAnsi" w:eastAsiaTheme="minorEastAsia" w:hAnsiTheme="minorHAnsi"/>
                <w:noProof/>
                <w:sz w:val="22"/>
                <w:lang w:eastAsia="de-CH"/>
              </w:rPr>
              <w:tab/>
            </w:r>
            <w:r w:rsidR="00D45AC5" w:rsidRPr="00AA0359">
              <w:rPr>
                <w:rStyle w:val="Hyperlink"/>
                <w:noProof/>
                <w:lang w:eastAsia="de-CH"/>
              </w:rPr>
              <w:t>Plan-Einstellungen</w:t>
            </w:r>
            <w:r w:rsidR="00D45AC5">
              <w:rPr>
                <w:noProof/>
                <w:webHidden/>
              </w:rPr>
              <w:tab/>
            </w:r>
            <w:r w:rsidR="00D45AC5">
              <w:rPr>
                <w:noProof/>
                <w:webHidden/>
              </w:rPr>
              <w:fldChar w:fldCharType="begin"/>
            </w:r>
            <w:r w:rsidR="00D45AC5">
              <w:rPr>
                <w:noProof/>
                <w:webHidden/>
              </w:rPr>
              <w:instrText xml:space="preserve"> PAGEREF _Toc8223769 \h </w:instrText>
            </w:r>
            <w:r w:rsidR="00D45AC5">
              <w:rPr>
                <w:noProof/>
                <w:webHidden/>
              </w:rPr>
            </w:r>
            <w:r w:rsidR="00D45AC5">
              <w:rPr>
                <w:noProof/>
                <w:webHidden/>
              </w:rPr>
              <w:fldChar w:fldCharType="separate"/>
            </w:r>
            <w:r w:rsidR="00D45AC5">
              <w:rPr>
                <w:noProof/>
                <w:webHidden/>
              </w:rPr>
              <w:t>59</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70" w:history="1">
            <w:r w:rsidR="00D45AC5" w:rsidRPr="00AA0359">
              <w:rPr>
                <w:rStyle w:val="Hyperlink"/>
                <w:noProof/>
                <w:lang w:eastAsia="de-CH"/>
              </w:rPr>
              <w:t>9.3.5</w:t>
            </w:r>
            <w:r w:rsidR="00D45AC5">
              <w:rPr>
                <w:rFonts w:asciiTheme="minorHAnsi" w:eastAsiaTheme="minorEastAsia" w:hAnsiTheme="minorHAnsi"/>
                <w:noProof/>
                <w:sz w:val="22"/>
                <w:lang w:eastAsia="de-CH"/>
              </w:rPr>
              <w:tab/>
            </w:r>
            <w:r w:rsidR="00D45AC5" w:rsidRPr="00AA0359">
              <w:rPr>
                <w:rStyle w:val="Hyperlink"/>
                <w:noProof/>
                <w:lang w:eastAsia="de-CH"/>
              </w:rPr>
              <w:t>Dienstplan</w:t>
            </w:r>
            <w:r w:rsidR="00D45AC5">
              <w:rPr>
                <w:noProof/>
                <w:webHidden/>
              </w:rPr>
              <w:tab/>
            </w:r>
            <w:r w:rsidR="00D45AC5">
              <w:rPr>
                <w:noProof/>
                <w:webHidden/>
              </w:rPr>
              <w:fldChar w:fldCharType="begin"/>
            </w:r>
            <w:r w:rsidR="00D45AC5">
              <w:rPr>
                <w:noProof/>
                <w:webHidden/>
              </w:rPr>
              <w:instrText xml:space="preserve"> PAGEREF _Toc8223770 \h </w:instrText>
            </w:r>
            <w:r w:rsidR="00D45AC5">
              <w:rPr>
                <w:noProof/>
                <w:webHidden/>
              </w:rPr>
            </w:r>
            <w:r w:rsidR="00D45AC5">
              <w:rPr>
                <w:noProof/>
                <w:webHidden/>
              </w:rPr>
              <w:fldChar w:fldCharType="separate"/>
            </w:r>
            <w:r w:rsidR="00D45AC5">
              <w:rPr>
                <w:noProof/>
                <w:webHidden/>
              </w:rPr>
              <w:t>61</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71" w:history="1">
            <w:r w:rsidR="00D45AC5" w:rsidRPr="00AA0359">
              <w:rPr>
                <w:rStyle w:val="Hyperlink"/>
                <w:noProof/>
                <w:lang w:eastAsia="de-CH"/>
              </w:rPr>
              <w:t>9.4</w:t>
            </w:r>
            <w:r w:rsidR="00D45AC5">
              <w:rPr>
                <w:rFonts w:asciiTheme="minorHAnsi" w:eastAsiaTheme="minorEastAsia" w:hAnsiTheme="minorHAnsi"/>
                <w:noProof/>
                <w:sz w:val="22"/>
                <w:lang w:eastAsia="de-CH"/>
              </w:rPr>
              <w:tab/>
            </w:r>
            <w:r w:rsidR="00D45AC5" w:rsidRPr="00AA0359">
              <w:rPr>
                <w:rStyle w:val="Hyperlink"/>
                <w:noProof/>
                <w:lang w:eastAsia="de-CH"/>
              </w:rPr>
              <w:t>Testprotokoll</w:t>
            </w:r>
            <w:r w:rsidR="00D45AC5">
              <w:rPr>
                <w:noProof/>
                <w:webHidden/>
              </w:rPr>
              <w:tab/>
            </w:r>
            <w:r w:rsidR="00D45AC5">
              <w:rPr>
                <w:noProof/>
                <w:webHidden/>
              </w:rPr>
              <w:fldChar w:fldCharType="begin"/>
            </w:r>
            <w:r w:rsidR="00D45AC5">
              <w:rPr>
                <w:noProof/>
                <w:webHidden/>
              </w:rPr>
              <w:instrText xml:space="preserve"> PAGEREF _Toc8223771 \h </w:instrText>
            </w:r>
            <w:r w:rsidR="00D45AC5">
              <w:rPr>
                <w:noProof/>
                <w:webHidden/>
              </w:rPr>
            </w:r>
            <w:r w:rsidR="00D45AC5">
              <w:rPr>
                <w:noProof/>
                <w:webHidden/>
              </w:rPr>
              <w:fldChar w:fldCharType="separate"/>
            </w:r>
            <w:r w:rsidR="00D45AC5">
              <w:rPr>
                <w:noProof/>
                <w:webHidden/>
              </w:rPr>
              <w:t>65</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72" w:history="1">
            <w:r w:rsidR="00D45AC5" w:rsidRPr="00AA0359">
              <w:rPr>
                <w:rStyle w:val="Hyperlink"/>
                <w:noProof/>
              </w:rPr>
              <w:t>9.4.1</w:t>
            </w:r>
            <w:r w:rsidR="00D45AC5">
              <w:rPr>
                <w:rFonts w:asciiTheme="minorHAnsi" w:eastAsiaTheme="minorEastAsia" w:hAnsiTheme="minorHAnsi"/>
                <w:noProof/>
                <w:sz w:val="22"/>
                <w:lang w:eastAsia="de-CH"/>
              </w:rPr>
              <w:tab/>
            </w:r>
            <w:r w:rsidR="00D45AC5" w:rsidRPr="00AA0359">
              <w:rPr>
                <w:rStyle w:val="Hyperlink"/>
                <w:noProof/>
              </w:rPr>
              <w:t>FT-001 – Einsätze darstellen</w:t>
            </w:r>
            <w:r w:rsidR="00D45AC5">
              <w:rPr>
                <w:noProof/>
                <w:webHidden/>
              </w:rPr>
              <w:tab/>
            </w:r>
            <w:r w:rsidR="00D45AC5">
              <w:rPr>
                <w:noProof/>
                <w:webHidden/>
              </w:rPr>
              <w:fldChar w:fldCharType="begin"/>
            </w:r>
            <w:r w:rsidR="00D45AC5">
              <w:rPr>
                <w:noProof/>
                <w:webHidden/>
              </w:rPr>
              <w:instrText xml:space="preserve"> PAGEREF _Toc8223772 \h </w:instrText>
            </w:r>
            <w:r w:rsidR="00D45AC5">
              <w:rPr>
                <w:noProof/>
                <w:webHidden/>
              </w:rPr>
            </w:r>
            <w:r w:rsidR="00D45AC5">
              <w:rPr>
                <w:noProof/>
                <w:webHidden/>
              </w:rPr>
              <w:fldChar w:fldCharType="separate"/>
            </w:r>
            <w:r w:rsidR="00D45AC5">
              <w:rPr>
                <w:noProof/>
                <w:webHidden/>
              </w:rPr>
              <w:t>65</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73" w:history="1">
            <w:r w:rsidR="00D45AC5" w:rsidRPr="00AA0359">
              <w:rPr>
                <w:rStyle w:val="Hyperlink"/>
                <w:noProof/>
              </w:rPr>
              <w:t>9.4.2</w:t>
            </w:r>
            <w:r w:rsidR="00D45AC5">
              <w:rPr>
                <w:rFonts w:asciiTheme="minorHAnsi" w:eastAsiaTheme="minorEastAsia" w:hAnsiTheme="minorHAnsi"/>
                <w:noProof/>
                <w:sz w:val="22"/>
                <w:lang w:eastAsia="de-CH"/>
              </w:rPr>
              <w:tab/>
            </w:r>
            <w:r w:rsidR="00D45AC5" w:rsidRPr="00AA0359">
              <w:rPr>
                <w:rStyle w:val="Hyperlink"/>
                <w:noProof/>
              </w:rPr>
              <w:t>FT-002 – Einsätze erstellen, bearbeiten und löschen</w:t>
            </w:r>
            <w:r w:rsidR="00D45AC5">
              <w:rPr>
                <w:noProof/>
                <w:webHidden/>
              </w:rPr>
              <w:tab/>
            </w:r>
            <w:r w:rsidR="00D45AC5">
              <w:rPr>
                <w:noProof/>
                <w:webHidden/>
              </w:rPr>
              <w:fldChar w:fldCharType="begin"/>
            </w:r>
            <w:r w:rsidR="00D45AC5">
              <w:rPr>
                <w:noProof/>
                <w:webHidden/>
              </w:rPr>
              <w:instrText xml:space="preserve"> PAGEREF _Toc8223773 \h </w:instrText>
            </w:r>
            <w:r w:rsidR="00D45AC5">
              <w:rPr>
                <w:noProof/>
                <w:webHidden/>
              </w:rPr>
            </w:r>
            <w:r w:rsidR="00D45AC5">
              <w:rPr>
                <w:noProof/>
                <w:webHidden/>
              </w:rPr>
              <w:fldChar w:fldCharType="separate"/>
            </w:r>
            <w:r w:rsidR="00D45AC5">
              <w:rPr>
                <w:noProof/>
                <w:webHidden/>
              </w:rPr>
              <w:t>66</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74" w:history="1">
            <w:r w:rsidR="00D45AC5" w:rsidRPr="00AA0359">
              <w:rPr>
                <w:rStyle w:val="Hyperlink"/>
                <w:noProof/>
              </w:rPr>
              <w:t>9.4.3</w:t>
            </w:r>
            <w:r w:rsidR="00D45AC5">
              <w:rPr>
                <w:rFonts w:asciiTheme="minorHAnsi" w:eastAsiaTheme="minorEastAsia" w:hAnsiTheme="minorHAnsi"/>
                <w:noProof/>
                <w:sz w:val="22"/>
                <w:lang w:eastAsia="de-CH"/>
              </w:rPr>
              <w:tab/>
            </w:r>
            <w:r w:rsidR="00D45AC5" w:rsidRPr="00AA0359">
              <w:rPr>
                <w:rStyle w:val="Hyperlink"/>
                <w:noProof/>
              </w:rPr>
              <w:t>FT-003 – Sprache anpassen</w:t>
            </w:r>
            <w:r w:rsidR="00D45AC5">
              <w:rPr>
                <w:noProof/>
                <w:webHidden/>
              </w:rPr>
              <w:tab/>
            </w:r>
            <w:r w:rsidR="00D45AC5">
              <w:rPr>
                <w:noProof/>
                <w:webHidden/>
              </w:rPr>
              <w:fldChar w:fldCharType="begin"/>
            </w:r>
            <w:r w:rsidR="00D45AC5">
              <w:rPr>
                <w:noProof/>
                <w:webHidden/>
              </w:rPr>
              <w:instrText xml:space="preserve"> PAGEREF _Toc8223774 \h </w:instrText>
            </w:r>
            <w:r w:rsidR="00D45AC5">
              <w:rPr>
                <w:noProof/>
                <w:webHidden/>
              </w:rPr>
            </w:r>
            <w:r w:rsidR="00D45AC5">
              <w:rPr>
                <w:noProof/>
                <w:webHidden/>
              </w:rPr>
              <w:fldChar w:fldCharType="separate"/>
            </w:r>
            <w:r w:rsidR="00D45AC5">
              <w:rPr>
                <w:noProof/>
                <w:webHidden/>
              </w:rPr>
              <w:t>66</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75" w:history="1">
            <w:r w:rsidR="00D45AC5" w:rsidRPr="00AA0359">
              <w:rPr>
                <w:rStyle w:val="Hyperlink"/>
                <w:noProof/>
              </w:rPr>
              <w:t>9.4.4</w:t>
            </w:r>
            <w:r w:rsidR="00D45AC5">
              <w:rPr>
                <w:rFonts w:asciiTheme="minorHAnsi" w:eastAsiaTheme="minorEastAsia" w:hAnsiTheme="minorHAnsi"/>
                <w:noProof/>
                <w:sz w:val="22"/>
                <w:lang w:eastAsia="de-CH"/>
              </w:rPr>
              <w:tab/>
            </w:r>
            <w:r w:rsidR="00D45AC5" w:rsidRPr="00AA0359">
              <w:rPr>
                <w:rStyle w:val="Hyperlink"/>
                <w:noProof/>
              </w:rPr>
              <w:t>FT-004 – Schichten erstellen, bearbeiten und löschen</w:t>
            </w:r>
            <w:r w:rsidR="00D45AC5">
              <w:rPr>
                <w:noProof/>
                <w:webHidden/>
              </w:rPr>
              <w:tab/>
            </w:r>
            <w:r w:rsidR="00D45AC5">
              <w:rPr>
                <w:noProof/>
                <w:webHidden/>
              </w:rPr>
              <w:fldChar w:fldCharType="begin"/>
            </w:r>
            <w:r w:rsidR="00D45AC5">
              <w:rPr>
                <w:noProof/>
                <w:webHidden/>
              </w:rPr>
              <w:instrText xml:space="preserve"> PAGEREF _Toc8223775 \h </w:instrText>
            </w:r>
            <w:r w:rsidR="00D45AC5">
              <w:rPr>
                <w:noProof/>
                <w:webHidden/>
              </w:rPr>
            </w:r>
            <w:r w:rsidR="00D45AC5">
              <w:rPr>
                <w:noProof/>
                <w:webHidden/>
              </w:rPr>
              <w:fldChar w:fldCharType="separate"/>
            </w:r>
            <w:r w:rsidR="00D45AC5">
              <w:rPr>
                <w:noProof/>
                <w:webHidden/>
              </w:rPr>
              <w:t>67</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76" w:history="1">
            <w:r w:rsidR="00D45AC5" w:rsidRPr="00AA0359">
              <w:rPr>
                <w:rStyle w:val="Hyperlink"/>
                <w:noProof/>
              </w:rPr>
              <w:t>9.4.5</w:t>
            </w:r>
            <w:r w:rsidR="00D45AC5">
              <w:rPr>
                <w:rFonts w:asciiTheme="minorHAnsi" w:eastAsiaTheme="minorEastAsia" w:hAnsiTheme="minorHAnsi"/>
                <w:noProof/>
                <w:sz w:val="22"/>
                <w:lang w:eastAsia="de-CH"/>
              </w:rPr>
              <w:tab/>
            </w:r>
            <w:r w:rsidR="00D45AC5" w:rsidRPr="00AA0359">
              <w:rPr>
                <w:rStyle w:val="Hyperlink"/>
                <w:noProof/>
              </w:rPr>
              <w:t>FT-005 – Zeiten erstellen, bearbeiten und löschen</w:t>
            </w:r>
            <w:r w:rsidR="00D45AC5">
              <w:rPr>
                <w:noProof/>
                <w:webHidden/>
              </w:rPr>
              <w:tab/>
            </w:r>
            <w:r w:rsidR="00D45AC5">
              <w:rPr>
                <w:noProof/>
                <w:webHidden/>
              </w:rPr>
              <w:fldChar w:fldCharType="begin"/>
            </w:r>
            <w:r w:rsidR="00D45AC5">
              <w:rPr>
                <w:noProof/>
                <w:webHidden/>
              </w:rPr>
              <w:instrText xml:space="preserve"> PAGEREF _Toc8223776 \h </w:instrText>
            </w:r>
            <w:r w:rsidR="00D45AC5">
              <w:rPr>
                <w:noProof/>
                <w:webHidden/>
              </w:rPr>
            </w:r>
            <w:r w:rsidR="00D45AC5">
              <w:rPr>
                <w:noProof/>
                <w:webHidden/>
              </w:rPr>
              <w:fldChar w:fldCharType="separate"/>
            </w:r>
            <w:r w:rsidR="00D45AC5">
              <w:rPr>
                <w:noProof/>
                <w:webHidden/>
              </w:rPr>
              <w:t>67</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77" w:history="1">
            <w:r w:rsidR="00D45AC5" w:rsidRPr="00AA0359">
              <w:rPr>
                <w:rStyle w:val="Hyperlink"/>
                <w:noProof/>
                <w:lang w:eastAsia="de-CH"/>
              </w:rPr>
              <w:t>9.5</w:t>
            </w:r>
            <w:r w:rsidR="00D45AC5">
              <w:rPr>
                <w:rFonts w:asciiTheme="minorHAnsi" w:eastAsiaTheme="minorEastAsia" w:hAnsiTheme="minorHAnsi"/>
                <w:noProof/>
                <w:sz w:val="22"/>
                <w:lang w:eastAsia="de-CH"/>
              </w:rPr>
              <w:tab/>
            </w:r>
            <w:r w:rsidR="00D45AC5" w:rsidRPr="00AA0359">
              <w:rPr>
                <w:rStyle w:val="Hyperlink"/>
                <w:noProof/>
                <w:lang w:eastAsia="de-CH"/>
              </w:rPr>
              <w:t>Sicherheitsprüfung</w:t>
            </w:r>
            <w:r w:rsidR="00D45AC5">
              <w:rPr>
                <w:noProof/>
                <w:webHidden/>
              </w:rPr>
              <w:tab/>
            </w:r>
            <w:r w:rsidR="00D45AC5">
              <w:rPr>
                <w:noProof/>
                <w:webHidden/>
              </w:rPr>
              <w:fldChar w:fldCharType="begin"/>
            </w:r>
            <w:r w:rsidR="00D45AC5">
              <w:rPr>
                <w:noProof/>
                <w:webHidden/>
              </w:rPr>
              <w:instrText xml:space="preserve"> PAGEREF _Toc8223777 \h </w:instrText>
            </w:r>
            <w:r w:rsidR="00D45AC5">
              <w:rPr>
                <w:noProof/>
                <w:webHidden/>
              </w:rPr>
            </w:r>
            <w:r w:rsidR="00D45AC5">
              <w:rPr>
                <w:noProof/>
                <w:webHidden/>
              </w:rPr>
              <w:fldChar w:fldCharType="separate"/>
            </w:r>
            <w:r w:rsidR="00D45AC5">
              <w:rPr>
                <w:noProof/>
                <w:webHidden/>
              </w:rPr>
              <w:t>69</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78" w:history="1">
            <w:r w:rsidR="00D45AC5" w:rsidRPr="00AA0359">
              <w:rPr>
                <w:rStyle w:val="Hyperlink"/>
                <w:noProof/>
              </w:rPr>
              <w:t>9.5.1</w:t>
            </w:r>
            <w:r w:rsidR="00D45AC5">
              <w:rPr>
                <w:rFonts w:asciiTheme="minorHAnsi" w:eastAsiaTheme="minorEastAsia" w:hAnsiTheme="minorHAnsi"/>
                <w:noProof/>
                <w:sz w:val="22"/>
                <w:lang w:eastAsia="de-CH"/>
              </w:rPr>
              <w:tab/>
            </w:r>
            <w:r w:rsidR="00D45AC5" w:rsidRPr="00AA0359">
              <w:rPr>
                <w:rStyle w:val="Hyperlink"/>
                <w:noProof/>
              </w:rPr>
              <w:t>A3 – Stored XSS</w:t>
            </w:r>
            <w:r w:rsidR="00D45AC5">
              <w:rPr>
                <w:noProof/>
                <w:webHidden/>
              </w:rPr>
              <w:tab/>
            </w:r>
            <w:r w:rsidR="00D45AC5">
              <w:rPr>
                <w:noProof/>
                <w:webHidden/>
              </w:rPr>
              <w:fldChar w:fldCharType="begin"/>
            </w:r>
            <w:r w:rsidR="00D45AC5">
              <w:rPr>
                <w:noProof/>
                <w:webHidden/>
              </w:rPr>
              <w:instrText xml:space="preserve"> PAGEREF _Toc8223778 \h </w:instrText>
            </w:r>
            <w:r w:rsidR="00D45AC5">
              <w:rPr>
                <w:noProof/>
                <w:webHidden/>
              </w:rPr>
            </w:r>
            <w:r w:rsidR="00D45AC5">
              <w:rPr>
                <w:noProof/>
                <w:webHidden/>
              </w:rPr>
              <w:fldChar w:fldCharType="separate"/>
            </w:r>
            <w:r w:rsidR="00D45AC5">
              <w:rPr>
                <w:noProof/>
                <w:webHidden/>
              </w:rPr>
              <w:t>69</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79" w:history="1">
            <w:r w:rsidR="00D45AC5" w:rsidRPr="00AA0359">
              <w:rPr>
                <w:rStyle w:val="Hyperlink"/>
                <w:noProof/>
              </w:rPr>
              <w:t>9.5.2</w:t>
            </w:r>
            <w:r w:rsidR="00D45AC5">
              <w:rPr>
                <w:rFonts w:asciiTheme="minorHAnsi" w:eastAsiaTheme="minorEastAsia" w:hAnsiTheme="minorHAnsi"/>
                <w:noProof/>
                <w:sz w:val="22"/>
                <w:lang w:eastAsia="de-CH"/>
              </w:rPr>
              <w:tab/>
            </w:r>
            <w:r w:rsidR="00D45AC5" w:rsidRPr="00AA0359">
              <w:rPr>
                <w:rStyle w:val="Hyperlink"/>
                <w:noProof/>
              </w:rPr>
              <w:t>A3 – Reflected XSS</w:t>
            </w:r>
            <w:r w:rsidR="00D45AC5">
              <w:rPr>
                <w:noProof/>
                <w:webHidden/>
              </w:rPr>
              <w:tab/>
            </w:r>
            <w:r w:rsidR="00D45AC5">
              <w:rPr>
                <w:noProof/>
                <w:webHidden/>
              </w:rPr>
              <w:fldChar w:fldCharType="begin"/>
            </w:r>
            <w:r w:rsidR="00D45AC5">
              <w:rPr>
                <w:noProof/>
                <w:webHidden/>
              </w:rPr>
              <w:instrText xml:space="preserve"> PAGEREF _Toc8223779 \h </w:instrText>
            </w:r>
            <w:r w:rsidR="00D45AC5">
              <w:rPr>
                <w:noProof/>
                <w:webHidden/>
              </w:rPr>
            </w:r>
            <w:r w:rsidR="00D45AC5">
              <w:rPr>
                <w:noProof/>
                <w:webHidden/>
              </w:rPr>
              <w:fldChar w:fldCharType="separate"/>
            </w:r>
            <w:r w:rsidR="00D45AC5">
              <w:rPr>
                <w:noProof/>
                <w:webHidden/>
              </w:rPr>
              <w:t>70</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80" w:history="1">
            <w:r w:rsidR="00D45AC5" w:rsidRPr="00AA0359">
              <w:rPr>
                <w:rStyle w:val="Hyperlink"/>
                <w:noProof/>
              </w:rPr>
              <w:t>9.5.3</w:t>
            </w:r>
            <w:r w:rsidR="00D45AC5">
              <w:rPr>
                <w:rFonts w:asciiTheme="minorHAnsi" w:eastAsiaTheme="minorEastAsia" w:hAnsiTheme="minorHAnsi"/>
                <w:noProof/>
                <w:sz w:val="22"/>
                <w:lang w:eastAsia="de-CH"/>
              </w:rPr>
              <w:tab/>
            </w:r>
            <w:r w:rsidR="00D45AC5" w:rsidRPr="00AA0359">
              <w:rPr>
                <w:rStyle w:val="Hyperlink"/>
                <w:noProof/>
              </w:rPr>
              <w:t>A3 – Dom-Based XSS</w:t>
            </w:r>
            <w:r w:rsidR="00D45AC5">
              <w:rPr>
                <w:noProof/>
                <w:webHidden/>
              </w:rPr>
              <w:tab/>
            </w:r>
            <w:r w:rsidR="00D45AC5">
              <w:rPr>
                <w:noProof/>
                <w:webHidden/>
              </w:rPr>
              <w:fldChar w:fldCharType="begin"/>
            </w:r>
            <w:r w:rsidR="00D45AC5">
              <w:rPr>
                <w:noProof/>
                <w:webHidden/>
              </w:rPr>
              <w:instrText xml:space="preserve"> PAGEREF _Toc8223780 \h </w:instrText>
            </w:r>
            <w:r w:rsidR="00D45AC5">
              <w:rPr>
                <w:noProof/>
                <w:webHidden/>
              </w:rPr>
            </w:r>
            <w:r w:rsidR="00D45AC5">
              <w:rPr>
                <w:noProof/>
                <w:webHidden/>
              </w:rPr>
              <w:fldChar w:fldCharType="separate"/>
            </w:r>
            <w:r w:rsidR="00D45AC5">
              <w:rPr>
                <w:noProof/>
                <w:webHidden/>
              </w:rPr>
              <w:t>70</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81" w:history="1">
            <w:r w:rsidR="00D45AC5" w:rsidRPr="00AA0359">
              <w:rPr>
                <w:rStyle w:val="Hyperlink"/>
                <w:noProof/>
              </w:rPr>
              <w:t>9.5.4</w:t>
            </w:r>
            <w:r w:rsidR="00D45AC5">
              <w:rPr>
                <w:rFonts w:asciiTheme="minorHAnsi" w:eastAsiaTheme="minorEastAsia" w:hAnsiTheme="minorHAnsi"/>
                <w:noProof/>
                <w:sz w:val="22"/>
                <w:lang w:eastAsia="de-CH"/>
              </w:rPr>
              <w:tab/>
            </w:r>
            <w:r w:rsidR="00D45AC5" w:rsidRPr="00AA0359">
              <w:rPr>
                <w:rStyle w:val="Hyperlink"/>
                <w:noProof/>
              </w:rPr>
              <w:t>A7 – Fehlerhafte Autorisierung auf Anwendungsebene</w:t>
            </w:r>
            <w:r w:rsidR="00D45AC5">
              <w:rPr>
                <w:noProof/>
                <w:webHidden/>
              </w:rPr>
              <w:tab/>
            </w:r>
            <w:r w:rsidR="00D45AC5">
              <w:rPr>
                <w:noProof/>
                <w:webHidden/>
              </w:rPr>
              <w:fldChar w:fldCharType="begin"/>
            </w:r>
            <w:r w:rsidR="00D45AC5">
              <w:rPr>
                <w:noProof/>
                <w:webHidden/>
              </w:rPr>
              <w:instrText xml:space="preserve"> PAGEREF _Toc8223781 \h </w:instrText>
            </w:r>
            <w:r w:rsidR="00D45AC5">
              <w:rPr>
                <w:noProof/>
                <w:webHidden/>
              </w:rPr>
            </w:r>
            <w:r w:rsidR="00D45AC5">
              <w:rPr>
                <w:noProof/>
                <w:webHidden/>
              </w:rPr>
              <w:fldChar w:fldCharType="separate"/>
            </w:r>
            <w:r w:rsidR="00D45AC5">
              <w:rPr>
                <w:noProof/>
                <w:webHidden/>
              </w:rPr>
              <w:t>71</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82" w:history="1">
            <w:r w:rsidR="00D45AC5" w:rsidRPr="00AA0359">
              <w:rPr>
                <w:rStyle w:val="Hyperlink"/>
                <w:noProof/>
              </w:rPr>
              <w:t>9.5.5</w:t>
            </w:r>
            <w:r w:rsidR="00D45AC5">
              <w:rPr>
                <w:rFonts w:asciiTheme="minorHAnsi" w:eastAsiaTheme="minorEastAsia" w:hAnsiTheme="minorHAnsi"/>
                <w:noProof/>
                <w:sz w:val="22"/>
                <w:lang w:eastAsia="de-CH"/>
              </w:rPr>
              <w:tab/>
            </w:r>
            <w:r w:rsidR="00D45AC5" w:rsidRPr="00AA0359">
              <w:rPr>
                <w:rStyle w:val="Hyperlink"/>
                <w:noProof/>
              </w:rPr>
              <w:t>A8 – Cross-Site-Request-Forgery (CSRF)</w:t>
            </w:r>
            <w:r w:rsidR="00D45AC5">
              <w:rPr>
                <w:noProof/>
                <w:webHidden/>
              </w:rPr>
              <w:tab/>
            </w:r>
            <w:r w:rsidR="00D45AC5">
              <w:rPr>
                <w:noProof/>
                <w:webHidden/>
              </w:rPr>
              <w:fldChar w:fldCharType="begin"/>
            </w:r>
            <w:r w:rsidR="00D45AC5">
              <w:rPr>
                <w:noProof/>
                <w:webHidden/>
              </w:rPr>
              <w:instrText xml:space="preserve"> PAGEREF _Toc8223782 \h </w:instrText>
            </w:r>
            <w:r w:rsidR="00D45AC5">
              <w:rPr>
                <w:noProof/>
                <w:webHidden/>
              </w:rPr>
            </w:r>
            <w:r w:rsidR="00D45AC5">
              <w:rPr>
                <w:noProof/>
                <w:webHidden/>
              </w:rPr>
              <w:fldChar w:fldCharType="separate"/>
            </w:r>
            <w:r w:rsidR="00D45AC5">
              <w:rPr>
                <w:noProof/>
                <w:webHidden/>
              </w:rPr>
              <w:t>72</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83" w:history="1">
            <w:r w:rsidR="00D45AC5" w:rsidRPr="00AA0359">
              <w:rPr>
                <w:rStyle w:val="Hyperlink"/>
                <w:noProof/>
              </w:rPr>
              <w:t>9.5.6</w:t>
            </w:r>
            <w:r w:rsidR="00D45AC5">
              <w:rPr>
                <w:rFonts w:asciiTheme="minorHAnsi" w:eastAsiaTheme="minorEastAsia" w:hAnsiTheme="minorHAnsi"/>
                <w:noProof/>
                <w:sz w:val="22"/>
                <w:lang w:eastAsia="de-CH"/>
              </w:rPr>
              <w:tab/>
            </w:r>
            <w:r w:rsidR="00D45AC5" w:rsidRPr="00AA0359">
              <w:rPr>
                <w:rStyle w:val="Hyperlink"/>
                <w:noProof/>
              </w:rPr>
              <w:t>A9 – Nutzung von Komponenten mit bekannten Schwachstellen</w:t>
            </w:r>
            <w:r w:rsidR="00D45AC5">
              <w:rPr>
                <w:noProof/>
                <w:webHidden/>
              </w:rPr>
              <w:tab/>
            </w:r>
            <w:r w:rsidR="00D45AC5">
              <w:rPr>
                <w:noProof/>
                <w:webHidden/>
              </w:rPr>
              <w:fldChar w:fldCharType="begin"/>
            </w:r>
            <w:r w:rsidR="00D45AC5">
              <w:rPr>
                <w:noProof/>
                <w:webHidden/>
              </w:rPr>
              <w:instrText xml:space="preserve"> PAGEREF _Toc8223783 \h </w:instrText>
            </w:r>
            <w:r w:rsidR="00D45AC5">
              <w:rPr>
                <w:noProof/>
                <w:webHidden/>
              </w:rPr>
            </w:r>
            <w:r w:rsidR="00D45AC5">
              <w:rPr>
                <w:noProof/>
                <w:webHidden/>
              </w:rPr>
              <w:fldChar w:fldCharType="separate"/>
            </w:r>
            <w:r w:rsidR="00D45AC5">
              <w:rPr>
                <w:noProof/>
                <w:webHidden/>
              </w:rPr>
              <w:t>72</w:t>
            </w:r>
            <w:r w:rsidR="00D45AC5">
              <w:rPr>
                <w:noProof/>
                <w:webHidden/>
              </w:rPr>
              <w:fldChar w:fldCharType="end"/>
            </w:r>
          </w:hyperlink>
        </w:p>
        <w:p w:rsidR="00D45AC5" w:rsidRDefault="008369FD">
          <w:pPr>
            <w:pStyle w:val="Verzeichnis4"/>
            <w:rPr>
              <w:rFonts w:asciiTheme="minorHAnsi" w:eastAsiaTheme="minorEastAsia" w:hAnsiTheme="minorHAnsi"/>
              <w:noProof/>
              <w:sz w:val="22"/>
              <w:lang w:eastAsia="de-CH"/>
            </w:rPr>
          </w:pPr>
          <w:hyperlink w:anchor="_Toc8223784" w:history="1">
            <w:r w:rsidR="00D45AC5" w:rsidRPr="00AA0359">
              <w:rPr>
                <w:rStyle w:val="Hyperlink"/>
                <w:noProof/>
              </w:rPr>
              <w:t>9.5.7</w:t>
            </w:r>
            <w:r w:rsidR="00D45AC5">
              <w:rPr>
                <w:rFonts w:asciiTheme="minorHAnsi" w:eastAsiaTheme="minorEastAsia" w:hAnsiTheme="minorHAnsi"/>
                <w:noProof/>
                <w:sz w:val="22"/>
                <w:lang w:eastAsia="de-CH"/>
              </w:rPr>
              <w:tab/>
            </w:r>
            <w:r w:rsidR="00D45AC5" w:rsidRPr="00AA0359">
              <w:rPr>
                <w:rStyle w:val="Hyperlink"/>
                <w:noProof/>
              </w:rPr>
              <w:t>A10 – Ungeprüfte Um- und Weiterleitungen</w:t>
            </w:r>
            <w:r w:rsidR="00D45AC5">
              <w:rPr>
                <w:noProof/>
                <w:webHidden/>
              </w:rPr>
              <w:tab/>
            </w:r>
            <w:r w:rsidR="00D45AC5">
              <w:rPr>
                <w:noProof/>
                <w:webHidden/>
              </w:rPr>
              <w:fldChar w:fldCharType="begin"/>
            </w:r>
            <w:r w:rsidR="00D45AC5">
              <w:rPr>
                <w:noProof/>
                <w:webHidden/>
              </w:rPr>
              <w:instrText xml:space="preserve"> PAGEREF _Toc8223784 \h </w:instrText>
            </w:r>
            <w:r w:rsidR="00D45AC5">
              <w:rPr>
                <w:noProof/>
                <w:webHidden/>
              </w:rPr>
            </w:r>
            <w:r w:rsidR="00D45AC5">
              <w:rPr>
                <w:noProof/>
                <w:webHidden/>
              </w:rPr>
              <w:fldChar w:fldCharType="separate"/>
            </w:r>
            <w:r w:rsidR="00D45AC5">
              <w:rPr>
                <w:noProof/>
                <w:webHidden/>
              </w:rPr>
              <w:t>73</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785" w:history="1">
            <w:r w:rsidR="00D45AC5" w:rsidRPr="00AA0359">
              <w:rPr>
                <w:rStyle w:val="Hyperlink"/>
                <w:noProof/>
                <w:lang w:eastAsia="de-CH"/>
              </w:rPr>
              <w:t>10</w:t>
            </w:r>
            <w:r w:rsidR="00D45AC5">
              <w:rPr>
                <w:rFonts w:asciiTheme="minorHAnsi" w:eastAsiaTheme="minorEastAsia" w:hAnsiTheme="minorHAnsi"/>
                <w:noProof/>
                <w:lang w:eastAsia="de-CH"/>
              </w:rPr>
              <w:tab/>
            </w:r>
            <w:r w:rsidR="00D45AC5" w:rsidRPr="00AA0359">
              <w:rPr>
                <w:rStyle w:val="Hyperlink"/>
                <w:noProof/>
                <w:lang w:eastAsia="de-CH"/>
              </w:rPr>
              <w:t>Abschluss</w:t>
            </w:r>
            <w:r w:rsidR="00D45AC5">
              <w:rPr>
                <w:noProof/>
                <w:webHidden/>
              </w:rPr>
              <w:tab/>
            </w:r>
            <w:r w:rsidR="00D45AC5">
              <w:rPr>
                <w:noProof/>
                <w:webHidden/>
              </w:rPr>
              <w:fldChar w:fldCharType="begin"/>
            </w:r>
            <w:r w:rsidR="00D45AC5">
              <w:rPr>
                <w:noProof/>
                <w:webHidden/>
              </w:rPr>
              <w:instrText xml:space="preserve"> PAGEREF _Toc8223785 \h </w:instrText>
            </w:r>
            <w:r w:rsidR="00D45AC5">
              <w:rPr>
                <w:noProof/>
                <w:webHidden/>
              </w:rPr>
            </w:r>
            <w:r w:rsidR="00D45AC5">
              <w:rPr>
                <w:noProof/>
                <w:webHidden/>
              </w:rPr>
              <w:fldChar w:fldCharType="separate"/>
            </w:r>
            <w:r w:rsidR="00D45AC5">
              <w:rPr>
                <w:noProof/>
                <w:webHidden/>
              </w:rPr>
              <w:t>74</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86" w:history="1">
            <w:r w:rsidR="00D45AC5" w:rsidRPr="00AA0359">
              <w:rPr>
                <w:rStyle w:val="Hyperlink"/>
                <w:noProof/>
                <w:lang w:eastAsia="de-CH"/>
              </w:rPr>
              <w:t>10.1</w:t>
            </w:r>
            <w:r w:rsidR="00D45AC5">
              <w:rPr>
                <w:rFonts w:asciiTheme="minorHAnsi" w:eastAsiaTheme="minorEastAsia" w:hAnsiTheme="minorHAnsi"/>
                <w:noProof/>
                <w:sz w:val="22"/>
                <w:lang w:eastAsia="de-CH"/>
              </w:rPr>
              <w:tab/>
            </w:r>
            <w:r w:rsidR="00D45AC5" w:rsidRPr="00AA0359">
              <w:rPr>
                <w:rStyle w:val="Hyperlink"/>
                <w:noProof/>
                <w:lang w:eastAsia="de-CH"/>
              </w:rPr>
              <w:t>Auswertung des Kanban-Boards</w:t>
            </w:r>
            <w:r w:rsidR="00D45AC5">
              <w:rPr>
                <w:noProof/>
                <w:webHidden/>
              </w:rPr>
              <w:tab/>
            </w:r>
            <w:r w:rsidR="00D45AC5">
              <w:rPr>
                <w:noProof/>
                <w:webHidden/>
              </w:rPr>
              <w:fldChar w:fldCharType="begin"/>
            </w:r>
            <w:r w:rsidR="00D45AC5">
              <w:rPr>
                <w:noProof/>
                <w:webHidden/>
              </w:rPr>
              <w:instrText xml:space="preserve"> PAGEREF _Toc8223786 \h </w:instrText>
            </w:r>
            <w:r w:rsidR="00D45AC5">
              <w:rPr>
                <w:noProof/>
                <w:webHidden/>
              </w:rPr>
            </w:r>
            <w:r w:rsidR="00D45AC5">
              <w:rPr>
                <w:noProof/>
                <w:webHidden/>
              </w:rPr>
              <w:fldChar w:fldCharType="separate"/>
            </w:r>
            <w:r w:rsidR="00D45AC5">
              <w:rPr>
                <w:noProof/>
                <w:webHidden/>
              </w:rPr>
              <w:t>74</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87" w:history="1">
            <w:r w:rsidR="00D45AC5" w:rsidRPr="00AA0359">
              <w:rPr>
                <w:rStyle w:val="Hyperlink"/>
                <w:noProof/>
                <w:lang w:eastAsia="de-CH"/>
              </w:rPr>
              <w:t>10.2</w:t>
            </w:r>
            <w:r w:rsidR="00D45AC5">
              <w:rPr>
                <w:rFonts w:asciiTheme="minorHAnsi" w:eastAsiaTheme="minorEastAsia" w:hAnsiTheme="minorHAnsi"/>
                <w:noProof/>
                <w:sz w:val="22"/>
                <w:lang w:eastAsia="de-CH"/>
              </w:rPr>
              <w:tab/>
            </w:r>
            <w:r w:rsidR="00D45AC5" w:rsidRPr="00AA0359">
              <w:rPr>
                <w:rStyle w:val="Hyperlink"/>
                <w:noProof/>
                <w:lang w:eastAsia="de-CH"/>
              </w:rPr>
              <w:t>Funktionen &amp; Verbesserungen für die Zukunft</w:t>
            </w:r>
            <w:r w:rsidR="00D45AC5">
              <w:rPr>
                <w:noProof/>
                <w:webHidden/>
              </w:rPr>
              <w:tab/>
            </w:r>
            <w:r w:rsidR="00D45AC5">
              <w:rPr>
                <w:noProof/>
                <w:webHidden/>
              </w:rPr>
              <w:fldChar w:fldCharType="begin"/>
            </w:r>
            <w:r w:rsidR="00D45AC5">
              <w:rPr>
                <w:noProof/>
                <w:webHidden/>
              </w:rPr>
              <w:instrText xml:space="preserve"> PAGEREF _Toc8223787 \h </w:instrText>
            </w:r>
            <w:r w:rsidR="00D45AC5">
              <w:rPr>
                <w:noProof/>
                <w:webHidden/>
              </w:rPr>
            </w:r>
            <w:r w:rsidR="00D45AC5">
              <w:rPr>
                <w:noProof/>
                <w:webHidden/>
              </w:rPr>
              <w:fldChar w:fldCharType="separate"/>
            </w:r>
            <w:r w:rsidR="00D45AC5">
              <w:rPr>
                <w:noProof/>
                <w:webHidden/>
              </w:rPr>
              <w:t>74</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88" w:history="1">
            <w:r w:rsidR="00D45AC5" w:rsidRPr="00AA0359">
              <w:rPr>
                <w:rStyle w:val="Hyperlink"/>
                <w:noProof/>
                <w:lang w:eastAsia="de-CH"/>
              </w:rPr>
              <w:t>10.3</w:t>
            </w:r>
            <w:r w:rsidR="00D45AC5">
              <w:rPr>
                <w:rFonts w:asciiTheme="minorHAnsi" w:eastAsiaTheme="minorEastAsia" w:hAnsiTheme="minorHAnsi"/>
                <w:noProof/>
                <w:sz w:val="22"/>
                <w:lang w:eastAsia="de-CH"/>
              </w:rPr>
              <w:tab/>
            </w:r>
            <w:r w:rsidR="00D45AC5" w:rsidRPr="00AA0359">
              <w:rPr>
                <w:rStyle w:val="Hyperlink"/>
                <w:noProof/>
                <w:lang w:eastAsia="de-CH"/>
              </w:rPr>
              <w:t>Danksagung</w:t>
            </w:r>
            <w:r w:rsidR="00D45AC5">
              <w:rPr>
                <w:noProof/>
                <w:webHidden/>
              </w:rPr>
              <w:tab/>
            </w:r>
            <w:r w:rsidR="00D45AC5">
              <w:rPr>
                <w:noProof/>
                <w:webHidden/>
              </w:rPr>
              <w:fldChar w:fldCharType="begin"/>
            </w:r>
            <w:r w:rsidR="00D45AC5">
              <w:rPr>
                <w:noProof/>
                <w:webHidden/>
              </w:rPr>
              <w:instrText xml:space="preserve"> PAGEREF _Toc8223788 \h </w:instrText>
            </w:r>
            <w:r w:rsidR="00D45AC5">
              <w:rPr>
                <w:noProof/>
                <w:webHidden/>
              </w:rPr>
            </w:r>
            <w:r w:rsidR="00D45AC5">
              <w:rPr>
                <w:noProof/>
                <w:webHidden/>
              </w:rPr>
              <w:fldChar w:fldCharType="separate"/>
            </w:r>
            <w:r w:rsidR="00D45AC5">
              <w:rPr>
                <w:noProof/>
                <w:webHidden/>
              </w:rPr>
              <w:t>74</w:t>
            </w:r>
            <w:r w:rsidR="00D45AC5">
              <w:rPr>
                <w:noProof/>
                <w:webHidden/>
              </w:rPr>
              <w:fldChar w:fldCharType="end"/>
            </w:r>
          </w:hyperlink>
        </w:p>
        <w:p w:rsidR="00D45AC5" w:rsidRDefault="008369FD">
          <w:pPr>
            <w:pStyle w:val="Verzeichnis2"/>
            <w:tabs>
              <w:tab w:val="left" w:pos="567"/>
              <w:tab w:val="right" w:leader="dot" w:pos="9062"/>
            </w:tabs>
            <w:rPr>
              <w:rFonts w:asciiTheme="minorHAnsi" w:eastAsiaTheme="minorEastAsia" w:hAnsiTheme="minorHAnsi"/>
              <w:noProof/>
              <w:lang w:eastAsia="de-CH"/>
            </w:rPr>
          </w:pPr>
          <w:hyperlink w:anchor="_Toc8223789" w:history="1">
            <w:r w:rsidR="00D45AC5" w:rsidRPr="00AA0359">
              <w:rPr>
                <w:rStyle w:val="Hyperlink"/>
                <w:noProof/>
                <w:lang w:eastAsia="de-CH"/>
              </w:rPr>
              <w:t>11</w:t>
            </w:r>
            <w:r w:rsidR="00D45AC5">
              <w:rPr>
                <w:rFonts w:asciiTheme="minorHAnsi" w:eastAsiaTheme="minorEastAsia" w:hAnsiTheme="minorHAnsi"/>
                <w:noProof/>
                <w:lang w:eastAsia="de-CH"/>
              </w:rPr>
              <w:tab/>
            </w:r>
            <w:r w:rsidR="00D45AC5" w:rsidRPr="00AA0359">
              <w:rPr>
                <w:rStyle w:val="Hyperlink"/>
                <w:noProof/>
                <w:lang w:eastAsia="de-CH"/>
              </w:rPr>
              <w:t>Anhang</w:t>
            </w:r>
            <w:r w:rsidR="00D45AC5">
              <w:rPr>
                <w:noProof/>
                <w:webHidden/>
              </w:rPr>
              <w:tab/>
            </w:r>
            <w:r w:rsidR="00D45AC5">
              <w:rPr>
                <w:noProof/>
                <w:webHidden/>
              </w:rPr>
              <w:fldChar w:fldCharType="begin"/>
            </w:r>
            <w:r w:rsidR="00D45AC5">
              <w:rPr>
                <w:noProof/>
                <w:webHidden/>
              </w:rPr>
              <w:instrText xml:space="preserve"> PAGEREF _Toc8223789 \h </w:instrText>
            </w:r>
            <w:r w:rsidR="00D45AC5">
              <w:rPr>
                <w:noProof/>
                <w:webHidden/>
              </w:rPr>
            </w:r>
            <w:r w:rsidR="00D45AC5">
              <w:rPr>
                <w:noProof/>
                <w:webHidden/>
              </w:rPr>
              <w:fldChar w:fldCharType="separate"/>
            </w:r>
            <w:r w:rsidR="00D45AC5">
              <w:rPr>
                <w:noProof/>
                <w:webHidden/>
              </w:rPr>
              <w:t>75</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90" w:history="1">
            <w:r w:rsidR="00D45AC5" w:rsidRPr="00AA0359">
              <w:rPr>
                <w:rStyle w:val="Hyperlink"/>
                <w:noProof/>
                <w:lang w:eastAsia="de-CH"/>
              </w:rPr>
              <w:t>11.1</w:t>
            </w:r>
            <w:r w:rsidR="00D45AC5">
              <w:rPr>
                <w:rFonts w:asciiTheme="minorHAnsi" w:eastAsiaTheme="minorEastAsia" w:hAnsiTheme="minorHAnsi"/>
                <w:noProof/>
                <w:sz w:val="22"/>
                <w:lang w:eastAsia="de-CH"/>
              </w:rPr>
              <w:tab/>
            </w:r>
            <w:r w:rsidR="00D45AC5" w:rsidRPr="00AA0359">
              <w:rPr>
                <w:rStyle w:val="Hyperlink"/>
                <w:noProof/>
                <w:lang w:eastAsia="de-CH"/>
              </w:rPr>
              <w:t>Quellenverzeichnis</w:t>
            </w:r>
            <w:r w:rsidR="00D45AC5">
              <w:rPr>
                <w:noProof/>
                <w:webHidden/>
              </w:rPr>
              <w:tab/>
            </w:r>
            <w:r w:rsidR="00D45AC5">
              <w:rPr>
                <w:noProof/>
                <w:webHidden/>
              </w:rPr>
              <w:fldChar w:fldCharType="begin"/>
            </w:r>
            <w:r w:rsidR="00D45AC5">
              <w:rPr>
                <w:noProof/>
                <w:webHidden/>
              </w:rPr>
              <w:instrText xml:space="preserve"> PAGEREF _Toc8223790 \h </w:instrText>
            </w:r>
            <w:r w:rsidR="00D45AC5">
              <w:rPr>
                <w:noProof/>
                <w:webHidden/>
              </w:rPr>
            </w:r>
            <w:r w:rsidR="00D45AC5">
              <w:rPr>
                <w:noProof/>
                <w:webHidden/>
              </w:rPr>
              <w:fldChar w:fldCharType="separate"/>
            </w:r>
            <w:r w:rsidR="00D45AC5">
              <w:rPr>
                <w:noProof/>
                <w:webHidden/>
              </w:rPr>
              <w:t>75</w:t>
            </w:r>
            <w:r w:rsidR="00D45AC5">
              <w:rPr>
                <w:noProof/>
                <w:webHidden/>
              </w:rPr>
              <w:fldChar w:fldCharType="end"/>
            </w:r>
          </w:hyperlink>
        </w:p>
        <w:p w:rsidR="00D45AC5" w:rsidRDefault="008369FD">
          <w:pPr>
            <w:pStyle w:val="Verzeichnis3"/>
            <w:tabs>
              <w:tab w:val="left" w:pos="880"/>
              <w:tab w:val="right" w:leader="dot" w:pos="9062"/>
            </w:tabs>
            <w:rPr>
              <w:rFonts w:asciiTheme="minorHAnsi" w:eastAsiaTheme="minorEastAsia" w:hAnsiTheme="minorHAnsi"/>
              <w:noProof/>
              <w:sz w:val="22"/>
              <w:lang w:eastAsia="de-CH"/>
            </w:rPr>
          </w:pPr>
          <w:hyperlink w:anchor="_Toc8223791" w:history="1">
            <w:r w:rsidR="00D45AC5" w:rsidRPr="00AA0359">
              <w:rPr>
                <w:rStyle w:val="Hyperlink"/>
                <w:noProof/>
                <w:lang w:eastAsia="de-CH"/>
              </w:rPr>
              <w:t>11.2</w:t>
            </w:r>
            <w:r w:rsidR="00D45AC5">
              <w:rPr>
                <w:rFonts w:asciiTheme="minorHAnsi" w:eastAsiaTheme="minorEastAsia" w:hAnsiTheme="minorHAnsi"/>
                <w:noProof/>
                <w:sz w:val="22"/>
                <w:lang w:eastAsia="de-CH"/>
              </w:rPr>
              <w:tab/>
            </w:r>
            <w:r w:rsidR="00D45AC5" w:rsidRPr="00AA0359">
              <w:rPr>
                <w:rStyle w:val="Hyperlink"/>
                <w:noProof/>
                <w:lang w:eastAsia="de-CH"/>
              </w:rPr>
              <w:t>Abbildungsverzeichnis</w:t>
            </w:r>
            <w:r w:rsidR="00D45AC5">
              <w:rPr>
                <w:noProof/>
                <w:webHidden/>
              </w:rPr>
              <w:tab/>
            </w:r>
            <w:r w:rsidR="00D45AC5">
              <w:rPr>
                <w:noProof/>
                <w:webHidden/>
              </w:rPr>
              <w:fldChar w:fldCharType="begin"/>
            </w:r>
            <w:r w:rsidR="00D45AC5">
              <w:rPr>
                <w:noProof/>
                <w:webHidden/>
              </w:rPr>
              <w:instrText xml:space="preserve"> PAGEREF _Toc8223791 \h </w:instrText>
            </w:r>
            <w:r w:rsidR="00D45AC5">
              <w:rPr>
                <w:noProof/>
                <w:webHidden/>
              </w:rPr>
            </w:r>
            <w:r w:rsidR="00D45AC5">
              <w:rPr>
                <w:noProof/>
                <w:webHidden/>
              </w:rPr>
              <w:fldChar w:fldCharType="separate"/>
            </w:r>
            <w:r w:rsidR="00D45AC5">
              <w:rPr>
                <w:noProof/>
                <w:webHidden/>
              </w:rPr>
              <w:t>75</w:t>
            </w:r>
            <w:r w:rsidR="00D45AC5">
              <w:rPr>
                <w:noProof/>
                <w:webHidden/>
              </w:rPr>
              <w:fldChar w:fldCharType="end"/>
            </w:r>
          </w:hyperlink>
        </w:p>
        <w:p w:rsidR="00CD7AAD" w:rsidRDefault="00E24E9D">
          <w:pPr>
            <w:rPr>
              <w:b/>
              <w:bCs/>
            </w:rPr>
          </w:pPr>
          <w:r w:rsidRPr="001F73AF">
            <w:rPr>
              <w:b/>
              <w:bCs/>
              <w:color w:val="003399"/>
              <w:sz w:val="18"/>
            </w:rPr>
            <w:fldChar w:fldCharType="end"/>
          </w:r>
        </w:p>
      </w:sdtContent>
    </w:sdt>
    <w:p w:rsidR="004E3291" w:rsidRPr="00A10F53" w:rsidRDefault="00CD7AAD">
      <w:pPr>
        <w:rPr>
          <w:b/>
          <w:bCs/>
        </w:rPr>
      </w:pPr>
      <w:r>
        <w:rPr>
          <w:b/>
          <w:bCs/>
        </w:rPr>
        <w:br w:type="page"/>
      </w:r>
    </w:p>
    <w:p w:rsidR="004E3291" w:rsidRDefault="004E3291" w:rsidP="004E3291">
      <w:pPr>
        <w:pStyle w:val="berschrift1"/>
        <w:rPr>
          <w:lang w:eastAsia="de-CH"/>
        </w:rPr>
      </w:pPr>
      <w:bookmarkStart w:id="1" w:name="_Toc8223688"/>
      <w:r>
        <w:rPr>
          <w:lang w:eastAsia="de-CH"/>
        </w:rPr>
        <w:lastRenderedPageBreak/>
        <w:t>Kurzfassung</w:t>
      </w:r>
      <w:bookmarkEnd w:id="1"/>
    </w:p>
    <w:p w:rsidR="0029651B" w:rsidRDefault="0029651B" w:rsidP="0029651B">
      <w:pPr>
        <w:pStyle w:val="berschrift2"/>
        <w:rPr>
          <w:lang w:eastAsia="de-CH"/>
        </w:rPr>
      </w:pPr>
      <w:bookmarkStart w:id="2" w:name="_Toc8223689"/>
      <w:r>
        <w:rPr>
          <w:lang w:eastAsia="de-CH"/>
        </w:rPr>
        <w:t>Ausgangssituation</w:t>
      </w:r>
      <w:bookmarkEnd w:id="2"/>
    </w:p>
    <w:p w:rsidR="0029651B" w:rsidRDefault="0029651B" w:rsidP="0029651B">
      <w:pPr>
        <w:rPr>
          <w:lang w:eastAsia="de-CH"/>
        </w:rPr>
      </w:pPr>
    </w:p>
    <w:p w:rsidR="0029651B" w:rsidRDefault="0029651B" w:rsidP="0029651B">
      <w:pPr>
        <w:pStyle w:val="berschrift2"/>
        <w:rPr>
          <w:lang w:eastAsia="de-CH"/>
        </w:rPr>
      </w:pPr>
      <w:bookmarkStart w:id="3" w:name="_Toc8223690"/>
      <w:r>
        <w:rPr>
          <w:lang w:eastAsia="de-CH"/>
        </w:rPr>
        <w:t>Ziel</w:t>
      </w:r>
      <w:bookmarkEnd w:id="3"/>
    </w:p>
    <w:p w:rsidR="0029651B" w:rsidRDefault="0029651B" w:rsidP="0029651B">
      <w:pPr>
        <w:rPr>
          <w:lang w:eastAsia="de-CH"/>
        </w:rPr>
      </w:pPr>
    </w:p>
    <w:p w:rsidR="0029651B" w:rsidRDefault="0029651B" w:rsidP="0029651B">
      <w:pPr>
        <w:pStyle w:val="berschrift2"/>
        <w:rPr>
          <w:lang w:eastAsia="de-CH"/>
        </w:rPr>
      </w:pPr>
      <w:bookmarkStart w:id="4" w:name="_Toc8223691"/>
      <w:r>
        <w:rPr>
          <w:lang w:eastAsia="de-CH"/>
        </w:rPr>
        <w:t>Umsetzung</w:t>
      </w:r>
      <w:bookmarkEnd w:id="4"/>
    </w:p>
    <w:p w:rsidR="0029651B" w:rsidRDefault="0029651B" w:rsidP="0029651B">
      <w:pPr>
        <w:rPr>
          <w:lang w:eastAsia="de-CH"/>
        </w:rPr>
      </w:pPr>
    </w:p>
    <w:p w:rsidR="0029651B" w:rsidRPr="0029651B" w:rsidRDefault="0029651B" w:rsidP="0029651B">
      <w:pPr>
        <w:pStyle w:val="berschrift2"/>
        <w:rPr>
          <w:lang w:eastAsia="de-CH"/>
        </w:rPr>
      </w:pPr>
      <w:bookmarkStart w:id="5" w:name="_Toc8223692"/>
      <w:r>
        <w:rPr>
          <w:lang w:eastAsia="de-CH"/>
        </w:rPr>
        <w:t>Ergebnis</w:t>
      </w:r>
      <w:bookmarkEnd w:id="5"/>
    </w:p>
    <w:p w:rsidR="004E3291" w:rsidRDefault="004E3291">
      <w:pPr>
        <w:rPr>
          <w:lang w:eastAsia="de-CH"/>
        </w:rPr>
      </w:pPr>
      <w:r>
        <w:rPr>
          <w:lang w:eastAsia="de-CH"/>
        </w:rPr>
        <w:br w:type="page"/>
      </w:r>
    </w:p>
    <w:p w:rsidR="004E3291" w:rsidRDefault="004E3291" w:rsidP="004E3291">
      <w:pPr>
        <w:pStyle w:val="Titel"/>
        <w:rPr>
          <w:lang w:eastAsia="de-CH"/>
        </w:rPr>
      </w:pPr>
      <w:bookmarkStart w:id="6" w:name="_Toc8223693"/>
      <w:r>
        <w:rPr>
          <w:lang w:eastAsia="de-CH"/>
        </w:rPr>
        <w:lastRenderedPageBreak/>
        <w:t>Teil 1: Ablauf und Umfeld</w:t>
      </w:r>
      <w:bookmarkEnd w:id="6"/>
    </w:p>
    <w:p w:rsidR="004E3291" w:rsidRDefault="0029651B" w:rsidP="004E3291">
      <w:pPr>
        <w:pStyle w:val="berschrift1"/>
        <w:rPr>
          <w:lang w:eastAsia="de-CH"/>
        </w:rPr>
      </w:pPr>
      <w:bookmarkStart w:id="7" w:name="_Toc8223694"/>
      <w:r>
        <w:rPr>
          <w:lang w:eastAsia="de-CH"/>
        </w:rPr>
        <w:t>Detaillierte Aufgabenstellung</w:t>
      </w:r>
      <w:bookmarkEnd w:id="7"/>
    </w:p>
    <w:p w:rsidR="00422FCC" w:rsidRPr="00C57DD1" w:rsidRDefault="00422FCC" w:rsidP="00422FCC">
      <w:r>
        <w:t xml:space="preserve">Folgend die Definition der Aufgabenstellung, welche als «detaillierte Aufgabenstellung» auf pkorg.ch </w:t>
      </w:r>
      <w:r w:rsidR="00CB7593">
        <w:t>erfasst</w:t>
      </w:r>
      <w:r>
        <w:t xml:space="preserve"> wurde.</w:t>
      </w:r>
    </w:p>
    <w:p w:rsidR="0029651B" w:rsidRDefault="0029651B" w:rsidP="0029651B">
      <w:pPr>
        <w:pStyle w:val="berschrift2"/>
        <w:rPr>
          <w:lang w:eastAsia="de-CH"/>
        </w:rPr>
      </w:pPr>
      <w:bookmarkStart w:id="8" w:name="_Toc8223695"/>
      <w:r>
        <w:rPr>
          <w:lang w:eastAsia="de-CH"/>
        </w:rPr>
        <w:t>Ausgangslage</w:t>
      </w:r>
      <w:bookmarkEnd w:id="8"/>
    </w:p>
    <w:p w:rsidR="00422FCC" w:rsidRDefault="00422FCC" w:rsidP="00422FCC">
      <w:pPr>
        <w:rPr>
          <w:lang w:eastAsia="de-CH"/>
        </w:rPr>
      </w:pPr>
      <w:r w:rsidRPr="00406761">
        <w:rPr>
          <w:lang w:eastAsia="de-CH"/>
        </w:rPr>
        <w:t>Der IT-Helpdesk der Baloise Group besteht aus einem Team von ca. 30 Mitarbeiter und erbringt Dienstleistungen in 5 Sprachen für die Ländergesellschaften der Baloise Group in Belgien, Luxemburg, Deutschland und der Schweiz.</w:t>
      </w:r>
    </w:p>
    <w:p w:rsidR="00422FCC" w:rsidRDefault="00422FCC" w:rsidP="00422FCC">
      <w:pPr>
        <w:rPr>
          <w:lang w:eastAsia="de-CH"/>
        </w:rPr>
      </w:pPr>
      <w:r w:rsidRPr="00122815">
        <w:rPr>
          <w:lang w:eastAsia="de-CH"/>
        </w:rPr>
        <w:t>Aktuell werden die Einsätze der Mitarbeiter in einer Excel-Tabelle geplant. Diese Tabelle soll in eine Webanwendung umgewandelt werden, damit die Inhalte mit wenig Aufwand anpassbar sowie jederzeit von überall abrufbar sind. Ebenso sollen Bedienungsfehler und Datenverluste vermieden werden.</w:t>
      </w:r>
    </w:p>
    <w:p w:rsidR="0029651B" w:rsidRDefault="00422FCC" w:rsidP="0029651B">
      <w:pPr>
        <w:rPr>
          <w:lang w:eastAsia="de-CH"/>
        </w:rPr>
      </w:pPr>
      <w:r w:rsidRPr="00122815">
        <w:rPr>
          <w:lang w:eastAsia="de-CH"/>
        </w:rPr>
        <w:t>Der Helpdesk der Baloise befindet sich, wie auch die Softwareentwicklung Schweiz, in deren Rahmen die IPA durchgeführt wird, am Hauptsitz der Baloise, Aeschengraben 21, 4051 Basel.</w:t>
      </w:r>
    </w:p>
    <w:p w:rsidR="0029651B" w:rsidRDefault="0029651B" w:rsidP="0029651B">
      <w:pPr>
        <w:pStyle w:val="berschrift2"/>
        <w:rPr>
          <w:lang w:eastAsia="de-CH"/>
        </w:rPr>
      </w:pPr>
      <w:bookmarkStart w:id="9" w:name="_Toc8223696"/>
      <w:r>
        <w:rPr>
          <w:lang w:eastAsia="de-CH"/>
        </w:rPr>
        <w:t>Detaillierte Aufgabenstellung</w:t>
      </w:r>
      <w:bookmarkEnd w:id="9"/>
    </w:p>
    <w:p w:rsidR="00422FCC" w:rsidRDefault="00422FCC" w:rsidP="00422FCC">
      <w:pPr>
        <w:pStyle w:val="Untertitel"/>
        <w:rPr>
          <w:lang w:eastAsia="de-CH"/>
        </w:rPr>
      </w:pPr>
      <w:r>
        <w:rPr>
          <w:lang w:eastAsia="de-CH"/>
        </w:rPr>
        <w:t>Grundlegende Informationen</w:t>
      </w:r>
    </w:p>
    <w:p w:rsidR="00422FCC" w:rsidRDefault="00422FCC" w:rsidP="00422FCC">
      <w:pPr>
        <w:rPr>
          <w:lang w:eastAsia="de-CH"/>
        </w:rPr>
      </w:pPr>
      <w:r>
        <w:rPr>
          <w:lang w:eastAsia="de-CH"/>
        </w:rPr>
        <w:t>Resultat der Aufgabe soll eine Webanwendung zur Einsatzplanung am Helpdesk sein. Damit ist die Entwicklung eines Front-Ends zu einem bereits bestehenden Back-End (einer Rest-API) gemeint. Dieses Back-End sowie die dazugehörige Datenbank werden bereits vor der IPA geplant und umgesetzt. Die Anwendung soll von mehreren Benutzern genutzt werden können, wobei sich diese in Teams unterteilen und durch Rollen unterschiedliche Berechtigungen haben.</w:t>
      </w:r>
    </w:p>
    <w:p w:rsidR="00422FCC" w:rsidRDefault="00422FCC" w:rsidP="00422FCC">
      <w:pPr>
        <w:pStyle w:val="Untertitel"/>
        <w:rPr>
          <w:lang w:eastAsia="de-CH"/>
        </w:rPr>
      </w:pPr>
      <w:r>
        <w:rPr>
          <w:lang w:eastAsia="de-CH"/>
        </w:rPr>
        <w:t>Struktur der Benutzerverwaltung</w:t>
      </w:r>
    </w:p>
    <w:p w:rsidR="00422FCC" w:rsidRDefault="00422FCC" w:rsidP="00422FCC">
      <w:pPr>
        <w:rPr>
          <w:lang w:eastAsia="de-CH"/>
        </w:rPr>
      </w:pPr>
      <w:r>
        <w:rPr>
          <w:lang w:eastAsia="de-CH"/>
        </w:rPr>
        <w:t>Im Anschluss an die IPA soll in der Anwendung die Verwaltung von Teams implementiert werden. Für die IPA und zu Demo-Zwecken soll jedoch nur ein vordefiniertes Team «Helpdesk» bestehen. Die Teamverwaltung ist also während der IPA nicht umzusetzen.</w:t>
      </w:r>
    </w:p>
    <w:p w:rsidR="00422FCC" w:rsidRDefault="00422FCC" w:rsidP="00422FCC">
      <w:pPr>
        <w:rPr>
          <w:lang w:eastAsia="de-CH"/>
        </w:rPr>
      </w:pPr>
      <w:r>
        <w:rPr>
          <w:lang w:eastAsia="de-CH"/>
        </w:rPr>
        <w:t>Ein Team beinhaltet mindestens einen Teamleiter und ein Mitglied. Teamleiter können weitere Mitglieder hinzufügen, deren Rolle (Teamleiter oder Mitglied) bearbeiten, und Mitglieder entfernen. Teamleiter und Mitglieder haben jeweils nur Zugriff auf Daten, welche das eigene Team betreffen.</w:t>
      </w:r>
    </w:p>
    <w:p w:rsidR="00422FCC" w:rsidRDefault="00422FCC" w:rsidP="00422FCC">
      <w:pPr>
        <w:rPr>
          <w:lang w:eastAsia="de-CH"/>
        </w:rPr>
      </w:pPr>
      <w:r>
        <w:rPr>
          <w:lang w:eastAsia="de-CH"/>
        </w:rPr>
        <w:t>Das hinzufügen neuer Mitglieder soll anhand deren interner Benutzerkennung geschehen, worauf während der IPA aber noch nicht zugegriffen werden kann. Deshalb sollen für die IPA und zu Demo-Zwecken einige vordefinierte Mitglieder definiert werden, wobei man diese noch nicht durch das Front-End erweitern kann. Die Funktion für das Hinzufügen neuer Mitglieder ist also während der IPA nicht umzusetzen.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Struktur der Anwendung</w:t>
      </w:r>
    </w:p>
    <w:p w:rsidR="00422FCC" w:rsidRDefault="00422FCC" w:rsidP="00422FCC">
      <w:pPr>
        <w:rPr>
          <w:lang w:eastAsia="de-CH"/>
        </w:rPr>
      </w:pPr>
      <w:r>
        <w:rPr>
          <w:lang w:eastAsia="de-CH"/>
        </w:rPr>
        <w:t xml:space="preserve">In der Anwendung können die Einsätze von Mitgliedern eines Teams von deren Teamleitern geplant werden. Dazu gehören Schichten (Was zu tun ist, z.B. Vor-Ort Support, Telefon-Support, ...) und Tageszeiten (Wann es zu tun ist, z.B. </w:t>
      </w:r>
      <w:proofErr w:type="gramStart"/>
      <w:r>
        <w:rPr>
          <w:lang w:eastAsia="de-CH"/>
        </w:rPr>
        <w:t>Morgens</w:t>
      </w:r>
      <w:proofErr w:type="gramEnd"/>
      <w:r>
        <w:rPr>
          <w:lang w:eastAsia="de-CH"/>
        </w:rPr>
        <w:t xml:space="preserve">, </w:t>
      </w:r>
      <w:proofErr w:type="spellStart"/>
      <w:r>
        <w:rPr>
          <w:lang w:eastAsia="de-CH"/>
        </w:rPr>
        <w:t>Mittags</w:t>
      </w:r>
      <w:proofErr w:type="spellEnd"/>
      <w:r>
        <w:rPr>
          <w:lang w:eastAsia="de-CH"/>
        </w:rPr>
        <w:t xml:space="preserve">, Abends, …). Ein Einsatz ist die Zuordnung eines Mitglieds zu einer Schicht und einer Tageszeit an einem bestimmten Datum </w:t>
      </w:r>
      <w:r w:rsidR="00086A0F">
        <w:rPr>
          <w:lang w:eastAsia="de-CH"/>
        </w:rPr>
        <w:t>(z.B.</w:t>
      </w:r>
      <w:r>
        <w:rPr>
          <w:lang w:eastAsia="de-CH"/>
        </w:rPr>
        <w:t xml:space="preserve"> Herr Maier, Telefon-Support, </w:t>
      </w:r>
      <w:proofErr w:type="gramStart"/>
      <w:r>
        <w:rPr>
          <w:lang w:eastAsia="de-CH"/>
        </w:rPr>
        <w:t>Mittags</w:t>
      </w:r>
      <w:proofErr w:type="gramEnd"/>
      <w:r>
        <w:rPr>
          <w:lang w:eastAsia="de-CH"/>
        </w:rPr>
        <w:t>, 12.12.2019).</w:t>
      </w:r>
    </w:p>
    <w:p w:rsidR="00422FCC" w:rsidRDefault="00422FCC" w:rsidP="00422FCC">
      <w:pPr>
        <w:rPr>
          <w:lang w:eastAsia="de-CH"/>
        </w:rPr>
      </w:pPr>
      <w:r>
        <w:rPr>
          <w:lang w:eastAsia="de-CH"/>
        </w:rPr>
        <w:t>Diese Anforderungen sowie die der Benutzerverwaltung fordern also mindestens folgende Ansichten (mit geschätzter Implementierungsdauer):</w:t>
      </w:r>
    </w:p>
    <w:p w:rsidR="00422FCC" w:rsidRDefault="00422FCC" w:rsidP="00422FCC">
      <w:pPr>
        <w:pStyle w:val="Listenabsatz"/>
        <w:numPr>
          <w:ilvl w:val="0"/>
          <w:numId w:val="37"/>
        </w:numPr>
        <w:rPr>
          <w:lang w:eastAsia="de-CH"/>
        </w:rPr>
      </w:pPr>
      <w:r>
        <w:rPr>
          <w:lang w:eastAsia="de-CH"/>
        </w:rPr>
        <w:t>Eine Tageszeiten-Ansicht, in welcher Teamleiter die verfügbaren Tageszeiten bearbeiten können. (4h)</w:t>
      </w:r>
    </w:p>
    <w:p w:rsidR="00422FCC" w:rsidRDefault="00422FCC" w:rsidP="00422FCC">
      <w:pPr>
        <w:pStyle w:val="Listenabsatz"/>
        <w:numPr>
          <w:ilvl w:val="0"/>
          <w:numId w:val="37"/>
        </w:numPr>
        <w:rPr>
          <w:lang w:eastAsia="de-CH"/>
        </w:rPr>
      </w:pPr>
      <w:r>
        <w:rPr>
          <w:lang w:eastAsia="de-CH"/>
        </w:rPr>
        <w:t>Eine Schichten-Ansicht, durch welche Teamleiter die verfügbaren Schichten bearbeiten können (Möglicherweise zusammen mit der Tageszeiten-Ansicht zu implementieren). (4h)</w:t>
      </w:r>
    </w:p>
    <w:p w:rsidR="00422FCC" w:rsidRDefault="00422FCC" w:rsidP="00422FCC">
      <w:pPr>
        <w:pStyle w:val="Listenabsatz"/>
        <w:numPr>
          <w:ilvl w:val="0"/>
          <w:numId w:val="37"/>
        </w:numPr>
        <w:rPr>
          <w:lang w:eastAsia="de-CH"/>
        </w:rPr>
      </w:pPr>
      <w:r>
        <w:rPr>
          <w:lang w:eastAsia="de-CH"/>
        </w:rPr>
        <w:t>Eine Einsatz-Ansicht, auf welcher alle Einsätze von Mitgliedern eingesehen und von Teamleitern bearbeitet werden können. (8h)</w:t>
      </w:r>
    </w:p>
    <w:p w:rsidR="00422FCC" w:rsidRDefault="00422FCC" w:rsidP="00422FCC">
      <w:pPr>
        <w:pStyle w:val="Listenabsatz"/>
        <w:numPr>
          <w:ilvl w:val="0"/>
          <w:numId w:val="37"/>
        </w:numPr>
        <w:rPr>
          <w:lang w:eastAsia="de-CH"/>
        </w:rPr>
      </w:pPr>
      <w:r>
        <w:rPr>
          <w:lang w:eastAsia="de-CH"/>
        </w:rPr>
        <w:t>Eine Einstellungen-Ansicht, in welcher ein Teamleiter die Rollen der Mitglieder bearbeiten kann und jeder Benutzer die Sprache seiner Oberfläche anpassen kann. (4h)</w:t>
      </w:r>
    </w:p>
    <w:p w:rsidR="00422FCC" w:rsidRDefault="00422FCC" w:rsidP="00422FCC">
      <w:pPr>
        <w:pStyle w:val="Listenabsatz"/>
        <w:numPr>
          <w:ilvl w:val="0"/>
          <w:numId w:val="37"/>
        </w:numPr>
        <w:rPr>
          <w:lang w:eastAsia="de-CH"/>
        </w:rPr>
      </w:pPr>
      <w:r>
        <w:rPr>
          <w:lang w:eastAsia="de-CH"/>
        </w:rPr>
        <w:t>Eine einfache Login-Ansicht (Details folgen) für Demo-Zwecke. (2h)</w:t>
      </w:r>
    </w:p>
    <w:p w:rsidR="00422FCC" w:rsidRDefault="00422FCC" w:rsidP="00422FCC">
      <w:pPr>
        <w:rPr>
          <w:lang w:eastAsia="de-CH"/>
        </w:rPr>
      </w:pPr>
      <w:r>
        <w:rPr>
          <w:lang w:eastAsia="de-CH"/>
        </w:rPr>
        <w:t>Summe der Aufwände ist 22H, mit Projektkonfiguration und Recherchen ca. 26H.</w:t>
      </w:r>
    </w:p>
    <w:p w:rsidR="00422FCC" w:rsidRDefault="00422FCC" w:rsidP="00422FCC">
      <w:pPr>
        <w:pStyle w:val="Untertitel"/>
        <w:rPr>
          <w:lang w:eastAsia="de-CH"/>
        </w:rPr>
      </w:pPr>
      <w:r>
        <w:rPr>
          <w:lang w:eastAsia="de-CH"/>
        </w:rPr>
        <w:t>Authentifizierung</w:t>
      </w:r>
    </w:p>
    <w:p w:rsidR="00422FCC" w:rsidRDefault="00422FCC" w:rsidP="00422FCC">
      <w:pPr>
        <w:rPr>
          <w:lang w:eastAsia="de-CH"/>
        </w:rPr>
      </w:pPr>
      <w:r>
        <w:rPr>
          <w:lang w:eastAsia="de-CH"/>
        </w:rPr>
        <w:t>Im Anschluss an die IPA wird die Anwendung in der Baloise intern aufgesetzt. Dabei kommt für die Authentifizierung eine bereits vorhandene (Single Sign-On) Infrastruktur zum Einsatz, weshalb im Front-End bzw. während der IPA keine Login- und Registrierungs-Maske implementiert werden soll. Wie bereits beschrieben soll es für Demo-Zwecke bereits vordefinierte Teams und Benutzer geben, wobei eine möglichst einfache Ansicht für den Login erstellt werden soll. Damit soll man sich durch auswählen eines vordefinierten Benutzers mit dessem Profil anmelden können.</w:t>
      </w:r>
    </w:p>
    <w:p w:rsidR="00422FCC" w:rsidRDefault="00422FCC" w:rsidP="00422FCC">
      <w:pPr>
        <w:rPr>
          <w:lang w:eastAsia="de-CH"/>
        </w:rPr>
      </w:pPr>
      <w:r>
        <w:rPr>
          <w:lang w:eastAsia="de-CH"/>
        </w:rPr>
        <w:t>Die im Voraus implementierte Rest-API arbeitet mit JWT (Json Web Token), welche vom Front-End nur noch verwaltet werden müssen.</w:t>
      </w:r>
    </w:p>
    <w:p w:rsidR="00422FCC" w:rsidRDefault="00422FCC" w:rsidP="00422FCC">
      <w:pPr>
        <w:pStyle w:val="Untertitel"/>
        <w:rPr>
          <w:lang w:eastAsia="de-CH"/>
        </w:rPr>
      </w:pPr>
      <w:r>
        <w:rPr>
          <w:lang w:eastAsia="de-CH"/>
        </w:rPr>
        <w:t>Weitere Kriterien</w:t>
      </w:r>
    </w:p>
    <w:p w:rsidR="00422FCC" w:rsidRDefault="00422FCC" w:rsidP="00422FCC">
      <w:pPr>
        <w:rPr>
          <w:lang w:eastAsia="de-CH"/>
        </w:rPr>
      </w:pPr>
      <w:r>
        <w:rPr>
          <w:lang w:eastAsia="de-CH"/>
        </w:rPr>
        <w:t>Die Anwendung soll Mobile-Fähig sein. Das bedeutet, dass sie auch im Browser eines Smartphones problemlos dargestellt werden kann, und alle Funktionen hier gleich funktionieren. Die Gestaltung der Oberfläche kann abhängig vom Inhalt beliebig sein, wobei die Farben und Logos von den Corporate Design Richtlinien der Baloise (https://webstyleguide.baloise.com/) abgeleitet werden sollen. Da die Mitarbeiter des Helpdesks unterschiedliche Sprachen sprechen soll die Anwendung in 2 Sprachen zur Verfügung stehen: Englisch und Deutsch. Die Sprache soll vom Benutzer selbst angepasst werden können.</w:t>
      </w:r>
    </w:p>
    <w:p w:rsidR="00422FCC" w:rsidRDefault="00422FCC" w:rsidP="00422FCC">
      <w:pPr>
        <w:rPr>
          <w:lang w:eastAsia="de-CH"/>
        </w:rPr>
      </w:pPr>
    </w:p>
    <w:p w:rsidR="00422FCC" w:rsidRDefault="00422FCC" w:rsidP="00422FCC">
      <w:pPr>
        <w:pStyle w:val="Untertitel"/>
        <w:rPr>
          <w:lang w:eastAsia="de-CH"/>
        </w:rPr>
      </w:pPr>
      <w:r>
        <w:rPr>
          <w:lang w:eastAsia="de-CH"/>
        </w:rPr>
        <w:lastRenderedPageBreak/>
        <w:t>Abgrenzungen</w:t>
      </w:r>
    </w:p>
    <w:p w:rsidR="00422FCC" w:rsidRDefault="00422FCC" w:rsidP="00422FCC">
      <w:pPr>
        <w:rPr>
          <w:lang w:eastAsia="de-CH"/>
        </w:rPr>
      </w:pPr>
      <w:r>
        <w:rPr>
          <w:lang w:eastAsia="de-CH"/>
        </w:rPr>
        <w:t xml:space="preserve">Es ist zu beachten, dass für die IPA nur das Front-End umzusetzen ist. Dies bedeutet, dass jegliche Arbeiten bezüglich Datenbank und Back-End bereits im Voraus erledigt sind und keinen fachlichen Bezug zur IPA haben. Dies betrifft also Details zu Attributen in der Datenbank und deren Struktur, sowie weiterer Parameter. Ebenso </w:t>
      </w:r>
      <w:proofErr w:type="gramStart"/>
      <w:r>
        <w:rPr>
          <w:lang w:eastAsia="de-CH"/>
        </w:rPr>
        <w:t>gehören</w:t>
      </w:r>
      <w:proofErr w:type="gramEnd"/>
      <w:r>
        <w:rPr>
          <w:lang w:eastAsia="de-CH"/>
        </w:rPr>
        <w:t xml:space="preserve"> dazu die Berücksichtigung von Sicherheit- und möglichen Programmier-Standards im Back-End.</w:t>
      </w:r>
    </w:p>
    <w:p w:rsidR="00422FCC" w:rsidRDefault="00422FCC" w:rsidP="00422FCC">
      <w:pPr>
        <w:pStyle w:val="Untertitel"/>
        <w:rPr>
          <w:lang w:eastAsia="de-CH"/>
        </w:rPr>
      </w:pPr>
      <w:r>
        <w:rPr>
          <w:lang w:eastAsia="de-CH"/>
        </w:rPr>
        <w:t>Projektmethode</w:t>
      </w:r>
    </w:p>
    <w:p w:rsidR="0029651B" w:rsidRDefault="00422FCC" w:rsidP="0029651B">
      <w:pPr>
        <w:rPr>
          <w:lang w:eastAsia="de-CH"/>
        </w:rPr>
      </w:pPr>
      <w:r>
        <w:rPr>
          <w:lang w:eastAsia="de-CH"/>
        </w:rPr>
        <w:t xml:space="preserve">Da die Implementierung als Teil der IPA zeitlich begrenzt ist und nicht viel Raum für Besprechungen und Abklärungen bleibt, entschieden wir uns für die Projektmethode «Kanban». Die Umsetzung dieser wird in Verbindung mit GitHub Issues online abgehalten. Dadurch </w:t>
      </w:r>
      <w:proofErr w:type="gramStart"/>
      <w:r>
        <w:rPr>
          <w:lang w:eastAsia="de-CH"/>
        </w:rPr>
        <w:t>kann</w:t>
      </w:r>
      <w:proofErr w:type="gramEnd"/>
      <w:r>
        <w:rPr>
          <w:lang w:eastAsia="de-CH"/>
        </w:rPr>
        <w:t xml:space="preserve"> der Projektfortschritt und der anstehende Arbeitsaufwand jederzeit abgerufen werden.</w:t>
      </w:r>
    </w:p>
    <w:p w:rsidR="0029651B" w:rsidRDefault="0029651B" w:rsidP="0029651B">
      <w:pPr>
        <w:pStyle w:val="berschrift2"/>
        <w:rPr>
          <w:lang w:eastAsia="de-CH"/>
        </w:rPr>
      </w:pPr>
      <w:bookmarkStart w:id="10" w:name="_Toc8223697"/>
      <w:r>
        <w:rPr>
          <w:lang w:eastAsia="de-CH"/>
        </w:rPr>
        <w:t>Tests</w:t>
      </w:r>
      <w:bookmarkEnd w:id="10"/>
    </w:p>
    <w:p w:rsidR="00422FCC" w:rsidRDefault="00422FCC" w:rsidP="00422FCC">
      <w:pPr>
        <w:rPr>
          <w:lang w:eastAsia="de-CH"/>
        </w:rPr>
      </w:pPr>
      <w:r w:rsidRPr="0024431C">
        <w:rPr>
          <w:lang w:eastAsia="de-CH"/>
        </w:rPr>
        <w:t>Zur Prüfung der korrekten Funktion der Anwendung sollen manuelle Tests definiert und mit einem Protokoll ausgeführt und festgehalten werden. Notwendige Test, welche die vorausgesetzten Funktionen der Anwendung bestätigen, sind folgende:</w:t>
      </w:r>
    </w:p>
    <w:p w:rsidR="00422FCC" w:rsidRDefault="00422FCC" w:rsidP="00422FCC">
      <w:pPr>
        <w:pStyle w:val="Untertitel"/>
        <w:rPr>
          <w:lang w:eastAsia="de-CH"/>
        </w:rPr>
      </w:pPr>
      <w:r>
        <w:rPr>
          <w:lang w:eastAsia="de-CH"/>
        </w:rPr>
        <w:t>Einsatz planen</w:t>
      </w:r>
    </w:p>
    <w:p w:rsidR="00422FCC" w:rsidRDefault="00422FCC" w:rsidP="00422FCC">
      <w:pPr>
        <w:rPr>
          <w:lang w:eastAsia="de-CH"/>
        </w:rPr>
      </w:pPr>
      <w:r>
        <w:rPr>
          <w:lang w:eastAsia="de-CH"/>
        </w:rPr>
        <w:t>Es ist einem Teamleiter möglich, den Einsatz eines Mitglieds zu planen. Dazu gehört die Auswahl einer Schicht in einer Tageszeit. Die Daten werden anschliessend korrekt verarbeitet und im Back-End gespeichert.</w:t>
      </w:r>
    </w:p>
    <w:p w:rsidR="00422FCC" w:rsidRDefault="00422FCC" w:rsidP="00422FCC">
      <w:pPr>
        <w:pStyle w:val="Untertitel"/>
        <w:rPr>
          <w:lang w:eastAsia="de-CH"/>
        </w:rPr>
      </w:pPr>
      <w:r>
        <w:rPr>
          <w:lang w:eastAsia="de-CH"/>
        </w:rPr>
        <w:t>Einsatz bearbeiten</w:t>
      </w:r>
    </w:p>
    <w:p w:rsidR="00422FCC" w:rsidRDefault="00422FCC" w:rsidP="00422FCC">
      <w:pPr>
        <w:rPr>
          <w:lang w:eastAsia="de-CH"/>
        </w:rPr>
      </w:pPr>
      <w:r>
        <w:rPr>
          <w:lang w:eastAsia="de-CH"/>
        </w:rPr>
        <w:t>Es ist einem Teamleiter möglich, vorhandene Einsätze zu verändern (die Schicht anzupassen) und zu löschen. Die Daten werden anschliessend korrekt verarbeitet und im Back-End gespeichert.</w:t>
      </w:r>
    </w:p>
    <w:p w:rsidR="00422FCC" w:rsidRDefault="00422FCC" w:rsidP="00422FCC">
      <w:pPr>
        <w:pStyle w:val="Untertitel"/>
        <w:rPr>
          <w:lang w:eastAsia="de-CH"/>
        </w:rPr>
      </w:pPr>
      <w:r>
        <w:rPr>
          <w:lang w:eastAsia="de-CH"/>
        </w:rPr>
        <w:t>Einsätze darstellen</w:t>
      </w:r>
    </w:p>
    <w:p w:rsidR="00422FCC" w:rsidRDefault="00422FCC" w:rsidP="00422FCC">
      <w:pPr>
        <w:rPr>
          <w:lang w:eastAsia="de-CH"/>
        </w:rPr>
      </w:pPr>
      <w:r>
        <w:rPr>
          <w:lang w:eastAsia="de-CH"/>
        </w:rPr>
        <w:t>Es soll allen Mitgliedern eines Teams möglich sein, die Einsätze von sich selbst und der anderen einzusehen. Dies in einer dafür sinnvoll formatierten Tabelle.</w:t>
      </w:r>
    </w:p>
    <w:p w:rsidR="00422FCC" w:rsidRDefault="00422FCC" w:rsidP="00422FCC">
      <w:pPr>
        <w:pStyle w:val="Untertitel"/>
        <w:rPr>
          <w:lang w:eastAsia="de-CH"/>
        </w:rPr>
      </w:pPr>
      <w:r>
        <w:rPr>
          <w:lang w:eastAsia="de-CH"/>
        </w:rPr>
        <w:t>Schichten &amp; Tageszeiten bearbeiten</w:t>
      </w:r>
    </w:p>
    <w:p w:rsidR="00422FCC" w:rsidRDefault="00422FCC" w:rsidP="00422FCC">
      <w:pPr>
        <w:rPr>
          <w:lang w:eastAsia="de-CH"/>
        </w:rPr>
      </w:pPr>
      <w:r>
        <w:rPr>
          <w:lang w:eastAsia="de-CH"/>
        </w:rPr>
        <w:t>Es soll einem Teamleiter möglich sein, die Schichten und Tageszeiten zu erweitern, bearbeiten und löschen. Falls es Abhängigkeiten zu geplanten Einsätzen gibt, sollen die betroffenen Einsätze gelöscht werden. Die Daten werden anschliessend korrekt verarbeitet und im Back-End gespeichert.</w:t>
      </w:r>
    </w:p>
    <w:p w:rsidR="00422FCC" w:rsidRDefault="00422FCC" w:rsidP="00422FCC">
      <w:pPr>
        <w:pStyle w:val="Untertitel"/>
        <w:rPr>
          <w:lang w:eastAsia="de-CH"/>
        </w:rPr>
      </w:pPr>
      <w:r>
        <w:rPr>
          <w:lang w:eastAsia="de-CH"/>
        </w:rPr>
        <w:t>Rollen der Mitglieder bearbeiten</w:t>
      </w:r>
    </w:p>
    <w:p w:rsidR="00422FCC" w:rsidRDefault="00422FCC" w:rsidP="00422FCC">
      <w:pPr>
        <w:rPr>
          <w:lang w:eastAsia="de-CH"/>
        </w:rPr>
      </w:pPr>
      <w:r>
        <w:rPr>
          <w:lang w:eastAsia="de-CH"/>
        </w:rPr>
        <w:t>Es soll einem Teamleiter möglich sein, die Rollen (Teamleiter oder Mitglied) der anderen Mitglieder anzupassen. Die Daten werden anschliessend korrekt verarbeitet und im Back-End gespeichert.</w:t>
      </w:r>
    </w:p>
    <w:p w:rsidR="00422FCC" w:rsidRDefault="00422FCC" w:rsidP="00422FCC">
      <w:pPr>
        <w:pStyle w:val="Untertitel"/>
        <w:rPr>
          <w:lang w:eastAsia="de-CH"/>
        </w:rPr>
      </w:pPr>
      <w:r>
        <w:rPr>
          <w:lang w:eastAsia="de-CH"/>
        </w:rPr>
        <w:t>Sprache anpassen</w:t>
      </w:r>
    </w:p>
    <w:p w:rsidR="0029651B" w:rsidRPr="0029651B" w:rsidRDefault="00422FCC" w:rsidP="0029651B">
      <w:pPr>
        <w:rPr>
          <w:lang w:eastAsia="de-CH"/>
        </w:rPr>
      </w:pPr>
      <w:r>
        <w:rPr>
          <w:lang w:eastAsia="de-CH"/>
        </w:rPr>
        <w:t>Alle Nutzer der Anwendung sollen die dargestellte Sprache anpassen können. Die Auswahl soll dabei aus Deutsch und Englisch bestehen. Die Daten werden anschliessend korrekt verarbeitet und im Back-End gespeichert.</w:t>
      </w:r>
    </w:p>
    <w:p w:rsidR="0029651B" w:rsidRDefault="0029651B" w:rsidP="0029651B">
      <w:pPr>
        <w:pStyle w:val="berschrift2"/>
        <w:rPr>
          <w:lang w:eastAsia="de-CH"/>
        </w:rPr>
      </w:pPr>
      <w:bookmarkStart w:id="11" w:name="_Toc8223698"/>
      <w:r>
        <w:rPr>
          <w:lang w:eastAsia="de-CH"/>
        </w:rPr>
        <w:lastRenderedPageBreak/>
        <w:t>Mittel und Methoden</w:t>
      </w:r>
      <w:bookmarkEnd w:id="11"/>
    </w:p>
    <w:p w:rsidR="00422FCC" w:rsidRDefault="00422FCC" w:rsidP="00422FCC">
      <w:pPr>
        <w:pStyle w:val="Untertitel"/>
        <w:rPr>
          <w:lang w:eastAsia="de-CH"/>
        </w:rPr>
      </w:pPr>
      <w:r>
        <w:rPr>
          <w:lang w:eastAsia="de-CH"/>
        </w:rPr>
        <w:t>Hardware</w:t>
      </w:r>
    </w:p>
    <w:p w:rsidR="00422FCC" w:rsidRDefault="00422FCC" w:rsidP="00422FCC">
      <w:pPr>
        <w:pStyle w:val="Listenabsatz"/>
        <w:numPr>
          <w:ilvl w:val="0"/>
          <w:numId w:val="38"/>
        </w:numPr>
        <w:rPr>
          <w:lang w:eastAsia="de-CH"/>
        </w:rPr>
      </w:pPr>
      <w:r>
        <w:rPr>
          <w:lang w:eastAsia="de-CH"/>
        </w:rPr>
        <w:t>Notebook</w:t>
      </w:r>
    </w:p>
    <w:p w:rsidR="00422FCC" w:rsidRDefault="00422FCC" w:rsidP="00422FCC">
      <w:pPr>
        <w:pStyle w:val="Untertitel"/>
        <w:rPr>
          <w:lang w:eastAsia="de-CH"/>
        </w:rPr>
      </w:pPr>
      <w:r>
        <w:rPr>
          <w:lang w:eastAsia="de-CH"/>
        </w:rPr>
        <w:t>Software</w:t>
      </w:r>
    </w:p>
    <w:p w:rsidR="00422FCC" w:rsidRDefault="00422FCC" w:rsidP="00422FCC">
      <w:pPr>
        <w:pStyle w:val="Listenabsatz"/>
        <w:numPr>
          <w:ilvl w:val="0"/>
          <w:numId w:val="38"/>
        </w:numPr>
        <w:rPr>
          <w:lang w:eastAsia="de-CH"/>
        </w:rPr>
      </w:pPr>
      <w:r>
        <w:rPr>
          <w:lang w:eastAsia="de-CH"/>
        </w:rPr>
        <w:t>Atom (Code-Editor)</w:t>
      </w:r>
    </w:p>
    <w:p w:rsidR="00422FCC" w:rsidRDefault="00422FCC" w:rsidP="00422FCC">
      <w:pPr>
        <w:pStyle w:val="Listenabsatz"/>
        <w:numPr>
          <w:ilvl w:val="0"/>
          <w:numId w:val="38"/>
        </w:numPr>
        <w:rPr>
          <w:lang w:eastAsia="de-CH"/>
        </w:rPr>
      </w:pPr>
      <w:r>
        <w:rPr>
          <w:lang w:eastAsia="de-CH"/>
        </w:rPr>
        <w:t>Git</w:t>
      </w:r>
    </w:p>
    <w:p w:rsidR="00422FCC" w:rsidRDefault="00422FCC" w:rsidP="00422FCC">
      <w:pPr>
        <w:pStyle w:val="Listenabsatz"/>
        <w:numPr>
          <w:ilvl w:val="0"/>
          <w:numId w:val="38"/>
        </w:numPr>
        <w:rPr>
          <w:lang w:eastAsia="de-CH"/>
        </w:rPr>
      </w:pPr>
      <w:r>
        <w:rPr>
          <w:lang w:eastAsia="de-CH"/>
        </w:rPr>
        <w:t>GitHub Desktop</w:t>
      </w:r>
    </w:p>
    <w:p w:rsidR="00422FCC" w:rsidRDefault="00422FCC" w:rsidP="00422FCC">
      <w:pPr>
        <w:pStyle w:val="Listenabsatz"/>
        <w:numPr>
          <w:ilvl w:val="0"/>
          <w:numId w:val="38"/>
        </w:numPr>
        <w:rPr>
          <w:lang w:eastAsia="de-CH"/>
        </w:rPr>
      </w:pPr>
      <w:r>
        <w:rPr>
          <w:lang w:eastAsia="de-CH"/>
        </w:rPr>
        <w:t>Vue CLI</w:t>
      </w:r>
    </w:p>
    <w:p w:rsidR="00422FCC" w:rsidRDefault="00422FCC" w:rsidP="00422FCC">
      <w:pPr>
        <w:pStyle w:val="Listenabsatz"/>
        <w:numPr>
          <w:ilvl w:val="0"/>
          <w:numId w:val="38"/>
        </w:numPr>
        <w:rPr>
          <w:lang w:eastAsia="de-CH"/>
        </w:rPr>
      </w:pPr>
      <w:r>
        <w:rPr>
          <w:lang w:eastAsia="de-CH"/>
        </w:rPr>
        <w:t>XAMPP (Lokale Back-End Umgebung)</w:t>
      </w:r>
    </w:p>
    <w:p w:rsidR="00422FCC" w:rsidRDefault="00422FCC" w:rsidP="00422FCC">
      <w:pPr>
        <w:pStyle w:val="Listenabsatz"/>
        <w:numPr>
          <w:ilvl w:val="0"/>
          <w:numId w:val="38"/>
        </w:numPr>
        <w:rPr>
          <w:lang w:eastAsia="de-CH"/>
        </w:rPr>
      </w:pPr>
      <w:r>
        <w:rPr>
          <w:lang w:eastAsia="de-CH"/>
        </w:rPr>
        <w:t>Google Chrome</w:t>
      </w:r>
    </w:p>
    <w:p w:rsidR="00422FCC" w:rsidRDefault="00422FCC" w:rsidP="00422FCC">
      <w:pPr>
        <w:pStyle w:val="Listenabsatz"/>
        <w:numPr>
          <w:ilvl w:val="0"/>
          <w:numId w:val="38"/>
        </w:numPr>
        <w:rPr>
          <w:lang w:eastAsia="de-CH"/>
        </w:rPr>
      </w:pPr>
      <w:r>
        <w:rPr>
          <w:lang w:eastAsia="de-CH"/>
        </w:rPr>
        <w:t>Word, Excel, Paint.Net (Grafiken)</w:t>
      </w:r>
    </w:p>
    <w:p w:rsidR="00422FCC" w:rsidRDefault="00422FCC" w:rsidP="00422FCC">
      <w:pPr>
        <w:pStyle w:val="Untertitel"/>
        <w:rPr>
          <w:lang w:eastAsia="de-CH"/>
        </w:rPr>
      </w:pPr>
      <w:r>
        <w:rPr>
          <w:lang w:eastAsia="de-CH"/>
        </w:rPr>
        <w:t>Dienste</w:t>
      </w:r>
    </w:p>
    <w:p w:rsidR="00422FCC" w:rsidRDefault="00422FCC" w:rsidP="00422FCC">
      <w:pPr>
        <w:pStyle w:val="Listenabsatz"/>
        <w:numPr>
          <w:ilvl w:val="0"/>
          <w:numId w:val="39"/>
        </w:numPr>
        <w:rPr>
          <w:lang w:eastAsia="de-CH"/>
        </w:rPr>
      </w:pPr>
      <w:r>
        <w:rPr>
          <w:lang w:eastAsia="de-CH"/>
        </w:rPr>
        <w:t>Github, Waffle.io (Kanban)</w:t>
      </w:r>
    </w:p>
    <w:p w:rsidR="00422FCC" w:rsidRDefault="00422FCC" w:rsidP="00422FCC">
      <w:pPr>
        <w:pStyle w:val="Listenabsatz"/>
        <w:numPr>
          <w:ilvl w:val="0"/>
          <w:numId w:val="39"/>
        </w:numPr>
        <w:rPr>
          <w:lang w:eastAsia="de-CH"/>
        </w:rPr>
      </w:pPr>
      <w:r>
        <w:rPr>
          <w:lang w:eastAsia="de-CH"/>
        </w:rPr>
        <w:t>Netlify (für Demo-Zwecke)</w:t>
      </w:r>
    </w:p>
    <w:p w:rsidR="00422FCC" w:rsidRDefault="00422FCC" w:rsidP="00422FCC">
      <w:pPr>
        <w:pStyle w:val="Untertitel"/>
        <w:rPr>
          <w:lang w:eastAsia="de-CH"/>
        </w:rPr>
      </w:pPr>
      <w:r>
        <w:rPr>
          <w:lang w:eastAsia="de-CH"/>
        </w:rPr>
        <w:t>Sprachen &amp; Abhängigkeiten</w:t>
      </w:r>
    </w:p>
    <w:p w:rsidR="00422FCC" w:rsidRDefault="00422FCC" w:rsidP="00422FCC">
      <w:pPr>
        <w:pStyle w:val="Listenabsatz"/>
        <w:numPr>
          <w:ilvl w:val="0"/>
          <w:numId w:val="40"/>
        </w:numPr>
        <w:rPr>
          <w:lang w:eastAsia="de-CH"/>
        </w:rPr>
      </w:pPr>
      <w:r>
        <w:rPr>
          <w:lang w:eastAsia="de-CH"/>
        </w:rPr>
        <w:t>HTML, CSS, JavaScript, XML, JSON</w:t>
      </w:r>
    </w:p>
    <w:p w:rsidR="00422FCC" w:rsidRDefault="00422FCC" w:rsidP="00422FCC">
      <w:pPr>
        <w:pStyle w:val="Listenabsatz"/>
        <w:numPr>
          <w:ilvl w:val="0"/>
          <w:numId w:val="40"/>
        </w:numPr>
        <w:rPr>
          <w:lang w:eastAsia="de-CH"/>
        </w:rPr>
      </w:pPr>
      <w:r>
        <w:rPr>
          <w:lang w:eastAsia="de-CH"/>
        </w:rPr>
        <w:t>VueJS, Vuetify (Design), i18n (Übersetzungen), Axios (</w:t>
      </w:r>
      <w:proofErr w:type="spellStart"/>
      <w:r>
        <w:rPr>
          <w:lang w:eastAsia="de-CH"/>
        </w:rPr>
        <w:t>XMLHttpRequests</w:t>
      </w:r>
      <w:proofErr w:type="spellEnd"/>
      <w:proofErr w:type="gramStart"/>
      <w:r>
        <w:rPr>
          <w:lang w:eastAsia="de-CH"/>
        </w:rPr>
        <w:t>),…</w:t>
      </w:r>
      <w:proofErr w:type="gramEnd"/>
    </w:p>
    <w:p w:rsidR="00422FCC" w:rsidRDefault="00422FCC" w:rsidP="00422FCC">
      <w:pPr>
        <w:pStyle w:val="Untertitel"/>
        <w:rPr>
          <w:lang w:eastAsia="de-CH"/>
        </w:rPr>
      </w:pPr>
      <w:r>
        <w:rPr>
          <w:lang w:eastAsia="de-CH"/>
        </w:rPr>
        <w:t>Firmenvorgaben</w:t>
      </w:r>
    </w:p>
    <w:p w:rsidR="00422FCC" w:rsidRDefault="00422FCC" w:rsidP="00422FCC">
      <w:pPr>
        <w:pStyle w:val="Listenabsatz"/>
        <w:numPr>
          <w:ilvl w:val="0"/>
          <w:numId w:val="41"/>
        </w:numPr>
        <w:rPr>
          <w:lang w:eastAsia="de-CH"/>
        </w:rPr>
      </w:pPr>
      <w:r>
        <w:rPr>
          <w:lang w:eastAsia="de-CH"/>
        </w:rPr>
        <w:t>Farbpalette der Corporate-Design Richtlinien</w:t>
      </w:r>
    </w:p>
    <w:p w:rsidR="00422FCC" w:rsidRDefault="00422FCC" w:rsidP="00422FCC">
      <w:pPr>
        <w:pStyle w:val="Listenabsatz"/>
        <w:numPr>
          <w:ilvl w:val="0"/>
          <w:numId w:val="41"/>
        </w:numPr>
        <w:rPr>
          <w:lang w:eastAsia="de-CH"/>
        </w:rPr>
      </w:pPr>
      <w:r>
        <w:rPr>
          <w:lang w:eastAsia="de-CH"/>
        </w:rPr>
        <w:t>Firmenlogos</w:t>
      </w:r>
    </w:p>
    <w:p w:rsidR="00422FCC" w:rsidRDefault="00422FCC" w:rsidP="00422FCC">
      <w:pPr>
        <w:pStyle w:val="Untertitel"/>
        <w:rPr>
          <w:lang w:eastAsia="de-CH"/>
        </w:rPr>
      </w:pPr>
      <w:r>
        <w:rPr>
          <w:lang w:eastAsia="de-CH"/>
        </w:rPr>
        <w:t>Methoden</w:t>
      </w:r>
    </w:p>
    <w:p w:rsidR="0029651B" w:rsidRDefault="00422FCC" w:rsidP="0029651B">
      <w:pPr>
        <w:pStyle w:val="Listenabsatz"/>
        <w:numPr>
          <w:ilvl w:val="0"/>
          <w:numId w:val="42"/>
        </w:numPr>
        <w:rPr>
          <w:lang w:eastAsia="de-CH"/>
        </w:rPr>
      </w:pPr>
      <w:r>
        <w:rPr>
          <w:lang w:eastAsia="de-CH"/>
        </w:rPr>
        <w:t>Kanban (Waffle.io)</w:t>
      </w:r>
    </w:p>
    <w:p w:rsidR="0029651B" w:rsidRDefault="0029651B" w:rsidP="0029651B">
      <w:pPr>
        <w:pStyle w:val="berschrift2"/>
        <w:rPr>
          <w:lang w:eastAsia="de-CH"/>
        </w:rPr>
      </w:pPr>
      <w:bookmarkStart w:id="12" w:name="_Toc8223699"/>
      <w:r>
        <w:rPr>
          <w:lang w:eastAsia="de-CH"/>
        </w:rPr>
        <w:t>Vorkenntnisse</w:t>
      </w:r>
      <w:bookmarkEnd w:id="12"/>
    </w:p>
    <w:p w:rsidR="0029651B" w:rsidRDefault="00422FCC" w:rsidP="0029651B">
      <w:pPr>
        <w:rPr>
          <w:lang w:eastAsia="de-CH"/>
        </w:rPr>
      </w:pPr>
      <w:r w:rsidRPr="00F82EE7">
        <w:rPr>
          <w:lang w:eastAsia="de-CH"/>
        </w:rPr>
        <w:t xml:space="preserve">Der Lernende </w:t>
      </w:r>
      <w:proofErr w:type="gramStart"/>
      <w:r w:rsidRPr="00F82EE7">
        <w:rPr>
          <w:lang w:eastAsia="de-CH"/>
        </w:rPr>
        <w:t>hat</w:t>
      </w:r>
      <w:proofErr w:type="gramEnd"/>
      <w:r w:rsidRPr="00F82EE7">
        <w:rPr>
          <w:lang w:eastAsia="de-CH"/>
        </w:rPr>
        <w:t xml:space="preserve"> bereits alle erwähnten Mittel und Methoden mindestens 1 Mal angewendet. VueJS ist jedoch bisher am wenigsten vertieft worden, während die Kenntnisse in allen anderen Punkten sehr gefestigt sind. Der Lernende arbeitet bereits seit mehreren Jahren mit den meisten Mitteln und mit VueJS seit einigen Monaten.</w:t>
      </w:r>
    </w:p>
    <w:p w:rsidR="0029651B" w:rsidRDefault="0029651B" w:rsidP="0029651B">
      <w:pPr>
        <w:pStyle w:val="berschrift2"/>
        <w:rPr>
          <w:lang w:eastAsia="de-CH"/>
        </w:rPr>
      </w:pPr>
      <w:bookmarkStart w:id="13" w:name="_Toc8223700"/>
      <w:r>
        <w:rPr>
          <w:lang w:eastAsia="de-CH"/>
        </w:rPr>
        <w:t>Vorarbeiten</w:t>
      </w:r>
      <w:bookmarkEnd w:id="13"/>
    </w:p>
    <w:p w:rsidR="00422FCC" w:rsidRDefault="00422FCC" w:rsidP="00422FCC">
      <w:pPr>
        <w:pStyle w:val="Untertitel"/>
        <w:rPr>
          <w:lang w:eastAsia="de-CH"/>
        </w:rPr>
      </w:pPr>
      <w:r>
        <w:rPr>
          <w:lang w:eastAsia="de-CH"/>
        </w:rPr>
        <w:t>Rest-API</w:t>
      </w:r>
    </w:p>
    <w:p w:rsidR="00422FCC" w:rsidRDefault="00422FCC" w:rsidP="00422FCC">
      <w:pPr>
        <w:rPr>
          <w:lang w:eastAsia="de-CH"/>
        </w:rPr>
      </w:pPr>
      <w:r>
        <w:rPr>
          <w:lang w:eastAsia="de-CH"/>
        </w:rPr>
        <w:t xml:space="preserve">Während der IPA wird eine im Voraus umgesetzte Rest-API (Representational State Transfer Application Programming Interface) zur Verfügung stehen, welche hauptsächlich vom Lernenden mit PHP und MySQL implementiert wurde. Sessions sind somit Stateless wobei für die Validierung JWT (JSON Web Token) verwendet wird. Damit </w:t>
      </w:r>
      <w:proofErr w:type="gramStart"/>
      <w:r>
        <w:rPr>
          <w:lang w:eastAsia="de-CH"/>
        </w:rPr>
        <w:t>steht</w:t>
      </w:r>
      <w:proofErr w:type="gramEnd"/>
      <w:r>
        <w:rPr>
          <w:lang w:eastAsia="de-CH"/>
        </w:rPr>
        <w:t xml:space="preserve"> bereits eine Struktur der Daten und möglichen Abfragen fest, an welcher sich die Umsetzung der IPA orientieren muss.</w:t>
      </w:r>
    </w:p>
    <w:p w:rsidR="00422FCC" w:rsidRDefault="00422FCC" w:rsidP="00422FCC">
      <w:pPr>
        <w:rPr>
          <w:lang w:eastAsia="de-CH"/>
        </w:rPr>
      </w:pPr>
    </w:p>
    <w:p w:rsidR="00422FCC" w:rsidRDefault="00422FCC" w:rsidP="00422FCC">
      <w:pPr>
        <w:rPr>
          <w:lang w:eastAsia="de-CH"/>
        </w:rPr>
      </w:pPr>
    </w:p>
    <w:p w:rsidR="00422FCC" w:rsidRDefault="00422FCC" w:rsidP="00422FCC">
      <w:pPr>
        <w:pStyle w:val="Untertitel"/>
        <w:rPr>
          <w:lang w:eastAsia="de-CH"/>
        </w:rPr>
      </w:pPr>
      <w:r>
        <w:rPr>
          <w:lang w:eastAsia="de-CH"/>
        </w:rPr>
        <w:lastRenderedPageBreak/>
        <w:t>Git-Repository</w:t>
      </w:r>
    </w:p>
    <w:p w:rsidR="00422FCC" w:rsidRDefault="00422FCC" w:rsidP="00422FCC">
      <w:pPr>
        <w:rPr>
          <w:lang w:eastAsia="de-CH"/>
        </w:rPr>
      </w:pPr>
      <w:r>
        <w:rPr>
          <w:lang w:eastAsia="de-CH"/>
        </w:rPr>
        <w:t>Um in der Durchführungs-Phase der IPA direkt mit der Entwicklung starten zu können, wird bereits im Voraus ein Git-Repository auf GitHub eingerichtet. Das Repository wird unter der firmeneigenen Organisation «Baloise» erstellt und «pelan-ui» genannt. Das Urheberecht gehört somit der Baloise unter der Verwendung einer MIT-Lizenz.</w:t>
      </w:r>
    </w:p>
    <w:p w:rsidR="00422FCC" w:rsidRDefault="00422FCC" w:rsidP="00422FCC">
      <w:pPr>
        <w:pStyle w:val="Untertitel"/>
        <w:rPr>
          <w:lang w:eastAsia="de-CH"/>
        </w:rPr>
      </w:pPr>
      <w:r>
        <w:rPr>
          <w:lang w:eastAsia="de-CH"/>
        </w:rPr>
        <w:t>Kanban-Board</w:t>
      </w:r>
    </w:p>
    <w:p w:rsidR="0029651B" w:rsidRDefault="00422FCC" w:rsidP="0029651B">
      <w:pPr>
        <w:rPr>
          <w:lang w:eastAsia="de-CH"/>
        </w:rPr>
      </w:pPr>
      <w:r>
        <w:rPr>
          <w:lang w:eastAsia="de-CH"/>
        </w:rPr>
        <w:t>Mit dem Git-Repository wird auch ein Kaban-Board eingerichtet, welches voraussichtlich mit der Integration von Waffle.io zustande kommt. Es werden auch bereits die Anforderungen in Form von GitHub-Issues eingetragen.</w:t>
      </w:r>
    </w:p>
    <w:p w:rsidR="0029651B" w:rsidRDefault="0029651B" w:rsidP="0029651B">
      <w:pPr>
        <w:pStyle w:val="berschrift2"/>
        <w:rPr>
          <w:lang w:eastAsia="de-CH"/>
        </w:rPr>
      </w:pPr>
      <w:bookmarkStart w:id="14" w:name="_Toc8223701"/>
      <w:r>
        <w:rPr>
          <w:lang w:eastAsia="de-CH"/>
        </w:rPr>
        <w:t>Neue Lerninhalte</w:t>
      </w:r>
      <w:bookmarkEnd w:id="14"/>
    </w:p>
    <w:p w:rsidR="0029651B" w:rsidRDefault="00422FCC" w:rsidP="0029651B">
      <w:pPr>
        <w:rPr>
          <w:lang w:eastAsia="de-CH"/>
        </w:rPr>
      </w:pPr>
      <w:r w:rsidRPr="00F82EE7">
        <w:rPr>
          <w:lang w:eastAsia="de-CH"/>
        </w:rPr>
        <w:t>Möglicherweise werden während der Entwicklung weitere Abhängigkeiten benötigt, zu welchen sich der Lernende in den entsprechenden Dokumentationen informieren muss. Zu den bekannten Mitteln kann sich der Lernende im Internet auf den zugehörigen Webseiten oder in Forums informieren. Die Umsetzung der Arbeit sollte jedoch nicht an einer unerwartet grossen, neuen Kompetenz scheitern, da es sich hierbei nur um kleinere Abhängigkeiten handeln wird.</w:t>
      </w:r>
    </w:p>
    <w:p w:rsidR="0029651B" w:rsidRDefault="0029651B" w:rsidP="0029651B">
      <w:pPr>
        <w:pStyle w:val="berschrift2"/>
        <w:rPr>
          <w:lang w:eastAsia="de-CH"/>
        </w:rPr>
      </w:pPr>
      <w:bookmarkStart w:id="15" w:name="_Toc8223702"/>
      <w:r>
        <w:rPr>
          <w:lang w:eastAsia="de-CH"/>
        </w:rPr>
        <w:t>Arbeiten in den letzten 6 Monaten</w:t>
      </w:r>
      <w:bookmarkEnd w:id="15"/>
    </w:p>
    <w:p w:rsidR="00422FCC" w:rsidRDefault="00422FCC" w:rsidP="00422FCC">
      <w:pPr>
        <w:rPr>
          <w:lang w:eastAsia="de-CH"/>
        </w:rPr>
      </w:pPr>
      <w:r>
        <w:rPr>
          <w:lang w:eastAsia="de-CH"/>
        </w:rPr>
        <w:t>In den letzten Monaten bestanden die Arbeiten des Lernenden aus hauptsächlich Front-End lastigen Arbeiten im Bereich Web-Development. Dabei wurden folgende Techniken genutzt: HTML, CSS, JavaScript, PHP, SQL, REST, Java, JavaScript-Libraries (JQuery, VueJS, Bootstrap,…).</w:t>
      </w:r>
    </w:p>
    <w:p w:rsidR="00422FCC" w:rsidRDefault="00422FCC" w:rsidP="00422FCC">
      <w:pPr>
        <w:rPr>
          <w:lang w:eastAsia="de-CH"/>
        </w:rPr>
      </w:pPr>
      <w:r>
        <w:rPr>
          <w:lang w:eastAsia="de-CH"/>
        </w:rPr>
        <w:t>Ein grosses Projekt war dabei der «Cash-Calculator», welcher den Leistungslohn aller Lernenden der Baloise berechnet. Dies geschieht anhand unterschiedlicher Parameter wie Noten und Verhalten.</w:t>
      </w:r>
    </w:p>
    <w:p w:rsidR="00422FCC" w:rsidRDefault="00422FCC" w:rsidP="00422FCC">
      <w:pPr>
        <w:rPr>
          <w:lang w:eastAsia="de-CH"/>
        </w:rPr>
      </w:pPr>
      <w:r>
        <w:rPr>
          <w:lang w:eastAsia="de-CH"/>
        </w:rPr>
        <w:t>Der «Cash-Calculator» steht allen Lernenden und der Personalabteilung zur Verfügung, und wird regelmässig genutzt. Für die Umsetzung wurden hier PHP und JavaScript (JQuery) genutzt, wobei der lernende auch in Kontakt mit der internen Authentifizierungs-Infrastruktur «Medusa» kam.</w:t>
      </w:r>
    </w:p>
    <w:p w:rsidR="0029651B" w:rsidRPr="0029651B" w:rsidRDefault="00422FCC" w:rsidP="0029651B">
      <w:pPr>
        <w:rPr>
          <w:lang w:eastAsia="de-CH"/>
        </w:rPr>
      </w:pPr>
      <w:r>
        <w:rPr>
          <w:lang w:eastAsia="de-CH"/>
        </w:rPr>
        <w:t>Darüber hinaus hat der Lernende eine Landing-Page für Start-Ups auf der Baloise.ch Webseite implementiert, über welche interessierte Start-Ups mit Mitarbeitern der Baloise in Kontakt treten können. Diese Aufgabe wurde mit Java im Back-End und JavaScript im Front-End realisiert.</w:t>
      </w:r>
    </w:p>
    <w:p w:rsidR="0029651B" w:rsidRDefault="0029651B">
      <w:pPr>
        <w:rPr>
          <w:rFonts w:ascii="MetaPro-Normal" w:eastAsiaTheme="majorEastAsia" w:hAnsi="MetaPro-Normal" w:cstheme="majorBidi"/>
          <w:color w:val="003399"/>
          <w:sz w:val="40"/>
          <w:szCs w:val="32"/>
          <w:lang w:eastAsia="de-CH"/>
        </w:rPr>
      </w:pPr>
      <w:r>
        <w:rPr>
          <w:lang w:eastAsia="de-CH"/>
        </w:rPr>
        <w:br w:type="page"/>
      </w:r>
    </w:p>
    <w:p w:rsidR="0029651B" w:rsidRDefault="0029651B" w:rsidP="0029651B">
      <w:pPr>
        <w:pStyle w:val="berschrift1"/>
        <w:rPr>
          <w:lang w:eastAsia="de-CH"/>
        </w:rPr>
      </w:pPr>
      <w:bookmarkStart w:id="16" w:name="_Toc8223703"/>
      <w:r>
        <w:rPr>
          <w:lang w:eastAsia="de-CH"/>
        </w:rPr>
        <w:lastRenderedPageBreak/>
        <w:t xml:space="preserve">Analyse </w:t>
      </w:r>
      <w:r w:rsidR="009A364B">
        <w:rPr>
          <w:lang w:eastAsia="de-CH"/>
        </w:rPr>
        <w:t xml:space="preserve">der </w:t>
      </w:r>
      <w:r>
        <w:rPr>
          <w:lang w:eastAsia="de-CH"/>
        </w:rPr>
        <w:t>Aufgabenstellung</w:t>
      </w:r>
      <w:bookmarkEnd w:id="16"/>
    </w:p>
    <w:p w:rsidR="006B15F8" w:rsidRPr="006B15F8" w:rsidRDefault="006B15F8" w:rsidP="006B15F8">
      <w:pPr>
        <w:rPr>
          <w:lang w:eastAsia="de-CH"/>
        </w:rPr>
      </w:pPr>
      <w:r>
        <w:rPr>
          <w:lang w:eastAsia="de-CH"/>
        </w:rPr>
        <w:t>Folgende Kapitel sollen die Aufgabenstellung aus pkorg.ch analysieren und wichtige Details für die Durchführungsphase erläutern.</w:t>
      </w:r>
    </w:p>
    <w:p w:rsidR="0029651B" w:rsidRDefault="00047E15" w:rsidP="00700B9B">
      <w:pPr>
        <w:pStyle w:val="berschrift2"/>
        <w:rPr>
          <w:lang w:eastAsia="de-CH"/>
        </w:rPr>
      </w:pPr>
      <w:bookmarkStart w:id="17" w:name="_Toc8223704"/>
      <w:r>
        <w:rPr>
          <w:lang w:eastAsia="de-CH"/>
        </w:rPr>
        <w:t>Kurzfassung Ist/Soll</w:t>
      </w:r>
      <w:bookmarkEnd w:id="17"/>
    </w:p>
    <w:p w:rsidR="006B15F8" w:rsidRDefault="006B15F8" w:rsidP="006B15F8">
      <w:pPr>
        <w:pStyle w:val="Untertitel"/>
        <w:rPr>
          <w:lang w:eastAsia="de-CH"/>
        </w:rPr>
      </w:pPr>
      <w:r>
        <w:rPr>
          <w:lang w:eastAsia="de-CH"/>
        </w:rPr>
        <w:t>Ist-Zustand</w:t>
      </w:r>
    </w:p>
    <w:p w:rsidR="006B15F8" w:rsidRPr="001F73AF" w:rsidRDefault="006B15F8" w:rsidP="006B15F8">
      <w:r w:rsidRPr="001F73AF">
        <w:t>Die Einsätze der Mitarbeiter werden in einer Excel-Tabelle geplant, welche sich auf einem Netzlaufwerk befindet. Die Tabelle bildet die Einsätze aller Mitarbeite</w:t>
      </w:r>
      <w:r>
        <w:t>r</w:t>
      </w:r>
      <w:r w:rsidRPr="001F73AF">
        <w:t xml:space="preserve"> für ein Semester ab, und kann nur mit einem Passwort bearbeitet werden.</w:t>
      </w:r>
    </w:p>
    <w:p w:rsidR="006B15F8" w:rsidRDefault="006B15F8" w:rsidP="006B15F8">
      <w:pPr>
        <w:pStyle w:val="Untertitel"/>
        <w:rPr>
          <w:lang w:eastAsia="de-CH"/>
        </w:rPr>
      </w:pPr>
      <w:r>
        <w:rPr>
          <w:lang w:eastAsia="de-CH"/>
        </w:rPr>
        <w:t>Soll-Zustand</w:t>
      </w:r>
    </w:p>
    <w:p w:rsidR="00700B9B" w:rsidRDefault="009C265B" w:rsidP="00700B9B">
      <w:pPr>
        <w:rPr>
          <w:lang w:eastAsia="de-CH"/>
        </w:rPr>
      </w:pPr>
      <w:r>
        <w:t>Für die Einsatzplanung steht eine Webanwendung bereit</w:t>
      </w:r>
      <w:r w:rsidR="006B15F8" w:rsidRPr="001F73AF">
        <w:t xml:space="preserve">, welche von allen Mitarbeitern genutzt werden </w:t>
      </w:r>
      <w:r>
        <w:t>könnt</w:t>
      </w:r>
      <w:r w:rsidR="00955354">
        <w:t>e</w:t>
      </w:r>
      <w:r w:rsidR="006B15F8" w:rsidRPr="001F73AF">
        <w:t>. Die Berechtigung zur Bearbeitung der Einsätze ist abhängig von der Benutzergruppe des angemeldeten Benutzers und Tageszeiten sowie Schichten können von Teamleitern mit wenig</w:t>
      </w:r>
      <w:r w:rsidR="00837673">
        <w:t xml:space="preserve"> Aufwand bearbeitet werden.</w:t>
      </w:r>
    </w:p>
    <w:p w:rsidR="00FE5AEC" w:rsidRDefault="00FE5AEC" w:rsidP="00FE5AEC">
      <w:pPr>
        <w:pStyle w:val="berschrift2"/>
        <w:rPr>
          <w:lang w:eastAsia="de-CH"/>
        </w:rPr>
      </w:pPr>
      <w:bookmarkStart w:id="18" w:name="_Toc8223705"/>
      <w:r>
        <w:rPr>
          <w:lang w:eastAsia="de-CH"/>
        </w:rPr>
        <w:t>Messbare Ziele</w:t>
      </w:r>
      <w:bookmarkEnd w:id="18"/>
    </w:p>
    <w:p w:rsidR="00FE5AEC" w:rsidRPr="001F73AF" w:rsidRDefault="00FE5AEC" w:rsidP="00FE5AEC">
      <w:pPr>
        <w:pStyle w:val="Listenabsatz"/>
        <w:numPr>
          <w:ilvl w:val="0"/>
          <w:numId w:val="6"/>
        </w:numPr>
      </w:pPr>
      <w:r w:rsidRPr="001F73AF">
        <w:t>Die Anwendung kann ohne weitere Anpassungen produktiv eingesetzt werden.</w:t>
      </w:r>
    </w:p>
    <w:p w:rsidR="00FE5AEC" w:rsidRPr="001F73AF" w:rsidRDefault="00FE5AEC" w:rsidP="00FE5AEC">
      <w:pPr>
        <w:pStyle w:val="Listenabsatz"/>
        <w:numPr>
          <w:ilvl w:val="0"/>
          <w:numId w:val="6"/>
        </w:numPr>
      </w:pPr>
      <w:r w:rsidRPr="001F73AF">
        <w:t xml:space="preserve">Der Arbeitsfortschritt wird mit </w:t>
      </w:r>
      <w:r>
        <w:t>der Projektmethode «</w:t>
      </w:r>
      <w:r w:rsidRPr="001F73AF">
        <w:t>Kanban</w:t>
      </w:r>
      <w:r>
        <w:t>» dokumentiert</w:t>
      </w:r>
      <w:r w:rsidRPr="001F73AF">
        <w:t>.</w:t>
      </w:r>
    </w:p>
    <w:p w:rsidR="00FE5AEC" w:rsidRPr="001F73AF" w:rsidRDefault="00FE5AEC" w:rsidP="00FE5AEC">
      <w:pPr>
        <w:pStyle w:val="Listenabsatz"/>
        <w:numPr>
          <w:ilvl w:val="0"/>
          <w:numId w:val="6"/>
        </w:numPr>
      </w:pPr>
      <w:r w:rsidRPr="001F73AF">
        <w:t xml:space="preserve">Änderungen in der Planung, </w:t>
      </w:r>
      <w:r>
        <w:t>die</w:t>
      </w:r>
      <w:r w:rsidRPr="001F73AF">
        <w:t xml:space="preserve"> während der Realisierung auftreten</w:t>
      </w:r>
      <w:r>
        <w:t>,</w:t>
      </w:r>
      <w:r w:rsidRPr="001F73AF">
        <w:t xml:space="preserve"> sind dokumentiert.</w:t>
      </w:r>
    </w:p>
    <w:p w:rsidR="00FE5AEC" w:rsidRPr="001F73AF" w:rsidRDefault="00FE5AEC" w:rsidP="00FE5AEC">
      <w:pPr>
        <w:pStyle w:val="Listenabsatz"/>
        <w:numPr>
          <w:ilvl w:val="0"/>
          <w:numId w:val="6"/>
        </w:numPr>
      </w:pPr>
      <w:r w:rsidRPr="001F73AF">
        <w:t>Die Anwendung bietet die Auswahl zwischen 2 Sprachen an.</w:t>
      </w:r>
    </w:p>
    <w:p w:rsidR="00FE5AEC" w:rsidRPr="001F73AF" w:rsidRDefault="00FE5AEC" w:rsidP="00FE5AEC">
      <w:pPr>
        <w:pStyle w:val="Listenabsatz"/>
        <w:numPr>
          <w:ilvl w:val="0"/>
          <w:numId w:val="6"/>
        </w:numPr>
      </w:pPr>
      <w:r w:rsidRPr="001F73AF">
        <w:t>Tageszeiten und Schichten lassen sich dynamisch anpassen.</w:t>
      </w:r>
    </w:p>
    <w:p w:rsidR="00FE5AEC" w:rsidRDefault="00FE5AEC" w:rsidP="00FE5AEC">
      <w:pPr>
        <w:pStyle w:val="Listenabsatz"/>
        <w:numPr>
          <w:ilvl w:val="0"/>
          <w:numId w:val="6"/>
        </w:numPr>
      </w:pPr>
      <w:r w:rsidRPr="001F73AF">
        <w:t>Teamleiter können die Gruppe eines Benutzers anpassen.</w:t>
      </w:r>
    </w:p>
    <w:p w:rsidR="00FE5AEC" w:rsidRDefault="00FE5AEC" w:rsidP="00FE5AEC">
      <w:pPr>
        <w:pStyle w:val="Listenabsatz"/>
        <w:numPr>
          <w:ilvl w:val="0"/>
          <w:numId w:val="6"/>
        </w:numPr>
      </w:pPr>
      <w:r>
        <w:t>Teamleiter können Einsätze planen, welche von allen Teammitgliedern eingesehen werden können.</w:t>
      </w:r>
    </w:p>
    <w:p w:rsidR="00700B9B" w:rsidRDefault="00700B9B" w:rsidP="00700B9B">
      <w:pPr>
        <w:pStyle w:val="berschrift2"/>
        <w:rPr>
          <w:lang w:eastAsia="de-CH"/>
        </w:rPr>
      </w:pPr>
      <w:bookmarkStart w:id="19" w:name="_Toc8223706"/>
      <w:r>
        <w:rPr>
          <w:lang w:eastAsia="de-CH"/>
        </w:rPr>
        <w:t>Dokumentation</w:t>
      </w:r>
      <w:bookmarkEnd w:id="19"/>
    </w:p>
    <w:p w:rsidR="004F33D0" w:rsidRDefault="009E5CBD" w:rsidP="004E3291">
      <w:r w:rsidRPr="001F73AF">
        <w:t xml:space="preserve">Die Dokumentation der Entwicklung </w:t>
      </w:r>
      <w:r>
        <w:t>findet</w:t>
      </w:r>
      <w:r w:rsidRPr="001F73AF">
        <w:t xml:space="preserve"> auf GitHub </w:t>
      </w:r>
      <w:r>
        <w:t>statt</w:t>
      </w:r>
      <w:r w:rsidRPr="001F73AF">
        <w:t xml:space="preserve">. Die anfallenden Arbeitsschritte </w:t>
      </w:r>
      <w:r>
        <w:t>werden</w:t>
      </w:r>
      <w:r w:rsidRPr="001F73AF">
        <w:t xml:space="preserve"> als Issues notiert und mit Labels geordnet. Dadurch können</w:t>
      </w:r>
      <w:r>
        <w:t xml:space="preserve"> sowohl</w:t>
      </w:r>
      <w:r w:rsidRPr="001F73AF">
        <w:t xml:space="preserve"> Änderungen der Arbeit </w:t>
      </w:r>
      <w:r>
        <w:t xml:space="preserve">als auch </w:t>
      </w:r>
      <w:r w:rsidRPr="001F73AF">
        <w:t>Fortschritte festgehalten werden</w:t>
      </w:r>
      <w:r>
        <w:t>, wobei Kanban genutzt wird</w:t>
      </w:r>
      <w:r w:rsidRPr="001F73AF">
        <w:t xml:space="preserve">. Änderungen in der Planung und Probleme </w:t>
      </w:r>
      <w:r>
        <w:t>werden</w:t>
      </w:r>
      <w:r w:rsidRPr="001F73AF">
        <w:t xml:space="preserve"> ebenfalls mit einem bestimmten Label notier</w:t>
      </w:r>
      <w:r>
        <w:t>t</w:t>
      </w:r>
      <w:r w:rsidRPr="001F73AF">
        <w:t>.</w:t>
      </w:r>
    </w:p>
    <w:p w:rsidR="004E3291" w:rsidRDefault="004F33D0" w:rsidP="004E3291">
      <w:r>
        <w:br w:type="page"/>
      </w:r>
    </w:p>
    <w:p w:rsidR="00700B9B" w:rsidRDefault="004E3291" w:rsidP="00700B9B">
      <w:pPr>
        <w:pStyle w:val="berschrift1"/>
        <w:rPr>
          <w:lang w:eastAsia="de-CH"/>
        </w:rPr>
      </w:pPr>
      <w:bookmarkStart w:id="20" w:name="_Toc8223707"/>
      <w:r>
        <w:rPr>
          <w:lang w:eastAsia="de-CH"/>
        </w:rPr>
        <w:lastRenderedPageBreak/>
        <w:t>Projektmanagement und Planung</w:t>
      </w:r>
      <w:bookmarkEnd w:id="20"/>
    </w:p>
    <w:p w:rsidR="00700B9B" w:rsidRDefault="00700B9B" w:rsidP="00700B9B">
      <w:pPr>
        <w:pStyle w:val="berschrift2"/>
        <w:rPr>
          <w:lang w:eastAsia="de-CH"/>
        </w:rPr>
      </w:pPr>
      <w:bookmarkStart w:id="21" w:name="_Toc8223708"/>
      <w:r>
        <w:rPr>
          <w:lang w:eastAsia="de-CH"/>
        </w:rPr>
        <w:t>Organisation</w:t>
      </w:r>
      <w:bookmarkEnd w:id="21"/>
    </w:p>
    <w:p w:rsidR="00700B9B" w:rsidRDefault="004E3362" w:rsidP="00700B9B">
      <w:r>
        <w:t xml:space="preserve">Die Durchführung </w:t>
      </w:r>
      <w:r w:rsidR="00E56C90">
        <w:t>einer</w:t>
      </w:r>
      <w:r>
        <w:t xml:space="preserve"> IPA fordert eine gute Planung und Organisation. Dazu gehört neben einem Zeitplan auch eine klare Aufteilung der Rollen, damit bei </w:t>
      </w:r>
      <w:r w:rsidR="009B13A3">
        <w:t xml:space="preserve">möglichen </w:t>
      </w:r>
      <w:r>
        <w:t xml:space="preserve">Rückfragen die richtige Ansprechperson kontaktiert werden </w:t>
      </w:r>
      <w:r w:rsidR="009B13A3">
        <w:t>kann</w:t>
      </w:r>
      <w:r>
        <w:t>.</w:t>
      </w:r>
    </w:p>
    <w:p w:rsidR="00700B9B" w:rsidRDefault="00700B9B" w:rsidP="00700B9B">
      <w:pPr>
        <w:pStyle w:val="berschrift3"/>
        <w:rPr>
          <w:lang w:eastAsia="de-CH"/>
        </w:rPr>
      </w:pPr>
      <w:bookmarkStart w:id="22" w:name="_Toc8223709"/>
      <w:r>
        <w:rPr>
          <w:lang w:eastAsia="de-CH"/>
        </w:rPr>
        <w:t>Zeitplan &amp; Termine</w:t>
      </w:r>
      <w:bookmarkEnd w:id="22"/>
    </w:p>
    <w:p w:rsidR="00FE5AEC" w:rsidRDefault="006C1213" w:rsidP="00F619D0">
      <w:r w:rsidRPr="001F73AF">
        <w:t xml:space="preserve">Der Zeitplan soll in der Planung eine Einschätzung des anfallenden Arbeitsaufwandes abbilden. Dazu wird die Arbeit in die 2 </w:t>
      </w:r>
      <w:r>
        <w:t>Abschnitte</w:t>
      </w:r>
      <w:r w:rsidRPr="001F73AF">
        <w:t xml:space="preserve"> «Entwicklung» und «Dokumentation» aufgeteilt</w:t>
      </w:r>
      <w:r>
        <w:t>, wobei das tägliche Ergänzen des Arbeitsjournals berücksichtigt werden muss. Da dies nur zwischen 10-20 Minuten dauern soll, wurde es im Zeitplan nicht explizit erwähnt.</w:t>
      </w:r>
      <w:r w:rsidRPr="001F73AF">
        <w:t xml:space="preserve"> Nach Abschluss des Projekts soll ein Ist-Soll-Vergleich die Einhaltung des Zeitplans erkennbar machen.</w:t>
      </w:r>
      <w:r>
        <w:t xml:space="preserve"> </w:t>
      </w:r>
    </w:p>
    <w:p w:rsidR="006C1213" w:rsidRPr="00BC21AB" w:rsidRDefault="006C1213" w:rsidP="006C1213">
      <w:pPr>
        <w:pStyle w:val="Untertitel"/>
      </w:pPr>
      <w:r w:rsidRPr="00BC21AB">
        <w:t>Durchführungsblock</w:t>
      </w:r>
    </w:p>
    <w:p w:rsidR="006C1213" w:rsidRDefault="006C1213" w:rsidP="006C1213">
      <w:pPr>
        <w:pStyle w:val="KeinLeerraum"/>
      </w:pPr>
      <w:r>
        <w:t>Startblock 3:</w:t>
      </w:r>
      <w:r>
        <w:tab/>
      </w:r>
      <w:r>
        <w:tab/>
        <w:t>24.04.2019 – 10.05.2019</w:t>
      </w:r>
    </w:p>
    <w:p w:rsidR="006C1213" w:rsidRDefault="006C1213" w:rsidP="006C1213">
      <w:pPr>
        <w:pStyle w:val="KeinLeerraum"/>
      </w:pPr>
      <w:r>
        <w:t xml:space="preserve">Durchführungs-Ort: </w:t>
      </w:r>
      <w:r>
        <w:tab/>
        <w:t>Basler Versicherungen AG, Aeschengraben 21, 4002 Basel</w:t>
      </w:r>
    </w:p>
    <w:p w:rsidR="006C1213" w:rsidRDefault="006C1213" w:rsidP="006C1213">
      <w:pPr>
        <w:pStyle w:val="KeinLeerraum"/>
      </w:pPr>
      <w:r>
        <w:t>Abgabe:</w:t>
      </w:r>
      <w:r>
        <w:tab/>
      </w:r>
      <w:r>
        <w:tab/>
        <w:t>10.05.2019 um 18:00 Uhr</w:t>
      </w:r>
    </w:p>
    <w:p w:rsidR="006C1213" w:rsidRDefault="006C1213" w:rsidP="006C1213">
      <w:pPr>
        <w:pStyle w:val="KeinLeerraum"/>
      </w:pPr>
    </w:p>
    <w:p w:rsidR="006C1213" w:rsidRPr="00BC21AB" w:rsidRDefault="006C1213" w:rsidP="006C1213">
      <w:pPr>
        <w:pStyle w:val="Untertitel"/>
      </w:pPr>
      <w:r w:rsidRPr="00BC21AB">
        <w:t>Termine</w:t>
      </w:r>
    </w:p>
    <w:p w:rsidR="006C1213" w:rsidRDefault="006C1213" w:rsidP="006C1213">
      <w:pPr>
        <w:pStyle w:val="KeinLeerraum"/>
      </w:pPr>
      <w:r>
        <w:t>Vorbesprechung</w:t>
      </w:r>
      <w:r>
        <w:tab/>
      </w:r>
      <w:r>
        <w:tab/>
      </w:r>
      <w:r w:rsidR="00BF7522">
        <w:tab/>
      </w:r>
      <w:r>
        <w:t>05.04.2019 um 16:00 Uhr, @</w:t>
      </w:r>
      <w:r w:rsidRPr="00E60C15">
        <w:t xml:space="preserve"> </w:t>
      </w:r>
      <w:r>
        <w:t>Basler Versicherungen AG</w:t>
      </w:r>
    </w:p>
    <w:p w:rsidR="006C1213" w:rsidRDefault="006C1213" w:rsidP="006C1213">
      <w:pPr>
        <w:pStyle w:val="KeinLeerraum"/>
      </w:pPr>
      <w:r>
        <w:t>Erster Besuch</w:t>
      </w:r>
      <w:r>
        <w:tab/>
      </w:r>
      <w:r>
        <w:tab/>
      </w:r>
      <w:r>
        <w:tab/>
      </w:r>
      <w:r w:rsidR="00BF7522">
        <w:tab/>
      </w:r>
      <w:r>
        <w:t>25.04.2019 um 16:30 Uhr, @</w:t>
      </w:r>
      <w:r w:rsidRPr="00E60C15">
        <w:t xml:space="preserve"> </w:t>
      </w:r>
      <w:r>
        <w:t>Basler Versicherungen AG</w:t>
      </w:r>
    </w:p>
    <w:p w:rsidR="006C1213" w:rsidRDefault="006C1213" w:rsidP="006C1213">
      <w:pPr>
        <w:pStyle w:val="KeinLeerraum"/>
      </w:pPr>
      <w:r>
        <w:t>Zweiter Besuch</w:t>
      </w:r>
      <w:r>
        <w:tab/>
      </w:r>
      <w:r>
        <w:tab/>
      </w:r>
      <w:r>
        <w:tab/>
      </w:r>
      <w:r w:rsidR="00BF7522">
        <w:tab/>
      </w:r>
      <w:r>
        <w:t xml:space="preserve">03.05.2019 </w:t>
      </w:r>
      <w:r w:rsidR="00CE06AA">
        <w:t>um 11:00 Uhr, @</w:t>
      </w:r>
      <w:r w:rsidR="00CE06AA" w:rsidRPr="00E60C15">
        <w:t xml:space="preserve"> </w:t>
      </w:r>
      <w:r w:rsidR="00CE06AA">
        <w:t>Basler Versicherungen AG</w:t>
      </w:r>
    </w:p>
    <w:p w:rsidR="006C1213" w:rsidRDefault="006C1213" w:rsidP="006C1213">
      <w:pPr>
        <w:pStyle w:val="KeinLeerraum"/>
      </w:pPr>
      <w:r>
        <w:t>Präsentation</w:t>
      </w:r>
      <w:r w:rsidR="00692379">
        <w:t xml:space="preserve"> &amp; </w:t>
      </w:r>
      <w:r>
        <w:t>Fachgespräch</w:t>
      </w:r>
      <w:r>
        <w:tab/>
      </w:r>
      <w:r w:rsidR="00BF7522">
        <w:tab/>
      </w:r>
      <w:r>
        <w:t>21.05.2019 um 15:00 Uhr, @</w:t>
      </w:r>
      <w:r w:rsidRPr="00E60C15">
        <w:t xml:space="preserve"> </w:t>
      </w:r>
      <w:r>
        <w:t>Basler Versicherungen AG</w:t>
      </w:r>
    </w:p>
    <w:p w:rsidR="00FF6A85" w:rsidRDefault="00FF6A85" w:rsidP="006C1213">
      <w:pPr>
        <w:pStyle w:val="KeinLeerraum"/>
      </w:pPr>
    </w:p>
    <w:p w:rsidR="006C1213" w:rsidRPr="006C1213" w:rsidRDefault="006C1213" w:rsidP="0079058D">
      <w:pPr>
        <w:pStyle w:val="KeinLeerraum"/>
      </w:pPr>
      <w:r>
        <w:t>[</w:t>
      </w:r>
      <w:r w:rsidR="00CE06AA" w:rsidRPr="00313DAC">
        <w:rPr>
          <w:b/>
          <w:color w:val="FF0000"/>
        </w:rPr>
        <w:t>TODO</w:t>
      </w:r>
      <w:r w:rsidR="00CE06AA">
        <w:t xml:space="preserve"> </w:t>
      </w:r>
      <w:r w:rsidR="00F619D0">
        <w:t xml:space="preserve">weitere </w:t>
      </w:r>
      <w:r>
        <w:t xml:space="preserve">Termine </w:t>
      </w:r>
      <w:r w:rsidR="000F0BDC">
        <w:t>ergänzen,</w:t>
      </w:r>
      <w:r w:rsidR="00F619D0">
        <w:t xml:space="preserve"> wenn nötig</w:t>
      </w:r>
      <w:r>
        <w:t>]</w:t>
      </w:r>
    </w:p>
    <w:p w:rsidR="00D51CF8" w:rsidRDefault="00C915E8" w:rsidP="00700B9B">
      <w:pPr>
        <w:rPr>
          <w:lang w:eastAsia="de-CH"/>
        </w:rPr>
      </w:pPr>
      <w:r>
        <w:rPr>
          <w:lang w:eastAsia="de-CH"/>
        </w:rPr>
        <w:t>[</w:t>
      </w:r>
      <w:r w:rsidR="003341A6" w:rsidRPr="00313DAC">
        <w:rPr>
          <w:b/>
          <w:color w:val="FF0000"/>
        </w:rPr>
        <w:t>TODO</w:t>
      </w:r>
      <w:r>
        <w:rPr>
          <w:lang w:eastAsia="de-CH"/>
        </w:rPr>
        <w:t>: Zeitplan einfügen (ganz am Ende)]</w:t>
      </w:r>
    </w:p>
    <w:p w:rsidR="00700B9B" w:rsidRDefault="00D51CF8" w:rsidP="00700B9B">
      <w:pPr>
        <w:rPr>
          <w:lang w:eastAsia="de-CH"/>
        </w:rPr>
      </w:pPr>
      <w:r>
        <w:rPr>
          <w:lang w:eastAsia="de-CH"/>
        </w:rPr>
        <w:br w:type="page"/>
      </w:r>
    </w:p>
    <w:p w:rsidR="00700B9B" w:rsidRDefault="00700B9B" w:rsidP="00700B9B">
      <w:pPr>
        <w:pStyle w:val="berschrift3"/>
        <w:rPr>
          <w:lang w:eastAsia="de-CH"/>
        </w:rPr>
      </w:pPr>
      <w:bookmarkStart w:id="23" w:name="_Toc8223710"/>
      <w:r>
        <w:rPr>
          <w:lang w:eastAsia="de-CH"/>
        </w:rPr>
        <w:lastRenderedPageBreak/>
        <w:t>Projektaufbauorganisation</w:t>
      </w:r>
      <w:bookmarkEnd w:id="23"/>
    </w:p>
    <w:p w:rsidR="00D51CF8" w:rsidRPr="00D51CF8" w:rsidRDefault="00D51CF8" w:rsidP="00D51CF8">
      <w:pPr>
        <w:rPr>
          <w:lang w:eastAsia="de-CH"/>
        </w:rPr>
      </w:pPr>
    </w:p>
    <w:p w:rsidR="00700B9B" w:rsidRDefault="001672AC" w:rsidP="00700B9B">
      <w:pPr>
        <w:rPr>
          <w:lang w:eastAsia="de-CH"/>
        </w:rPr>
      </w:pPr>
      <w:r>
        <w:rPr>
          <w:noProof/>
          <w:lang w:eastAsia="de-CH"/>
        </w:rPr>
        <w:drawing>
          <wp:inline distT="0" distB="0" distL="0" distR="0">
            <wp:extent cx="5744210" cy="3954780"/>
            <wp:effectExtent l="0" t="0" r="8890" b="762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4210" cy="3954780"/>
                    </a:xfrm>
                    <a:prstGeom prst="rect">
                      <a:avLst/>
                    </a:prstGeom>
                    <a:noFill/>
                    <a:ln>
                      <a:noFill/>
                    </a:ln>
                  </pic:spPr>
                </pic:pic>
              </a:graphicData>
            </a:graphic>
          </wp:inline>
        </w:drawing>
      </w:r>
    </w:p>
    <w:p w:rsidR="00D51CF8" w:rsidRDefault="00D51CF8" w:rsidP="004E3362">
      <w:pPr>
        <w:pStyle w:val="Untertitel"/>
      </w:pPr>
    </w:p>
    <w:p w:rsidR="00D51CF8" w:rsidRDefault="00D51CF8" w:rsidP="004E3362">
      <w:pPr>
        <w:pStyle w:val="Untertitel"/>
      </w:pPr>
    </w:p>
    <w:p w:rsidR="004E3362" w:rsidRDefault="004E3362" w:rsidP="004E3362">
      <w:pPr>
        <w:pStyle w:val="Untertitel"/>
      </w:pPr>
      <w:r>
        <w:t>Rollen</w:t>
      </w:r>
    </w:p>
    <w:p w:rsidR="004E3362" w:rsidRDefault="004E3362" w:rsidP="004E3362">
      <w:pPr>
        <w:pStyle w:val="KeinLeerraum"/>
      </w:pPr>
      <w:r>
        <w:t xml:space="preserve">    Auftraggeber</w:t>
      </w:r>
      <w:r>
        <w:tab/>
      </w:r>
      <w:r>
        <w:tab/>
      </w:r>
      <w:r>
        <w:tab/>
      </w:r>
      <w:r>
        <w:tab/>
      </w:r>
      <w:r>
        <w:tab/>
        <w:t>Matthias Cullmann</w:t>
      </w:r>
    </w:p>
    <w:p w:rsidR="004E3362" w:rsidRDefault="004E3362" w:rsidP="004E3362">
      <w:pPr>
        <w:pStyle w:val="KeinLeerraum"/>
      </w:pPr>
      <w:r>
        <w:t xml:space="preserve">    Projektausschuss</w:t>
      </w:r>
      <w:r>
        <w:tab/>
      </w:r>
      <w:r>
        <w:tab/>
      </w:r>
      <w:r>
        <w:tab/>
      </w:r>
      <w:r>
        <w:tab/>
        <w:t>Matthias Cullmann</w:t>
      </w:r>
    </w:p>
    <w:p w:rsidR="004E3362" w:rsidRDefault="004E3362" w:rsidP="004E3362">
      <w:pPr>
        <w:pStyle w:val="KeinLeerraum"/>
      </w:pPr>
      <w:r>
        <w:t xml:space="preserve">    Kunde</w:t>
      </w:r>
      <w:r>
        <w:tab/>
      </w:r>
      <w:r>
        <w:tab/>
      </w:r>
      <w:r>
        <w:tab/>
      </w:r>
      <w:r>
        <w:tab/>
      </w:r>
      <w:r>
        <w:tab/>
        <w:t>Corporate IT Helpdesk</w:t>
      </w:r>
    </w:p>
    <w:p w:rsidR="004E3362" w:rsidRDefault="004E3362" w:rsidP="004E3362">
      <w:pPr>
        <w:pStyle w:val="KeinLeerraum"/>
      </w:pPr>
      <w:r>
        <w:t xml:space="preserve">    Qualitätsexperten</w:t>
      </w:r>
      <w:r>
        <w:tab/>
      </w:r>
      <w:r>
        <w:tab/>
      </w:r>
      <w:r>
        <w:tab/>
      </w:r>
      <w:r>
        <w:tab/>
        <w:t>Beat Sommer, Felix Tobler</w:t>
      </w:r>
    </w:p>
    <w:p w:rsidR="004E3362" w:rsidRDefault="004E3362" w:rsidP="004E3362">
      <w:pPr>
        <w:pStyle w:val="KeinLeerraum"/>
      </w:pPr>
      <w:r>
        <w:t xml:space="preserve">    Validierungsexperte</w:t>
      </w:r>
      <w:r>
        <w:tab/>
      </w:r>
      <w:r>
        <w:tab/>
      </w:r>
      <w:r>
        <w:tab/>
      </w:r>
      <w:r>
        <w:tab/>
        <w:t>Tschan Günter</w:t>
      </w:r>
    </w:p>
    <w:p w:rsidR="004E3362" w:rsidRDefault="004E3362" w:rsidP="004E3362">
      <w:pPr>
        <w:pStyle w:val="KeinLeerraum"/>
      </w:pPr>
      <w:r>
        <w:t xml:space="preserve">    Projektleitung</w:t>
      </w:r>
      <w:r>
        <w:tab/>
      </w:r>
      <w:r>
        <w:tab/>
      </w:r>
      <w:r>
        <w:tab/>
      </w:r>
      <w:r>
        <w:tab/>
        <w:t>Elia Reutlinger</w:t>
      </w:r>
    </w:p>
    <w:p w:rsidR="004E3362" w:rsidRDefault="004E3362" w:rsidP="004E3362">
      <w:pPr>
        <w:pStyle w:val="KeinLeerraum"/>
      </w:pPr>
      <w:r>
        <w:t xml:space="preserve">    Fachspezialist</w:t>
      </w:r>
      <w:r>
        <w:tab/>
      </w:r>
      <w:r>
        <w:tab/>
      </w:r>
      <w:r>
        <w:tab/>
      </w:r>
      <w:r>
        <w:tab/>
        <w:t>Matthias Cullmann</w:t>
      </w:r>
    </w:p>
    <w:p w:rsidR="004E3362" w:rsidRDefault="004E3362" w:rsidP="004E3362">
      <w:pPr>
        <w:pStyle w:val="KeinLeerraum"/>
      </w:pPr>
      <w:r>
        <w:t xml:space="preserve">    Projektteam</w:t>
      </w:r>
      <w:r>
        <w:tab/>
      </w:r>
      <w:r>
        <w:tab/>
      </w:r>
      <w:r>
        <w:tab/>
      </w:r>
      <w:r>
        <w:tab/>
      </w:r>
      <w:r>
        <w:tab/>
        <w:t>Elia Reutlinger</w:t>
      </w:r>
    </w:p>
    <w:p w:rsidR="001672AC" w:rsidRDefault="001672AC" w:rsidP="001672AC">
      <w:r>
        <w:br w:type="page"/>
      </w:r>
    </w:p>
    <w:p w:rsidR="00700B9B" w:rsidRDefault="00700B9B" w:rsidP="00700B9B">
      <w:pPr>
        <w:pStyle w:val="berschrift3"/>
        <w:rPr>
          <w:lang w:eastAsia="de-CH"/>
        </w:rPr>
      </w:pPr>
      <w:bookmarkStart w:id="24" w:name="_Toc8223711"/>
      <w:r>
        <w:rPr>
          <w:lang w:eastAsia="de-CH"/>
        </w:rPr>
        <w:lastRenderedPageBreak/>
        <w:t>Arbeitsplatz</w:t>
      </w:r>
      <w:bookmarkEnd w:id="24"/>
    </w:p>
    <w:p w:rsidR="00B077BB" w:rsidRDefault="00B077BB" w:rsidP="00B077BB">
      <w:r>
        <w:t>Die Ausführung der IPA findet im Hauptsitz der Basler Versicherungen statt. Im 4. Stock befinden sich neben dem Flex-Office einige Rückzugsräume, wobei einer von diesen für die IPA reserviert ist.</w:t>
      </w:r>
    </w:p>
    <w:p w:rsidR="00700B9B" w:rsidRDefault="001672AC" w:rsidP="00700B9B">
      <w:pPr>
        <w:rPr>
          <w:lang w:eastAsia="de-CH"/>
        </w:rPr>
      </w:pPr>
      <w:r>
        <w:rPr>
          <w:noProof/>
          <w:lang w:eastAsia="de-CH"/>
        </w:rPr>
        <w:drawing>
          <wp:inline distT="0" distB="0" distL="0" distR="0">
            <wp:extent cx="5744210" cy="1969135"/>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4210" cy="1969135"/>
                    </a:xfrm>
                    <a:prstGeom prst="rect">
                      <a:avLst/>
                    </a:prstGeom>
                    <a:noFill/>
                    <a:ln>
                      <a:noFill/>
                    </a:ln>
                  </pic:spPr>
                </pic:pic>
              </a:graphicData>
            </a:graphic>
          </wp:inline>
        </w:drawing>
      </w:r>
    </w:p>
    <w:p w:rsidR="00700B9B" w:rsidRDefault="00700B9B" w:rsidP="00700B9B">
      <w:pPr>
        <w:pStyle w:val="berschrift3"/>
        <w:rPr>
          <w:lang w:eastAsia="de-CH"/>
        </w:rPr>
      </w:pPr>
      <w:bookmarkStart w:id="25" w:name="_Toc8223712"/>
      <w:r>
        <w:rPr>
          <w:lang w:eastAsia="de-CH"/>
        </w:rPr>
        <w:t>Datensicherung &amp; Versionierung</w:t>
      </w:r>
      <w:bookmarkEnd w:id="25"/>
    </w:p>
    <w:p w:rsidR="004C056F" w:rsidRDefault="004C056F" w:rsidP="004C056F">
      <w:r>
        <w:t>Die Datensicherung während der IPA findet vorrangig auf GitHub statt. Dabei wird die Anwendung mit dem IPA-Bericht in einem separaten Verzeichnis hochgeladen, was nach jeder grösseren Änderung mindestens 1 Mal pro Tag geschehen sollte. Mit jedem Hochladen können ein Titel sowie eine Beschreibung des Fortschritts notiert werden, wodurch erkennbar gemacht werden soll, was genau in der Version geändert wurde. Gleichzeitig kann man auf GitHub-Issues verweisen, wodurch im Kanban ersichtlich wird, in welcher Version welcher Arbeitsschritt erledigt wurde.</w:t>
      </w:r>
    </w:p>
    <w:p w:rsidR="00973FBF" w:rsidRDefault="004C056F" w:rsidP="000203A4">
      <w:r>
        <w:t>Als zusätzliche Absicherung bei Ausfällen erstelle ich auf einer externen Festplatte ein tägliches Backup der gesamten Partition meines Notebooks. Dies ist zwar</w:t>
      </w:r>
      <w:r w:rsidR="000203A4">
        <w:t xml:space="preserve"> </w:t>
      </w:r>
      <w:r w:rsidR="00E57A1D">
        <w:t>laut</w:t>
      </w:r>
      <w:r w:rsidR="000203A4">
        <w:t xml:space="preserve"> </w:t>
      </w:r>
      <w:r w:rsidR="00E57A1D">
        <w:t>Erkenntnissen aus</w:t>
      </w:r>
      <w:r w:rsidR="000203A4">
        <w:t xml:space="preserve"> der IPA-Vorbesprechung</w:t>
      </w:r>
      <w:r>
        <w:t xml:space="preserve"> keine direkte Anforderung der IPA</w:t>
      </w:r>
      <w:r w:rsidR="0089699B">
        <w:t xml:space="preserve">, </w:t>
      </w:r>
      <w:r>
        <w:t>ermöglicht es mir</w:t>
      </w:r>
      <w:r w:rsidR="0089699B">
        <w:t xml:space="preserve"> aber,</w:t>
      </w:r>
      <w:r>
        <w:t xml:space="preserve"> im Notfall schneller zu meiner Arbeit zurückzukehren.</w:t>
      </w:r>
      <w:r w:rsidR="00C40453" w:rsidRPr="00C40453">
        <w:rPr>
          <w:noProof/>
          <w:lang w:eastAsia="de-CH"/>
        </w:rPr>
        <w:t xml:space="preserve"> </w:t>
      </w:r>
    </w:p>
    <w:p w:rsidR="00700B9B" w:rsidRDefault="00C40453" w:rsidP="00C40453">
      <w:pPr>
        <w:jc w:val="center"/>
        <w:rPr>
          <w:lang w:eastAsia="de-CH"/>
        </w:rPr>
      </w:pPr>
      <w:r>
        <w:rPr>
          <w:noProof/>
          <w:lang w:eastAsia="de-CH"/>
        </w:rPr>
        <w:drawing>
          <wp:inline distT="0" distB="0" distL="0" distR="0" wp14:anchorId="599EB7FF" wp14:editId="39058E19">
            <wp:extent cx="3046391" cy="2722728"/>
            <wp:effectExtent l="0" t="0" r="190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6391" cy="2722728"/>
                    </a:xfrm>
                    <a:prstGeom prst="rect">
                      <a:avLst/>
                    </a:prstGeom>
                    <a:noFill/>
                    <a:ln>
                      <a:noFill/>
                    </a:ln>
                  </pic:spPr>
                </pic:pic>
              </a:graphicData>
            </a:graphic>
          </wp:inline>
        </w:drawing>
      </w:r>
    </w:p>
    <w:p w:rsidR="00F21268" w:rsidRDefault="00F21268" w:rsidP="00F21268">
      <w:pPr>
        <w:rPr>
          <w:lang w:eastAsia="de-CH"/>
        </w:rPr>
      </w:pPr>
    </w:p>
    <w:p w:rsidR="00F21268" w:rsidRDefault="00F21268" w:rsidP="00F21268">
      <w:pPr>
        <w:rPr>
          <w:lang w:eastAsia="de-CH"/>
        </w:rPr>
      </w:pPr>
      <w:r>
        <w:rPr>
          <w:lang w:eastAsia="de-CH"/>
        </w:rPr>
        <w:br w:type="page"/>
      </w:r>
    </w:p>
    <w:p w:rsidR="00700B9B" w:rsidRDefault="003A10B9" w:rsidP="00700B9B">
      <w:pPr>
        <w:pStyle w:val="berschrift2"/>
        <w:rPr>
          <w:lang w:eastAsia="de-CH"/>
        </w:rPr>
      </w:pPr>
      <w:bookmarkStart w:id="26" w:name="_Toc8223713"/>
      <w:r>
        <w:rPr>
          <w:lang w:eastAsia="de-CH"/>
        </w:rPr>
        <w:lastRenderedPageBreak/>
        <w:t>Auswertung der Aufgabenstellung</w:t>
      </w:r>
      <w:bookmarkEnd w:id="26"/>
    </w:p>
    <w:p w:rsidR="003A10B9" w:rsidRDefault="001E53FF" w:rsidP="003A10B9">
      <w:pPr>
        <w:rPr>
          <w:lang w:eastAsia="de-CH"/>
        </w:rPr>
      </w:pPr>
      <w:r>
        <w:rPr>
          <w:lang w:eastAsia="de-CH"/>
        </w:rPr>
        <w:t xml:space="preserve">In diesem Kapitel wird die Nutzung der detaillierten Aufgabenstellung als Quelle erläutert. Die Reflektion und Umwandlung der dort bestimmten </w:t>
      </w:r>
      <w:r w:rsidR="00816252">
        <w:rPr>
          <w:lang w:eastAsia="de-CH"/>
        </w:rPr>
        <w:t>Kriterien</w:t>
      </w:r>
      <w:r>
        <w:rPr>
          <w:lang w:eastAsia="de-CH"/>
        </w:rPr>
        <w:t xml:space="preserve"> sollen hier erkennbar </w:t>
      </w:r>
      <w:r w:rsidR="001917C2">
        <w:rPr>
          <w:lang w:eastAsia="de-CH"/>
        </w:rPr>
        <w:t xml:space="preserve">gemacht </w:t>
      </w:r>
      <w:r>
        <w:rPr>
          <w:lang w:eastAsia="de-CH"/>
        </w:rPr>
        <w:t>werden, da sich die Implementierung der Anwendung ausschliesslich an diesen orientierte.</w:t>
      </w:r>
    </w:p>
    <w:p w:rsidR="003A10B9" w:rsidRDefault="001E53FF" w:rsidP="003A10B9">
      <w:pPr>
        <w:pStyle w:val="berschrift3"/>
        <w:rPr>
          <w:lang w:eastAsia="de-CH"/>
        </w:rPr>
      </w:pPr>
      <w:bookmarkStart w:id="27" w:name="_Toc8223714"/>
      <w:r>
        <w:rPr>
          <w:lang w:eastAsia="de-CH"/>
        </w:rPr>
        <w:t>Wandlung der vorgegebenen Tests</w:t>
      </w:r>
      <w:bookmarkEnd w:id="27"/>
    </w:p>
    <w:p w:rsidR="003A10B9" w:rsidRDefault="001E53FF" w:rsidP="003A10B9">
      <w:r w:rsidRPr="00C03F22">
        <w:t xml:space="preserve">Zur Prüfung der korrekten Funktion der Anwendung </w:t>
      </w:r>
      <w:r>
        <w:t>werden</w:t>
      </w:r>
      <w:r w:rsidRPr="00C03F22">
        <w:t xml:space="preserve"> manuelle Tests </w:t>
      </w:r>
      <w:r>
        <w:t xml:space="preserve">durch ein Konzept </w:t>
      </w:r>
      <w:r w:rsidRPr="00C03F22">
        <w:t>definiert und mit einem Protokoll ausgeführt und festgehalten.</w:t>
      </w:r>
      <w:r>
        <w:t xml:space="preserve"> </w:t>
      </w:r>
      <w:r w:rsidRPr="00C03F22">
        <w:t xml:space="preserve">Notwendige Test, welche die vorausgesetzten Funktionen der Anwendung bestätigen, </w:t>
      </w:r>
      <w:r>
        <w:t>wurden in der Aufgabenstellung auf pkorg.ch bereits grob beschrieben und müssen im Testkonzept enthalten sein. Dabei werden diese mit einzelnen Testschritten</w:t>
      </w:r>
      <w:r w:rsidR="001917C2">
        <w:t>,</w:t>
      </w:r>
      <w:r>
        <w:t xml:space="preserve"> erwarteten Resultaten</w:t>
      </w:r>
      <w:r w:rsidR="001917C2">
        <w:t xml:space="preserve"> und wenn nötig weiteren Details</w:t>
      </w:r>
      <w:r>
        <w:t xml:space="preserve"> ergänzt. Die vordefinierten Tests bilden gleichzeitig die Use-Cases der Anwendung, nach welchen sich die Implementierung richtete. </w:t>
      </w:r>
    </w:p>
    <w:p w:rsidR="003A10B9" w:rsidRDefault="003A10B9" w:rsidP="003A10B9">
      <w:pPr>
        <w:pStyle w:val="berschrift3"/>
        <w:rPr>
          <w:lang w:eastAsia="de-CH"/>
        </w:rPr>
      </w:pPr>
      <w:bookmarkStart w:id="28" w:name="_Toc8223715"/>
      <w:r>
        <w:rPr>
          <w:lang w:eastAsia="de-CH"/>
        </w:rPr>
        <w:t>Mittel und Methoden</w:t>
      </w:r>
      <w:bookmarkEnd w:id="28"/>
    </w:p>
    <w:p w:rsidR="001E53FF" w:rsidRDefault="001E53FF" w:rsidP="001E53FF">
      <w:r w:rsidRPr="001F73AF">
        <w:t>Zur Entwicklung der Anwendung und Erfassung des IPA-Berichts w</w:t>
      </w:r>
      <w:r w:rsidR="00B10ADC">
        <w:t>e</w:t>
      </w:r>
      <w:r w:rsidRPr="001F73AF">
        <w:t xml:space="preserve">rden einige Tools benötigt, mit </w:t>
      </w:r>
      <w:r>
        <w:t>denen</w:t>
      </w:r>
      <w:r w:rsidRPr="001F73AF">
        <w:t xml:space="preserve"> diese Aufwände optimal erledigt werden </w:t>
      </w:r>
      <w:r>
        <w:t>k</w:t>
      </w:r>
      <w:r w:rsidR="00E41210">
        <w:t>ö</w:t>
      </w:r>
      <w:r>
        <w:t>nnen</w:t>
      </w:r>
      <w:r w:rsidRPr="001F73AF">
        <w:t>. Da die Entwicklung losgelöst von internen Abhängigkeiten sein soll wird ein privates Notebook verwendet. Dies führt auch zu einer Absicherung vor möglichen Komplikationen mit der Infrastruktur der Baloise (</w:t>
      </w:r>
      <w:r w:rsidR="00C82400">
        <w:t>beispielsweise</w:t>
      </w:r>
      <w:r w:rsidRPr="001F73AF">
        <w:t xml:space="preserve"> Proxys, Firewalls und </w:t>
      </w:r>
      <w:r w:rsidR="005637FE">
        <w:t xml:space="preserve">fehlende </w:t>
      </w:r>
      <w:r w:rsidRPr="001F73AF">
        <w:t xml:space="preserve">Berechtigungen).  </w:t>
      </w:r>
    </w:p>
    <w:p w:rsidR="001E53FF" w:rsidRPr="001F73AF" w:rsidRDefault="001E53FF" w:rsidP="001E53FF">
      <w:r w:rsidRPr="001F73AF">
        <w:t xml:space="preserve">Der Schwerpunkt während der Entwicklung lag bei </w:t>
      </w:r>
      <w:r>
        <w:t>unterschiedlichen Programmiersprachen und Frameworks, die ich in der Vergangenheit schon genutzt habe und dabei bereits einige Kenntnisse sammeln konnte.</w:t>
      </w:r>
    </w:p>
    <w:p w:rsidR="001E53FF" w:rsidRPr="001F73AF" w:rsidRDefault="001E53FF" w:rsidP="001E53FF">
      <w:pPr>
        <w:pStyle w:val="Listenabsatz"/>
        <w:numPr>
          <w:ilvl w:val="0"/>
          <w:numId w:val="9"/>
        </w:numPr>
      </w:pPr>
      <w:r w:rsidRPr="00BC21AB">
        <w:rPr>
          <w:rFonts w:ascii="MetaPro-Bold" w:hAnsi="MetaPro-Bold"/>
        </w:rPr>
        <w:t>HTML</w:t>
      </w:r>
      <w:r w:rsidRPr="001F73AF">
        <w:t xml:space="preserve"> </w:t>
      </w:r>
      <w:r>
        <w:t>&amp;</w:t>
      </w:r>
      <w:r w:rsidRPr="001F73AF">
        <w:t xml:space="preserve"> </w:t>
      </w:r>
      <w:r w:rsidRPr="00BC21AB">
        <w:rPr>
          <w:rFonts w:ascii="MetaPro-Bold" w:hAnsi="MetaPro-Bold"/>
        </w:rPr>
        <w:t>CSS</w:t>
      </w:r>
      <w:r>
        <w:rPr>
          <w:rFonts w:asciiTheme="majorHAnsi" w:hAnsiTheme="majorHAnsi" w:cstheme="majorHAnsi"/>
        </w:rPr>
        <w:t xml:space="preserve"> </w:t>
      </w:r>
    </w:p>
    <w:p w:rsidR="001E53FF" w:rsidRPr="001F73AF" w:rsidRDefault="001E53FF" w:rsidP="001E53FF">
      <w:pPr>
        <w:pStyle w:val="Listenabsatz"/>
      </w:pPr>
      <w:r w:rsidRPr="001F73AF">
        <w:t>Zur Strukturierung und Gestaltung der Anwendung.</w:t>
      </w:r>
      <w:r>
        <w:t xml:space="preserve"> Seit ungefähr 8 Jahren bei </w:t>
      </w:r>
      <w:r w:rsidR="00B05F3E">
        <w:t>den meisten</w:t>
      </w:r>
      <w:r w:rsidR="00254577">
        <w:t xml:space="preserve"> meiner</w:t>
      </w:r>
      <w:r>
        <w:t xml:space="preserve"> Projekte in Verwendung.</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JavaScript</w:t>
      </w:r>
    </w:p>
    <w:p w:rsidR="001E53FF" w:rsidRPr="001F73AF" w:rsidRDefault="001E53FF" w:rsidP="001E53FF">
      <w:pPr>
        <w:pStyle w:val="Listenabsatz"/>
      </w:pPr>
      <w:r w:rsidRPr="001F73AF">
        <w:t>Für Funktionalitäten und die grundlegende Entwicklung der Anwendung.</w:t>
      </w:r>
      <w:r>
        <w:t xml:space="preserve"> Bekannt seit Beginn meiner Ausbildung und bereits in </w:t>
      </w:r>
      <w:r w:rsidR="002A2DC8">
        <w:t>zahlreichen</w:t>
      </w:r>
      <w:r>
        <w:t xml:space="preserve"> Projekten verwendet.</w:t>
      </w:r>
    </w:p>
    <w:p w:rsidR="001E53FF" w:rsidRPr="00BC21AB" w:rsidRDefault="001E53FF" w:rsidP="001E53FF">
      <w:pPr>
        <w:pStyle w:val="Listenabsatz"/>
        <w:numPr>
          <w:ilvl w:val="0"/>
          <w:numId w:val="9"/>
        </w:numPr>
        <w:rPr>
          <w:rFonts w:ascii="MetaPro-Bold" w:hAnsi="MetaPro-Bold"/>
        </w:rPr>
      </w:pPr>
      <w:r w:rsidRPr="00BC21AB">
        <w:rPr>
          <w:rFonts w:ascii="MetaPro-Bold" w:hAnsi="MetaPro-Bold"/>
        </w:rPr>
        <w:t>Vue.js</w:t>
      </w:r>
    </w:p>
    <w:p w:rsidR="001E53FF" w:rsidRPr="001F73AF" w:rsidRDefault="001E53FF" w:rsidP="001E53FF">
      <w:pPr>
        <w:pStyle w:val="Listenabsatz"/>
      </w:pPr>
      <w:r w:rsidRPr="001F73AF">
        <w:t>Webframework (JavaScript) zur Entwicklung clientseitiger Anwendungen.</w:t>
      </w:r>
      <w:r>
        <w:t xml:space="preserve"> Erstmals im Dezember 2018 angewendet und bis jetzt 2 Projekte </w:t>
      </w:r>
      <w:r w:rsidR="00441FD2">
        <w:t xml:space="preserve">damit </w:t>
      </w:r>
      <w:r>
        <w:t xml:space="preserve">realisiert. </w:t>
      </w:r>
    </w:p>
    <w:p w:rsidR="001E53FF" w:rsidRDefault="001E53FF" w:rsidP="001E53FF">
      <w:r w:rsidRPr="001F73AF">
        <w:t xml:space="preserve">Bei der Verwendung von Vue.js entstehen in der Regel weitere Abhängigkeiten. Beispielsweise wird für das Design die Komponenten-Bibliothek Vuetify genutzt, durch </w:t>
      </w:r>
      <w:r>
        <w:t>die</w:t>
      </w:r>
      <w:r w:rsidRPr="001F73AF">
        <w:t xml:space="preserve"> ein </w:t>
      </w:r>
      <w:r>
        <w:t>gängiges</w:t>
      </w:r>
      <w:r w:rsidRPr="001F73AF">
        <w:t xml:space="preserve"> </w:t>
      </w:r>
      <w:r>
        <w:t>«</w:t>
      </w:r>
      <w:r w:rsidRPr="001F73AF">
        <w:t>Material Design</w:t>
      </w:r>
      <w:r>
        <w:t>»</w:t>
      </w:r>
      <w:r w:rsidRPr="001F73AF">
        <w:t xml:space="preserve"> zeitnah realisiert werden kann.</w:t>
      </w:r>
    </w:p>
    <w:p w:rsidR="001E53FF" w:rsidRDefault="001E53FF" w:rsidP="001E53FF"/>
    <w:p w:rsidR="001E53FF" w:rsidRDefault="001E53FF" w:rsidP="001E53FF"/>
    <w:p w:rsidR="001E53FF" w:rsidRDefault="001E53FF" w:rsidP="001E53FF"/>
    <w:p w:rsidR="001E53FF" w:rsidRDefault="001E53FF" w:rsidP="001E53FF"/>
    <w:p w:rsidR="001E53FF" w:rsidRDefault="001E53FF" w:rsidP="001E53FF">
      <w:pPr>
        <w:pStyle w:val="Untertitel"/>
      </w:pPr>
      <w:r>
        <w:lastRenderedPageBreak/>
        <w:t>Software &amp; Dienste</w:t>
      </w:r>
    </w:p>
    <w:p w:rsidR="001E53FF" w:rsidRDefault="001E53FF" w:rsidP="001E53FF">
      <w:r w:rsidRPr="001F73AF">
        <w:t xml:space="preserve">Damit die Entwicklung lokal und mit Testdaten stattfinden kann, wird eine Instanz der Pelan-API benötigt. Da diese mit PHP und einer Datenbank arbeitet kann sie durch </w:t>
      </w:r>
      <w:r w:rsidRPr="007B0783">
        <w:rPr>
          <w:rFonts w:ascii="MetaPro-Bold" w:hAnsi="MetaPro-Bold"/>
        </w:rPr>
        <w:t>XAMPP</w:t>
      </w:r>
      <w:r w:rsidRPr="001F73AF">
        <w:t xml:space="preserve"> betrieben werden. XAMPP ermöglicht unter anderem die Nutzung eines Apache Webservers auf einem lokalen Gerät, wobei zahlreiche Optionen zur Instanziierung einer API mitgeliefert werden.</w:t>
      </w:r>
      <w:r>
        <w:rPr>
          <w:rStyle w:val="Funotenzeichen"/>
        </w:rPr>
        <w:footnoteReference w:id="1"/>
      </w:r>
    </w:p>
    <w:p w:rsidR="001E53FF" w:rsidRPr="00BC21AB" w:rsidRDefault="001E53FF" w:rsidP="001E53FF">
      <w:r w:rsidRPr="009A175C">
        <w:rPr>
          <w:rFonts w:ascii="MetaPro-Bold" w:hAnsi="MetaPro-Bold"/>
        </w:rPr>
        <w:t>Atom</w:t>
      </w:r>
      <w:r w:rsidRPr="001F73AF">
        <w:t xml:space="preserve"> ist ein </w:t>
      </w:r>
      <w:r>
        <w:t xml:space="preserve">von GitHub entwickelter </w:t>
      </w:r>
      <w:r w:rsidRPr="001F73AF">
        <w:t>Texteditor,</w:t>
      </w:r>
      <w:r>
        <w:t xml:space="preserve"> mit dem der </w:t>
      </w:r>
      <w:r w:rsidR="003225D3">
        <w:t>Code von Pelan</w:t>
      </w:r>
      <w:r>
        <w:t xml:space="preserve"> geschrieben wurde</w:t>
      </w:r>
      <w:r w:rsidRPr="001F73AF">
        <w:t xml:space="preserve">. Er bietet die Installation von </w:t>
      </w:r>
      <w:r>
        <w:t xml:space="preserve">zahlreichen </w:t>
      </w:r>
      <w:r w:rsidRPr="001F73AF">
        <w:t xml:space="preserve">Plugins an, </w:t>
      </w:r>
      <w:r>
        <w:t>durch die</w:t>
      </w:r>
      <w:r w:rsidRPr="001F73AF">
        <w:t xml:space="preserve"> das Entwickeln vereinfacht werden soll. </w:t>
      </w:r>
      <w:r>
        <w:t>Weil</w:t>
      </w:r>
      <w:r w:rsidRPr="001F73AF">
        <w:t xml:space="preserve"> die Anwendung auf </w:t>
      </w:r>
      <w:r w:rsidRPr="002978F8">
        <w:rPr>
          <w:rFonts w:ascii="MetaPro-Bold" w:hAnsi="MetaPro-Bold"/>
        </w:rPr>
        <w:t>GitHub</w:t>
      </w:r>
      <w:r w:rsidRPr="001F73AF">
        <w:t xml:space="preserve"> dokumentiert und publiziert werden soll</w:t>
      </w:r>
      <w:r>
        <w:t>,</w:t>
      </w:r>
      <w:r w:rsidRPr="001F73AF">
        <w:t xml:space="preserve"> wird </w:t>
      </w:r>
      <w:r w:rsidRPr="002978F8">
        <w:rPr>
          <w:rFonts w:ascii="MetaPro-Bold" w:hAnsi="MetaPro-Bold"/>
        </w:rPr>
        <w:t>GitHub Desktop</w:t>
      </w:r>
      <w:r w:rsidRPr="001F73AF">
        <w:t xml:space="preserve"> verwendet. GitHub Desktop ist eine grafische Oberfläche zur Nutzung von </w:t>
      </w:r>
      <w:r w:rsidRPr="002978F8">
        <w:rPr>
          <w:rFonts w:ascii="MetaPro-Bold" w:hAnsi="MetaPro-Bold"/>
        </w:rPr>
        <w:t>Git</w:t>
      </w:r>
      <w:r w:rsidRPr="001F73AF">
        <w:t xml:space="preserve">, wodurch Änderungen im Code einfacher ersichtlich </w:t>
      </w:r>
      <w:r>
        <w:t>sind und</w:t>
      </w:r>
      <w:r w:rsidRPr="001F73AF">
        <w:t xml:space="preserve"> schnell hochgeladen werden können.</w:t>
      </w:r>
      <w:r>
        <w:t xml:space="preserve"> </w:t>
      </w:r>
      <w:r>
        <w:rPr>
          <w:rStyle w:val="Funotenzeichen"/>
        </w:rPr>
        <w:footnoteReference w:id="2"/>
      </w:r>
      <w:r>
        <w:t xml:space="preserve"> </w:t>
      </w:r>
      <w:r w:rsidRPr="001F73AF">
        <w:t xml:space="preserve">Durch die Integration eines </w:t>
      </w:r>
      <w:r w:rsidRPr="002978F8">
        <w:rPr>
          <w:rFonts w:ascii="MetaPro-Bold" w:hAnsi="MetaPro-Bold"/>
        </w:rPr>
        <w:t>Project-Boards</w:t>
      </w:r>
      <w:r w:rsidRPr="001F73AF">
        <w:t xml:space="preserve"> auf GitHub </w:t>
      </w:r>
      <w:r>
        <w:t>werden</w:t>
      </w:r>
      <w:r w:rsidRPr="001F73AF">
        <w:t xml:space="preserve"> die Issues </w:t>
      </w:r>
      <w:r>
        <w:t>des Pelan-</w:t>
      </w:r>
      <w:r w:rsidRPr="001F73AF">
        <w:t>Repositorys mit einem Kanban-Board visualisiert.</w:t>
      </w:r>
    </w:p>
    <w:p w:rsidR="003A10B9" w:rsidRDefault="001E53FF" w:rsidP="003A10B9">
      <w:r w:rsidRPr="001F73AF">
        <w:t xml:space="preserve">Zur Demonstration </w:t>
      </w:r>
      <w:r>
        <w:t xml:space="preserve">wird die </w:t>
      </w:r>
      <w:r w:rsidRPr="001F73AF">
        <w:t xml:space="preserve">Anwendung </w:t>
      </w:r>
      <w:r>
        <w:t xml:space="preserve">mit dem </w:t>
      </w:r>
      <w:r w:rsidRPr="001F73AF">
        <w:t xml:space="preserve">Online-Dienst </w:t>
      </w:r>
      <w:r w:rsidRPr="00F257E4">
        <w:rPr>
          <w:rFonts w:ascii="MetaPro-Bold" w:hAnsi="MetaPro-Bold"/>
        </w:rPr>
        <w:t>Netlify</w:t>
      </w:r>
      <w:r>
        <w:t xml:space="preserve"> unter einer Subdomain publiziert</w:t>
      </w:r>
      <w:r w:rsidRPr="001F73AF">
        <w:t xml:space="preserve">. Netlify bietet kostenloses Hosting von statischen Webseiten an, </w:t>
      </w:r>
      <w:r>
        <w:t>wobei</w:t>
      </w:r>
      <w:r w:rsidRPr="001F73AF">
        <w:t xml:space="preserve"> ein Deployment-Script genutzt werden kann. Dadurch ist es möglich</w:t>
      </w:r>
      <w:r>
        <w:t>,</w:t>
      </w:r>
      <w:r w:rsidRPr="001F73AF">
        <w:t xml:space="preserve"> einen Produktions-Build</w:t>
      </w:r>
      <w:r>
        <w:t xml:space="preserve"> der Anwendung zu erstellen, was die endgültige Funktion garantieren soll</w:t>
      </w:r>
      <w:r w:rsidRPr="001F73AF">
        <w:t xml:space="preserve">. Alternativ </w:t>
      </w:r>
      <w:r>
        <w:t>könnte</w:t>
      </w:r>
      <w:r w:rsidRPr="001F73AF">
        <w:t xml:space="preserve"> die Anwendung auch lokal im produktiven Modus demonstriert werden. </w:t>
      </w:r>
      <w:r>
        <w:rPr>
          <w:rStyle w:val="Funotenzeichen"/>
        </w:rPr>
        <w:footnoteReference w:id="3"/>
      </w:r>
    </w:p>
    <w:p w:rsidR="003A10B9" w:rsidRPr="003A10B9" w:rsidRDefault="003A10B9" w:rsidP="003A10B9">
      <w:pPr>
        <w:pStyle w:val="berschrift3"/>
        <w:rPr>
          <w:lang w:eastAsia="de-CH"/>
        </w:rPr>
      </w:pPr>
      <w:bookmarkStart w:id="29" w:name="_Toc8223716"/>
      <w:r>
        <w:rPr>
          <w:lang w:eastAsia="de-CH"/>
        </w:rPr>
        <w:t xml:space="preserve">Abhängigkeiten </w:t>
      </w:r>
      <w:r w:rsidR="001E53FF">
        <w:rPr>
          <w:lang w:eastAsia="de-CH"/>
        </w:rPr>
        <w:t>zu</w:t>
      </w:r>
      <w:r>
        <w:rPr>
          <w:lang w:eastAsia="de-CH"/>
        </w:rPr>
        <w:t xml:space="preserve"> Vorarbeiten</w:t>
      </w:r>
      <w:bookmarkEnd w:id="29"/>
    </w:p>
    <w:p w:rsidR="001E53FF" w:rsidRDefault="001E53FF" w:rsidP="001E53FF">
      <w:r w:rsidRPr="001F73AF">
        <w:t xml:space="preserve">Das </w:t>
      </w:r>
      <w:r w:rsidRPr="00F16332">
        <w:rPr>
          <w:rFonts w:ascii="MetaPro-Bold" w:hAnsi="MetaPro-Bold"/>
        </w:rPr>
        <w:t>Back-End</w:t>
      </w:r>
      <w:r w:rsidRPr="001F73AF">
        <w:t xml:space="preserve"> zur Anwendung wurde bereits vor Beginn der IPA </w:t>
      </w:r>
      <w:r>
        <w:t>implementiert</w:t>
      </w:r>
      <w:r w:rsidRPr="001F73AF">
        <w:t>. Es besteht aus einer Rest-API, welche unter der Verwendung von JSON-Web-Tokens</w:t>
      </w:r>
      <w:r>
        <w:t xml:space="preserve"> (JWT</w:t>
      </w:r>
      <w:r>
        <w:rPr>
          <w:rStyle w:val="Funotenzeichen"/>
        </w:rPr>
        <w:footnoteReference w:id="4"/>
      </w:r>
      <w:r>
        <w:t>)</w:t>
      </w:r>
      <w:r w:rsidRPr="001F73AF">
        <w:t xml:space="preserve"> Anfragen verarbeiten kann. Die Authentifizierung findet ausschliesslich im Back-End statt, da dies dem produktiven Einsatz innerhalb der Baloise entspricht. </w:t>
      </w:r>
      <w:r>
        <w:t xml:space="preserve">Die Implementierung des Front-Ends muss sich nach den bestehenden Endpunkten der API richten. Während der IPA dürfen keine gravierenden Anpassungen an der API vorgenommen werden, da dies nicht im Rahmen der Aufgabenstellung liegt. </w:t>
      </w:r>
    </w:p>
    <w:p w:rsidR="004E3291" w:rsidRDefault="001E53FF" w:rsidP="004E3291">
      <w:r>
        <w:t xml:space="preserve">Es </w:t>
      </w:r>
      <w:r w:rsidRPr="001F73AF">
        <w:t xml:space="preserve">wurde vorweg ein </w:t>
      </w:r>
      <w:r w:rsidRPr="00664987">
        <w:rPr>
          <w:rFonts w:ascii="MetaPro-Bold" w:hAnsi="MetaPro-Bold"/>
        </w:rPr>
        <w:t>Repository</w:t>
      </w:r>
      <w:r w:rsidRPr="001F73AF">
        <w:t xml:space="preserve"> unter der Organisation «Baloise» </w:t>
      </w:r>
      <w:r>
        <w:t xml:space="preserve">auf GitHub </w:t>
      </w:r>
      <w:r w:rsidRPr="001F73AF">
        <w:t>erstellt und mit grundlegenden Anforderungen</w:t>
      </w:r>
      <w:r>
        <w:t>/Aufgaben</w:t>
      </w:r>
      <w:r w:rsidR="002820F4">
        <w:t xml:space="preserve"> (Issues)</w:t>
      </w:r>
      <w:r w:rsidRPr="001F73AF">
        <w:t xml:space="preserve"> </w:t>
      </w:r>
      <w:r>
        <w:t>in Berücksichtigung</w:t>
      </w:r>
      <w:r w:rsidRPr="001F73AF">
        <w:t xml:space="preserve"> der detaillierten Aufgabenstellung ergänzt.</w:t>
      </w:r>
      <w:r>
        <w:t xml:space="preserve"> Ebenfalls in der Aufgabenstellung festgelegt ist die Verwendung von Kanban als Projektmethode. Die Umsetzung findet in Form eines «Project-Boards» auf GitHub statt</w:t>
      </w:r>
      <w:r w:rsidR="002820F4">
        <w:t xml:space="preserve">, wobei die Anforderungen </w:t>
      </w:r>
      <w:r w:rsidR="008A2618">
        <w:t xml:space="preserve">als Issues </w:t>
      </w:r>
      <w:r w:rsidR="002820F4">
        <w:t>visualisiert werden</w:t>
      </w:r>
      <w:r>
        <w:t>. Die Durchführung der IPA und Dokumentierung des Codes orientier</w:t>
      </w:r>
      <w:r w:rsidR="008A2618">
        <w:t>en</w:t>
      </w:r>
      <w:r>
        <w:t xml:space="preserve"> sich an diesem Kanban-Board. Des Weiteren muss mindestens ein tägliches Backup des Codes in</w:t>
      </w:r>
      <w:r w:rsidR="005F6959">
        <w:t xml:space="preserve"> dieses</w:t>
      </w:r>
      <w:r>
        <w:t xml:space="preserve"> Repository geladen werden.</w:t>
      </w:r>
    </w:p>
    <w:p w:rsidR="004E3291" w:rsidRDefault="004E3291" w:rsidP="004E3291">
      <w:pPr>
        <w:pStyle w:val="berschrift1"/>
        <w:rPr>
          <w:lang w:eastAsia="de-CH"/>
        </w:rPr>
      </w:pPr>
      <w:bookmarkStart w:id="30" w:name="_Toc8223717"/>
      <w:r>
        <w:rPr>
          <w:lang w:eastAsia="de-CH"/>
        </w:rPr>
        <w:lastRenderedPageBreak/>
        <w:t>Firmenstandards</w:t>
      </w:r>
      <w:bookmarkEnd w:id="30"/>
    </w:p>
    <w:p w:rsidR="008054AD" w:rsidRPr="008054AD" w:rsidRDefault="008054AD" w:rsidP="008054AD">
      <w:r w:rsidRPr="001F73AF">
        <w:t xml:space="preserve">Für den Wiedererkennungswert der Baloise in der Anwendung sollen möglichst viele Firmenstandards übernommen werden. Da die Funktion der Anwendung jedoch im Vordergrund stehen sollte, wird keine vollständige Umsetzung erwartet, was auch den Rahmen einer IPA sprengen würde. Da die Komponenten-Bibliothek «Vuetify» zur Umsetzung verwendet werden soll, sind hier bereits einige Abweichungen </w:t>
      </w:r>
      <w:r w:rsidR="0079290F">
        <w:t>von den</w:t>
      </w:r>
      <w:r w:rsidRPr="001F73AF">
        <w:t xml:space="preserve"> Firmenstandards eingeplant. Grundlegende Standards, </w:t>
      </w:r>
      <w:r>
        <w:t>die</w:t>
      </w:r>
      <w:r w:rsidRPr="001F73AF">
        <w:t xml:space="preserve"> verwendet werden müssen, sind anschliessend in diesem Kapitel genau</w:t>
      </w:r>
      <w:r w:rsidR="00903516">
        <w:t>er</w:t>
      </w:r>
      <w:r w:rsidRPr="001F73AF">
        <w:t xml:space="preserve"> dokumentiert.</w:t>
      </w:r>
      <w:r>
        <w:t xml:space="preserve"> Sie stammen aus dem Webstyleguide</w:t>
      </w:r>
      <w:r>
        <w:rPr>
          <w:rStyle w:val="Funotenzeichen"/>
        </w:rPr>
        <w:footnoteReference w:id="5"/>
      </w:r>
      <w:r>
        <w:t xml:space="preserve"> und den Corporate Design Richtlinien</w:t>
      </w:r>
      <w:r>
        <w:rPr>
          <w:rStyle w:val="Funotenzeichen"/>
        </w:rPr>
        <w:footnoteReference w:id="6"/>
      </w:r>
      <w:r>
        <w:t xml:space="preserve"> </w:t>
      </w:r>
      <w:r w:rsidRPr="00F24D96">
        <w:t>der Baloise</w:t>
      </w:r>
      <w:r>
        <w:t>.</w:t>
      </w:r>
      <w:r w:rsidRPr="001F73AF">
        <w:t xml:space="preserve"> Bei Unklarheiten zu Einzelfällen soll das </w:t>
      </w:r>
      <w:r w:rsidR="000B4889">
        <w:t xml:space="preserve">weitere </w:t>
      </w:r>
      <w:r w:rsidRPr="001F73AF">
        <w:t xml:space="preserve">Vorgehen mit dem Fachvorgesetzten besprochen </w:t>
      </w:r>
      <w:r w:rsidR="00290C05">
        <w:t xml:space="preserve">und entschieden </w:t>
      </w:r>
      <w:r w:rsidRPr="001F73AF">
        <w:t>werden.</w:t>
      </w:r>
    </w:p>
    <w:p w:rsidR="003A10B9" w:rsidRDefault="003A10B9" w:rsidP="003A10B9">
      <w:pPr>
        <w:pStyle w:val="berschrift2"/>
        <w:rPr>
          <w:lang w:eastAsia="de-CH"/>
        </w:rPr>
      </w:pPr>
      <w:bookmarkStart w:id="31" w:name="_Toc8223718"/>
      <w:r>
        <w:rPr>
          <w:lang w:eastAsia="de-CH"/>
        </w:rPr>
        <w:t>Schriftarten</w:t>
      </w:r>
      <w:bookmarkEnd w:id="31"/>
    </w:p>
    <w:p w:rsidR="003A10B9" w:rsidRDefault="008054AD" w:rsidP="003A10B9">
      <w:r w:rsidRPr="001F73AF">
        <w:t xml:space="preserve">Die Baloise nutzt grundsätzlich die Schriftarten der MetaPro-Reihe. Die textuellen Inhalte der Anwendung sollen deshalb ausschliesslich mit diesen angezeigt werden. Dabei stehen </w:t>
      </w:r>
      <w:r w:rsidR="000F2C2B">
        <w:t>2</w:t>
      </w:r>
      <w:r w:rsidRPr="001F73AF">
        <w:t xml:space="preserve"> Versionen zur Verfügung, welche je nach Zweck (Überschrift, Titel, Text, …) eingesetzt werden können. </w:t>
      </w:r>
    </w:p>
    <w:p w:rsidR="003A10B9" w:rsidRDefault="003A10B9" w:rsidP="003A10B9">
      <w:pPr>
        <w:pStyle w:val="berschrift2"/>
        <w:rPr>
          <w:lang w:eastAsia="de-CH"/>
        </w:rPr>
      </w:pPr>
      <w:bookmarkStart w:id="32" w:name="_Toc8223719"/>
      <w:r>
        <w:rPr>
          <w:lang w:eastAsia="de-CH"/>
        </w:rPr>
        <w:t>Farben</w:t>
      </w:r>
      <w:bookmarkEnd w:id="32"/>
    </w:p>
    <w:p w:rsidR="008054AD" w:rsidRPr="001F73AF" w:rsidRDefault="008054AD" w:rsidP="008054AD">
      <w:r w:rsidRPr="001F73AF">
        <w:t>Der Webstyleguide der Baloise unterscheidet 3 Farbsorten:</w:t>
      </w:r>
    </w:p>
    <w:p w:rsidR="008054AD" w:rsidRPr="00BC21AB" w:rsidRDefault="008054AD" w:rsidP="008054AD">
      <w:pPr>
        <w:pStyle w:val="Untertitel"/>
      </w:pPr>
      <w:r w:rsidRPr="00BC21AB">
        <w:t>Primärfarben</w:t>
      </w:r>
    </w:p>
    <w:p w:rsidR="008054AD" w:rsidRPr="001F73AF" w:rsidRDefault="008054AD" w:rsidP="008054AD">
      <w:r w:rsidRPr="001F73AF">
        <w:t>Diese bilden die beiden Blautöne der Baloise</w:t>
      </w:r>
      <w:r>
        <w:t>,</w:t>
      </w:r>
      <w:r w:rsidRPr="001F73AF">
        <w:t xml:space="preserve"> </w:t>
      </w:r>
      <w:r w:rsidRPr="001F73AF">
        <w:rPr>
          <w:color w:val="003399"/>
        </w:rPr>
        <w:t>#003399</w:t>
      </w:r>
      <w:r w:rsidRPr="001F73AF">
        <w:t xml:space="preserve"> und </w:t>
      </w:r>
      <w:bookmarkStart w:id="33" w:name="_Hlk4150197"/>
      <w:r w:rsidRPr="001F73AF">
        <w:rPr>
          <w:color w:val="008AC9"/>
        </w:rPr>
        <w:t>#008AC9</w:t>
      </w:r>
      <w:bookmarkEnd w:id="33"/>
      <w:r w:rsidRPr="001F73AF">
        <w:t xml:space="preserve">, sowie ein dunkler Grauton </w:t>
      </w:r>
      <w:r w:rsidRPr="001F73AF">
        <w:rPr>
          <w:color w:val="444444"/>
        </w:rPr>
        <w:t xml:space="preserve">#444444 </w:t>
      </w:r>
      <w:r w:rsidRPr="001F73AF">
        <w:t>als Textfarbe. Dieser hat jedoch lediglich den Zweck eine angenehme Lesbarkeit an Bildschirmen zu gewährleisten und könnte entsprechend mit einem gleichwertigen Farbton ersetzt/kombiniert werden.</w:t>
      </w:r>
    </w:p>
    <w:p w:rsidR="008054AD" w:rsidRPr="00BC21AB" w:rsidRDefault="008054AD" w:rsidP="008054AD">
      <w:pPr>
        <w:pStyle w:val="Untertitel"/>
      </w:pPr>
      <w:r w:rsidRPr="00BC21AB">
        <w:t>Sekundärfarben</w:t>
      </w:r>
    </w:p>
    <w:p w:rsidR="008054AD" w:rsidRPr="001F73AF" w:rsidRDefault="008054AD" w:rsidP="008054AD">
      <w:r w:rsidRPr="001F73AF">
        <w:t xml:space="preserve">Für Benachrichtigungen sowie Erfolgs- und Fehlermeldungen wurden Sekundärfarben definiert. Sie bestehen aus einem Grün </w:t>
      </w:r>
      <w:r w:rsidRPr="001F73AF">
        <w:rPr>
          <w:color w:val="2DB200"/>
        </w:rPr>
        <w:t>#2DB200</w:t>
      </w:r>
      <w:r w:rsidRPr="001F73AF">
        <w:t xml:space="preserve">, Rot </w:t>
      </w:r>
      <w:r w:rsidRPr="001F73AF">
        <w:rPr>
          <w:color w:val="FF3366"/>
        </w:rPr>
        <w:t>#FF3366</w:t>
      </w:r>
      <w:r w:rsidRPr="001F73AF">
        <w:t xml:space="preserve"> und Orange </w:t>
      </w:r>
      <w:r w:rsidRPr="001F73AF">
        <w:rPr>
          <w:color w:val="FF9900"/>
        </w:rPr>
        <w:t>#FF9900</w:t>
      </w:r>
      <w:r w:rsidRPr="001F73AF">
        <w:t xml:space="preserve"> (oder </w:t>
      </w:r>
      <w:r w:rsidRPr="001F73AF">
        <w:rPr>
          <w:color w:val="FF8304"/>
        </w:rPr>
        <w:t>#FF8304</w:t>
      </w:r>
      <w:r w:rsidRPr="001F73AF">
        <w:t xml:space="preserve">). Der Einsatz dieser ist kontext-bezogen was bedeutet, dass sie nur für bestimmte Akzente verwendet werden sollten. </w:t>
      </w:r>
    </w:p>
    <w:p w:rsidR="008054AD" w:rsidRPr="00BC21AB" w:rsidRDefault="008054AD" w:rsidP="008054AD">
      <w:pPr>
        <w:pStyle w:val="Untertitel"/>
      </w:pPr>
      <w:r w:rsidRPr="00BC21AB">
        <w:t>Flächenfarben</w:t>
      </w:r>
    </w:p>
    <w:p w:rsidR="003A10B9" w:rsidRDefault="008054AD" w:rsidP="003A10B9">
      <w:r w:rsidRPr="001F73AF">
        <w:t xml:space="preserve">Hintergründe dienen der inhaltlichen Abgrenzung auf einer Webseite, weshalb die Baloise auch hier einige Farbabstufungen definiert hat. Diese Abstufungen gehen jeweils vom Blauton </w:t>
      </w:r>
      <w:r w:rsidRPr="001F73AF">
        <w:rPr>
          <w:color w:val="99D0E9"/>
        </w:rPr>
        <w:t>#99D0E9</w:t>
      </w:r>
      <w:r w:rsidRPr="001F73AF">
        <w:t xml:space="preserve"> und Grauton </w:t>
      </w:r>
      <w:r w:rsidRPr="001F73AF">
        <w:rPr>
          <w:color w:val="7E7E7E"/>
        </w:rPr>
        <w:t>#7E7E7E</w:t>
      </w:r>
      <w:r w:rsidRPr="001F73AF">
        <w:t xml:space="preserve"> aus. Eine genaue Vorgabe zum Einsatz dieser Farben besteht nicht, wobei die Grautöne möglichst vermieden werden sollen.</w:t>
      </w:r>
    </w:p>
    <w:p w:rsidR="003A10B9" w:rsidRDefault="003A10B9" w:rsidP="003A10B9">
      <w:pPr>
        <w:pStyle w:val="berschrift2"/>
        <w:rPr>
          <w:lang w:eastAsia="de-CH"/>
        </w:rPr>
      </w:pPr>
      <w:bookmarkStart w:id="34" w:name="_Toc8223720"/>
      <w:r>
        <w:rPr>
          <w:lang w:eastAsia="de-CH"/>
        </w:rPr>
        <w:lastRenderedPageBreak/>
        <w:t>Logos</w:t>
      </w:r>
      <w:bookmarkEnd w:id="34"/>
    </w:p>
    <w:p w:rsidR="008054AD" w:rsidRPr="001F73AF" w:rsidRDefault="008054AD" w:rsidP="008054AD">
      <w:r w:rsidRPr="001F73AF">
        <w:t>Damit Benutzer der Anwendung die Zuordnung zur Baloise direkt erkennen können, soll das Baloise-Group-Logo über alle Seiten der Anwendung präsent sein. Da voraussichtlich keine Funktionen für Soziale-Medien oder andere Kanäle bestehen sollten, ist dies auch das einzige geplante Logo.</w:t>
      </w:r>
    </w:p>
    <w:p w:rsidR="001672AC" w:rsidRDefault="001672AC" w:rsidP="003A10B9">
      <w:pPr>
        <w:rPr>
          <w:lang w:eastAsia="de-CH"/>
        </w:rPr>
      </w:pPr>
      <w:r>
        <w:rPr>
          <w:noProof/>
          <w:lang w:eastAsia="de-CH"/>
        </w:rPr>
        <w:drawing>
          <wp:inline distT="0" distB="0" distL="0" distR="0">
            <wp:extent cx="5755640" cy="15144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5640" cy="1514475"/>
                    </a:xfrm>
                    <a:prstGeom prst="rect">
                      <a:avLst/>
                    </a:prstGeom>
                    <a:noFill/>
                    <a:ln>
                      <a:noFill/>
                    </a:ln>
                  </pic:spPr>
                </pic:pic>
              </a:graphicData>
            </a:graphic>
          </wp:inline>
        </w:drawing>
      </w:r>
    </w:p>
    <w:p w:rsidR="008054AD" w:rsidRPr="003A10B9" w:rsidRDefault="008054AD" w:rsidP="008054AD">
      <w:pPr>
        <w:pStyle w:val="berschrift2"/>
        <w:rPr>
          <w:lang w:eastAsia="de-CH"/>
        </w:rPr>
      </w:pPr>
      <w:bookmarkStart w:id="35" w:name="_Toc7616767"/>
      <w:bookmarkStart w:id="36" w:name="_Toc8223721"/>
      <w:r>
        <w:rPr>
          <w:lang w:eastAsia="de-CH"/>
        </w:rPr>
        <w:t>Formularelemente</w:t>
      </w:r>
      <w:bookmarkEnd w:id="35"/>
      <w:r>
        <w:rPr>
          <w:lang w:eastAsia="de-CH"/>
        </w:rPr>
        <w:t xml:space="preserve"> </w:t>
      </w:r>
      <w:r>
        <w:rPr>
          <w:rStyle w:val="Funotenzeichen"/>
          <w:lang w:eastAsia="de-CH"/>
        </w:rPr>
        <w:footnoteReference w:id="7"/>
      </w:r>
      <w:bookmarkEnd w:id="36"/>
    </w:p>
    <w:p w:rsidR="008054AD" w:rsidRPr="001F73AF" w:rsidRDefault="008054AD" w:rsidP="008054AD">
      <w:r w:rsidRPr="001F73AF">
        <w:t xml:space="preserve">Für eine tiefgreifende Umsetzung des Baloise-Webstyleguide müssten sämtliche Formularelemente eigenständig angepasst werden. Da dies jedoch </w:t>
      </w:r>
      <w:r>
        <w:t xml:space="preserve">über </w:t>
      </w:r>
      <w:r w:rsidRPr="001F73AF">
        <w:t xml:space="preserve">den </w:t>
      </w:r>
      <w:r>
        <w:t>Zeitr</w:t>
      </w:r>
      <w:r w:rsidRPr="001F73AF">
        <w:t xml:space="preserve">ahmen der IPA </w:t>
      </w:r>
      <w:r>
        <w:t>hinausgehen könnte</w:t>
      </w:r>
      <w:r w:rsidRPr="001F73AF">
        <w:t xml:space="preserve"> und keinen weiteren Einfluss auf die Funktion der Anwendung hat, sollte zur Veranschaulichung mindestens 1 Element übernommen werden. Folgende Elemente könnten dazu verwendet werden, wobei der Webstyleguide der Baloise auch weitere dokumentiert hat. </w:t>
      </w:r>
    </w:p>
    <w:p w:rsidR="008054AD" w:rsidRPr="00BC21AB" w:rsidRDefault="008054AD" w:rsidP="008054AD">
      <w:pPr>
        <w:pStyle w:val="Untertitel"/>
      </w:pPr>
      <w:r w:rsidRPr="00BC21AB">
        <w:t>Textfelder</w:t>
      </w:r>
    </w:p>
    <w:p w:rsidR="008054AD" w:rsidRDefault="008054AD" w:rsidP="008054AD">
      <w:r w:rsidRPr="001F73AF">
        <w:t>Ein Textfeld sollte durch eine blaue Umrandung (</w:t>
      </w:r>
      <w:r w:rsidRPr="001F73AF">
        <w:rPr>
          <w:color w:val="008AC9"/>
        </w:rPr>
        <w:t>#008AC9</w:t>
      </w:r>
      <w:r w:rsidRPr="001F73AF">
        <w:t xml:space="preserve">) dargestellt werden. Als Platzhalter kann eine Info zur Zeichenbegrenzung eingefügt werden. </w:t>
      </w:r>
      <w:r>
        <w:t>Sowohl wenn</w:t>
      </w:r>
      <w:r w:rsidRPr="001F73AF">
        <w:t xml:space="preserve"> der Benutzer das Feld anwählt</w:t>
      </w:r>
      <w:r>
        <w:t xml:space="preserve">, als auch </w:t>
      </w:r>
      <w:r w:rsidRPr="001F73AF">
        <w:t>während einer Eingabe</w:t>
      </w:r>
      <w:r>
        <w:t>,</w:t>
      </w:r>
      <w:r w:rsidRPr="001F73AF">
        <w:t xml:space="preserve"> soll der Hintergrund des Textfeldes in einen abgewandelten Blauton übergehen.</w:t>
      </w:r>
    </w:p>
    <w:p w:rsidR="004E3291" w:rsidRDefault="006C1213" w:rsidP="004E3291">
      <w:pPr>
        <w:rPr>
          <w:lang w:eastAsia="de-CH"/>
        </w:rPr>
      </w:pPr>
      <w:r>
        <w:rPr>
          <w:noProof/>
          <w:lang w:eastAsia="de-CH"/>
        </w:rPr>
        <w:drawing>
          <wp:inline distT="0" distB="0" distL="0" distR="0">
            <wp:extent cx="5749925" cy="252730"/>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252730"/>
                    </a:xfrm>
                    <a:prstGeom prst="rect">
                      <a:avLst/>
                    </a:prstGeom>
                    <a:noFill/>
                    <a:ln>
                      <a:noFill/>
                    </a:ln>
                  </pic:spPr>
                </pic:pic>
              </a:graphicData>
            </a:graphic>
          </wp:inline>
        </w:drawing>
      </w:r>
    </w:p>
    <w:p w:rsidR="008054AD" w:rsidRPr="00BC21AB" w:rsidRDefault="008054AD" w:rsidP="008054AD">
      <w:pPr>
        <w:pStyle w:val="Untertitel"/>
      </w:pPr>
      <w:r w:rsidRPr="00BC21AB">
        <w:t>Buttons</w:t>
      </w:r>
    </w:p>
    <w:p w:rsidR="008054AD" w:rsidRDefault="008054AD" w:rsidP="008054AD">
      <w:r w:rsidRPr="001F73AF">
        <w:t>Navigations-Knöpfe wie ein «Absenden» Knopf sollten in ihrer Grundform als rechteckige Fläche mit orangem Hintergrund und weissem Text dargestellt</w:t>
      </w:r>
      <w:r>
        <w:t xml:space="preserve"> werden</w:t>
      </w:r>
      <w:r w:rsidRPr="001F73AF">
        <w:t xml:space="preserve">. Bei Berührung mit dem Cursor des Benutzers sowie beim Anklicken sollte die Hintergrundfarbe </w:t>
      </w:r>
      <w:r>
        <w:t>in</w:t>
      </w:r>
      <w:r w:rsidRPr="001F73AF">
        <w:t xml:space="preserve"> einen Blauton übergehen.</w:t>
      </w:r>
    </w:p>
    <w:p w:rsidR="008054AD" w:rsidRDefault="006C1213" w:rsidP="004E3291">
      <w:pPr>
        <w:rPr>
          <w:lang w:eastAsia="de-CH"/>
        </w:rPr>
      </w:pPr>
      <w:r>
        <w:rPr>
          <w:noProof/>
          <w:lang w:eastAsia="de-CH"/>
        </w:rPr>
        <w:drawing>
          <wp:inline distT="0" distB="0" distL="0" distR="0">
            <wp:extent cx="5761355" cy="493395"/>
            <wp:effectExtent l="0" t="0" r="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1355" cy="493395"/>
                    </a:xfrm>
                    <a:prstGeom prst="rect">
                      <a:avLst/>
                    </a:prstGeom>
                    <a:noFill/>
                    <a:ln>
                      <a:noFill/>
                    </a:ln>
                  </pic:spPr>
                </pic:pic>
              </a:graphicData>
            </a:graphic>
          </wp:inline>
        </w:drawing>
      </w:r>
    </w:p>
    <w:p w:rsidR="0054451D" w:rsidRDefault="0054451D">
      <w:pPr>
        <w:rPr>
          <w:rFonts w:ascii="MetaPro-Normal" w:eastAsiaTheme="majorEastAsia" w:hAnsi="MetaPro-Normal" w:cstheme="majorBidi"/>
          <w:color w:val="003399"/>
          <w:sz w:val="40"/>
          <w:szCs w:val="32"/>
          <w:lang w:eastAsia="de-CH"/>
        </w:rPr>
      </w:pPr>
      <w:r>
        <w:rPr>
          <w:lang w:eastAsia="de-CH"/>
        </w:rPr>
        <w:br w:type="page"/>
      </w:r>
    </w:p>
    <w:p w:rsidR="004E3291" w:rsidRDefault="004E3291" w:rsidP="004E3291">
      <w:pPr>
        <w:pStyle w:val="berschrift1"/>
        <w:rPr>
          <w:lang w:eastAsia="de-CH"/>
        </w:rPr>
      </w:pPr>
      <w:bookmarkStart w:id="37" w:name="_Toc8223722"/>
      <w:r>
        <w:rPr>
          <w:lang w:eastAsia="de-CH"/>
        </w:rPr>
        <w:lastRenderedPageBreak/>
        <w:t>Arbeitsjournal</w:t>
      </w:r>
      <w:bookmarkEnd w:id="37"/>
    </w:p>
    <w:p w:rsidR="004E3291" w:rsidRDefault="0054451D" w:rsidP="0054451D">
      <w:pPr>
        <w:pStyle w:val="berschrift2"/>
        <w:rPr>
          <w:lang w:eastAsia="de-CH"/>
        </w:rPr>
      </w:pPr>
      <w:bookmarkStart w:id="38" w:name="_Toc8223723"/>
      <w:r>
        <w:rPr>
          <w:lang w:eastAsia="de-CH"/>
        </w:rPr>
        <w:t>Tag 1 – 24.04.2019</w:t>
      </w:r>
      <w:bookmarkEnd w:id="38"/>
    </w:p>
    <w:tbl>
      <w:tblPr>
        <w:tblStyle w:val="Listentabelle3Akzent1"/>
        <w:tblW w:w="0" w:type="auto"/>
        <w:tblLook w:val="04A0" w:firstRow="1" w:lastRow="0" w:firstColumn="1" w:lastColumn="0" w:noHBand="0" w:noVBand="1"/>
      </w:tblPr>
      <w:tblGrid>
        <w:gridCol w:w="851"/>
        <w:gridCol w:w="3402"/>
        <w:gridCol w:w="1559"/>
        <w:gridCol w:w="1701"/>
        <w:gridCol w:w="1549"/>
      </w:tblGrid>
      <w:tr w:rsidR="0054451D" w:rsidTr="00A43B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54451D" w:rsidRDefault="0054451D" w:rsidP="0054451D">
            <w:pPr>
              <w:rPr>
                <w:lang w:eastAsia="de-CH"/>
              </w:rPr>
            </w:pPr>
            <w:r>
              <w:rPr>
                <w:lang w:eastAsia="de-CH"/>
              </w:rPr>
              <w:t>Zeit</w:t>
            </w:r>
          </w:p>
        </w:tc>
        <w:tc>
          <w:tcPr>
            <w:tcW w:w="3402"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54451D" w:rsidRDefault="0054451D" w:rsidP="0054451D">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54451D" w:rsidRDefault="0054451D" w:rsidP="00A43BB6">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F2F84" w:rsidP="00CF2F84">
            <w:pPr>
              <w:rPr>
                <w:lang w:eastAsia="de-CH"/>
              </w:rPr>
            </w:pPr>
            <w:r>
              <w:rPr>
                <w:lang w:eastAsia="de-CH"/>
              </w:rPr>
              <w:t>07:</w:t>
            </w:r>
            <w:r w:rsidR="004F70A0">
              <w:rPr>
                <w:lang w:eastAsia="de-CH"/>
              </w:rPr>
              <w:t>0</w:t>
            </w:r>
            <w:r>
              <w:rPr>
                <w:lang w:eastAsia="de-CH"/>
              </w:rPr>
              <w:t>0</w:t>
            </w:r>
          </w:p>
        </w:tc>
        <w:tc>
          <w:tcPr>
            <w:tcW w:w="3402"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Dokument erstellt/formatiert</w:t>
            </w:r>
            <w:r w:rsidR="0051721F">
              <w:rPr>
                <w:lang w:eastAsia="de-CH"/>
              </w:rPr>
              <w:t>, Vue-Projekt auf GitHub initialisiert.</w:t>
            </w:r>
          </w:p>
        </w:tc>
        <w:tc>
          <w:tcPr>
            <w:tcW w:w="1559" w:type="dxa"/>
            <w:vAlign w:val="center"/>
          </w:tcPr>
          <w:p w:rsidR="0054451D" w:rsidRDefault="00CF2F84"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CF2F84"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45AE8">
              <w:rPr>
                <w:lang w:eastAsia="de-CH"/>
              </w:rPr>
              <w:t>1</w:t>
            </w:r>
            <w:r>
              <w:rPr>
                <w:lang w:eastAsia="de-CH"/>
              </w:rPr>
              <w:t>:</w:t>
            </w:r>
            <w:r w:rsidR="00F45AE8">
              <w:rPr>
                <w:lang w:eastAsia="de-CH"/>
              </w:rPr>
              <w:t>3</w:t>
            </w:r>
            <w:r>
              <w:rPr>
                <w:lang w:eastAsia="de-CH"/>
              </w:rPr>
              <w:t>0:00</w:t>
            </w:r>
          </w:p>
        </w:tc>
      </w:tr>
      <w:tr w:rsidR="0054451D" w:rsidTr="00A43B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C52C07" w:rsidP="00CF2F84">
            <w:pPr>
              <w:rPr>
                <w:lang w:eastAsia="de-CH"/>
              </w:rPr>
            </w:pPr>
            <w:r>
              <w:rPr>
                <w:lang w:eastAsia="de-CH"/>
              </w:rPr>
              <w:t>0</w:t>
            </w:r>
            <w:r w:rsidR="004F70A0">
              <w:rPr>
                <w:lang w:eastAsia="de-CH"/>
              </w:rPr>
              <w:t>8</w:t>
            </w:r>
            <w:r>
              <w:rPr>
                <w:lang w:eastAsia="de-CH"/>
              </w:rPr>
              <w:t>:</w:t>
            </w:r>
            <w:r w:rsidR="004F70A0">
              <w:rPr>
                <w:lang w:eastAsia="de-CH"/>
              </w:rPr>
              <w:t>3</w:t>
            </w:r>
            <w:r>
              <w:rPr>
                <w:lang w:eastAsia="de-CH"/>
              </w:rPr>
              <w:t>0</w:t>
            </w:r>
          </w:p>
        </w:tc>
        <w:tc>
          <w:tcPr>
            <w:tcW w:w="3402"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Konfigurationen vorgenommen</w:t>
            </w:r>
            <w:r w:rsidR="00842DB8">
              <w:rPr>
                <w:lang w:eastAsia="de-CH"/>
              </w:rPr>
              <w:t xml:space="preserve"> (Design, i18n, PWA, Vue, Routing)</w:t>
            </w:r>
            <w:r w:rsidR="0051721F">
              <w:rPr>
                <w:lang w:eastAsia="de-CH"/>
              </w:rPr>
              <w:t>.</w:t>
            </w:r>
          </w:p>
        </w:tc>
        <w:tc>
          <w:tcPr>
            <w:tcW w:w="1559" w:type="dxa"/>
            <w:vAlign w:val="center"/>
          </w:tcPr>
          <w:p w:rsidR="0054451D" w:rsidRDefault="00C52C07" w:rsidP="00CF2F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842DB8">
              <w:rPr>
                <w:lang w:eastAsia="de-CH"/>
              </w:rPr>
              <w:t>4</w:t>
            </w:r>
            <w:r>
              <w:rPr>
                <w:lang w:eastAsia="de-CH"/>
              </w:rPr>
              <w:t>:00:00</w:t>
            </w:r>
          </w:p>
        </w:tc>
        <w:tc>
          <w:tcPr>
            <w:tcW w:w="1549" w:type="dxa"/>
            <w:vAlign w:val="center"/>
          </w:tcPr>
          <w:p w:rsidR="0054451D" w:rsidRDefault="00C52C07"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F738EF">
              <w:rPr>
                <w:lang w:eastAsia="de-CH"/>
              </w:rPr>
              <w:t>2</w:t>
            </w:r>
            <w:r>
              <w:rPr>
                <w:lang w:eastAsia="de-CH"/>
              </w:rPr>
              <w:t>:</w:t>
            </w:r>
            <w:r w:rsidR="00F738EF">
              <w:rPr>
                <w:lang w:eastAsia="de-CH"/>
              </w:rPr>
              <w:t>3</w:t>
            </w:r>
            <w:r w:rsidR="00842DB8">
              <w:rPr>
                <w:lang w:eastAsia="de-CH"/>
              </w:rPr>
              <w:t>0:00</w:t>
            </w:r>
          </w:p>
        </w:tc>
      </w:tr>
      <w:tr w:rsidR="0054451D" w:rsidTr="00A43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54451D" w:rsidRDefault="00842DB8" w:rsidP="00CF2F84">
            <w:pPr>
              <w:rPr>
                <w:lang w:eastAsia="de-CH"/>
              </w:rPr>
            </w:pPr>
            <w:r>
              <w:rPr>
                <w:lang w:eastAsia="de-CH"/>
              </w:rPr>
              <w:t>12:</w:t>
            </w:r>
            <w:r w:rsidR="00F45AE8">
              <w:rPr>
                <w:lang w:eastAsia="de-CH"/>
              </w:rPr>
              <w:t>0</w:t>
            </w:r>
            <w:r>
              <w:rPr>
                <w:lang w:eastAsia="de-CH"/>
              </w:rPr>
              <w:t>0</w:t>
            </w:r>
          </w:p>
        </w:tc>
        <w:tc>
          <w:tcPr>
            <w:tcW w:w="3402"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Authentifizierung implementiert</w:t>
            </w:r>
            <w:r w:rsidR="004F70A0">
              <w:rPr>
                <w:lang w:eastAsia="de-CH"/>
              </w:rPr>
              <w:t xml:space="preserve"> + kleinere Optimierungen.</w:t>
            </w:r>
          </w:p>
        </w:tc>
        <w:tc>
          <w:tcPr>
            <w:tcW w:w="1559" w:type="dxa"/>
            <w:vAlign w:val="center"/>
          </w:tcPr>
          <w:p w:rsidR="0054451D" w:rsidRDefault="00842DB8" w:rsidP="00CF2F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02:00:00</w:t>
            </w:r>
          </w:p>
        </w:tc>
        <w:tc>
          <w:tcPr>
            <w:tcW w:w="1549" w:type="dxa"/>
            <w:vAlign w:val="center"/>
          </w:tcPr>
          <w:p w:rsidR="0054451D" w:rsidRDefault="00842DB8" w:rsidP="00A43BB6">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954DC4">
              <w:rPr>
                <w:lang w:eastAsia="de-CH"/>
              </w:rPr>
              <w:t>3</w:t>
            </w:r>
            <w:r>
              <w:rPr>
                <w:lang w:eastAsia="de-CH"/>
              </w:rPr>
              <w:t>:</w:t>
            </w:r>
            <w:r w:rsidR="00954DC4">
              <w:rPr>
                <w:lang w:eastAsia="de-CH"/>
              </w:rPr>
              <w:t>3</w:t>
            </w:r>
            <w:r>
              <w:rPr>
                <w:lang w:eastAsia="de-CH"/>
              </w:rPr>
              <w:t>0:00</w:t>
            </w:r>
          </w:p>
        </w:tc>
      </w:tr>
      <w:tr w:rsidR="00B912F0" w:rsidTr="00202E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912F0" w:rsidRDefault="00B912F0" w:rsidP="00CF2F84">
            <w:pPr>
              <w:rPr>
                <w:lang w:eastAsia="de-CH"/>
              </w:rPr>
            </w:pPr>
          </w:p>
        </w:tc>
        <w:tc>
          <w:tcPr>
            <w:tcW w:w="1701"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08:00:00</w:t>
            </w:r>
          </w:p>
        </w:tc>
        <w:tc>
          <w:tcPr>
            <w:tcW w:w="1549" w:type="dxa"/>
            <w:vAlign w:val="center"/>
          </w:tcPr>
          <w:p w:rsidR="00B912F0" w:rsidRDefault="00B912F0" w:rsidP="00A43BB6">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07:30:00</w:t>
            </w:r>
          </w:p>
        </w:tc>
      </w:tr>
    </w:tbl>
    <w:p w:rsidR="004F70A0" w:rsidRDefault="004F70A0" w:rsidP="0054451D">
      <w:pPr>
        <w:pStyle w:val="Untertitel"/>
        <w:rPr>
          <w:lang w:eastAsia="de-CH"/>
        </w:rPr>
      </w:pPr>
    </w:p>
    <w:p w:rsidR="0054451D" w:rsidRDefault="0054451D" w:rsidP="0054451D">
      <w:pPr>
        <w:pStyle w:val="Untertitel"/>
        <w:rPr>
          <w:lang w:eastAsia="de-CH"/>
        </w:rPr>
      </w:pPr>
      <w:r>
        <w:rPr>
          <w:lang w:eastAsia="de-CH"/>
        </w:rPr>
        <w:t>Tages</w:t>
      </w:r>
      <w:r w:rsidR="00870B56">
        <w:rPr>
          <w:lang w:eastAsia="de-CH"/>
        </w:rPr>
        <w:t>themen</w:t>
      </w:r>
    </w:p>
    <w:p w:rsidR="0054451D" w:rsidRDefault="0051721F" w:rsidP="0054451D">
      <w:pPr>
        <w:rPr>
          <w:lang w:eastAsia="de-CH"/>
        </w:rPr>
      </w:pPr>
      <w:r>
        <w:rPr>
          <w:lang w:eastAsia="de-CH"/>
        </w:rPr>
        <w:t xml:space="preserve">Mit Beginn der IPA stand heute die grundlegende Konfiguration des Vue-Projekts sowie die Implementierung der Authentifizierung mit der API auf dem Plan. Nachdem ich das neue Projekt initialisiert und die Doku erstellt habe, nahm ich einige Einstellungen an Abhängigkeiten vor, damit ich weiterhin problemlos arbeiten kann.  </w:t>
      </w:r>
      <w:r w:rsidR="00F738EF">
        <w:rPr>
          <w:lang w:eastAsia="de-CH"/>
        </w:rPr>
        <w:t>Die meisten Einstellungen konnte ich aus meinen alten Projekten übernehmen</w:t>
      </w:r>
      <w:r w:rsidR="00B912F0">
        <w:rPr>
          <w:lang w:eastAsia="de-CH"/>
        </w:rPr>
        <w:t>, wobei ich schneller fertig war als erwartet. Die Authentifizierung dauerte dafür länger, da ich mich etwas länger mit dem Routing nach Berechtigungen auseinandersetzen musste.</w:t>
      </w:r>
    </w:p>
    <w:p w:rsidR="0054451D" w:rsidRDefault="0054451D" w:rsidP="0054451D">
      <w:pPr>
        <w:pStyle w:val="Untertitel"/>
        <w:rPr>
          <w:lang w:eastAsia="de-CH"/>
        </w:rPr>
      </w:pPr>
      <w:r>
        <w:rPr>
          <w:lang w:eastAsia="de-CH"/>
        </w:rPr>
        <w:t>Hilfestellungen</w:t>
      </w:r>
    </w:p>
    <w:p w:rsidR="00B912F0" w:rsidRDefault="00B912F0" w:rsidP="00B912F0">
      <w:pPr>
        <w:rPr>
          <w:lang w:eastAsia="de-CH"/>
        </w:rPr>
      </w:pPr>
      <w:r>
        <w:rPr>
          <w:lang w:eastAsia="de-CH"/>
        </w:rPr>
        <w:t>Stackoverflow.com, Github.com, vuejs.org</w:t>
      </w:r>
      <w:r w:rsidR="007831BA">
        <w:rPr>
          <w:lang w:eastAsia="de-CH"/>
        </w:rPr>
        <w:t>, alte Projekte (github.com/</w:t>
      </w:r>
      <w:r w:rsidR="007831BA" w:rsidRPr="007831BA">
        <w:rPr>
          <w:lang w:eastAsia="de-CH"/>
        </w:rPr>
        <w:t>erleiuat/minska</w:t>
      </w:r>
      <w:r w:rsidR="007831BA">
        <w:rPr>
          <w:lang w:eastAsia="de-CH"/>
        </w:rPr>
        <w:t>)</w:t>
      </w:r>
    </w:p>
    <w:p w:rsidR="0054451D" w:rsidRDefault="0054451D" w:rsidP="0054451D">
      <w:pPr>
        <w:pStyle w:val="Untertitel"/>
        <w:rPr>
          <w:lang w:eastAsia="de-CH"/>
        </w:rPr>
      </w:pPr>
      <w:r>
        <w:rPr>
          <w:lang w:eastAsia="de-CH"/>
        </w:rPr>
        <w:t>Reflexion +</w:t>
      </w:r>
    </w:p>
    <w:p w:rsidR="0054451D" w:rsidRDefault="00B912F0" w:rsidP="0054451D">
      <w:pPr>
        <w:rPr>
          <w:lang w:eastAsia="de-CH"/>
        </w:rPr>
      </w:pPr>
      <w:r>
        <w:rPr>
          <w:lang w:eastAsia="de-CH"/>
        </w:rPr>
        <w:t xml:space="preserve">Ich </w:t>
      </w:r>
      <w:r w:rsidR="00AD20F8">
        <w:rPr>
          <w:lang w:eastAsia="de-CH"/>
        </w:rPr>
        <w:t xml:space="preserve">konnte alle Ziele des Tages erreichen und war sogar etwas schneller fertig als geplant. Deshalb konnte ich noch einige Verbesserungen am Design und der Performance der App vornehmen. Insgesamt bin ich mit der heutigen Arbeit sehr zufrieden, da ich mir durch diese Grundlagen nun ein besseres Bild vom Endprodukt machen kann.  </w:t>
      </w:r>
    </w:p>
    <w:p w:rsidR="0054451D" w:rsidRDefault="0054451D" w:rsidP="0054451D">
      <w:pPr>
        <w:pStyle w:val="Untertitel"/>
        <w:rPr>
          <w:lang w:eastAsia="de-CH"/>
        </w:rPr>
      </w:pPr>
      <w:r>
        <w:rPr>
          <w:lang w:eastAsia="de-CH"/>
        </w:rPr>
        <w:t>Reflexion –</w:t>
      </w:r>
    </w:p>
    <w:p w:rsidR="0054451D" w:rsidRDefault="00AD20F8" w:rsidP="0054451D">
      <w:pPr>
        <w:rPr>
          <w:lang w:eastAsia="de-CH"/>
        </w:rPr>
      </w:pPr>
      <w:r>
        <w:rPr>
          <w:lang w:eastAsia="de-CH"/>
        </w:rPr>
        <w:t>Ich habe mich im Zeitplan mit den heutigen Aufwänden ein wenig verschätzt, da ich dabei zu sehr von meinen bisherigen Projekten ausgegangen bin. Ich denke aber, dass sich das auf heute beschränken wird.</w:t>
      </w:r>
    </w:p>
    <w:p w:rsidR="0054451D" w:rsidRDefault="0054451D" w:rsidP="0054451D">
      <w:pPr>
        <w:pStyle w:val="Untertitel"/>
        <w:rPr>
          <w:lang w:eastAsia="de-CH"/>
        </w:rPr>
      </w:pPr>
      <w:r>
        <w:rPr>
          <w:lang w:eastAsia="de-CH"/>
        </w:rPr>
        <w:t>Erkenntnisse</w:t>
      </w:r>
    </w:p>
    <w:p w:rsidR="00870B56" w:rsidRDefault="00AD20F8">
      <w:pPr>
        <w:rPr>
          <w:lang w:eastAsia="de-CH"/>
        </w:rPr>
      </w:pPr>
      <w:r>
        <w:rPr>
          <w:lang w:eastAsia="de-CH"/>
        </w:rPr>
        <w:t>Ich habe eine bessere Umsetzung fürs Routing nach Berechtigungen gefunden als in meinen bisherigen Projekten. Wahrscheinlich werde ich d</w:t>
      </w:r>
      <w:r w:rsidR="00AA23AD">
        <w:rPr>
          <w:lang w:eastAsia="de-CH"/>
        </w:rPr>
        <w:t xml:space="preserve">as </w:t>
      </w:r>
      <w:r w:rsidR="00AA23AD" w:rsidRPr="00AA23AD">
        <w:rPr>
          <w:lang w:eastAsia="de-CH"/>
        </w:rPr>
        <w:t>irgendwann</w:t>
      </w:r>
      <w:r w:rsidR="00AA23AD">
        <w:rPr>
          <w:lang w:eastAsia="de-CH"/>
        </w:rPr>
        <w:t xml:space="preserve"> auch </w:t>
      </w:r>
      <w:r w:rsidR="00266C3E">
        <w:rPr>
          <w:lang w:eastAsia="de-CH"/>
        </w:rPr>
        <w:t>da</w:t>
      </w:r>
      <w:r>
        <w:rPr>
          <w:lang w:eastAsia="de-CH"/>
        </w:rPr>
        <w:t xml:space="preserve"> verbessern.</w:t>
      </w:r>
    </w:p>
    <w:p w:rsidR="0054451D" w:rsidRDefault="006B60C4">
      <w:pPr>
        <w:rPr>
          <w:lang w:eastAsia="de-CH"/>
        </w:rPr>
      </w:pPr>
      <w:r>
        <w:rPr>
          <w:noProof/>
        </w:rPr>
        <w:drawing>
          <wp:inline distT="0" distB="0" distL="0" distR="0" wp14:anchorId="5F480303" wp14:editId="57044D6C">
            <wp:extent cx="5760720" cy="1104265"/>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04265"/>
                    </a:xfrm>
                    <a:prstGeom prst="rect">
                      <a:avLst/>
                    </a:prstGeom>
                  </pic:spPr>
                </pic:pic>
              </a:graphicData>
            </a:graphic>
          </wp:inline>
        </w:drawing>
      </w:r>
      <w:r w:rsidR="0054451D">
        <w:rPr>
          <w:lang w:eastAsia="de-CH"/>
        </w:rPr>
        <w:br w:type="page"/>
      </w:r>
    </w:p>
    <w:p w:rsidR="00FC3449" w:rsidRDefault="00FC3449" w:rsidP="00FC3449">
      <w:pPr>
        <w:pStyle w:val="berschrift2"/>
        <w:rPr>
          <w:lang w:eastAsia="de-CH"/>
        </w:rPr>
      </w:pPr>
      <w:bookmarkStart w:id="39" w:name="_Toc8223724"/>
      <w:r>
        <w:rPr>
          <w:lang w:eastAsia="de-CH"/>
        </w:rPr>
        <w:lastRenderedPageBreak/>
        <w:t xml:space="preserve">Tag </w:t>
      </w:r>
      <w:r w:rsidR="00F043B0">
        <w:rPr>
          <w:lang w:eastAsia="de-CH"/>
        </w:rPr>
        <w:t>2</w:t>
      </w:r>
      <w:r>
        <w:rPr>
          <w:lang w:eastAsia="de-CH"/>
        </w:rPr>
        <w:t xml:space="preserve"> – 2</w:t>
      </w:r>
      <w:r w:rsidR="00F043B0">
        <w:rPr>
          <w:lang w:eastAsia="de-CH"/>
        </w:rPr>
        <w:t>5</w:t>
      </w:r>
      <w:r>
        <w:rPr>
          <w:lang w:eastAsia="de-CH"/>
        </w:rPr>
        <w:t>.04.2019</w:t>
      </w:r>
      <w:bookmarkEnd w:id="39"/>
    </w:p>
    <w:tbl>
      <w:tblPr>
        <w:tblStyle w:val="Listentabelle3Akzent1"/>
        <w:tblW w:w="0" w:type="auto"/>
        <w:tblLook w:val="04A0" w:firstRow="1" w:lastRow="0" w:firstColumn="1" w:lastColumn="0" w:noHBand="0" w:noVBand="1"/>
      </w:tblPr>
      <w:tblGrid>
        <w:gridCol w:w="851"/>
        <w:gridCol w:w="3402"/>
        <w:gridCol w:w="1559"/>
        <w:gridCol w:w="1701"/>
        <w:gridCol w:w="1549"/>
      </w:tblGrid>
      <w:tr w:rsidR="00FC3449"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FC3449" w:rsidRDefault="00FC3449" w:rsidP="0051721F">
            <w:pPr>
              <w:rPr>
                <w:lang w:eastAsia="de-CH"/>
              </w:rPr>
            </w:pPr>
            <w:r>
              <w:rPr>
                <w:lang w:eastAsia="de-CH"/>
              </w:rPr>
              <w:t>Zeit</w:t>
            </w:r>
          </w:p>
        </w:tc>
        <w:tc>
          <w:tcPr>
            <w:tcW w:w="3402"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FC3449" w:rsidRDefault="00FC3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FC3449" w:rsidRDefault="00FC3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7</w:t>
            </w:r>
            <w:r>
              <w:rPr>
                <w:lang w:eastAsia="de-CH"/>
              </w:rPr>
              <w:t>:</w:t>
            </w:r>
            <w:r w:rsidR="00BA558E">
              <w:rPr>
                <w:lang w:eastAsia="de-CH"/>
              </w:rPr>
              <w:t>3</w:t>
            </w:r>
            <w:r>
              <w:rPr>
                <w:lang w:eastAsia="de-CH"/>
              </w:rPr>
              <w:t>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PWA Eingerichtet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w:t>
            </w:r>
            <w:r w:rsidR="00BA558E">
              <w:rPr>
                <w:lang w:eastAsia="de-CH"/>
              </w:rPr>
              <w:t>3</w:t>
            </w:r>
            <w:r>
              <w:rPr>
                <w:lang w:eastAsia="de-CH"/>
              </w:rPr>
              <w:t>0:00</w:t>
            </w:r>
          </w:p>
        </w:tc>
      </w:tr>
      <w:tr w:rsidR="00FC3449"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FC3449" w:rsidP="0051721F">
            <w:pPr>
              <w:rPr>
                <w:lang w:eastAsia="de-CH"/>
              </w:rPr>
            </w:pPr>
            <w:r>
              <w:rPr>
                <w:lang w:eastAsia="de-CH"/>
              </w:rPr>
              <w:t>0</w:t>
            </w:r>
            <w:r w:rsidR="00BA558E">
              <w:rPr>
                <w:lang w:eastAsia="de-CH"/>
              </w:rPr>
              <w:t>8</w:t>
            </w:r>
            <w:r>
              <w:rPr>
                <w:lang w:eastAsia="de-CH"/>
              </w:rPr>
              <w:t>:00</w:t>
            </w:r>
          </w:p>
        </w:tc>
        <w:tc>
          <w:tcPr>
            <w:tcW w:w="3402" w:type="dxa"/>
            <w:vAlign w:val="center"/>
          </w:tcPr>
          <w:p w:rsidR="00FC3449" w:rsidRDefault="00BA558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«Plan-Einstellungen» implementiert</w:t>
            </w:r>
          </w:p>
        </w:tc>
        <w:tc>
          <w:tcPr>
            <w:tcW w:w="1559" w:type="dxa"/>
            <w:vAlign w:val="center"/>
          </w:tcPr>
          <w:p w:rsidR="00FC3449" w:rsidRDefault="00FC3449"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4</w:t>
            </w:r>
            <w:r>
              <w:rPr>
                <w:lang w:eastAsia="de-CH"/>
              </w:rPr>
              <w:t>:00:00</w:t>
            </w:r>
          </w:p>
        </w:tc>
        <w:tc>
          <w:tcPr>
            <w:tcW w:w="1549" w:type="dxa"/>
            <w:vAlign w:val="center"/>
          </w:tcPr>
          <w:p w:rsidR="00FC3449" w:rsidRDefault="00FC3449"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BA558E">
              <w:rPr>
                <w:lang w:eastAsia="de-CH"/>
              </w:rPr>
              <w:t>3</w:t>
            </w:r>
            <w:r>
              <w:rPr>
                <w:lang w:eastAsia="de-CH"/>
              </w:rPr>
              <w:t>:</w:t>
            </w:r>
            <w:r w:rsidR="00BA558E">
              <w:rPr>
                <w:lang w:eastAsia="de-CH"/>
              </w:rPr>
              <w:t>3</w:t>
            </w:r>
            <w:r>
              <w:rPr>
                <w:lang w:eastAsia="de-CH"/>
              </w:rPr>
              <w:t>0:00</w:t>
            </w:r>
          </w:p>
        </w:tc>
      </w:tr>
      <w:tr w:rsidR="00FC3449"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FC3449" w:rsidRDefault="00BA558E" w:rsidP="0051721F">
            <w:pPr>
              <w:rPr>
                <w:lang w:eastAsia="de-CH"/>
              </w:rPr>
            </w:pPr>
            <w:r>
              <w:rPr>
                <w:lang w:eastAsia="de-CH"/>
              </w:rPr>
              <w:t>12</w:t>
            </w:r>
            <w:r w:rsidR="00FC3449">
              <w:rPr>
                <w:lang w:eastAsia="de-CH"/>
              </w:rPr>
              <w:t>:00</w:t>
            </w:r>
          </w:p>
        </w:tc>
        <w:tc>
          <w:tcPr>
            <w:tcW w:w="3402" w:type="dxa"/>
            <w:vAlign w:val="center"/>
          </w:tcPr>
          <w:p w:rsidR="00FC3449" w:rsidRDefault="00BA558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«Einstellungen» implementiert</w:t>
            </w:r>
          </w:p>
        </w:tc>
        <w:tc>
          <w:tcPr>
            <w:tcW w:w="1559" w:type="dxa"/>
            <w:vAlign w:val="center"/>
          </w:tcPr>
          <w:p w:rsidR="00FC3449" w:rsidRDefault="00FC344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BA558E">
              <w:rPr>
                <w:lang w:eastAsia="de-CH"/>
              </w:rPr>
              <w:t>2</w:t>
            </w:r>
            <w:r>
              <w:rPr>
                <w:lang w:eastAsia="de-CH"/>
              </w:rPr>
              <w:t>:00:00</w:t>
            </w:r>
          </w:p>
        </w:tc>
        <w:tc>
          <w:tcPr>
            <w:tcW w:w="1549" w:type="dxa"/>
            <w:vAlign w:val="center"/>
          </w:tcPr>
          <w:p w:rsidR="00FC3449" w:rsidRDefault="00FC3449"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202EC4">
              <w:rPr>
                <w:lang w:eastAsia="de-CH"/>
              </w:rPr>
              <w:t>2</w:t>
            </w:r>
            <w:r>
              <w:rPr>
                <w:lang w:eastAsia="de-CH"/>
              </w:rPr>
              <w:t>:</w:t>
            </w:r>
            <w:r w:rsidR="00202EC4">
              <w:rPr>
                <w:lang w:eastAsia="de-CH"/>
              </w:rPr>
              <w:t>3</w:t>
            </w:r>
            <w:r>
              <w:rPr>
                <w:lang w:eastAsia="de-CH"/>
              </w:rPr>
              <w:t>0:00</w:t>
            </w:r>
          </w:p>
        </w:tc>
      </w:tr>
      <w:tr w:rsidR="00202EC4"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02EC4" w:rsidRDefault="00202EC4" w:rsidP="0051721F">
            <w:pPr>
              <w:rPr>
                <w:lang w:eastAsia="de-CH"/>
              </w:rPr>
            </w:pPr>
            <w:r>
              <w:rPr>
                <w:lang w:eastAsia="de-CH"/>
              </w:rPr>
              <w:t>14:30</w:t>
            </w:r>
          </w:p>
        </w:tc>
        <w:tc>
          <w:tcPr>
            <w:tcW w:w="3402" w:type="dxa"/>
            <w:vAlign w:val="center"/>
          </w:tcPr>
          <w:p w:rsidR="00202EC4" w:rsidRDefault="00202EC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Mehrsprachigkeit </w:t>
            </w:r>
            <w:r w:rsidR="00856147">
              <w:rPr>
                <w:lang w:eastAsia="de-CH"/>
              </w:rPr>
              <w:t>angepasst</w:t>
            </w:r>
          </w:p>
        </w:tc>
        <w:tc>
          <w:tcPr>
            <w:tcW w:w="1559" w:type="dxa"/>
            <w:vAlign w:val="center"/>
          </w:tcPr>
          <w:p w:rsidR="00202EC4" w:rsidRDefault="008561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00:00:00</w:t>
            </w:r>
          </w:p>
        </w:tc>
        <w:tc>
          <w:tcPr>
            <w:tcW w:w="1549" w:type="dxa"/>
            <w:vAlign w:val="center"/>
          </w:tcPr>
          <w:p w:rsidR="00202EC4" w:rsidRDefault="008561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01:30:00</w:t>
            </w:r>
          </w:p>
        </w:tc>
      </w:tr>
      <w:tr w:rsidR="00BA558E" w:rsidTr="00202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BA558E" w:rsidRDefault="00BA558E" w:rsidP="0051721F">
            <w:pPr>
              <w:rPr>
                <w:lang w:eastAsia="de-CH"/>
              </w:rPr>
            </w:pPr>
          </w:p>
        </w:tc>
        <w:tc>
          <w:tcPr>
            <w:tcW w:w="1701"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c>
          <w:tcPr>
            <w:tcW w:w="1549" w:type="dxa"/>
            <w:vAlign w:val="center"/>
          </w:tcPr>
          <w:p w:rsidR="00BA558E" w:rsidRDefault="00BA558E"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08:00:00</w:t>
            </w:r>
          </w:p>
        </w:tc>
      </w:tr>
    </w:tbl>
    <w:p w:rsidR="00FC3449" w:rsidRDefault="00FC3449" w:rsidP="002C2C01">
      <w:pPr>
        <w:pStyle w:val="KeinLeerraum"/>
        <w:rPr>
          <w:lang w:eastAsia="de-CH"/>
        </w:rPr>
      </w:pPr>
    </w:p>
    <w:p w:rsidR="00FC3449" w:rsidRDefault="00FC3449" w:rsidP="00FC3449">
      <w:pPr>
        <w:pStyle w:val="Untertitel"/>
        <w:rPr>
          <w:lang w:eastAsia="de-CH"/>
        </w:rPr>
      </w:pPr>
      <w:r>
        <w:rPr>
          <w:lang w:eastAsia="de-CH"/>
        </w:rPr>
        <w:t>Tagesthemen</w:t>
      </w:r>
    </w:p>
    <w:p w:rsidR="00FC3449" w:rsidRDefault="00BA558E" w:rsidP="00747B3E">
      <w:pPr>
        <w:pStyle w:val="KeinLeerraum"/>
        <w:rPr>
          <w:lang w:eastAsia="de-CH"/>
        </w:rPr>
      </w:pPr>
      <w:r>
        <w:rPr>
          <w:lang w:eastAsia="de-CH"/>
        </w:rPr>
        <w:t xml:space="preserve">Heute </w:t>
      </w:r>
      <w:r w:rsidR="00BF491F">
        <w:rPr>
          <w:lang w:eastAsia="de-CH"/>
        </w:rPr>
        <w:t xml:space="preserve">mussten </w:t>
      </w:r>
      <w:r>
        <w:rPr>
          <w:lang w:eastAsia="de-CH"/>
        </w:rPr>
        <w:t>noch die letzten Einstellungen zum PWA (Progressive-Web-App) gemacht</w:t>
      </w:r>
      <w:r w:rsidR="00BF491F">
        <w:rPr>
          <w:lang w:eastAsia="de-CH"/>
        </w:rPr>
        <w:t xml:space="preserve"> werden</w:t>
      </w:r>
      <w:r>
        <w:rPr>
          <w:lang w:eastAsia="de-CH"/>
        </w:rPr>
        <w:t xml:space="preserve">, wobei ich mit diesen bereits gestern in der </w:t>
      </w:r>
      <w:r w:rsidR="00BF491F">
        <w:rPr>
          <w:lang w:eastAsia="de-CH"/>
        </w:rPr>
        <w:t>«</w:t>
      </w:r>
      <w:r>
        <w:rPr>
          <w:lang w:eastAsia="de-CH"/>
        </w:rPr>
        <w:t>Konfigurations-Phase</w:t>
      </w:r>
      <w:r w:rsidR="00BF491F">
        <w:rPr>
          <w:lang w:eastAsia="de-CH"/>
        </w:rPr>
        <w:t>»</w:t>
      </w:r>
      <w:r>
        <w:rPr>
          <w:lang w:eastAsia="de-CH"/>
        </w:rPr>
        <w:t xml:space="preserve"> angefangen habe. Deshalb benötigte ich </w:t>
      </w:r>
      <w:r w:rsidR="00BF491F">
        <w:rPr>
          <w:lang w:eastAsia="de-CH"/>
        </w:rPr>
        <w:t xml:space="preserve">hier </w:t>
      </w:r>
      <w:r>
        <w:rPr>
          <w:lang w:eastAsia="de-CH"/>
        </w:rPr>
        <w:t>weniger Zeit</w:t>
      </w:r>
      <w:r w:rsidR="00BF491F">
        <w:rPr>
          <w:lang w:eastAsia="de-CH"/>
        </w:rPr>
        <w:t>, wobei ich meine Schätzung von 2 Stunden auch etwas übertrieben finde</w:t>
      </w:r>
      <w:r>
        <w:rPr>
          <w:lang w:eastAsia="de-CH"/>
        </w:rPr>
        <w:t xml:space="preserve">. Anschliessend habe ich mit den </w:t>
      </w:r>
      <w:r w:rsidR="00EC50E4">
        <w:rPr>
          <w:lang w:eastAsia="de-CH"/>
        </w:rPr>
        <w:t>«</w:t>
      </w:r>
      <w:r>
        <w:rPr>
          <w:lang w:eastAsia="de-CH"/>
        </w:rPr>
        <w:t>Plan-Einstellungen</w:t>
      </w:r>
      <w:r w:rsidR="00EC50E4">
        <w:rPr>
          <w:lang w:eastAsia="de-CH"/>
        </w:rPr>
        <w:t>»</w:t>
      </w:r>
      <w:r>
        <w:rPr>
          <w:lang w:eastAsia="de-CH"/>
        </w:rPr>
        <w:t xml:space="preserve"> die erste Seite implementiert, wobei keine erwähnenswerten Probleme entstanden sind. </w:t>
      </w:r>
      <w:r w:rsidR="00EC50E4">
        <w:rPr>
          <w:lang w:eastAsia="de-CH"/>
        </w:rPr>
        <w:t xml:space="preserve">Bei der «Einstellungen»-Seite gab es jedoch am Ende einen Fehler, da die Sprachauswahl zwar gespeichert, aber nicht von der Oberfläche übernommen wurde. Deshalb musste ich dort nochmals nachhaken, was etwas Zeit beansprucht hat. </w:t>
      </w:r>
    </w:p>
    <w:p w:rsidR="00FC3449" w:rsidRDefault="00FC3449" w:rsidP="00FC3449">
      <w:pPr>
        <w:pStyle w:val="Untertitel"/>
        <w:rPr>
          <w:lang w:eastAsia="de-CH"/>
        </w:rPr>
      </w:pPr>
      <w:r>
        <w:rPr>
          <w:lang w:eastAsia="de-CH"/>
        </w:rPr>
        <w:t>Hilfestellungen</w:t>
      </w:r>
      <w:r w:rsidR="00747B3E">
        <w:rPr>
          <w:lang w:eastAsia="de-CH"/>
        </w:rPr>
        <w:t xml:space="preserve"> </w:t>
      </w:r>
    </w:p>
    <w:p w:rsidR="00FC3449" w:rsidRDefault="00EC50E4" w:rsidP="00FC3449">
      <w:pPr>
        <w:rPr>
          <w:lang w:eastAsia="de-CH"/>
        </w:rPr>
      </w:pPr>
      <w:r>
        <w:rPr>
          <w:lang w:eastAsia="de-CH"/>
        </w:rPr>
        <w:t xml:space="preserve">Stackoverflow.com, </w:t>
      </w:r>
      <w:r w:rsidRPr="00EC50E4">
        <w:rPr>
          <w:lang w:eastAsia="de-CH"/>
        </w:rPr>
        <w:t>kazupon.github.io/vue-i18n</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Ich hatte sozusagen Glück, dass ich trotz dem einen Fehler im Zeitplan blieb. Ich konnte ansonsten alles wie geplant implementieren und folgte den Schätzungen zum Zeitaufwand fast genau. Die beiden Seiten finde ich vom Design her ziemlich gelungen, da sie </w:t>
      </w:r>
      <w:r w:rsidR="00BF491F">
        <w:rPr>
          <w:lang w:eastAsia="de-CH"/>
        </w:rPr>
        <w:t xml:space="preserve">doch noch </w:t>
      </w:r>
      <w:r>
        <w:rPr>
          <w:lang w:eastAsia="de-CH"/>
        </w:rPr>
        <w:t>sehr übersichtlich und «modern/material» wirken</w:t>
      </w:r>
      <w:r w:rsidR="00BF491F">
        <w:rPr>
          <w:lang w:eastAsia="de-CH"/>
        </w:rPr>
        <w:t>, auch wenn viele Daten angezeigt werden.</w:t>
      </w:r>
      <w:r w:rsidR="009861E6">
        <w:rPr>
          <w:lang w:eastAsia="de-CH"/>
        </w:rPr>
        <w:t xml:space="preserve"> Ausserdem</w:t>
      </w:r>
      <w:r w:rsidR="009273CA">
        <w:rPr>
          <w:lang w:eastAsia="de-CH"/>
        </w:rPr>
        <w:t xml:space="preserve"> </w:t>
      </w:r>
      <w:r w:rsidR="00D6467B">
        <w:rPr>
          <w:lang w:eastAsia="de-CH"/>
        </w:rPr>
        <w:t>konnte</w:t>
      </w:r>
      <w:r w:rsidR="009273CA">
        <w:rPr>
          <w:lang w:eastAsia="de-CH"/>
        </w:rPr>
        <w:t xml:space="preserve"> </w:t>
      </w:r>
      <w:r w:rsidR="009861E6">
        <w:rPr>
          <w:lang w:eastAsia="de-CH"/>
        </w:rPr>
        <w:t xml:space="preserve">ich </w:t>
      </w:r>
      <w:r w:rsidR="009273CA">
        <w:rPr>
          <w:lang w:eastAsia="de-CH"/>
        </w:rPr>
        <w:t>das Formular zum Bearbeiten</w:t>
      </w:r>
      <w:r w:rsidR="001D76D9">
        <w:rPr>
          <w:lang w:eastAsia="de-CH"/>
        </w:rPr>
        <w:t>/Erstellen</w:t>
      </w:r>
      <w:r w:rsidR="009273CA">
        <w:rPr>
          <w:lang w:eastAsia="de-CH"/>
        </w:rPr>
        <w:t xml:space="preserve"> </w:t>
      </w:r>
      <w:r w:rsidR="00747B3E">
        <w:rPr>
          <w:lang w:eastAsia="de-CH"/>
        </w:rPr>
        <w:t>von</w:t>
      </w:r>
      <w:r w:rsidR="009273CA">
        <w:rPr>
          <w:lang w:eastAsia="de-CH"/>
        </w:rPr>
        <w:t xml:space="preserve"> Schichten nach Baloise-Standards kreieren, wodurch ich dieses Kriterium auch schon erfüllen konnte.</w:t>
      </w:r>
    </w:p>
    <w:p w:rsidR="00FC3449" w:rsidRDefault="00FC3449" w:rsidP="00FC3449">
      <w:pPr>
        <w:pStyle w:val="Untertitel"/>
        <w:rPr>
          <w:lang w:eastAsia="de-CH"/>
        </w:rPr>
      </w:pPr>
      <w:r>
        <w:rPr>
          <w:lang w:eastAsia="de-CH"/>
        </w:rPr>
        <w:t>Reflexion –</w:t>
      </w:r>
    </w:p>
    <w:p w:rsidR="00FC3449" w:rsidRDefault="00EC50E4" w:rsidP="00FC3449">
      <w:pPr>
        <w:rPr>
          <w:lang w:eastAsia="de-CH"/>
        </w:rPr>
      </w:pPr>
      <w:r>
        <w:rPr>
          <w:lang w:eastAsia="de-CH"/>
        </w:rPr>
        <w:t xml:space="preserve">Wegen dem Fehler </w:t>
      </w:r>
      <w:r w:rsidR="002C2C01">
        <w:rPr>
          <w:lang w:eastAsia="de-CH"/>
        </w:rPr>
        <w:t xml:space="preserve">habe ich im Internet länger nach einer Lösung gesucht aber keine gefunden. Ich habe die Abhängigkeit entfernt und neu installiert, was auch nicht erfolgreich war. Deshalb habe ich selbst über die Ursache nachgedacht und entdeckt, dass das Problem an der Verteilung der Übersetzungen lag (die Sprache lässt sich nicht in einer Komponente ändern, welche Übersetzungen definiert). </w:t>
      </w:r>
      <w:r w:rsidR="00FD0C63">
        <w:rPr>
          <w:lang w:eastAsia="de-CH"/>
        </w:rPr>
        <w:t xml:space="preserve">Davon steht aber absolut nichts </w:t>
      </w:r>
      <w:r w:rsidR="002C2C01">
        <w:rPr>
          <w:lang w:eastAsia="de-CH"/>
        </w:rPr>
        <w:t>in der Doku des Plugins, was ich sehr schlecht finde.</w:t>
      </w:r>
    </w:p>
    <w:p w:rsidR="00FC3449" w:rsidRDefault="00FC3449" w:rsidP="00FC3449">
      <w:pPr>
        <w:pStyle w:val="Untertitel"/>
        <w:rPr>
          <w:lang w:eastAsia="de-CH"/>
        </w:rPr>
      </w:pPr>
      <w:r>
        <w:rPr>
          <w:lang w:eastAsia="de-CH"/>
        </w:rPr>
        <w:t>Erkenntnisse</w:t>
      </w:r>
    </w:p>
    <w:p w:rsidR="00D8525F" w:rsidRDefault="002C2C01" w:rsidP="00FC3449">
      <w:pPr>
        <w:rPr>
          <w:lang w:eastAsia="de-CH"/>
        </w:rPr>
      </w:pPr>
      <w:r>
        <w:rPr>
          <w:lang w:eastAsia="de-CH"/>
        </w:rPr>
        <w:t xml:space="preserve">Obwohl ich das Problem </w:t>
      </w:r>
      <w:r w:rsidR="00D57A43">
        <w:rPr>
          <w:lang w:eastAsia="de-CH"/>
        </w:rPr>
        <w:t xml:space="preserve">mit der Anpassung der Sprache so </w:t>
      </w:r>
      <w:r>
        <w:rPr>
          <w:lang w:eastAsia="de-CH"/>
        </w:rPr>
        <w:t xml:space="preserve">noch nie hatte, werde ich es in zukünftigen Projekten direkt berücksichtigen können und </w:t>
      </w:r>
      <w:r w:rsidR="00D57A43">
        <w:rPr>
          <w:lang w:eastAsia="de-CH"/>
        </w:rPr>
        <w:t>damit</w:t>
      </w:r>
      <w:r>
        <w:rPr>
          <w:lang w:eastAsia="de-CH"/>
        </w:rPr>
        <w:t xml:space="preserve"> einiges an Zeit sparen.</w:t>
      </w:r>
    </w:p>
    <w:p w:rsidR="00736C9D" w:rsidRDefault="00736C9D" w:rsidP="00FC3449">
      <w:pPr>
        <w:rPr>
          <w:lang w:eastAsia="de-CH"/>
        </w:rPr>
      </w:pPr>
      <w:r>
        <w:rPr>
          <w:noProof/>
        </w:rPr>
        <w:drawing>
          <wp:inline distT="0" distB="0" distL="0" distR="0" wp14:anchorId="7DAEB70C" wp14:editId="5CDD5643">
            <wp:extent cx="5760720" cy="11068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5760720" cy="1106805"/>
                    </a:xfrm>
                    <a:prstGeom prst="rect">
                      <a:avLst/>
                    </a:prstGeom>
                  </pic:spPr>
                </pic:pic>
              </a:graphicData>
            </a:graphic>
          </wp:inline>
        </w:drawing>
      </w:r>
    </w:p>
    <w:p w:rsidR="00251047" w:rsidRDefault="00251047" w:rsidP="00251047">
      <w:pPr>
        <w:pStyle w:val="berschrift2"/>
        <w:rPr>
          <w:lang w:eastAsia="de-CH"/>
        </w:rPr>
      </w:pPr>
      <w:bookmarkStart w:id="40" w:name="_Toc8223725"/>
      <w:r>
        <w:rPr>
          <w:lang w:eastAsia="de-CH"/>
        </w:rPr>
        <w:lastRenderedPageBreak/>
        <w:t>Tag 3 – 26.04.2019</w:t>
      </w:r>
      <w:bookmarkEnd w:id="40"/>
    </w:p>
    <w:tbl>
      <w:tblPr>
        <w:tblStyle w:val="Listentabelle3Akzent1"/>
        <w:tblW w:w="0" w:type="auto"/>
        <w:tblLook w:val="04A0" w:firstRow="1" w:lastRow="0" w:firstColumn="1" w:lastColumn="0" w:noHBand="0" w:noVBand="1"/>
      </w:tblPr>
      <w:tblGrid>
        <w:gridCol w:w="851"/>
        <w:gridCol w:w="3402"/>
        <w:gridCol w:w="1559"/>
        <w:gridCol w:w="1701"/>
        <w:gridCol w:w="1549"/>
      </w:tblGrid>
      <w:tr w:rsidR="00251047" w:rsidTr="005172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tcPr>
          <w:p w:rsidR="00251047" w:rsidRDefault="00251047" w:rsidP="0051721F">
            <w:pPr>
              <w:rPr>
                <w:lang w:eastAsia="de-CH"/>
              </w:rPr>
            </w:pPr>
            <w:r>
              <w:rPr>
                <w:lang w:eastAsia="de-CH"/>
              </w:rPr>
              <w:t>Zeit</w:t>
            </w:r>
          </w:p>
        </w:tc>
        <w:tc>
          <w:tcPr>
            <w:tcW w:w="3402"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59"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70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49"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D91629">
              <w:rPr>
                <w:lang w:eastAsia="de-CH"/>
              </w:rPr>
              <w:t>7</w:t>
            </w:r>
            <w:r>
              <w:rPr>
                <w:lang w:eastAsia="de-CH"/>
              </w:rPr>
              <w:t>:00</w:t>
            </w:r>
          </w:p>
        </w:tc>
        <w:tc>
          <w:tcPr>
            <w:tcW w:w="3402" w:type="dxa"/>
            <w:vAlign w:val="center"/>
          </w:tcPr>
          <w:p w:rsidR="00251047" w:rsidRDefault="00D91629"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Doku-Kapitel erweitert/vertieft.</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D91629">
              <w:rPr>
                <w:lang w:eastAsia="de-CH"/>
              </w:rPr>
              <w:t>1</w:t>
            </w:r>
            <w:r>
              <w:rPr>
                <w:lang w:eastAsia="de-CH"/>
              </w:rPr>
              <w:t>:00</w:t>
            </w:r>
          </w:p>
        </w:tc>
      </w:tr>
      <w:tr w:rsidR="00251047" w:rsidTr="005172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251047" w:rsidP="0051721F">
            <w:pPr>
              <w:rPr>
                <w:lang w:eastAsia="de-CH"/>
              </w:rPr>
            </w:pPr>
            <w:r>
              <w:rPr>
                <w:lang w:eastAsia="de-CH"/>
              </w:rPr>
              <w:t>0</w:t>
            </w:r>
            <w:r w:rsidR="00716E4E">
              <w:rPr>
                <w:lang w:eastAsia="de-CH"/>
              </w:rPr>
              <w:t>8</w:t>
            </w:r>
            <w:r>
              <w:rPr>
                <w:lang w:eastAsia="de-CH"/>
              </w:rPr>
              <w:t>:00</w:t>
            </w:r>
          </w:p>
        </w:tc>
        <w:tc>
          <w:tcPr>
            <w:tcW w:w="3402" w:type="dxa"/>
            <w:vAlign w:val="center"/>
          </w:tcPr>
          <w:p w:rsidR="00251047" w:rsidRDefault="00716E4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begonnen</w:t>
            </w:r>
          </w:p>
        </w:tc>
        <w:tc>
          <w:tcPr>
            <w:tcW w:w="1559"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716E4E">
              <w:rPr>
                <w:lang w:eastAsia="de-CH"/>
              </w:rPr>
              <w:t>3</w:t>
            </w:r>
            <w:r>
              <w:rPr>
                <w:lang w:eastAsia="de-CH"/>
              </w:rPr>
              <w:t>:00</w:t>
            </w:r>
          </w:p>
        </w:tc>
      </w:tr>
      <w:tr w:rsidR="00251047" w:rsidTr="00517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vAlign w:val="center"/>
          </w:tcPr>
          <w:p w:rsidR="00251047" w:rsidRDefault="00716E4E" w:rsidP="0051721F">
            <w:pPr>
              <w:rPr>
                <w:lang w:eastAsia="de-CH"/>
              </w:rPr>
            </w:pPr>
            <w:r>
              <w:rPr>
                <w:lang w:eastAsia="de-CH"/>
              </w:rPr>
              <w:t>12</w:t>
            </w:r>
            <w:r w:rsidR="00251047">
              <w:rPr>
                <w:lang w:eastAsia="de-CH"/>
              </w:rPr>
              <w:t>:00</w:t>
            </w:r>
          </w:p>
        </w:tc>
        <w:tc>
          <w:tcPr>
            <w:tcW w:w="3402" w:type="dxa"/>
            <w:vAlign w:val="center"/>
          </w:tcPr>
          <w:p w:rsidR="00251047" w:rsidRDefault="00716E4E" w:rsidP="0051721F">
            <w:pPr>
              <w:cnfStyle w:val="000000100000" w:firstRow="0" w:lastRow="0" w:firstColumn="0" w:lastColumn="0" w:oddVBand="0" w:evenVBand="0" w:oddHBand="1" w:evenHBand="0" w:firstRowFirstColumn="0" w:firstRowLastColumn="0" w:lastRowFirstColumn="0" w:lastRowLastColumn="0"/>
              <w:rPr>
                <w:lang w:eastAsia="de-CH"/>
              </w:rPr>
            </w:pPr>
            <w:r w:rsidRPr="00716E4E">
              <w:rPr>
                <w:lang w:eastAsia="de-CH"/>
              </w:rPr>
              <w:t>Implementierung «Plan»</w:t>
            </w:r>
          </w:p>
        </w:tc>
        <w:tc>
          <w:tcPr>
            <w:tcW w:w="1559"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70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c>
          <w:tcPr>
            <w:tcW w:w="1549"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716E4E">
              <w:rPr>
                <w:lang w:eastAsia="de-CH"/>
              </w:rPr>
              <w:t>4</w:t>
            </w:r>
            <w:r>
              <w:rPr>
                <w:lang w:eastAsia="de-CH"/>
              </w:rPr>
              <w:t>:00</w:t>
            </w:r>
          </w:p>
        </w:tc>
      </w:tr>
      <w:tr w:rsidR="00716E4E" w:rsidTr="00716E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gridSpan w:val="3"/>
            <w:vAlign w:val="center"/>
          </w:tcPr>
          <w:p w:rsidR="00716E4E" w:rsidRDefault="00716E4E" w:rsidP="0051721F">
            <w:pPr>
              <w:rPr>
                <w:lang w:eastAsia="de-CH"/>
              </w:rPr>
            </w:pPr>
          </w:p>
        </w:tc>
        <w:tc>
          <w:tcPr>
            <w:tcW w:w="1701"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c>
          <w:tcPr>
            <w:tcW w:w="1549" w:type="dxa"/>
            <w:vAlign w:val="center"/>
          </w:tcPr>
          <w:p w:rsidR="00716E4E" w:rsidRDefault="00716E4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716E4E">
      <w:pPr>
        <w:pStyle w:val="KeinLeerraum"/>
        <w:rPr>
          <w:lang w:eastAsia="de-CH"/>
        </w:rPr>
      </w:pPr>
    </w:p>
    <w:p w:rsidR="00251047" w:rsidRDefault="00251047" w:rsidP="00251047">
      <w:pPr>
        <w:pStyle w:val="Untertitel"/>
        <w:rPr>
          <w:lang w:eastAsia="de-CH"/>
        </w:rPr>
      </w:pPr>
      <w:r>
        <w:rPr>
          <w:lang w:eastAsia="de-CH"/>
        </w:rPr>
        <w:t>Tagesthemen</w:t>
      </w:r>
    </w:p>
    <w:p w:rsidR="00251047" w:rsidRDefault="00716E4E" w:rsidP="00251047">
      <w:pPr>
        <w:rPr>
          <w:lang w:eastAsia="de-CH"/>
        </w:rPr>
      </w:pPr>
      <w:r>
        <w:rPr>
          <w:lang w:eastAsia="de-CH"/>
        </w:rPr>
        <w:t>Nach dem 1. Expertenbesuch gestern Nachmittag bin ich dem Rat von Herr Sommer gefolgt und habe deshalb heute als erstes die Kapitel der Doku erweitert. Dabei versuchte ich die Kriterien und alle Punkte, welche die Entwicklung betreffen, direkt zu beachten. Anschliessend konnte ich mit dem Plan beginnen, welcher sozusagen den wichtigsten Teil der ganzen Anwendung darstellt. Ich benötigte einige Versuche, bis ich eine funktionsfähige Struktur der Komponenten fand, bei welcher die Daten «reaktiv» bleiben. Dabei musste ich auch auf das Design achten, da nun unterschiedliche Tabellen zum Einsatz kommen, welche sich aber Design-Eigenschaften teilen müssen.</w:t>
      </w:r>
      <w:r w:rsidR="006E36BD">
        <w:rPr>
          <w:lang w:eastAsia="de-CH"/>
        </w:rPr>
        <w:t xml:space="preserve"> Obwohl ich mit dem Design schon soweit fertig bin, konnte ich noch keine optimale Lösung für die Reaktivität finden, vor allem auf der Ebene der einzelnen Einsätze (unterste Ebene/Komponente). </w:t>
      </w:r>
    </w:p>
    <w:p w:rsidR="00251047" w:rsidRDefault="00251047" w:rsidP="00251047">
      <w:pPr>
        <w:pStyle w:val="Untertitel"/>
        <w:rPr>
          <w:lang w:eastAsia="de-CH"/>
        </w:rPr>
      </w:pPr>
      <w:r>
        <w:rPr>
          <w:lang w:eastAsia="de-CH"/>
        </w:rPr>
        <w:t>Hilfestellungen</w:t>
      </w:r>
    </w:p>
    <w:p w:rsidR="00251047" w:rsidRDefault="006E36BD" w:rsidP="00251047">
      <w:pPr>
        <w:rPr>
          <w:lang w:eastAsia="de-CH"/>
        </w:rPr>
      </w:pPr>
      <w:r>
        <w:rPr>
          <w:lang w:eastAsia="de-CH"/>
        </w:rPr>
        <w:t>Stackoverflow.org, vuejs.org / vuex.vuejs.org, alligator.io</w:t>
      </w:r>
    </w:p>
    <w:p w:rsidR="00251047" w:rsidRDefault="00251047" w:rsidP="00251047">
      <w:pPr>
        <w:pStyle w:val="Untertitel"/>
        <w:rPr>
          <w:lang w:eastAsia="de-CH"/>
        </w:rPr>
      </w:pPr>
      <w:r>
        <w:rPr>
          <w:lang w:eastAsia="de-CH"/>
        </w:rPr>
        <w:t>Reflexion +</w:t>
      </w:r>
    </w:p>
    <w:p w:rsidR="00251047" w:rsidRDefault="00D57BF3" w:rsidP="00251047">
      <w:pPr>
        <w:rPr>
          <w:lang w:eastAsia="de-CH"/>
        </w:rPr>
      </w:pPr>
      <w:r>
        <w:rPr>
          <w:lang w:eastAsia="de-CH"/>
        </w:rPr>
        <w:t>Durch die Vertiefung der Kapitel weiss ich besser, was in der Dokumentations-Phase auf mich zu kommt und kann bereits jetzt einiges notieren, was ich später noch brauche bzw. berücksichtigen sollte.</w:t>
      </w:r>
    </w:p>
    <w:p w:rsidR="00251047" w:rsidRDefault="00251047" w:rsidP="00251047">
      <w:pPr>
        <w:pStyle w:val="Untertitel"/>
        <w:rPr>
          <w:lang w:eastAsia="de-CH"/>
        </w:rPr>
      </w:pPr>
      <w:r>
        <w:rPr>
          <w:lang w:eastAsia="de-CH"/>
        </w:rPr>
        <w:t>Reflexion –</w:t>
      </w:r>
    </w:p>
    <w:p w:rsidR="00251047" w:rsidRDefault="00C12187" w:rsidP="00251047">
      <w:pPr>
        <w:rPr>
          <w:lang w:eastAsia="de-CH"/>
        </w:rPr>
      </w:pPr>
      <w:r>
        <w:rPr>
          <w:lang w:eastAsia="de-CH"/>
        </w:rPr>
        <w:t>Die Reaktivität von Daten zwischen Komponenten ist eine etwas komplexere Thematik als ich es mir vorgestellt habe. Ich musste heute schon ziemlich grübeln und viel recherchieren, um einen Fortschritt zu erzielen, wobei ich aber noch keine endgültige Lösung finden konnte.</w:t>
      </w:r>
    </w:p>
    <w:p w:rsidR="00251047" w:rsidRDefault="00251047" w:rsidP="00251047">
      <w:pPr>
        <w:pStyle w:val="Untertitel"/>
        <w:rPr>
          <w:lang w:eastAsia="de-CH"/>
        </w:rPr>
      </w:pPr>
      <w:r>
        <w:rPr>
          <w:lang w:eastAsia="de-CH"/>
        </w:rPr>
        <w:t>Erkenntnisse</w:t>
      </w:r>
    </w:p>
    <w:p w:rsidR="00251047" w:rsidRDefault="00C12187" w:rsidP="00251047">
      <w:pPr>
        <w:rPr>
          <w:lang w:eastAsia="de-CH"/>
        </w:rPr>
      </w:pPr>
      <w:r>
        <w:rPr>
          <w:lang w:eastAsia="de-CH"/>
        </w:rPr>
        <w:t>Vuex (ein globaler Speicher für Vue.js) löst nicht in jedem Fall</w:t>
      </w:r>
      <w:r w:rsidR="00917642">
        <w:rPr>
          <w:lang w:eastAsia="de-CH"/>
        </w:rPr>
        <w:t xml:space="preserve"> eine Aktualisierung in einer Komponente aus. Da der Plan eine sehr hohe Dynamik der Daten fordert (</w:t>
      </w:r>
      <w:r w:rsidR="00A42B72">
        <w:rPr>
          <w:lang w:eastAsia="de-CH"/>
        </w:rPr>
        <w:t>variable Anzahl Benutzer und geplante Einsätze) musste ich (und muss ich noch) mich dazu genauer informieren.</w:t>
      </w:r>
    </w:p>
    <w:p w:rsidR="00D8525F" w:rsidRDefault="00D8525F" w:rsidP="00251047">
      <w:pPr>
        <w:rPr>
          <w:lang w:eastAsia="de-CH"/>
        </w:rPr>
      </w:pPr>
    </w:p>
    <w:p w:rsidR="00251047" w:rsidRDefault="00D8525F" w:rsidP="00251047">
      <w:pPr>
        <w:rPr>
          <w:lang w:eastAsia="de-CH"/>
        </w:rPr>
      </w:pPr>
      <w:r>
        <w:rPr>
          <w:noProof/>
        </w:rPr>
        <w:drawing>
          <wp:inline distT="0" distB="0" distL="0" distR="0" wp14:anchorId="0E19018B" wp14:editId="3CE48898">
            <wp:extent cx="5760720" cy="1078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7886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41" w:name="_Toc8223726"/>
      <w:r>
        <w:rPr>
          <w:lang w:eastAsia="de-CH"/>
        </w:rPr>
        <w:lastRenderedPageBreak/>
        <w:t xml:space="preserve">Tag </w:t>
      </w:r>
      <w:r w:rsidR="000C75D8">
        <w:rPr>
          <w:lang w:eastAsia="de-CH"/>
        </w:rPr>
        <w:t>4</w:t>
      </w:r>
      <w:r>
        <w:rPr>
          <w:lang w:eastAsia="de-CH"/>
        </w:rPr>
        <w:t xml:space="preserve"> – </w:t>
      </w:r>
      <w:r w:rsidR="000C75D8">
        <w:rPr>
          <w:lang w:eastAsia="de-CH"/>
        </w:rPr>
        <w:t>30</w:t>
      </w:r>
      <w:r>
        <w:rPr>
          <w:lang w:eastAsia="de-CH"/>
        </w:rPr>
        <w:t>.04.2019</w:t>
      </w:r>
      <w:bookmarkEnd w:id="41"/>
    </w:p>
    <w:tbl>
      <w:tblPr>
        <w:tblStyle w:val="Listentabelle3Akzent1"/>
        <w:tblW w:w="0" w:type="auto"/>
        <w:tblLook w:val="04A0" w:firstRow="1" w:lastRow="0" w:firstColumn="1" w:lastColumn="0" w:noHBand="0" w:noVBand="1"/>
      </w:tblPr>
      <w:tblGrid>
        <w:gridCol w:w="733"/>
        <w:gridCol w:w="3603"/>
        <w:gridCol w:w="1540"/>
        <w:gridCol w:w="1671"/>
        <w:gridCol w:w="1525"/>
      </w:tblGrid>
      <w:tr w:rsidR="00251047" w:rsidTr="000B6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3" w:type="dxa"/>
          </w:tcPr>
          <w:p w:rsidR="00251047" w:rsidRDefault="00251047" w:rsidP="0051721F">
            <w:pPr>
              <w:rPr>
                <w:lang w:eastAsia="de-CH"/>
              </w:rPr>
            </w:pPr>
            <w:r>
              <w:rPr>
                <w:lang w:eastAsia="de-CH"/>
              </w:rPr>
              <w:t>Zeit</w:t>
            </w:r>
          </w:p>
        </w:tc>
        <w:tc>
          <w:tcPr>
            <w:tcW w:w="3603"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1540"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Beteiligte</w:t>
            </w:r>
          </w:p>
        </w:tc>
        <w:tc>
          <w:tcPr>
            <w:tcW w:w="1671"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«Soll»</w:t>
            </w:r>
          </w:p>
        </w:tc>
        <w:tc>
          <w:tcPr>
            <w:tcW w:w="1525" w:type="dxa"/>
          </w:tcPr>
          <w:p w:rsidR="00251047" w:rsidRDefault="00251047"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Aufwand «Ist»</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251047" w:rsidP="0051721F">
            <w:pPr>
              <w:rPr>
                <w:lang w:eastAsia="de-CH"/>
              </w:rPr>
            </w:pPr>
            <w:r>
              <w:rPr>
                <w:lang w:eastAsia="de-CH"/>
              </w:rPr>
              <w:t>0</w:t>
            </w:r>
            <w:r w:rsidR="00D8525F">
              <w:rPr>
                <w:lang w:eastAsia="de-CH"/>
              </w:rPr>
              <w:t>7</w:t>
            </w:r>
            <w:r>
              <w:rPr>
                <w:lang w:eastAsia="de-CH"/>
              </w:rPr>
              <w:t>:00</w:t>
            </w:r>
          </w:p>
        </w:tc>
        <w:tc>
          <w:tcPr>
            <w:tcW w:w="3603" w:type="dxa"/>
            <w:vAlign w:val="center"/>
          </w:tcPr>
          <w:p w:rsidR="00251047" w:rsidRDefault="00D8525F"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«Plan»</w:t>
            </w:r>
            <w:r w:rsidR="000B61DE">
              <w:rPr>
                <w:lang w:eastAsia="de-CH"/>
              </w:rPr>
              <w:t xml:space="preserve"> (Vormittag)</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4</w:t>
            </w:r>
            <w:r>
              <w:rPr>
                <w:lang w:eastAsia="de-CH"/>
              </w:rPr>
              <w:t>:00</w:t>
            </w:r>
          </w:p>
        </w:tc>
      </w:tr>
      <w:tr w:rsidR="00251047"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12</w:t>
            </w:r>
            <w:r w:rsidR="00251047">
              <w:rPr>
                <w:lang w:eastAsia="de-CH"/>
              </w:rPr>
              <w:t>:00</w:t>
            </w:r>
          </w:p>
        </w:tc>
        <w:tc>
          <w:tcPr>
            <w:tcW w:w="3603" w:type="dxa"/>
            <w:vAlign w:val="center"/>
          </w:tcPr>
          <w:p w:rsidR="00251047" w:rsidRDefault="000B61DE"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Implementierung «Plan» (Nachmittag)</w:t>
            </w:r>
          </w:p>
        </w:tc>
        <w:tc>
          <w:tcPr>
            <w:tcW w:w="1540"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Reutlinger</w:t>
            </w:r>
          </w:p>
        </w:tc>
        <w:tc>
          <w:tcPr>
            <w:tcW w:w="1671"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0</w:t>
            </w:r>
            <w:r w:rsidRPr="000B61DE">
              <w:rPr>
                <w:color w:val="FF0000"/>
                <w:lang w:eastAsia="de-CH"/>
              </w:rPr>
              <w:t>:00</w:t>
            </w:r>
          </w:p>
        </w:tc>
        <w:tc>
          <w:tcPr>
            <w:tcW w:w="1525" w:type="dxa"/>
            <w:vAlign w:val="center"/>
          </w:tcPr>
          <w:p w:rsidR="00251047" w:rsidRPr="000B61DE" w:rsidRDefault="00251047" w:rsidP="0051721F">
            <w:pPr>
              <w:jc w:val="center"/>
              <w:cnfStyle w:val="000000010000" w:firstRow="0" w:lastRow="0" w:firstColumn="0" w:lastColumn="0" w:oddVBand="0" w:evenVBand="0" w:oddHBand="0" w:evenHBand="1" w:firstRowFirstColumn="0" w:firstRowLastColumn="0" w:lastRowFirstColumn="0" w:lastRowLastColumn="0"/>
              <w:rPr>
                <w:color w:val="FF0000"/>
                <w:lang w:eastAsia="de-CH"/>
              </w:rPr>
            </w:pPr>
            <w:r w:rsidRPr="000B61DE">
              <w:rPr>
                <w:color w:val="FF0000"/>
                <w:lang w:eastAsia="de-CH"/>
              </w:rPr>
              <w:t>0</w:t>
            </w:r>
            <w:r w:rsidR="000B61DE" w:rsidRPr="000B61DE">
              <w:rPr>
                <w:color w:val="FF0000"/>
                <w:lang w:eastAsia="de-CH"/>
              </w:rPr>
              <w:t>3</w:t>
            </w:r>
            <w:r w:rsidRPr="000B61DE">
              <w:rPr>
                <w:color w:val="FF0000"/>
                <w:lang w:eastAsia="de-CH"/>
              </w:rPr>
              <w:t>:00</w:t>
            </w:r>
          </w:p>
        </w:tc>
      </w:tr>
      <w:tr w:rsidR="00251047" w:rsidTr="000B6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 w:type="dxa"/>
            <w:vAlign w:val="center"/>
          </w:tcPr>
          <w:p w:rsidR="00251047" w:rsidRDefault="000B61DE" w:rsidP="0051721F">
            <w:pPr>
              <w:rPr>
                <w:lang w:eastAsia="de-CH"/>
              </w:rPr>
            </w:pPr>
            <w:r>
              <w:rPr>
                <w:lang w:eastAsia="de-CH"/>
              </w:rPr>
              <w:t>15</w:t>
            </w:r>
            <w:r w:rsidR="00251047">
              <w:rPr>
                <w:lang w:eastAsia="de-CH"/>
              </w:rPr>
              <w:t>:00</w:t>
            </w:r>
          </w:p>
        </w:tc>
        <w:tc>
          <w:tcPr>
            <w:tcW w:w="3603" w:type="dxa"/>
            <w:vAlign w:val="center"/>
          </w:tcPr>
          <w:p w:rsidR="00251047" w:rsidRDefault="000B61DE"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Implementierung «Dashboard»</w:t>
            </w:r>
          </w:p>
        </w:tc>
        <w:tc>
          <w:tcPr>
            <w:tcW w:w="1540"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Reutlinger</w:t>
            </w:r>
          </w:p>
        </w:tc>
        <w:tc>
          <w:tcPr>
            <w:tcW w:w="1671"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2</w:t>
            </w:r>
            <w:r>
              <w:rPr>
                <w:lang w:eastAsia="de-CH"/>
              </w:rPr>
              <w:t>:00</w:t>
            </w:r>
          </w:p>
        </w:tc>
        <w:tc>
          <w:tcPr>
            <w:tcW w:w="1525"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B61DE">
              <w:rPr>
                <w:lang w:eastAsia="de-CH"/>
              </w:rPr>
              <w:t>1</w:t>
            </w:r>
            <w:r>
              <w:rPr>
                <w:lang w:eastAsia="de-CH"/>
              </w:rPr>
              <w:t>:00</w:t>
            </w:r>
          </w:p>
        </w:tc>
      </w:tr>
      <w:tr w:rsidR="000B61DE" w:rsidTr="000B61D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6" w:type="dxa"/>
            <w:gridSpan w:val="3"/>
            <w:vAlign w:val="center"/>
          </w:tcPr>
          <w:p w:rsidR="000B61DE" w:rsidRDefault="000B61DE" w:rsidP="0051721F">
            <w:pPr>
              <w:rPr>
                <w:lang w:eastAsia="de-CH"/>
              </w:rPr>
            </w:pPr>
          </w:p>
        </w:tc>
        <w:tc>
          <w:tcPr>
            <w:tcW w:w="1671" w:type="dxa"/>
            <w:vAlign w:val="center"/>
          </w:tcPr>
          <w:p w:rsidR="000B61DE" w:rsidRPr="000B61DE" w:rsidRDefault="000B61DE" w:rsidP="0051721F">
            <w:pPr>
              <w:jc w:val="center"/>
              <w:cnfStyle w:val="000000010000" w:firstRow="0" w:lastRow="0" w:firstColumn="0" w:lastColumn="0" w:oddVBand="0" w:evenVBand="0" w:oddHBand="0" w:evenHBand="1" w:firstRowFirstColumn="0" w:firstRowLastColumn="0" w:lastRowFirstColumn="0" w:lastRowLastColumn="0"/>
              <w:rPr>
                <w:i/>
                <w:lang w:eastAsia="de-CH"/>
              </w:rPr>
            </w:pPr>
            <w:r w:rsidRPr="000B61DE">
              <w:rPr>
                <w:i/>
                <w:color w:val="FF0000"/>
                <w:lang w:eastAsia="de-CH"/>
              </w:rPr>
              <w:t>08:00</w:t>
            </w:r>
          </w:p>
        </w:tc>
        <w:tc>
          <w:tcPr>
            <w:tcW w:w="1525" w:type="dxa"/>
            <w:vAlign w:val="center"/>
          </w:tcPr>
          <w:p w:rsidR="000B61DE" w:rsidRDefault="000B61DE"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08:00</w:t>
            </w:r>
          </w:p>
        </w:tc>
      </w:tr>
    </w:tbl>
    <w:p w:rsidR="00251047" w:rsidRDefault="00251047" w:rsidP="000B61DE">
      <w:pPr>
        <w:pStyle w:val="KeinLeerraum"/>
        <w:rPr>
          <w:lang w:eastAsia="de-CH"/>
        </w:rPr>
      </w:pPr>
    </w:p>
    <w:p w:rsidR="00251047" w:rsidRDefault="00251047" w:rsidP="00251047">
      <w:pPr>
        <w:pStyle w:val="Untertitel"/>
        <w:rPr>
          <w:lang w:eastAsia="de-CH"/>
        </w:rPr>
      </w:pPr>
      <w:r>
        <w:rPr>
          <w:lang w:eastAsia="de-CH"/>
        </w:rPr>
        <w:t>Tagesthemen</w:t>
      </w:r>
    </w:p>
    <w:p w:rsidR="00251047" w:rsidRDefault="000B2D3D" w:rsidP="00251047">
      <w:pPr>
        <w:rPr>
          <w:lang w:eastAsia="de-CH"/>
        </w:rPr>
      </w:pPr>
      <w:r>
        <w:rPr>
          <w:lang w:eastAsia="de-CH"/>
        </w:rPr>
        <w:t xml:space="preserve">Heute sollte laut Zeitplan die Plan-Seite fertig implementiert werden. Dazu musste ich mich zuerst genauer über die Reaktivität von Komponenten informieren, weil ich letzte Woche dort stehen geblieben bin. Ich testete unterschiedliche Möglichkeiten um die Einsätze dynamisch im globalen Speicher abzulegen, was mich einiges an Zeit kostete. Als ich die Lösung fand, hatte ich bereits länger benötigt als im Zeitplan angegeben. Ich musste dann aber noch einige andere Komponenten an die neue Lösung anpassen, was noch mehr Zeit benötigte. Schlussendlich habe ich zwar den Plan fertiggestellt, aber die anderen </w:t>
      </w:r>
      <w:r w:rsidR="00437599">
        <w:rPr>
          <w:lang w:eastAsia="de-CH"/>
        </w:rPr>
        <w:t>Tagesz</w:t>
      </w:r>
      <w:r>
        <w:rPr>
          <w:lang w:eastAsia="de-CH"/>
        </w:rPr>
        <w:t xml:space="preserve">iele (Dashboard- &amp; Support-Seite) </w:t>
      </w:r>
      <w:r w:rsidR="00437599">
        <w:rPr>
          <w:lang w:eastAsia="de-CH"/>
        </w:rPr>
        <w:t>nicht ganz erreicht. Ich denke aber, dass ich trotzdem pünktlich mit der Entwicklungs-Phase fertig sein werde, da ich für die letzten Schritte wahrscheinlich nicht so viel Zeit benötige wie geplant.</w:t>
      </w:r>
      <w:r w:rsidR="00A27A5F">
        <w:rPr>
          <w:lang w:eastAsia="de-CH"/>
        </w:rPr>
        <w:t xml:space="preserve"> </w:t>
      </w:r>
    </w:p>
    <w:p w:rsidR="00251047" w:rsidRDefault="00251047" w:rsidP="00251047">
      <w:pPr>
        <w:pStyle w:val="Untertitel"/>
        <w:rPr>
          <w:lang w:eastAsia="de-CH"/>
        </w:rPr>
      </w:pPr>
      <w:r>
        <w:rPr>
          <w:lang w:eastAsia="de-CH"/>
        </w:rPr>
        <w:t>Hilfestellungen</w:t>
      </w:r>
    </w:p>
    <w:p w:rsidR="00251047" w:rsidRDefault="00437599" w:rsidP="00251047">
      <w:pPr>
        <w:rPr>
          <w:lang w:eastAsia="de-CH"/>
        </w:rPr>
      </w:pPr>
      <w:r>
        <w:rPr>
          <w:lang w:eastAsia="de-CH"/>
        </w:rPr>
        <w:t xml:space="preserve">Stackoverflow.org, </w:t>
      </w:r>
      <w:r w:rsidRPr="00437599">
        <w:rPr>
          <w:lang w:eastAsia="de-CH"/>
        </w:rPr>
        <w:t>vuejs.org/v2/guide/reactivity</w:t>
      </w:r>
      <w:r>
        <w:rPr>
          <w:lang w:eastAsia="de-CH"/>
        </w:rPr>
        <w:t xml:space="preserve">, </w:t>
      </w:r>
      <w:r w:rsidR="00861FCA" w:rsidRPr="00861FCA">
        <w:rPr>
          <w:lang w:eastAsia="de-CH"/>
        </w:rPr>
        <w:t>vuejs.org/v2/guide/computed</w:t>
      </w:r>
      <w:r w:rsidR="00861FCA">
        <w:rPr>
          <w:lang w:eastAsia="de-CH"/>
        </w:rPr>
        <w:t>,</w:t>
      </w:r>
      <w:r w:rsidR="00861FCA" w:rsidRPr="00861FCA">
        <w:rPr>
          <w:lang w:eastAsia="de-CH"/>
        </w:rPr>
        <w:t xml:space="preserve"> </w:t>
      </w:r>
      <w:r w:rsidRPr="00437599">
        <w:rPr>
          <w:lang w:eastAsia="de-CH"/>
        </w:rPr>
        <w:t>vuex.vuejs.org</w:t>
      </w:r>
    </w:p>
    <w:p w:rsidR="00251047" w:rsidRDefault="00251047" w:rsidP="00251047">
      <w:pPr>
        <w:pStyle w:val="Untertitel"/>
        <w:rPr>
          <w:lang w:eastAsia="de-CH"/>
        </w:rPr>
      </w:pPr>
      <w:r>
        <w:rPr>
          <w:lang w:eastAsia="de-CH"/>
        </w:rPr>
        <w:t>Reflexion +</w:t>
      </w:r>
    </w:p>
    <w:p w:rsidR="00251047" w:rsidRDefault="00437599" w:rsidP="00251047">
      <w:pPr>
        <w:rPr>
          <w:lang w:eastAsia="de-CH"/>
        </w:rPr>
      </w:pPr>
      <w:r>
        <w:rPr>
          <w:lang w:eastAsia="de-CH"/>
        </w:rPr>
        <w:t xml:space="preserve">Die </w:t>
      </w:r>
      <w:r w:rsidR="008E4E27">
        <w:rPr>
          <w:lang w:eastAsia="de-CH"/>
        </w:rPr>
        <w:t xml:space="preserve">schlussendliche Umsetzung des Plans </w:t>
      </w:r>
      <w:r>
        <w:rPr>
          <w:lang w:eastAsia="de-CH"/>
        </w:rPr>
        <w:t xml:space="preserve">finde ich </w:t>
      </w:r>
      <w:r w:rsidR="004617DD">
        <w:rPr>
          <w:lang w:eastAsia="de-CH"/>
        </w:rPr>
        <w:t>äusserst</w:t>
      </w:r>
      <w:r>
        <w:rPr>
          <w:lang w:eastAsia="de-CH"/>
        </w:rPr>
        <w:t xml:space="preserve"> </w:t>
      </w:r>
      <w:r w:rsidR="004617DD">
        <w:rPr>
          <w:lang w:eastAsia="de-CH"/>
        </w:rPr>
        <w:t>gut</w:t>
      </w:r>
      <w:r>
        <w:rPr>
          <w:lang w:eastAsia="de-CH"/>
        </w:rPr>
        <w:t xml:space="preserve">. </w:t>
      </w:r>
      <w:r w:rsidR="008E4E27">
        <w:rPr>
          <w:lang w:eastAsia="de-CH"/>
        </w:rPr>
        <w:t xml:space="preserve">Nun </w:t>
      </w:r>
      <w:r w:rsidR="004617DD">
        <w:rPr>
          <w:lang w:eastAsia="de-CH"/>
        </w:rPr>
        <w:t xml:space="preserve">kann </w:t>
      </w:r>
      <w:r w:rsidR="008E4E27">
        <w:rPr>
          <w:lang w:eastAsia="de-CH"/>
        </w:rPr>
        <w:t>man</w:t>
      </w:r>
      <w:r w:rsidR="004617DD">
        <w:rPr>
          <w:lang w:eastAsia="de-CH"/>
        </w:rPr>
        <w:t xml:space="preserve"> die </w:t>
      </w:r>
      <w:r w:rsidR="00245B72">
        <w:rPr>
          <w:lang w:eastAsia="de-CH"/>
        </w:rPr>
        <w:t>Daten,</w:t>
      </w:r>
      <w:r w:rsidR="004617DD">
        <w:rPr>
          <w:lang w:eastAsia="de-CH"/>
        </w:rPr>
        <w:t xml:space="preserve"> </w:t>
      </w:r>
      <w:r w:rsidR="00245B72">
        <w:rPr>
          <w:lang w:eastAsia="de-CH"/>
        </w:rPr>
        <w:t xml:space="preserve">die der Plan nutzt, überall </w:t>
      </w:r>
      <w:r w:rsidR="004617DD">
        <w:rPr>
          <w:lang w:eastAsia="de-CH"/>
        </w:rPr>
        <w:t>dynamisch verändern</w:t>
      </w:r>
      <w:r w:rsidR="00245B72">
        <w:rPr>
          <w:lang w:eastAsia="de-CH"/>
        </w:rPr>
        <w:t xml:space="preserve"> und der Plan aktualisiert sich </w:t>
      </w:r>
      <w:r w:rsidR="008E4E27">
        <w:rPr>
          <w:lang w:eastAsia="de-CH"/>
        </w:rPr>
        <w:t>zuverlässig</w:t>
      </w:r>
      <w:r w:rsidR="00245B72">
        <w:rPr>
          <w:lang w:eastAsia="de-CH"/>
        </w:rPr>
        <w:t>. Auch wenn es länger gedauert hat denke ich, dass diese Zeit so richtig investiert wurde.</w:t>
      </w:r>
    </w:p>
    <w:p w:rsidR="00251047" w:rsidRDefault="00251047" w:rsidP="00251047">
      <w:pPr>
        <w:pStyle w:val="Untertitel"/>
        <w:rPr>
          <w:lang w:eastAsia="de-CH"/>
        </w:rPr>
      </w:pPr>
      <w:r>
        <w:rPr>
          <w:lang w:eastAsia="de-CH"/>
        </w:rPr>
        <w:t>Reflexion –</w:t>
      </w:r>
    </w:p>
    <w:p w:rsidR="00251047" w:rsidRDefault="00245B72" w:rsidP="00251047">
      <w:pPr>
        <w:rPr>
          <w:lang w:eastAsia="de-CH"/>
        </w:rPr>
      </w:pPr>
      <w:r>
        <w:rPr>
          <w:lang w:eastAsia="de-CH"/>
        </w:rPr>
        <w:t>Mit der neuen Lösung musste ich einige andere Komponenten anpassen, die ich bereits zuvor beendet hatte. Ohne diese Anpassungen hätten die Komponenten aber gewisse Daten nicht richtig verarbeitet, sodass keine Reaktivität entstanden wäre. Die Anpassungen waren als</w:t>
      </w:r>
      <w:r w:rsidR="00A27A5F">
        <w:rPr>
          <w:lang w:eastAsia="de-CH"/>
        </w:rPr>
        <w:t xml:space="preserve">o </w:t>
      </w:r>
      <w:r>
        <w:rPr>
          <w:lang w:eastAsia="de-CH"/>
        </w:rPr>
        <w:t>notwendig.</w:t>
      </w:r>
    </w:p>
    <w:p w:rsidR="00251047" w:rsidRDefault="00251047" w:rsidP="00251047">
      <w:pPr>
        <w:pStyle w:val="Untertitel"/>
        <w:rPr>
          <w:lang w:eastAsia="de-CH"/>
        </w:rPr>
      </w:pPr>
      <w:r>
        <w:rPr>
          <w:lang w:eastAsia="de-CH"/>
        </w:rPr>
        <w:t>Erkenntnisse</w:t>
      </w:r>
    </w:p>
    <w:p w:rsidR="00251047" w:rsidRDefault="00245B72" w:rsidP="00251047">
      <w:pPr>
        <w:rPr>
          <w:lang w:eastAsia="de-CH"/>
        </w:rPr>
      </w:pPr>
      <w:r>
        <w:rPr>
          <w:lang w:eastAsia="de-CH"/>
        </w:rPr>
        <w:t xml:space="preserve">Die Lösung war </w:t>
      </w:r>
      <w:r w:rsidR="005B44D7">
        <w:rPr>
          <w:lang w:eastAsia="de-CH"/>
        </w:rPr>
        <w:t>die</w:t>
      </w:r>
      <w:r>
        <w:rPr>
          <w:lang w:eastAsia="de-CH"/>
        </w:rPr>
        <w:t xml:space="preserve"> Funktion «</w:t>
      </w:r>
      <w:proofErr w:type="spellStart"/>
      <w:r>
        <w:rPr>
          <w:lang w:eastAsia="de-CH"/>
        </w:rPr>
        <w:t>Object.assign</w:t>
      </w:r>
      <w:proofErr w:type="spellEnd"/>
      <w:r>
        <w:rPr>
          <w:lang w:eastAsia="de-CH"/>
        </w:rPr>
        <w:t>()»</w:t>
      </w:r>
      <w:r w:rsidR="005B44D7">
        <w:rPr>
          <w:lang w:eastAsia="de-CH"/>
        </w:rPr>
        <w:t xml:space="preserve"> </w:t>
      </w:r>
      <w:r w:rsidR="00D13C78">
        <w:rPr>
          <w:lang w:eastAsia="de-CH"/>
        </w:rPr>
        <w:t>mit einer</w:t>
      </w:r>
      <w:r w:rsidR="005B44D7">
        <w:rPr>
          <w:lang w:eastAsia="de-CH"/>
        </w:rPr>
        <w:t xml:space="preserve"> Reinitialisierung des betroffenen Objektes</w:t>
      </w:r>
      <w:r>
        <w:rPr>
          <w:lang w:eastAsia="de-CH"/>
        </w:rPr>
        <w:t xml:space="preserve">, </w:t>
      </w:r>
      <w:r w:rsidR="005B44D7">
        <w:rPr>
          <w:lang w:eastAsia="de-CH"/>
        </w:rPr>
        <w:t>wodurch</w:t>
      </w:r>
      <w:r>
        <w:rPr>
          <w:lang w:eastAsia="de-CH"/>
        </w:rPr>
        <w:t xml:space="preserve"> sich Daten bzw. Objekte auch nach der Initialisierung der Vue-Instanz als dynamische Objekte zum globalen Speicher </w:t>
      </w:r>
      <w:r w:rsidR="005B44D7">
        <w:rPr>
          <w:lang w:eastAsia="de-CH"/>
        </w:rPr>
        <w:t xml:space="preserve">hinzufügen lassen. In Verbindung mit einigen «Watchers» </w:t>
      </w:r>
      <w:r w:rsidR="00D13C78">
        <w:rPr>
          <w:lang w:eastAsia="de-CH"/>
        </w:rPr>
        <w:t>sind die einzelnen Benutzer-Zeilen bzw. Einsätze nun auch reaktiv/dynamisch.</w:t>
      </w:r>
    </w:p>
    <w:p w:rsidR="00CE600E" w:rsidRDefault="00CE600E" w:rsidP="00251047">
      <w:pPr>
        <w:rPr>
          <w:lang w:eastAsia="de-CH"/>
        </w:rPr>
      </w:pPr>
    </w:p>
    <w:p w:rsidR="00CE600E" w:rsidRDefault="00CE600E" w:rsidP="00251047">
      <w:pPr>
        <w:rPr>
          <w:lang w:eastAsia="de-CH"/>
        </w:rPr>
      </w:pPr>
      <w:r>
        <w:rPr>
          <w:noProof/>
        </w:rPr>
        <w:drawing>
          <wp:inline distT="0" distB="0" distL="0" distR="0" wp14:anchorId="2B42AC09" wp14:editId="4D7A73AE">
            <wp:extent cx="5760720" cy="10852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085215"/>
                    </a:xfrm>
                    <a:prstGeom prst="rect">
                      <a:avLst/>
                    </a:prstGeom>
                  </pic:spPr>
                </pic:pic>
              </a:graphicData>
            </a:graphic>
          </wp:inline>
        </w:drawing>
      </w:r>
    </w:p>
    <w:p w:rsidR="00251047" w:rsidRDefault="00251047" w:rsidP="00251047">
      <w:pPr>
        <w:pStyle w:val="berschrift2"/>
        <w:rPr>
          <w:lang w:eastAsia="de-CH"/>
        </w:rPr>
      </w:pPr>
      <w:bookmarkStart w:id="42" w:name="_Toc8223727"/>
      <w:r>
        <w:rPr>
          <w:lang w:eastAsia="de-CH"/>
        </w:rPr>
        <w:lastRenderedPageBreak/>
        <w:t xml:space="preserve">Tag </w:t>
      </w:r>
      <w:r w:rsidR="000C75D8">
        <w:rPr>
          <w:lang w:eastAsia="de-CH"/>
        </w:rPr>
        <w:t>5</w:t>
      </w:r>
      <w:r>
        <w:rPr>
          <w:lang w:eastAsia="de-CH"/>
        </w:rPr>
        <w:t xml:space="preserve"> – </w:t>
      </w:r>
      <w:r w:rsidR="000C75D8">
        <w:rPr>
          <w:lang w:eastAsia="de-CH"/>
        </w:rPr>
        <w:t>02</w:t>
      </w:r>
      <w:r>
        <w:rPr>
          <w:lang w:eastAsia="de-CH"/>
        </w:rPr>
        <w:t>.0</w:t>
      </w:r>
      <w:r w:rsidR="000C75D8">
        <w:rPr>
          <w:lang w:eastAsia="de-CH"/>
        </w:rPr>
        <w:t>5</w:t>
      </w:r>
      <w:r>
        <w:rPr>
          <w:lang w:eastAsia="de-CH"/>
        </w:rPr>
        <w:t>.2019</w:t>
      </w:r>
      <w:bookmarkEnd w:id="42"/>
    </w:p>
    <w:tbl>
      <w:tblPr>
        <w:tblStyle w:val="Listentabelle3Akzent1"/>
        <w:tblW w:w="0" w:type="auto"/>
        <w:tblLook w:val="04A0" w:firstRow="1" w:lastRow="0" w:firstColumn="1" w:lastColumn="0" w:noHBand="0" w:noVBand="1"/>
      </w:tblPr>
      <w:tblGrid>
        <w:gridCol w:w="849"/>
        <w:gridCol w:w="5105"/>
        <w:gridCol w:w="992"/>
        <w:gridCol w:w="1134"/>
        <w:gridCol w:w="992"/>
      </w:tblGrid>
      <w:tr w:rsidR="00251047" w:rsidTr="004D44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 w:type="dxa"/>
          </w:tcPr>
          <w:p w:rsidR="00251047" w:rsidRDefault="00251047" w:rsidP="0051721F">
            <w:pPr>
              <w:rPr>
                <w:lang w:eastAsia="de-CH"/>
              </w:rPr>
            </w:pPr>
            <w:r>
              <w:rPr>
                <w:lang w:eastAsia="de-CH"/>
              </w:rPr>
              <w:t>Zeit</w:t>
            </w:r>
          </w:p>
        </w:tc>
        <w:tc>
          <w:tcPr>
            <w:tcW w:w="510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2" w:type="dxa"/>
          </w:tcPr>
          <w:p w:rsidR="00251047" w:rsidRDefault="004D4449"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134"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992" w:type="dxa"/>
          </w:tcPr>
          <w:p w:rsidR="00251047" w:rsidRDefault="004D4449"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C1A12">
              <w:rPr>
                <w:lang w:eastAsia="de-CH"/>
              </w:rPr>
              <w:t>7</w:t>
            </w:r>
            <w:r>
              <w:rPr>
                <w:lang w:eastAsia="de-CH"/>
              </w:rPr>
              <w:t>:</w:t>
            </w:r>
            <w:r w:rsidR="000C1A12">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Dashboard fertig implementiert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8</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Support-Seite implementiert</w:t>
            </w:r>
          </w:p>
        </w:tc>
        <w:tc>
          <w:tcPr>
            <w:tcW w:w="992" w:type="dxa"/>
            <w:vAlign w:val="center"/>
          </w:tcPr>
          <w:p w:rsidR="00251047" w:rsidRDefault="00251047"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2863AF">
              <w:rPr>
                <w:lang w:eastAsia="de-CH"/>
              </w:rPr>
              <w:t>0</w:t>
            </w:r>
            <w:r>
              <w:rPr>
                <w:lang w:eastAsia="de-CH"/>
              </w:rPr>
              <w:t>:00</w:t>
            </w:r>
          </w:p>
        </w:tc>
        <w:tc>
          <w:tcPr>
            <w:tcW w:w="992" w:type="dxa"/>
            <w:vAlign w:val="center"/>
          </w:tcPr>
          <w:p w:rsidR="00251047" w:rsidRDefault="00251047"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E4DD4">
              <w:rPr>
                <w:lang w:eastAsia="de-CH"/>
              </w:rPr>
              <w:t>1</w:t>
            </w:r>
            <w:r>
              <w:rPr>
                <w:lang w:eastAsia="de-CH"/>
              </w:rPr>
              <w:t>:00</w:t>
            </w:r>
          </w:p>
        </w:tc>
      </w:tr>
      <w:tr w:rsidR="00251047"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251047" w:rsidRDefault="00251047" w:rsidP="0051721F">
            <w:pPr>
              <w:rPr>
                <w:lang w:eastAsia="de-CH"/>
              </w:rPr>
            </w:pPr>
            <w:r>
              <w:rPr>
                <w:lang w:eastAsia="de-CH"/>
              </w:rPr>
              <w:t>0</w:t>
            </w:r>
            <w:r w:rsidR="000E4DD4">
              <w:rPr>
                <w:lang w:eastAsia="de-CH"/>
              </w:rPr>
              <w:t>9</w:t>
            </w:r>
            <w:r>
              <w:rPr>
                <w:lang w:eastAsia="de-CH"/>
              </w:rPr>
              <w:t>:</w:t>
            </w:r>
            <w:r w:rsidR="000E4DD4">
              <w:rPr>
                <w:lang w:eastAsia="de-CH"/>
              </w:rPr>
              <w:t>3</w:t>
            </w:r>
            <w:r>
              <w:rPr>
                <w:lang w:eastAsia="de-CH"/>
              </w:rPr>
              <w:t>0</w:t>
            </w:r>
          </w:p>
        </w:tc>
        <w:tc>
          <w:tcPr>
            <w:tcW w:w="5105" w:type="dxa"/>
            <w:vAlign w:val="center"/>
          </w:tcPr>
          <w:p w:rsidR="00251047"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Fehlermeldungen implementiert / verbessert</w:t>
            </w:r>
          </w:p>
        </w:tc>
        <w:tc>
          <w:tcPr>
            <w:tcW w:w="992"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2</w:t>
            </w:r>
            <w:r>
              <w:rPr>
                <w:lang w:eastAsia="de-CH"/>
              </w:rPr>
              <w:t>:00</w:t>
            </w:r>
          </w:p>
        </w:tc>
        <w:tc>
          <w:tcPr>
            <w:tcW w:w="992" w:type="dxa"/>
            <w:vAlign w:val="center"/>
          </w:tcPr>
          <w:p w:rsidR="00251047" w:rsidRDefault="00251047"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0E4DD4">
              <w:rPr>
                <w:lang w:eastAsia="de-CH"/>
              </w:rPr>
              <w:t>1</w:t>
            </w:r>
            <w:r>
              <w:rPr>
                <w:lang w:eastAsia="de-CH"/>
              </w:rPr>
              <w:t>:</w:t>
            </w:r>
            <w:r w:rsidR="000E4DD4">
              <w:rPr>
                <w:lang w:eastAsia="de-CH"/>
              </w:rPr>
              <w:t>3</w:t>
            </w:r>
            <w:r>
              <w:rPr>
                <w:lang w:eastAsia="de-CH"/>
              </w:rPr>
              <w:t>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2863AF">
              <w:rPr>
                <w:lang w:eastAsia="de-CH"/>
              </w:rPr>
              <w:t>1</w:t>
            </w:r>
            <w:r>
              <w:rPr>
                <w:lang w:eastAsia="de-CH"/>
              </w:rPr>
              <w:t>:</w:t>
            </w:r>
            <w:r w:rsidR="002863AF">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Zahlreiche Verbesserungen</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EB04BB">
              <w:rPr>
                <w:lang w:eastAsia="de-CH"/>
              </w:rPr>
              <w:t>1</w:t>
            </w:r>
            <w:r>
              <w:rPr>
                <w:lang w:eastAsia="de-CH"/>
              </w:rPr>
              <w:t>:0</w:t>
            </w:r>
            <w:r w:rsidR="00EB04BB">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A56C3D">
              <w:rPr>
                <w:lang w:eastAsia="de-CH"/>
              </w:rPr>
              <w:t>2</w:t>
            </w:r>
            <w:r>
              <w:rPr>
                <w:lang w:eastAsia="de-CH"/>
              </w:rPr>
              <w:t>:</w:t>
            </w:r>
            <w:r w:rsidR="00A56C3D">
              <w:rPr>
                <w:lang w:eastAsia="de-CH"/>
              </w:rPr>
              <w:t>3</w:t>
            </w:r>
            <w:r>
              <w:rPr>
                <w:lang w:eastAsia="de-CH"/>
              </w:rPr>
              <w:t>0</w:t>
            </w:r>
          </w:p>
        </w:tc>
        <w:tc>
          <w:tcPr>
            <w:tcW w:w="5105" w:type="dxa"/>
            <w:vAlign w:val="center"/>
          </w:tcPr>
          <w:p w:rsidR="000E4DD4" w:rsidRDefault="00EB04BB"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Weitere, kleinere</w:t>
            </w:r>
            <w:r w:rsidR="000E4DD4">
              <w:rPr>
                <w:lang w:eastAsia="de-CH"/>
              </w:rPr>
              <w:t xml:space="preserve"> Verbesserungen</w:t>
            </w:r>
            <w:r w:rsidR="001B491F">
              <w:rPr>
                <w:lang w:eastAsia="de-CH"/>
              </w:rPr>
              <w:t xml:space="preserve"> (App fertig)</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0E4DD4" w:rsidTr="004D44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w:t>
            </w:r>
            <w:r w:rsidR="005330A2">
              <w:rPr>
                <w:lang w:eastAsia="de-CH"/>
              </w:rPr>
              <w:t>3</w:t>
            </w:r>
            <w:r>
              <w:rPr>
                <w:lang w:eastAsia="de-CH"/>
              </w:rPr>
              <w:t>:</w:t>
            </w:r>
            <w:r w:rsidR="00A56C3D">
              <w:rPr>
                <w:lang w:eastAsia="de-CH"/>
              </w:rPr>
              <w:t>0</w:t>
            </w:r>
            <w:r>
              <w:rPr>
                <w:lang w:eastAsia="de-CH"/>
              </w:rPr>
              <w:t>0</w:t>
            </w:r>
          </w:p>
        </w:tc>
        <w:tc>
          <w:tcPr>
            <w:tcW w:w="5105"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Aufgabenstellung &amp; Analyse</w:t>
            </w:r>
            <w:r w:rsidR="0044293E">
              <w:rPr>
                <w:lang w:eastAsia="de-CH"/>
              </w:rPr>
              <w:t xml:space="preserve"> fertig</w:t>
            </w:r>
          </w:p>
        </w:tc>
        <w:tc>
          <w:tcPr>
            <w:tcW w:w="992" w:type="dxa"/>
            <w:vAlign w:val="center"/>
          </w:tcPr>
          <w:p w:rsidR="000E4DD4" w:rsidRDefault="000E4DD4" w:rsidP="0051721F">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Elia </w:t>
            </w:r>
            <w:r w:rsidR="004D4449">
              <w:rPr>
                <w:lang w:eastAsia="de-CH"/>
              </w:rPr>
              <w:t>R.</w:t>
            </w:r>
          </w:p>
        </w:tc>
        <w:tc>
          <w:tcPr>
            <w:tcW w:w="1134" w:type="dxa"/>
            <w:vAlign w:val="center"/>
          </w:tcPr>
          <w:p w:rsidR="000E4DD4" w:rsidRDefault="005330A2"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w:t>
            </w:r>
            <w:r w:rsidR="005330A2">
              <w:rPr>
                <w:lang w:eastAsia="de-CH"/>
              </w:rPr>
              <w:t>3</w:t>
            </w:r>
            <w:r>
              <w:rPr>
                <w:lang w:eastAsia="de-CH"/>
              </w:rPr>
              <w:t>0</w:t>
            </w:r>
          </w:p>
        </w:tc>
      </w:tr>
      <w:tr w:rsidR="000E4DD4" w:rsidTr="004D4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vAlign w:val="center"/>
          </w:tcPr>
          <w:p w:rsidR="000E4DD4" w:rsidRDefault="000E4DD4" w:rsidP="0051721F">
            <w:pPr>
              <w:rPr>
                <w:lang w:eastAsia="de-CH"/>
              </w:rPr>
            </w:pPr>
            <w:r>
              <w:rPr>
                <w:lang w:eastAsia="de-CH"/>
              </w:rPr>
              <w:t>14:</w:t>
            </w:r>
            <w:r w:rsidR="005330A2">
              <w:rPr>
                <w:lang w:eastAsia="de-CH"/>
              </w:rPr>
              <w:t>3</w:t>
            </w:r>
            <w:r>
              <w:rPr>
                <w:lang w:eastAsia="de-CH"/>
              </w:rPr>
              <w:t>0</w:t>
            </w:r>
          </w:p>
        </w:tc>
        <w:tc>
          <w:tcPr>
            <w:tcW w:w="5105"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Planung &amp; Standards begonnen</w:t>
            </w:r>
          </w:p>
        </w:tc>
        <w:tc>
          <w:tcPr>
            <w:tcW w:w="992" w:type="dxa"/>
            <w:vAlign w:val="center"/>
          </w:tcPr>
          <w:p w:rsidR="000E4DD4" w:rsidRDefault="000E4DD4"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r w:rsidR="004D4449">
              <w:rPr>
                <w:lang w:eastAsia="de-CH"/>
              </w:rPr>
              <w:t>.</w:t>
            </w:r>
          </w:p>
        </w:tc>
        <w:tc>
          <w:tcPr>
            <w:tcW w:w="1134" w:type="dxa"/>
            <w:vAlign w:val="center"/>
          </w:tcPr>
          <w:p w:rsidR="000E4DD4" w:rsidRDefault="005330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992" w:type="dxa"/>
            <w:vAlign w:val="center"/>
          </w:tcPr>
          <w:p w:rsidR="000E4DD4" w:rsidRDefault="000E4DD4"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01:30</w:t>
            </w:r>
          </w:p>
        </w:tc>
      </w:tr>
    </w:tbl>
    <w:p w:rsidR="00251047" w:rsidRDefault="00251047" w:rsidP="00251047">
      <w:pPr>
        <w:pStyle w:val="Untertitel"/>
        <w:rPr>
          <w:lang w:eastAsia="de-CH"/>
        </w:rPr>
      </w:pPr>
      <w:r>
        <w:rPr>
          <w:lang w:eastAsia="de-CH"/>
        </w:rPr>
        <w:t>Tagesthemen</w:t>
      </w:r>
    </w:p>
    <w:p w:rsidR="00251047" w:rsidRDefault="00B469B6" w:rsidP="00251047">
      <w:pPr>
        <w:rPr>
          <w:lang w:eastAsia="de-CH"/>
        </w:rPr>
      </w:pPr>
      <w:r>
        <w:rPr>
          <w:lang w:eastAsia="de-CH"/>
        </w:rPr>
        <w:t xml:space="preserve">Heute habe ich das Dashboard und die Support-Seite fertiggestellt. Die Fehlermeldungen sind ebenfalls fertig und wurden noch weiter verbessert. Anschliessend habe ich noch sehr viele Punkte verbessert, wobei die Responsiveness, Performance und Firmenstandards im Fokus lagen. Bei einem kurzen Test erschien noch ein Bug bei der Verwaltung der Tageszeiten, welcher aber ohne viel Aufwand behoben werden konnte. Zum Schluss </w:t>
      </w:r>
      <w:r w:rsidR="00BC36F8">
        <w:rPr>
          <w:lang w:eastAsia="de-CH"/>
        </w:rPr>
        <w:t>habe ich den Code nochmals verschönert/formatiert und weitgehend kommentiert. Damit war die Implementierungsphase auch abgeschlossen und ich begann mit den ersten Kapiteln der Doku. Dabei bemerkte ich, dass die Einordnung im Zeitplan nicht viel Sinn ergibt, weshalb ich den Zeitplan leicht angepasst habe. Ich konnte 2 ganze Kapitel beenden und auch schon die Firmenstandards und das Projektmanagement beginnen.</w:t>
      </w:r>
    </w:p>
    <w:p w:rsidR="00251047" w:rsidRDefault="00251047" w:rsidP="00251047">
      <w:pPr>
        <w:pStyle w:val="Untertitel"/>
        <w:rPr>
          <w:lang w:eastAsia="de-CH"/>
        </w:rPr>
      </w:pPr>
      <w:r>
        <w:rPr>
          <w:lang w:eastAsia="de-CH"/>
        </w:rPr>
        <w:t>Hilfestellungen</w:t>
      </w:r>
    </w:p>
    <w:p w:rsidR="00251047" w:rsidRDefault="0044293E" w:rsidP="00251047">
      <w:pPr>
        <w:rPr>
          <w:lang w:eastAsia="de-CH"/>
        </w:rPr>
      </w:pPr>
      <w:r w:rsidRPr="0044293E">
        <w:rPr>
          <w:lang w:eastAsia="de-CH"/>
        </w:rPr>
        <w:t>webstyleguide.baloise.com</w:t>
      </w:r>
      <w:r>
        <w:rPr>
          <w:lang w:eastAsia="de-CH"/>
        </w:rPr>
        <w:t xml:space="preserve">, </w:t>
      </w:r>
      <w:r w:rsidRPr="0044293E">
        <w:rPr>
          <w:lang w:eastAsia="de-CH"/>
        </w:rPr>
        <w:t>vuetifyjs.com</w:t>
      </w:r>
    </w:p>
    <w:p w:rsidR="00251047" w:rsidRDefault="00251047" w:rsidP="00251047">
      <w:pPr>
        <w:pStyle w:val="Untertitel"/>
        <w:rPr>
          <w:lang w:eastAsia="de-CH"/>
        </w:rPr>
      </w:pPr>
      <w:r>
        <w:rPr>
          <w:lang w:eastAsia="de-CH"/>
        </w:rPr>
        <w:t>Reflexion +</w:t>
      </w:r>
    </w:p>
    <w:p w:rsidR="00251047" w:rsidRDefault="0044293E" w:rsidP="00251047">
      <w:pPr>
        <w:rPr>
          <w:lang w:eastAsia="de-CH"/>
        </w:rPr>
      </w:pPr>
      <w:r>
        <w:rPr>
          <w:lang w:eastAsia="de-CH"/>
        </w:rPr>
        <w:t xml:space="preserve">Ich finde es sehr gut, dass ich fast genau nach Plan mit der Implementierung fertig wurde. Obwohl es einiges nachzuholen gab, schaffte ich es, alles zu erledigen und sogar noch viel zu verbessern. </w:t>
      </w:r>
      <w:r w:rsidR="00CF5609">
        <w:rPr>
          <w:lang w:eastAsia="de-CH"/>
        </w:rPr>
        <w:t xml:space="preserve">Ich konnte auch noch meinen Code «verschönern», indem ich alles formatiert und kommentiert habe. </w:t>
      </w:r>
      <w:r w:rsidR="00A2792A">
        <w:rPr>
          <w:lang w:eastAsia="de-CH"/>
        </w:rPr>
        <w:t>Dabei</w:t>
      </w:r>
      <w:r w:rsidR="00CF5609">
        <w:rPr>
          <w:lang w:eastAsia="de-CH"/>
        </w:rPr>
        <w:t xml:space="preserve"> würde </w:t>
      </w:r>
      <w:r w:rsidR="00A2792A">
        <w:rPr>
          <w:lang w:eastAsia="de-CH"/>
        </w:rPr>
        <w:t xml:space="preserve">ich </w:t>
      </w:r>
      <w:r w:rsidR="00CF5609">
        <w:rPr>
          <w:lang w:eastAsia="de-CH"/>
        </w:rPr>
        <w:t>sogar sagen, dass ich noch nie einen saubereren Code geschrieben habe.</w:t>
      </w:r>
    </w:p>
    <w:p w:rsidR="00251047" w:rsidRDefault="00251047" w:rsidP="00251047">
      <w:pPr>
        <w:pStyle w:val="Untertitel"/>
        <w:rPr>
          <w:lang w:eastAsia="de-CH"/>
        </w:rPr>
      </w:pPr>
      <w:r>
        <w:rPr>
          <w:lang w:eastAsia="de-CH"/>
        </w:rPr>
        <w:t>Reflexion –</w:t>
      </w:r>
    </w:p>
    <w:p w:rsidR="00251047" w:rsidRDefault="00995A9D" w:rsidP="00251047">
      <w:pPr>
        <w:rPr>
          <w:lang w:eastAsia="de-CH"/>
        </w:rPr>
      </w:pPr>
      <w:r>
        <w:rPr>
          <w:lang w:eastAsia="de-CH"/>
        </w:rPr>
        <w:t>Die Bearbeitung der Tageszeiten funktionierte nicht mehr richtig und musste verbessert werden. Des Weiteren schienen die Schriftarten nicht ganz korrekt zu sein, worauf ich die Offiziellen von Intern herunterladen musste.  Dabei habe ich auch gleich weitere Standards verbesser</w:t>
      </w:r>
      <w:r w:rsidR="00566C99">
        <w:rPr>
          <w:lang w:eastAsia="de-CH"/>
        </w:rPr>
        <w:t>n müssen</w:t>
      </w:r>
      <w:r>
        <w:rPr>
          <w:lang w:eastAsia="de-CH"/>
        </w:rPr>
        <w:t xml:space="preserve">. </w:t>
      </w:r>
    </w:p>
    <w:p w:rsidR="00251047" w:rsidRDefault="00251047" w:rsidP="00251047">
      <w:pPr>
        <w:pStyle w:val="Untertitel"/>
        <w:rPr>
          <w:lang w:eastAsia="de-CH"/>
        </w:rPr>
      </w:pPr>
      <w:r>
        <w:rPr>
          <w:lang w:eastAsia="de-CH"/>
        </w:rPr>
        <w:t>Erkenntnisse</w:t>
      </w:r>
    </w:p>
    <w:p w:rsidR="00251047" w:rsidRDefault="00995A9D" w:rsidP="00251047">
      <w:pPr>
        <w:rPr>
          <w:lang w:eastAsia="de-CH"/>
        </w:rPr>
      </w:pPr>
      <w:r>
        <w:rPr>
          <w:lang w:eastAsia="de-CH"/>
        </w:rPr>
        <w:t xml:space="preserve">Ich habe herausgefunden, wie man Schriftarten dynamisch nachladen kann (durch eine Einstellung vom Plugin «Webpack»). Dadurch wurde die Performance der App sehr viel verbessert. </w:t>
      </w:r>
    </w:p>
    <w:p w:rsidR="00251047" w:rsidRDefault="003C3FAB" w:rsidP="00251047">
      <w:pPr>
        <w:rPr>
          <w:lang w:eastAsia="de-CH"/>
        </w:rPr>
      </w:pPr>
      <w:r>
        <w:rPr>
          <w:noProof/>
        </w:rPr>
        <w:drawing>
          <wp:inline distT="0" distB="0" distL="0" distR="0" wp14:anchorId="34B2F07A" wp14:editId="64D960E3">
            <wp:extent cx="5760720" cy="108648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086485"/>
                    </a:xfrm>
                    <a:prstGeom prst="rect">
                      <a:avLst/>
                    </a:prstGeom>
                  </pic:spPr>
                </pic:pic>
              </a:graphicData>
            </a:graphic>
          </wp:inline>
        </w:drawing>
      </w:r>
      <w:r w:rsidR="00251047">
        <w:rPr>
          <w:lang w:eastAsia="de-CH"/>
        </w:rPr>
        <w:br w:type="page"/>
      </w:r>
    </w:p>
    <w:p w:rsidR="00251047" w:rsidRDefault="00251047" w:rsidP="00251047">
      <w:pPr>
        <w:pStyle w:val="berschrift2"/>
        <w:rPr>
          <w:lang w:eastAsia="de-CH"/>
        </w:rPr>
      </w:pPr>
      <w:bookmarkStart w:id="43" w:name="_Toc8223728"/>
      <w:r>
        <w:rPr>
          <w:lang w:eastAsia="de-CH"/>
        </w:rPr>
        <w:lastRenderedPageBreak/>
        <w:t xml:space="preserve">Tag </w:t>
      </w:r>
      <w:r w:rsidR="00BF041F">
        <w:rPr>
          <w:lang w:eastAsia="de-CH"/>
        </w:rPr>
        <w:t>6</w:t>
      </w:r>
      <w:r>
        <w:rPr>
          <w:lang w:eastAsia="de-CH"/>
        </w:rPr>
        <w:t xml:space="preserve"> – </w:t>
      </w:r>
      <w:r w:rsidR="00BF041F">
        <w:rPr>
          <w:lang w:eastAsia="de-CH"/>
        </w:rPr>
        <w:t>03</w:t>
      </w:r>
      <w:r>
        <w:rPr>
          <w:lang w:eastAsia="de-CH"/>
        </w:rPr>
        <w:t>.0</w:t>
      </w:r>
      <w:r w:rsidR="00BF041F">
        <w:rPr>
          <w:lang w:eastAsia="de-CH"/>
        </w:rPr>
        <w:t>5</w:t>
      </w:r>
      <w:r>
        <w:rPr>
          <w:lang w:eastAsia="de-CH"/>
        </w:rPr>
        <w:t>.2019</w:t>
      </w:r>
      <w:bookmarkEnd w:id="43"/>
    </w:p>
    <w:tbl>
      <w:tblPr>
        <w:tblStyle w:val="Listentabelle3Akzent1"/>
        <w:tblW w:w="0" w:type="auto"/>
        <w:tblLook w:val="04A0" w:firstRow="1" w:lastRow="0" w:firstColumn="1" w:lastColumn="0" w:noHBand="0" w:noVBand="1"/>
      </w:tblPr>
      <w:tblGrid>
        <w:gridCol w:w="844"/>
        <w:gridCol w:w="5095"/>
        <w:gridCol w:w="955"/>
        <w:gridCol w:w="1045"/>
        <w:gridCol w:w="1133"/>
      </w:tblGrid>
      <w:tr w:rsidR="00251047" w:rsidTr="000F7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4" w:type="dxa"/>
          </w:tcPr>
          <w:p w:rsidR="00251047" w:rsidRDefault="00251047" w:rsidP="0051721F">
            <w:pPr>
              <w:rPr>
                <w:lang w:eastAsia="de-CH"/>
              </w:rPr>
            </w:pPr>
            <w:r>
              <w:rPr>
                <w:lang w:eastAsia="de-CH"/>
              </w:rPr>
              <w:t>Zeit</w:t>
            </w:r>
          </w:p>
        </w:tc>
        <w:tc>
          <w:tcPr>
            <w:tcW w:w="509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55" w:type="dxa"/>
          </w:tcPr>
          <w:p w:rsidR="00251047" w:rsidRDefault="00251047" w:rsidP="0051721F">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1045"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«Soll»</w:t>
            </w:r>
          </w:p>
        </w:tc>
        <w:tc>
          <w:tcPr>
            <w:tcW w:w="1133" w:type="dxa"/>
          </w:tcPr>
          <w:p w:rsidR="00251047" w:rsidRDefault="000F7AA2" w:rsidP="0051721F">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w:t>
            </w:r>
            <w:r w:rsidR="00251047">
              <w:rPr>
                <w:lang w:eastAsia="de-CH"/>
              </w:rPr>
              <w:t>«Ist»</w:t>
            </w:r>
          </w:p>
        </w:tc>
      </w:tr>
      <w:tr w:rsidR="00251047"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251047" w:rsidRDefault="00251047" w:rsidP="0051721F">
            <w:pPr>
              <w:rPr>
                <w:lang w:eastAsia="de-CH"/>
              </w:rPr>
            </w:pPr>
            <w:r>
              <w:rPr>
                <w:lang w:eastAsia="de-CH"/>
              </w:rPr>
              <w:t>0</w:t>
            </w:r>
            <w:r w:rsidR="000F7AA2">
              <w:rPr>
                <w:lang w:eastAsia="de-CH"/>
              </w:rPr>
              <w:t>7</w:t>
            </w:r>
            <w:r>
              <w:rPr>
                <w:lang w:eastAsia="de-CH"/>
              </w:rPr>
              <w:t>:</w:t>
            </w:r>
            <w:r w:rsidR="000F7AA2">
              <w:rPr>
                <w:lang w:eastAsia="de-CH"/>
              </w:rPr>
              <w:t>3</w:t>
            </w:r>
            <w:r>
              <w:rPr>
                <w:lang w:eastAsia="de-CH"/>
              </w:rPr>
              <w:t>0</w:t>
            </w:r>
          </w:p>
        </w:tc>
        <w:tc>
          <w:tcPr>
            <w:tcW w:w="5095" w:type="dxa"/>
            <w:vAlign w:val="center"/>
          </w:tcPr>
          <w:p w:rsidR="00251047" w:rsidRDefault="000F7AA2"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Projektmanagement &amp; Planung fertiggestellt</w:t>
            </w:r>
          </w:p>
        </w:tc>
        <w:tc>
          <w:tcPr>
            <w:tcW w:w="955" w:type="dxa"/>
            <w:vAlign w:val="center"/>
          </w:tcPr>
          <w:p w:rsidR="00251047" w:rsidRDefault="00251047" w:rsidP="0051721F">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Elia </w:t>
            </w:r>
            <w:r w:rsidR="000F7AA2">
              <w:rPr>
                <w:lang w:eastAsia="de-CH"/>
              </w:rPr>
              <w:t>R.</w:t>
            </w:r>
          </w:p>
        </w:tc>
        <w:tc>
          <w:tcPr>
            <w:tcW w:w="1045"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02:00</w:t>
            </w:r>
          </w:p>
        </w:tc>
        <w:tc>
          <w:tcPr>
            <w:tcW w:w="1133" w:type="dxa"/>
            <w:vAlign w:val="center"/>
          </w:tcPr>
          <w:p w:rsidR="00251047" w:rsidRDefault="000F7AA2" w:rsidP="0051721F">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503D03">
              <w:rPr>
                <w:lang w:eastAsia="de-CH"/>
              </w:rPr>
              <w:t>1</w:t>
            </w:r>
            <w:r>
              <w:rPr>
                <w:lang w:eastAsia="de-CH"/>
              </w:rPr>
              <w:t>:</w:t>
            </w:r>
            <w:r w:rsidR="00503D03">
              <w:rPr>
                <w:lang w:eastAsia="de-CH"/>
              </w:rPr>
              <w:t>3</w:t>
            </w:r>
            <w:r>
              <w:rPr>
                <w:lang w:eastAsia="de-CH"/>
              </w:rPr>
              <w:t>0</w:t>
            </w:r>
          </w:p>
        </w:tc>
      </w:tr>
      <w:tr w:rsidR="000F7AA2"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0F7AA2" w:rsidP="000F7AA2">
            <w:pPr>
              <w:rPr>
                <w:lang w:eastAsia="de-CH"/>
              </w:rPr>
            </w:pPr>
            <w:r>
              <w:rPr>
                <w:lang w:eastAsia="de-CH"/>
              </w:rPr>
              <w:t>09:</w:t>
            </w:r>
            <w:r w:rsidR="00FF46CC">
              <w:rPr>
                <w:lang w:eastAsia="de-CH"/>
              </w:rPr>
              <w:t>0</w:t>
            </w:r>
            <w:r>
              <w:rPr>
                <w:lang w:eastAsia="de-CH"/>
              </w:rPr>
              <w:t>0</w:t>
            </w:r>
          </w:p>
        </w:tc>
        <w:tc>
          <w:tcPr>
            <w:tcW w:w="509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Auswertung der Aufgabenstellung</w:t>
            </w:r>
          </w:p>
        </w:tc>
        <w:tc>
          <w:tcPr>
            <w:tcW w:w="955" w:type="dxa"/>
            <w:vAlign w:val="center"/>
          </w:tcPr>
          <w:p w:rsidR="000F7AA2" w:rsidRDefault="000F7AA2"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0F7AA2"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01:00</w:t>
            </w:r>
          </w:p>
        </w:tc>
      </w:tr>
      <w:tr w:rsidR="000F7AA2" w:rsidTr="000F7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0F7AA2" w:rsidRDefault="00FF46CC" w:rsidP="000F7AA2">
            <w:pPr>
              <w:rPr>
                <w:lang w:eastAsia="de-CH"/>
              </w:rPr>
            </w:pPr>
            <w:r>
              <w:rPr>
                <w:lang w:eastAsia="de-CH"/>
              </w:rPr>
              <w:t>1</w:t>
            </w:r>
            <w:r w:rsidR="000F7AA2">
              <w:rPr>
                <w:lang w:eastAsia="de-CH"/>
              </w:rPr>
              <w:t>0:00</w:t>
            </w:r>
          </w:p>
        </w:tc>
        <w:tc>
          <w:tcPr>
            <w:tcW w:w="509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 xml:space="preserve">Doku: </w:t>
            </w:r>
            <w:r w:rsidR="00FF46CC">
              <w:rPr>
                <w:lang w:eastAsia="de-CH"/>
              </w:rPr>
              <w:t>Verbesserungen</w:t>
            </w:r>
            <w:r w:rsidR="00F231A8">
              <w:rPr>
                <w:lang w:eastAsia="de-CH"/>
              </w:rPr>
              <w:t xml:space="preserve"> &amp; Notizen</w:t>
            </w:r>
          </w:p>
        </w:tc>
        <w:tc>
          <w:tcPr>
            <w:tcW w:w="955" w:type="dxa"/>
            <w:vAlign w:val="center"/>
          </w:tcPr>
          <w:p w:rsidR="000F7AA2" w:rsidRDefault="000F7AA2" w:rsidP="000F7AA2">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1045" w:type="dxa"/>
            <w:vAlign w:val="center"/>
          </w:tcPr>
          <w:p w:rsidR="000F7AA2" w:rsidRDefault="000F7AA2"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w:t>
            </w:r>
            <w:r w:rsidR="00FF46CC">
              <w:rPr>
                <w:lang w:eastAsia="de-CH"/>
              </w:rPr>
              <w:t>0</w:t>
            </w:r>
            <w:r>
              <w:rPr>
                <w:lang w:eastAsia="de-CH"/>
              </w:rPr>
              <w:t>:00</w:t>
            </w:r>
          </w:p>
        </w:tc>
        <w:tc>
          <w:tcPr>
            <w:tcW w:w="1133" w:type="dxa"/>
            <w:vAlign w:val="center"/>
          </w:tcPr>
          <w:p w:rsidR="000F7AA2" w:rsidRDefault="00FF46CC" w:rsidP="000F7AA2">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01:00</w:t>
            </w:r>
          </w:p>
        </w:tc>
      </w:tr>
      <w:tr w:rsidR="00FF46CC" w:rsidTr="000F7AA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vAlign w:val="center"/>
          </w:tcPr>
          <w:p w:rsidR="00FF46CC" w:rsidRDefault="00FF46CC" w:rsidP="000F7AA2">
            <w:pPr>
              <w:rPr>
                <w:lang w:eastAsia="de-CH"/>
              </w:rPr>
            </w:pPr>
            <w:r>
              <w:rPr>
                <w:lang w:eastAsia="de-CH"/>
              </w:rPr>
              <w:t>12:00</w:t>
            </w:r>
          </w:p>
        </w:tc>
        <w:tc>
          <w:tcPr>
            <w:tcW w:w="509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 xml:space="preserve">Doku: </w:t>
            </w:r>
            <w:r w:rsidR="004971CD">
              <w:rPr>
                <w:lang w:eastAsia="de-CH"/>
              </w:rPr>
              <w:t>Kapitel «</w:t>
            </w:r>
            <w:r>
              <w:rPr>
                <w:lang w:eastAsia="de-CH"/>
              </w:rPr>
              <w:t>Initialisierung</w:t>
            </w:r>
            <w:r w:rsidR="004971CD">
              <w:rPr>
                <w:lang w:eastAsia="de-CH"/>
              </w:rPr>
              <w:t>»</w:t>
            </w:r>
            <w:r>
              <w:rPr>
                <w:lang w:eastAsia="de-CH"/>
              </w:rPr>
              <w:t xml:space="preserve"> </w:t>
            </w:r>
            <w:r w:rsidR="00D54909">
              <w:rPr>
                <w:lang w:eastAsia="de-CH"/>
              </w:rPr>
              <w:t>begonnen</w:t>
            </w:r>
          </w:p>
        </w:tc>
        <w:tc>
          <w:tcPr>
            <w:tcW w:w="955" w:type="dxa"/>
            <w:vAlign w:val="center"/>
          </w:tcPr>
          <w:p w:rsidR="00FF46CC" w:rsidRDefault="00FF46CC" w:rsidP="000F7AA2">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1045"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1133" w:type="dxa"/>
            <w:vAlign w:val="center"/>
          </w:tcPr>
          <w:p w:rsidR="00FF46CC" w:rsidRDefault="00FF46CC" w:rsidP="000F7AA2">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4:30</w:t>
            </w:r>
          </w:p>
        </w:tc>
      </w:tr>
    </w:tbl>
    <w:p w:rsidR="00251047" w:rsidRDefault="00251047" w:rsidP="00FF46CC">
      <w:pPr>
        <w:pStyle w:val="KeinLeerraum"/>
        <w:rPr>
          <w:lang w:eastAsia="de-CH"/>
        </w:rPr>
      </w:pPr>
    </w:p>
    <w:p w:rsidR="00251047" w:rsidRDefault="00251047" w:rsidP="00251047">
      <w:pPr>
        <w:pStyle w:val="Untertitel"/>
        <w:rPr>
          <w:lang w:eastAsia="de-CH"/>
        </w:rPr>
      </w:pPr>
      <w:r>
        <w:rPr>
          <w:lang w:eastAsia="de-CH"/>
        </w:rPr>
        <w:t>Tagesthemen</w:t>
      </w:r>
    </w:p>
    <w:p w:rsidR="00251047" w:rsidRDefault="00F231A8" w:rsidP="00251047">
      <w:pPr>
        <w:rPr>
          <w:lang w:eastAsia="de-CH"/>
        </w:rPr>
      </w:pPr>
      <w:r>
        <w:rPr>
          <w:lang w:eastAsia="de-CH"/>
        </w:rPr>
        <w:t xml:space="preserve">Heute konnte ich die Kapitel «Projektmanagement und Planung» und die Auswertung fertigstellen. Da dabei keine uneingeplanten Arbeiten entstanden investierte ich noch etwas Zeit in zahlreiche Verbesserungen (bzgl. Detailgrad &amp; Grammatik). Dabei hatten auch die Erkenntnisse </w:t>
      </w:r>
      <w:r w:rsidR="00C93E98">
        <w:rPr>
          <w:lang w:eastAsia="de-CH"/>
        </w:rPr>
        <w:t>Einfluss</w:t>
      </w:r>
      <w:r>
        <w:rPr>
          <w:lang w:eastAsia="de-CH"/>
        </w:rPr>
        <w:t>, welche ich durch die Fragen des heutigen Expertenbesuch</w:t>
      </w:r>
      <w:r w:rsidR="009013EE">
        <w:rPr>
          <w:lang w:eastAsia="de-CH"/>
        </w:rPr>
        <w:t>s</w:t>
      </w:r>
      <w:r>
        <w:rPr>
          <w:lang w:eastAsia="de-CH"/>
        </w:rPr>
        <w:t xml:space="preserve"> erhalten habe.</w:t>
      </w:r>
      <w:r w:rsidR="0075184E">
        <w:rPr>
          <w:lang w:eastAsia="de-CH"/>
        </w:rPr>
        <w:t xml:space="preserve"> Am Kapitel «Initialisierung» konnte ich sogar länger arbeiten, da die vorherigen Kapitel nicht so lange dauerten.</w:t>
      </w:r>
    </w:p>
    <w:p w:rsidR="00251047" w:rsidRDefault="00251047" w:rsidP="00251047">
      <w:pPr>
        <w:pStyle w:val="Untertitel"/>
        <w:rPr>
          <w:lang w:eastAsia="de-CH"/>
        </w:rPr>
      </w:pPr>
      <w:r>
        <w:rPr>
          <w:lang w:eastAsia="de-CH"/>
        </w:rPr>
        <w:t>Hilfestellungen</w:t>
      </w:r>
    </w:p>
    <w:p w:rsidR="00251047" w:rsidRDefault="00D16AE7" w:rsidP="00251047">
      <w:pPr>
        <w:rPr>
          <w:lang w:eastAsia="de-CH"/>
        </w:rPr>
      </w:pPr>
      <w:r>
        <w:rPr>
          <w:lang w:eastAsia="de-CH"/>
        </w:rPr>
        <w:t xml:space="preserve">IPA-Experten, </w:t>
      </w:r>
      <w:r w:rsidR="00A90F6D">
        <w:rPr>
          <w:lang w:eastAsia="de-CH"/>
        </w:rPr>
        <w:t xml:space="preserve">IPA-Kriterienkatalog, </w:t>
      </w:r>
      <w:r w:rsidR="00A90F6D" w:rsidRPr="00A90F6D">
        <w:rPr>
          <w:lang w:eastAsia="de-CH"/>
        </w:rPr>
        <w:t>webstyleguide.baloise.com</w:t>
      </w:r>
      <w:r w:rsidR="00A90F6D">
        <w:rPr>
          <w:lang w:eastAsia="de-CH"/>
        </w:rPr>
        <w:t>, Wikipedia.org, Baloise.ch</w:t>
      </w:r>
    </w:p>
    <w:p w:rsidR="00251047" w:rsidRDefault="00251047" w:rsidP="00251047">
      <w:pPr>
        <w:pStyle w:val="Untertitel"/>
        <w:rPr>
          <w:lang w:eastAsia="de-CH"/>
        </w:rPr>
      </w:pPr>
      <w:r>
        <w:rPr>
          <w:lang w:eastAsia="de-CH"/>
        </w:rPr>
        <w:t>Reflexion +</w:t>
      </w:r>
    </w:p>
    <w:p w:rsidR="00251047" w:rsidRDefault="000E4307" w:rsidP="00251047">
      <w:pPr>
        <w:rPr>
          <w:lang w:eastAsia="de-CH"/>
        </w:rPr>
      </w:pPr>
      <w:r>
        <w:rPr>
          <w:lang w:eastAsia="de-CH"/>
        </w:rPr>
        <w:t>Ich bin nach wie vor äusserst froh darüber, dass die Implementierung abgeschlossen und ohne grössere Probleme verlaufen ist. Der Expertenbesuch hat ebenfalls einige Fragen geklärt, wodurch ich nun ein ziemlich klares Ziel vor Augen habe.</w:t>
      </w:r>
      <w:r w:rsidR="005276D1">
        <w:rPr>
          <w:lang w:eastAsia="de-CH"/>
        </w:rPr>
        <w:t xml:space="preserve"> Des Weiteren finde ich es gut, dass ich heute bereits mehr erledigen konnte, als im Zeitplan geplant.</w:t>
      </w:r>
    </w:p>
    <w:p w:rsidR="00251047" w:rsidRDefault="00251047" w:rsidP="00251047">
      <w:pPr>
        <w:pStyle w:val="Untertitel"/>
        <w:rPr>
          <w:lang w:eastAsia="de-CH"/>
        </w:rPr>
      </w:pPr>
      <w:r>
        <w:rPr>
          <w:lang w:eastAsia="de-CH"/>
        </w:rPr>
        <w:t>Reflexion –</w:t>
      </w:r>
    </w:p>
    <w:p w:rsidR="00251047" w:rsidRDefault="00A620D3" w:rsidP="00251047">
      <w:pPr>
        <w:rPr>
          <w:lang w:eastAsia="de-CH"/>
        </w:rPr>
      </w:pPr>
      <w:r>
        <w:rPr>
          <w:lang w:eastAsia="de-CH"/>
        </w:rPr>
        <w:t xml:space="preserve">Das Standardkriterium Nr. 1 aus Teil A sagt, dass die korrekte Anwendung der Projektmanagement-Methode (in unserem Fall das Kanban-Board) im IPA-Bericht ersichtlich sein muss. Ich kann mir jedoch noch nicht konkret vorstellen, wie ich das realisieren sollte, da unser Kanban ausschliesslich auf GitHub.com geführt wird. Möglicherweise werde ich eine </w:t>
      </w:r>
      <w:r w:rsidR="0079672B">
        <w:rPr>
          <w:lang w:eastAsia="de-CH"/>
        </w:rPr>
        <w:t>Art</w:t>
      </w:r>
      <w:r>
        <w:rPr>
          <w:lang w:eastAsia="de-CH"/>
        </w:rPr>
        <w:t xml:space="preserve"> von Diagramm einsetzen, wobei ich mir hier noch nicht ganz sicher bin. </w:t>
      </w:r>
    </w:p>
    <w:p w:rsidR="00251047" w:rsidRDefault="00251047" w:rsidP="00251047">
      <w:pPr>
        <w:pStyle w:val="Untertitel"/>
        <w:rPr>
          <w:lang w:eastAsia="de-CH"/>
        </w:rPr>
      </w:pPr>
      <w:r>
        <w:rPr>
          <w:lang w:eastAsia="de-CH"/>
        </w:rPr>
        <w:t>Erkenntnisse</w:t>
      </w:r>
    </w:p>
    <w:p w:rsidR="00251047" w:rsidRDefault="000B3199" w:rsidP="00251047">
      <w:pPr>
        <w:rPr>
          <w:lang w:eastAsia="de-CH"/>
        </w:rPr>
      </w:pPr>
      <w:r>
        <w:rPr>
          <w:lang w:eastAsia="de-CH"/>
        </w:rPr>
        <w:t>Nach dem Expertenbesuch weiss ich nun</w:t>
      </w:r>
      <w:r w:rsidR="00077294">
        <w:rPr>
          <w:lang w:eastAsia="de-CH"/>
        </w:rPr>
        <w:t xml:space="preserve"> um einiges</w:t>
      </w:r>
      <w:r>
        <w:rPr>
          <w:lang w:eastAsia="de-CH"/>
        </w:rPr>
        <w:t xml:space="preserve"> besser, was ich wie in der Dokumentation beschreiben soll</w:t>
      </w:r>
      <w:r w:rsidR="00CA1CB5">
        <w:rPr>
          <w:lang w:eastAsia="de-CH"/>
        </w:rPr>
        <w:t>te</w:t>
      </w:r>
      <w:r w:rsidR="00077294">
        <w:rPr>
          <w:lang w:eastAsia="de-CH"/>
        </w:rPr>
        <w:t>.</w:t>
      </w:r>
      <w:r w:rsidR="00CA1CB5">
        <w:rPr>
          <w:lang w:eastAsia="de-CH"/>
        </w:rPr>
        <w:t xml:space="preserve"> </w:t>
      </w:r>
    </w:p>
    <w:p w:rsidR="005C1B8E" w:rsidRDefault="005C1B8E" w:rsidP="00251047">
      <w:pPr>
        <w:rPr>
          <w:lang w:eastAsia="de-CH"/>
        </w:rPr>
      </w:pPr>
    </w:p>
    <w:p w:rsidR="005C1B8E" w:rsidRDefault="005C1B8E" w:rsidP="00251047">
      <w:pPr>
        <w:rPr>
          <w:lang w:eastAsia="de-CH"/>
        </w:rPr>
      </w:pPr>
    </w:p>
    <w:p w:rsidR="005C1B8E" w:rsidRPr="004E64C2" w:rsidRDefault="005C1B8E" w:rsidP="00251047">
      <w:pPr>
        <w:rPr>
          <w:lang w:eastAsia="de-CH"/>
        </w:rPr>
      </w:pPr>
    </w:p>
    <w:p w:rsidR="00402E78" w:rsidRDefault="005C1B8E" w:rsidP="00251047">
      <w:pPr>
        <w:rPr>
          <w:lang w:eastAsia="de-CH"/>
        </w:rPr>
      </w:pPr>
      <w:r>
        <w:rPr>
          <w:noProof/>
        </w:rPr>
        <w:drawing>
          <wp:inline distT="0" distB="0" distL="0" distR="0" wp14:anchorId="2114F596" wp14:editId="0980D7F6">
            <wp:extent cx="5760720" cy="1095375"/>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95375"/>
                    </a:xfrm>
                    <a:prstGeom prst="rect">
                      <a:avLst/>
                    </a:prstGeom>
                  </pic:spPr>
                </pic:pic>
              </a:graphicData>
            </a:graphic>
          </wp:inline>
        </w:drawing>
      </w:r>
    </w:p>
    <w:p w:rsidR="00251047" w:rsidRDefault="00251047" w:rsidP="00251047">
      <w:pPr>
        <w:pStyle w:val="berschrift2"/>
        <w:rPr>
          <w:lang w:eastAsia="de-CH"/>
        </w:rPr>
      </w:pPr>
      <w:bookmarkStart w:id="44" w:name="_Toc8223729"/>
      <w:r>
        <w:rPr>
          <w:lang w:eastAsia="de-CH"/>
        </w:rPr>
        <w:lastRenderedPageBreak/>
        <w:t xml:space="preserve">Tag </w:t>
      </w:r>
      <w:r w:rsidR="00647EB7">
        <w:rPr>
          <w:lang w:eastAsia="de-CH"/>
        </w:rPr>
        <w:t>7</w:t>
      </w:r>
      <w:r>
        <w:rPr>
          <w:lang w:eastAsia="de-CH"/>
        </w:rPr>
        <w:t xml:space="preserve"> – </w:t>
      </w:r>
      <w:r w:rsidR="00647EB7">
        <w:rPr>
          <w:lang w:eastAsia="de-CH"/>
        </w:rPr>
        <w:t>07</w:t>
      </w:r>
      <w:r>
        <w:rPr>
          <w:lang w:eastAsia="de-CH"/>
        </w:rPr>
        <w:t>.0</w:t>
      </w:r>
      <w:r w:rsidR="00647EB7">
        <w:rPr>
          <w:lang w:eastAsia="de-CH"/>
        </w:rPr>
        <w:t>5</w:t>
      </w:r>
      <w:r>
        <w:rPr>
          <w:lang w:eastAsia="de-CH"/>
        </w:rPr>
        <w:t>.2019</w:t>
      </w:r>
      <w:bookmarkEnd w:id="44"/>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CD27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CD2784">
            <w:pPr>
              <w:rPr>
                <w:lang w:eastAsia="de-CH"/>
              </w:rPr>
            </w:pPr>
            <w:r>
              <w:rPr>
                <w:lang w:eastAsia="de-CH"/>
              </w:rPr>
              <w:t>Zeit</w:t>
            </w:r>
          </w:p>
        </w:tc>
        <w:tc>
          <w:tcPr>
            <w:tcW w:w="5485"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CD2784">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CD2784">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CD2784">
            <w:pPr>
              <w:rPr>
                <w:lang w:eastAsia="de-CH"/>
              </w:rPr>
            </w:pPr>
            <w:r>
              <w:rPr>
                <w:lang w:eastAsia="de-CH"/>
              </w:rPr>
              <w:t>0</w:t>
            </w:r>
            <w:r w:rsidR="00407CC6">
              <w:rPr>
                <w:lang w:eastAsia="de-CH"/>
              </w:rPr>
              <w:t>7</w:t>
            </w:r>
            <w:r>
              <w:rPr>
                <w:lang w:eastAsia="de-CH"/>
              </w:rPr>
              <w:t>:00</w:t>
            </w:r>
          </w:p>
        </w:tc>
        <w:tc>
          <w:tcPr>
            <w:tcW w:w="5485" w:type="dxa"/>
            <w:vAlign w:val="center"/>
          </w:tcPr>
          <w:p w:rsidR="00CD2784" w:rsidRDefault="00407CC6"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Kleinigkeiten an der App verbessert</w:t>
            </w:r>
            <w:r w:rsidR="00682B1E">
              <w:rPr>
                <w:lang w:eastAsia="de-CH"/>
              </w:rPr>
              <w: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407CC6"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CD2784"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407CC6" w:rsidP="00CD2784">
            <w:pPr>
              <w:rPr>
                <w:lang w:eastAsia="de-CH"/>
              </w:rPr>
            </w:pPr>
            <w:r>
              <w:rPr>
                <w:lang w:eastAsia="de-CH"/>
              </w:rPr>
              <w:t>07:30</w:t>
            </w:r>
          </w:p>
        </w:tc>
        <w:tc>
          <w:tcPr>
            <w:tcW w:w="5485" w:type="dxa"/>
            <w:vAlign w:val="center"/>
          </w:tcPr>
          <w:p w:rsidR="00CD2784" w:rsidRDefault="00407CC6"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«Initialisierung» fertiggestellt</w:t>
            </w:r>
            <w:r w:rsidR="00682B1E">
              <w:rPr>
                <w:lang w:eastAsia="de-CH"/>
              </w:rPr>
              <w:t>.</w:t>
            </w:r>
          </w:p>
        </w:tc>
        <w:tc>
          <w:tcPr>
            <w:tcW w:w="993" w:type="dxa"/>
            <w:vAlign w:val="center"/>
          </w:tcPr>
          <w:p w:rsidR="00CD2784" w:rsidRDefault="00CD2784"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407CC6">
              <w:rPr>
                <w:lang w:eastAsia="de-CH"/>
              </w:rPr>
              <w:t>6</w:t>
            </w:r>
            <w:r>
              <w:rPr>
                <w:lang w:eastAsia="de-CH"/>
              </w:rPr>
              <w:t>:00</w:t>
            </w:r>
          </w:p>
        </w:tc>
        <w:tc>
          <w:tcPr>
            <w:tcW w:w="850" w:type="dxa"/>
            <w:vAlign w:val="center"/>
          </w:tcPr>
          <w:p w:rsidR="00CD2784" w:rsidRDefault="00CD2784"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w:t>
            </w:r>
            <w:r w:rsidR="00084C91">
              <w:rPr>
                <w:lang w:eastAsia="de-CH"/>
              </w:rPr>
              <w:t>3</w:t>
            </w:r>
            <w:r>
              <w:rPr>
                <w:lang w:eastAsia="de-CH"/>
              </w:rPr>
              <w:t>:</w:t>
            </w:r>
            <w:r w:rsidR="00084C91">
              <w:rPr>
                <w:lang w:eastAsia="de-CH"/>
              </w:rPr>
              <w:t>3</w:t>
            </w:r>
            <w:r>
              <w:rPr>
                <w:lang w:eastAsia="de-CH"/>
              </w:rPr>
              <w:t>0</w:t>
            </w:r>
          </w:p>
        </w:tc>
      </w:tr>
      <w:tr w:rsidR="00CD2784" w:rsidTr="00CD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5A5E9C" w:rsidP="00CD2784">
            <w:pPr>
              <w:rPr>
                <w:lang w:eastAsia="de-CH"/>
              </w:rPr>
            </w:pPr>
            <w:r>
              <w:rPr>
                <w:lang w:eastAsia="de-CH"/>
              </w:rPr>
              <w:t>1</w:t>
            </w:r>
            <w:r w:rsidR="009777FD">
              <w:rPr>
                <w:lang w:eastAsia="de-CH"/>
              </w:rPr>
              <w:t>2</w:t>
            </w:r>
            <w:r w:rsidR="00CD2784">
              <w:rPr>
                <w:lang w:eastAsia="de-CH"/>
              </w:rPr>
              <w:t>:</w:t>
            </w:r>
            <w:r w:rsidR="009777FD">
              <w:rPr>
                <w:lang w:eastAsia="de-CH"/>
              </w:rPr>
              <w:t>0</w:t>
            </w:r>
            <w:r w:rsidR="00CD2784">
              <w:rPr>
                <w:lang w:eastAsia="de-CH"/>
              </w:rPr>
              <w:t>0</w:t>
            </w:r>
          </w:p>
        </w:tc>
        <w:tc>
          <w:tcPr>
            <w:tcW w:w="5485" w:type="dxa"/>
            <w:vAlign w:val="center"/>
          </w:tcPr>
          <w:p w:rsidR="00CD2784" w:rsidRDefault="005A5E9C"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Doku: Testkonzept verfeinert</w:t>
            </w:r>
          </w:p>
        </w:tc>
        <w:tc>
          <w:tcPr>
            <w:tcW w:w="993" w:type="dxa"/>
            <w:vAlign w:val="center"/>
          </w:tcPr>
          <w:p w:rsidR="00CD2784" w:rsidRDefault="00CD2784" w:rsidP="00CD2784">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5A5E9C" w:rsidP="00CD2784">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00:30</w:t>
            </w:r>
          </w:p>
        </w:tc>
      </w:tr>
      <w:tr w:rsidR="005A5E9C" w:rsidTr="00CD27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A5E9C" w:rsidRDefault="005A5E9C" w:rsidP="00CD2784">
            <w:pPr>
              <w:rPr>
                <w:lang w:eastAsia="de-CH"/>
              </w:rPr>
            </w:pPr>
            <w:r>
              <w:rPr>
                <w:lang w:eastAsia="de-CH"/>
              </w:rPr>
              <w:t>12:</w:t>
            </w:r>
            <w:r w:rsidR="00AE4E62">
              <w:rPr>
                <w:lang w:eastAsia="de-CH"/>
              </w:rPr>
              <w:t>3</w:t>
            </w:r>
            <w:r>
              <w:rPr>
                <w:lang w:eastAsia="de-CH"/>
              </w:rPr>
              <w:t>0</w:t>
            </w:r>
          </w:p>
        </w:tc>
        <w:tc>
          <w:tcPr>
            <w:tcW w:w="5485"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Doku: Kapitel «Realisierung» begonnen</w:t>
            </w:r>
          </w:p>
        </w:tc>
        <w:tc>
          <w:tcPr>
            <w:tcW w:w="993" w:type="dxa"/>
            <w:vAlign w:val="center"/>
          </w:tcPr>
          <w:p w:rsidR="005A5E9C" w:rsidRDefault="005A5E9C" w:rsidP="00CD2784">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02:00</w:t>
            </w:r>
          </w:p>
        </w:tc>
        <w:tc>
          <w:tcPr>
            <w:tcW w:w="850" w:type="dxa"/>
            <w:vAlign w:val="center"/>
          </w:tcPr>
          <w:p w:rsidR="005A5E9C" w:rsidRDefault="005A5E9C" w:rsidP="00CD2784">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03:</w:t>
            </w:r>
            <w:r w:rsidR="00461738">
              <w:rPr>
                <w:lang w:eastAsia="de-CH"/>
              </w:rPr>
              <w:t>3</w:t>
            </w:r>
            <w:r>
              <w:rPr>
                <w:lang w:eastAsia="de-CH"/>
              </w:rPr>
              <w:t>0</w:t>
            </w:r>
          </w:p>
        </w:tc>
      </w:tr>
    </w:tbl>
    <w:p w:rsidR="00251047" w:rsidRDefault="00251047" w:rsidP="0065717A">
      <w:pPr>
        <w:pStyle w:val="KeinLeerraum"/>
        <w:rPr>
          <w:lang w:eastAsia="de-CH"/>
        </w:rPr>
      </w:pPr>
    </w:p>
    <w:p w:rsidR="00251047" w:rsidRDefault="00251047" w:rsidP="00251047">
      <w:pPr>
        <w:pStyle w:val="Untertitel"/>
        <w:rPr>
          <w:lang w:eastAsia="de-CH"/>
        </w:rPr>
      </w:pPr>
      <w:r>
        <w:rPr>
          <w:lang w:eastAsia="de-CH"/>
        </w:rPr>
        <w:t>Tagesthemen</w:t>
      </w:r>
    </w:p>
    <w:p w:rsidR="00251047" w:rsidRDefault="00345D86" w:rsidP="00251047">
      <w:pPr>
        <w:rPr>
          <w:lang w:eastAsia="de-CH"/>
        </w:rPr>
      </w:pPr>
      <w:r>
        <w:rPr>
          <w:lang w:eastAsia="de-CH"/>
        </w:rPr>
        <w:t xml:space="preserve">Laut Zeitplan soll heute das Kapitel «Initialisierung» abgeschlossen sein, worauf mit dem Kapitel «Realisierung» begonnen werden kann. So ist es auch eingetroffen, wobei ich am Morgen noch kleinere Anpassungen an der App vorgenommen habe, die mir beim </w:t>
      </w:r>
      <w:r w:rsidR="00321058">
        <w:rPr>
          <w:lang w:eastAsia="de-CH"/>
        </w:rPr>
        <w:t>Betrachten</w:t>
      </w:r>
      <w:r>
        <w:rPr>
          <w:lang w:eastAsia="de-CH"/>
        </w:rPr>
        <w:t xml:space="preserve"> des Codes aufgefallen sind (Design-Definitionen ausgelagert für dynamische Einbindung). Das Kapitel «Initialisierung» konnte ich bereits vor dem Mittagessen abschliessen. Nach einer Abgleichung mit den Kriterien </w:t>
      </w:r>
      <w:r w:rsidR="00B809D4">
        <w:rPr>
          <w:lang w:eastAsia="de-CH"/>
        </w:rPr>
        <w:t xml:space="preserve">bestand </w:t>
      </w:r>
      <w:r>
        <w:rPr>
          <w:lang w:eastAsia="de-CH"/>
        </w:rPr>
        <w:t>aber noch Verbesserungspotential beim Testkonzept, was ich auch gleich angepasst habe.</w:t>
      </w:r>
      <w:r w:rsidR="00B809D4">
        <w:rPr>
          <w:lang w:eastAsia="de-CH"/>
        </w:rPr>
        <w:t xml:space="preserve"> Anschliessend konnte ich (früher als geplant) mit dem Kapitel «Realisierung» beginnen.</w:t>
      </w:r>
    </w:p>
    <w:p w:rsidR="00251047" w:rsidRDefault="00251047" w:rsidP="00251047">
      <w:pPr>
        <w:pStyle w:val="Untertitel"/>
        <w:rPr>
          <w:lang w:eastAsia="de-CH"/>
        </w:rPr>
      </w:pPr>
      <w:r>
        <w:rPr>
          <w:lang w:eastAsia="de-CH"/>
        </w:rPr>
        <w:t>Hilfestellungen</w:t>
      </w:r>
    </w:p>
    <w:p w:rsidR="00B809D4" w:rsidRDefault="00B809D4" w:rsidP="00B809D4">
      <w:pPr>
        <w:pStyle w:val="KeinLeerraum"/>
        <w:rPr>
          <w:lang w:eastAsia="de-CH"/>
        </w:rPr>
      </w:pPr>
      <w:r>
        <w:rPr>
          <w:lang w:eastAsia="de-CH"/>
        </w:rPr>
        <w:t>G</w:t>
      </w:r>
      <w:r w:rsidRPr="00B809D4">
        <w:rPr>
          <w:lang w:eastAsia="de-CH"/>
        </w:rPr>
        <w:t>ithub.com/webpack-contrib</w:t>
      </w:r>
      <w:r>
        <w:rPr>
          <w:lang w:eastAsia="de-CH"/>
        </w:rPr>
        <w:t xml:space="preserve"> (Style-Loader), IPA-Kriterien, </w:t>
      </w:r>
    </w:p>
    <w:p w:rsidR="00251047" w:rsidRDefault="000245FD" w:rsidP="00251047">
      <w:pPr>
        <w:rPr>
          <w:lang w:eastAsia="de-CH"/>
        </w:rPr>
      </w:pPr>
      <w:r>
        <w:rPr>
          <w:lang w:eastAsia="de-CH"/>
        </w:rPr>
        <w:t>I</w:t>
      </w:r>
      <w:r w:rsidR="00B809D4" w:rsidRPr="00B809D4">
        <w:rPr>
          <w:lang w:eastAsia="de-CH"/>
        </w:rPr>
        <w:t>nformatik-aktuell.de</w:t>
      </w:r>
      <w:r w:rsidR="00B809D4">
        <w:rPr>
          <w:lang w:eastAsia="de-CH"/>
        </w:rPr>
        <w:t xml:space="preserve"> (Testkonzept-Normen nach «IEEE 829»)</w:t>
      </w:r>
      <w:r w:rsidR="00B26CAB">
        <w:rPr>
          <w:lang w:eastAsia="de-CH"/>
        </w:rPr>
        <w:t>, O</w:t>
      </w:r>
      <w:r w:rsidR="00B26CAB" w:rsidRPr="00B26CAB">
        <w:rPr>
          <w:lang w:eastAsia="de-CH"/>
        </w:rPr>
        <w:t>wasp.org</w:t>
      </w:r>
      <w:r w:rsidR="00B26CAB">
        <w:rPr>
          <w:lang w:eastAsia="de-CH"/>
        </w:rPr>
        <w:t xml:space="preserve"> (Top 10)</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Ich konnte früher mit dem Kapitel «Initialisierung» fertig werden und finde es an sich sehr gelungen. Ich denke es hat einen klaren «Roten-Faden» und kann Lesern einen guten Überblick zum Rahmen der IPA verschaffen. Das Testkonzept sollte jetzt auch alle Kriterien nach Katalog erfüllen.  </w:t>
      </w:r>
    </w:p>
    <w:p w:rsidR="00251047" w:rsidRDefault="00251047" w:rsidP="00251047">
      <w:pPr>
        <w:pStyle w:val="Untertitel"/>
        <w:rPr>
          <w:lang w:eastAsia="de-CH"/>
        </w:rPr>
      </w:pPr>
      <w:r>
        <w:rPr>
          <w:lang w:eastAsia="de-CH"/>
        </w:rPr>
        <w:t>Reflexion –</w:t>
      </w:r>
    </w:p>
    <w:p w:rsidR="00251047" w:rsidRDefault="002A4F3A" w:rsidP="00251047">
      <w:pPr>
        <w:rPr>
          <w:lang w:eastAsia="de-CH"/>
        </w:rPr>
      </w:pPr>
      <w:r>
        <w:rPr>
          <w:lang w:eastAsia="de-CH"/>
        </w:rPr>
        <w:t xml:space="preserve">Das Kapitel «Realisierung» </w:t>
      </w:r>
      <w:r w:rsidR="00B82727">
        <w:rPr>
          <w:lang w:eastAsia="de-CH"/>
        </w:rPr>
        <w:t>wird schätzungsweise das Grösste, wobei die Doku schon jetzt sehr viele Wörter enthält. Ich muss zum Schluss nochmals prüfen, ob ich auch wirklich keine Wiederholungen im Text habe und möglichen Ballast vermeide, während genügend Informationen für ein gutes Verständnis beim Leser vorhanden sind.</w:t>
      </w:r>
    </w:p>
    <w:p w:rsidR="00251047" w:rsidRDefault="00251047" w:rsidP="00251047">
      <w:pPr>
        <w:pStyle w:val="Untertitel"/>
        <w:rPr>
          <w:lang w:eastAsia="de-CH"/>
        </w:rPr>
      </w:pPr>
      <w:r>
        <w:rPr>
          <w:lang w:eastAsia="de-CH"/>
        </w:rPr>
        <w:t>Erkenntnisse</w:t>
      </w:r>
    </w:p>
    <w:p w:rsidR="00251047" w:rsidRDefault="00B26CAB" w:rsidP="00251047">
      <w:pPr>
        <w:rPr>
          <w:lang w:eastAsia="de-CH"/>
        </w:rPr>
      </w:pPr>
      <w:r>
        <w:rPr>
          <w:lang w:eastAsia="de-CH"/>
        </w:rPr>
        <w:t xml:space="preserve">Um das Sicherheitskonzept zu erfassen habe ich mich erneut mit den </w:t>
      </w:r>
      <w:r w:rsidR="00295932">
        <w:rPr>
          <w:lang w:eastAsia="de-CH"/>
        </w:rPr>
        <w:t xml:space="preserve">«OWASP Top 10» Sicherheitsrisiken auseinandergesetzt. </w:t>
      </w:r>
      <w:r w:rsidR="00937072">
        <w:rPr>
          <w:lang w:eastAsia="de-CH"/>
        </w:rPr>
        <w:t xml:space="preserve">Dabei sind mir </w:t>
      </w:r>
      <w:r w:rsidR="00D775AD">
        <w:rPr>
          <w:lang w:eastAsia="de-CH"/>
        </w:rPr>
        <w:t>weitere Risiken im Front-End aufgefallen, die ich in der Planung bzw. im GitHub-Issue #18 nicht notiert habe. Bei dieser Vertiefung konnte ich noch einige neue Details zu den ganzen Risiken auffassen.</w:t>
      </w:r>
    </w:p>
    <w:p w:rsidR="00D235CC" w:rsidRDefault="00D235CC" w:rsidP="00251047">
      <w:pPr>
        <w:rPr>
          <w:lang w:eastAsia="de-CH"/>
        </w:rPr>
      </w:pPr>
    </w:p>
    <w:p w:rsidR="00D235CC" w:rsidRDefault="00D235CC" w:rsidP="00251047">
      <w:pPr>
        <w:rPr>
          <w:lang w:eastAsia="de-CH"/>
        </w:rPr>
      </w:pPr>
      <w:r>
        <w:rPr>
          <w:noProof/>
        </w:rPr>
        <w:drawing>
          <wp:inline distT="0" distB="0" distL="0" distR="0" wp14:anchorId="0FB6B75D" wp14:editId="042BA981">
            <wp:extent cx="5760720" cy="1094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94105"/>
                    </a:xfrm>
                    <a:prstGeom prst="rect">
                      <a:avLst/>
                    </a:prstGeom>
                  </pic:spPr>
                </pic:pic>
              </a:graphicData>
            </a:graphic>
          </wp:inline>
        </w:drawing>
      </w:r>
    </w:p>
    <w:p w:rsidR="00251047" w:rsidRDefault="00251047" w:rsidP="00251047">
      <w:pPr>
        <w:pStyle w:val="berschrift2"/>
        <w:rPr>
          <w:lang w:eastAsia="de-CH"/>
        </w:rPr>
      </w:pPr>
      <w:bookmarkStart w:id="45" w:name="_Toc8223730"/>
      <w:r>
        <w:rPr>
          <w:lang w:eastAsia="de-CH"/>
        </w:rPr>
        <w:lastRenderedPageBreak/>
        <w:t xml:space="preserve">Tag </w:t>
      </w:r>
      <w:r w:rsidR="00204B8E">
        <w:rPr>
          <w:lang w:eastAsia="de-CH"/>
        </w:rPr>
        <w:t>8</w:t>
      </w:r>
      <w:r>
        <w:rPr>
          <w:lang w:eastAsia="de-CH"/>
        </w:rPr>
        <w:t xml:space="preserve"> – </w:t>
      </w:r>
      <w:r w:rsidR="00204B8E">
        <w:rPr>
          <w:lang w:eastAsia="de-CH"/>
        </w:rPr>
        <w:t>08</w:t>
      </w:r>
      <w:r>
        <w:rPr>
          <w:lang w:eastAsia="de-CH"/>
        </w:rPr>
        <w:t>.0</w:t>
      </w:r>
      <w:r w:rsidR="00204B8E">
        <w:rPr>
          <w:lang w:eastAsia="de-CH"/>
        </w:rPr>
        <w:t>5</w:t>
      </w:r>
      <w:r>
        <w:rPr>
          <w:lang w:eastAsia="de-CH"/>
        </w:rPr>
        <w:t>.2019</w:t>
      </w:r>
      <w:bookmarkEnd w:id="45"/>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5D5968"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5D5968" w:rsidRDefault="005D5968" w:rsidP="002C497E">
            <w:pPr>
              <w:rPr>
                <w:lang w:eastAsia="de-CH"/>
              </w:rPr>
            </w:pPr>
            <w:r>
              <w:rPr>
                <w:lang w:eastAsia="de-CH"/>
              </w:rPr>
              <w:t>07:20</w:t>
            </w:r>
          </w:p>
        </w:tc>
        <w:tc>
          <w:tcPr>
            <w:tcW w:w="5485"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«Farb-Wähler» zur Schicht-Bearbeitung gewechselt.</w:t>
            </w:r>
          </w:p>
        </w:tc>
        <w:tc>
          <w:tcPr>
            <w:tcW w:w="993" w:type="dxa"/>
            <w:vAlign w:val="center"/>
          </w:tcPr>
          <w:p w:rsidR="005D5968" w:rsidRDefault="007F7155"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5D5968" w:rsidRDefault="007F7155"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00:10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w:t>
            </w:r>
            <w:r w:rsidR="007F18F2">
              <w:rPr>
                <w:lang w:eastAsia="de-CH"/>
              </w:rPr>
              <w:t>7</w:t>
            </w:r>
            <w:r>
              <w:rPr>
                <w:lang w:eastAsia="de-CH"/>
              </w:rPr>
              <w:t>:</w:t>
            </w:r>
            <w:r w:rsidR="004634ED">
              <w:rPr>
                <w:lang w:eastAsia="de-CH"/>
              </w:rPr>
              <w:t>3</w:t>
            </w:r>
            <w:r>
              <w:rPr>
                <w:lang w:eastAsia="de-CH"/>
              </w:rPr>
              <w:t>0</w:t>
            </w:r>
          </w:p>
        </w:tc>
        <w:tc>
          <w:tcPr>
            <w:tcW w:w="5485" w:type="dxa"/>
            <w:vAlign w:val="center"/>
          </w:tcPr>
          <w:p w:rsidR="00CD2784" w:rsidRDefault="004634ED"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An Kapitel «Realisierung» gearbeitet.</w:t>
            </w: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c>
          <w:tcPr>
            <w:tcW w:w="850" w:type="dxa"/>
            <w:vAlign w:val="center"/>
          </w:tcPr>
          <w:p w:rsidR="00CD2784" w:rsidRDefault="004634ED"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04:00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7F7155" w:rsidP="002C497E">
            <w:pPr>
              <w:rPr>
                <w:lang w:eastAsia="de-CH"/>
              </w:rPr>
            </w:pPr>
            <w:r>
              <w:rPr>
                <w:lang w:eastAsia="de-CH"/>
              </w:rPr>
              <w:t>12</w:t>
            </w:r>
            <w:r w:rsidR="00CD2784">
              <w:rPr>
                <w:lang w:eastAsia="de-CH"/>
              </w:rPr>
              <w:t>:00</w:t>
            </w:r>
          </w:p>
        </w:tc>
        <w:tc>
          <w:tcPr>
            <w:tcW w:w="5485" w:type="dxa"/>
            <w:vAlign w:val="center"/>
          </w:tcPr>
          <w:p w:rsidR="00CD2784" w:rsidRDefault="007277A2"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Kapitel «Realisierung» abgeschlossen.</w:t>
            </w: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c>
          <w:tcPr>
            <w:tcW w:w="850" w:type="dxa"/>
            <w:vAlign w:val="center"/>
          </w:tcPr>
          <w:p w:rsidR="00CD2784" w:rsidRDefault="007277A2"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04:00</w:t>
            </w:r>
          </w:p>
        </w:tc>
      </w:tr>
    </w:tbl>
    <w:p w:rsidR="00251047" w:rsidRDefault="00251047" w:rsidP="00300F30">
      <w:pPr>
        <w:pStyle w:val="KeinLeerraum"/>
        <w:rPr>
          <w:lang w:eastAsia="de-CH"/>
        </w:rPr>
      </w:pPr>
    </w:p>
    <w:p w:rsidR="00251047" w:rsidRDefault="00251047" w:rsidP="00251047">
      <w:pPr>
        <w:pStyle w:val="Untertitel"/>
        <w:rPr>
          <w:lang w:eastAsia="de-CH"/>
        </w:rPr>
      </w:pPr>
      <w:r>
        <w:rPr>
          <w:lang w:eastAsia="de-CH"/>
        </w:rPr>
        <w:t>Tagesthemen</w:t>
      </w:r>
    </w:p>
    <w:p w:rsidR="00251047" w:rsidRDefault="007277A2" w:rsidP="00251047">
      <w:pPr>
        <w:rPr>
          <w:lang w:eastAsia="de-CH"/>
        </w:rPr>
      </w:pPr>
      <w:r>
        <w:rPr>
          <w:lang w:eastAsia="de-CH"/>
        </w:rPr>
        <w:t xml:space="preserve">Heute </w:t>
      </w:r>
      <w:r w:rsidR="00DE54BA">
        <w:rPr>
          <w:lang w:eastAsia="de-CH"/>
        </w:rPr>
        <w:t>habe ich</w:t>
      </w:r>
      <w:r>
        <w:rPr>
          <w:lang w:eastAsia="de-CH"/>
        </w:rPr>
        <w:t xml:space="preserve"> wie geplant nur am Kapitel «Realisierung» gearbeitet. Das Tagesziel war die Vervollständigung dieses Kapitels, was</w:t>
      </w:r>
      <w:r w:rsidR="006F57CB">
        <w:rPr>
          <w:lang w:eastAsia="de-CH"/>
        </w:rPr>
        <w:t xml:space="preserve"> ich</w:t>
      </w:r>
      <w:r>
        <w:rPr>
          <w:lang w:eastAsia="de-CH"/>
        </w:rPr>
        <w:t xml:space="preserve"> auch erreicht </w:t>
      </w:r>
      <w:r w:rsidR="006F57CB">
        <w:rPr>
          <w:lang w:eastAsia="de-CH"/>
        </w:rPr>
        <w:t>habe</w:t>
      </w:r>
      <w:r>
        <w:rPr>
          <w:lang w:eastAsia="de-CH"/>
        </w:rPr>
        <w:t>.</w:t>
      </w:r>
      <w:r w:rsidR="00E03AB6">
        <w:rPr>
          <w:lang w:eastAsia="de-CH"/>
        </w:rPr>
        <w:t xml:space="preserve"> </w:t>
      </w:r>
      <w:r w:rsidR="00BF3E4E">
        <w:rPr>
          <w:lang w:eastAsia="de-CH"/>
        </w:rPr>
        <w:t>Das Einzige, was abseits vom Plan verlaufen ist, war eine kleine Anpassung an der App. Dabei habe ich lediglich die Komponente zur Farbauswahl bei den Schichten ersetzt, da</w:t>
      </w:r>
      <w:r w:rsidR="00A719B6">
        <w:rPr>
          <w:lang w:eastAsia="de-CH"/>
        </w:rPr>
        <w:t xml:space="preserve"> mir das Design der Bisherigen nicht sehr zugesagt hat</w:t>
      </w:r>
      <w:r w:rsidR="00BF3E4E">
        <w:rPr>
          <w:lang w:eastAsia="de-CH"/>
        </w:rPr>
        <w:t>.</w:t>
      </w:r>
    </w:p>
    <w:p w:rsidR="00251047" w:rsidRDefault="00251047" w:rsidP="00251047">
      <w:pPr>
        <w:pStyle w:val="Untertitel"/>
        <w:rPr>
          <w:lang w:eastAsia="de-CH"/>
        </w:rPr>
      </w:pPr>
      <w:r>
        <w:rPr>
          <w:lang w:eastAsia="de-CH"/>
        </w:rPr>
        <w:t>Hilfestellungen</w:t>
      </w:r>
    </w:p>
    <w:p w:rsidR="00251047" w:rsidRDefault="00E03AB6" w:rsidP="00251047">
      <w:pPr>
        <w:rPr>
          <w:lang w:eastAsia="de-CH"/>
        </w:rPr>
      </w:pPr>
      <w:r>
        <w:rPr>
          <w:lang w:eastAsia="de-CH"/>
        </w:rPr>
        <w:t>O</w:t>
      </w:r>
      <w:r w:rsidRPr="00B26CAB">
        <w:rPr>
          <w:lang w:eastAsia="de-CH"/>
        </w:rPr>
        <w:t>wasp.org</w:t>
      </w:r>
      <w:r>
        <w:rPr>
          <w:lang w:eastAsia="de-CH"/>
        </w:rPr>
        <w:t xml:space="preserve"> (Top 10), Test- und Sicherheitskonzept aus Kapitel «Initialisierung»</w:t>
      </w:r>
    </w:p>
    <w:p w:rsidR="00251047" w:rsidRDefault="00251047" w:rsidP="00251047">
      <w:pPr>
        <w:pStyle w:val="Untertitel"/>
        <w:rPr>
          <w:lang w:eastAsia="de-CH"/>
        </w:rPr>
      </w:pPr>
      <w:r>
        <w:rPr>
          <w:lang w:eastAsia="de-CH"/>
        </w:rPr>
        <w:t>Reflexion +</w:t>
      </w:r>
    </w:p>
    <w:p w:rsidR="00251047" w:rsidRDefault="00C51334" w:rsidP="00251047">
      <w:pPr>
        <w:rPr>
          <w:lang w:eastAsia="de-CH"/>
        </w:rPr>
      </w:pPr>
      <w:r>
        <w:rPr>
          <w:lang w:eastAsia="de-CH"/>
        </w:rPr>
        <w:t xml:space="preserve">Ich musste heute viel erledigen, da das Kapitel «Realisierung» einige IPA-Kriterien beeinflusst, welche ich so gut wie möglich erfüllen will. Dabei lag die Erläuterung des Gesamtsystems im Vordergrund, was wie erwartet eine gute Übersicht und einen «Roten-Faden» forderte. Ich finde aber, dass ich die Aufgabe sehr gut lösen konnte, da der Text mit den Grafiken eigentlich alle wichtigen Punkte </w:t>
      </w:r>
      <w:r w:rsidR="00696B39">
        <w:rPr>
          <w:lang w:eastAsia="de-CH"/>
        </w:rPr>
        <w:t xml:space="preserve">so ausführlich wie nötig </w:t>
      </w:r>
      <w:r>
        <w:rPr>
          <w:lang w:eastAsia="de-CH"/>
        </w:rPr>
        <w:t>erklärt.</w:t>
      </w:r>
      <w:r w:rsidR="00A719B6">
        <w:rPr>
          <w:lang w:eastAsia="de-CH"/>
        </w:rPr>
        <w:t xml:space="preserve"> Die Anpassung der Komponente zur Farbauswahl bei den Schichten hat meiner Meinung nach das Formular um einiges ansehnlicher gemacht, wobei so gut wie kein Zeitaufwand dafür nötig war. Ich finde es auch immer wieder gut, neben der Doku auch ein wenig an der Anwendung arbeiten zu können.</w:t>
      </w:r>
    </w:p>
    <w:p w:rsidR="00251047" w:rsidRDefault="00251047" w:rsidP="00251047">
      <w:pPr>
        <w:pStyle w:val="Untertitel"/>
        <w:rPr>
          <w:lang w:eastAsia="de-CH"/>
        </w:rPr>
      </w:pPr>
      <w:r>
        <w:rPr>
          <w:lang w:eastAsia="de-CH"/>
        </w:rPr>
        <w:t>Reflexion –</w:t>
      </w:r>
    </w:p>
    <w:p w:rsidR="00251047" w:rsidRDefault="00696B39" w:rsidP="00251047">
      <w:pPr>
        <w:rPr>
          <w:lang w:eastAsia="de-CH"/>
        </w:rPr>
      </w:pPr>
      <w:r>
        <w:rPr>
          <w:lang w:eastAsia="de-CH"/>
        </w:rPr>
        <w:t>Da ich das Kapitel so gut wie möglich erarbeiten wollte,</w:t>
      </w:r>
      <w:bookmarkStart w:id="46" w:name="_GoBack"/>
      <w:bookmarkEnd w:id="46"/>
      <w:r>
        <w:rPr>
          <w:lang w:eastAsia="de-CH"/>
        </w:rPr>
        <w:t xml:space="preserve"> fehlte mir am Ende die Zeit, um </w:t>
      </w:r>
      <w:r w:rsidR="00050967">
        <w:rPr>
          <w:lang w:eastAsia="de-CH"/>
        </w:rPr>
        <w:t xml:space="preserve">den Text grob auf Grammatik/Rechtschreibung zu prüfen. Mir ist jedoch klar, dass der Text noch verbessert werden muss, weshalb ich bei der abschliessenden Überprüfung dieses Kapitel genauer betrachten sollte.  </w:t>
      </w:r>
    </w:p>
    <w:p w:rsidR="00251047" w:rsidRDefault="00251047" w:rsidP="00251047">
      <w:pPr>
        <w:pStyle w:val="Untertitel"/>
        <w:rPr>
          <w:lang w:eastAsia="de-CH"/>
        </w:rPr>
      </w:pPr>
      <w:r>
        <w:rPr>
          <w:lang w:eastAsia="de-CH"/>
        </w:rPr>
        <w:t>Erkenntnisse</w:t>
      </w:r>
    </w:p>
    <w:p w:rsidR="008026C9" w:rsidRDefault="00050967" w:rsidP="00251047">
      <w:pPr>
        <w:rPr>
          <w:lang w:eastAsia="de-CH"/>
        </w:rPr>
      </w:pPr>
      <w:r>
        <w:rPr>
          <w:lang w:eastAsia="de-CH"/>
        </w:rPr>
        <w:t>Da heute hauptsächlich «Macherarbeiten» erledigt werden mussten, entstanden keine grösseren Erkenntnisse. Ich habe jedoch ein Sicherheitsrisiko zu Axios entdeckt, als ich die Sicherheitsprüfung durchgeführt habe. Auch wenn Pelan nicht betroffen ist, kann ich nun in anderen Anwendungen auf dieses Risiko achten.</w:t>
      </w:r>
    </w:p>
    <w:p w:rsidR="00CE27F6" w:rsidRDefault="00CE27F6" w:rsidP="00251047">
      <w:pPr>
        <w:rPr>
          <w:lang w:eastAsia="de-CH"/>
        </w:rPr>
      </w:pPr>
    </w:p>
    <w:p w:rsidR="00050967" w:rsidRDefault="00CE27F6" w:rsidP="00251047">
      <w:pPr>
        <w:rPr>
          <w:lang w:eastAsia="de-CH"/>
        </w:rPr>
      </w:pPr>
      <w:r>
        <w:rPr>
          <w:noProof/>
        </w:rPr>
        <w:drawing>
          <wp:inline distT="0" distB="0" distL="0" distR="0" wp14:anchorId="6938F00E" wp14:editId="2E41C084">
            <wp:extent cx="5760720" cy="1101090"/>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101090"/>
                    </a:xfrm>
                    <a:prstGeom prst="rect">
                      <a:avLst/>
                    </a:prstGeom>
                  </pic:spPr>
                </pic:pic>
              </a:graphicData>
            </a:graphic>
          </wp:inline>
        </w:drawing>
      </w:r>
    </w:p>
    <w:p w:rsidR="00251047" w:rsidRDefault="00251047" w:rsidP="00251047">
      <w:pPr>
        <w:pStyle w:val="berschrift2"/>
        <w:rPr>
          <w:lang w:eastAsia="de-CH"/>
        </w:rPr>
      </w:pPr>
      <w:bookmarkStart w:id="47" w:name="_Toc8223731"/>
      <w:r>
        <w:rPr>
          <w:lang w:eastAsia="de-CH"/>
        </w:rPr>
        <w:lastRenderedPageBreak/>
        <w:t xml:space="preserve">Tag </w:t>
      </w:r>
      <w:r w:rsidR="002C3040">
        <w:rPr>
          <w:lang w:eastAsia="de-CH"/>
        </w:rPr>
        <w:t>9</w:t>
      </w:r>
      <w:r>
        <w:rPr>
          <w:lang w:eastAsia="de-CH"/>
        </w:rPr>
        <w:t xml:space="preserve"> – </w:t>
      </w:r>
      <w:r w:rsidR="002C3040">
        <w:rPr>
          <w:lang w:eastAsia="de-CH"/>
        </w:rPr>
        <w:t>09</w:t>
      </w:r>
      <w:r>
        <w:rPr>
          <w:lang w:eastAsia="de-CH"/>
        </w:rPr>
        <w:t>.0</w:t>
      </w:r>
      <w:r w:rsidR="002C3040">
        <w:rPr>
          <w:lang w:eastAsia="de-CH"/>
        </w:rPr>
        <w:t>5</w:t>
      </w:r>
      <w:r>
        <w:rPr>
          <w:lang w:eastAsia="de-CH"/>
        </w:rPr>
        <w:t>.2019</w:t>
      </w:r>
      <w:bookmarkEnd w:id="47"/>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rsidR="00251047" w:rsidRDefault="00251047" w:rsidP="00251047">
      <w:pPr>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p>
    <w:p w:rsidR="00251047" w:rsidRPr="004E64C2" w:rsidRDefault="00251047" w:rsidP="00251047">
      <w:pPr>
        <w:rPr>
          <w:lang w:eastAsia="de-CH"/>
        </w:rPr>
      </w:pPr>
      <w:r>
        <w:rPr>
          <w:lang w:eastAsia="de-CH"/>
        </w:rPr>
        <w:t>…</w:t>
      </w: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592FB9">
              <w:rPr>
                <w:lang w:eastAsia="de-CH"/>
              </w:rPr>
              <w:t>09</w:t>
            </w:r>
            <w:r>
              <w:rPr>
                <w:lang w:eastAsia="de-CH"/>
              </w:rPr>
              <w:t>.0</w:t>
            </w:r>
            <w:r w:rsidR="00592FB9">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251047" w:rsidRDefault="00251047" w:rsidP="00251047">
      <w:pPr>
        <w:rPr>
          <w:lang w:eastAsia="de-CH"/>
        </w:rPr>
      </w:pPr>
      <w:r>
        <w:rPr>
          <w:lang w:eastAsia="de-CH"/>
        </w:rPr>
        <w:br w:type="page"/>
      </w:r>
    </w:p>
    <w:p w:rsidR="00251047" w:rsidRDefault="00251047" w:rsidP="00251047">
      <w:pPr>
        <w:pStyle w:val="berschrift2"/>
        <w:rPr>
          <w:lang w:eastAsia="de-CH"/>
        </w:rPr>
      </w:pPr>
      <w:bookmarkStart w:id="48" w:name="_Toc8223732"/>
      <w:r>
        <w:rPr>
          <w:lang w:eastAsia="de-CH"/>
        </w:rPr>
        <w:lastRenderedPageBreak/>
        <w:t xml:space="preserve">Tag </w:t>
      </w:r>
      <w:r w:rsidR="00CA4D26">
        <w:rPr>
          <w:lang w:eastAsia="de-CH"/>
        </w:rPr>
        <w:t>10</w:t>
      </w:r>
      <w:r>
        <w:rPr>
          <w:lang w:eastAsia="de-CH"/>
        </w:rPr>
        <w:t xml:space="preserve"> – </w:t>
      </w:r>
      <w:r w:rsidR="00CA4D26">
        <w:rPr>
          <w:lang w:eastAsia="de-CH"/>
        </w:rPr>
        <w:t>10</w:t>
      </w:r>
      <w:r>
        <w:rPr>
          <w:lang w:eastAsia="de-CH"/>
        </w:rPr>
        <w:t>.0</w:t>
      </w:r>
      <w:r w:rsidR="00CA4D26">
        <w:rPr>
          <w:lang w:eastAsia="de-CH"/>
        </w:rPr>
        <w:t>5</w:t>
      </w:r>
      <w:r>
        <w:rPr>
          <w:lang w:eastAsia="de-CH"/>
        </w:rPr>
        <w:t>.2019</w:t>
      </w:r>
      <w:bookmarkEnd w:id="48"/>
    </w:p>
    <w:tbl>
      <w:tblPr>
        <w:tblStyle w:val="Listentabelle3Akzent1"/>
        <w:tblW w:w="0" w:type="auto"/>
        <w:tblLook w:val="04A0" w:firstRow="1" w:lastRow="0" w:firstColumn="1" w:lastColumn="0" w:noHBand="0" w:noVBand="1"/>
      </w:tblPr>
      <w:tblGrid>
        <w:gridCol w:w="752"/>
        <w:gridCol w:w="5485"/>
        <w:gridCol w:w="993"/>
        <w:gridCol w:w="992"/>
        <w:gridCol w:w="850"/>
      </w:tblGrid>
      <w:tr w:rsidR="00CD2784" w:rsidTr="002C49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2" w:type="dxa"/>
          </w:tcPr>
          <w:p w:rsidR="00CD2784" w:rsidRDefault="00CD2784" w:rsidP="002C497E">
            <w:pPr>
              <w:rPr>
                <w:lang w:eastAsia="de-CH"/>
              </w:rPr>
            </w:pPr>
            <w:r>
              <w:rPr>
                <w:lang w:eastAsia="de-CH"/>
              </w:rPr>
              <w:t>Zeit</w:t>
            </w:r>
          </w:p>
        </w:tc>
        <w:tc>
          <w:tcPr>
            <w:tcW w:w="5485"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Tätigkeit</w:t>
            </w:r>
          </w:p>
        </w:tc>
        <w:tc>
          <w:tcPr>
            <w:tcW w:w="993" w:type="dxa"/>
          </w:tcPr>
          <w:p w:rsidR="00CD2784" w:rsidRDefault="00CD2784" w:rsidP="002C497E">
            <w:pPr>
              <w:cnfStyle w:val="100000000000" w:firstRow="1" w:lastRow="0" w:firstColumn="0" w:lastColumn="0" w:oddVBand="0" w:evenVBand="0" w:oddHBand="0" w:evenHBand="0" w:firstRowFirstColumn="0" w:firstRowLastColumn="0" w:lastRowFirstColumn="0" w:lastRowLastColumn="0"/>
              <w:rPr>
                <w:lang w:eastAsia="de-CH"/>
              </w:rPr>
            </w:pPr>
            <w:r>
              <w:rPr>
                <w:lang w:eastAsia="de-CH"/>
              </w:rPr>
              <w:t>Beteiligt</w:t>
            </w:r>
          </w:p>
        </w:tc>
        <w:tc>
          <w:tcPr>
            <w:tcW w:w="992"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H-«Soll»</w:t>
            </w:r>
          </w:p>
        </w:tc>
        <w:tc>
          <w:tcPr>
            <w:tcW w:w="850" w:type="dxa"/>
          </w:tcPr>
          <w:p w:rsidR="00CD2784" w:rsidRDefault="00CD2784" w:rsidP="002C497E">
            <w:pPr>
              <w:jc w:val="center"/>
              <w:cnfStyle w:val="100000000000" w:firstRow="1" w:lastRow="0" w:firstColumn="0" w:lastColumn="0" w:oddVBand="0" w:evenVBand="0" w:oddHBand="0" w:evenHBand="0" w:firstRowFirstColumn="0" w:firstRowLastColumn="0" w:lastRowFirstColumn="0" w:lastRowLastColumn="0"/>
              <w:rPr>
                <w:lang w:eastAsia="de-CH"/>
              </w:rPr>
            </w:pPr>
            <w:r>
              <w:rPr>
                <w:lang w:eastAsia="de-CH"/>
              </w:rPr>
              <w:t>H-«Ist»</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r w:rsidR="00CD2784" w:rsidTr="002C49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p>
        </w:tc>
        <w:tc>
          <w:tcPr>
            <w:tcW w:w="993" w:type="dxa"/>
            <w:vAlign w:val="center"/>
          </w:tcPr>
          <w:p w:rsidR="00CD2784" w:rsidRDefault="00CD2784" w:rsidP="002C497E">
            <w:pPr>
              <w:cnfStyle w:val="000000010000" w:firstRow="0" w:lastRow="0" w:firstColumn="0" w:lastColumn="0" w:oddVBand="0" w:evenVBand="0" w:oddHBand="0" w:evenHBand="1"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010000" w:firstRow="0" w:lastRow="0" w:firstColumn="0" w:lastColumn="0" w:oddVBand="0" w:evenVBand="0" w:oddHBand="0" w:evenHBand="1" w:firstRowFirstColumn="0" w:firstRowLastColumn="0" w:lastRowFirstColumn="0" w:lastRowLastColumn="0"/>
              <w:rPr>
                <w:lang w:eastAsia="de-CH"/>
              </w:rPr>
            </w:pPr>
            <w:r>
              <w:rPr>
                <w:lang w:eastAsia="de-CH"/>
              </w:rPr>
              <w:t>00:00</w:t>
            </w:r>
          </w:p>
        </w:tc>
      </w:tr>
      <w:tr w:rsidR="00CD2784" w:rsidTr="002C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2" w:type="dxa"/>
            <w:vAlign w:val="center"/>
          </w:tcPr>
          <w:p w:rsidR="00CD2784" w:rsidRDefault="00CD2784" w:rsidP="002C497E">
            <w:pPr>
              <w:rPr>
                <w:lang w:eastAsia="de-CH"/>
              </w:rPr>
            </w:pPr>
            <w:r>
              <w:rPr>
                <w:lang w:eastAsia="de-CH"/>
              </w:rPr>
              <w:t>00:00</w:t>
            </w:r>
          </w:p>
        </w:tc>
        <w:tc>
          <w:tcPr>
            <w:tcW w:w="5485"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p>
        </w:tc>
        <w:tc>
          <w:tcPr>
            <w:tcW w:w="993" w:type="dxa"/>
            <w:vAlign w:val="center"/>
          </w:tcPr>
          <w:p w:rsidR="00CD2784" w:rsidRDefault="00CD2784" w:rsidP="002C497E">
            <w:pPr>
              <w:cnfStyle w:val="000000100000" w:firstRow="0" w:lastRow="0" w:firstColumn="0" w:lastColumn="0" w:oddVBand="0" w:evenVBand="0" w:oddHBand="1" w:evenHBand="0" w:firstRowFirstColumn="0" w:firstRowLastColumn="0" w:lastRowFirstColumn="0" w:lastRowLastColumn="0"/>
              <w:rPr>
                <w:lang w:eastAsia="de-CH"/>
              </w:rPr>
            </w:pPr>
            <w:r>
              <w:rPr>
                <w:lang w:eastAsia="de-CH"/>
              </w:rPr>
              <w:t>Elia R.</w:t>
            </w:r>
          </w:p>
        </w:tc>
        <w:tc>
          <w:tcPr>
            <w:tcW w:w="992"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c>
          <w:tcPr>
            <w:tcW w:w="850" w:type="dxa"/>
            <w:vAlign w:val="center"/>
          </w:tcPr>
          <w:p w:rsidR="00CD2784" w:rsidRDefault="00CD2784" w:rsidP="002C497E">
            <w:pPr>
              <w:jc w:val="center"/>
              <w:cnfStyle w:val="000000100000" w:firstRow="0" w:lastRow="0" w:firstColumn="0" w:lastColumn="0" w:oddVBand="0" w:evenVBand="0" w:oddHBand="1" w:evenHBand="0" w:firstRowFirstColumn="0" w:firstRowLastColumn="0" w:lastRowFirstColumn="0" w:lastRowLastColumn="0"/>
              <w:rPr>
                <w:lang w:eastAsia="de-CH"/>
              </w:rPr>
            </w:pPr>
            <w:r>
              <w:rPr>
                <w:lang w:eastAsia="de-CH"/>
              </w:rPr>
              <w:t>00:00</w:t>
            </w:r>
          </w:p>
        </w:tc>
      </w:tr>
    </w:tbl>
    <w:p w:rsidR="00251047" w:rsidRDefault="00251047" w:rsidP="00251047">
      <w:pPr>
        <w:rPr>
          <w:lang w:eastAsia="de-CH"/>
        </w:rPr>
      </w:pPr>
    </w:p>
    <w:p w:rsidR="00251047" w:rsidRDefault="00251047" w:rsidP="00251047">
      <w:pPr>
        <w:pStyle w:val="Untertitel"/>
        <w:rPr>
          <w:lang w:eastAsia="de-CH"/>
        </w:rPr>
      </w:pPr>
      <w:r>
        <w:rPr>
          <w:lang w:eastAsia="de-CH"/>
        </w:rPr>
        <w:t>Tagesthemen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Hilfestellungen</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Reflexion –</w:t>
      </w:r>
    </w:p>
    <w:p w:rsidR="00251047" w:rsidRDefault="00251047" w:rsidP="00251047">
      <w:pPr>
        <w:rPr>
          <w:lang w:eastAsia="de-CH"/>
        </w:rPr>
      </w:pPr>
      <w:r>
        <w:rPr>
          <w:lang w:eastAsia="de-CH"/>
        </w:rPr>
        <w:t>…</w:t>
      </w:r>
    </w:p>
    <w:p w:rsidR="00251047" w:rsidRDefault="00251047" w:rsidP="00251047">
      <w:pPr>
        <w:pStyle w:val="Untertitel"/>
        <w:rPr>
          <w:lang w:eastAsia="de-CH"/>
        </w:rPr>
      </w:pPr>
      <w:r>
        <w:rPr>
          <w:lang w:eastAsia="de-CH"/>
        </w:rPr>
        <w:t>Erkenntnisse</w:t>
      </w:r>
    </w:p>
    <w:p w:rsidR="00251047" w:rsidRPr="004E64C2" w:rsidRDefault="00251047" w:rsidP="00251047">
      <w:pPr>
        <w:rPr>
          <w:lang w:eastAsia="de-CH"/>
        </w:rPr>
      </w:pPr>
      <w:r>
        <w:rPr>
          <w:lang w:eastAsia="de-CH"/>
        </w:rPr>
        <w:t>…</w:t>
      </w: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p w:rsidR="00251047" w:rsidRDefault="00251047" w:rsidP="00251047">
      <w:pPr>
        <w:rPr>
          <w:lang w:eastAsia="de-CH"/>
        </w:rPr>
      </w:pPr>
    </w:p>
    <w:tbl>
      <w:tblPr>
        <w:tblStyle w:val="Tabellenraster"/>
        <w:tblW w:w="0" w:type="auto"/>
        <w:tblLook w:val="04A0" w:firstRow="1" w:lastRow="0" w:firstColumn="1" w:lastColumn="0" w:noHBand="0" w:noVBand="1"/>
      </w:tblPr>
      <w:tblGrid>
        <w:gridCol w:w="9062"/>
      </w:tblGrid>
      <w:tr w:rsidR="00251047" w:rsidTr="0051721F">
        <w:tc>
          <w:tcPr>
            <w:tcW w:w="9062" w:type="dxa"/>
          </w:tcPr>
          <w:p w:rsidR="00251047" w:rsidRDefault="00251047" w:rsidP="0051721F">
            <w:pPr>
              <w:rPr>
                <w:lang w:eastAsia="de-CH"/>
              </w:rPr>
            </w:pPr>
          </w:p>
          <w:p w:rsidR="00251047" w:rsidRDefault="00251047" w:rsidP="0051721F">
            <w:pPr>
              <w:rPr>
                <w:lang w:eastAsia="de-CH"/>
              </w:rPr>
            </w:pPr>
            <w:r>
              <w:rPr>
                <w:lang w:eastAsia="de-CH"/>
              </w:rPr>
              <w:t xml:space="preserve"> </w:t>
            </w:r>
            <w:r w:rsidR="00932F93" w:rsidRPr="00932F93">
              <w:rPr>
                <w:lang w:eastAsia="de-CH"/>
              </w:rPr>
              <w:t>Datum</w:t>
            </w:r>
            <w:r w:rsidR="00932F93" w:rsidRPr="00932F93">
              <w:rPr>
                <w:lang w:eastAsia="de-CH"/>
              </w:rPr>
              <w:tab/>
            </w:r>
            <w:r w:rsidR="00932F93" w:rsidRPr="00932F93">
              <w:rPr>
                <w:lang w:eastAsia="de-CH"/>
              </w:rPr>
              <w:tab/>
              <w:t>Kandidat</w:t>
            </w:r>
            <w:r>
              <w:rPr>
                <w:lang w:eastAsia="de-CH"/>
              </w:rPr>
              <w:tab/>
            </w:r>
            <w:r>
              <w:rPr>
                <w:lang w:eastAsia="de-CH"/>
              </w:rPr>
              <w:tab/>
            </w:r>
            <w:r>
              <w:rPr>
                <w:lang w:eastAsia="de-CH"/>
              </w:rPr>
              <w:tab/>
            </w:r>
            <w:r>
              <w:rPr>
                <w:lang w:eastAsia="de-CH"/>
              </w:rPr>
              <w:tab/>
              <w:t xml:space="preserve"> Fachverantwortlicher</w:t>
            </w:r>
          </w:p>
          <w:p w:rsidR="00251047" w:rsidRDefault="00251047" w:rsidP="0051721F">
            <w:pPr>
              <w:rPr>
                <w:lang w:eastAsia="de-CH"/>
              </w:rPr>
            </w:pPr>
            <w:r>
              <w:rPr>
                <w:lang w:eastAsia="de-CH"/>
              </w:rPr>
              <w:t xml:space="preserve"> </w:t>
            </w:r>
            <w:r w:rsidR="009C26B3">
              <w:rPr>
                <w:lang w:eastAsia="de-CH"/>
              </w:rPr>
              <w:t>10</w:t>
            </w:r>
            <w:r>
              <w:rPr>
                <w:lang w:eastAsia="de-CH"/>
              </w:rPr>
              <w:t>.0</w:t>
            </w:r>
            <w:r w:rsidR="009C26B3">
              <w:rPr>
                <w:lang w:eastAsia="de-CH"/>
              </w:rPr>
              <w:t>5</w:t>
            </w:r>
            <w:r>
              <w:rPr>
                <w:lang w:eastAsia="de-CH"/>
              </w:rPr>
              <w:t>.2019</w:t>
            </w:r>
          </w:p>
          <w:p w:rsidR="00251047" w:rsidRDefault="00251047" w:rsidP="0051721F">
            <w:pPr>
              <w:rPr>
                <w:lang w:eastAsia="de-CH"/>
              </w:rPr>
            </w:pPr>
            <w:r w:rsidRPr="00870B56">
              <w:rPr>
                <w:lang w:eastAsia="de-CH"/>
              </w:rPr>
              <w:tab/>
            </w:r>
            <w:r w:rsidRPr="00870B56">
              <w:rPr>
                <w:lang w:eastAsia="de-CH"/>
              </w:rPr>
              <w:tab/>
            </w:r>
            <w:r>
              <w:rPr>
                <w:lang w:eastAsia="de-CH"/>
              </w:rPr>
              <w:t>________________________________  __________________________________</w:t>
            </w:r>
          </w:p>
          <w:p w:rsidR="00251047" w:rsidRDefault="00251047" w:rsidP="0051721F">
            <w:pPr>
              <w:rPr>
                <w:lang w:eastAsia="de-CH"/>
              </w:rPr>
            </w:pPr>
          </w:p>
        </w:tc>
      </w:tr>
    </w:tbl>
    <w:p w:rsidR="00FC3449" w:rsidRDefault="00251047">
      <w:pPr>
        <w:rPr>
          <w:lang w:eastAsia="de-CH"/>
        </w:rPr>
      </w:pPr>
      <w:r>
        <w:rPr>
          <w:lang w:eastAsia="de-CH"/>
        </w:rPr>
        <w:br w:type="page"/>
      </w:r>
    </w:p>
    <w:p w:rsidR="004E3291" w:rsidRDefault="004E3291" w:rsidP="004E3291">
      <w:pPr>
        <w:pStyle w:val="berschrift1"/>
        <w:rPr>
          <w:lang w:eastAsia="de-CH"/>
        </w:rPr>
      </w:pPr>
      <w:bookmarkStart w:id="49" w:name="_Toc8223733"/>
      <w:r>
        <w:rPr>
          <w:lang w:eastAsia="de-CH"/>
        </w:rPr>
        <w:lastRenderedPageBreak/>
        <w:t>Abschlussbericht</w:t>
      </w:r>
      <w:bookmarkEnd w:id="49"/>
    </w:p>
    <w:p w:rsidR="003A10B9" w:rsidRDefault="003A10B9" w:rsidP="003A10B9">
      <w:pPr>
        <w:rPr>
          <w:lang w:eastAsia="de-CH"/>
        </w:rPr>
      </w:pPr>
    </w:p>
    <w:p w:rsidR="003A10B9" w:rsidRDefault="003A10B9" w:rsidP="003A10B9">
      <w:pPr>
        <w:pStyle w:val="berschrift2"/>
        <w:rPr>
          <w:lang w:eastAsia="de-CH"/>
        </w:rPr>
      </w:pPr>
      <w:bookmarkStart w:id="50" w:name="_Toc8223734"/>
      <w:r>
        <w:rPr>
          <w:lang w:eastAsia="de-CH"/>
        </w:rPr>
        <w:t>Ist-Soll</w:t>
      </w:r>
      <w:bookmarkEnd w:id="50"/>
    </w:p>
    <w:p w:rsidR="003A10B9" w:rsidRDefault="003A10B9" w:rsidP="003A10B9">
      <w:pPr>
        <w:rPr>
          <w:lang w:eastAsia="de-CH"/>
        </w:rPr>
      </w:pPr>
    </w:p>
    <w:p w:rsidR="003A10B9" w:rsidRDefault="003A10B9" w:rsidP="003A10B9">
      <w:pPr>
        <w:pStyle w:val="berschrift2"/>
        <w:rPr>
          <w:lang w:eastAsia="de-CH"/>
        </w:rPr>
      </w:pPr>
      <w:bookmarkStart w:id="51" w:name="_Toc8223735"/>
      <w:r>
        <w:rPr>
          <w:lang w:eastAsia="de-CH"/>
        </w:rPr>
        <w:t>Schwierigkeiten</w:t>
      </w:r>
      <w:bookmarkEnd w:id="51"/>
    </w:p>
    <w:p w:rsidR="003A10B9" w:rsidRDefault="003A10B9" w:rsidP="003A10B9">
      <w:pPr>
        <w:rPr>
          <w:lang w:eastAsia="de-CH"/>
        </w:rPr>
      </w:pPr>
    </w:p>
    <w:p w:rsidR="003A10B9" w:rsidRDefault="003A10B9" w:rsidP="003A10B9">
      <w:pPr>
        <w:pStyle w:val="berschrift2"/>
        <w:rPr>
          <w:lang w:eastAsia="de-CH"/>
        </w:rPr>
      </w:pPr>
      <w:bookmarkStart w:id="52" w:name="_Toc8223736"/>
      <w:r>
        <w:rPr>
          <w:lang w:eastAsia="de-CH"/>
        </w:rPr>
        <w:t>Fazit zum Projekt</w:t>
      </w:r>
      <w:bookmarkEnd w:id="52"/>
    </w:p>
    <w:p w:rsidR="003A10B9" w:rsidRDefault="003A10B9" w:rsidP="003A10B9">
      <w:pPr>
        <w:rPr>
          <w:lang w:eastAsia="de-CH"/>
        </w:rPr>
      </w:pPr>
    </w:p>
    <w:p w:rsidR="003A10B9" w:rsidRDefault="003A10B9" w:rsidP="003A10B9">
      <w:pPr>
        <w:pStyle w:val="berschrift3"/>
        <w:rPr>
          <w:lang w:eastAsia="de-CH"/>
        </w:rPr>
      </w:pPr>
      <w:bookmarkStart w:id="53" w:name="_Toc8223737"/>
      <w:r>
        <w:rPr>
          <w:lang w:eastAsia="de-CH"/>
        </w:rPr>
        <w:t>Entstandene Abweichungen zur Aufgabenstellung</w:t>
      </w:r>
      <w:bookmarkEnd w:id="53"/>
    </w:p>
    <w:p w:rsidR="003A10B9" w:rsidRDefault="003A10B9" w:rsidP="003A10B9">
      <w:pPr>
        <w:rPr>
          <w:lang w:eastAsia="de-CH"/>
        </w:rPr>
      </w:pPr>
    </w:p>
    <w:p w:rsidR="003A10B9" w:rsidRDefault="003A10B9" w:rsidP="003A10B9">
      <w:pPr>
        <w:pStyle w:val="berschrift2"/>
        <w:rPr>
          <w:lang w:eastAsia="de-CH"/>
        </w:rPr>
      </w:pPr>
      <w:bookmarkStart w:id="54" w:name="_Toc8223738"/>
      <w:r>
        <w:rPr>
          <w:lang w:eastAsia="de-CH"/>
        </w:rPr>
        <w:t>Persönliches Fazit</w:t>
      </w:r>
      <w:bookmarkEnd w:id="54"/>
    </w:p>
    <w:p w:rsidR="003A10B9" w:rsidRDefault="003A10B9" w:rsidP="003A10B9">
      <w:pPr>
        <w:rPr>
          <w:lang w:eastAsia="de-CH"/>
        </w:rPr>
      </w:pPr>
    </w:p>
    <w:p w:rsidR="003A10B9" w:rsidRDefault="003A10B9" w:rsidP="003A10B9">
      <w:pPr>
        <w:pStyle w:val="berschrift2"/>
        <w:rPr>
          <w:lang w:eastAsia="de-CH"/>
        </w:rPr>
      </w:pPr>
      <w:bookmarkStart w:id="55" w:name="_Toc8223739"/>
      <w:r>
        <w:rPr>
          <w:lang w:eastAsia="de-CH"/>
        </w:rPr>
        <w:t>Schlussreflexion</w:t>
      </w:r>
      <w:bookmarkEnd w:id="55"/>
    </w:p>
    <w:p w:rsidR="003A10B9" w:rsidRDefault="00B3780B" w:rsidP="003A10B9">
      <w:pPr>
        <w:rPr>
          <w:lang w:eastAsia="de-CH"/>
        </w:rPr>
      </w:pPr>
      <w:r>
        <w:rPr>
          <w:lang w:eastAsia="de-CH"/>
        </w:rPr>
        <w:t>[</w:t>
      </w:r>
      <w:r w:rsidR="00981FB1" w:rsidRPr="00313DAC">
        <w:rPr>
          <w:b/>
          <w:color w:val="FF0000"/>
        </w:rPr>
        <w:t>TODO</w:t>
      </w:r>
      <w:r>
        <w:rPr>
          <w:lang w:eastAsia="de-CH"/>
        </w:rPr>
        <w:t xml:space="preserve">: </w:t>
      </w:r>
      <w:r w:rsidR="005A7258">
        <w:rPr>
          <w:lang w:eastAsia="de-CH"/>
        </w:rPr>
        <w:t>Unterschiedlichste</w:t>
      </w:r>
      <w:r w:rsidR="00840506">
        <w:rPr>
          <w:lang w:eastAsia="de-CH"/>
        </w:rPr>
        <w:t xml:space="preserve"> Sachen </w:t>
      </w:r>
      <w:r w:rsidR="000479AB">
        <w:rPr>
          <w:lang w:eastAsia="de-CH"/>
        </w:rPr>
        <w:t>r</w:t>
      </w:r>
      <w:r w:rsidR="00840506">
        <w:rPr>
          <w:lang w:eastAsia="de-CH"/>
        </w:rPr>
        <w:t xml:space="preserve">eflektieren </w:t>
      </w:r>
      <w:r w:rsidR="00840506" w:rsidRPr="00C87163">
        <w:rPr>
          <w:b/>
          <w:lang w:eastAsia="de-CH"/>
        </w:rPr>
        <w:t>UND</w:t>
      </w:r>
      <w:r w:rsidR="00840506">
        <w:rPr>
          <w:lang w:eastAsia="de-CH"/>
        </w:rPr>
        <w:t xml:space="preserve"> vergleichen. </w:t>
      </w:r>
      <w:proofErr w:type="spellStart"/>
      <w:r w:rsidR="00840506">
        <w:rPr>
          <w:lang w:eastAsia="de-CH"/>
        </w:rPr>
        <w:t>Z.b</w:t>
      </w:r>
      <w:proofErr w:type="spellEnd"/>
      <w:r w:rsidR="00840506">
        <w:rPr>
          <w:lang w:eastAsia="de-CH"/>
        </w:rPr>
        <w:t>: …]</w:t>
      </w:r>
    </w:p>
    <w:p w:rsidR="003A10B9" w:rsidRDefault="003A10B9" w:rsidP="003A10B9">
      <w:pPr>
        <w:pStyle w:val="berschrift3"/>
        <w:rPr>
          <w:lang w:eastAsia="de-CH"/>
        </w:rPr>
      </w:pPr>
      <w:bookmarkStart w:id="56" w:name="_Toc8223740"/>
      <w:r>
        <w:rPr>
          <w:lang w:eastAsia="de-CH"/>
        </w:rPr>
        <w:t>Arbeitsmethodik</w:t>
      </w:r>
      <w:bookmarkEnd w:id="56"/>
    </w:p>
    <w:p w:rsidR="003A10B9" w:rsidRDefault="003A10B9" w:rsidP="003A10B9">
      <w:pPr>
        <w:rPr>
          <w:lang w:eastAsia="de-CH"/>
        </w:rPr>
      </w:pPr>
    </w:p>
    <w:p w:rsidR="003A10B9" w:rsidRPr="003A10B9" w:rsidRDefault="003A10B9" w:rsidP="003A10B9">
      <w:pPr>
        <w:pStyle w:val="berschrift3"/>
        <w:rPr>
          <w:lang w:eastAsia="de-CH"/>
        </w:rPr>
      </w:pPr>
      <w:bookmarkStart w:id="57" w:name="_Toc8223741"/>
      <w:r>
        <w:rPr>
          <w:lang w:eastAsia="de-CH"/>
        </w:rPr>
        <w:t>Werkzeuge</w:t>
      </w:r>
      <w:bookmarkEnd w:id="57"/>
    </w:p>
    <w:p w:rsidR="00CB2078" w:rsidRDefault="00CB2078" w:rsidP="00CB2078">
      <w:pPr>
        <w:tabs>
          <w:tab w:val="left" w:pos="2216"/>
        </w:tabs>
        <w:rPr>
          <w:lang w:eastAsia="de-CH"/>
        </w:rPr>
      </w:pPr>
      <w:r>
        <w:rPr>
          <w:lang w:eastAsia="de-CH"/>
        </w:rPr>
        <w:tab/>
      </w:r>
    </w:p>
    <w:p w:rsidR="00CB2078" w:rsidRDefault="00CB2078">
      <w:pPr>
        <w:rPr>
          <w:lang w:eastAsia="de-CH"/>
        </w:rPr>
      </w:pPr>
      <w:r>
        <w:rPr>
          <w:lang w:eastAsia="de-CH"/>
        </w:rPr>
        <w:br w:type="page"/>
      </w:r>
    </w:p>
    <w:p w:rsidR="004E3291" w:rsidRDefault="004E3291" w:rsidP="00CB2078">
      <w:pPr>
        <w:tabs>
          <w:tab w:val="left" w:pos="2216"/>
        </w:tabs>
        <w:rPr>
          <w:lang w:eastAsia="de-CH"/>
        </w:rPr>
      </w:pPr>
    </w:p>
    <w:p w:rsidR="004E3291" w:rsidRDefault="004E3291" w:rsidP="004E3291">
      <w:pPr>
        <w:pStyle w:val="Titel"/>
        <w:rPr>
          <w:lang w:eastAsia="de-CH"/>
        </w:rPr>
      </w:pPr>
      <w:bookmarkStart w:id="58" w:name="_Toc8223742"/>
      <w:r>
        <w:rPr>
          <w:lang w:eastAsia="de-CH"/>
        </w:rPr>
        <w:t>Teil 2: Dokumentation und Umsetzung</w:t>
      </w:r>
      <w:bookmarkEnd w:id="58"/>
    </w:p>
    <w:p w:rsidR="004E3291" w:rsidRDefault="004E3291" w:rsidP="004E3291">
      <w:pPr>
        <w:pStyle w:val="berschrift1"/>
        <w:rPr>
          <w:lang w:eastAsia="de-CH"/>
        </w:rPr>
      </w:pPr>
      <w:bookmarkStart w:id="59" w:name="_Toc8223743"/>
      <w:r>
        <w:rPr>
          <w:lang w:eastAsia="de-CH"/>
        </w:rPr>
        <w:t>Initialisierung</w:t>
      </w:r>
      <w:bookmarkEnd w:id="59"/>
    </w:p>
    <w:p w:rsidR="003A10B9" w:rsidRDefault="003A10B9" w:rsidP="003A10B9">
      <w:pPr>
        <w:pStyle w:val="berschrift2"/>
        <w:rPr>
          <w:lang w:eastAsia="de-CH"/>
        </w:rPr>
      </w:pPr>
      <w:bookmarkStart w:id="60" w:name="_Toc8223744"/>
      <w:r>
        <w:rPr>
          <w:lang w:eastAsia="de-CH"/>
        </w:rPr>
        <w:t>Analyse Vue.js</w:t>
      </w:r>
      <w:bookmarkEnd w:id="60"/>
    </w:p>
    <w:p w:rsidR="00CB2078" w:rsidRPr="001F73AF" w:rsidRDefault="00CB2078" w:rsidP="00CB2078">
      <w:r w:rsidRPr="001F73AF">
        <w:t>Vue.js ist ein JavaScript-Framework zur Realisierung von Single-Page-Webanwendungen. Durch die Nutzung eines Mapping-Routers kann eine Webanwendung jedoch in mehrere Seiten unterteilt werden. Hauptmerkmale von Vue.js sind unter anderem:</w:t>
      </w:r>
      <w:r>
        <w:rPr>
          <w:rStyle w:val="Funotenzeichen"/>
        </w:rPr>
        <w:footnoteReference w:id="8"/>
      </w:r>
    </w:p>
    <w:p w:rsidR="00CB2078" w:rsidRPr="001F73AF" w:rsidRDefault="00CB2078" w:rsidP="00CB2078">
      <w:pPr>
        <w:pStyle w:val="Listenabsatz"/>
        <w:numPr>
          <w:ilvl w:val="0"/>
          <w:numId w:val="11"/>
        </w:numPr>
      </w:pPr>
      <w:r w:rsidRPr="001F73AF">
        <w:t>Komponentenbasierte Umsetzung (Wiederverwendbarkeit)</w:t>
      </w:r>
    </w:p>
    <w:p w:rsidR="00CB2078" w:rsidRPr="001F73AF" w:rsidRDefault="00CB2078" w:rsidP="00CB2078">
      <w:pPr>
        <w:pStyle w:val="Listenabsatz"/>
        <w:numPr>
          <w:ilvl w:val="0"/>
          <w:numId w:val="11"/>
        </w:numPr>
      </w:pPr>
      <w:r w:rsidRPr="001F73AF">
        <w:t>Viel Flexibilität</w:t>
      </w:r>
    </w:p>
    <w:p w:rsidR="00CB2078" w:rsidRPr="001F73AF" w:rsidRDefault="00CB2078" w:rsidP="00CB2078">
      <w:pPr>
        <w:pStyle w:val="Listenabsatz"/>
        <w:numPr>
          <w:ilvl w:val="0"/>
          <w:numId w:val="11"/>
        </w:numPr>
      </w:pPr>
      <w:r w:rsidRPr="001F73AF">
        <w:t>Hohe Performance</w:t>
      </w:r>
    </w:p>
    <w:p w:rsidR="00CB2078" w:rsidRPr="001F73AF" w:rsidRDefault="00CB2078" w:rsidP="00CB2078">
      <w:pPr>
        <w:pStyle w:val="Listenabsatz"/>
        <w:numPr>
          <w:ilvl w:val="0"/>
          <w:numId w:val="11"/>
        </w:numPr>
      </w:pPr>
      <w:r w:rsidRPr="001F73AF">
        <w:t>Grosse Community (= gute Dokumentation und reichlich Unterstützung)</w:t>
      </w:r>
    </w:p>
    <w:p w:rsidR="00CB2078" w:rsidRPr="001F73AF" w:rsidRDefault="00CB2078" w:rsidP="00CB2078">
      <w:r w:rsidRPr="001F73AF">
        <w:t xml:space="preserve">Bei korrekter Umsetzung des Konzepts kann mit Vue.js eine professionelle Webanwendung implementiert werden, </w:t>
      </w:r>
      <w:r>
        <w:t>die</w:t>
      </w:r>
      <w:r w:rsidRPr="001F73AF">
        <w:t xml:space="preserve"> mit eigenen Scripts und Komponenten beliebig erweitert werden kann. Deshalb sollte sich Vue.js zur Realisierung einer Einsatzplanung eignen, während für bestimmte Anforderungen noch zusätzliche Abhängigkeiten eingebunden wurden. Zu den wichtigsten gehören dabei folgende:</w:t>
      </w:r>
    </w:p>
    <w:p w:rsidR="00CB2078" w:rsidRPr="001F73AF" w:rsidRDefault="00CB2078" w:rsidP="00CB2078">
      <w:pPr>
        <w:pStyle w:val="Listenabsatz"/>
        <w:numPr>
          <w:ilvl w:val="0"/>
          <w:numId w:val="12"/>
        </w:numPr>
      </w:pPr>
      <w:r w:rsidRPr="001F73AF">
        <w:t>Durch «</w:t>
      </w:r>
      <w:r w:rsidRPr="00BC21AB">
        <w:rPr>
          <w:rFonts w:ascii="MetaPro-Bold" w:hAnsi="MetaPro-Bold"/>
        </w:rPr>
        <w:t>Vuetify</w:t>
      </w:r>
      <w:r w:rsidRPr="001F73AF">
        <w:t>» lässt sich ein grundlegendes Design schnell umsetzen, wobei zahlreiche Variablen individuell angepasst werden können. Die mitgelieferten Komponenten entsprechen den Material-Design Standards und lassen sich dynamisch einbinden.</w:t>
      </w:r>
    </w:p>
    <w:p w:rsidR="00CB2078" w:rsidRPr="001F73AF" w:rsidRDefault="00CB2078" w:rsidP="00CB2078">
      <w:pPr>
        <w:pStyle w:val="Listenabsatz"/>
        <w:numPr>
          <w:ilvl w:val="0"/>
          <w:numId w:val="12"/>
        </w:numPr>
      </w:pPr>
      <w:r w:rsidRPr="001F73AF">
        <w:t>Für eine mehrsprachige Anwendung kann «</w:t>
      </w:r>
      <w:r w:rsidRPr="00BC21AB">
        <w:rPr>
          <w:rFonts w:ascii="MetaPro-Bold" w:hAnsi="MetaPro-Bold"/>
        </w:rPr>
        <w:t>Vue-i18n</w:t>
      </w:r>
      <w:r w:rsidRPr="001F73AF">
        <w:t>» genutzt werden. Dies ist das gängigste Modul, um Übersetzungen innerhalb von Komponenten anwendbar zu machen.</w:t>
      </w:r>
    </w:p>
    <w:p w:rsidR="00CB2078" w:rsidRPr="001F73AF" w:rsidRDefault="00CB2078" w:rsidP="00CB2078">
      <w:pPr>
        <w:pStyle w:val="Listenabsatz"/>
        <w:numPr>
          <w:ilvl w:val="0"/>
          <w:numId w:val="12"/>
        </w:numPr>
      </w:pPr>
      <w:r w:rsidRPr="001F73AF">
        <w:t>Mit «</w:t>
      </w:r>
      <w:r w:rsidRPr="00BC21AB">
        <w:rPr>
          <w:rFonts w:ascii="MetaPro-Bold" w:hAnsi="MetaPro-Bold"/>
        </w:rPr>
        <w:t>Axios</w:t>
      </w:r>
      <w:r w:rsidRPr="001F73AF">
        <w:t>» können Anfragen an einen Server bzw. eine API asynchron durchgeführt werden. Dabei lassen sich die Parameter einer Anfrage beliebig anpassen.</w:t>
      </w:r>
    </w:p>
    <w:p w:rsidR="003A10B9" w:rsidRDefault="00CB2078" w:rsidP="003A10B9">
      <w:r w:rsidRPr="001F73AF">
        <w:t xml:space="preserve">Durch weitere Entwicklungs-Abhängigkeiten wurde die Implementierung einfacher gemacht, wodurch ich mich </w:t>
      </w:r>
      <w:r>
        <w:t>stärker</w:t>
      </w:r>
      <w:r w:rsidRPr="001F73AF">
        <w:t xml:space="preserve"> auf die wichtigen Punkte konzentrieren konnte. Schlussendlich war es also möglich, durch Vue.js eine Anwendung performant, stabil und schnell umzusetzen.</w:t>
      </w:r>
    </w:p>
    <w:p w:rsidR="00CB2078" w:rsidRDefault="00CB2078" w:rsidP="003A10B9">
      <w:r>
        <w:br w:type="page"/>
      </w:r>
    </w:p>
    <w:p w:rsidR="003A10B9" w:rsidRDefault="003A10B9" w:rsidP="003A10B9">
      <w:pPr>
        <w:pStyle w:val="berschrift3"/>
        <w:rPr>
          <w:lang w:eastAsia="de-CH"/>
        </w:rPr>
      </w:pPr>
      <w:bookmarkStart w:id="61" w:name="_Toc8223745"/>
      <w:r>
        <w:rPr>
          <w:lang w:eastAsia="de-CH"/>
        </w:rPr>
        <w:lastRenderedPageBreak/>
        <w:t>Konzept</w:t>
      </w:r>
      <w:bookmarkEnd w:id="61"/>
    </w:p>
    <w:p w:rsidR="00CB2078" w:rsidRPr="00847E6C" w:rsidRDefault="00CB2078" w:rsidP="00CB2078">
      <w:r>
        <w:t xml:space="preserve">Vue.js baut auf einem gängigen Konzept der Realisierung von Webanwendungen auf. Dabei kommen </w:t>
      </w:r>
      <w:r w:rsidRPr="00622375">
        <w:rPr>
          <w:rFonts w:ascii="MetaPro-Bold" w:hAnsi="MetaPro-Bold"/>
        </w:rPr>
        <w:t>Komponenten</w:t>
      </w:r>
      <w:r>
        <w:t xml:space="preserve"> zum Einsatz, welche aus einer Darstellungs-Struktur (HTML), mehreren Funktionen (JS) und Design-Definitionen (CSS) bestehen. Dadurch sollen die Elemente einer Anwendung modularisiert werden. Komponenten können dann beliebig als View oder in anderen Komponenten verwendet und dynamisch eingebunden werden.</w:t>
      </w:r>
    </w:p>
    <w:p w:rsidR="00CB2078" w:rsidRDefault="00CB2078" w:rsidP="00CB2078">
      <w:r w:rsidRPr="003C065E">
        <w:rPr>
          <w:rFonts w:ascii="MetaPro-Bold" w:hAnsi="MetaPro-Bold"/>
        </w:rPr>
        <w:t>Views</w:t>
      </w:r>
      <w:r>
        <w:t xml:space="preserve"> stellen die unterschiedlichen Ansichten dar, wobei hier in der Regel nicht die Hauptfunktionen eingebaut werden. Es wird definiert, welche Komponenten in der View dargestellt werden, und wie diese miteinander in Verbindung stehen. </w:t>
      </w:r>
    </w:p>
    <w:p w:rsidR="00CB2078" w:rsidRDefault="00CB2078" w:rsidP="00CB2078">
      <w:r>
        <w:t>Der Sinn hinter den Komponenten ist die Wiederverwendbarkeit von Elementen, wodurch diese an unterschiedlichen Stellen genutzt werden können und bei Anpassungen nur eine Stelle im Code bearbeitet werden muss.</w:t>
      </w:r>
    </w:p>
    <w:p w:rsidR="00C66283" w:rsidRDefault="00C66283" w:rsidP="00CB2078"/>
    <w:p w:rsidR="000955E4" w:rsidRDefault="00C66283" w:rsidP="003A10B9">
      <w:r>
        <w:rPr>
          <w:noProof/>
        </w:rPr>
        <w:drawing>
          <wp:inline distT="0" distB="0" distL="0" distR="0">
            <wp:extent cx="5760720" cy="1838699"/>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1838699"/>
                    </a:xfrm>
                    <a:prstGeom prst="rect">
                      <a:avLst/>
                    </a:prstGeom>
                    <a:noFill/>
                    <a:ln>
                      <a:noFill/>
                    </a:ln>
                  </pic:spPr>
                </pic:pic>
              </a:graphicData>
            </a:graphic>
          </wp:inline>
        </w:drawing>
      </w:r>
    </w:p>
    <w:p w:rsidR="00C66283" w:rsidRDefault="00C66283" w:rsidP="003A10B9"/>
    <w:p w:rsidR="003068D4" w:rsidRDefault="003068D4" w:rsidP="003A10B9">
      <w:r>
        <w:t xml:space="preserve">Mit Vuex entsteht zudem eine Art globaler Speicher (der sogenannte «Store»), auf welchen alle Komponenten zugreifen können. Dabei ist es möglich den Inhalt einer Komponente mit diesem Speicher zu verknüpfen, sodass bei Veränderungen an einer anderen Stelle der Inhalt in der verknüpften Komponente automatisch aktualisiert wird. </w:t>
      </w:r>
    </w:p>
    <w:p w:rsidR="003A10B9" w:rsidRDefault="003A10B9" w:rsidP="003A10B9">
      <w:pPr>
        <w:pStyle w:val="berschrift3"/>
        <w:rPr>
          <w:lang w:eastAsia="de-CH"/>
        </w:rPr>
      </w:pPr>
      <w:bookmarkStart w:id="62" w:name="_Toc8223746"/>
      <w:r>
        <w:rPr>
          <w:lang w:eastAsia="de-CH"/>
        </w:rPr>
        <w:t>Vergleich</w:t>
      </w:r>
      <w:bookmarkEnd w:id="62"/>
    </w:p>
    <w:p w:rsidR="000955E4" w:rsidRDefault="003068D4" w:rsidP="003A10B9">
      <w:r>
        <w:t xml:space="preserve">Zur Auswahl standen auch weitere Frameworks wie React oder </w:t>
      </w:r>
      <w:proofErr w:type="gramStart"/>
      <w:r>
        <w:t>Angular</w:t>
      </w:r>
      <w:proofErr w:type="gramEnd"/>
      <w:r>
        <w:t xml:space="preserve">, mit welchen ich bisher keine oder nur wenig Erfahrung habe. Nach einer kurzen Evaluation der Frameworks stellte sich für mich heraus, dass React und </w:t>
      </w:r>
      <w:proofErr w:type="gramStart"/>
      <w:r>
        <w:t>Angular</w:t>
      </w:r>
      <w:proofErr w:type="gramEnd"/>
      <w:r>
        <w:t xml:space="preserve"> sehr viele zusätzliche Abhängigkeiten liefern, die in dieser Anwendung nicht notwendig sind. Da diese die Performance der Anwendung beeinflussen können, und einen Zeitaufwand für die Konfiguration benötigen, habe ich mich gegen die Verwendung dieser Frameworks entschieden.</w:t>
      </w:r>
    </w:p>
    <w:p w:rsidR="003A10B9" w:rsidRDefault="000955E4" w:rsidP="003A10B9">
      <w:r>
        <w:br w:type="page"/>
      </w:r>
    </w:p>
    <w:p w:rsidR="003A10B9" w:rsidRDefault="000214FC" w:rsidP="003A10B9">
      <w:pPr>
        <w:pStyle w:val="berschrift2"/>
        <w:rPr>
          <w:lang w:eastAsia="de-CH"/>
        </w:rPr>
      </w:pPr>
      <w:bookmarkStart w:id="63" w:name="_Toc8223747"/>
      <w:r>
        <w:rPr>
          <w:lang w:eastAsia="de-CH"/>
        </w:rPr>
        <w:lastRenderedPageBreak/>
        <w:t>Vertiefte Studie Ist-Zustand &amp; Umgebung</w:t>
      </w:r>
      <w:bookmarkEnd w:id="63"/>
    </w:p>
    <w:p w:rsidR="000214FC" w:rsidRDefault="000214FC" w:rsidP="000214FC">
      <w:r w:rsidRPr="001F73AF">
        <w:t>Die Einsatzplanung am Helpdesk wird mit einer komplexen Excel-Tabelle geführt. Darin wird ein gesamtes Semester abgebildet sowie alle Mitarbeite</w:t>
      </w:r>
      <w:r>
        <w:t>r</w:t>
      </w:r>
      <w:r w:rsidRPr="001F73AF">
        <w:t xml:space="preserve"> des Teams, was die Übersicht sehr einschränkt. Abhilfe würde hier beispielsweise die Darstellung von nur einem Monat bieten.</w:t>
      </w:r>
    </w:p>
    <w:p w:rsidR="009C5F29" w:rsidRDefault="009C5F29" w:rsidP="000214FC"/>
    <w:p w:rsidR="002C497E" w:rsidRDefault="00370A43" w:rsidP="000214FC">
      <w:pPr>
        <w:rPr>
          <w:lang w:eastAsia="de-CH"/>
        </w:rPr>
      </w:pPr>
      <w:r>
        <w:rPr>
          <w:noProof/>
        </w:rPr>
        <w:drawing>
          <wp:inline distT="0" distB="0" distL="0" distR="0">
            <wp:extent cx="5760720" cy="194831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948314"/>
                    </a:xfrm>
                    <a:prstGeom prst="rect">
                      <a:avLst/>
                    </a:prstGeom>
                    <a:noFill/>
                    <a:ln>
                      <a:noFill/>
                    </a:ln>
                  </pic:spPr>
                </pic:pic>
              </a:graphicData>
            </a:graphic>
          </wp:inline>
        </w:drawing>
      </w:r>
    </w:p>
    <w:p w:rsidR="002C497E" w:rsidRDefault="002C497E" w:rsidP="000214FC">
      <w:pPr>
        <w:rPr>
          <w:lang w:eastAsia="de-CH"/>
        </w:rPr>
      </w:pPr>
    </w:p>
    <w:p w:rsidR="000214FC" w:rsidRPr="001F73AF" w:rsidRDefault="000214FC" w:rsidP="000214FC">
      <w:r w:rsidRPr="001F73AF">
        <w:t>Die Berechtigungen werden durch einen Passwort-Schutz umgesetzt, wodurch nur bestimmte Personen Änderungen an der Tabelle vornehmen können. Andere können das Dokument lediglich einsehen aber nicht bearbeiten. Damit alle darauf zugreifen können, wurde es auf einem Netzlaufwerk gespeichert. Dabei wird es bei einem Zugriff für andere Mitarbeiter gesperrt, was die Dynamik einschränkt. Gleichzeitig besteht hier ein Mehraufwand durch das Suchen der Datei und die Eingabe des Passwortes, was durch eine Webanwendung nicht mehr notwendig wäre.</w:t>
      </w:r>
    </w:p>
    <w:p w:rsidR="009C5F29" w:rsidRDefault="000214FC" w:rsidP="000214FC">
      <w:r w:rsidRPr="001F73AF">
        <w:t xml:space="preserve">Um Änderungen am Plan vorzunehmen, wurden Makros eingebaut. Die Nutzung von Makros </w:t>
      </w:r>
      <w:r>
        <w:t>birgt</w:t>
      </w:r>
      <w:r w:rsidRPr="001F73AF">
        <w:t xml:space="preserve"> jedoch ein Sicherheitsrisiko und kann zu Verständnisproblemen führen. Klar definierte Funktionen zur Bearbeitung mit einer benutzerfreundlichen Darstellung würden dies optimieren. Eine Webanwendung kann bei korrekter Implementierung auch die Sicherheitsrisiken eliminieren</w:t>
      </w:r>
      <w:r>
        <w:t>.</w:t>
      </w:r>
    </w:p>
    <w:p w:rsidR="009C5F29" w:rsidRDefault="009C5F29" w:rsidP="000214FC">
      <w:r>
        <w:br w:type="page"/>
      </w:r>
    </w:p>
    <w:p w:rsidR="003047A5" w:rsidRDefault="003047A5" w:rsidP="000214FC"/>
    <w:p w:rsidR="00370A43" w:rsidRDefault="00370A43" w:rsidP="00C65D0A">
      <w:pPr>
        <w:rPr>
          <w:lang w:eastAsia="de-CH"/>
        </w:rPr>
      </w:pPr>
      <w:r>
        <w:rPr>
          <w:noProof/>
        </w:rPr>
        <w:drawing>
          <wp:inline distT="0" distB="0" distL="0" distR="0">
            <wp:extent cx="5760720" cy="300397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003970"/>
                    </a:xfrm>
                    <a:prstGeom prst="rect">
                      <a:avLst/>
                    </a:prstGeom>
                    <a:noFill/>
                    <a:ln>
                      <a:noFill/>
                    </a:ln>
                  </pic:spPr>
                </pic:pic>
              </a:graphicData>
            </a:graphic>
          </wp:inline>
        </w:drawing>
      </w:r>
    </w:p>
    <w:p w:rsidR="003047A5" w:rsidRDefault="003047A5" w:rsidP="00C65D0A">
      <w:pPr>
        <w:rPr>
          <w:lang w:eastAsia="de-CH"/>
        </w:rPr>
      </w:pPr>
    </w:p>
    <w:p w:rsidR="009C5F29" w:rsidRDefault="009C5F29" w:rsidP="00C65D0A">
      <w:r>
        <w:t xml:space="preserve">Die Umgebung, in welche die Anwendung nach der IPA eingebettet werden soll, besteht aus der internen Infrastruktur der Baloise. Dabei ist für die Anwendung selbst ein Server eingeplant, welcher den Code kompiliert und intern veröffentlicht. Der Code wird dazu aus dem GitHub-Repository geladen, auf welchem die IPA stattfindet. Als wichtigste und aktuell einzige Schnittstelle gilt die Pelan-API, welche sich ebenfalls auf einem internen Server befindet und Zugriffe über Medusa erlaubt. </w:t>
      </w:r>
    </w:p>
    <w:p w:rsidR="003047A5" w:rsidRDefault="001C1BEB" w:rsidP="00C65D0A">
      <w:r>
        <w:t xml:space="preserve">Die Pelan-API ist als Back-End zuständig für alles, was mit der Verarbeitung und Verwaltung von Daten zu tun hat. Zusätzlich muss die API bei einer Anfrage prüfen, ob die notwendigen Berechtigungen zum Abrufen gewisser Daten vorhanden sind. </w:t>
      </w:r>
    </w:p>
    <w:p w:rsidR="00C3358F" w:rsidRDefault="003047A5" w:rsidP="003047A5">
      <w:pPr>
        <w:rPr>
          <w:lang w:eastAsia="de-CH"/>
        </w:rPr>
      </w:pPr>
      <w:r>
        <w:t>Jede Anfrage an das Back-End geht durch die interne Authentisierungsplattform «Medusa», was das Anmelden eines Benutzers ohne Angabe eines Passworts ermöglichen soll. Medusa passt dafür einige Parameter der Anfrage an und fügt Benutzerinformationen hinzu, welche anschliessend vom Back-End zur Authentifizierung verwendet werden können.</w:t>
      </w:r>
    </w:p>
    <w:p w:rsidR="002C497E" w:rsidRDefault="002C497E" w:rsidP="00C65D0A">
      <w:pPr>
        <w:rPr>
          <w:lang w:eastAsia="de-CH"/>
        </w:rPr>
      </w:pPr>
      <w:r>
        <w:rPr>
          <w:lang w:eastAsia="de-CH"/>
        </w:rPr>
        <w:br w:type="page"/>
      </w:r>
    </w:p>
    <w:p w:rsidR="00C65D0A" w:rsidRDefault="00C65D0A" w:rsidP="00C65D0A">
      <w:pPr>
        <w:pStyle w:val="berschrift2"/>
        <w:rPr>
          <w:lang w:eastAsia="de-CH"/>
        </w:rPr>
      </w:pPr>
      <w:bookmarkStart w:id="64" w:name="_Toc8223748"/>
      <w:r>
        <w:rPr>
          <w:lang w:eastAsia="de-CH"/>
        </w:rPr>
        <w:lastRenderedPageBreak/>
        <w:t>Umsetzung Projektmethode &amp; Vorgehensmodell</w:t>
      </w:r>
      <w:bookmarkEnd w:id="64"/>
    </w:p>
    <w:p w:rsidR="002C497E" w:rsidRDefault="000214FC" w:rsidP="000214FC">
      <w:r>
        <w:t xml:space="preserve">Die Projektmethode während der IPA wurde mit der detaillierten Aufgabenstellung auf Kanban festgelegt. </w:t>
      </w:r>
      <w:r w:rsidR="00CD2350">
        <w:t xml:space="preserve">Dies wurde so entschieden, weil die Baloise in der Informatik bereits vermehrt Kanban einsetzt und </w:t>
      </w:r>
      <w:r w:rsidR="006B60D6">
        <w:t>man damit auch Projekte in einem kleinen Zeitraum erfassen kann.</w:t>
      </w:r>
    </w:p>
    <w:p w:rsidR="000214FC" w:rsidRDefault="000214FC" w:rsidP="000214FC">
      <w:r>
        <w:t xml:space="preserve">Kanban bildet die Arbeitsschritte der Implementierung als einzelne «Tasks/Aufgaben» ab, und </w:t>
      </w:r>
      <w:proofErr w:type="gramStart"/>
      <w:r>
        <w:t>ordnet</w:t>
      </w:r>
      <w:proofErr w:type="gramEnd"/>
      <w:r>
        <w:t xml:space="preserve"> diese unterschiedlichen Stationen zu. Diese Stationen beschreiben den aktuellen Stand des Tasks, wobei ich mich für übliche Stationen der Anwendungsentwicklung entschieden habe:</w:t>
      </w:r>
    </w:p>
    <w:p w:rsidR="000214FC" w:rsidRDefault="000214FC" w:rsidP="000214FC">
      <w:pPr>
        <w:pStyle w:val="Listenabsatz"/>
        <w:numPr>
          <w:ilvl w:val="0"/>
          <w:numId w:val="29"/>
        </w:numPr>
      </w:pPr>
      <w:r w:rsidRPr="00BC21AB">
        <w:rPr>
          <w:rFonts w:ascii="MetaPro-Bold" w:hAnsi="MetaPro-Bold"/>
        </w:rPr>
        <w:t>Backlog</w:t>
      </w:r>
      <w:r>
        <w:t>: Hier werden alle Tasks eingeteilt, die im Projekt benötigt werden und noch nicht begonnen wurden. Sie können durch die Anforderungen der Aufgabenstellung oder während der Umsetzung dieser Anforderungen entstehen.</w:t>
      </w:r>
    </w:p>
    <w:p w:rsidR="000214FC" w:rsidRDefault="000214FC" w:rsidP="000214FC">
      <w:pPr>
        <w:pStyle w:val="Listenabsatz"/>
        <w:numPr>
          <w:ilvl w:val="0"/>
          <w:numId w:val="29"/>
        </w:numPr>
      </w:pPr>
      <w:r w:rsidRPr="00BC21AB">
        <w:rPr>
          <w:rFonts w:ascii="MetaPro-Bold" w:hAnsi="MetaPro-Bold"/>
        </w:rPr>
        <w:t>Waiting</w:t>
      </w:r>
      <w:r>
        <w:t>: Diese «Zwischenstation» enthält alle Tasks, welche gerade nicht bearbeitet werden können, da dazu andere Tasks und/oder Abklärungen gemacht werden müssen.</w:t>
      </w:r>
    </w:p>
    <w:p w:rsidR="000214FC" w:rsidRDefault="000214FC" w:rsidP="000214FC">
      <w:pPr>
        <w:pStyle w:val="Listenabsatz"/>
        <w:numPr>
          <w:ilvl w:val="0"/>
          <w:numId w:val="29"/>
        </w:numPr>
      </w:pPr>
      <w:r w:rsidRPr="00BC21AB">
        <w:rPr>
          <w:rFonts w:ascii="MetaPro-Bold" w:hAnsi="MetaPro-Bold"/>
        </w:rPr>
        <w:t>In Progress</w:t>
      </w:r>
      <w:r>
        <w:t xml:space="preserve">: Wenn ein Task aktiv ist, wird er in dieser Station eingeteilt. Hier </w:t>
      </w:r>
      <w:proofErr w:type="gramStart"/>
      <w:r>
        <w:t>findet</w:t>
      </w:r>
      <w:proofErr w:type="gramEnd"/>
      <w:r>
        <w:t xml:space="preserve"> die Umsetzung bzw. Implementierung des Tasks statt, wobei dies zusammen mit dem Entwurf geschieht.</w:t>
      </w:r>
    </w:p>
    <w:p w:rsidR="000214FC" w:rsidRDefault="000214FC" w:rsidP="000214FC">
      <w:pPr>
        <w:pStyle w:val="Listenabsatz"/>
        <w:numPr>
          <w:ilvl w:val="0"/>
          <w:numId w:val="29"/>
        </w:numPr>
      </w:pPr>
      <w:r w:rsidRPr="00BC21AB">
        <w:rPr>
          <w:rFonts w:ascii="MetaPro-Bold" w:hAnsi="MetaPro-Bold"/>
        </w:rPr>
        <w:t>Testing</w:t>
      </w:r>
      <w:r w:rsidRPr="00CF7911">
        <w:t>:</w:t>
      </w:r>
      <w:r>
        <w:t xml:space="preserve"> Bevor ein Task abgeschlossen werden kann, sollte mit dieser Station die korrekte Umsetzung getestet werden. Bei gewissen Tasks wie Abklärungen kann diese Station übersprungen werden.</w:t>
      </w:r>
    </w:p>
    <w:p w:rsidR="000214FC" w:rsidRDefault="000214FC" w:rsidP="000214FC">
      <w:pPr>
        <w:pStyle w:val="Listenabsatz"/>
        <w:numPr>
          <w:ilvl w:val="0"/>
          <w:numId w:val="29"/>
        </w:numPr>
      </w:pPr>
      <w:r w:rsidRPr="00BC21AB">
        <w:rPr>
          <w:rFonts w:ascii="MetaPro-Bold" w:hAnsi="MetaPro-Bold"/>
        </w:rPr>
        <w:t>Done</w:t>
      </w:r>
      <w:r>
        <w:t xml:space="preserve">: Alle erledigten Tasks werden hier abgelegt. Sie befinden sich dabei in einem Zustand, in welchem sie problemlos im Betrieb eingesetzt werden können. Dazu kommt eine Gelöst-Markierung. * </w:t>
      </w:r>
    </w:p>
    <w:p w:rsidR="00D048B4" w:rsidRPr="00C7360C" w:rsidRDefault="00D048B4" w:rsidP="00D048B4">
      <w:pPr>
        <w:pStyle w:val="Listenabsatz"/>
      </w:pPr>
    </w:p>
    <w:p w:rsidR="000214FC" w:rsidRDefault="000214FC" w:rsidP="000214FC">
      <w:r>
        <w:t>* Das Kanban wird auf GitHub durch ein «Project-Board» dargestellt. Die einzelnen Tasks sind dabei GitHub-Issues, welche nach Abschluss als «Closed/Gelöst» markiert werden können. Issues können bei Bedarf auch Labels tragen, welche auf die Art des Issues bzw. der Aufgabe schliessen lassen.</w:t>
      </w:r>
    </w:p>
    <w:p w:rsidR="002C497E" w:rsidRDefault="002C497E">
      <w:pPr>
        <w:rPr>
          <w:lang w:eastAsia="de-CH"/>
        </w:rPr>
      </w:pPr>
      <w:r>
        <w:rPr>
          <w:lang w:eastAsia="de-CH"/>
        </w:rPr>
        <w:br w:type="page"/>
      </w:r>
    </w:p>
    <w:p w:rsidR="002C497E" w:rsidRDefault="002C497E" w:rsidP="00C65D0A">
      <w:pPr>
        <w:rPr>
          <w:lang w:eastAsia="de-CH"/>
        </w:rPr>
      </w:pPr>
    </w:p>
    <w:p w:rsidR="00C65D0A" w:rsidRDefault="0094117B" w:rsidP="00C65D0A">
      <w:pPr>
        <w:rPr>
          <w:lang w:eastAsia="de-CH"/>
        </w:rPr>
      </w:pPr>
      <w:r>
        <w:rPr>
          <w:noProof/>
        </w:rPr>
        <w:drawing>
          <wp:inline distT="0" distB="0" distL="0" distR="0">
            <wp:extent cx="5760720" cy="330548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305488"/>
                    </a:xfrm>
                    <a:prstGeom prst="rect">
                      <a:avLst/>
                    </a:prstGeom>
                    <a:noFill/>
                    <a:ln>
                      <a:noFill/>
                    </a:ln>
                  </pic:spPr>
                </pic:pic>
              </a:graphicData>
            </a:graphic>
          </wp:inline>
        </w:drawing>
      </w:r>
    </w:p>
    <w:p w:rsidR="0094117B" w:rsidRDefault="0094117B" w:rsidP="00C65D0A">
      <w:pPr>
        <w:rPr>
          <w:lang w:eastAsia="de-CH"/>
        </w:rPr>
      </w:pPr>
    </w:p>
    <w:p w:rsidR="0094117B" w:rsidRDefault="0092300D" w:rsidP="00C65D0A">
      <w:r>
        <w:t xml:space="preserve">Kanban bildet an sich bereits eine Art von Vorgehensmodell, bei welchem die Anzahl paralleler Tasks und somit die Durchlaufzeit möglichst klein gehalten wird. Dadurch können Probleme und Engpässe schnell sichtbar gemacht werden. Die Stationen bzw. Arbeitsschritte eines Kanban-Boards entsprechen häufig denen des Wasserfallmodells, wobei für die IPA die Schritte «Anforderung», «Entwurf» und «Wartung» weggelassen wurden. Die Anforderungen wurden bereits vor Beginn der IPA definiert, und der Entwurf wird aus zeitlichen und technischen Gründen </w:t>
      </w:r>
      <w:r w:rsidR="006B60D6">
        <w:t>mit</w:t>
      </w:r>
      <w:r>
        <w:t xml:space="preserve"> der Implementierung erarbeitet.</w:t>
      </w:r>
      <w:r>
        <w:rPr>
          <w:rStyle w:val="Funotenzeichen"/>
        </w:rPr>
        <w:footnoteReference w:id="9"/>
      </w:r>
    </w:p>
    <w:p w:rsidR="002C497E" w:rsidRDefault="000B54B5" w:rsidP="00C65D0A">
      <w:r>
        <w:br w:type="page"/>
      </w:r>
    </w:p>
    <w:p w:rsidR="00C65D0A" w:rsidRDefault="00C65D0A" w:rsidP="00C65D0A">
      <w:pPr>
        <w:pStyle w:val="berschrift2"/>
        <w:rPr>
          <w:lang w:eastAsia="de-CH"/>
        </w:rPr>
      </w:pPr>
      <w:bookmarkStart w:id="65" w:name="_Toc8223749"/>
      <w:r>
        <w:rPr>
          <w:lang w:eastAsia="de-CH"/>
        </w:rPr>
        <w:lastRenderedPageBreak/>
        <w:t>Anforderungen</w:t>
      </w:r>
      <w:bookmarkEnd w:id="65"/>
    </w:p>
    <w:p w:rsidR="0092300D" w:rsidRDefault="0092300D" w:rsidP="0092300D">
      <w:r w:rsidRPr="001F73AF">
        <w:t xml:space="preserve">Das Ziel der IPA ist eine funktionsfähige Anwendung. Dazu bestehen funktionale Anforderungen an die Anwendung sowie nicht-funktionale während der Entwicklung, wobei die </w:t>
      </w:r>
      <w:r>
        <w:t>folgend</w:t>
      </w:r>
      <w:r w:rsidRPr="001F73AF">
        <w:t xml:space="preserve"> definierten das Minimum an zu erfüllenden Anforderungen darstellen.</w:t>
      </w:r>
      <w:r>
        <w:t xml:space="preserve"> Sie wurden durch die detaillierte Aufgabenstellung der IPA erstellt und zusätzlich vertieft, wobei die gesamten Anforderungen ersichtlich werden.</w:t>
      </w:r>
    </w:p>
    <w:p w:rsidR="007B068E" w:rsidRDefault="007B068E" w:rsidP="0092300D"/>
    <w:p w:rsidR="00C10EC2" w:rsidRDefault="00C10EC2" w:rsidP="00C10EC2">
      <w:pPr>
        <w:jc w:val="center"/>
      </w:pPr>
      <w:r>
        <w:rPr>
          <w:noProof/>
        </w:rPr>
        <w:drawing>
          <wp:inline distT="0" distB="0" distL="0" distR="0">
            <wp:extent cx="5785618" cy="5745708"/>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6043" cy="5765992"/>
                    </a:xfrm>
                    <a:prstGeom prst="rect">
                      <a:avLst/>
                    </a:prstGeom>
                    <a:noFill/>
                    <a:ln>
                      <a:noFill/>
                    </a:ln>
                  </pic:spPr>
                </pic:pic>
              </a:graphicData>
            </a:graphic>
          </wp:inline>
        </w:drawing>
      </w:r>
    </w:p>
    <w:p w:rsidR="000B54B5" w:rsidRDefault="000B54B5" w:rsidP="000B54B5">
      <w:r>
        <w:br w:type="page"/>
      </w:r>
    </w:p>
    <w:p w:rsidR="000B54B5" w:rsidRDefault="000B54B5" w:rsidP="000B54B5"/>
    <w:p w:rsidR="00C65D0A" w:rsidRDefault="00C65D0A" w:rsidP="00C65D0A">
      <w:pPr>
        <w:pStyle w:val="berschrift3"/>
        <w:rPr>
          <w:lang w:eastAsia="de-CH"/>
        </w:rPr>
      </w:pPr>
      <w:bookmarkStart w:id="66" w:name="_Toc8223750"/>
      <w:r>
        <w:rPr>
          <w:lang w:eastAsia="de-CH"/>
        </w:rPr>
        <w:t>Funktional</w:t>
      </w:r>
      <w:bookmarkEnd w:id="66"/>
    </w:p>
    <w:p w:rsidR="0070590D" w:rsidRPr="001F73AF" w:rsidRDefault="0070590D" w:rsidP="0070590D">
      <w:pPr>
        <w:pStyle w:val="Listenabsatz"/>
        <w:numPr>
          <w:ilvl w:val="0"/>
          <w:numId w:val="14"/>
        </w:numPr>
      </w:pPr>
      <w:r w:rsidRPr="001F73AF">
        <w:t>Grundlegende Voraussetzungen</w:t>
      </w:r>
    </w:p>
    <w:p w:rsidR="0070590D" w:rsidRPr="001F73AF" w:rsidRDefault="0070590D" w:rsidP="0070590D">
      <w:pPr>
        <w:pStyle w:val="Listenabsatz"/>
        <w:numPr>
          <w:ilvl w:val="1"/>
          <w:numId w:val="14"/>
        </w:numPr>
      </w:pPr>
      <w:r w:rsidRPr="001F73AF">
        <w:t>Einhaltung definierter Firmenstandards</w:t>
      </w:r>
    </w:p>
    <w:p w:rsidR="0070590D" w:rsidRPr="001F73AF" w:rsidRDefault="0070590D" w:rsidP="0070590D">
      <w:pPr>
        <w:pStyle w:val="Listenabsatz"/>
        <w:numPr>
          <w:ilvl w:val="1"/>
          <w:numId w:val="14"/>
        </w:numPr>
      </w:pPr>
      <w:r w:rsidRPr="001F73AF">
        <w:t>Benutzerfreundlichkeit über die gesamte Anwendung</w:t>
      </w:r>
    </w:p>
    <w:p w:rsidR="0070590D" w:rsidRPr="001F73AF" w:rsidRDefault="0070590D" w:rsidP="0070590D">
      <w:pPr>
        <w:pStyle w:val="Listenabsatz"/>
        <w:numPr>
          <w:ilvl w:val="1"/>
          <w:numId w:val="14"/>
        </w:numPr>
      </w:pPr>
      <w:r w:rsidRPr="001F73AF">
        <w:t xml:space="preserve">Unveränderte Verwendbarkeit für </w:t>
      </w:r>
      <w:r>
        <w:t xml:space="preserve">den </w:t>
      </w:r>
      <w:r w:rsidRPr="001F73AF">
        <w:t>produktiven Betrieb (1:1)</w:t>
      </w:r>
    </w:p>
    <w:p w:rsidR="0070590D" w:rsidRPr="001F73AF" w:rsidRDefault="0070590D" w:rsidP="0070590D">
      <w:pPr>
        <w:pStyle w:val="Listenabsatz"/>
        <w:numPr>
          <w:ilvl w:val="1"/>
          <w:numId w:val="14"/>
        </w:numPr>
      </w:pPr>
      <w:r w:rsidRPr="001F73AF">
        <w:t>Einhaltung von Coding-Standards bzw. Best-Practice</w:t>
      </w:r>
    </w:p>
    <w:p w:rsidR="0070590D" w:rsidRPr="001F73AF" w:rsidRDefault="0070590D" w:rsidP="0070590D">
      <w:pPr>
        <w:pStyle w:val="Listenabsatz"/>
        <w:numPr>
          <w:ilvl w:val="1"/>
          <w:numId w:val="14"/>
        </w:numPr>
      </w:pPr>
      <w:r w:rsidRPr="001F73AF">
        <w:t xml:space="preserve">Mehrsprachigkeit (mindestens 2 Sprachen) </w:t>
      </w:r>
    </w:p>
    <w:p w:rsidR="004C74CE" w:rsidRPr="001F73AF" w:rsidRDefault="0070590D" w:rsidP="004C74CE">
      <w:pPr>
        <w:pStyle w:val="Listenabsatz"/>
        <w:numPr>
          <w:ilvl w:val="1"/>
          <w:numId w:val="14"/>
        </w:numPr>
      </w:pPr>
      <w:r w:rsidRPr="001F73AF">
        <w:t>Absicherung gegen gängige Angriffe</w:t>
      </w:r>
    </w:p>
    <w:p w:rsidR="0070590D" w:rsidRPr="001F73AF" w:rsidRDefault="0070590D" w:rsidP="0070590D">
      <w:pPr>
        <w:pStyle w:val="Listenabsatz"/>
        <w:numPr>
          <w:ilvl w:val="0"/>
          <w:numId w:val="14"/>
        </w:numPr>
      </w:pPr>
      <w:r w:rsidRPr="001F73AF">
        <w:t>Funktionen</w:t>
      </w:r>
    </w:p>
    <w:p w:rsidR="0070590D" w:rsidRPr="001F73AF" w:rsidRDefault="0070590D" w:rsidP="0070590D">
      <w:pPr>
        <w:pStyle w:val="Listenabsatz"/>
        <w:numPr>
          <w:ilvl w:val="1"/>
          <w:numId w:val="14"/>
        </w:numPr>
      </w:pPr>
      <w:r w:rsidRPr="001F73AF">
        <w:t>Einsätze darstellen</w:t>
      </w:r>
    </w:p>
    <w:p w:rsidR="0070590D" w:rsidRPr="001F73AF" w:rsidRDefault="0070590D" w:rsidP="0070590D">
      <w:pPr>
        <w:pStyle w:val="Listenabsatz"/>
        <w:numPr>
          <w:ilvl w:val="1"/>
          <w:numId w:val="14"/>
        </w:numPr>
      </w:pPr>
      <w:r w:rsidRPr="001F73AF">
        <w:t>Einsätze erstellen, bearbeiten und entfernen</w:t>
      </w:r>
    </w:p>
    <w:p w:rsidR="0070590D" w:rsidRPr="001F73AF" w:rsidRDefault="0070590D" w:rsidP="0070590D">
      <w:pPr>
        <w:pStyle w:val="Listenabsatz"/>
        <w:numPr>
          <w:ilvl w:val="1"/>
          <w:numId w:val="14"/>
        </w:numPr>
      </w:pPr>
      <w:r w:rsidRPr="001F73AF">
        <w:t>Schichten und Tageszeiten erstellen, bearbeiten und löschen</w:t>
      </w:r>
    </w:p>
    <w:p w:rsidR="0070590D" w:rsidRPr="001F73AF" w:rsidRDefault="0070590D" w:rsidP="0070590D">
      <w:pPr>
        <w:pStyle w:val="Listenabsatz"/>
        <w:numPr>
          <w:ilvl w:val="1"/>
          <w:numId w:val="14"/>
        </w:numPr>
      </w:pPr>
      <w:r w:rsidRPr="001F73AF">
        <w:t>Berechtigungen von Teammitgliedern bearbeiten</w:t>
      </w:r>
    </w:p>
    <w:p w:rsidR="00C65D0A" w:rsidRDefault="0070590D" w:rsidP="00C65D0A">
      <w:pPr>
        <w:pStyle w:val="Listenabsatz"/>
        <w:numPr>
          <w:ilvl w:val="1"/>
          <w:numId w:val="14"/>
        </w:numPr>
      </w:pPr>
      <w:r w:rsidRPr="001F73AF">
        <w:t>Sprache anpassen</w:t>
      </w:r>
    </w:p>
    <w:p w:rsidR="000B54B5" w:rsidRDefault="000B54B5" w:rsidP="000B54B5">
      <w:pPr>
        <w:ind w:left="1080"/>
      </w:pPr>
    </w:p>
    <w:p w:rsidR="00C65D0A" w:rsidRDefault="00C65D0A" w:rsidP="00C65D0A">
      <w:pPr>
        <w:pStyle w:val="berschrift3"/>
        <w:rPr>
          <w:lang w:eastAsia="de-CH"/>
        </w:rPr>
      </w:pPr>
      <w:bookmarkStart w:id="67" w:name="_Toc8223751"/>
      <w:r>
        <w:rPr>
          <w:lang w:eastAsia="de-CH"/>
        </w:rPr>
        <w:t>Nicht-Funktional</w:t>
      </w:r>
      <w:bookmarkEnd w:id="67"/>
    </w:p>
    <w:p w:rsidR="0070590D" w:rsidRPr="001F73AF" w:rsidRDefault="0070590D" w:rsidP="0070590D">
      <w:pPr>
        <w:pStyle w:val="Listenabsatz"/>
        <w:numPr>
          <w:ilvl w:val="0"/>
          <w:numId w:val="15"/>
        </w:numPr>
      </w:pPr>
      <w:r w:rsidRPr="001F73AF">
        <w:t>Dokumentation des Fortschritts auf GitHub</w:t>
      </w:r>
    </w:p>
    <w:p w:rsidR="0070590D" w:rsidRPr="001F73AF" w:rsidRDefault="0070590D" w:rsidP="0070590D">
      <w:pPr>
        <w:pStyle w:val="Listenabsatz"/>
        <w:numPr>
          <w:ilvl w:val="0"/>
          <w:numId w:val="15"/>
        </w:numPr>
      </w:pPr>
      <w:r w:rsidRPr="001F73AF">
        <w:t>Dokumentierung von möglichen Änderungen und Problemen</w:t>
      </w:r>
    </w:p>
    <w:p w:rsidR="0070590D" w:rsidRPr="001F73AF" w:rsidRDefault="0070590D" w:rsidP="0070590D">
      <w:pPr>
        <w:pStyle w:val="Listenabsatz"/>
        <w:numPr>
          <w:ilvl w:val="0"/>
          <w:numId w:val="15"/>
        </w:numPr>
      </w:pPr>
      <w:r w:rsidRPr="001F73AF">
        <w:t>Dokumentation des Projekts als IPA-Bericht</w:t>
      </w:r>
    </w:p>
    <w:p w:rsidR="0070590D" w:rsidRPr="001F73AF" w:rsidRDefault="0070590D" w:rsidP="0070590D">
      <w:pPr>
        <w:pStyle w:val="Listenabsatz"/>
        <w:numPr>
          <w:ilvl w:val="1"/>
          <w:numId w:val="15"/>
        </w:numPr>
      </w:pPr>
      <w:r w:rsidRPr="001F73AF">
        <w:t>Führung eines Arbeitsjournals</w:t>
      </w:r>
    </w:p>
    <w:p w:rsidR="0070590D" w:rsidRPr="001F73AF" w:rsidRDefault="0070590D" w:rsidP="0070590D">
      <w:pPr>
        <w:pStyle w:val="Listenabsatz"/>
        <w:numPr>
          <w:ilvl w:val="1"/>
          <w:numId w:val="15"/>
        </w:numPr>
      </w:pPr>
      <w:r w:rsidRPr="001F73AF">
        <w:t>Testkonzept und Testprotokoll</w:t>
      </w:r>
    </w:p>
    <w:p w:rsidR="0070590D" w:rsidRPr="001F73AF" w:rsidRDefault="0070590D" w:rsidP="0070590D">
      <w:pPr>
        <w:pStyle w:val="Listenabsatz"/>
        <w:numPr>
          <w:ilvl w:val="1"/>
          <w:numId w:val="15"/>
        </w:numPr>
      </w:pPr>
      <w:r w:rsidRPr="001F73AF">
        <w:t>Sicherheitskonzept und Sicherheitsprüfung</w:t>
      </w:r>
    </w:p>
    <w:p w:rsidR="0070590D" w:rsidRPr="001F73AF" w:rsidRDefault="0070590D" w:rsidP="0070590D">
      <w:pPr>
        <w:pStyle w:val="Listenabsatz"/>
        <w:numPr>
          <w:ilvl w:val="0"/>
          <w:numId w:val="15"/>
        </w:numPr>
      </w:pPr>
      <w:r w:rsidRPr="001F73AF">
        <w:t>Einsatzfähige Demo-Version mit Testdaten</w:t>
      </w:r>
    </w:p>
    <w:p w:rsidR="004C74CE" w:rsidRDefault="0070590D" w:rsidP="004C74CE">
      <w:pPr>
        <w:pStyle w:val="Listenabsatz"/>
        <w:numPr>
          <w:ilvl w:val="0"/>
          <w:numId w:val="15"/>
        </w:numPr>
      </w:pPr>
      <w:r w:rsidRPr="001F73AF">
        <w:t>Präsentation des Projekts</w:t>
      </w:r>
    </w:p>
    <w:p w:rsidR="004C74CE" w:rsidRDefault="000B54B5" w:rsidP="000B54B5">
      <w:r>
        <w:br w:type="page"/>
      </w:r>
    </w:p>
    <w:p w:rsidR="004C74CE" w:rsidRDefault="004C74CE" w:rsidP="004C74CE">
      <w:pPr>
        <w:pStyle w:val="berschrift2"/>
        <w:rPr>
          <w:lang w:eastAsia="de-CH"/>
        </w:rPr>
      </w:pPr>
      <w:bookmarkStart w:id="68" w:name="_Toc8223752"/>
      <w:r>
        <w:rPr>
          <w:lang w:eastAsia="de-CH"/>
        </w:rPr>
        <w:lastRenderedPageBreak/>
        <w:t>Ziele</w:t>
      </w:r>
      <w:bookmarkEnd w:id="68"/>
    </w:p>
    <w:p w:rsidR="004C74CE" w:rsidRDefault="004C74CE" w:rsidP="004C74CE">
      <w:pPr>
        <w:pStyle w:val="berschrift3"/>
        <w:rPr>
          <w:lang w:eastAsia="de-CH"/>
        </w:rPr>
      </w:pPr>
      <w:bookmarkStart w:id="69" w:name="_Toc8223753"/>
      <w:r>
        <w:rPr>
          <w:lang w:eastAsia="de-CH"/>
        </w:rPr>
        <w:t>Projekt</w:t>
      </w:r>
      <w:bookmarkEnd w:id="69"/>
    </w:p>
    <w:p w:rsidR="004C74CE" w:rsidRPr="001F73AF" w:rsidRDefault="004C74CE" w:rsidP="004C74CE">
      <w:bookmarkStart w:id="70" w:name="_Hlk7627693"/>
      <w:r w:rsidRPr="001F73AF">
        <w:t>Das Endprodukt des Projekts soll dem Helpdesk eine Alternative zur Excel-Tabelle liefern. Dabei sollen die Übersichtlichkeit und Verwaltung sichtlich verbessert worden sein. Weitere Ziele in Berücksichtigung der IPA Kriterien sind:</w:t>
      </w:r>
    </w:p>
    <w:p w:rsidR="004C74CE" w:rsidRPr="001F73AF" w:rsidRDefault="004C74CE" w:rsidP="004C74CE">
      <w:pPr>
        <w:pStyle w:val="Listenabsatz"/>
        <w:numPr>
          <w:ilvl w:val="0"/>
          <w:numId w:val="13"/>
        </w:numPr>
      </w:pPr>
      <w:bookmarkStart w:id="71" w:name="_Hlk7627699"/>
      <w:bookmarkEnd w:id="70"/>
      <w:r w:rsidRPr="001F73AF">
        <w:t>Implementierung mit Führung eines Kanban-Boards.</w:t>
      </w:r>
    </w:p>
    <w:p w:rsidR="004C74CE" w:rsidRPr="001F73AF" w:rsidRDefault="004C74CE" w:rsidP="004C74CE">
      <w:pPr>
        <w:pStyle w:val="Listenabsatz"/>
        <w:numPr>
          <w:ilvl w:val="0"/>
          <w:numId w:val="13"/>
        </w:numPr>
      </w:pPr>
      <w:r w:rsidRPr="001F73AF">
        <w:t>Dokumentierung und Veröffentlichung des Fortschritts auf GitHub.</w:t>
      </w:r>
    </w:p>
    <w:p w:rsidR="004C74CE" w:rsidRPr="001F73AF" w:rsidRDefault="004C74CE" w:rsidP="004C74CE">
      <w:pPr>
        <w:pStyle w:val="Listenabsatz"/>
        <w:numPr>
          <w:ilvl w:val="0"/>
          <w:numId w:val="13"/>
        </w:numPr>
      </w:pPr>
      <w:r w:rsidRPr="001F73AF">
        <w:t>Für die Produktion einsetzbares Endprodukt.</w:t>
      </w:r>
    </w:p>
    <w:p w:rsidR="004C74CE" w:rsidRPr="001F73AF" w:rsidRDefault="004C74CE" w:rsidP="004C74CE">
      <w:pPr>
        <w:pStyle w:val="Listenabsatz"/>
        <w:numPr>
          <w:ilvl w:val="0"/>
          <w:numId w:val="13"/>
        </w:numPr>
      </w:pPr>
      <w:r w:rsidRPr="001F73AF">
        <w:t>Wiedererkennbarkeit der Baloise im Endprodukt.</w:t>
      </w:r>
    </w:p>
    <w:p w:rsidR="004C74CE" w:rsidRPr="001F73AF" w:rsidRDefault="004C74CE" w:rsidP="004C74CE">
      <w:pPr>
        <w:pStyle w:val="Listenabsatz"/>
        <w:numPr>
          <w:ilvl w:val="0"/>
          <w:numId w:val="13"/>
        </w:numPr>
      </w:pPr>
      <w:r w:rsidRPr="001F73AF">
        <w:t>Mehrsprachige Anwendung mit Erweiterungspotential.</w:t>
      </w:r>
    </w:p>
    <w:p w:rsidR="004C74CE" w:rsidRDefault="004C74CE" w:rsidP="004C74CE">
      <w:pPr>
        <w:pStyle w:val="Listenabsatz"/>
        <w:numPr>
          <w:ilvl w:val="0"/>
          <w:numId w:val="13"/>
        </w:numPr>
      </w:pPr>
      <w:r w:rsidRPr="001F73AF">
        <w:t xml:space="preserve">Berücksichtigung gängiger Sicherheitskriterien. </w:t>
      </w:r>
      <w:bookmarkEnd w:id="71"/>
    </w:p>
    <w:p w:rsidR="004C74CE" w:rsidRDefault="004C74CE" w:rsidP="004C74CE">
      <w:pPr>
        <w:pStyle w:val="berschrift3"/>
        <w:rPr>
          <w:lang w:eastAsia="de-CH"/>
        </w:rPr>
      </w:pPr>
      <w:bookmarkStart w:id="72" w:name="_Toc8223754"/>
      <w:r>
        <w:rPr>
          <w:lang w:eastAsia="de-CH"/>
        </w:rPr>
        <w:t>Persönlich</w:t>
      </w:r>
      <w:bookmarkEnd w:id="72"/>
    </w:p>
    <w:p w:rsidR="004C74CE" w:rsidRPr="001F73AF" w:rsidRDefault="004C74CE" w:rsidP="004C74CE">
      <w:r w:rsidRPr="001F73AF">
        <w:t>Persönliche Ziele, welche ich mir selbst für die IPA gesetzt habe, sind:</w:t>
      </w:r>
    </w:p>
    <w:p w:rsidR="004C74CE" w:rsidRPr="001F73AF" w:rsidRDefault="004C74CE" w:rsidP="004C74CE">
      <w:pPr>
        <w:pStyle w:val="Listenabsatz"/>
        <w:numPr>
          <w:ilvl w:val="0"/>
          <w:numId w:val="13"/>
        </w:numPr>
      </w:pPr>
      <w:r w:rsidRPr="001F73AF">
        <w:t>Vertiefung des Fachwissens zu Vue.js</w:t>
      </w:r>
      <w:r>
        <w:t>.</w:t>
      </w:r>
    </w:p>
    <w:p w:rsidR="004C74CE" w:rsidRPr="001F73AF" w:rsidRDefault="004C74CE" w:rsidP="004C74CE">
      <w:pPr>
        <w:pStyle w:val="Listenabsatz"/>
        <w:numPr>
          <w:ilvl w:val="0"/>
          <w:numId w:val="13"/>
        </w:numPr>
      </w:pPr>
      <w:r w:rsidRPr="001F73AF">
        <w:t>Problemlose Abwicklung durch gute Planung (Zeitplan)</w:t>
      </w:r>
      <w:r>
        <w:t>.</w:t>
      </w:r>
    </w:p>
    <w:p w:rsidR="004C74CE" w:rsidRPr="001F73AF" w:rsidRDefault="004C74CE" w:rsidP="004C74CE">
      <w:pPr>
        <w:pStyle w:val="Listenabsatz"/>
        <w:numPr>
          <w:ilvl w:val="0"/>
          <w:numId w:val="13"/>
        </w:numPr>
      </w:pPr>
      <w:r w:rsidRPr="001F73AF">
        <w:t>Termingerechter Abschluss des Projekts</w:t>
      </w:r>
      <w:r>
        <w:t>.</w:t>
      </w:r>
    </w:p>
    <w:p w:rsidR="004C74CE" w:rsidRDefault="004C74CE" w:rsidP="004C74CE">
      <w:pPr>
        <w:pStyle w:val="Listenabsatz"/>
        <w:numPr>
          <w:ilvl w:val="0"/>
          <w:numId w:val="13"/>
        </w:numPr>
      </w:pPr>
      <w:r w:rsidRPr="001F73AF">
        <w:t>Umsetzung einer optimalen, produktiv anwendbaren Anwendung.</w:t>
      </w:r>
    </w:p>
    <w:p w:rsidR="000B54B5" w:rsidRDefault="000B54B5" w:rsidP="000B54B5"/>
    <w:p w:rsidR="00C65D0A" w:rsidRDefault="00C65D0A" w:rsidP="00C65D0A">
      <w:pPr>
        <w:pStyle w:val="berschrift2"/>
        <w:rPr>
          <w:lang w:eastAsia="de-CH"/>
        </w:rPr>
      </w:pPr>
      <w:bookmarkStart w:id="73" w:name="_Toc8223755"/>
      <w:r>
        <w:rPr>
          <w:lang w:eastAsia="de-CH"/>
        </w:rPr>
        <w:t>Informationssicherheit &amp; Datenschutz</w:t>
      </w:r>
      <w:bookmarkEnd w:id="73"/>
    </w:p>
    <w:p w:rsidR="0070590D" w:rsidRPr="001F73AF" w:rsidRDefault="0070590D" w:rsidP="0070590D">
      <w:r w:rsidRPr="001F73AF">
        <w:t xml:space="preserve">Datenschutz ist bei der Baloise eine Voraussetzung für alle Anwendungen. Man muss </w:t>
      </w:r>
      <w:r>
        <w:t xml:space="preserve">strenglichst </w:t>
      </w:r>
      <w:r w:rsidRPr="001F73AF">
        <w:t xml:space="preserve">darauf achten, dass keine Daten nach aussen gelangen, </w:t>
      </w:r>
      <w:r>
        <w:t>die</w:t>
      </w:r>
      <w:r w:rsidRPr="001F73AF">
        <w:t xml:space="preserve"> auf </w:t>
      </w:r>
      <w:r>
        <w:t>b</w:t>
      </w:r>
      <w:r w:rsidRPr="001F73AF">
        <w:t xml:space="preserve">etriebsinterne Abläufe </w:t>
      </w:r>
      <w:r>
        <w:t xml:space="preserve">oder Personendaten </w:t>
      </w:r>
      <w:r w:rsidRPr="001F73AF">
        <w:t>schliessen lassen könnten.</w:t>
      </w:r>
      <w:r>
        <w:rPr>
          <w:rStyle w:val="Funotenzeichen"/>
        </w:rPr>
        <w:footnoteReference w:id="10"/>
      </w:r>
      <w:r w:rsidRPr="001F73AF">
        <w:t xml:space="preserve"> </w:t>
      </w:r>
    </w:p>
    <w:p w:rsidR="0070590D" w:rsidRPr="001F73AF" w:rsidRDefault="0070590D" w:rsidP="0070590D">
      <w:r w:rsidRPr="001F73AF">
        <w:t xml:space="preserve">Da die Anwendung selbst jedoch keine Daten speichert, sondern lediglich mit dem Back-End kommuniziert, </w:t>
      </w:r>
      <w:r>
        <w:t>müssen</w:t>
      </w:r>
      <w:r w:rsidRPr="001F73AF">
        <w:t xml:space="preserve"> hier keine weitere</w:t>
      </w:r>
      <w:r>
        <w:t>n</w:t>
      </w:r>
      <w:r w:rsidRPr="001F73AF">
        <w:t xml:space="preserve"> Vorsichtsmassnahme</w:t>
      </w:r>
      <w:r>
        <w:t>n</w:t>
      </w:r>
      <w:r w:rsidRPr="001F73AF">
        <w:t xml:space="preserve"> getroffen werden. Das Back-End entscheidet auf welche Daten von wem zugegriffen werden kann, und übernimmt den gesamten Authentifizierungs-Prozess. Die Verbindung zwischen Front-End und Back-End benötigt in Berücksichtigung der aktuellen Anforderungen auch keine zusätzliche Massnahme, da beide nur </w:t>
      </w:r>
      <w:r>
        <w:t>b</w:t>
      </w:r>
      <w:r w:rsidRPr="001F73AF">
        <w:t>etriebs</w:t>
      </w:r>
      <w:r>
        <w:t>i</w:t>
      </w:r>
      <w:r w:rsidRPr="001F73AF">
        <w:t>ntern zugänglich sein sollen.</w:t>
      </w:r>
    </w:p>
    <w:p w:rsidR="00DD5CB9" w:rsidRDefault="0070590D" w:rsidP="00C65D0A">
      <w:r w:rsidRPr="001F73AF">
        <w:t xml:space="preserve">Sicherheitsrisiken, welche im Front-End zu Problemen führen könnten wie DOM-Based und Reflected Cross-Site-Scripting müssen unabhängig vom Back-End geprüft werden. Deshalb </w:t>
      </w:r>
      <w:r>
        <w:t xml:space="preserve">werden </w:t>
      </w:r>
      <w:r w:rsidRPr="001F73AF">
        <w:t>dazu ein Sicherheitskonzept sowie entsprechende Tests/Überprüfungen erstellt.</w:t>
      </w:r>
    </w:p>
    <w:p w:rsidR="00C65D0A" w:rsidRDefault="00DD5CB9" w:rsidP="00C65D0A">
      <w:r>
        <w:br w:type="page"/>
      </w:r>
    </w:p>
    <w:p w:rsidR="00C65D0A" w:rsidRDefault="00C65D0A" w:rsidP="00C65D0A">
      <w:pPr>
        <w:pStyle w:val="berschrift2"/>
        <w:rPr>
          <w:lang w:eastAsia="de-CH"/>
        </w:rPr>
      </w:pPr>
      <w:bookmarkStart w:id="74" w:name="_Toc8223756"/>
      <w:r>
        <w:rPr>
          <w:lang w:eastAsia="de-CH"/>
        </w:rPr>
        <w:lastRenderedPageBreak/>
        <w:t>Konzepte</w:t>
      </w:r>
      <w:bookmarkEnd w:id="74"/>
    </w:p>
    <w:p w:rsidR="00514FAF" w:rsidRDefault="00514FAF" w:rsidP="00514FAF">
      <w:pPr>
        <w:pStyle w:val="berschrift3"/>
        <w:rPr>
          <w:lang w:eastAsia="de-CH"/>
        </w:rPr>
      </w:pPr>
      <w:bookmarkStart w:id="75" w:name="_Toc7616803"/>
      <w:bookmarkStart w:id="76" w:name="_Toc8223757"/>
      <w:r>
        <w:rPr>
          <w:lang w:eastAsia="de-CH"/>
        </w:rPr>
        <w:t>Testkonzept</w:t>
      </w:r>
      <w:bookmarkEnd w:id="75"/>
      <w:r>
        <w:rPr>
          <w:lang w:eastAsia="de-CH"/>
        </w:rPr>
        <w:t xml:space="preserve"> </w:t>
      </w:r>
      <w:r w:rsidR="00EA1700">
        <w:rPr>
          <w:lang w:eastAsia="de-CH"/>
        </w:rPr>
        <w:t>(</w:t>
      </w:r>
      <w:r>
        <w:rPr>
          <w:lang w:eastAsia="de-CH"/>
        </w:rPr>
        <w:t>Use-Cases</w:t>
      </w:r>
      <w:r w:rsidR="00EA1700">
        <w:rPr>
          <w:lang w:eastAsia="de-CH"/>
        </w:rPr>
        <w:t>)</w:t>
      </w:r>
      <w:bookmarkEnd w:id="76"/>
    </w:p>
    <w:p w:rsidR="00C62206" w:rsidRDefault="00C62206" w:rsidP="00C62206">
      <w:pPr>
        <w:pStyle w:val="Untertitel"/>
        <w:rPr>
          <w:lang w:eastAsia="de-CH"/>
        </w:rPr>
      </w:pPr>
      <w:r>
        <w:rPr>
          <w:lang w:eastAsia="de-CH"/>
        </w:rPr>
        <w:t>Einführung</w:t>
      </w:r>
    </w:p>
    <w:p w:rsidR="00CA6314" w:rsidRDefault="00514FAF" w:rsidP="00514FAF">
      <w:r w:rsidRPr="001F73AF">
        <w:t xml:space="preserve">Die folgenden Testfälle sollen </w:t>
      </w:r>
      <w:r>
        <w:t>über</w:t>
      </w:r>
      <w:r w:rsidRPr="001F73AF">
        <w:t>prüfen</w:t>
      </w:r>
      <w:r>
        <w:t>,</w:t>
      </w:r>
      <w:r w:rsidRPr="001F73AF">
        <w:t xml:space="preserve"> ob die funktionalen Anforderungen zu den Funktionen der Anwendung korrekt implementiert wurden.</w:t>
      </w:r>
      <w:r>
        <w:t xml:space="preserve"> Sie bilden die Use-Cases der Anwendung ab, welche aus den vorbestimmten Tests der detaillierten Aufgabenstellung abgeleitet wurden.</w:t>
      </w:r>
      <w:r w:rsidR="00E67141">
        <w:t xml:space="preserve"> Alle Testfälle folgen der «Black-Box» Methode und setzen die Verwendung eines Notebooks voraus. Dabei soll auf einem lokalen Produktions-Build der Anwendung </w:t>
      </w:r>
      <w:r w:rsidR="00C62206">
        <w:t>manuell (von Hand)</w:t>
      </w:r>
      <w:r w:rsidR="00094CE8">
        <w:t xml:space="preserve"> und aus der Sicht eines Benutzers</w:t>
      </w:r>
      <w:r w:rsidR="00C62206">
        <w:t xml:space="preserve"> getestet werden.</w:t>
      </w:r>
    </w:p>
    <w:p w:rsidR="00094CE8" w:rsidRDefault="00094CE8" w:rsidP="00094CE8">
      <w:pPr>
        <w:pStyle w:val="Untertitel"/>
      </w:pPr>
      <w:r>
        <w:t>Testanlage / Voraussetzungen</w:t>
      </w:r>
    </w:p>
    <w:p w:rsidR="00094CE8" w:rsidRDefault="00094CE8" w:rsidP="00094CE8">
      <w:r>
        <w:t>Dieses Testkonzept richtet sich nach einer manuellen Durchführung der Tests in der Benutzeroberfläche. Dazu ist ein Computer mit einer lokalen, aktuellen Instanz der Pelan-API und einem Produktions-Build der Vue.js Anwendung</w:t>
      </w:r>
      <w:r w:rsidR="00787F11">
        <w:t xml:space="preserve"> notwendig</w:t>
      </w:r>
      <w:r>
        <w:t xml:space="preserve">. </w:t>
      </w:r>
      <w:r w:rsidR="00787F11">
        <w:t>Neben den vollständig implementierten Ansichten des Pelan-UIs müssen in der API 2 Testbenutzer zur Verfügung stehen, welche unterschiedliche Rollen haben. Weitere Voraussetzungen, die abhängig vom Testfall bestehen, werden in der Beschreibung des betroffenen Testfalls notiert.</w:t>
      </w:r>
    </w:p>
    <w:p w:rsidR="00AA54B2" w:rsidRDefault="00AA54B2" w:rsidP="00AA54B2">
      <w:pPr>
        <w:pStyle w:val="Untertitel"/>
      </w:pPr>
      <w:r>
        <w:t>Methode und Mittel</w:t>
      </w:r>
    </w:p>
    <w:p w:rsidR="00AA54B2" w:rsidRDefault="00AA54B2" w:rsidP="00AA54B2">
      <w:r>
        <w:t>Mit der «Black-Box» Methode wird lediglich die oberflächliche Funktionalität der Anwendung getestet.</w:t>
      </w:r>
      <w:r w:rsidR="006D3570">
        <w:t xml:space="preserve"> Geplant ist die Durchführung der Tests von Hand ohne weitere Hilfsmittel</w:t>
      </w:r>
      <w:r>
        <w:t>.</w:t>
      </w:r>
      <w:r w:rsidR="006D3570">
        <w:t xml:space="preserve"> Bei der Verwendung von Hilfsmitteln dürfen diese keinen Einfluss auf die Testresultate haben und müssen im Protokoll erwähnt werden.</w:t>
      </w:r>
    </w:p>
    <w:p w:rsidR="004E26BB" w:rsidRPr="00AA54B2" w:rsidRDefault="004E26BB" w:rsidP="00AA54B2"/>
    <w:p w:rsidR="00094CE8" w:rsidRDefault="006D3570" w:rsidP="006D3570">
      <w:pPr>
        <w:pStyle w:val="berschrift4"/>
      </w:pPr>
      <w:r>
        <w:t>FT-001 – Einsätze darstellen</w:t>
      </w:r>
    </w:p>
    <w:p w:rsidR="00092110" w:rsidRDefault="00092110" w:rsidP="00092110">
      <w:pPr>
        <w:pStyle w:val="KeinLeerraum"/>
      </w:pPr>
      <w:r w:rsidRPr="00492635">
        <w:rPr>
          <w:rFonts w:ascii="MetaPro-Medium" w:hAnsi="MetaPro-Medium"/>
        </w:rPr>
        <w:t>Name</w:t>
      </w:r>
      <w:r>
        <w:tab/>
      </w:r>
      <w:r>
        <w:tab/>
      </w:r>
      <w:r>
        <w:tab/>
        <w:t>FT-001</w:t>
      </w:r>
    </w:p>
    <w:p w:rsidR="00092110" w:rsidRDefault="00092110" w:rsidP="00092110">
      <w:pPr>
        <w:pStyle w:val="KeinLeerraum"/>
        <w:ind w:left="2124" w:hanging="2118"/>
      </w:pPr>
      <w:r w:rsidRPr="00492635">
        <w:rPr>
          <w:rFonts w:ascii="MetaPro-Medium" w:hAnsi="MetaPro-Medium"/>
        </w:rPr>
        <w:t>Beschreibung</w:t>
      </w:r>
      <w:r>
        <w:tab/>
      </w:r>
      <w:r w:rsidRPr="00092110">
        <w:t>Auf der Plan-Ansicht sollen alle Teammitglieder die geplanten Einsätze auf einer geeigneten Tabelle einsehen können.</w:t>
      </w:r>
    </w:p>
    <w:p w:rsidR="00092110" w:rsidRDefault="00092110" w:rsidP="00092110">
      <w:pPr>
        <w:pStyle w:val="KeinLeerraum"/>
        <w:ind w:left="1410" w:hanging="1410"/>
      </w:pPr>
      <w:r w:rsidRPr="00492635">
        <w:rPr>
          <w:rFonts w:ascii="MetaPro-Medium" w:hAnsi="MetaPro-Medium"/>
        </w:rPr>
        <w:t>Voraussetzungen</w:t>
      </w:r>
      <w:r>
        <w:tab/>
      </w:r>
      <w:r w:rsidR="00492635">
        <w:t>Mindestens ein Einsatz vorhanden (FT-002)</w:t>
      </w:r>
      <w:r w:rsidR="00473A5E">
        <w:t>.</w:t>
      </w:r>
    </w:p>
    <w:p w:rsidR="00492635" w:rsidRPr="00092110" w:rsidRDefault="00492635" w:rsidP="00092110">
      <w:pPr>
        <w:pStyle w:val="KeinLeerraum"/>
        <w:ind w:left="1410" w:hanging="1410"/>
      </w:pPr>
    </w:p>
    <w:p w:rsidR="006D3570" w:rsidRPr="00492635" w:rsidRDefault="00492635" w:rsidP="00492635">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5181"/>
        <w:gridCol w:w="3015"/>
      </w:tblGrid>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Schritt</w:t>
            </w:r>
          </w:p>
        </w:tc>
        <w:tc>
          <w:tcPr>
            <w:tcW w:w="5195" w:type="dxa"/>
          </w:tcPr>
          <w:p w:rsidR="006D3570" w:rsidRPr="006D3570" w:rsidRDefault="006D3570" w:rsidP="006D3570">
            <w:pPr>
              <w:rPr>
                <w:rFonts w:ascii="MetaPro-Medium" w:hAnsi="MetaPro-Medium"/>
              </w:rPr>
            </w:pPr>
            <w:r w:rsidRPr="006D3570">
              <w:rPr>
                <w:rFonts w:ascii="MetaPro-Medium" w:hAnsi="MetaPro-Medium"/>
              </w:rPr>
              <w:t>Aktion</w:t>
            </w:r>
          </w:p>
        </w:tc>
        <w:tc>
          <w:tcPr>
            <w:tcW w:w="3021" w:type="dxa"/>
          </w:tcPr>
          <w:p w:rsidR="006D3570" w:rsidRPr="006D3570" w:rsidRDefault="006D3570" w:rsidP="006D3570">
            <w:pPr>
              <w:rPr>
                <w:rFonts w:ascii="MetaPro-Medium" w:hAnsi="MetaPro-Medium"/>
              </w:rPr>
            </w:pPr>
            <w:r w:rsidRPr="006D3570">
              <w:rPr>
                <w:rFonts w:ascii="MetaPro-Medium" w:hAnsi="MetaPro-Medium"/>
              </w:rPr>
              <w:t>Erwartetes Resultat</w:t>
            </w:r>
          </w:p>
        </w:tc>
      </w:tr>
      <w:tr w:rsidR="006D3570" w:rsidTr="006D3570">
        <w:tc>
          <w:tcPr>
            <w:tcW w:w="846" w:type="dxa"/>
          </w:tcPr>
          <w:p w:rsidR="006D3570" w:rsidRPr="006D3570" w:rsidRDefault="006D3570" w:rsidP="006D3570">
            <w:pPr>
              <w:jc w:val="center"/>
              <w:rPr>
                <w:rFonts w:ascii="MetaPro-Medium" w:hAnsi="MetaPro-Medium"/>
              </w:rPr>
            </w:pPr>
            <w:r w:rsidRPr="006D3570">
              <w:rPr>
                <w:rFonts w:ascii="MetaPro-Medium" w:hAnsi="MetaPro-Medium"/>
              </w:rPr>
              <w:t>1</w:t>
            </w:r>
          </w:p>
        </w:tc>
        <w:tc>
          <w:tcPr>
            <w:tcW w:w="5195" w:type="dxa"/>
          </w:tcPr>
          <w:p w:rsidR="006D3570" w:rsidRDefault="006D3570" w:rsidP="006D3570">
            <w:r>
              <w:t>Plan-Ansicht aufrufen.</w:t>
            </w:r>
          </w:p>
        </w:tc>
        <w:tc>
          <w:tcPr>
            <w:tcW w:w="3021" w:type="dxa"/>
          </w:tcPr>
          <w:p w:rsidR="006D3570" w:rsidRDefault="006D3570" w:rsidP="006D3570">
            <w:r>
              <w:t>Einsatz erscheint im Plan</w:t>
            </w:r>
          </w:p>
        </w:tc>
      </w:tr>
    </w:tbl>
    <w:p w:rsidR="004E26BB" w:rsidRDefault="004E26BB" w:rsidP="006D3570"/>
    <w:p w:rsidR="006D3570" w:rsidRDefault="004E26BB" w:rsidP="006D3570">
      <w:r>
        <w:br w:type="page"/>
      </w:r>
    </w:p>
    <w:p w:rsidR="004E26BB" w:rsidRDefault="004E26BB" w:rsidP="006D3570"/>
    <w:p w:rsidR="00CA647C" w:rsidRDefault="00CA647C" w:rsidP="00CA647C">
      <w:pPr>
        <w:pStyle w:val="berschrift4"/>
      </w:pPr>
      <w:r>
        <w:t>FT-00</w:t>
      </w:r>
      <w:r w:rsidR="004B69A7">
        <w:t>2</w:t>
      </w:r>
      <w:r>
        <w:t xml:space="preserve"> – </w:t>
      </w:r>
      <w:r w:rsidR="004B69A7" w:rsidRPr="001F73AF">
        <w:t>Einsätze erstellen, bearbeiten und löschen</w:t>
      </w:r>
    </w:p>
    <w:p w:rsidR="00CA647C" w:rsidRDefault="00CA647C" w:rsidP="00CA647C">
      <w:pPr>
        <w:pStyle w:val="KeinLeerraum"/>
      </w:pPr>
      <w:r w:rsidRPr="00492635">
        <w:rPr>
          <w:rFonts w:ascii="MetaPro-Medium" w:hAnsi="MetaPro-Medium"/>
        </w:rPr>
        <w:t>Name</w:t>
      </w:r>
      <w:r>
        <w:tab/>
      </w:r>
      <w:r>
        <w:tab/>
      </w:r>
      <w:r>
        <w:tab/>
        <w:t>FT-00</w:t>
      </w:r>
      <w:r w:rsidR="004B69A7">
        <w:t>2</w:t>
      </w:r>
    </w:p>
    <w:p w:rsidR="00CA647C" w:rsidRDefault="00CA647C" w:rsidP="0076196A">
      <w:pPr>
        <w:pStyle w:val="KeinLeerraum"/>
        <w:ind w:left="2124" w:hanging="2118"/>
      </w:pPr>
      <w:r w:rsidRPr="00492635">
        <w:rPr>
          <w:rFonts w:ascii="MetaPro-Medium" w:hAnsi="MetaPro-Medium"/>
        </w:rPr>
        <w:t>Beschreibung</w:t>
      </w:r>
      <w:r>
        <w:tab/>
      </w:r>
      <w:r w:rsidR="0076196A" w:rsidRPr="001F73AF">
        <w:t>Teamleiter können Einsätze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091"/>
        <w:gridCol w:w="4105"/>
      </w:tblGrid>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091" w:type="dxa"/>
          </w:tcPr>
          <w:p w:rsidR="00CA647C" w:rsidRPr="006D3570" w:rsidRDefault="00CA647C" w:rsidP="00345D86">
            <w:pPr>
              <w:rPr>
                <w:rFonts w:ascii="MetaPro-Medium" w:hAnsi="MetaPro-Medium"/>
              </w:rPr>
            </w:pPr>
            <w:r w:rsidRPr="006D3570">
              <w:rPr>
                <w:rFonts w:ascii="MetaPro-Medium" w:hAnsi="MetaPro-Medium"/>
              </w:rPr>
              <w:t>Aktion</w:t>
            </w:r>
          </w:p>
        </w:tc>
        <w:tc>
          <w:tcPr>
            <w:tcW w:w="4105"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76196A">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091" w:type="dxa"/>
          </w:tcPr>
          <w:p w:rsidR="00CA647C" w:rsidRDefault="00CA647C" w:rsidP="00345D86">
            <w:r>
              <w:t>Plan-Ansicht aufrufen.</w:t>
            </w:r>
          </w:p>
        </w:tc>
        <w:tc>
          <w:tcPr>
            <w:tcW w:w="4105" w:type="dxa"/>
          </w:tcPr>
          <w:p w:rsidR="00CA647C" w:rsidRDefault="0076196A" w:rsidP="00345D86">
            <w:r>
              <w:t>Plan wird angezeigt.</w:t>
            </w:r>
          </w:p>
        </w:tc>
      </w:tr>
      <w:tr w:rsidR="0076196A" w:rsidTr="0076196A">
        <w:tc>
          <w:tcPr>
            <w:tcW w:w="866" w:type="dxa"/>
          </w:tcPr>
          <w:p w:rsidR="0076196A" w:rsidRPr="006D3570" w:rsidRDefault="0076196A" w:rsidP="00345D86">
            <w:pPr>
              <w:jc w:val="center"/>
              <w:rPr>
                <w:rFonts w:ascii="MetaPro-Medium" w:hAnsi="MetaPro-Medium"/>
              </w:rPr>
            </w:pPr>
            <w:r>
              <w:rPr>
                <w:rFonts w:ascii="MetaPro-Medium" w:hAnsi="MetaPro-Medium"/>
              </w:rPr>
              <w:t>2</w:t>
            </w:r>
          </w:p>
        </w:tc>
        <w:tc>
          <w:tcPr>
            <w:tcW w:w="4091" w:type="dxa"/>
          </w:tcPr>
          <w:p w:rsidR="0076196A" w:rsidRDefault="0076196A" w:rsidP="00345D86">
            <w:r w:rsidRPr="0076196A">
              <w:t xml:space="preserve">Leeres Feld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3</w:t>
            </w:r>
          </w:p>
        </w:tc>
        <w:tc>
          <w:tcPr>
            <w:tcW w:w="4091" w:type="dxa"/>
          </w:tcPr>
          <w:p w:rsidR="0076196A" w:rsidRPr="0076196A" w:rsidRDefault="0076196A" w:rsidP="00345D86">
            <w:r w:rsidRPr="0076196A">
              <w:t xml:space="preserve">Schicht auswählen &amp; </w:t>
            </w:r>
            <w:r>
              <w:t>«Speichern» drücken.</w:t>
            </w:r>
          </w:p>
        </w:tc>
        <w:tc>
          <w:tcPr>
            <w:tcW w:w="4105" w:type="dxa"/>
          </w:tcPr>
          <w:p w:rsidR="0076196A" w:rsidRDefault="00E0492D" w:rsidP="00345D86">
            <w:r>
              <w:t>Einsatz erscheint im Plan.</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4</w:t>
            </w:r>
          </w:p>
        </w:tc>
        <w:tc>
          <w:tcPr>
            <w:tcW w:w="4091" w:type="dxa"/>
          </w:tcPr>
          <w:p w:rsidR="0076196A" w:rsidRPr="0076196A" w:rsidRDefault="0076196A" w:rsidP="00345D86">
            <w:r w:rsidRPr="0076196A">
              <w:t xml:space="preserve">Feld mit Einsatz </w:t>
            </w:r>
            <w:r>
              <w:t>anklicken.</w:t>
            </w:r>
          </w:p>
        </w:tc>
        <w:tc>
          <w:tcPr>
            <w:tcW w:w="4105" w:type="dxa"/>
          </w:tcPr>
          <w:p w:rsidR="0076196A" w:rsidRDefault="0076196A" w:rsidP="00345D86">
            <w:r>
              <w:t>Bearbeitungs-Dialog öffnet sich.</w:t>
            </w:r>
          </w:p>
        </w:tc>
      </w:tr>
      <w:tr w:rsidR="0076196A" w:rsidTr="0076196A">
        <w:tc>
          <w:tcPr>
            <w:tcW w:w="866" w:type="dxa"/>
          </w:tcPr>
          <w:p w:rsidR="0076196A" w:rsidRDefault="0076196A" w:rsidP="00345D86">
            <w:pPr>
              <w:jc w:val="center"/>
              <w:rPr>
                <w:rFonts w:ascii="MetaPro-Medium" w:hAnsi="MetaPro-Medium"/>
              </w:rPr>
            </w:pPr>
            <w:r>
              <w:rPr>
                <w:rFonts w:ascii="MetaPro-Medium" w:hAnsi="MetaPro-Medium"/>
              </w:rPr>
              <w:t>5</w:t>
            </w:r>
          </w:p>
        </w:tc>
        <w:tc>
          <w:tcPr>
            <w:tcW w:w="4091" w:type="dxa"/>
          </w:tcPr>
          <w:p w:rsidR="0076196A" w:rsidRPr="0076196A" w:rsidRDefault="0076196A" w:rsidP="00345D86">
            <w:r w:rsidRPr="0076196A">
              <w:t xml:space="preserve">Schicht ändern &amp; </w:t>
            </w:r>
            <w:r>
              <w:t>«Speichern» drücken.</w:t>
            </w:r>
          </w:p>
        </w:tc>
        <w:tc>
          <w:tcPr>
            <w:tcW w:w="4105" w:type="dxa"/>
          </w:tcPr>
          <w:p w:rsidR="0076196A" w:rsidRDefault="00E0492D" w:rsidP="00345D86">
            <w:r>
              <w:t>Änderung erscheint im Plan.</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6</w:t>
            </w:r>
          </w:p>
        </w:tc>
        <w:tc>
          <w:tcPr>
            <w:tcW w:w="4091" w:type="dxa"/>
          </w:tcPr>
          <w:p w:rsidR="0076196A" w:rsidRPr="0076196A" w:rsidRDefault="0076196A" w:rsidP="0076196A">
            <w:r w:rsidRPr="0076196A">
              <w:t xml:space="preserve">Feld mit Einsatz </w:t>
            </w:r>
            <w:r>
              <w:t>anklicken.</w:t>
            </w:r>
          </w:p>
        </w:tc>
        <w:tc>
          <w:tcPr>
            <w:tcW w:w="4105" w:type="dxa"/>
          </w:tcPr>
          <w:p w:rsidR="0076196A" w:rsidRDefault="0076196A" w:rsidP="0076196A">
            <w:r>
              <w:t>Bearbeitungs-Dialog öffnet sich.</w:t>
            </w:r>
          </w:p>
        </w:tc>
      </w:tr>
      <w:tr w:rsidR="0076196A" w:rsidTr="0076196A">
        <w:tc>
          <w:tcPr>
            <w:tcW w:w="866" w:type="dxa"/>
          </w:tcPr>
          <w:p w:rsidR="0076196A" w:rsidRDefault="0076196A" w:rsidP="0076196A">
            <w:pPr>
              <w:jc w:val="center"/>
              <w:rPr>
                <w:rFonts w:ascii="MetaPro-Medium" w:hAnsi="MetaPro-Medium"/>
              </w:rPr>
            </w:pPr>
            <w:r>
              <w:rPr>
                <w:rFonts w:ascii="MetaPro-Medium" w:hAnsi="MetaPro-Medium"/>
              </w:rPr>
              <w:t>7</w:t>
            </w:r>
          </w:p>
        </w:tc>
        <w:tc>
          <w:tcPr>
            <w:tcW w:w="4091" w:type="dxa"/>
          </w:tcPr>
          <w:p w:rsidR="0076196A" w:rsidRPr="0076196A" w:rsidRDefault="0076196A" w:rsidP="0076196A">
            <w:r>
              <w:t>«Löschen» drücken.</w:t>
            </w:r>
          </w:p>
        </w:tc>
        <w:tc>
          <w:tcPr>
            <w:tcW w:w="4105" w:type="dxa"/>
          </w:tcPr>
          <w:p w:rsidR="0076196A" w:rsidRDefault="00E0492D" w:rsidP="0076196A">
            <w:r>
              <w:t>Einsatz erscheint nicht mehr im Plan.</w:t>
            </w:r>
          </w:p>
        </w:tc>
      </w:tr>
    </w:tbl>
    <w:p w:rsidR="00CA647C" w:rsidRDefault="00CA647C" w:rsidP="00CA647C"/>
    <w:p w:rsidR="004E26BB" w:rsidRPr="006D3570" w:rsidRDefault="004E26BB" w:rsidP="00CA647C"/>
    <w:p w:rsidR="00CA647C" w:rsidRDefault="00CA647C" w:rsidP="00CA647C">
      <w:pPr>
        <w:pStyle w:val="berschrift4"/>
      </w:pPr>
      <w:r>
        <w:t>FT-00</w:t>
      </w:r>
      <w:r w:rsidR="00313428">
        <w:t>3</w:t>
      </w:r>
      <w:r>
        <w:t xml:space="preserve"> – </w:t>
      </w:r>
      <w:r w:rsidR="00313428" w:rsidRPr="00313428">
        <w:t>Sprache anpassen</w:t>
      </w:r>
    </w:p>
    <w:p w:rsidR="00CA647C" w:rsidRDefault="00CA647C" w:rsidP="00CA647C">
      <w:pPr>
        <w:pStyle w:val="KeinLeerraum"/>
      </w:pPr>
      <w:r w:rsidRPr="00492635">
        <w:rPr>
          <w:rFonts w:ascii="MetaPro-Medium" w:hAnsi="MetaPro-Medium"/>
        </w:rPr>
        <w:t>Name</w:t>
      </w:r>
      <w:r>
        <w:tab/>
      </w:r>
      <w:r>
        <w:tab/>
      </w:r>
      <w:r>
        <w:tab/>
        <w:t>FT-00</w:t>
      </w:r>
      <w:r w:rsidR="00313428">
        <w:t>3</w:t>
      </w:r>
    </w:p>
    <w:p w:rsidR="00CA647C" w:rsidRDefault="00CA647C" w:rsidP="00313428">
      <w:pPr>
        <w:pStyle w:val="KeinLeerraum"/>
        <w:ind w:left="2124" w:hanging="2118"/>
      </w:pPr>
      <w:r w:rsidRPr="00492635">
        <w:rPr>
          <w:rFonts w:ascii="MetaPro-Medium" w:hAnsi="MetaPro-Medium"/>
        </w:rPr>
        <w:t>Beschreibung</w:t>
      </w:r>
      <w:r>
        <w:tab/>
      </w:r>
      <w:r w:rsidR="00313428" w:rsidRPr="00313428">
        <w:t>Jeder Benutzer kann die angezeigte Sprache seiner Oberfläche anpassen.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p>
    <w:tbl>
      <w:tblPr>
        <w:tblStyle w:val="TabellemithellemGitternetz1"/>
        <w:tblW w:w="0" w:type="auto"/>
        <w:tblLook w:val="04A0" w:firstRow="1" w:lastRow="0" w:firstColumn="1" w:lastColumn="0" w:noHBand="0" w:noVBand="1"/>
      </w:tblPr>
      <w:tblGrid>
        <w:gridCol w:w="866"/>
        <w:gridCol w:w="4232"/>
        <w:gridCol w:w="3964"/>
      </w:tblGrid>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232" w:type="dxa"/>
          </w:tcPr>
          <w:p w:rsidR="00CA647C" w:rsidRPr="006D3570" w:rsidRDefault="00CA647C" w:rsidP="00345D86">
            <w:pPr>
              <w:rPr>
                <w:rFonts w:ascii="MetaPro-Medium" w:hAnsi="MetaPro-Medium"/>
              </w:rPr>
            </w:pPr>
            <w:r w:rsidRPr="006D3570">
              <w:rPr>
                <w:rFonts w:ascii="MetaPro-Medium" w:hAnsi="MetaPro-Medium"/>
              </w:rPr>
              <w:t>Aktion</w:t>
            </w:r>
          </w:p>
        </w:tc>
        <w:tc>
          <w:tcPr>
            <w:tcW w:w="3964"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313428">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232" w:type="dxa"/>
          </w:tcPr>
          <w:p w:rsidR="00CA647C" w:rsidRDefault="00313428" w:rsidP="00345D86">
            <w:r>
              <w:t>Einstellungen</w:t>
            </w:r>
            <w:r w:rsidR="00CA647C">
              <w:t>-Ansicht aufrufen.</w:t>
            </w:r>
          </w:p>
        </w:tc>
        <w:tc>
          <w:tcPr>
            <w:tcW w:w="3964" w:type="dxa"/>
          </w:tcPr>
          <w:p w:rsidR="00CA647C" w:rsidRDefault="00313428" w:rsidP="00345D86">
            <w:r>
              <w:t>Einstellungen werden angezeigt.</w:t>
            </w:r>
          </w:p>
        </w:tc>
      </w:tr>
      <w:tr w:rsidR="00313428" w:rsidTr="00313428">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232" w:type="dxa"/>
          </w:tcPr>
          <w:p w:rsidR="00313428" w:rsidRDefault="00313428" w:rsidP="00345D86">
            <w:r w:rsidRPr="00313428">
              <w:t>Sprache</w:t>
            </w:r>
            <w:r>
              <w:t xml:space="preserve"> ändern und «Speichern» drücken</w:t>
            </w:r>
            <w:r w:rsidRPr="00313428">
              <w:t>.</w:t>
            </w:r>
          </w:p>
        </w:tc>
        <w:tc>
          <w:tcPr>
            <w:tcW w:w="3964" w:type="dxa"/>
          </w:tcPr>
          <w:p w:rsidR="00313428" w:rsidRDefault="00313428" w:rsidP="00345D86">
            <w:r>
              <w:t>Die Sprache der Oberfläche ändert sich.</w:t>
            </w:r>
          </w:p>
        </w:tc>
      </w:tr>
    </w:tbl>
    <w:p w:rsidR="00CA647C" w:rsidRDefault="00CA647C" w:rsidP="00CA647C"/>
    <w:p w:rsidR="004E26BB" w:rsidRPr="006D3570" w:rsidRDefault="004E26BB" w:rsidP="00CA647C"/>
    <w:p w:rsidR="00CA647C" w:rsidRDefault="00CA647C" w:rsidP="00CA647C">
      <w:pPr>
        <w:pStyle w:val="berschrift4"/>
      </w:pPr>
      <w:r>
        <w:t>FT-00</w:t>
      </w:r>
      <w:r w:rsidR="00313428">
        <w:t>4</w:t>
      </w:r>
      <w:r>
        <w:t xml:space="preserve"> – </w:t>
      </w:r>
      <w:r w:rsidR="00313428" w:rsidRPr="00313428">
        <w:t>Schichten erstellen, bearbeiten und löschen</w:t>
      </w:r>
    </w:p>
    <w:p w:rsidR="00CA647C" w:rsidRDefault="00CA647C" w:rsidP="00CA647C">
      <w:pPr>
        <w:pStyle w:val="KeinLeerraum"/>
      </w:pPr>
      <w:r w:rsidRPr="00492635">
        <w:rPr>
          <w:rFonts w:ascii="MetaPro-Medium" w:hAnsi="MetaPro-Medium"/>
        </w:rPr>
        <w:t>Name</w:t>
      </w:r>
      <w:r>
        <w:tab/>
      </w:r>
      <w:r>
        <w:tab/>
      </w:r>
      <w:r>
        <w:tab/>
        <w:t>FT-00</w:t>
      </w:r>
      <w:r w:rsidR="00313428">
        <w:t>4</w:t>
      </w:r>
    </w:p>
    <w:p w:rsidR="00CA647C" w:rsidRDefault="00CA647C" w:rsidP="00313428">
      <w:pPr>
        <w:pStyle w:val="KeinLeerraum"/>
        <w:ind w:left="2124" w:hanging="2118"/>
      </w:pPr>
      <w:r w:rsidRPr="00492635">
        <w:rPr>
          <w:rFonts w:ascii="MetaPro-Medium" w:hAnsi="MetaPro-Medium"/>
        </w:rPr>
        <w:t>Beschreibung</w:t>
      </w:r>
      <w:r>
        <w:tab/>
      </w:r>
      <w:r w:rsidR="00313428" w:rsidRPr="00313428">
        <w:t>Teamleiter können Schichten erstellen, bearbeiten und löschen.</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313428">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374"/>
        <w:gridCol w:w="3822"/>
      </w:tblGrid>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374" w:type="dxa"/>
          </w:tcPr>
          <w:p w:rsidR="00CA647C" w:rsidRPr="006D3570" w:rsidRDefault="00CA647C" w:rsidP="00345D86">
            <w:pPr>
              <w:rPr>
                <w:rFonts w:ascii="MetaPro-Medium" w:hAnsi="MetaPro-Medium"/>
              </w:rPr>
            </w:pPr>
            <w:r w:rsidRPr="006D3570">
              <w:rPr>
                <w:rFonts w:ascii="MetaPro-Medium" w:hAnsi="MetaPro-Medium"/>
              </w:rPr>
              <w:t>Aktion</w:t>
            </w:r>
          </w:p>
        </w:tc>
        <w:tc>
          <w:tcPr>
            <w:tcW w:w="3822"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CA647C" w:rsidTr="00DF7087">
        <w:tc>
          <w:tcPr>
            <w:tcW w:w="866" w:type="dxa"/>
          </w:tcPr>
          <w:p w:rsidR="00CA647C" w:rsidRPr="006D3570" w:rsidRDefault="00CA647C" w:rsidP="00345D86">
            <w:pPr>
              <w:jc w:val="center"/>
              <w:rPr>
                <w:rFonts w:ascii="MetaPro-Medium" w:hAnsi="MetaPro-Medium"/>
              </w:rPr>
            </w:pPr>
            <w:r w:rsidRPr="006D3570">
              <w:rPr>
                <w:rFonts w:ascii="MetaPro-Medium" w:hAnsi="MetaPro-Medium"/>
              </w:rPr>
              <w:t>1</w:t>
            </w:r>
          </w:p>
        </w:tc>
        <w:tc>
          <w:tcPr>
            <w:tcW w:w="4374" w:type="dxa"/>
          </w:tcPr>
          <w:p w:rsidR="00CA647C" w:rsidRDefault="00313428" w:rsidP="00345D86">
            <w:r w:rsidRPr="00313428">
              <w:t>Bearbeitungs-Ansicht aufrufen.</w:t>
            </w:r>
          </w:p>
        </w:tc>
        <w:tc>
          <w:tcPr>
            <w:tcW w:w="3822" w:type="dxa"/>
          </w:tcPr>
          <w:p w:rsidR="00CA647C" w:rsidRDefault="00313428" w:rsidP="00345D86">
            <w:r>
              <w:t xml:space="preserve">Schichten werden angezeigt. </w:t>
            </w:r>
          </w:p>
        </w:tc>
      </w:tr>
      <w:tr w:rsidR="00313428" w:rsidTr="00DF7087">
        <w:tc>
          <w:tcPr>
            <w:tcW w:w="866" w:type="dxa"/>
          </w:tcPr>
          <w:p w:rsidR="00313428" w:rsidRPr="006D3570" w:rsidRDefault="00313428" w:rsidP="00345D86">
            <w:pPr>
              <w:jc w:val="center"/>
              <w:rPr>
                <w:rFonts w:ascii="MetaPro-Medium" w:hAnsi="MetaPro-Medium"/>
              </w:rPr>
            </w:pPr>
            <w:r>
              <w:rPr>
                <w:rFonts w:ascii="MetaPro-Medium" w:hAnsi="MetaPro-Medium"/>
              </w:rPr>
              <w:t>2</w:t>
            </w:r>
          </w:p>
        </w:tc>
        <w:tc>
          <w:tcPr>
            <w:tcW w:w="4374" w:type="dxa"/>
          </w:tcPr>
          <w:p w:rsidR="00313428" w:rsidRPr="00313428" w:rsidRDefault="00313428" w:rsidP="00345D86">
            <w:r>
              <w:t xml:space="preserve">Neue </w:t>
            </w:r>
            <w:r w:rsidRPr="00313428">
              <w:t xml:space="preserve">Schicht </w:t>
            </w:r>
            <w:r w:rsidR="00DF7087">
              <w:t>erstellen</w:t>
            </w:r>
            <w:r w:rsidRPr="00313428">
              <w:t xml:space="preserve"> &amp; </w:t>
            </w:r>
            <w:r>
              <w:t>«Speichern» drücken.</w:t>
            </w:r>
          </w:p>
        </w:tc>
        <w:tc>
          <w:tcPr>
            <w:tcW w:w="3822" w:type="dxa"/>
          </w:tcPr>
          <w:p w:rsidR="00313428" w:rsidRDefault="00313428" w:rsidP="00345D86">
            <w:r w:rsidRPr="00313428">
              <w:t>Schicht erscheint in der Liste.</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3</w:t>
            </w:r>
          </w:p>
        </w:tc>
        <w:tc>
          <w:tcPr>
            <w:tcW w:w="4374" w:type="dxa"/>
          </w:tcPr>
          <w:p w:rsidR="00DF7087" w:rsidRDefault="00DF7087" w:rsidP="00345D86">
            <w:r w:rsidRPr="00DF7087">
              <w:t xml:space="preserve">Schicht bearbeiten &amp; </w:t>
            </w:r>
            <w:r>
              <w:t>«Speichern» drücken.</w:t>
            </w:r>
          </w:p>
        </w:tc>
        <w:tc>
          <w:tcPr>
            <w:tcW w:w="3822" w:type="dxa"/>
          </w:tcPr>
          <w:p w:rsidR="00DF7087" w:rsidRPr="00313428" w:rsidRDefault="00DF7087" w:rsidP="00345D86">
            <w:r>
              <w:t>Liste wird aktualisiert.</w:t>
            </w:r>
          </w:p>
        </w:tc>
      </w:tr>
      <w:tr w:rsidR="00DF7087" w:rsidTr="00DF7087">
        <w:tc>
          <w:tcPr>
            <w:tcW w:w="866" w:type="dxa"/>
          </w:tcPr>
          <w:p w:rsidR="00DF7087" w:rsidRDefault="00DF7087" w:rsidP="00345D86">
            <w:pPr>
              <w:jc w:val="center"/>
              <w:rPr>
                <w:rFonts w:ascii="MetaPro-Medium" w:hAnsi="MetaPro-Medium"/>
              </w:rPr>
            </w:pPr>
            <w:r>
              <w:rPr>
                <w:rFonts w:ascii="MetaPro-Medium" w:hAnsi="MetaPro-Medium"/>
              </w:rPr>
              <w:t>4</w:t>
            </w:r>
          </w:p>
        </w:tc>
        <w:tc>
          <w:tcPr>
            <w:tcW w:w="4374" w:type="dxa"/>
          </w:tcPr>
          <w:p w:rsidR="00DF7087" w:rsidRPr="00DF7087" w:rsidRDefault="00DF7087" w:rsidP="00345D86">
            <w:r w:rsidRPr="00DF7087">
              <w:t xml:space="preserve">Schicht bearbeiten &amp; </w:t>
            </w:r>
            <w:r>
              <w:t>«Löschen» drücken.</w:t>
            </w:r>
          </w:p>
        </w:tc>
        <w:tc>
          <w:tcPr>
            <w:tcW w:w="3822" w:type="dxa"/>
          </w:tcPr>
          <w:p w:rsidR="00DF7087" w:rsidRDefault="004F1FE3" w:rsidP="00345D86">
            <w:r>
              <w:t>Warnung wird angezeigt.</w:t>
            </w:r>
          </w:p>
        </w:tc>
      </w:tr>
      <w:tr w:rsidR="004F1FE3" w:rsidTr="00DF7087">
        <w:tc>
          <w:tcPr>
            <w:tcW w:w="866" w:type="dxa"/>
          </w:tcPr>
          <w:p w:rsidR="004F1FE3" w:rsidRDefault="004F1FE3" w:rsidP="00345D86">
            <w:pPr>
              <w:jc w:val="center"/>
              <w:rPr>
                <w:rFonts w:ascii="MetaPro-Medium" w:hAnsi="MetaPro-Medium"/>
              </w:rPr>
            </w:pPr>
            <w:r>
              <w:rPr>
                <w:rFonts w:ascii="MetaPro-Medium" w:hAnsi="MetaPro-Medium"/>
              </w:rPr>
              <w:t>5</w:t>
            </w:r>
          </w:p>
        </w:tc>
        <w:tc>
          <w:tcPr>
            <w:tcW w:w="4374" w:type="dxa"/>
          </w:tcPr>
          <w:p w:rsidR="004F1FE3" w:rsidRPr="00DF7087" w:rsidRDefault="004F1FE3" w:rsidP="00345D86">
            <w:r>
              <w:t>Warnung bestätigen.</w:t>
            </w:r>
          </w:p>
        </w:tc>
        <w:tc>
          <w:tcPr>
            <w:tcW w:w="3822" w:type="dxa"/>
          </w:tcPr>
          <w:p w:rsidR="004F1FE3" w:rsidRDefault="004F1FE3" w:rsidP="00345D86">
            <w:r w:rsidRPr="00313428">
              <w:t xml:space="preserve">Schicht erscheint </w:t>
            </w:r>
            <w:r>
              <w:t xml:space="preserve">nicht mehr </w:t>
            </w:r>
            <w:r w:rsidRPr="00313428">
              <w:t>in der Liste</w:t>
            </w:r>
            <w:r>
              <w:t>.</w:t>
            </w:r>
          </w:p>
        </w:tc>
      </w:tr>
    </w:tbl>
    <w:p w:rsidR="004E26BB" w:rsidRDefault="004E26BB" w:rsidP="00CA647C"/>
    <w:p w:rsidR="00CA647C" w:rsidRDefault="004E26BB" w:rsidP="00CA647C">
      <w:r>
        <w:br w:type="page"/>
      </w:r>
    </w:p>
    <w:p w:rsidR="004E26BB" w:rsidRPr="006D3570" w:rsidRDefault="004E26BB" w:rsidP="00CA647C"/>
    <w:p w:rsidR="00CA647C" w:rsidRDefault="00CA647C" w:rsidP="00CA647C">
      <w:pPr>
        <w:pStyle w:val="berschrift4"/>
      </w:pPr>
      <w:r>
        <w:t>FT-00</w:t>
      </w:r>
      <w:r w:rsidR="004F1FE3">
        <w:t>5</w:t>
      </w:r>
      <w:r>
        <w:t xml:space="preserve"> – </w:t>
      </w:r>
      <w:r w:rsidR="004F1FE3" w:rsidRPr="004F1FE3">
        <w:t>Zeiten erstellen, bearbeiten und löschen</w:t>
      </w:r>
    </w:p>
    <w:p w:rsidR="00CA647C" w:rsidRDefault="00CA647C" w:rsidP="00CA647C">
      <w:pPr>
        <w:pStyle w:val="KeinLeerraum"/>
      </w:pPr>
      <w:r w:rsidRPr="00492635">
        <w:rPr>
          <w:rFonts w:ascii="MetaPro-Medium" w:hAnsi="MetaPro-Medium"/>
        </w:rPr>
        <w:t>Name</w:t>
      </w:r>
      <w:r>
        <w:tab/>
      </w:r>
      <w:r>
        <w:tab/>
      </w:r>
      <w:r>
        <w:tab/>
        <w:t>FT-00</w:t>
      </w:r>
      <w:r w:rsidR="004F1FE3">
        <w:t>5</w:t>
      </w:r>
    </w:p>
    <w:p w:rsidR="00CA647C" w:rsidRDefault="00CA647C" w:rsidP="004F1FE3">
      <w:pPr>
        <w:pStyle w:val="KeinLeerraum"/>
        <w:ind w:left="2124" w:hanging="2118"/>
      </w:pPr>
      <w:r w:rsidRPr="00492635">
        <w:rPr>
          <w:rFonts w:ascii="MetaPro-Medium" w:hAnsi="MetaPro-Medium"/>
        </w:rPr>
        <w:t>Beschreibung</w:t>
      </w:r>
      <w:r>
        <w:tab/>
      </w:r>
      <w:r w:rsidR="004F1FE3" w:rsidRPr="004F1FE3">
        <w:t>Teamleiter können Tageszeiten erstellen, bearbeiten und löschen</w:t>
      </w:r>
      <w:r w:rsidRPr="00092110">
        <w:t>.</w:t>
      </w:r>
    </w:p>
    <w:p w:rsidR="004F1FE3" w:rsidRDefault="004F1FE3" w:rsidP="004F1FE3">
      <w:pPr>
        <w:pStyle w:val="KeinLeerraum"/>
        <w:ind w:left="1410" w:hanging="1410"/>
      </w:pPr>
      <w:r w:rsidRPr="00492635">
        <w:rPr>
          <w:rFonts w:ascii="MetaPro-Medium" w:hAnsi="MetaPro-Medium"/>
        </w:rPr>
        <w:t>Voraussetzungen</w:t>
      </w:r>
      <w:r>
        <w:tab/>
        <w:t>Mindestens eine Zeit vorhanden (FT-005).</w:t>
      </w:r>
    </w:p>
    <w:p w:rsidR="00CA647C" w:rsidRPr="00092110" w:rsidRDefault="00CA647C" w:rsidP="00CA647C">
      <w:pPr>
        <w:pStyle w:val="KeinLeerraum"/>
        <w:ind w:left="1410" w:hanging="1410"/>
      </w:pPr>
    </w:p>
    <w:p w:rsidR="004F1FE3" w:rsidRPr="00492635" w:rsidRDefault="004F1FE3" w:rsidP="004F1FE3">
      <w:pPr>
        <w:pStyle w:val="KeinLeerraum"/>
        <w:rPr>
          <w:rFonts w:ascii="MetaPro-Medium" w:hAnsi="MetaPro-Medium"/>
        </w:rPr>
      </w:pPr>
      <w:r w:rsidRPr="00492635">
        <w:rPr>
          <w:rFonts w:ascii="MetaPro-Medium" w:hAnsi="MetaPro-Medium"/>
        </w:rPr>
        <w:t>Szenario</w:t>
      </w:r>
      <w:r>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941"/>
        <w:gridCol w:w="3255"/>
      </w:tblGrid>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Schritt</w:t>
            </w:r>
          </w:p>
        </w:tc>
        <w:tc>
          <w:tcPr>
            <w:tcW w:w="4941" w:type="dxa"/>
          </w:tcPr>
          <w:p w:rsidR="004F1FE3" w:rsidRPr="006D3570" w:rsidRDefault="004F1FE3" w:rsidP="00345D86">
            <w:pPr>
              <w:rPr>
                <w:rFonts w:ascii="MetaPro-Medium" w:hAnsi="MetaPro-Medium"/>
              </w:rPr>
            </w:pPr>
            <w:r w:rsidRPr="006D3570">
              <w:rPr>
                <w:rFonts w:ascii="MetaPro-Medium" w:hAnsi="MetaPro-Medium"/>
              </w:rPr>
              <w:t>Aktion</w:t>
            </w:r>
          </w:p>
        </w:tc>
        <w:tc>
          <w:tcPr>
            <w:tcW w:w="3255" w:type="dxa"/>
          </w:tcPr>
          <w:p w:rsidR="004F1FE3" w:rsidRPr="006D3570" w:rsidRDefault="004F1FE3" w:rsidP="00345D86">
            <w:pPr>
              <w:rPr>
                <w:rFonts w:ascii="MetaPro-Medium" w:hAnsi="MetaPro-Medium"/>
              </w:rPr>
            </w:pPr>
            <w:r w:rsidRPr="006D3570">
              <w:rPr>
                <w:rFonts w:ascii="MetaPro-Medium" w:hAnsi="MetaPro-Medium"/>
              </w:rPr>
              <w:t>Erwartetes Resultat</w:t>
            </w:r>
          </w:p>
        </w:tc>
      </w:tr>
      <w:tr w:rsidR="004F1FE3" w:rsidTr="002F1BED">
        <w:tc>
          <w:tcPr>
            <w:tcW w:w="866" w:type="dxa"/>
          </w:tcPr>
          <w:p w:rsidR="004F1FE3" w:rsidRPr="006D3570" w:rsidRDefault="004F1FE3" w:rsidP="00345D86">
            <w:pPr>
              <w:jc w:val="center"/>
              <w:rPr>
                <w:rFonts w:ascii="MetaPro-Medium" w:hAnsi="MetaPro-Medium"/>
              </w:rPr>
            </w:pPr>
            <w:r w:rsidRPr="006D3570">
              <w:rPr>
                <w:rFonts w:ascii="MetaPro-Medium" w:hAnsi="MetaPro-Medium"/>
              </w:rPr>
              <w:t>1</w:t>
            </w:r>
          </w:p>
        </w:tc>
        <w:tc>
          <w:tcPr>
            <w:tcW w:w="4941" w:type="dxa"/>
          </w:tcPr>
          <w:p w:rsidR="004F1FE3" w:rsidRDefault="004F1FE3" w:rsidP="00345D86">
            <w:r w:rsidRPr="00313428">
              <w:t>Bearbeitungs-Ansicht aufrufen.</w:t>
            </w:r>
          </w:p>
        </w:tc>
        <w:tc>
          <w:tcPr>
            <w:tcW w:w="3255" w:type="dxa"/>
          </w:tcPr>
          <w:p w:rsidR="004F1FE3" w:rsidRDefault="004F1FE3" w:rsidP="00345D86">
            <w:r>
              <w:t xml:space="preserve">Zeiten werden angezeigt. </w:t>
            </w:r>
          </w:p>
        </w:tc>
      </w:tr>
      <w:tr w:rsidR="004F1FE3" w:rsidTr="002F1BED">
        <w:tc>
          <w:tcPr>
            <w:tcW w:w="866" w:type="dxa"/>
          </w:tcPr>
          <w:p w:rsidR="004F1FE3" w:rsidRPr="006D3570" w:rsidRDefault="004F1FE3" w:rsidP="00345D86">
            <w:pPr>
              <w:jc w:val="center"/>
              <w:rPr>
                <w:rFonts w:ascii="MetaPro-Medium" w:hAnsi="MetaPro-Medium"/>
              </w:rPr>
            </w:pPr>
            <w:r>
              <w:rPr>
                <w:rFonts w:ascii="MetaPro-Medium" w:hAnsi="MetaPro-Medium"/>
              </w:rPr>
              <w:t>2</w:t>
            </w:r>
          </w:p>
        </w:tc>
        <w:tc>
          <w:tcPr>
            <w:tcW w:w="4941" w:type="dxa"/>
          </w:tcPr>
          <w:p w:rsidR="004F1FE3" w:rsidRPr="00313428" w:rsidRDefault="004F1FE3" w:rsidP="00345D86">
            <w:r>
              <w:t>Neue Zeit</w:t>
            </w:r>
            <w:r w:rsidRPr="00313428">
              <w:t xml:space="preserve"> </w:t>
            </w:r>
            <w:r>
              <w:t>erstellen</w:t>
            </w:r>
            <w:r w:rsidRPr="00313428">
              <w:t xml:space="preserve"> &amp; </w:t>
            </w:r>
            <w:r>
              <w:t>«Speichern (+)» drücken.</w:t>
            </w:r>
          </w:p>
        </w:tc>
        <w:tc>
          <w:tcPr>
            <w:tcW w:w="3255" w:type="dxa"/>
          </w:tcPr>
          <w:p w:rsidR="004F1FE3" w:rsidRDefault="004F1FE3" w:rsidP="00345D86">
            <w:r>
              <w:t>Zeit</w:t>
            </w:r>
            <w:r w:rsidRPr="00313428">
              <w:t xml:space="preserve"> erscheint in der Liste.</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3</w:t>
            </w:r>
          </w:p>
        </w:tc>
        <w:tc>
          <w:tcPr>
            <w:tcW w:w="4941" w:type="dxa"/>
          </w:tcPr>
          <w:p w:rsidR="004F1FE3" w:rsidRDefault="004F1FE3" w:rsidP="00345D86">
            <w:r>
              <w:t>Name &amp; Position der Zeit bearbeiten</w:t>
            </w:r>
            <w:r w:rsidRPr="00DF7087">
              <w:t xml:space="preserve"> &amp; </w:t>
            </w:r>
            <w:r>
              <w:t>«Speichern» drücken.</w:t>
            </w:r>
          </w:p>
        </w:tc>
        <w:tc>
          <w:tcPr>
            <w:tcW w:w="3255" w:type="dxa"/>
          </w:tcPr>
          <w:p w:rsidR="004F1FE3" w:rsidRPr="00313428" w:rsidRDefault="004F1FE3" w:rsidP="00345D86">
            <w:r>
              <w:t>Erfolgsmeldung wird angezeigt</w:t>
            </w:r>
            <w:r w:rsidR="002F1BED">
              <w:t xml:space="preserve"> (Änderungen gespeichert).</w:t>
            </w:r>
          </w:p>
        </w:tc>
      </w:tr>
      <w:tr w:rsidR="004F1FE3" w:rsidTr="002F1BED">
        <w:tc>
          <w:tcPr>
            <w:tcW w:w="866" w:type="dxa"/>
          </w:tcPr>
          <w:p w:rsidR="004F1FE3" w:rsidRDefault="004F1FE3" w:rsidP="00345D86">
            <w:pPr>
              <w:jc w:val="center"/>
              <w:rPr>
                <w:rFonts w:ascii="MetaPro-Medium" w:hAnsi="MetaPro-Medium"/>
              </w:rPr>
            </w:pPr>
            <w:r>
              <w:rPr>
                <w:rFonts w:ascii="MetaPro-Medium" w:hAnsi="MetaPro-Medium"/>
              </w:rPr>
              <w:t>4</w:t>
            </w:r>
          </w:p>
        </w:tc>
        <w:tc>
          <w:tcPr>
            <w:tcW w:w="4941" w:type="dxa"/>
          </w:tcPr>
          <w:p w:rsidR="004F1FE3" w:rsidRPr="00DF7087" w:rsidRDefault="004F1FE3" w:rsidP="00345D86">
            <w:r>
              <w:t xml:space="preserve">«Löschen» </w:t>
            </w:r>
            <w:r w:rsidR="002F1BED">
              <w:t xml:space="preserve">und anschliessend «Speichern» </w:t>
            </w:r>
            <w:r>
              <w:t>drücken.</w:t>
            </w:r>
          </w:p>
        </w:tc>
        <w:tc>
          <w:tcPr>
            <w:tcW w:w="3255" w:type="dxa"/>
          </w:tcPr>
          <w:p w:rsidR="004F1FE3" w:rsidRDefault="002F1BED" w:rsidP="00345D86">
            <w:r>
              <w:t>Erfolgsmeldung wird angezeigt (Zeit wurde entfernt).</w:t>
            </w:r>
          </w:p>
        </w:tc>
      </w:tr>
    </w:tbl>
    <w:p w:rsidR="00CA647C" w:rsidRDefault="00CA647C" w:rsidP="00CA647C"/>
    <w:p w:rsidR="004E26BB" w:rsidRPr="006D3570" w:rsidRDefault="004E26BB" w:rsidP="00CA647C"/>
    <w:p w:rsidR="00CA647C" w:rsidRDefault="00CA647C" w:rsidP="00CA647C">
      <w:pPr>
        <w:pStyle w:val="berschrift4"/>
      </w:pPr>
      <w:r>
        <w:t>FT-00</w:t>
      </w:r>
      <w:r w:rsidR="008E71C3">
        <w:t>6</w:t>
      </w:r>
      <w:r>
        <w:t xml:space="preserve"> – </w:t>
      </w:r>
      <w:r w:rsidR="008E71C3" w:rsidRPr="008E71C3">
        <w:t>Berechtigungen anpassen</w:t>
      </w:r>
    </w:p>
    <w:p w:rsidR="00CA647C" w:rsidRDefault="00CA647C" w:rsidP="00CA647C">
      <w:pPr>
        <w:pStyle w:val="KeinLeerraum"/>
      </w:pPr>
      <w:r w:rsidRPr="00492635">
        <w:rPr>
          <w:rFonts w:ascii="MetaPro-Medium" w:hAnsi="MetaPro-Medium"/>
        </w:rPr>
        <w:t>Name</w:t>
      </w:r>
      <w:r>
        <w:tab/>
      </w:r>
      <w:r>
        <w:tab/>
      </w:r>
      <w:r>
        <w:tab/>
        <w:t>FT-00</w:t>
      </w:r>
      <w:r w:rsidR="008E71C3">
        <w:t>6</w:t>
      </w:r>
    </w:p>
    <w:p w:rsidR="00CA647C" w:rsidRDefault="00CA647C" w:rsidP="008E71C3">
      <w:pPr>
        <w:pStyle w:val="KeinLeerraum"/>
        <w:ind w:left="2124" w:hanging="2118"/>
      </w:pPr>
      <w:r w:rsidRPr="00492635">
        <w:rPr>
          <w:rFonts w:ascii="MetaPro-Medium" w:hAnsi="MetaPro-Medium"/>
        </w:rPr>
        <w:t>Beschreibung</w:t>
      </w:r>
      <w:r>
        <w:tab/>
      </w:r>
      <w:r w:rsidR="008E71C3" w:rsidRPr="008E71C3">
        <w:t>Teamleiter können die Berechtigungen bzw. Gruppe von Teammitgliedern anpassen</w:t>
      </w:r>
      <w:r w:rsidRPr="00092110">
        <w:t>.</w:t>
      </w:r>
    </w:p>
    <w:p w:rsidR="00CA647C" w:rsidRPr="00092110" w:rsidRDefault="00CA647C" w:rsidP="00CA647C">
      <w:pPr>
        <w:pStyle w:val="KeinLeerraum"/>
        <w:ind w:left="1410" w:hanging="1410"/>
      </w:pPr>
    </w:p>
    <w:p w:rsidR="00CA647C" w:rsidRPr="00492635" w:rsidRDefault="00CA647C" w:rsidP="00CA647C">
      <w:pPr>
        <w:pStyle w:val="KeinLeerraum"/>
        <w:rPr>
          <w:rFonts w:ascii="MetaPro-Medium" w:hAnsi="MetaPro-Medium"/>
        </w:rPr>
      </w:pPr>
      <w:r w:rsidRPr="00492635">
        <w:rPr>
          <w:rFonts w:ascii="MetaPro-Medium" w:hAnsi="MetaPro-Medium"/>
        </w:rPr>
        <w:t>Szenario</w:t>
      </w:r>
      <w:r w:rsidR="008E71C3">
        <w:rPr>
          <w:rFonts w:ascii="MetaPro-Medium" w:hAnsi="MetaPro-Medium"/>
        </w:rPr>
        <w:t xml:space="preserve"> (als Teamleiter)</w:t>
      </w:r>
    </w:p>
    <w:tbl>
      <w:tblPr>
        <w:tblStyle w:val="TabellemithellemGitternetz1"/>
        <w:tblW w:w="0" w:type="auto"/>
        <w:tblLook w:val="04A0" w:firstRow="1" w:lastRow="0" w:firstColumn="1" w:lastColumn="0" w:noHBand="0" w:noVBand="1"/>
      </w:tblPr>
      <w:tblGrid>
        <w:gridCol w:w="866"/>
        <w:gridCol w:w="4658"/>
        <w:gridCol w:w="3538"/>
      </w:tblGrid>
      <w:tr w:rsidR="00CA647C" w:rsidTr="008E71C3">
        <w:tc>
          <w:tcPr>
            <w:tcW w:w="866" w:type="dxa"/>
          </w:tcPr>
          <w:p w:rsidR="00CA647C" w:rsidRPr="006D3570" w:rsidRDefault="00CA647C" w:rsidP="00345D86">
            <w:pPr>
              <w:jc w:val="center"/>
              <w:rPr>
                <w:rFonts w:ascii="MetaPro-Medium" w:hAnsi="MetaPro-Medium"/>
              </w:rPr>
            </w:pPr>
            <w:r w:rsidRPr="006D3570">
              <w:rPr>
                <w:rFonts w:ascii="MetaPro-Medium" w:hAnsi="MetaPro-Medium"/>
              </w:rPr>
              <w:t>Schritt</w:t>
            </w:r>
          </w:p>
        </w:tc>
        <w:tc>
          <w:tcPr>
            <w:tcW w:w="4658" w:type="dxa"/>
          </w:tcPr>
          <w:p w:rsidR="00CA647C" w:rsidRPr="006D3570" w:rsidRDefault="00CA647C" w:rsidP="00345D86">
            <w:pPr>
              <w:rPr>
                <w:rFonts w:ascii="MetaPro-Medium" w:hAnsi="MetaPro-Medium"/>
              </w:rPr>
            </w:pPr>
            <w:r w:rsidRPr="006D3570">
              <w:rPr>
                <w:rFonts w:ascii="MetaPro-Medium" w:hAnsi="MetaPro-Medium"/>
              </w:rPr>
              <w:t>Aktion</w:t>
            </w:r>
          </w:p>
        </w:tc>
        <w:tc>
          <w:tcPr>
            <w:tcW w:w="3538" w:type="dxa"/>
          </w:tcPr>
          <w:p w:rsidR="00CA647C" w:rsidRPr="006D3570" w:rsidRDefault="00CA647C" w:rsidP="00345D86">
            <w:pPr>
              <w:rPr>
                <w:rFonts w:ascii="MetaPro-Medium" w:hAnsi="MetaPro-Medium"/>
              </w:rPr>
            </w:pPr>
            <w:r w:rsidRPr="006D3570">
              <w:rPr>
                <w:rFonts w:ascii="MetaPro-Medium" w:hAnsi="MetaPro-Medium"/>
              </w:rPr>
              <w:t>Erwartetes Resultat</w:t>
            </w:r>
          </w:p>
        </w:tc>
      </w:tr>
      <w:tr w:rsidR="008E71C3" w:rsidTr="008E71C3">
        <w:tc>
          <w:tcPr>
            <w:tcW w:w="866" w:type="dxa"/>
          </w:tcPr>
          <w:p w:rsidR="008E71C3" w:rsidRPr="006D3570" w:rsidRDefault="008E71C3" w:rsidP="008E71C3">
            <w:pPr>
              <w:jc w:val="center"/>
              <w:rPr>
                <w:rFonts w:ascii="MetaPro-Medium" w:hAnsi="MetaPro-Medium"/>
              </w:rPr>
            </w:pPr>
            <w:r w:rsidRPr="006D3570">
              <w:rPr>
                <w:rFonts w:ascii="MetaPro-Medium" w:hAnsi="MetaPro-Medium"/>
              </w:rPr>
              <w:t>1</w:t>
            </w:r>
          </w:p>
        </w:tc>
        <w:tc>
          <w:tcPr>
            <w:tcW w:w="4658" w:type="dxa"/>
          </w:tcPr>
          <w:p w:rsidR="008E71C3" w:rsidRDefault="008E71C3" w:rsidP="008E71C3">
            <w:r>
              <w:t>Einstellungen-Ansicht aufrufen.</w:t>
            </w:r>
          </w:p>
        </w:tc>
        <w:tc>
          <w:tcPr>
            <w:tcW w:w="3538" w:type="dxa"/>
          </w:tcPr>
          <w:p w:rsidR="008E71C3" w:rsidRDefault="008E71C3" w:rsidP="008E71C3">
            <w:r>
              <w:t>Benutzerliste wird angezeigt.</w:t>
            </w:r>
          </w:p>
        </w:tc>
      </w:tr>
      <w:tr w:rsidR="008E71C3" w:rsidTr="008E71C3">
        <w:tc>
          <w:tcPr>
            <w:tcW w:w="866" w:type="dxa"/>
          </w:tcPr>
          <w:p w:rsidR="008E71C3" w:rsidRPr="006D3570" w:rsidRDefault="008E71C3" w:rsidP="008E71C3">
            <w:pPr>
              <w:jc w:val="center"/>
              <w:rPr>
                <w:rFonts w:ascii="MetaPro-Medium" w:hAnsi="MetaPro-Medium"/>
              </w:rPr>
            </w:pPr>
            <w:r>
              <w:rPr>
                <w:rFonts w:ascii="MetaPro-Medium" w:hAnsi="MetaPro-Medium"/>
              </w:rPr>
              <w:t>2</w:t>
            </w:r>
          </w:p>
        </w:tc>
        <w:tc>
          <w:tcPr>
            <w:tcW w:w="4658" w:type="dxa"/>
          </w:tcPr>
          <w:p w:rsidR="008E71C3" w:rsidRDefault="008E71C3" w:rsidP="008E71C3">
            <w:r>
              <w:t>Rolle eines Benutzers ändern (Normal</w:t>
            </w:r>
            <w:r>
              <w:sym w:font="Wingdings" w:char="F0E0"/>
            </w:r>
            <w:r>
              <w:t>Admin).</w:t>
            </w:r>
          </w:p>
        </w:tc>
        <w:tc>
          <w:tcPr>
            <w:tcW w:w="3538" w:type="dxa"/>
          </w:tcPr>
          <w:p w:rsidR="008E71C3" w:rsidRDefault="008E71C3" w:rsidP="008E71C3">
            <w:r>
              <w:t>Erfolgsmeldung erscheint (Änderungen gespeichert).</w:t>
            </w:r>
          </w:p>
        </w:tc>
      </w:tr>
      <w:tr w:rsidR="008E71C3" w:rsidTr="008E71C3">
        <w:tc>
          <w:tcPr>
            <w:tcW w:w="866" w:type="dxa"/>
          </w:tcPr>
          <w:p w:rsidR="008E71C3" w:rsidRDefault="008E71C3" w:rsidP="008E71C3">
            <w:pPr>
              <w:jc w:val="center"/>
              <w:rPr>
                <w:rFonts w:ascii="MetaPro-Medium" w:hAnsi="MetaPro-Medium"/>
              </w:rPr>
            </w:pPr>
            <w:r>
              <w:rPr>
                <w:rFonts w:ascii="MetaPro-Medium" w:hAnsi="MetaPro-Medium"/>
              </w:rPr>
              <w:t>3</w:t>
            </w:r>
          </w:p>
        </w:tc>
        <w:tc>
          <w:tcPr>
            <w:tcW w:w="4658" w:type="dxa"/>
          </w:tcPr>
          <w:p w:rsidR="008E71C3" w:rsidRDefault="00932B52" w:rsidP="008E71C3">
            <w:r>
              <w:t>Test-</w:t>
            </w:r>
            <w:r w:rsidR="008E71C3">
              <w:t xml:space="preserve">API zur Anmeldung mit </w:t>
            </w:r>
            <w:r>
              <w:t>bearbeitetem</w:t>
            </w:r>
            <w:r w:rsidR="008E71C3">
              <w:t xml:space="preserve"> Benutzer anpassen (</w:t>
            </w:r>
            <w:r>
              <w:t>Login-Key ändern), Browser-Cookies löschen und Anwendung neu laden.</w:t>
            </w:r>
          </w:p>
        </w:tc>
        <w:tc>
          <w:tcPr>
            <w:tcW w:w="3538" w:type="dxa"/>
          </w:tcPr>
          <w:p w:rsidR="008E71C3" w:rsidRDefault="00932B52" w:rsidP="008E71C3">
            <w:r>
              <w:t xml:space="preserve">Angemeldet mit bearbeitetem Benutzer, Admin-Funktionen </w:t>
            </w:r>
            <w:r w:rsidR="00B35180">
              <w:t>werden angezeigt</w:t>
            </w:r>
            <w:r>
              <w:t>.</w:t>
            </w:r>
          </w:p>
        </w:tc>
      </w:tr>
    </w:tbl>
    <w:p w:rsidR="004E26BB" w:rsidRDefault="004E26BB" w:rsidP="00CA647C"/>
    <w:p w:rsidR="00CA647C" w:rsidRPr="006D3570" w:rsidRDefault="004E26BB" w:rsidP="00CA647C">
      <w:r>
        <w:br w:type="page"/>
      </w:r>
    </w:p>
    <w:p w:rsidR="00C65D0A" w:rsidRDefault="00C65D0A" w:rsidP="00C65D0A">
      <w:pPr>
        <w:pStyle w:val="berschrift3"/>
        <w:rPr>
          <w:lang w:eastAsia="de-CH"/>
        </w:rPr>
      </w:pPr>
      <w:bookmarkStart w:id="77" w:name="_Toc8223758"/>
      <w:r>
        <w:rPr>
          <w:lang w:eastAsia="de-CH"/>
        </w:rPr>
        <w:lastRenderedPageBreak/>
        <w:t>Sicherheitskonzept</w:t>
      </w:r>
      <w:bookmarkEnd w:id="77"/>
    </w:p>
    <w:p w:rsidR="00514FAF" w:rsidRPr="001F73AF" w:rsidRDefault="00514FAF" w:rsidP="00514FAF">
      <w:r w:rsidRPr="001F73AF">
        <w:t>Das Sicherheitskonzept orientiert sich an den</w:t>
      </w:r>
      <w:r>
        <w:t xml:space="preserve"> aktuellsten</w:t>
      </w:r>
      <w:r w:rsidRPr="001F73AF">
        <w:t xml:space="preserve"> «OWASP Top 10 Risiken für Anwendungs</w:t>
      </w:r>
      <w:r>
        <w:t>-</w:t>
      </w:r>
      <w:r w:rsidRPr="001F73AF">
        <w:t>sicherheit</w:t>
      </w:r>
      <w:r w:rsidR="00AB06A7">
        <w:t xml:space="preserve"> 2013</w:t>
      </w:r>
      <w:r w:rsidR="00D51F64">
        <w:t>*</w:t>
      </w:r>
      <w:r w:rsidRPr="001F73AF">
        <w:t>»</w:t>
      </w:r>
      <w:r>
        <w:rPr>
          <w:rStyle w:val="Funotenzeichen"/>
        </w:rPr>
        <w:footnoteReference w:id="11"/>
      </w:r>
      <w:r w:rsidRPr="001F73AF">
        <w:t xml:space="preserve">. Damit können die gängigsten Angriffsmöglichkeiten analysiert und vermieden werden, wobei die Entwicklung des Front-Ends nur von einem Bruchteil der Top 10 Risiken betroffen sein kann. Die meisten Risiken müssen bei der Entwicklung des Back-Ends berücksichtigt werden, da hier die gesamten Daten verarbeitet und gespeichert werden. Folgend werden die Top 10 kurz erläutert und markiert, falls sie im Front-End </w:t>
      </w:r>
      <w:r>
        <w:t>berücksichtigt werden</w:t>
      </w:r>
      <w:r w:rsidRPr="001F73AF">
        <w:t xml:space="preserve"> </w:t>
      </w:r>
      <w:r>
        <w:t>sollten</w:t>
      </w:r>
      <w:r w:rsidRPr="001F73AF">
        <w:t>.</w:t>
      </w:r>
    </w:p>
    <w:p w:rsidR="00514FAF" w:rsidRDefault="00514FAF" w:rsidP="00514FAF">
      <w:pPr>
        <w:pStyle w:val="Listenabsatz"/>
        <w:numPr>
          <w:ilvl w:val="0"/>
          <w:numId w:val="16"/>
        </w:numPr>
      </w:pPr>
      <w:r w:rsidRPr="001F73AF">
        <w:t>A1 – Injection</w:t>
      </w:r>
    </w:p>
    <w:p w:rsidR="00514FAF" w:rsidRPr="00C05D4B" w:rsidRDefault="00514FAF" w:rsidP="00514FAF">
      <w:pPr>
        <w:pStyle w:val="Listenabsatz"/>
        <w:rPr>
          <w:i/>
        </w:rPr>
      </w:pPr>
      <w:r w:rsidRPr="00C05D4B">
        <w:rPr>
          <w:i/>
        </w:rPr>
        <w:t>Muss im Back-End verhindert werden, da hier SQL-Abfragen vorgenommen werden.</w:t>
      </w:r>
    </w:p>
    <w:p w:rsidR="00514FAF" w:rsidRDefault="00514FAF" w:rsidP="00514FAF">
      <w:pPr>
        <w:pStyle w:val="Listenabsatz"/>
        <w:numPr>
          <w:ilvl w:val="0"/>
          <w:numId w:val="16"/>
        </w:numPr>
      </w:pPr>
      <w:r w:rsidRPr="001F73AF">
        <w:t>A2 – Fehler in Authentifizierung und Session-Management</w:t>
      </w:r>
    </w:p>
    <w:p w:rsidR="00514FAF" w:rsidRPr="00C05D4B" w:rsidRDefault="00514FAF" w:rsidP="00514FAF">
      <w:pPr>
        <w:pStyle w:val="Listenabsatz"/>
        <w:rPr>
          <w:i/>
        </w:rPr>
      </w:pPr>
      <w:r w:rsidRPr="00C05D4B">
        <w:rPr>
          <w:i/>
        </w:rPr>
        <w:t>Muss im Back-End verhindert werden, da die gesamte Authentifizierung dort stattfindet.</w:t>
      </w:r>
    </w:p>
    <w:p w:rsidR="00514FAF" w:rsidRPr="001F73AF" w:rsidRDefault="00514FAF" w:rsidP="00514FAF">
      <w:pPr>
        <w:pStyle w:val="Listenabsatz"/>
        <w:numPr>
          <w:ilvl w:val="0"/>
          <w:numId w:val="16"/>
        </w:numPr>
      </w:pPr>
      <w:r w:rsidRPr="00BC21AB">
        <w:rPr>
          <w:rFonts w:ascii="MetaPro-Bold" w:hAnsi="MetaPro-Bold"/>
        </w:rPr>
        <w:t>A3 –</w:t>
      </w:r>
      <w:r w:rsidRPr="001F73AF">
        <w:t xml:space="preserve"> </w:t>
      </w:r>
      <w:r w:rsidRPr="00BC21AB">
        <w:rPr>
          <w:rFonts w:ascii="MetaPro-Bold" w:hAnsi="MetaPro-Bold"/>
        </w:rPr>
        <w:t>Cross-Site-Scripting</w:t>
      </w:r>
      <w:r w:rsidRPr="001F73AF">
        <w:t xml:space="preserve"> (</w:t>
      </w:r>
      <w:r>
        <w:t>w</w:t>
      </w:r>
      <w:r w:rsidRPr="001F73AF">
        <w:t>ird in 3 Arten unterteilt)</w:t>
      </w:r>
    </w:p>
    <w:p w:rsidR="00514FAF" w:rsidRPr="001F73AF" w:rsidRDefault="00514FAF" w:rsidP="00514FAF">
      <w:pPr>
        <w:pStyle w:val="Listenabsatz"/>
        <w:numPr>
          <w:ilvl w:val="1"/>
          <w:numId w:val="16"/>
        </w:numPr>
      </w:pPr>
      <w:r w:rsidRPr="00BC21AB">
        <w:rPr>
          <w:rFonts w:ascii="MetaPro-Bold" w:hAnsi="MetaPro-Bold"/>
        </w:rPr>
        <w:t>Stored</w:t>
      </w:r>
      <w:r w:rsidRPr="001F73AF">
        <w:t>: Betrifft gespeicherte Daten und muss im Back-End verhindert werden. Rückgabewerte könnten jedoch im Front-End zu Problemen führen.</w:t>
      </w:r>
    </w:p>
    <w:p w:rsidR="00514FAF" w:rsidRPr="001F73AF" w:rsidRDefault="00514FAF" w:rsidP="00514FAF">
      <w:pPr>
        <w:pStyle w:val="Listenabsatz"/>
        <w:numPr>
          <w:ilvl w:val="1"/>
          <w:numId w:val="16"/>
        </w:numPr>
      </w:pPr>
      <w:r w:rsidRPr="00BC21AB">
        <w:rPr>
          <w:rFonts w:ascii="MetaPro-Bold" w:hAnsi="MetaPro-Bold"/>
        </w:rPr>
        <w:t>Reflected</w:t>
      </w:r>
      <w:r w:rsidRPr="001F73AF">
        <w:t>: Betrifft Formulareingaben welche vom Back-End ungespeichert zurückgegeben, und anschliessend im Front-End verwendet werden. Sollte im Back-End verhindert, kann aber im Front-End geprüft werden.</w:t>
      </w:r>
    </w:p>
    <w:p w:rsidR="00514FAF" w:rsidRPr="001F73AF" w:rsidRDefault="00514FAF" w:rsidP="00514FAF">
      <w:pPr>
        <w:pStyle w:val="Listenabsatz"/>
        <w:numPr>
          <w:ilvl w:val="1"/>
          <w:numId w:val="16"/>
        </w:numPr>
      </w:pPr>
      <w:r w:rsidRPr="00BC21AB">
        <w:rPr>
          <w:rFonts w:ascii="MetaPro-Bold" w:hAnsi="MetaPro-Bold"/>
        </w:rPr>
        <w:t>Dom-Based</w:t>
      </w:r>
      <w:r w:rsidRPr="001F73AF">
        <w:t>: Betrifft nur das Front-End und muss dort verhindert werden.</w:t>
      </w:r>
    </w:p>
    <w:p w:rsidR="00514FAF" w:rsidRDefault="00514FAF" w:rsidP="00514FAF">
      <w:pPr>
        <w:pStyle w:val="Listenabsatz"/>
        <w:numPr>
          <w:ilvl w:val="0"/>
          <w:numId w:val="16"/>
        </w:numPr>
      </w:pPr>
      <w:r w:rsidRPr="001F73AF">
        <w:t xml:space="preserve">A4 – Unsichere direkte Objektreferenzen: </w:t>
      </w:r>
    </w:p>
    <w:p w:rsidR="00514FAF" w:rsidRPr="00C05D4B" w:rsidRDefault="00514FAF" w:rsidP="00514FAF">
      <w:pPr>
        <w:pStyle w:val="Listenabsatz"/>
        <w:rPr>
          <w:i/>
        </w:rPr>
      </w:pPr>
      <w:r w:rsidRPr="00C05D4B">
        <w:rPr>
          <w:i/>
        </w:rPr>
        <w:t>Muss im Back-End verhindert werden, da hier betroffene Abfragen mit dynamischen Parametern stattfinden würden.</w:t>
      </w:r>
    </w:p>
    <w:p w:rsidR="00514FAF" w:rsidRDefault="00514FAF" w:rsidP="00514FAF">
      <w:pPr>
        <w:pStyle w:val="Listenabsatz"/>
        <w:numPr>
          <w:ilvl w:val="0"/>
          <w:numId w:val="16"/>
        </w:numPr>
      </w:pPr>
      <w:r w:rsidRPr="001F73AF">
        <w:t xml:space="preserve">A5 – Sicherheitsrelevante Fehlkonfiguration </w:t>
      </w:r>
    </w:p>
    <w:p w:rsidR="00514FAF" w:rsidRPr="00C05D4B" w:rsidRDefault="00514FAF" w:rsidP="00514FAF">
      <w:pPr>
        <w:pStyle w:val="Listenabsatz"/>
        <w:rPr>
          <w:i/>
        </w:rPr>
      </w:pPr>
      <w:r w:rsidRPr="00C05D4B">
        <w:rPr>
          <w:i/>
        </w:rPr>
        <w:t>Betrifft die Server-Konfiguration im Back-End.</w:t>
      </w:r>
    </w:p>
    <w:p w:rsidR="00514FAF" w:rsidRDefault="00514FAF" w:rsidP="00514FAF">
      <w:pPr>
        <w:pStyle w:val="Listenabsatz"/>
        <w:numPr>
          <w:ilvl w:val="0"/>
          <w:numId w:val="16"/>
        </w:numPr>
      </w:pPr>
      <w:r w:rsidRPr="001F73AF">
        <w:t>A6 – Verlust der Vertraulichkeit sensibler Daten</w:t>
      </w:r>
    </w:p>
    <w:p w:rsidR="00514FAF" w:rsidRPr="00C05D4B" w:rsidRDefault="00514FAF" w:rsidP="00514FAF">
      <w:pPr>
        <w:pStyle w:val="Listenabsatz"/>
        <w:rPr>
          <w:i/>
        </w:rPr>
      </w:pPr>
      <w:r w:rsidRPr="00C05D4B">
        <w:rPr>
          <w:i/>
        </w:rPr>
        <w:t>Betrifft die Verschlüsselung von sensiblen Daten (Passwörter, Kreditkarten) im Back-End.</w:t>
      </w:r>
    </w:p>
    <w:p w:rsidR="00514FAF" w:rsidRDefault="00514FAF" w:rsidP="00514FAF">
      <w:pPr>
        <w:pStyle w:val="Listenabsatz"/>
        <w:numPr>
          <w:ilvl w:val="0"/>
          <w:numId w:val="16"/>
        </w:numPr>
      </w:pPr>
      <w:r w:rsidRPr="00BC21AB">
        <w:rPr>
          <w:rFonts w:ascii="MetaPro-Bold" w:hAnsi="MetaPro-Bold"/>
        </w:rPr>
        <w:t>A7 –</w:t>
      </w:r>
      <w:r w:rsidRPr="001F73AF">
        <w:t xml:space="preserve"> </w:t>
      </w:r>
      <w:r w:rsidRPr="00BC21AB">
        <w:rPr>
          <w:rFonts w:ascii="MetaPro-Bold" w:hAnsi="MetaPro-Bold"/>
        </w:rPr>
        <w:t>Fehlerhafte Autorisierung auf Anwendungsebene</w:t>
      </w:r>
      <w:r w:rsidRPr="001F73AF">
        <w:t xml:space="preserve">: </w:t>
      </w:r>
    </w:p>
    <w:p w:rsidR="00514FAF" w:rsidRPr="00C05D4B" w:rsidRDefault="00514FAF" w:rsidP="00514FAF">
      <w:pPr>
        <w:pStyle w:val="Listenabsatz"/>
        <w:rPr>
          <w:i/>
        </w:rPr>
      </w:pPr>
      <w:r w:rsidRPr="00C05D4B">
        <w:rPr>
          <w:i/>
        </w:rPr>
        <w:t xml:space="preserve">Betrifft das Front-End, da hier Formulare und Seiten </w:t>
      </w:r>
      <w:r>
        <w:rPr>
          <w:i/>
        </w:rPr>
        <w:t>in Abhängigkeit</w:t>
      </w:r>
      <w:r w:rsidRPr="00C05D4B">
        <w:rPr>
          <w:i/>
        </w:rPr>
        <w:t xml:space="preserve"> </w:t>
      </w:r>
      <w:r>
        <w:rPr>
          <w:i/>
        </w:rPr>
        <w:t xml:space="preserve">von </w:t>
      </w:r>
      <w:r w:rsidRPr="00C05D4B">
        <w:rPr>
          <w:i/>
        </w:rPr>
        <w:t>de</w:t>
      </w:r>
      <w:r>
        <w:rPr>
          <w:i/>
        </w:rPr>
        <w:t>n</w:t>
      </w:r>
      <w:r w:rsidRPr="00C05D4B">
        <w:rPr>
          <w:i/>
        </w:rPr>
        <w:t xml:space="preserve"> Berechtigung</w:t>
      </w:r>
      <w:r>
        <w:rPr>
          <w:i/>
        </w:rPr>
        <w:t>en des angemeldeten Benutzers</w:t>
      </w:r>
      <w:r w:rsidRPr="00C05D4B">
        <w:rPr>
          <w:i/>
        </w:rPr>
        <w:t xml:space="preserve"> angezeigt werden.</w:t>
      </w:r>
    </w:p>
    <w:p w:rsidR="00514FAF" w:rsidRDefault="00514FAF" w:rsidP="00514FAF">
      <w:pPr>
        <w:pStyle w:val="Listenabsatz"/>
        <w:numPr>
          <w:ilvl w:val="0"/>
          <w:numId w:val="16"/>
        </w:numPr>
      </w:pPr>
      <w:r w:rsidRPr="00BC21AB">
        <w:rPr>
          <w:rFonts w:ascii="MetaPro-Bold" w:hAnsi="MetaPro-Bold"/>
        </w:rPr>
        <w:t>A8 – Cross-Site-Request-Forgery (CSRF)</w:t>
      </w:r>
    </w:p>
    <w:p w:rsidR="00514FAF" w:rsidRPr="00C05D4B" w:rsidRDefault="00514FAF" w:rsidP="00514FAF">
      <w:pPr>
        <w:pStyle w:val="Listenabsatz"/>
        <w:rPr>
          <w:i/>
        </w:rPr>
      </w:pPr>
      <w:r w:rsidRPr="00C05D4B">
        <w:rPr>
          <w:i/>
        </w:rPr>
        <w:t>Kann Front- und Back-End betreffen, je nachdem wie Tokens geprüft und eingesetzt werden.</w:t>
      </w:r>
    </w:p>
    <w:p w:rsidR="00514FAF" w:rsidRDefault="00514FAF" w:rsidP="00514FAF">
      <w:pPr>
        <w:pStyle w:val="Listenabsatz"/>
        <w:numPr>
          <w:ilvl w:val="0"/>
          <w:numId w:val="16"/>
        </w:numPr>
      </w:pPr>
      <w:r w:rsidRPr="00BC21AB">
        <w:rPr>
          <w:rFonts w:ascii="MetaPro-Bold" w:hAnsi="MetaPro-Bold"/>
        </w:rPr>
        <w:t>A9 – Nutzung von Komponenten mit bekannten Schwachstellen</w:t>
      </w:r>
    </w:p>
    <w:p w:rsidR="00514FAF" w:rsidRPr="00C05D4B" w:rsidRDefault="00514FAF" w:rsidP="00514FAF">
      <w:pPr>
        <w:pStyle w:val="Listenabsatz"/>
        <w:rPr>
          <w:i/>
        </w:rPr>
      </w:pPr>
      <w:r w:rsidRPr="00C05D4B">
        <w:rPr>
          <w:i/>
        </w:rPr>
        <w:t>Betrifft Front- und Back-End.</w:t>
      </w:r>
    </w:p>
    <w:p w:rsidR="00514FAF" w:rsidRDefault="00514FAF" w:rsidP="00514FAF">
      <w:pPr>
        <w:pStyle w:val="Listenabsatz"/>
        <w:numPr>
          <w:ilvl w:val="0"/>
          <w:numId w:val="16"/>
        </w:numPr>
      </w:pPr>
      <w:r w:rsidRPr="00BC21AB">
        <w:rPr>
          <w:rFonts w:ascii="MetaPro-Bold" w:hAnsi="MetaPro-Bold"/>
        </w:rPr>
        <w:t>A10 – Ungeprüfte Um- und Weiterleitungen</w:t>
      </w:r>
    </w:p>
    <w:p w:rsidR="00D51F64" w:rsidRDefault="00514FAF" w:rsidP="00D51F64">
      <w:pPr>
        <w:pStyle w:val="Listenabsatz"/>
        <w:rPr>
          <w:i/>
        </w:rPr>
      </w:pPr>
      <w:r w:rsidRPr="00C05D4B">
        <w:rPr>
          <w:i/>
        </w:rPr>
        <w:t>Betrifft Front- und Back-End.</w:t>
      </w:r>
    </w:p>
    <w:p w:rsidR="00D51F64" w:rsidRDefault="00D51F64" w:rsidP="00D51F64">
      <w:pPr>
        <w:pStyle w:val="Listenabsatz"/>
        <w:rPr>
          <w:i/>
        </w:rPr>
      </w:pPr>
    </w:p>
    <w:p w:rsidR="00A20E4C" w:rsidRPr="008D6866" w:rsidRDefault="00D51F64" w:rsidP="00CA6314">
      <w:r>
        <w:t>* Die OWASP Top 10 von 2013 sind</w:t>
      </w:r>
      <w:r w:rsidRPr="00D51F64">
        <w:t xml:space="preserve"> </w:t>
      </w:r>
      <w:r>
        <w:t>in Bezug auf Pelan inhaltlich gleich relevant wie die neuere Version von 2017, einzig die Reihenfolge der Risiken hat sich geändert.</w:t>
      </w:r>
      <w:r w:rsidR="00CA6314">
        <w:rPr>
          <w:i/>
        </w:rPr>
        <w:br w:type="page"/>
      </w:r>
    </w:p>
    <w:p w:rsidR="00514FAF" w:rsidRPr="001F73AF" w:rsidRDefault="00514FAF" w:rsidP="00514FAF">
      <w:pPr>
        <w:pStyle w:val="berschrift4"/>
      </w:pPr>
      <w:r w:rsidRPr="001F73AF">
        <w:lastRenderedPageBreak/>
        <w:t>A3 – Cross-Site-Scripting: Reflected</w:t>
      </w:r>
      <w:r>
        <w:t>/Stored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Reflektiertes XSS ist möglich, wenn Benutzereingaben vom Back-End ungeprüft zurückgegeben, und anschliessend im Front-End eingesetzt werden. </w:t>
      </w:r>
      <w:r>
        <w:t>Wenn das Front-End Rückgabewerte des Back-Ends allgemein nicht überprüft, besteht zusätzlich die Gefahr von Stored-XSS.</w:t>
      </w:r>
    </w:p>
    <w:p w:rsidR="00514FAF" w:rsidRPr="00BC21AB" w:rsidRDefault="00514FAF" w:rsidP="00514FAF">
      <w:pPr>
        <w:pStyle w:val="Untertitel"/>
      </w:pPr>
      <w:r w:rsidRPr="00BC21AB">
        <w:t>Allgemeines Beispiel</w:t>
      </w:r>
    </w:p>
    <w:p w:rsidR="00514FAF" w:rsidRPr="001F73AF" w:rsidRDefault="00514FAF" w:rsidP="00514FAF">
      <w:r w:rsidRPr="001F73AF">
        <w:t>Die Anwendung nutzt im Front-End eine einfache Variable, um die Berechtigung des Benutzers zu speichern. Ein Angreifer ändert eine Eingabe so ab, dass darin Code zum Verfälschen dieser Variable enthalten ist. Die Eingabe wird an den Server gesendet, und dieser gibt den Wert ohne Prüfung wieder zurück. Das Front-End nutzt den Wert zur Ausführung eines Scripts, wobei die Berechtigungen des Benutzers durch eine fehlende Überprüfung angepasst werden.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19"/>
        </w:numPr>
      </w:pPr>
      <w:r w:rsidRPr="001F73AF">
        <w:t>Rückgabewerte des Back-Ends vorgängig Überprüfen oder nicht unspezifisch evaluieren.</w:t>
      </w:r>
    </w:p>
    <w:p w:rsidR="00514FAF" w:rsidRPr="001F73AF" w:rsidRDefault="00514FAF" w:rsidP="00514FAF">
      <w:pPr>
        <w:pStyle w:val="Listenabsatz"/>
        <w:numPr>
          <w:ilvl w:val="0"/>
          <w:numId w:val="19"/>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Default="00514FAF" w:rsidP="00514FAF">
      <w:r w:rsidRPr="001F73AF">
        <w:t xml:space="preserve">Wird bei betroffenen Stellen im Code korrekt mit den Abhängigkeiten gearbeitet? </w:t>
      </w:r>
      <w:r>
        <w:t>W</w:t>
      </w:r>
      <w:r w:rsidRPr="001F73AF">
        <w:t>erden ansonsten eine Überprüfung</w:t>
      </w:r>
      <w:r>
        <w:t xml:space="preserve"> und </w:t>
      </w:r>
      <w:r w:rsidRPr="001F73AF">
        <w:t xml:space="preserve">spezifische Verarbeitung durchgeführt? </w:t>
      </w:r>
    </w:p>
    <w:p w:rsidR="009D7E95" w:rsidRPr="001F73AF" w:rsidRDefault="009D7E95" w:rsidP="00514FAF"/>
    <w:p w:rsidR="00514FAF" w:rsidRPr="001F73AF" w:rsidRDefault="00514FAF" w:rsidP="00514FAF">
      <w:pPr>
        <w:pStyle w:val="berschrift4"/>
      </w:pPr>
      <w:r w:rsidRPr="001F73AF">
        <w:t>A3 – Cross-Site-Scripting: Dom-Based</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unabhängig vom Back-End Variablen eingesetzt werden, welche vom Benutzer bearbeitet werden könnten, besteht die Gefahr von Dom-Based XSS. </w:t>
      </w:r>
    </w:p>
    <w:p w:rsidR="00514FAF" w:rsidRPr="00BC21AB" w:rsidRDefault="00514FAF" w:rsidP="00514FAF">
      <w:pPr>
        <w:pStyle w:val="Untertitel"/>
      </w:pPr>
      <w:r w:rsidRPr="00BC21AB">
        <w:t>Allgemeines Beispiel</w:t>
      </w:r>
    </w:p>
    <w:p w:rsidR="00514FAF" w:rsidRPr="001F73AF" w:rsidRDefault="00514FAF" w:rsidP="00514FAF">
      <w:r w:rsidRPr="001F73AF">
        <w:t>Die Anwendung arbeitet mit Variablen, welche aus der URL gelesen werden. Ein Angreifer bearbeitet die URL in seinem Browser und ersetzt den Wert der Variable mit einem Script. Die Anwendung übernimmt das Script ungeprüft aus de</w:t>
      </w:r>
      <w:r>
        <w:t>n</w:t>
      </w:r>
      <w:r w:rsidRPr="001F73AF">
        <w:t xml:space="preserve"> Variablen und es kommt zu dessen Ausführung.</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0"/>
        </w:numPr>
      </w:pPr>
      <w:r w:rsidRPr="001F73AF">
        <w:t>Auf die Nutzung der URL für Variablen verzichten.</w:t>
      </w:r>
    </w:p>
    <w:p w:rsidR="00514FAF" w:rsidRPr="001F73AF" w:rsidRDefault="00514FAF" w:rsidP="00514FAF">
      <w:pPr>
        <w:pStyle w:val="Listenabsatz"/>
        <w:numPr>
          <w:ilvl w:val="0"/>
          <w:numId w:val="20"/>
        </w:numPr>
      </w:pPr>
      <w:r w:rsidRPr="001F73AF">
        <w:t>Betroffene Werte vorgängig Überprüfen oder nur spezifisch verarbeiten.</w:t>
      </w:r>
    </w:p>
    <w:p w:rsidR="00514FAF" w:rsidRPr="001F73AF" w:rsidRDefault="00514FAF" w:rsidP="00514FAF">
      <w:pPr>
        <w:pStyle w:val="Listenabsatz"/>
        <w:numPr>
          <w:ilvl w:val="0"/>
          <w:numId w:val="20"/>
        </w:numPr>
      </w:pPr>
      <w:r w:rsidRPr="001F73AF">
        <w:t xml:space="preserve">Durch korrekte Anwendung von Vue.js und </w:t>
      </w:r>
      <w:r>
        <w:t xml:space="preserve">den </w:t>
      </w:r>
      <w:r w:rsidRPr="001F73AF">
        <w:t>genutzten Abhängigkeiten deren vordefinierte Verteidigungs-mechanismen anwenden.</w:t>
      </w:r>
    </w:p>
    <w:p w:rsidR="00514FAF" w:rsidRPr="00BC21AB" w:rsidRDefault="00514FAF" w:rsidP="00514FAF">
      <w:pPr>
        <w:pStyle w:val="Untertitel"/>
      </w:pPr>
      <w:r w:rsidRPr="00BC21AB">
        <w:t>Überprüfung</w:t>
      </w:r>
    </w:p>
    <w:p w:rsidR="00514FAF" w:rsidRPr="008C5332" w:rsidRDefault="00514FAF" w:rsidP="00514FAF">
      <w:r w:rsidRPr="001F73AF">
        <w:t xml:space="preserve">Wird bei betroffenen Stellen im Code korrekt mit den Abhängigkeiten gearbeitet? </w:t>
      </w:r>
      <w:r>
        <w:t>W</w:t>
      </w:r>
      <w:r w:rsidRPr="001F73AF">
        <w:t xml:space="preserve">erden ansonsten eine Überprüfung </w:t>
      </w:r>
      <w:r>
        <w:t>und</w:t>
      </w:r>
      <w:r w:rsidRPr="001F73AF">
        <w:t xml:space="preserve"> spezifische Verarbeitung durchgeführt? </w:t>
      </w:r>
      <w:r>
        <w:br w:type="page"/>
      </w:r>
    </w:p>
    <w:p w:rsidR="00514FAF" w:rsidRPr="001F73AF" w:rsidRDefault="00514FAF" w:rsidP="00514FAF">
      <w:pPr>
        <w:pStyle w:val="berschrift4"/>
      </w:pPr>
      <w:r w:rsidRPr="001F73AF">
        <w:lastRenderedPageBreak/>
        <w:t>A7 – Fehlerhafte Autorisierung auf Anwendungsebene</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die Anzeige von bestimmten Ansichten oder Funktionen abhängig von einem Autorisierungs-mechanismus ist, besteht die Gefahr, dass Fehler zu unberechtigten Zugriffen führen können. </w:t>
      </w:r>
    </w:p>
    <w:p w:rsidR="00514FAF" w:rsidRPr="00BC21AB" w:rsidRDefault="00514FAF" w:rsidP="00514FAF">
      <w:pPr>
        <w:pStyle w:val="Untertitel"/>
      </w:pPr>
      <w:r w:rsidRPr="00BC21AB">
        <w:t>Allgemeines Beispiel</w:t>
      </w:r>
    </w:p>
    <w:p w:rsidR="00514FAF" w:rsidRPr="001F73AF" w:rsidRDefault="00514FAF" w:rsidP="00514FAF">
      <w:r w:rsidRPr="001F73AF">
        <w:t xml:space="preserve">Der Mapping-Router einer Anwendung nutzt Pfadangaben aus der URL, um die zugehörige Seite zu laden. Wenn vor dem Laden einer Seite nicht überprüft wird, ob der Benutzer ausreichend Berechtigungen für diese hat, kann er theoretisch auf alle Seiten der Anwendung zugreifen. Wenn </w:t>
      </w:r>
      <w:r>
        <w:t>er</w:t>
      </w:r>
      <w:r w:rsidRPr="001F73AF">
        <w:t xml:space="preserve"> dort auch Eingaben machen </w:t>
      </w:r>
      <w:r>
        <w:t>kann</w:t>
      </w:r>
      <w:r w:rsidRPr="001F73AF">
        <w:t>, welche im Back-End ungeprüft verarbeitet werden, kann er unberechtigt Funktionen ausnutzen.</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1"/>
        </w:numPr>
      </w:pPr>
      <w:r w:rsidRPr="001F73AF">
        <w:t>Berechtigungen</w:t>
      </w:r>
      <w:r>
        <w:t xml:space="preserve"> bei Anfragen</w:t>
      </w:r>
      <w:r w:rsidRPr="001F73AF">
        <w:t xml:space="preserve"> im Back-End prüfen (generell notwendige Absicherung)</w:t>
      </w:r>
      <w:r>
        <w:t>.</w:t>
      </w:r>
    </w:p>
    <w:p w:rsidR="00514FAF" w:rsidRPr="001F73AF" w:rsidRDefault="00514FAF" w:rsidP="00514FAF">
      <w:pPr>
        <w:pStyle w:val="Listenabsatz"/>
        <w:numPr>
          <w:ilvl w:val="0"/>
          <w:numId w:val="21"/>
        </w:numPr>
      </w:pPr>
      <w:r w:rsidRPr="001F73AF">
        <w:t>Vor dem Laden einer Seite und Funktionen die Berechtigungen überprüfen.</w:t>
      </w:r>
    </w:p>
    <w:p w:rsidR="00514FAF" w:rsidRPr="00BC21AB" w:rsidRDefault="00514FAF" w:rsidP="00514FAF">
      <w:pPr>
        <w:pStyle w:val="Untertitel"/>
      </w:pPr>
      <w:r w:rsidRPr="00BC21AB">
        <w:t>Überprüfung</w:t>
      </w:r>
    </w:p>
    <w:p w:rsidR="00514FAF" w:rsidRDefault="00514FAF" w:rsidP="00514FAF">
      <w:r w:rsidRPr="001F73AF">
        <w:t xml:space="preserve">Kann ich durch bearbeiten der URL eine Seite ohne entsprechende Berechtigungen aufrufen? Werden meine Anfragen im Back-End überprüft? </w:t>
      </w:r>
    </w:p>
    <w:p w:rsidR="00514FAF" w:rsidRPr="001F73AF" w:rsidRDefault="00514FAF" w:rsidP="00514FAF">
      <w:pPr>
        <w:pStyle w:val="KeinLeerraum"/>
      </w:pPr>
    </w:p>
    <w:p w:rsidR="00514FAF" w:rsidRPr="001F73AF" w:rsidRDefault="00514FAF" w:rsidP="00514FAF">
      <w:pPr>
        <w:pStyle w:val="berschrift4"/>
      </w:pPr>
      <w:r w:rsidRPr="001F73AF">
        <w:t>A8 – Cross-Site-Request-Forgery (CSRF)</w:t>
      </w:r>
    </w:p>
    <w:p w:rsidR="00514FAF" w:rsidRPr="00BC21AB" w:rsidRDefault="00514FAF" w:rsidP="00514FAF">
      <w:pPr>
        <w:pStyle w:val="Untertitel"/>
      </w:pPr>
      <w:r w:rsidRPr="00BC21AB">
        <w:t>Grundlegende Erläuterung</w:t>
      </w:r>
    </w:p>
    <w:p w:rsidR="00514FAF" w:rsidRPr="001F73AF" w:rsidRDefault="00514FAF" w:rsidP="00514FAF">
      <w:r w:rsidRPr="001F73AF">
        <w:t>Wenn die Authentifizierung einer Anfrage an das Back-End mit Daten ausgeführt wird, welche der Browser mit jeder Anfrage automatisch übermittelt, besteht die Gefahr von CSRF.</w:t>
      </w:r>
    </w:p>
    <w:p w:rsidR="00514FAF" w:rsidRPr="00BC21AB" w:rsidRDefault="00514FAF" w:rsidP="00514FAF">
      <w:pPr>
        <w:pStyle w:val="Untertitel"/>
      </w:pPr>
      <w:r w:rsidRPr="00BC21AB">
        <w:t>Allgemeines Beispiel</w:t>
      </w:r>
    </w:p>
    <w:p w:rsidR="00514FAF" w:rsidRPr="001F73AF" w:rsidRDefault="00514FAF" w:rsidP="00514FAF">
      <w:r w:rsidRPr="001F73AF">
        <w:t>Bei einer Anfrage fügt der Browser automatisch ein Cookie mit einem Token hinzu. Das Back-End verwendet den Token zur Authentifizierung. Da der Browser dies automatisch tut, könnte ein Angreifer sein Opfer zu einer versteckten Anfrage verleiten, ohne dass das Opfer etwas davon mitbekommt. Dies kann ein verstecktes Script auf einer anderen Webseite sein, welche vom Opfer aufgerufen wird.</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2"/>
        </w:numPr>
      </w:pPr>
      <w:r w:rsidRPr="001F73AF">
        <w:t>Tokens nicht im Browser sondern in der Anwendung an Anfragen anfügen (Achtung: XSS!).</w:t>
      </w:r>
    </w:p>
    <w:p w:rsidR="00514FAF" w:rsidRPr="001F73AF" w:rsidRDefault="00514FAF" w:rsidP="00514FAF">
      <w:pPr>
        <w:pStyle w:val="Listenabsatz"/>
        <w:numPr>
          <w:ilvl w:val="0"/>
          <w:numId w:val="22"/>
        </w:numPr>
      </w:pPr>
      <w:r w:rsidRPr="001F73AF">
        <w:t>Um die XSS Gefahr von Punkt 1 zu vermeiden, eine Kombination von vom Browser hinzugefügten und in der Anwendung angehängten Token verwenden, und diese im Back</w:t>
      </w:r>
      <w:r>
        <w:t>-E</w:t>
      </w:r>
      <w:r w:rsidRPr="001F73AF">
        <w:t>nd</w:t>
      </w:r>
      <w:r>
        <w:t xml:space="preserve"> </w:t>
      </w:r>
      <w:r w:rsidRPr="001F73AF">
        <w:t>überprüfen.</w:t>
      </w:r>
    </w:p>
    <w:p w:rsidR="00514FAF" w:rsidRPr="00BC21AB" w:rsidRDefault="00514FAF" w:rsidP="00514FAF">
      <w:pPr>
        <w:pStyle w:val="Untertitel"/>
      </w:pPr>
      <w:r w:rsidRPr="00BC21AB">
        <w:t>Überprüfung</w:t>
      </w:r>
    </w:p>
    <w:p w:rsidR="00514FAF" w:rsidRPr="001F73AF" w:rsidRDefault="00514FAF" w:rsidP="00514FAF">
      <w:r w:rsidRPr="001F73AF">
        <w:t xml:space="preserve">Kann ich von einer anderen Webseite eine Anfrage erfolgreich an das Back-End senden? </w:t>
      </w:r>
    </w:p>
    <w:p w:rsidR="00514FAF" w:rsidRDefault="00514FAF" w:rsidP="00514FAF">
      <w:pPr>
        <w:rPr>
          <w:rFonts w:ascii="MetaPro-Normal" w:eastAsiaTheme="majorEastAsia" w:hAnsi="MetaPro-Normal" w:cstheme="majorBidi"/>
          <w:iCs/>
          <w:color w:val="003399"/>
        </w:rPr>
      </w:pPr>
      <w:r>
        <w:br w:type="page"/>
      </w:r>
    </w:p>
    <w:p w:rsidR="00514FAF" w:rsidRPr="001F73AF" w:rsidRDefault="00514FAF" w:rsidP="00514FAF">
      <w:pPr>
        <w:pStyle w:val="berschrift4"/>
      </w:pPr>
      <w:r w:rsidRPr="001F73AF">
        <w:lastRenderedPageBreak/>
        <w:t>A9 – Nutzung von Komponenten mit bekannten Schwachstellen</w:t>
      </w:r>
    </w:p>
    <w:p w:rsidR="00514FAF" w:rsidRPr="00BC21AB" w:rsidRDefault="00514FAF" w:rsidP="00514FAF">
      <w:pPr>
        <w:pStyle w:val="Untertitel"/>
      </w:pPr>
      <w:r w:rsidRPr="00BC21AB">
        <w:t>Grundlegende Erläuterung</w:t>
      </w:r>
    </w:p>
    <w:p w:rsidR="00514FAF" w:rsidRPr="001F73AF" w:rsidRDefault="00514FAF" w:rsidP="00514FAF">
      <w:r w:rsidRPr="001F73AF">
        <w:t xml:space="preserve">Wenn eine Anwendung mit Komponenten </w:t>
      </w:r>
      <w:r>
        <w:t>und/oder</w:t>
      </w:r>
      <w:r w:rsidRPr="001F73AF">
        <w:t xml:space="preserve"> Abhängigkeiten arbeitet, welche Sicherheitsschwachstellen aufweisen, können diese von Angreifern ausgenutzt werden.</w:t>
      </w:r>
      <w:r>
        <w:t xml:space="preserve"> Diese Schwachstellen können dabei von jeglicher Art sein, weshalb die Berücksichtigung von diesem Sicherheitsrisiko eine Voraussetzung für den Schutz vor allen anderen Risiken ist.</w:t>
      </w:r>
    </w:p>
    <w:p w:rsidR="00514FAF" w:rsidRPr="00BC21AB" w:rsidRDefault="00514FAF" w:rsidP="00514FAF">
      <w:pPr>
        <w:pStyle w:val="Untertitel"/>
      </w:pPr>
      <w:r w:rsidRPr="00BC21AB">
        <w:t>Überprüfung</w:t>
      </w:r>
    </w:p>
    <w:p w:rsidR="00514FAF" w:rsidRDefault="00514FAF" w:rsidP="00514FAF">
      <w:r w:rsidRPr="001F73AF">
        <w:t>Sind zu verwendeten Abhängigkeiten Schwachstellen bekannt? Wenn ja, wurden diese in der Anwendung eigenständig eliminiert?</w:t>
      </w:r>
    </w:p>
    <w:p w:rsidR="00514FAF" w:rsidRPr="001F73AF" w:rsidRDefault="00514FAF" w:rsidP="00514FAF"/>
    <w:p w:rsidR="00514FAF" w:rsidRPr="001F73AF" w:rsidRDefault="00514FAF" w:rsidP="00514FAF">
      <w:pPr>
        <w:pStyle w:val="berschrift4"/>
      </w:pPr>
      <w:r w:rsidRPr="001F73AF">
        <w:t>A10 – Ungeprüfte Um- und Weiterleitungen</w:t>
      </w:r>
    </w:p>
    <w:p w:rsidR="00514FAF" w:rsidRPr="00BC21AB" w:rsidRDefault="00514FAF" w:rsidP="00514FAF">
      <w:pPr>
        <w:pStyle w:val="Untertitel"/>
      </w:pPr>
      <w:r w:rsidRPr="00BC21AB">
        <w:t>Grundlegende Erläuterung</w:t>
      </w:r>
    </w:p>
    <w:p w:rsidR="00514FAF" w:rsidRPr="001F73AF" w:rsidRDefault="00514FAF" w:rsidP="00514FAF">
      <w:r w:rsidRPr="001F73AF">
        <w:t>Einerseits betrifft dies dieselbe Problematik wie A7 (Mapping-Router überprüft Berechtigungen vor dem Anzeigen nicht) andererseits sind hier auch Weiterleitungen auf externe Webseiten gemeint.</w:t>
      </w:r>
    </w:p>
    <w:p w:rsidR="00514FAF" w:rsidRPr="00BC21AB" w:rsidRDefault="00514FAF" w:rsidP="00514FAF">
      <w:pPr>
        <w:pStyle w:val="Untertitel"/>
      </w:pPr>
      <w:r w:rsidRPr="00BC21AB">
        <w:t>Allgemeines Beispiel</w:t>
      </w:r>
    </w:p>
    <w:p w:rsidR="00514FAF" w:rsidRPr="001F73AF" w:rsidRDefault="00514FAF" w:rsidP="00514FAF">
      <w:r w:rsidRPr="001F73AF">
        <w:t xml:space="preserve">Benutzer können in ihren Profilen eine Homepage angeben. Wenn ein anderer Benutzer nun auf den dazu generierten Link im Profil dieses Benutzers klickt, wird er auf dessen vermeintliche Homepage weitergeleitet. Diese Seite könnte jedoch auch schädlichen Code enthalten. </w:t>
      </w:r>
    </w:p>
    <w:p w:rsidR="00514FAF" w:rsidRPr="00BC21AB" w:rsidRDefault="00514FAF" w:rsidP="00514FAF">
      <w:pPr>
        <w:pStyle w:val="Untertitel"/>
      </w:pPr>
      <w:r w:rsidRPr="00BC21AB">
        <w:t>Vermeidungsmöglichkeiten</w:t>
      </w:r>
    </w:p>
    <w:p w:rsidR="00514FAF" w:rsidRPr="001F73AF" w:rsidRDefault="00514FAF" w:rsidP="00514FAF">
      <w:pPr>
        <w:pStyle w:val="Listenabsatz"/>
        <w:numPr>
          <w:ilvl w:val="0"/>
          <w:numId w:val="24"/>
        </w:numPr>
      </w:pPr>
      <w:r w:rsidRPr="001F73AF">
        <w:t>Grundsätzlich solche Weiterleitungen vermeiden.</w:t>
      </w:r>
    </w:p>
    <w:p w:rsidR="00514FAF" w:rsidRPr="001F73AF" w:rsidRDefault="00514FAF" w:rsidP="00514FAF">
      <w:pPr>
        <w:pStyle w:val="Listenabsatz"/>
        <w:numPr>
          <w:ilvl w:val="0"/>
          <w:numId w:val="24"/>
        </w:numPr>
      </w:pPr>
      <w:r w:rsidRPr="001F73AF">
        <w:t>Wenn Punkt 1 nicht umsetzbar ist, alle Weiterleitungen verifizieren oder den Benutzer zumindest warnen.</w:t>
      </w:r>
    </w:p>
    <w:p w:rsidR="00514FAF" w:rsidRPr="00BC21AB" w:rsidRDefault="00514FAF" w:rsidP="00514FAF">
      <w:pPr>
        <w:pStyle w:val="Untertitel"/>
      </w:pPr>
      <w:r w:rsidRPr="00BC21AB">
        <w:t>Überprüfung</w:t>
      </w:r>
    </w:p>
    <w:p w:rsidR="00C65D0A" w:rsidRDefault="00514FAF" w:rsidP="00C65D0A">
      <w:r w:rsidRPr="001F73AF">
        <w:t>Falls solche Weiterleitungen existieren, ist die Ziel-Webseite verifiziert/frei von schädlichem Code?</w:t>
      </w:r>
    </w:p>
    <w:p w:rsidR="009D7E95" w:rsidRDefault="009D7E95" w:rsidP="00C65D0A">
      <w:r>
        <w:br w:type="page"/>
      </w:r>
    </w:p>
    <w:p w:rsidR="00C65D0A" w:rsidRDefault="00C65D0A" w:rsidP="00C65D0A">
      <w:pPr>
        <w:pStyle w:val="berschrift1"/>
        <w:rPr>
          <w:lang w:eastAsia="de-CH"/>
        </w:rPr>
      </w:pPr>
      <w:bookmarkStart w:id="78" w:name="_Toc8223759"/>
      <w:r>
        <w:rPr>
          <w:lang w:eastAsia="de-CH"/>
        </w:rPr>
        <w:lastRenderedPageBreak/>
        <w:t>Realisierung</w:t>
      </w:r>
      <w:bookmarkEnd w:id="78"/>
    </w:p>
    <w:p w:rsidR="004E3291" w:rsidRDefault="00C65D0A" w:rsidP="00C65D0A">
      <w:pPr>
        <w:pStyle w:val="berschrift2"/>
        <w:rPr>
          <w:lang w:eastAsia="de-CH"/>
        </w:rPr>
      </w:pPr>
      <w:bookmarkStart w:id="79" w:name="_Toc8223760"/>
      <w:r>
        <w:rPr>
          <w:lang w:eastAsia="de-CH"/>
        </w:rPr>
        <w:t>Grundlegende Konfiguration</w:t>
      </w:r>
      <w:bookmarkEnd w:id="79"/>
    </w:p>
    <w:p w:rsidR="002A7227" w:rsidRPr="002A7227" w:rsidRDefault="002A7227" w:rsidP="002A7227">
      <w:r w:rsidRPr="002A7227">
        <w:t>Zur grundlegenden Konfiguration einer Vue.js Anwendung gehören unterschiedliche Aufgaben, welche vor Beginn des Implementierens der eigentlichen Funktionen zu erledigen sind. Dazu gehört unter anderem das Initialisieren einer Vue-Instanz und das Importieren und Zuweisen von Abhängigkeiten zu dieser Instanz. Gewisse Abhängigkeiten benötigen auch noch eine zusätzliche Konfiguration, welche in diesem Schritt vorgenommen wurde. Die wichtigsten Abhängigkeiten sind:</w:t>
      </w:r>
    </w:p>
    <w:p w:rsidR="002A7227" w:rsidRPr="002A7227" w:rsidRDefault="002A7227" w:rsidP="002A7227">
      <w:pPr>
        <w:numPr>
          <w:ilvl w:val="0"/>
          <w:numId w:val="13"/>
        </w:numPr>
        <w:contextualSpacing/>
      </w:pPr>
      <w:r w:rsidRPr="002A7227">
        <w:rPr>
          <w:rFonts w:ascii="MetaPro-Bold" w:hAnsi="MetaPro-Bold"/>
        </w:rPr>
        <w:t>Vuetify</w:t>
      </w:r>
      <w:r w:rsidRPr="002A7227">
        <w:t xml:space="preserve"> (Bibliothek mit zahlreichen Design-Komponenten).</w:t>
      </w:r>
    </w:p>
    <w:p w:rsidR="002A7227" w:rsidRPr="002A7227" w:rsidRDefault="002A7227" w:rsidP="002A7227">
      <w:pPr>
        <w:numPr>
          <w:ilvl w:val="0"/>
          <w:numId w:val="13"/>
        </w:numPr>
        <w:contextualSpacing/>
      </w:pPr>
      <w:r w:rsidRPr="002A7227">
        <w:rPr>
          <w:rFonts w:ascii="MetaPro-Bold" w:hAnsi="MetaPro-Bold"/>
        </w:rPr>
        <w:t>Vue-notification</w:t>
      </w:r>
      <w:r w:rsidRPr="002A7227">
        <w:t xml:space="preserve"> (Verarbeitung und Anzeige von Benachrichtigungen).</w:t>
      </w:r>
    </w:p>
    <w:p w:rsidR="002A7227" w:rsidRPr="002A7227" w:rsidRDefault="002A7227" w:rsidP="002A7227">
      <w:pPr>
        <w:numPr>
          <w:ilvl w:val="0"/>
          <w:numId w:val="13"/>
        </w:numPr>
        <w:contextualSpacing/>
      </w:pPr>
      <w:r w:rsidRPr="002A7227">
        <w:rPr>
          <w:rFonts w:ascii="MetaPro-Bold" w:hAnsi="MetaPro-Bold"/>
        </w:rPr>
        <w:t>Vue-router</w:t>
      </w:r>
      <w:r w:rsidRPr="002A7227">
        <w:t xml:space="preserve"> (Route-Mapping, sowie Laden und Wechseln von Seiten).</w:t>
      </w:r>
    </w:p>
    <w:p w:rsidR="002A7227" w:rsidRPr="002A7227" w:rsidRDefault="002A7227" w:rsidP="002A7227">
      <w:pPr>
        <w:numPr>
          <w:ilvl w:val="0"/>
          <w:numId w:val="13"/>
        </w:numPr>
        <w:contextualSpacing/>
      </w:pPr>
      <w:r w:rsidRPr="002A7227">
        <w:rPr>
          <w:rFonts w:ascii="MetaPro-Bold" w:hAnsi="MetaPro-Bold"/>
        </w:rPr>
        <w:t>Vuex</w:t>
      </w:r>
      <w:r w:rsidRPr="002A7227">
        <w:t xml:space="preserve"> (State-Management-Pattern =&gt; globaler, dynamischer Speicher für Daten der App).</w:t>
      </w:r>
    </w:p>
    <w:p w:rsidR="002A7227" w:rsidRPr="002A7227" w:rsidRDefault="002A7227" w:rsidP="002A7227">
      <w:pPr>
        <w:numPr>
          <w:ilvl w:val="0"/>
          <w:numId w:val="13"/>
        </w:numPr>
        <w:contextualSpacing/>
      </w:pPr>
      <w:r w:rsidRPr="002A7227">
        <w:rPr>
          <w:rFonts w:ascii="MetaPro-Bold" w:hAnsi="MetaPro-Bold"/>
        </w:rPr>
        <w:t>Vue-i18n</w:t>
      </w:r>
      <w:r w:rsidRPr="002A7227">
        <w:t xml:space="preserve"> (Mehrsprachigkeit / Übersetzungen definieren und dynamisch umschalten).</w:t>
      </w:r>
    </w:p>
    <w:p w:rsidR="002A7227" w:rsidRPr="002A7227" w:rsidRDefault="002A7227" w:rsidP="002A7227">
      <w:pPr>
        <w:numPr>
          <w:ilvl w:val="0"/>
          <w:numId w:val="13"/>
        </w:numPr>
        <w:contextualSpacing/>
      </w:pPr>
      <w:r w:rsidRPr="002A7227">
        <w:rPr>
          <w:rFonts w:ascii="MetaPro-Bold" w:hAnsi="MetaPro-Bold"/>
        </w:rPr>
        <w:t>Axios</w:t>
      </w:r>
      <w:r w:rsidRPr="002A7227">
        <w:t xml:space="preserve"> (Promise-Based HTTP-Client, Verarbeitung und Durchführung von Anfragen an die API).</w:t>
      </w:r>
    </w:p>
    <w:p w:rsidR="002A7227" w:rsidRPr="002A7227" w:rsidRDefault="002A7227" w:rsidP="002A7227">
      <w:pPr>
        <w:numPr>
          <w:ilvl w:val="0"/>
          <w:numId w:val="13"/>
        </w:numPr>
        <w:contextualSpacing/>
      </w:pPr>
      <w:r w:rsidRPr="002A7227">
        <w:rPr>
          <w:rFonts w:ascii="MetaPro-Bold" w:hAnsi="MetaPro-Bold"/>
        </w:rPr>
        <w:t>Js-cookie</w:t>
      </w:r>
      <w:r w:rsidRPr="002A7227">
        <w:t xml:space="preserve"> (Verwaltung von Browser-Cookies).</w:t>
      </w:r>
    </w:p>
    <w:p w:rsidR="002A7227" w:rsidRPr="002A7227" w:rsidRDefault="002A7227" w:rsidP="002A7227">
      <w:r w:rsidRPr="002A7227">
        <w:t xml:space="preserve">Mit </w:t>
      </w:r>
      <w:r w:rsidRPr="002A7227">
        <w:rPr>
          <w:rFonts w:ascii="MetaPro-Bold" w:hAnsi="MetaPro-Bold"/>
        </w:rPr>
        <w:t>Vuex</w:t>
      </w:r>
      <w:r w:rsidRPr="002A7227">
        <w:t xml:space="preserve"> können Daten global gespeichert und durch jede Komponente abgerufen werden. Hier kann man beispielsweise die Anzahl von Abfragen an die API vermindern, indem man Daten, welche auch von anderen Komponenten benötigt werden, gleich in diesem Speicher ablegt.  Folgend eine Übersicht vom Nutzen der Abhängigkeiten in Relation zu den Ebenen der Anwendung:</w:t>
      </w:r>
    </w:p>
    <w:p w:rsidR="00A84BF9" w:rsidRDefault="00A84BF9" w:rsidP="00A84BF9">
      <w:pPr>
        <w:jc w:val="center"/>
        <w:rPr>
          <w:lang w:eastAsia="de-CH"/>
        </w:rPr>
      </w:pPr>
      <w:r>
        <w:rPr>
          <w:noProof/>
        </w:rPr>
        <w:drawing>
          <wp:inline distT="0" distB="0" distL="0" distR="0">
            <wp:extent cx="3590350" cy="433316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18838" cy="4367546"/>
                    </a:xfrm>
                    <a:prstGeom prst="rect">
                      <a:avLst/>
                    </a:prstGeom>
                    <a:noFill/>
                    <a:ln>
                      <a:noFill/>
                    </a:ln>
                  </pic:spPr>
                </pic:pic>
              </a:graphicData>
            </a:graphic>
          </wp:inline>
        </w:drawing>
      </w:r>
      <w:r>
        <w:rPr>
          <w:lang w:eastAsia="de-CH"/>
        </w:rPr>
        <w:br w:type="page"/>
      </w:r>
    </w:p>
    <w:p w:rsidR="00C65D0A" w:rsidRDefault="00AF6881" w:rsidP="00C65D0A">
      <w:pPr>
        <w:pStyle w:val="berschrift3"/>
        <w:rPr>
          <w:lang w:eastAsia="de-CH"/>
        </w:rPr>
      </w:pPr>
      <w:bookmarkStart w:id="80" w:name="_Toc8223761"/>
      <w:r>
        <w:rPr>
          <w:lang w:eastAsia="de-CH"/>
        </w:rPr>
        <w:lastRenderedPageBreak/>
        <w:t>Ansichten / Routes</w:t>
      </w:r>
      <w:bookmarkEnd w:id="80"/>
    </w:p>
    <w:p w:rsidR="00AF6881" w:rsidRPr="00AF6881" w:rsidRDefault="00AF6881" w:rsidP="00AF6881">
      <w:r w:rsidRPr="00AF6881">
        <w:t>Vue.js ist ohne weitere Abhängigkeiten nur für Single-Page-Applications konzipiert. Da die Anwendung aber mehrere Ansichten benötigt, wird das Modul «vue-router» eingesetzt. Dadurch lassen sich unterschiedliche Ansichten (auch «Routen» genannt) dynamisch einbinden, was durch eine Navigation ausgelöst werden kann.</w:t>
      </w:r>
    </w:p>
    <w:p w:rsidR="00AF6881" w:rsidRPr="00AF6881" w:rsidRDefault="00AF6881" w:rsidP="00AF6881">
      <w:r w:rsidRPr="00AF6881">
        <w:t>Für die grundlegende Konfigurierung wurden auch gleich alle Routen definiert, welche später benötigt und implementiert worden sind.</w:t>
      </w:r>
    </w:p>
    <w:p w:rsidR="00AF6881" w:rsidRPr="00AF6881" w:rsidRDefault="00AF6881" w:rsidP="00AF6881">
      <w:pPr>
        <w:numPr>
          <w:ilvl w:val="0"/>
          <w:numId w:val="13"/>
        </w:numPr>
        <w:contextualSpacing/>
      </w:pPr>
      <w:r w:rsidRPr="00AF6881">
        <w:rPr>
          <w:rFonts w:ascii="MetaPro-Bold" w:hAnsi="MetaPro-Bold"/>
        </w:rPr>
        <w:t>Dashboard</w:t>
      </w:r>
      <w:r w:rsidRPr="00AF6881">
        <w:t xml:space="preserve"> (/): Startseite mit grundlegenden Informationen zum aktuellen Tag.</w:t>
      </w:r>
    </w:p>
    <w:p w:rsidR="00AF6881" w:rsidRPr="00AF6881" w:rsidRDefault="00AF6881" w:rsidP="00AF6881">
      <w:pPr>
        <w:numPr>
          <w:ilvl w:val="0"/>
          <w:numId w:val="13"/>
        </w:numPr>
        <w:contextualSpacing/>
      </w:pPr>
      <w:r w:rsidRPr="00AF6881">
        <w:rPr>
          <w:rFonts w:ascii="MetaPro-Bold" w:hAnsi="MetaPro-Bold"/>
        </w:rPr>
        <w:t>Plan</w:t>
      </w:r>
      <w:r w:rsidRPr="00AF6881">
        <w:t xml:space="preserve"> (/plan): Ansicht für den Einsatzplan.</w:t>
      </w:r>
    </w:p>
    <w:p w:rsidR="00AF6881" w:rsidRPr="00AF6881" w:rsidRDefault="00AF6881" w:rsidP="00AF6881">
      <w:pPr>
        <w:numPr>
          <w:ilvl w:val="0"/>
          <w:numId w:val="13"/>
        </w:numPr>
        <w:contextualSpacing/>
      </w:pPr>
      <w:r w:rsidRPr="00AF6881">
        <w:rPr>
          <w:rFonts w:ascii="MetaPro-Bold" w:hAnsi="MetaPro-Bold"/>
        </w:rPr>
        <w:t>Plan bearbeiten</w:t>
      </w:r>
      <w:r w:rsidRPr="00AF6881">
        <w:t xml:space="preserve"> (/plansettings): Einstellungen zu Schichten und Tageszeiten.</w:t>
      </w:r>
    </w:p>
    <w:p w:rsidR="00AF6881" w:rsidRPr="00AF6881" w:rsidRDefault="00AF6881" w:rsidP="00AF6881">
      <w:pPr>
        <w:numPr>
          <w:ilvl w:val="0"/>
          <w:numId w:val="13"/>
        </w:numPr>
        <w:contextualSpacing/>
      </w:pPr>
      <w:r w:rsidRPr="00AF6881">
        <w:rPr>
          <w:rFonts w:ascii="MetaPro-Bold" w:hAnsi="MetaPro-Bold"/>
        </w:rPr>
        <w:t>Support</w:t>
      </w:r>
      <w:r w:rsidRPr="00AF6881">
        <w:t xml:space="preserve"> (/help): Kurze Sammlung wichtiger Kontaktinformationen.</w:t>
      </w:r>
    </w:p>
    <w:p w:rsidR="00AF6881" w:rsidRPr="00AF6881" w:rsidRDefault="00AF6881" w:rsidP="00AF6881">
      <w:pPr>
        <w:numPr>
          <w:ilvl w:val="0"/>
          <w:numId w:val="13"/>
        </w:numPr>
        <w:contextualSpacing/>
      </w:pPr>
      <w:proofErr w:type="spellStart"/>
      <w:r w:rsidRPr="00AF6881">
        <w:rPr>
          <w:rFonts w:ascii="MetaPro-Bold" w:hAnsi="MetaPro-Bold"/>
        </w:rPr>
        <w:t>Eins</w:t>
      </w:r>
      <w:r w:rsidR="00A210B9">
        <w:rPr>
          <w:rFonts w:ascii="MetaPro-Bold" w:hAnsi="MetaPro-Bold"/>
        </w:rPr>
        <w:t>i</w:t>
      </w:r>
      <w:r w:rsidRPr="00AF6881">
        <w:rPr>
          <w:rFonts w:ascii="MetaPro-Bold" w:hAnsi="MetaPro-Bold"/>
        </w:rPr>
        <w:t>tellungen</w:t>
      </w:r>
      <w:proofErr w:type="spellEnd"/>
      <w:r w:rsidRPr="00AF6881">
        <w:t xml:space="preserve"> (/settings): Sprachauswahl und Benutzerverwaltung (Teamleiter).</w:t>
      </w:r>
    </w:p>
    <w:p w:rsidR="00AF6881" w:rsidRPr="00AF6881" w:rsidRDefault="00AF6881" w:rsidP="00AF6881">
      <w:r w:rsidRPr="00AF6881">
        <w:t xml:space="preserve">Zusätzlich wurden 2 Routen für die </w:t>
      </w:r>
      <w:r w:rsidRPr="00AF6881">
        <w:rPr>
          <w:rFonts w:ascii="MetaPro-Bold" w:hAnsi="MetaPro-Bold"/>
        </w:rPr>
        <w:t>Fehlermeldungen</w:t>
      </w:r>
      <w:r w:rsidRPr="00AF6881">
        <w:t xml:space="preserve"> 404 und 401 erstellt. </w:t>
      </w:r>
    </w:p>
    <w:p w:rsidR="00AF6881" w:rsidRPr="00AF6881" w:rsidRDefault="00AF6881" w:rsidP="00AF6881">
      <w:r w:rsidRPr="00AF6881">
        <w:t>Mit jeder Route wurde sogleich eine Berechtigungsstufe definiert, welche vor der Anzeige einer Seite überprüft wird. Damit wird beispielsweise verhindert, dass ein normaler Benutzer zu den Planeinstellungen gelangen kann.</w:t>
      </w:r>
    </w:p>
    <w:p w:rsidR="00C65D0A" w:rsidRDefault="00A210B9" w:rsidP="00A210B9">
      <w:pPr>
        <w:jc w:val="center"/>
        <w:rPr>
          <w:lang w:eastAsia="de-CH"/>
        </w:rPr>
      </w:pPr>
      <w:r>
        <w:rPr>
          <w:noProof/>
          <w:lang w:eastAsia="de-CH"/>
        </w:rPr>
        <w:drawing>
          <wp:inline distT="0" distB="0" distL="0" distR="0">
            <wp:extent cx="3807726" cy="1284392"/>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8672" cy="1288084"/>
                    </a:xfrm>
                    <a:prstGeom prst="rect">
                      <a:avLst/>
                    </a:prstGeom>
                    <a:noFill/>
                    <a:ln>
                      <a:noFill/>
                    </a:ln>
                  </pic:spPr>
                </pic:pic>
              </a:graphicData>
            </a:graphic>
          </wp:inline>
        </w:drawing>
      </w:r>
    </w:p>
    <w:p w:rsidR="00783D18" w:rsidRDefault="00783D18" w:rsidP="00783D18">
      <w:pPr>
        <w:rPr>
          <w:lang w:eastAsia="de-CH"/>
        </w:rPr>
      </w:pPr>
      <w:r>
        <w:rPr>
          <w:lang w:eastAsia="de-CH"/>
        </w:rPr>
        <w:br w:type="page"/>
      </w:r>
    </w:p>
    <w:p w:rsidR="00655738" w:rsidRDefault="00655738" w:rsidP="00783D18">
      <w:pPr>
        <w:rPr>
          <w:lang w:eastAsia="de-CH"/>
        </w:rPr>
      </w:pPr>
    </w:p>
    <w:p w:rsidR="00A210B9" w:rsidRDefault="00FA3186" w:rsidP="00FA3186">
      <w:pPr>
        <w:pStyle w:val="berschrift3"/>
        <w:rPr>
          <w:lang w:eastAsia="de-CH"/>
        </w:rPr>
      </w:pPr>
      <w:bookmarkStart w:id="81" w:name="_Toc8223762"/>
      <w:r>
        <w:rPr>
          <w:lang w:eastAsia="de-CH"/>
        </w:rPr>
        <w:t>Mehrsprachigkeit</w:t>
      </w:r>
      <w:bookmarkEnd w:id="81"/>
    </w:p>
    <w:p w:rsidR="00A210B9" w:rsidRDefault="00A210B9" w:rsidP="00FA3186">
      <w:r>
        <w:rPr>
          <w:noProof/>
        </w:rPr>
        <w:drawing>
          <wp:anchor distT="0" distB="0" distL="114300" distR="114300" simplePos="0" relativeHeight="251658240" behindDoc="1" locked="0" layoutInCell="1" allowOverlap="1">
            <wp:simplePos x="0" y="0"/>
            <wp:positionH relativeFrom="margin">
              <wp:posOffset>3971925</wp:posOffset>
            </wp:positionH>
            <wp:positionV relativeFrom="paragraph">
              <wp:posOffset>102870</wp:posOffset>
            </wp:positionV>
            <wp:extent cx="1787525" cy="1524635"/>
            <wp:effectExtent l="0" t="0" r="3175" b="0"/>
            <wp:wrapTight wrapText="bothSides">
              <wp:wrapPolygon edited="0">
                <wp:start x="0" y="0"/>
                <wp:lineTo x="0" y="21321"/>
                <wp:lineTo x="21408" y="21321"/>
                <wp:lineTo x="21408"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787525" cy="152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3186" w:rsidRPr="00C62B1E">
        <w:t>Um den Benutzern eine Sprachauswahl anbieten zu können, muss die Anwendung mehrsprachig konzipiert sein. Dazu wird das Modul «vue-i18n» eingesetzt, was Übersetzungen global und auf Komponentenebene realisierbar macht. Das Modul ist eines der gängigsten für Übersetzungen und lässt sich sehr einfach implementieren. Es kann jederzeit mit weiteren Sprachen erweitert werden, wobei für die IPA vorerst nur die Sprachen Deutsch und Englisch eingebaut wurden</w:t>
      </w:r>
      <w:r w:rsidR="00FA3186">
        <w:t>.</w:t>
      </w:r>
    </w:p>
    <w:p w:rsidR="00655738" w:rsidRDefault="00655738" w:rsidP="00FA3186"/>
    <w:p w:rsidR="00FA3186" w:rsidRDefault="00FA3186" w:rsidP="00FA3186">
      <w:r w:rsidRPr="00FA3186">
        <w:t>Ein Benutzer kann die Sprache seiner Oberfläche in der Einstellungen-Ansicht anpassen, was in den Benutzer-Details gespeichert wird. Durch eine «Beobachter»-Funktion von Änderungen an diesen Details wird schlussendlich die Sprache der Oberfläche aktualisiert.</w:t>
      </w:r>
    </w:p>
    <w:p w:rsidR="00655738" w:rsidRPr="00FA3186" w:rsidRDefault="00655738" w:rsidP="00FA3186"/>
    <w:p w:rsidR="00C65D0A" w:rsidRDefault="00783D18" w:rsidP="00C65D0A">
      <w:pPr>
        <w:rPr>
          <w:lang w:eastAsia="de-CH"/>
        </w:rPr>
      </w:pPr>
      <w:r>
        <w:rPr>
          <w:noProof/>
          <w:lang w:eastAsia="de-CH"/>
        </w:rPr>
        <w:drawing>
          <wp:inline distT="0" distB="0" distL="0" distR="0">
            <wp:extent cx="5752465" cy="1282700"/>
            <wp:effectExtent l="0" t="0" r="63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2465" cy="1282700"/>
                    </a:xfrm>
                    <a:prstGeom prst="rect">
                      <a:avLst/>
                    </a:prstGeom>
                    <a:noFill/>
                    <a:ln>
                      <a:noFill/>
                    </a:ln>
                  </pic:spPr>
                </pic:pic>
              </a:graphicData>
            </a:graphic>
          </wp:inline>
        </w:drawing>
      </w:r>
    </w:p>
    <w:p w:rsidR="00302514" w:rsidRDefault="002B10D4" w:rsidP="00C65D0A">
      <w:pPr>
        <w:rPr>
          <w:lang w:eastAsia="de-CH"/>
        </w:rPr>
      </w:pPr>
      <w:r>
        <w:rPr>
          <w:lang w:eastAsia="de-CH"/>
        </w:rPr>
        <w:br w:type="page"/>
      </w:r>
    </w:p>
    <w:p w:rsidR="00C65D0A" w:rsidRDefault="00FA3186" w:rsidP="00C65D0A">
      <w:pPr>
        <w:pStyle w:val="berschrift3"/>
        <w:rPr>
          <w:lang w:eastAsia="de-CH"/>
        </w:rPr>
      </w:pPr>
      <w:bookmarkStart w:id="82" w:name="_Toc8223763"/>
      <w:r>
        <w:rPr>
          <w:lang w:eastAsia="de-CH"/>
        </w:rPr>
        <w:lastRenderedPageBreak/>
        <w:t>Authentifizierung</w:t>
      </w:r>
      <w:bookmarkEnd w:id="82"/>
    </w:p>
    <w:p w:rsidR="00FA3186" w:rsidRDefault="00FA3186" w:rsidP="00220689">
      <w:pPr>
        <w:rPr>
          <w:lang w:eastAsia="de-CH"/>
        </w:rPr>
      </w:pPr>
      <w:r w:rsidRPr="001F73AF">
        <w:t>Durch die Verwendung einer Rest-API sollen Anfragen einen JSON-Web-Token enthalten. Dieser enthält Informationen zum Benutzer und wird von der API mit einer Signatur erstellt.</w:t>
      </w:r>
      <w:r>
        <w:rPr>
          <w:rStyle w:val="Funotenzeichen"/>
        </w:rPr>
        <w:footnoteReference w:id="12"/>
      </w:r>
      <w:r w:rsidRPr="001F73AF">
        <w:t xml:space="preserve"> Um ihn zu erhalten sendet die Anwendung eine Login-Anfrage an die API. Die API </w:t>
      </w:r>
      <w:r>
        <w:t>a</w:t>
      </w:r>
      <w:r w:rsidRPr="001F73AF">
        <w:t xml:space="preserve">uthentifiziert den Benutzer (was produktiv per </w:t>
      </w:r>
      <w:r>
        <w:t>Airlock-</w:t>
      </w:r>
      <w:r w:rsidRPr="001F73AF">
        <w:t>Medusa</w:t>
      </w:r>
      <w:r>
        <w:rPr>
          <w:rStyle w:val="Funotenzeichen"/>
        </w:rPr>
        <w:footnoteReference w:id="13"/>
      </w:r>
      <w:r w:rsidRPr="001F73AF">
        <w:t xml:space="preserve"> Single-Sign-On geschieht), erstellt einen Token und sendet diesen zurück. </w:t>
      </w:r>
    </w:p>
    <w:p w:rsidR="00220689" w:rsidRDefault="00220689" w:rsidP="00220689">
      <w:pPr>
        <w:rPr>
          <w:lang w:eastAsia="de-CH"/>
        </w:rPr>
      </w:pPr>
      <w:r>
        <w:rPr>
          <w:noProof/>
        </w:rPr>
        <w:drawing>
          <wp:inline distT="0" distB="0" distL="0" distR="0">
            <wp:extent cx="5760720" cy="43095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309545"/>
                    </a:xfrm>
                    <a:prstGeom prst="rect">
                      <a:avLst/>
                    </a:prstGeom>
                    <a:noFill/>
                    <a:ln>
                      <a:noFill/>
                    </a:ln>
                  </pic:spPr>
                </pic:pic>
              </a:graphicData>
            </a:graphic>
          </wp:inline>
        </w:drawing>
      </w:r>
    </w:p>
    <w:p w:rsidR="00FA3186" w:rsidRPr="00FA3186" w:rsidRDefault="00FA3186" w:rsidP="00FA3186">
      <w:r w:rsidRPr="00FA3186">
        <w:t xml:space="preserve">Die Anwendung passt anschliessend den standardisierten «Authorization»-Header von Anfragen an, wobei der empfangene Token angefügt wird. Damit wird ab sofort jede Anfrage mit dem Token gesendet und kann von der API authentifiziert werden. </w:t>
      </w:r>
    </w:p>
    <w:p w:rsidR="00D35EB8" w:rsidRDefault="00FA3186">
      <w:r w:rsidRPr="00FA3186">
        <w:t>Ob eine Authentifizierung notwendig ist wird vor dem Darstellen jeder Ansicht geprüft. Beispielsweise kann die Support-Ansicht auch ohne Authentifizierung aufgerufen werden, während die Ansicht zu den Plan-Einstellungen neben normalen Berechtigungen auch die Teamleiter-Rolle benötigt. Im Code sieht dieser Ablauf folgendermassen aus:</w:t>
      </w:r>
    </w:p>
    <w:p w:rsidR="00187676" w:rsidRDefault="00187676">
      <w:r>
        <w:br w:type="page"/>
      </w:r>
    </w:p>
    <w:p w:rsidR="00FA3186" w:rsidRPr="00FA3186" w:rsidRDefault="00FA3186" w:rsidP="00FA3186"/>
    <w:p w:rsidR="00187676" w:rsidRPr="00187676" w:rsidRDefault="00187676" w:rsidP="00187676">
      <w:pPr>
        <w:numPr>
          <w:ilvl w:val="0"/>
          <w:numId w:val="44"/>
        </w:numPr>
        <w:spacing w:after="0"/>
        <w:rPr>
          <w:rFonts w:ascii="MetaPro-Bold" w:eastAsiaTheme="minorEastAsia" w:hAnsi="MetaPro-Bold"/>
          <w:color w:val="444444"/>
          <w:spacing w:val="15"/>
        </w:rPr>
      </w:pPr>
      <w:r w:rsidRPr="00187676">
        <w:rPr>
          <w:rFonts w:ascii="MetaPro-Bold" w:eastAsiaTheme="minorEastAsia" w:hAnsi="MetaPro-Bold"/>
          <w:color w:val="444444"/>
          <w:spacing w:val="15"/>
        </w:rPr>
        <w:t xml:space="preserve">Prüfen ob Token notwendig und vorhanden ist </w:t>
      </w:r>
      <w:proofErr w:type="gramStart"/>
      <w:r w:rsidRPr="00187676">
        <w:rPr>
          <w:rFonts w:ascii="MetaPro-Bold" w:eastAsiaTheme="minorEastAsia" w:hAnsi="MetaPro-Bold"/>
          <w:color w:val="444444"/>
          <w:spacing w:val="15"/>
        </w:rPr>
        <w:t xml:space="preserve">( </w:t>
      </w:r>
      <w:r w:rsidRPr="00187676">
        <w:rPr>
          <w:rFonts w:ascii="MetaPro-Bold" w:eastAsiaTheme="minorEastAsia" w:hAnsi="MetaPro-Bold"/>
          <w:i/>
          <w:color w:val="444444"/>
          <w:spacing w:val="15"/>
        </w:rPr>
        <w:t>beforeResolve</w:t>
      </w:r>
      <w:proofErr w:type="gramEnd"/>
      <w:r w:rsidRPr="00187676">
        <w:rPr>
          <w:rFonts w:ascii="MetaPro-Bold" w:eastAsiaTheme="minorEastAsia" w:hAnsi="MetaPro-Bold"/>
          <w:i/>
          <w:color w:val="444444"/>
          <w:spacing w:val="15"/>
        </w:rPr>
        <w:t xml:space="preserve">() </w:t>
      </w:r>
      <w:r w:rsidRPr="00187676">
        <w:rPr>
          <w:rFonts w:ascii="MetaPro-Bold" w:eastAsiaTheme="minorEastAsia" w:hAnsi="MetaPro-Bold"/>
          <w:color w:val="444444"/>
          <w:spacing w:val="15"/>
        </w:rPr>
        <w:t>)</w:t>
      </w:r>
    </w:p>
    <w:p w:rsidR="00187676" w:rsidRPr="00187676" w:rsidRDefault="00187676" w:rsidP="00187676">
      <w:pPr>
        <w:ind w:left="720"/>
        <w:contextualSpacing/>
      </w:pPr>
      <w:r w:rsidRPr="00187676">
        <w:t xml:space="preserve">Wenn nötig und nicht vorhanden weiter zu Schritt 2, ansonsten direkt zu Schritt 3. </w:t>
      </w:r>
    </w:p>
    <w:p w:rsidR="00187676" w:rsidRDefault="004A6F1E" w:rsidP="004A6F1E">
      <w:pPr>
        <w:jc w:val="center"/>
        <w:rPr>
          <w:lang w:eastAsia="de-CH"/>
        </w:rPr>
      </w:pPr>
      <w:r>
        <w:rPr>
          <w:noProof/>
        </w:rPr>
        <w:drawing>
          <wp:inline distT="0" distB="0" distL="0" distR="0">
            <wp:extent cx="4603445" cy="1175851"/>
            <wp:effectExtent l="0" t="0" r="6985"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5211" cy="1196736"/>
                    </a:xfrm>
                    <a:prstGeom prst="rect">
                      <a:avLst/>
                    </a:prstGeom>
                    <a:noFill/>
                    <a:ln>
                      <a:noFill/>
                    </a:ln>
                  </pic:spPr>
                </pic:pic>
              </a:graphicData>
            </a:graphic>
          </wp:inline>
        </w:drawing>
      </w:r>
    </w:p>
    <w:p w:rsidR="004A6F1E" w:rsidRDefault="004A6F1E" w:rsidP="00187676">
      <w:pPr>
        <w:rPr>
          <w:lang w:eastAsia="de-CH"/>
        </w:rPr>
      </w:pPr>
    </w:p>
    <w:p w:rsidR="00187676" w:rsidRDefault="00187676" w:rsidP="00187676">
      <w:pPr>
        <w:pStyle w:val="Untertitel"/>
        <w:numPr>
          <w:ilvl w:val="0"/>
          <w:numId w:val="44"/>
        </w:numPr>
      </w:pPr>
      <w:r>
        <w:t xml:space="preserve">Login-Anfrage an API senden </w:t>
      </w:r>
      <w:proofErr w:type="gramStart"/>
      <w:r>
        <w:t xml:space="preserve">( </w:t>
      </w:r>
      <w:r w:rsidRPr="00F91174">
        <w:rPr>
          <w:i/>
        </w:rPr>
        <w:t>getLogin</w:t>
      </w:r>
      <w:proofErr w:type="gramEnd"/>
      <w:r w:rsidRPr="00F91174">
        <w:rPr>
          <w:i/>
        </w:rPr>
        <w:t>()</w:t>
      </w:r>
      <w:r>
        <w:t xml:space="preserve"> )</w:t>
      </w:r>
    </w:p>
    <w:p w:rsidR="00187676" w:rsidRDefault="00187676" w:rsidP="00187676">
      <w:pPr>
        <w:pStyle w:val="Listenabsatz"/>
      </w:pPr>
      <w:r>
        <w:t>Wenn erfolgreich Login-Prozess durchführen und «True» antworten, ansonsten Fehlermeldung und «False» zurückgeben. True/False-Werte anschliessend in Schritt 1 verarbeiten.</w:t>
      </w:r>
    </w:p>
    <w:p w:rsidR="00187676" w:rsidRDefault="004A6F1E" w:rsidP="004A6F1E">
      <w:pPr>
        <w:jc w:val="center"/>
        <w:rPr>
          <w:lang w:eastAsia="de-CH"/>
        </w:rPr>
      </w:pPr>
      <w:r>
        <w:rPr>
          <w:noProof/>
        </w:rPr>
        <w:drawing>
          <wp:inline distT="0" distB="0" distL="0" distR="0">
            <wp:extent cx="4598312" cy="1247301"/>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4323" cy="1259782"/>
                    </a:xfrm>
                    <a:prstGeom prst="rect">
                      <a:avLst/>
                    </a:prstGeom>
                    <a:noFill/>
                    <a:ln>
                      <a:noFill/>
                    </a:ln>
                  </pic:spPr>
                </pic:pic>
              </a:graphicData>
            </a:graphic>
          </wp:inline>
        </w:drawing>
      </w:r>
    </w:p>
    <w:p w:rsidR="00187676" w:rsidRDefault="00187676" w:rsidP="00187676">
      <w:pPr>
        <w:rPr>
          <w:lang w:eastAsia="de-CH"/>
        </w:rPr>
      </w:pPr>
    </w:p>
    <w:p w:rsidR="00187676" w:rsidRDefault="00187676" w:rsidP="00187676">
      <w:pPr>
        <w:pStyle w:val="Untertitel"/>
        <w:numPr>
          <w:ilvl w:val="0"/>
          <w:numId w:val="44"/>
        </w:numPr>
      </w:pPr>
      <w:r>
        <w:t xml:space="preserve">Abschliessende Prüfung/Verarbeitung </w:t>
      </w:r>
      <w:proofErr w:type="gramStart"/>
      <w:r>
        <w:t xml:space="preserve">( </w:t>
      </w:r>
      <w:r w:rsidRPr="00CC1653">
        <w:rPr>
          <w:i/>
        </w:rPr>
        <w:t>checkPerms</w:t>
      </w:r>
      <w:proofErr w:type="gramEnd"/>
      <w:r w:rsidRPr="00CC1653">
        <w:rPr>
          <w:i/>
        </w:rPr>
        <w:t>()</w:t>
      </w:r>
      <w:r>
        <w:t xml:space="preserve"> )</w:t>
      </w:r>
    </w:p>
    <w:p w:rsidR="00187676" w:rsidRDefault="00187676" w:rsidP="00187676">
      <w:pPr>
        <w:pStyle w:val="Listenabsatz"/>
      </w:pPr>
      <w:r>
        <w:t>Rolle prüfen und je nach Ansicht «True» oder «False» zurückgeben, was wiederum in Schritt 1 verarbeitet wird. Anschliessend Token an API-Anfragen binden.</w:t>
      </w:r>
    </w:p>
    <w:p w:rsidR="00187676" w:rsidRDefault="004A6F1E" w:rsidP="00187676">
      <w:pPr>
        <w:rPr>
          <w:lang w:eastAsia="de-CH"/>
        </w:rPr>
      </w:pPr>
      <w:r>
        <w:rPr>
          <w:noProof/>
        </w:rPr>
        <w:drawing>
          <wp:inline distT="0" distB="0" distL="0" distR="0">
            <wp:extent cx="5760720" cy="7448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744809"/>
                    </a:xfrm>
                    <a:prstGeom prst="rect">
                      <a:avLst/>
                    </a:prstGeom>
                    <a:noFill/>
                    <a:ln>
                      <a:noFill/>
                    </a:ln>
                  </pic:spPr>
                </pic:pic>
              </a:graphicData>
            </a:graphic>
          </wp:inline>
        </w:drawing>
      </w:r>
    </w:p>
    <w:p w:rsidR="00187676" w:rsidRDefault="00187676" w:rsidP="00187676">
      <w:r>
        <w:br w:type="page"/>
      </w:r>
    </w:p>
    <w:p w:rsidR="00C65D0A" w:rsidRDefault="00C65D0A" w:rsidP="00C65D0A">
      <w:pPr>
        <w:rPr>
          <w:lang w:eastAsia="de-CH"/>
        </w:rPr>
      </w:pPr>
    </w:p>
    <w:p w:rsidR="00C65D0A" w:rsidRDefault="00C65D0A" w:rsidP="00C65D0A">
      <w:pPr>
        <w:pStyle w:val="berschrift2"/>
        <w:rPr>
          <w:lang w:eastAsia="de-CH"/>
        </w:rPr>
      </w:pPr>
      <w:bookmarkStart w:id="83" w:name="_Toc8223764"/>
      <w:r>
        <w:rPr>
          <w:lang w:eastAsia="de-CH"/>
        </w:rPr>
        <w:t>Umsetzung Design</w:t>
      </w:r>
      <w:bookmarkEnd w:id="83"/>
    </w:p>
    <w:p w:rsidR="000B59BF" w:rsidRDefault="00C70C04" w:rsidP="000B59BF">
      <w:r>
        <w:rPr>
          <w:noProof/>
        </w:rPr>
        <w:drawing>
          <wp:anchor distT="0" distB="0" distL="114300" distR="114300" simplePos="0" relativeHeight="251659264" behindDoc="1" locked="0" layoutInCell="1" allowOverlap="1">
            <wp:simplePos x="0" y="0"/>
            <wp:positionH relativeFrom="margin">
              <wp:align>right</wp:align>
            </wp:positionH>
            <wp:positionV relativeFrom="paragraph">
              <wp:posOffset>1328420</wp:posOffset>
            </wp:positionV>
            <wp:extent cx="1598930" cy="1725930"/>
            <wp:effectExtent l="0" t="0" r="1270" b="7620"/>
            <wp:wrapTight wrapText="bothSides">
              <wp:wrapPolygon edited="0">
                <wp:start x="0" y="0"/>
                <wp:lineTo x="0" y="21457"/>
                <wp:lineTo x="21360" y="21457"/>
                <wp:lineTo x="2136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893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9BF" w:rsidRPr="000B59BF">
        <w:t>Die Umsetzung des Designs geschah unter Berücksichtigung der Firmenstandards mit Vuetify</w:t>
      </w:r>
      <w:r w:rsidR="000B59BF" w:rsidRPr="000B59BF">
        <w:rPr>
          <w:vertAlign w:val="superscript"/>
        </w:rPr>
        <w:footnoteReference w:id="14"/>
      </w:r>
      <w:r w:rsidR="000B59BF" w:rsidRPr="000B59BF">
        <w:t xml:space="preserve">. Dabei wurde ein standardisierter Aufbau der Oberfläche genutzt, welcher «Out of the Box» mit Vuetify dazu kommt. Dazu gehört eine </w:t>
      </w:r>
      <w:r w:rsidR="000B59BF" w:rsidRPr="000B59BF">
        <w:rPr>
          <w:rFonts w:ascii="MetaPro-Bold" w:hAnsi="MetaPro-Bold"/>
        </w:rPr>
        <w:t>Toolbar</w:t>
      </w:r>
      <w:r w:rsidR="000B59BF" w:rsidRPr="000B59BF">
        <w:t xml:space="preserve"> am oberen Bildschirmrand und eine </w:t>
      </w:r>
      <w:r w:rsidR="000B59BF" w:rsidRPr="000B59BF">
        <w:rPr>
          <w:rFonts w:ascii="MetaPro-Bold" w:hAnsi="MetaPro-Bold"/>
        </w:rPr>
        <w:t>Navigation</w:t>
      </w:r>
      <w:r w:rsidR="000B59BF" w:rsidRPr="000B59BF">
        <w:t xml:space="preserve"> auf der linken Seite, während der verbleibende Bereich vollständig für die unterschiedlichen Ansichten gedacht ist. Damit ist dieser also dynamisch, wobei die anderen 2 Elemente über die gesamte Anwendung am gleichen Ort bleiben</w:t>
      </w:r>
      <w:r w:rsidR="004B30EA">
        <w:t>.</w:t>
      </w:r>
    </w:p>
    <w:p w:rsidR="004B30EA" w:rsidRDefault="004B30EA" w:rsidP="004B30EA">
      <w:r w:rsidRPr="004B30EA">
        <w:t>Bei der Einbindung von Vuetify in die Vue-Instanz können zahlreiche Parameter angepasst werden. Hier wurde deshalb die zu verwendende Farbpalette an die Firmenstandards angepasst, wodurch sie später über die gesamte Anwendung eingesetzt werden konnte. Zusätzlich wurden globale CSS-Anpassungen vorgenommen, welche die Schriftarten importieren und die Schriftgrössen für unterschiedliche Elemente wie beispielsweise Titel, Überschrift und Text festlegten.</w:t>
      </w:r>
    </w:p>
    <w:p w:rsidR="00DB1EF7" w:rsidRDefault="00DB1EF7" w:rsidP="004B30EA"/>
    <w:p w:rsidR="004B30EA" w:rsidRPr="004B30EA" w:rsidRDefault="004B30EA" w:rsidP="004B30EA">
      <w:r w:rsidRPr="004B30EA">
        <w:t xml:space="preserve">Die </w:t>
      </w:r>
      <w:r w:rsidRPr="004B30EA">
        <w:rPr>
          <w:rFonts w:ascii="MetaPro-Bold" w:hAnsi="MetaPro-Bold"/>
        </w:rPr>
        <w:t>Toolbar</w:t>
      </w:r>
      <w:r w:rsidRPr="004B30EA">
        <w:t xml:space="preserve"> enthält den Namen der Anwendung «Pelan» sowie das Baloise-Group Logo. Die Hintergrundfarbe wurde auf «Primary» festgelegt, wodurch die Farbe aus der Variablen «Primary» in der zuvor festgelegten Farbpalette eingesetzt wird.</w:t>
      </w:r>
    </w:p>
    <w:p w:rsidR="004B30EA" w:rsidRPr="004B30EA" w:rsidRDefault="004B30EA" w:rsidP="004B30EA">
      <w:r w:rsidRPr="004B30EA">
        <w:t xml:space="preserve">Die </w:t>
      </w:r>
      <w:r w:rsidRPr="004B30EA">
        <w:rPr>
          <w:rFonts w:ascii="MetaPro-Bold" w:hAnsi="MetaPro-Bold"/>
        </w:rPr>
        <w:t>Navigation</w:t>
      </w:r>
      <w:r w:rsidRPr="004B30EA">
        <w:t xml:space="preserve"> enthält neben einem Verweis auf die Version der Anwendung alle Navigationspunkte, die dem Benutzer zur Verfügung stehen. Welche dies sind wird anhand der Benutzergruppe und der im Router definierten Berechtigungsstufe entschieden. Für eine bessere Benutzerfreundlichkeit wird jeder Navigationspunkt mit einem Icon dargestellt, welches auf die Funktion der Ansicht verweisen soll.</w:t>
      </w:r>
    </w:p>
    <w:p w:rsidR="004B30EA" w:rsidRPr="000B59BF" w:rsidRDefault="00DB1EF7" w:rsidP="00CF542F">
      <w:pPr>
        <w:jc w:val="center"/>
        <w:rPr>
          <w:lang w:eastAsia="de-CH"/>
        </w:rPr>
      </w:pPr>
      <w:r>
        <w:rPr>
          <w:noProof/>
        </w:rPr>
        <w:drawing>
          <wp:inline distT="0" distB="0" distL="0" distR="0">
            <wp:extent cx="4380932" cy="2357535"/>
            <wp:effectExtent l="0" t="0" r="635"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9045" cy="2361901"/>
                    </a:xfrm>
                    <a:prstGeom prst="rect">
                      <a:avLst/>
                    </a:prstGeom>
                    <a:noFill/>
                    <a:ln>
                      <a:noFill/>
                    </a:ln>
                  </pic:spPr>
                </pic:pic>
              </a:graphicData>
            </a:graphic>
          </wp:inline>
        </w:drawing>
      </w:r>
      <w:r w:rsidR="00B530D9">
        <w:rPr>
          <w:lang w:eastAsia="de-CH"/>
        </w:rPr>
        <w:br w:type="page"/>
      </w:r>
    </w:p>
    <w:p w:rsidR="00C65D0A" w:rsidRDefault="00C65D0A" w:rsidP="00C65D0A">
      <w:pPr>
        <w:pStyle w:val="berschrift2"/>
        <w:rPr>
          <w:lang w:eastAsia="de-CH"/>
        </w:rPr>
      </w:pPr>
      <w:bookmarkStart w:id="84" w:name="_Toc8223765"/>
      <w:r>
        <w:rPr>
          <w:lang w:eastAsia="de-CH"/>
        </w:rPr>
        <w:lastRenderedPageBreak/>
        <w:t>Umsetzung der Ansichten</w:t>
      </w:r>
      <w:bookmarkEnd w:id="84"/>
    </w:p>
    <w:p w:rsidR="00C65D0A" w:rsidRDefault="00B530D9" w:rsidP="00C65D0A">
      <w:r>
        <w:t>Dieses</w:t>
      </w:r>
      <w:r w:rsidRPr="001F73AF">
        <w:t xml:space="preserve"> Kapitel soll die Umsetzung der einzelnen Ansichten sowie deren Funktionen erläutern. Dazu werden auch Probleme und Schwierigkeiten genannt, </w:t>
      </w:r>
      <w:r>
        <w:t>die</w:t>
      </w:r>
      <w:r w:rsidRPr="001F73AF">
        <w:t xml:space="preserve"> teilweise vorgefallen sind. Die Gestaltung sowie der Detailgrad der folgenden Kapitel ist abhängig von der Komplexität der jeweils umgesetzten Ansicht</w:t>
      </w:r>
      <w:r w:rsidR="00827B30">
        <w:t>, wobei das Verständnis des Lesers zum Gesamtsystem in Fokus liegt.</w:t>
      </w:r>
    </w:p>
    <w:p w:rsidR="00C65D0A" w:rsidRDefault="00C65D0A" w:rsidP="00C65D0A">
      <w:pPr>
        <w:pStyle w:val="berschrift3"/>
        <w:rPr>
          <w:lang w:eastAsia="de-CH"/>
        </w:rPr>
      </w:pPr>
      <w:bookmarkStart w:id="85" w:name="_Toc8223766"/>
      <w:r>
        <w:rPr>
          <w:lang w:eastAsia="de-CH"/>
        </w:rPr>
        <w:t>Support</w:t>
      </w:r>
      <w:bookmarkEnd w:id="85"/>
    </w:p>
    <w:p w:rsidR="00C65D0A" w:rsidRDefault="002F731C" w:rsidP="00C65D0A">
      <w:r w:rsidRPr="001F73AF">
        <w:t>Die unkompliziertesten Ansichten sind das Dashboard und die Support-Seite.</w:t>
      </w:r>
      <w:r>
        <w:t xml:space="preserve"> Hier befinden sich keine Funktionen, mit welchen der Benutzer Einfluss auf die Daten der Anwendung haben könnte, sondern nur statische Elemente.</w:t>
      </w:r>
      <w:r w:rsidRPr="001F73AF">
        <w:t xml:space="preserve"> Für den Support </w:t>
      </w:r>
      <w:r>
        <w:t xml:space="preserve">werden </w:t>
      </w:r>
      <w:r w:rsidRPr="001F73AF">
        <w:t>nur grundlegende Kontaktinformationen angezeigt,</w:t>
      </w:r>
      <w:r>
        <w:t xml:space="preserve"> welche aus</w:t>
      </w:r>
      <w:r w:rsidRPr="001F73AF">
        <w:t xml:space="preserve"> d</w:t>
      </w:r>
      <w:r>
        <w:t>er</w:t>
      </w:r>
      <w:r w:rsidRPr="001F73AF">
        <w:t xml:space="preserve"> Adresse, Telefonnummer und E-Mail des Helpdesks, sowie</w:t>
      </w:r>
      <w:r>
        <w:t xml:space="preserve"> (vorläufig)</w:t>
      </w:r>
      <w:r w:rsidRPr="001F73AF">
        <w:t xml:space="preserve"> meine</w:t>
      </w:r>
      <w:r>
        <w:t>n</w:t>
      </w:r>
      <w:r w:rsidRPr="001F73AF">
        <w:t xml:space="preserve"> persönlichen Kontaktdaten </w:t>
      </w:r>
      <w:r>
        <w:t>bestehen</w:t>
      </w:r>
      <w:r w:rsidRPr="001F73AF">
        <w:t>.</w:t>
      </w:r>
    </w:p>
    <w:p w:rsidR="00382C42" w:rsidRDefault="00FD02F9" w:rsidP="00C65D0A">
      <w:r>
        <w:rPr>
          <w:noProof/>
        </w:rPr>
        <w:drawing>
          <wp:inline distT="0" distB="0" distL="0" distR="0">
            <wp:extent cx="5760720" cy="21617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161790"/>
                    </a:xfrm>
                    <a:prstGeom prst="rect">
                      <a:avLst/>
                    </a:prstGeom>
                    <a:noFill/>
                    <a:ln>
                      <a:noFill/>
                    </a:ln>
                  </pic:spPr>
                </pic:pic>
              </a:graphicData>
            </a:graphic>
          </wp:inline>
        </w:drawing>
      </w:r>
      <w:r w:rsidR="00382C42">
        <w:rPr>
          <w:lang w:eastAsia="de-CH"/>
        </w:rPr>
        <w:br w:type="page"/>
      </w:r>
    </w:p>
    <w:p w:rsidR="00C65D0A" w:rsidRDefault="00C65D0A" w:rsidP="00C65D0A">
      <w:pPr>
        <w:pStyle w:val="berschrift3"/>
        <w:rPr>
          <w:lang w:eastAsia="de-CH"/>
        </w:rPr>
      </w:pPr>
      <w:bookmarkStart w:id="86" w:name="_Toc8223767"/>
      <w:r>
        <w:rPr>
          <w:lang w:eastAsia="de-CH"/>
        </w:rPr>
        <w:lastRenderedPageBreak/>
        <w:t>Dashboard</w:t>
      </w:r>
      <w:bookmarkEnd w:id="86"/>
    </w:p>
    <w:p w:rsidR="002F731C" w:rsidRDefault="002F731C" w:rsidP="002F731C">
      <w:r w:rsidRPr="001F73AF">
        <w:t xml:space="preserve">Das Dashboard besteht aus einer kleinen Begrüssungs-Nachricht sowie einer Auflistung der Notizen zu allen Einsätzen des Tages. Zusätzlich kann ein Benutzer hier </w:t>
      </w:r>
      <w:r>
        <w:t>die vorgesehenen</w:t>
      </w:r>
      <w:r w:rsidRPr="001F73AF">
        <w:t xml:space="preserve"> Einsätze des aktuellen Tages sehen.</w:t>
      </w:r>
      <w:r>
        <w:t xml:space="preserve"> Die Idee dahinter ist eine Startseite, auf der ein Benutzer die wichtigsten Informationen schnell und einfach abrufen kann, ohne dafür den Einsatzplan öffnen zu müssen. Des Weiteren soll die erste Seite, auf die ein Benutzer beim Öffnen der Anwendung geleitet wird, sehr performant sein, da dies die Ladezeit der gesamten Anwendung sehr beschleunigen kann. </w:t>
      </w:r>
    </w:p>
    <w:p w:rsidR="00C65D0A" w:rsidRDefault="002F731C" w:rsidP="00C65D0A">
      <w:pPr>
        <w:rPr>
          <w:lang w:eastAsia="de-CH"/>
        </w:rPr>
      </w:pPr>
      <w:r>
        <w:rPr>
          <w:lang w:eastAsia="de-CH"/>
        </w:rPr>
        <w:t>[</w:t>
      </w:r>
      <w:r w:rsidR="00E0481D" w:rsidRPr="00313DAC">
        <w:rPr>
          <w:b/>
          <w:color w:val="FF0000"/>
        </w:rPr>
        <w:t>TODO</w:t>
      </w:r>
      <w:r>
        <w:rPr>
          <w:lang w:eastAsia="de-CH"/>
        </w:rPr>
        <w:t>: Bild von Dashboard]</w:t>
      </w:r>
    </w:p>
    <w:p w:rsidR="002F731C" w:rsidRDefault="002F731C" w:rsidP="002F731C">
      <w:r>
        <w:t>Um die Informationen für das Dashboard zu erhalten sind mehrere Anfragen an die API nötig, da noch kein Endpunkt für das Abrufen durch eine einzige Anfrage existiert. Es entstanden 2 Anfragen für die Notizen und Einsätze, wobei zu den Einsätzen keine genauen Informationen zu den Schichten und Tageszeiten geliefert werden. Stattdessen werden Identifikations-Nummern angegeben, durch welche mit 2 weiteren Abfragen die Schichten und Tageszeiten zugeordnet werden können. Die Schichten und Tageszeiten werden dann in den globalen Speicher geladen, da sie auch im Einsatzplan und den Plan-Einstellungen benötigt werden könnten.</w:t>
      </w:r>
    </w:p>
    <w:p w:rsidR="002F731C" w:rsidRDefault="002F731C" w:rsidP="00C65D0A">
      <w:pPr>
        <w:rPr>
          <w:lang w:eastAsia="de-CH"/>
        </w:rPr>
      </w:pPr>
      <w:r>
        <w:rPr>
          <w:lang w:eastAsia="de-CH"/>
        </w:rPr>
        <w:t>[</w:t>
      </w:r>
      <w:r w:rsidR="004D3787" w:rsidRPr="00313DAC">
        <w:rPr>
          <w:b/>
          <w:color w:val="FF0000"/>
        </w:rPr>
        <w:t>TODO</w:t>
      </w:r>
      <w:r>
        <w:rPr>
          <w:lang w:eastAsia="de-CH"/>
        </w:rPr>
        <w:t>: Codeausschnitt einer API-Abfrage]</w:t>
      </w:r>
    </w:p>
    <w:p w:rsidR="00382C42" w:rsidRDefault="00382C42" w:rsidP="00382C42">
      <w:r>
        <w:t>Es wurde abschliessend überprüft, ob die Geschwindigkeit der Seite akzeptabel ist und als Startseite in Frage kommt. Dies wurde mit dem Lighthouse-Audit Tool</w:t>
      </w:r>
      <w:r>
        <w:rPr>
          <w:rStyle w:val="Funotenzeichen"/>
        </w:rPr>
        <w:footnoteReference w:id="15"/>
      </w:r>
      <w:r>
        <w:t xml:space="preserve"> von Google erledigt, was ein gängiges Tool zur Auswertung der Akzeptanz von Webanwendungen ist.</w:t>
      </w:r>
    </w:p>
    <w:p w:rsidR="00FD02F9" w:rsidRDefault="00FD02F9" w:rsidP="00382C42">
      <w:r>
        <w:rPr>
          <w:noProof/>
        </w:rPr>
        <w:drawing>
          <wp:inline distT="0" distB="0" distL="0" distR="0">
            <wp:extent cx="5760720" cy="1713121"/>
            <wp:effectExtent l="0" t="0" r="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713121"/>
                    </a:xfrm>
                    <a:prstGeom prst="rect">
                      <a:avLst/>
                    </a:prstGeom>
                    <a:noFill/>
                    <a:ln>
                      <a:noFill/>
                    </a:ln>
                  </pic:spPr>
                </pic:pic>
              </a:graphicData>
            </a:graphic>
          </wp:inline>
        </w:drawing>
      </w:r>
    </w:p>
    <w:p w:rsidR="00382C42" w:rsidRDefault="00382C42" w:rsidP="00C65D0A">
      <w:r>
        <w:t xml:space="preserve">Damit wird ersichtlich, dass das Ziel durchaus erreicht wurde, während die anderen Kriterien auch eine sehr gute Bewertung erhalten haben. Lighthouse spricht von einer optimalen Anwendung, wenn alle Kriterien einen Wert von mindestens 90 Punkten erreichen. </w:t>
      </w:r>
    </w:p>
    <w:p w:rsidR="00A21589" w:rsidRDefault="00A21589" w:rsidP="00C65D0A">
      <w:r>
        <w:br w:type="page"/>
      </w:r>
    </w:p>
    <w:p w:rsidR="00C65D0A" w:rsidRDefault="00C65D0A" w:rsidP="00C65D0A">
      <w:pPr>
        <w:pStyle w:val="berschrift3"/>
        <w:rPr>
          <w:lang w:eastAsia="de-CH"/>
        </w:rPr>
      </w:pPr>
      <w:bookmarkStart w:id="87" w:name="_Toc8223768"/>
      <w:r>
        <w:rPr>
          <w:lang w:eastAsia="de-CH"/>
        </w:rPr>
        <w:lastRenderedPageBreak/>
        <w:t>Einstellungen</w:t>
      </w:r>
      <w:bookmarkEnd w:id="87"/>
    </w:p>
    <w:p w:rsidR="00A21589" w:rsidRPr="001F73AF" w:rsidRDefault="00A21589" w:rsidP="00A21589">
      <w:r w:rsidRPr="001F73AF">
        <w:t>In den Einstellungen soll jeder Benutzer seine Sprache anpassen können. Ein Teamleiter soll hier zusätzlich die Rollen der Teammitglieder bearbeiten können, was in der Darstellung eine Abhängigkeit zu den Berechtigungen des aktuellen Benutzers bildet.</w:t>
      </w:r>
    </w:p>
    <w:p w:rsidR="00A21589" w:rsidRDefault="00A21589" w:rsidP="00A21589">
      <w:r w:rsidRPr="001F73AF">
        <w:t xml:space="preserve">Beim Speichern der Einstellungen wird eine Anfrage an die API ausgelöst, welche zu Änderungen in der Datenbank führt. Dabei muss berücksichtigt werden, dass bei einer Änderung am aktuell angemeldeten Benutzer die Inhalte des JSON-Web-Tokens verändert werden. Wenn die API erkennt, dass die Änderungen zum aktuell angemeldeten Benutzer gehören, wird ein neuer Token </w:t>
      </w:r>
      <w:r>
        <w:t xml:space="preserve">mit den aktualisierten Informationen </w:t>
      </w:r>
      <w:r w:rsidRPr="001F73AF">
        <w:t xml:space="preserve">generiert und zurückgegeben. Der alte Token </w:t>
      </w:r>
      <w:r>
        <w:t>wird dadurch</w:t>
      </w:r>
      <w:r w:rsidRPr="001F73AF">
        <w:t xml:space="preserve"> </w:t>
      </w:r>
      <w:r>
        <w:t>ungültig</w:t>
      </w:r>
      <w:r w:rsidRPr="001F73AF">
        <w:t xml:space="preserve"> und muss mit dem empfangenen ausgetauscht werden, weshalb hier der Login-Prozess erneut ausgeführt wird.</w:t>
      </w:r>
    </w:p>
    <w:p w:rsidR="00A93D5A" w:rsidRDefault="00FD02F9" w:rsidP="00C65D0A">
      <w:r>
        <w:rPr>
          <w:noProof/>
        </w:rPr>
        <w:drawing>
          <wp:inline distT="0" distB="0" distL="0" distR="0">
            <wp:extent cx="5760720" cy="5403790"/>
            <wp:effectExtent l="0" t="0" r="0" b="69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5403790"/>
                    </a:xfrm>
                    <a:prstGeom prst="rect">
                      <a:avLst/>
                    </a:prstGeom>
                    <a:noFill/>
                    <a:ln>
                      <a:noFill/>
                    </a:ln>
                  </pic:spPr>
                </pic:pic>
              </a:graphicData>
            </a:graphic>
          </wp:inline>
        </w:drawing>
      </w:r>
    </w:p>
    <w:p w:rsidR="00A93D5A" w:rsidRDefault="00A93D5A" w:rsidP="00C65D0A">
      <w:r w:rsidRPr="001F73AF">
        <w:t xml:space="preserve">Anfragen an die API zu den Einstellungen des Benutzers folgen einem klaren Schema, welches auch Änderungen an anderen Benutzerdaten zulässt. Da nicht viel Aufwand nötig war, um die anderen Parameter in den Benutzereinstellungen bearbeitbar zu machen, wurden diese gleich </w:t>
      </w:r>
      <w:r>
        <w:t xml:space="preserve">mit </w:t>
      </w:r>
      <w:r w:rsidRPr="001F73AF">
        <w:lastRenderedPageBreak/>
        <w:t xml:space="preserve">implementiert. Deshalb können Teamleiter </w:t>
      </w:r>
      <w:r>
        <w:t xml:space="preserve">zusätzlich </w:t>
      </w:r>
      <w:r w:rsidRPr="001F73AF">
        <w:t>zur Rolle des Benutzers auch andere Informationen anpassen. Das Ganze wurde in einer Tabelle dargestellt, wobei sich die Werte durch einfaches Anklicken ändern lassen.</w:t>
      </w:r>
    </w:p>
    <w:p w:rsidR="00C67407" w:rsidRDefault="00C67407" w:rsidP="00C65D0A">
      <w:r>
        <w:rPr>
          <w:lang w:eastAsia="de-CH"/>
        </w:rPr>
        <w:t>[</w:t>
      </w:r>
      <w:r w:rsidRPr="00313DAC">
        <w:rPr>
          <w:b/>
          <w:color w:val="FF0000"/>
        </w:rPr>
        <w:t>TODO</w:t>
      </w:r>
      <w:r>
        <w:rPr>
          <w:lang w:eastAsia="de-CH"/>
        </w:rPr>
        <w:t>: Bild der Einstellungen-Ansicht??]</w:t>
      </w:r>
    </w:p>
    <w:p w:rsidR="00A93D5A" w:rsidRDefault="00A93D5A" w:rsidP="00C65D0A">
      <w:r>
        <w:br w:type="page"/>
      </w:r>
    </w:p>
    <w:p w:rsidR="00C65D0A" w:rsidRDefault="00C65D0A" w:rsidP="00C65D0A">
      <w:pPr>
        <w:pStyle w:val="berschrift3"/>
        <w:rPr>
          <w:lang w:eastAsia="de-CH"/>
        </w:rPr>
      </w:pPr>
      <w:bookmarkStart w:id="88" w:name="_Toc8223769"/>
      <w:r>
        <w:rPr>
          <w:lang w:eastAsia="de-CH"/>
        </w:rPr>
        <w:lastRenderedPageBreak/>
        <w:t>Plan-Einstellungen</w:t>
      </w:r>
      <w:bookmarkEnd w:id="88"/>
    </w:p>
    <w:p w:rsidR="00A93D5A" w:rsidRPr="001F73AF" w:rsidRDefault="00A93D5A" w:rsidP="00A93D5A">
      <w:r w:rsidRPr="001F73AF">
        <w:t>Damit ein Teamleiter alle möglichen Parameter am Einsatzplan bearbeiten kann, muss diese Ansicht Funktionen für das Verwalten der Schichten und Tageszeiten beinhalten. Dazu wurden 2 Komponenten (Schichten- &amp; Zeitenbearbeitung) erstellt, welche in dieser Ansicht montiert werden.</w:t>
      </w:r>
    </w:p>
    <w:p w:rsidR="00A93D5A" w:rsidRDefault="00A93D5A" w:rsidP="00A93D5A">
      <w:r w:rsidRPr="001F73AF">
        <w:t xml:space="preserve">Die </w:t>
      </w:r>
      <w:r w:rsidRPr="00BC21AB">
        <w:rPr>
          <w:rFonts w:ascii="MetaPro-Bold" w:hAnsi="MetaPro-Bold"/>
        </w:rPr>
        <w:t>Schichten</w:t>
      </w:r>
      <w:r w:rsidRPr="001F73AF">
        <w:t xml:space="preserve"> werden in mehreren Karten dargestellt, wobei eine zusätzliche Karte das Erstellen einer neuen Schicht ermöglicht. Bestehende Schichten können bearbeitet oder gelöscht werden</w:t>
      </w:r>
      <w:r>
        <w:t>, wobei das Löschen durch Bestätigen einer kleinen Warnung geschieht. Dies soll verhindern, dass ein Benutzer die Schicht und die dazugehörigen Einsätze ungewollt</w:t>
      </w:r>
      <w:r w:rsidRPr="00BD32A3">
        <w:t xml:space="preserve"> </w:t>
      </w:r>
      <w:r>
        <w:t>aus dem Plan entfernt.</w:t>
      </w:r>
      <w:r w:rsidRPr="001F73AF">
        <w:t xml:space="preserve"> </w:t>
      </w:r>
    </w:p>
    <w:p w:rsidR="00A06712" w:rsidRDefault="00A93D5A" w:rsidP="00A06712">
      <w:pPr>
        <w:rPr>
          <w:lang w:eastAsia="de-CH"/>
        </w:rPr>
      </w:pPr>
      <w:r>
        <w:rPr>
          <w:lang w:eastAsia="de-CH"/>
        </w:rPr>
        <w:t>[</w:t>
      </w:r>
      <w:r w:rsidR="004D3787" w:rsidRPr="00313DAC">
        <w:rPr>
          <w:b/>
          <w:color w:val="FF0000"/>
        </w:rPr>
        <w:t>TODO</w:t>
      </w:r>
      <w:r>
        <w:rPr>
          <w:lang w:eastAsia="de-CH"/>
        </w:rPr>
        <w:t>: Bild der Schichten]</w:t>
      </w:r>
    </w:p>
    <w:p w:rsidR="00A93D5A" w:rsidRPr="001F73AF" w:rsidRDefault="00A93D5A" w:rsidP="00A93D5A">
      <w:r w:rsidRPr="001F73AF">
        <w:t xml:space="preserve">Zum Erstellen und Bearbeiten einer Schicht gehört neben einigen textuellen Eingaben auch das Auswählen einer Farbe, mit welcher die Schicht später im Einsatzplan dargestellt wird. Um dies für den Benutzer bestmöglich darzustellen, entschied ich mich nach kurzer Suche das Modul «vue-color» einzubinden. Es bietet eine kleine Auswahl an zusätzlichen Formular-Elementen, durch </w:t>
      </w:r>
      <w:r>
        <w:t>die</w:t>
      </w:r>
      <w:r w:rsidRPr="001F73AF">
        <w:t xml:space="preserve"> eine Farbauswahl getroffen werden kann. </w:t>
      </w:r>
    </w:p>
    <w:p w:rsidR="00A93D5A" w:rsidRPr="001F73AF" w:rsidRDefault="00A93D5A" w:rsidP="00A93D5A">
      <w:r w:rsidRPr="00BC21AB">
        <w:rPr>
          <w:rFonts w:ascii="MetaPro-Bold" w:hAnsi="MetaPro-Bold"/>
        </w:rPr>
        <w:t>Tageszeiten</w:t>
      </w:r>
      <w:r w:rsidRPr="001F73AF">
        <w:t xml:space="preserve"> werden im Plan in einer bestimmten Reihenfolge dargestellt, welche sich auch anpassen lassen sollte. Deshalb wurde für die Verwaltung der Tageszeiten eine Liste implementiert, </w:t>
      </w:r>
      <w:r>
        <w:t>die</w:t>
      </w:r>
      <w:r w:rsidRPr="001F73AF">
        <w:t xml:space="preserve"> das Verschieben </w:t>
      </w:r>
      <w:r>
        <w:t>von</w:t>
      </w:r>
      <w:r w:rsidRPr="001F73AF">
        <w:t xml:space="preserve"> Listeneinträge</w:t>
      </w:r>
      <w:r>
        <w:t>n</w:t>
      </w:r>
      <w:r w:rsidRPr="001F73AF">
        <w:t xml:space="preserve"> möglich macht. Auch hier wurde ein zusätzlicher Listeneintrag zum Hinzufügen einer neuen Tageszeit erstellt. Die Titel der</w:t>
      </w:r>
      <w:r>
        <w:t xml:space="preserve"> existierenden</w:t>
      </w:r>
      <w:r w:rsidRPr="001F73AF">
        <w:t xml:space="preserve"> Tageszeiten lassen sich in einem kleinen Formular bearbeiten und das Löschen geschieht per Knopfdruck. </w:t>
      </w:r>
      <w:r>
        <w:t>Wenn eine Änderung vorgenommen wurde wird der «Speichern» Button aktiv, welcher vom Benutzer zur Bestätigung der Änderung betätigt werden muss. Erst dann werden die Änderungen verarbeitet.</w:t>
      </w:r>
    </w:p>
    <w:p w:rsidR="00A93D5A" w:rsidRDefault="00A93D5A" w:rsidP="00A06712">
      <w:pPr>
        <w:rPr>
          <w:lang w:eastAsia="de-CH"/>
        </w:rPr>
      </w:pPr>
      <w:r>
        <w:rPr>
          <w:lang w:eastAsia="de-CH"/>
        </w:rPr>
        <w:t>[</w:t>
      </w:r>
      <w:r w:rsidR="004D3787" w:rsidRPr="00313DAC">
        <w:rPr>
          <w:b/>
          <w:color w:val="FF0000"/>
        </w:rPr>
        <w:t>TODO</w:t>
      </w:r>
      <w:r>
        <w:rPr>
          <w:lang w:eastAsia="de-CH"/>
        </w:rPr>
        <w:t>: Bild der Tageszeiten]</w:t>
      </w:r>
    </w:p>
    <w:p w:rsidR="00A93D5A" w:rsidRDefault="00A93D5A" w:rsidP="00A93D5A">
      <w:r>
        <w:t>Der Ablauf einer Anfrage zum Bearbeiten einer Schicht und/oder einer Tageszeit folgt dem gleichen Schema/Use-Case wie das Speichern von Einstellungen. Einzig der Login-Prozess wird nicht benötigt und die veränderten Daten werden im globalen Speicher abgelegt. Entsprechend werden alle Komponenten, welche auf eine Schicht oder Tageszeit zugreifen, automatisch aktualisiert.</w:t>
      </w:r>
    </w:p>
    <w:p w:rsidR="00CC364C" w:rsidRDefault="00CC364C" w:rsidP="00A93D5A">
      <w:r>
        <w:rPr>
          <w:noProof/>
        </w:rPr>
        <w:lastRenderedPageBreak/>
        <w:drawing>
          <wp:inline distT="0" distB="0" distL="0" distR="0">
            <wp:extent cx="5760720" cy="5377921"/>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377921"/>
                    </a:xfrm>
                    <a:prstGeom prst="rect">
                      <a:avLst/>
                    </a:prstGeom>
                    <a:noFill/>
                    <a:ln>
                      <a:noFill/>
                    </a:ln>
                  </pic:spPr>
                </pic:pic>
              </a:graphicData>
            </a:graphic>
          </wp:inline>
        </w:drawing>
      </w:r>
    </w:p>
    <w:p w:rsidR="00C53E97" w:rsidRDefault="00C53E97" w:rsidP="00A93D5A"/>
    <w:p w:rsidR="000E62D5" w:rsidRDefault="000E62D5" w:rsidP="000E62D5">
      <w:pPr>
        <w:pStyle w:val="berschrift4"/>
        <w:rPr>
          <w:lang w:eastAsia="de-CH"/>
        </w:rPr>
      </w:pPr>
      <w:r>
        <w:rPr>
          <w:lang w:eastAsia="de-CH"/>
        </w:rPr>
        <w:t>Anwendung der Firmenstandards</w:t>
      </w:r>
    </w:p>
    <w:p w:rsidR="000E62D5" w:rsidRDefault="000E62D5" w:rsidP="000E62D5">
      <w:pPr>
        <w:rPr>
          <w:lang w:eastAsia="de-CH"/>
        </w:rPr>
      </w:pPr>
      <w:r>
        <w:rPr>
          <w:lang w:eastAsia="de-CH"/>
        </w:rPr>
        <w:t xml:space="preserve">Mit dem Formular zum Erstellen und Bearbeiten einer Schicht wurden sogleich die Firmenstandards exemplarisch umgesetzt. Dafür wurden die Textfelder und deren Label, sowie der Button zum Absenden des Formulars, an die Darstellung nach Firmenstandard angepasst. </w:t>
      </w:r>
    </w:p>
    <w:p w:rsidR="000E62D5" w:rsidRDefault="00A77D8C" w:rsidP="000E62D5">
      <w:pPr>
        <w:rPr>
          <w:lang w:eastAsia="de-CH"/>
        </w:rPr>
      </w:pPr>
      <w:r>
        <w:rPr>
          <w:noProof/>
        </w:rPr>
        <w:drawing>
          <wp:anchor distT="0" distB="0" distL="114300" distR="114300" simplePos="0" relativeHeight="251660288" behindDoc="1" locked="0" layoutInCell="1" allowOverlap="1">
            <wp:simplePos x="0" y="0"/>
            <wp:positionH relativeFrom="margin">
              <wp:align>left</wp:align>
            </wp:positionH>
            <wp:positionV relativeFrom="paragraph">
              <wp:posOffset>5963</wp:posOffset>
            </wp:positionV>
            <wp:extent cx="2544370" cy="1630018"/>
            <wp:effectExtent l="0" t="0" r="8890" b="8890"/>
            <wp:wrapTight wrapText="bothSides">
              <wp:wrapPolygon edited="0">
                <wp:start x="0" y="0"/>
                <wp:lineTo x="0" y="21465"/>
                <wp:lineTo x="21514" y="21465"/>
                <wp:lineTo x="21514"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4370" cy="1630018"/>
                    </a:xfrm>
                    <a:prstGeom prst="rect">
                      <a:avLst/>
                    </a:prstGeom>
                    <a:noFill/>
                    <a:ln>
                      <a:noFill/>
                    </a:ln>
                  </pic:spPr>
                </pic:pic>
              </a:graphicData>
            </a:graphic>
          </wp:anchor>
        </w:drawing>
      </w:r>
      <w:r w:rsidR="000E62D5">
        <w:rPr>
          <w:lang w:eastAsia="de-CH"/>
        </w:rPr>
        <w:t>Die Umsetzung benötigte viele, individuelle Design-Definitionen, weshalb die Komponenten aus der Vuetify-Bibliothek nicht mehr genutzt werden konnten.  Entsprechend musste auch eine angepasste Validierungs-Funktion zur Prüfung der Formularinhalte implementiert werden.</w:t>
      </w:r>
    </w:p>
    <w:p w:rsidR="00A77D8C" w:rsidRPr="000E62D5" w:rsidRDefault="00A77D8C" w:rsidP="000E62D5">
      <w:pPr>
        <w:rPr>
          <w:lang w:eastAsia="de-CH"/>
        </w:rPr>
      </w:pPr>
    </w:p>
    <w:p w:rsidR="00A93D5A" w:rsidRDefault="00A93D5A" w:rsidP="00C65D0A">
      <w:pPr>
        <w:rPr>
          <w:lang w:eastAsia="de-CH"/>
        </w:rPr>
      </w:pPr>
      <w:r>
        <w:rPr>
          <w:lang w:eastAsia="de-CH"/>
        </w:rPr>
        <w:br w:type="page"/>
      </w:r>
    </w:p>
    <w:p w:rsidR="00C65D0A" w:rsidRDefault="00C65D0A" w:rsidP="00C65D0A">
      <w:pPr>
        <w:pStyle w:val="berschrift3"/>
        <w:rPr>
          <w:lang w:eastAsia="de-CH"/>
        </w:rPr>
      </w:pPr>
      <w:bookmarkStart w:id="89" w:name="_Toc8223770"/>
      <w:r>
        <w:rPr>
          <w:lang w:eastAsia="de-CH"/>
        </w:rPr>
        <w:lastRenderedPageBreak/>
        <w:t>Dienstplan</w:t>
      </w:r>
      <w:bookmarkEnd w:id="89"/>
    </w:p>
    <w:p w:rsidR="002E31B6" w:rsidRPr="001F73AF" w:rsidRDefault="002E31B6" w:rsidP="002E31B6">
      <w:r w:rsidRPr="001F73AF">
        <w:t xml:space="preserve">Der komplexeste Teil der Anwendung war der Dienstplan. Während bisher vordefinierte Komponenten von Vuetify genutzt werden konnten, musste hier ein individuelles, an den Einsatzplan vom Helpdesk angepasstes Design erstellt werden. Dies bedeutete eine eigenständige Umsetzung aller grundlegenden Funktionen (dynamische Aktualisierung, Zwischenspeicherung) </w:t>
      </w:r>
      <w:r>
        <w:t>und</w:t>
      </w:r>
      <w:r w:rsidRPr="001F73AF">
        <w:t xml:space="preserve"> der Tabelle, welche für den Einsatzplan angezeigt werden soll. Wie bei den Einstellungen bestehen auch hier Funktionen, </w:t>
      </w:r>
      <w:r>
        <w:t>die</w:t>
      </w:r>
      <w:r w:rsidRPr="001F73AF">
        <w:t xml:space="preserve"> abhängig von den Berechtigungen des angemeldeten Benutzers angezeigt werden sollen. Der Einsatzplan selbst sowie Details zu den Einsätzen sollen jedoch für alle Benutzer einsehbar sein.</w:t>
      </w:r>
    </w:p>
    <w:p w:rsidR="00C65D0A" w:rsidRDefault="002E31B6" w:rsidP="00C65D0A">
      <w:pPr>
        <w:rPr>
          <w:lang w:eastAsia="de-CH"/>
        </w:rPr>
      </w:pPr>
      <w:r>
        <w:rPr>
          <w:lang w:eastAsia="de-CH"/>
        </w:rPr>
        <w:t>[</w:t>
      </w:r>
      <w:r w:rsidR="00AC0EFB" w:rsidRPr="00313DAC">
        <w:rPr>
          <w:b/>
          <w:color w:val="FF0000"/>
        </w:rPr>
        <w:t>TODO</w:t>
      </w:r>
      <w:r>
        <w:rPr>
          <w:lang w:eastAsia="de-CH"/>
        </w:rPr>
        <w:t>: Screenshot Dienstplan]</w:t>
      </w:r>
    </w:p>
    <w:p w:rsidR="002B5F47" w:rsidRDefault="002B5F47" w:rsidP="002B5F47">
      <w:r>
        <w:t>Die Komplexität des Dienstplans kostete einen höheren Zeitaufwand bei der Realisierung, weil dazu eine Tabelle benötigt wird, welche sich auf mehrere Komponenten aufteilt. Dabei konnte die Struktur der Kopfzeile im Plan-Container nicht auf die Benutzer-Zeilen übernommen werden und musste dort eigenständig definiert werden. Nach einigen Anläufen hat sich folgende Komponenten-Struktur als optimalste Umsetzung herausgestellt:</w:t>
      </w:r>
    </w:p>
    <w:p w:rsidR="001C0155" w:rsidRDefault="00163B92" w:rsidP="00C65D0A">
      <w:r>
        <w:rPr>
          <w:noProof/>
        </w:rPr>
        <w:drawing>
          <wp:inline distT="0" distB="0" distL="0" distR="0">
            <wp:extent cx="5760720" cy="2038168"/>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038168"/>
                    </a:xfrm>
                    <a:prstGeom prst="rect">
                      <a:avLst/>
                    </a:prstGeom>
                    <a:noFill/>
                    <a:ln>
                      <a:noFill/>
                    </a:ln>
                  </pic:spPr>
                </pic:pic>
              </a:graphicData>
            </a:graphic>
          </wp:inline>
        </w:drawing>
      </w:r>
    </w:p>
    <w:p w:rsidR="001C0155" w:rsidRPr="001C0155" w:rsidRDefault="001C0155" w:rsidP="001C0155">
      <w:r w:rsidRPr="001C0155">
        <w:t xml:space="preserve">Es entstanden insgesamt 3 Komponenten, welche zusammen den Dienstplan bilden. Die Implementierung stellte sich dabei als äusserst komplex heraus, da zahlreiche Daten an Unterkomponenten vererbt werden müssen, damit sie richtig dargestellt werden können. </w:t>
      </w:r>
    </w:p>
    <w:p w:rsidR="00163B92" w:rsidRDefault="001C0155" w:rsidP="001C0155">
      <w:r w:rsidRPr="001C0155">
        <w:t>Diese Vererbungen stellen aber ein weiteres Risiko dar, denn je nach Anzahl von Datensätzen kann der Aufbau der Komponenten viele Rechenressourcen fordern, was die Zeit bis zur Anzeige verlängert. Ein kurzes Rechenbeispiel anhand der Teamgrösse des Helpdesks kann die Problematik veranschaulichen:</w:t>
      </w:r>
    </w:p>
    <w:p w:rsidR="00163B92" w:rsidRDefault="00163B92">
      <w:r>
        <w:br w:type="page"/>
      </w:r>
    </w:p>
    <w:p w:rsidR="001C0155" w:rsidRPr="001C0155" w:rsidRDefault="001C0155" w:rsidP="001C0155"/>
    <w:tbl>
      <w:tblPr>
        <w:tblStyle w:val="TabellemithellemGitternetz2"/>
        <w:tblW w:w="0" w:type="auto"/>
        <w:tblLook w:val="04A0" w:firstRow="1" w:lastRow="0" w:firstColumn="1" w:lastColumn="0" w:noHBand="0" w:noVBand="1"/>
      </w:tblPr>
      <w:tblGrid>
        <w:gridCol w:w="846"/>
        <w:gridCol w:w="7229"/>
        <w:gridCol w:w="987"/>
      </w:tblGrid>
      <w:tr w:rsidR="001C0155" w:rsidRPr="001C0155" w:rsidTr="0065653F">
        <w:tc>
          <w:tcPr>
            <w:tcW w:w="846" w:type="dxa"/>
          </w:tcPr>
          <w:p w:rsidR="001C0155" w:rsidRPr="001C0155" w:rsidRDefault="001C0155" w:rsidP="001C0155">
            <w:pPr>
              <w:jc w:val="right"/>
            </w:pPr>
            <w:r w:rsidRPr="001C0155">
              <w:t>X =</w:t>
            </w:r>
          </w:p>
        </w:tc>
        <w:tc>
          <w:tcPr>
            <w:tcW w:w="7229" w:type="dxa"/>
          </w:tcPr>
          <w:p w:rsidR="001C0155" w:rsidRPr="001C0155" w:rsidRDefault="001C0155" w:rsidP="001C0155">
            <w:pPr>
              <w:jc w:val="center"/>
            </w:pPr>
            <w:r w:rsidRPr="001C0155">
              <w:t>Anzahl Teammitglieder</w:t>
            </w:r>
          </w:p>
        </w:tc>
        <w:tc>
          <w:tcPr>
            <w:tcW w:w="987" w:type="dxa"/>
          </w:tcPr>
          <w:p w:rsidR="001C0155" w:rsidRPr="001C0155" w:rsidRDefault="001C0155" w:rsidP="001C0155">
            <w:r w:rsidRPr="001C0155">
              <w:t xml:space="preserve">= 30 </w:t>
            </w:r>
          </w:p>
        </w:tc>
      </w:tr>
      <w:tr w:rsidR="001C0155" w:rsidRPr="001C0155" w:rsidTr="0065653F">
        <w:tc>
          <w:tcPr>
            <w:tcW w:w="846" w:type="dxa"/>
          </w:tcPr>
          <w:p w:rsidR="001C0155" w:rsidRPr="001C0155" w:rsidRDefault="001C0155" w:rsidP="001C0155">
            <w:pPr>
              <w:jc w:val="right"/>
            </w:pPr>
            <w:r w:rsidRPr="001C0155">
              <w:t>Y =</w:t>
            </w:r>
          </w:p>
        </w:tc>
        <w:tc>
          <w:tcPr>
            <w:tcW w:w="7229" w:type="dxa"/>
          </w:tcPr>
          <w:p w:rsidR="001C0155" w:rsidRPr="001C0155" w:rsidRDefault="001C0155" w:rsidP="001C0155">
            <w:pPr>
              <w:jc w:val="center"/>
            </w:pPr>
            <w:r w:rsidRPr="001C0155">
              <w:t>Anzahl verschiedener Tageszeiten</w:t>
            </w:r>
          </w:p>
        </w:tc>
        <w:tc>
          <w:tcPr>
            <w:tcW w:w="987" w:type="dxa"/>
          </w:tcPr>
          <w:p w:rsidR="001C0155" w:rsidRPr="001C0155" w:rsidRDefault="001C0155" w:rsidP="001C0155">
            <w:r w:rsidRPr="001C0155">
              <w:t>= 3</w:t>
            </w:r>
          </w:p>
        </w:tc>
      </w:tr>
      <w:tr w:rsidR="001C0155" w:rsidRPr="001C0155" w:rsidTr="0065653F">
        <w:tc>
          <w:tcPr>
            <w:tcW w:w="846" w:type="dxa"/>
          </w:tcPr>
          <w:p w:rsidR="001C0155" w:rsidRPr="001C0155" w:rsidRDefault="001C0155" w:rsidP="001C0155">
            <w:pPr>
              <w:jc w:val="right"/>
            </w:pPr>
            <w:r w:rsidRPr="001C0155">
              <w:t>Z =</w:t>
            </w:r>
          </w:p>
        </w:tc>
        <w:tc>
          <w:tcPr>
            <w:tcW w:w="7229" w:type="dxa"/>
          </w:tcPr>
          <w:p w:rsidR="001C0155" w:rsidRPr="001C0155" w:rsidRDefault="001C0155" w:rsidP="001C0155">
            <w:pPr>
              <w:jc w:val="center"/>
            </w:pPr>
            <w:r w:rsidRPr="001C0155">
              <w:t>Anzahl darzustellender Tage</w:t>
            </w:r>
          </w:p>
        </w:tc>
        <w:tc>
          <w:tcPr>
            <w:tcW w:w="987" w:type="dxa"/>
          </w:tcPr>
          <w:p w:rsidR="001C0155" w:rsidRPr="001C0155" w:rsidRDefault="001C0155" w:rsidP="001C0155">
            <w:r w:rsidRPr="001C0155">
              <w:t>= 25</w:t>
            </w:r>
          </w:p>
        </w:tc>
      </w:tr>
      <w:tr w:rsidR="001C0155" w:rsidRPr="001C0155" w:rsidTr="0065653F">
        <w:tc>
          <w:tcPr>
            <w:tcW w:w="846" w:type="dxa"/>
          </w:tcPr>
          <w:p w:rsidR="001C0155" w:rsidRPr="001C0155" w:rsidRDefault="001C0155" w:rsidP="001C0155">
            <w:pPr>
              <w:jc w:val="right"/>
            </w:pPr>
            <w:r w:rsidRPr="001C0155">
              <w:t>T =</w:t>
            </w:r>
          </w:p>
        </w:tc>
        <w:tc>
          <w:tcPr>
            <w:tcW w:w="7229" w:type="dxa"/>
          </w:tcPr>
          <w:p w:rsidR="001C0155" w:rsidRPr="001C0155" w:rsidRDefault="001C0155" w:rsidP="001C0155">
            <w:pPr>
              <w:jc w:val="center"/>
            </w:pPr>
            <w:r w:rsidRPr="001C0155">
              <w:t>Millisekunden zum Aufbauen eines einzelnen Feldes in einer Benutzer-Zeile</w:t>
            </w:r>
          </w:p>
        </w:tc>
        <w:tc>
          <w:tcPr>
            <w:tcW w:w="987" w:type="dxa"/>
          </w:tcPr>
          <w:p w:rsidR="001C0155" w:rsidRPr="001C0155" w:rsidRDefault="001C0155" w:rsidP="001C0155">
            <w:r w:rsidRPr="001C0155">
              <w:t>= 1.8</w:t>
            </w:r>
          </w:p>
        </w:tc>
      </w:tr>
    </w:tbl>
    <w:p w:rsidR="001C0155" w:rsidRPr="001C0155" w:rsidRDefault="001C0155" w:rsidP="001C0155">
      <w:pPr>
        <w:spacing w:after="0" w:line="240" w:lineRule="auto"/>
      </w:pPr>
    </w:p>
    <w:p w:rsidR="001C0155" w:rsidRPr="001C0155" w:rsidRDefault="001C0155" w:rsidP="001C0155">
      <w:pPr>
        <w:spacing w:after="0" w:line="240" w:lineRule="auto"/>
        <w:jc w:val="center"/>
        <w:rPr>
          <w:rFonts w:ascii="MetaPro-Normal" w:hAnsi="MetaPro-Normal"/>
        </w:rPr>
      </w:pPr>
      <w:r w:rsidRPr="001C0155">
        <w:rPr>
          <w:rFonts w:ascii="MetaPro-Normal" w:hAnsi="MetaPro-Normal"/>
        </w:rPr>
        <w:t>T * Z * Y * X    =           Millisekunden bis zur Anzeige des ganzen Plans</w:t>
      </w:r>
    </w:p>
    <w:p w:rsidR="001C0155" w:rsidRPr="001C0155" w:rsidRDefault="001C0155" w:rsidP="001C0155">
      <w:pPr>
        <w:spacing w:after="0" w:line="240" w:lineRule="auto"/>
        <w:jc w:val="center"/>
        <w:rPr>
          <w:rFonts w:ascii="MetaPro-Medium" w:hAnsi="MetaPro-Medium"/>
        </w:rPr>
      </w:pPr>
      <w:r w:rsidRPr="001C0155">
        <w:rPr>
          <w:rFonts w:ascii="MetaPro-Medium" w:hAnsi="MetaPro-Medium"/>
        </w:rPr>
        <w:t>1.8 * 25 * 3 * 30 =</w:t>
      </w:r>
      <w:r w:rsidRPr="001C0155">
        <w:rPr>
          <w:rFonts w:ascii="MetaPro-Medium" w:hAnsi="MetaPro-Medium"/>
        </w:rPr>
        <w:tab/>
        <w:t xml:space="preserve">    </w:t>
      </w:r>
      <w:r w:rsidRPr="001C0155">
        <w:rPr>
          <w:rFonts w:ascii="MetaPro-Medium" w:hAnsi="MetaPro-Medium"/>
          <w:i/>
        </w:rPr>
        <w:t>4050 Millisekunden</w:t>
      </w:r>
      <w:r w:rsidRPr="001C0155">
        <w:rPr>
          <w:rFonts w:ascii="MetaPro-Medium" w:hAnsi="MetaPro-Medium"/>
        </w:rPr>
        <w:t xml:space="preserve">   =   </w:t>
      </w:r>
      <w:r w:rsidRPr="001C0155">
        <w:rPr>
          <w:rFonts w:ascii="MetaPro-Medium" w:hAnsi="MetaPro-Medium"/>
          <w:u w:val="single"/>
        </w:rPr>
        <w:t xml:space="preserve">4.05 Sekunden </w:t>
      </w:r>
      <w:r w:rsidRPr="001C0155">
        <w:rPr>
          <w:rFonts w:ascii="MetaPro-Medium" w:hAnsi="MetaPro-Medium"/>
        </w:rPr>
        <w:tab/>
      </w:r>
      <w:r w:rsidRPr="001C0155">
        <w:rPr>
          <w:rFonts w:ascii="MetaPro-Medium" w:hAnsi="MetaPro-Medium"/>
        </w:rPr>
        <w:tab/>
      </w:r>
    </w:p>
    <w:p w:rsidR="001C0155" w:rsidRPr="001C0155" w:rsidRDefault="001C0155" w:rsidP="001C0155">
      <w:pPr>
        <w:rPr>
          <w:lang w:eastAsia="de-CH"/>
        </w:rPr>
      </w:pPr>
    </w:p>
    <w:p w:rsidR="001C0155" w:rsidRPr="001C0155" w:rsidRDefault="001C0155" w:rsidP="001C0155">
      <w:r w:rsidRPr="001C0155">
        <w:t xml:space="preserve">Es wird klar, dass hier eine optimale Umsetzung notwendig ist, um möglichst wenig Zeit bis zur Anzeige zu verbrauchen. Das schlechteste Resultat, welches bei der Entwicklung je erzielt wurde, war eine Ladezeit von 6 Sekunden. Dabei wurden die Einsätze von jedem Mitglied vor der Anzeige der Benutzer-Zeile abgerufen. Erst anschliessend wurde die Benutzer-Zeile mit den Einsätzen abgebildet, wobei die Einsätze nicht global, sondern direkt in der Komponente registriert wurden.   </w:t>
      </w:r>
    </w:p>
    <w:p w:rsidR="001C0155" w:rsidRDefault="001C0155" w:rsidP="001C0155">
      <w:r w:rsidRPr="001C0155">
        <w:t xml:space="preserve">Dies wurde mit der dynamischen, globalen Speicherung von Einsätzen verbessert (Vuex). Der globale Speicher an sich ist aber nicht mehr dynamisch, sobald die Vue-Instanz registriert wurde. Zum Hinzufügen dynamischer Objekte muss deshalb eine spezielle Funktion verwendet werden. </w:t>
      </w:r>
    </w:p>
    <w:p w:rsidR="001C0155" w:rsidRDefault="000A4F73" w:rsidP="00E13279">
      <w:pPr>
        <w:jc w:val="center"/>
      </w:pPr>
      <w:r>
        <w:rPr>
          <w:noProof/>
        </w:rPr>
        <w:drawing>
          <wp:inline distT="0" distB="0" distL="0" distR="0">
            <wp:extent cx="4152900" cy="967847"/>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4056" cy="979769"/>
                    </a:xfrm>
                    <a:prstGeom prst="rect">
                      <a:avLst/>
                    </a:prstGeom>
                    <a:noFill/>
                    <a:ln>
                      <a:noFill/>
                    </a:ln>
                  </pic:spPr>
                </pic:pic>
              </a:graphicData>
            </a:graphic>
          </wp:inline>
        </w:drawing>
      </w:r>
    </w:p>
    <w:p w:rsidR="00AA5B5D" w:rsidRDefault="00AA5B5D" w:rsidP="00AA5B5D">
      <w:r w:rsidRPr="00AA5B5D">
        <w:t xml:space="preserve">Nun wird dem globalen Speicher für jeden Benutzer ein Objekt zugewiesen, das die dynamische Speicherung der Einsätze zulässt. Nach dieser und weiteren kleineren Verbesserungen liegt die durchschnittliche Ladezeit bei ungefähr 2 Sekunden, während bereits zuvor eine Ladeanimation angezeigt wird. Damit sollte die Benutzerfreundlichkeit auch bei diesem sehr komplexen Element ausreichend gewährleistet sein. </w:t>
      </w:r>
    </w:p>
    <w:p w:rsidR="00AA5B5D" w:rsidRDefault="00477C7C" w:rsidP="00C65D0A">
      <w:r>
        <w:rPr>
          <w:noProof/>
        </w:rPr>
        <w:lastRenderedPageBreak/>
        <w:drawing>
          <wp:inline distT="0" distB="0" distL="0" distR="0">
            <wp:extent cx="5760720" cy="388656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886566"/>
                    </a:xfrm>
                    <a:prstGeom prst="rect">
                      <a:avLst/>
                    </a:prstGeom>
                    <a:noFill/>
                    <a:ln>
                      <a:noFill/>
                    </a:ln>
                  </pic:spPr>
                </pic:pic>
              </a:graphicData>
            </a:graphic>
          </wp:inline>
        </w:drawing>
      </w:r>
    </w:p>
    <w:p w:rsidR="009F2722" w:rsidRDefault="009F2722" w:rsidP="00C65D0A">
      <w:r>
        <w:t>[TODO: Legende/Erklärung zum Diagramm]</w:t>
      </w:r>
    </w:p>
    <w:p w:rsidR="007E751E" w:rsidRDefault="007E751E" w:rsidP="00C65D0A"/>
    <w:p w:rsidR="0065653F" w:rsidRDefault="001C163F" w:rsidP="0065653F">
      <w:pPr>
        <w:pStyle w:val="berschrift4"/>
      </w:pPr>
      <w:r>
        <w:rPr>
          <w:noProof/>
        </w:rPr>
        <w:drawing>
          <wp:anchor distT="0" distB="0" distL="114300" distR="114300" simplePos="0" relativeHeight="251661312" behindDoc="1" locked="0" layoutInCell="1" allowOverlap="1">
            <wp:simplePos x="0" y="0"/>
            <wp:positionH relativeFrom="margin">
              <wp:align>right</wp:align>
            </wp:positionH>
            <wp:positionV relativeFrom="paragraph">
              <wp:posOffset>8890</wp:posOffset>
            </wp:positionV>
            <wp:extent cx="1802281" cy="2647950"/>
            <wp:effectExtent l="0" t="0" r="7620" b="0"/>
            <wp:wrapTight wrapText="bothSides">
              <wp:wrapPolygon edited="0">
                <wp:start x="0" y="0"/>
                <wp:lineTo x="0" y="21445"/>
                <wp:lineTo x="21463" y="21445"/>
                <wp:lineTo x="21463"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2281" cy="2647950"/>
                    </a:xfrm>
                    <a:prstGeom prst="rect">
                      <a:avLst/>
                    </a:prstGeom>
                    <a:noFill/>
                    <a:ln>
                      <a:noFill/>
                    </a:ln>
                  </pic:spPr>
                </pic:pic>
              </a:graphicData>
            </a:graphic>
          </wp:anchor>
        </w:drawing>
      </w:r>
      <w:r w:rsidR="0065653F">
        <w:t>Grundlegender Container</w:t>
      </w:r>
    </w:p>
    <w:p w:rsidR="0065653F" w:rsidRDefault="0065653F" w:rsidP="0065653F">
      <w:r w:rsidRPr="001F73AF">
        <w:t>Hier ist der Umfassende Rahmen</w:t>
      </w:r>
      <w:r>
        <w:t xml:space="preserve"> (die View)</w:t>
      </w:r>
      <w:r w:rsidRPr="001F73AF">
        <w:t xml:space="preserve"> gemeint, in welchem der </w:t>
      </w:r>
      <w:r>
        <w:t>Dienstplan</w:t>
      </w:r>
      <w:r w:rsidRPr="001F73AF">
        <w:t xml:space="preserve"> dargestellt wird. Dazu gehör</w:t>
      </w:r>
      <w:r w:rsidR="00FD5E2A">
        <w:t>en</w:t>
      </w:r>
      <w:r w:rsidRPr="001F73AF">
        <w:t xml:space="preserve"> eine Überschrift und ein Filter, </w:t>
      </w:r>
      <w:r w:rsidR="00DD70F2">
        <w:t>der</w:t>
      </w:r>
      <w:r w:rsidRPr="001F73AF">
        <w:t xml:space="preserve"> zur Navigation des Plans benötigt wird. Über diesen Filter kann ein Benutzer den darzustellenden Monat auswählen. Zusätzlich kann die Anzeige von Wochenenden</w:t>
      </w:r>
      <w:r>
        <w:t xml:space="preserve"> </w:t>
      </w:r>
      <w:r w:rsidRPr="001F73AF">
        <w:t>dynamisch ein- und ausgeschaltet werden.</w:t>
      </w:r>
    </w:p>
    <w:p w:rsidR="001C163F" w:rsidRDefault="001C163F" w:rsidP="0065653F"/>
    <w:p w:rsidR="001D56DA" w:rsidRDefault="001D56DA" w:rsidP="0065653F">
      <w:r>
        <w:t>[</w:t>
      </w:r>
      <w:r w:rsidR="006329D2">
        <w:rPr>
          <w:lang w:eastAsia="de-CH"/>
        </w:rPr>
        <w:t>TODO</w:t>
      </w:r>
      <w:r w:rsidR="006329D2">
        <w:t xml:space="preserve"> </w:t>
      </w:r>
      <w:r>
        <w:t>BILD: Komponenten im Code]</w:t>
      </w:r>
    </w:p>
    <w:p w:rsidR="001D56DA" w:rsidRDefault="001D56DA" w:rsidP="0065653F">
      <w:r>
        <w:br w:type="page"/>
      </w:r>
    </w:p>
    <w:p w:rsidR="001D56DA" w:rsidRDefault="001D56DA" w:rsidP="001D56DA">
      <w:pPr>
        <w:pStyle w:val="berschrift4"/>
        <w:rPr>
          <w:lang w:eastAsia="de-CH"/>
        </w:rPr>
      </w:pPr>
      <w:r>
        <w:rPr>
          <w:lang w:eastAsia="de-CH"/>
        </w:rPr>
        <w:lastRenderedPageBreak/>
        <w:t>Plan-Container</w:t>
      </w:r>
    </w:p>
    <w:p w:rsidR="001D56DA" w:rsidRDefault="001D56DA" w:rsidP="001D56DA">
      <w:r w:rsidRPr="001F73AF">
        <w:t xml:space="preserve">Der Plan-Container ist ein weiterer Rahmen, </w:t>
      </w:r>
      <w:r>
        <w:t>der</w:t>
      </w:r>
      <w:r w:rsidRPr="001F73AF">
        <w:t xml:space="preserve"> die </w:t>
      </w:r>
      <w:r>
        <w:t>beiden Teile</w:t>
      </w:r>
      <w:r w:rsidRPr="001F73AF">
        <w:t xml:space="preserve"> </w:t>
      </w:r>
      <w:r>
        <w:t>der</w:t>
      </w:r>
      <w:r w:rsidRPr="001F73AF">
        <w:t xml:space="preserve"> Plan</w:t>
      </w:r>
      <w:r>
        <w:t>-Tabelle</w:t>
      </w:r>
      <w:r w:rsidRPr="001F73AF">
        <w:t xml:space="preserve"> strukturiert. Die verfügbaren Schichten werden ebenfalls als Legende über der Tabelle dargestellt. </w:t>
      </w:r>
      <w:r>
        <w:t xml:space="preserve">Der erste Teil der Tabelle ist eine Kopfzeile, welche die dargestellten Wochen und Tage beschreibt. Diese werden, abhängig von der Auswahl im grundlegenden Container, gleich hier generiert und angezeigt. </w:t>
      </w:r>
    </w:p>
    <w:p w:rsidR="001D56DA" w:rsidRDefault="001D56DA" w:rsidP="001D56DA">
      <w:r>
        <w:t>Dabei werden die Schichten, Tageszeiten und Benutzer von der API abgefragt, worauf für jeden Benutzer die «Benutzer-Zeile» initialisiert wird. Gleichzeitig wird dem globalen Speicher ein neues Objekt zugewiesen, in welchem die Einsätze des Benutzers abgelegt werden können.</w:t>
      </w:r>
    </w:p>
    <w:p w:rsidR="001D56DA" w:rsidRDefault="001D56DA" w:rsidP="001D56DA">
      <w:r>
        <w:t>[</w:t>
      </w:r>
      <w:r w:rsidR="006329D2">
        <w:rPr>
          <w:lang w:eastAsia="de-CH"/>
        </w:rPr>
        <w:t>TODO</w:t>
      </w:r>
      <w:r w:rsidR="006329D2">
        <w:t xml:space="preserve"> </w:t>
      </w:r>
      <w:r>
        <w:t>BILD: User-</w:t>
      </w:r>
      <w:proofErr w:type="spellStart"/>
      <w:r>
        <w:t>Row</w:t>
      </w:r>
      <w:proofErr w:type="spellEnd"/>
      <w:r>
        <w:t xml:space="preserve"> Komponente]</w:t>
      </w:r>
    </w:p>
    <w:p w:rsidR="001D56DA" w:rsidRDefault="001D56DA" w:rsidP="001D56DA">
      <w:r>
        <w:t>D</w:t>
      </w:r>
      <w:r w:rsidRPr="001F73AF">
        <w:t>es Weiteren</w:t>
      </w:r>
      <w:r>
        <w:t xml:space="preserve"> befindet sich auf dieser Ebene</w:t>
      </w:r>
      <w:r w:rsidRPr="001F73AF">
        <w:t xml:space="preserve"> auch das Formular zur Bearbeitung von Einsätzen. Es ist jedoch zunächst nicht sichtbar, </w:t>
      </w:r>
      <w:r>
        <w:t>da es erst</w:t>
      </w:r>
      <w:r w:rsidRPr="001F73AF">
        <w:t xml:space="preserve"> durch eine «Benutzer-Zeile» ausgelöst werden</w:t>
      </w:r>
      <w:r>
        <w:t xml:space="preserve"> muss. </w:t>
      </w:r>
      <w:r w:rsidRPr="001F73AF">
        <w:t xml:space="preserve">Die «Benutzer-Zeile» </w:t>
      </w:r>
      <w:r>
        <w:t>gibt</w:t>
      </w:r>
      <w:r w:rsidRPr="001F73AF">
        <w:t xml:space="preserve"> </w:t>
      </w:r>
      <w:r>
        <w:t>dabei</w:t>
      </w:r>
      <w:r w:rsidRPr="001F73AF">
        <w:t xml:space="preserve"> Informationen zum betroffenen Einsatz </w:t>
      </w:r>
      <w:r>
        <w:t>mit</w:t>
      </w:r>
      <w:r w:rsidRPr="001F73AF">
        <w:t>, welche dann im Formular dargestellt</w:t>
      </w:r>
      <w:r>
        <w:t xml:space="preserve"> und bearbeitet werden können</w:t>
      </w:r>
      <w:r w:rsidRPr="001F73AF">
        <w:t>.</w:t>
      </w:r>
    </w:p>
    <w:p w:rsidR="001D56DA" w:rsidRPr="00412BD4" w:rsidRDefault="001D56DA" w:rsidP="001D56DA">
      <w:pPr>
        <w:pStyle w:val="berschrift4"/>
        <w:rPr>
          <w:lang w:eastAsia="de-CH"/>
        </w:rPr>
      </w:pPr>
      <w:r>
        <w:rPr>
          <w:lang w:eastAsia="de-CH"/>
        </w:rPr>
        <w:t>Benutzer-Zeile(n)</w:t>
      </w:r>
    </w:p>
    <w:p w:rsidR="001D56DA" w:rsidRDefault="001D56DA" w:rsidP="001D56DA">
      <w:r w:rsidRPr="001F73AF">
        <w:t xml:space="preserve">Diese Komponente wird für jedes Teammitglied </w:t>
      </w:r>
      <w:r>
        <w:t>generiert</w:t>
      </w:r>
      <w:r w:rsidRPr="001F73AF">
        <w:t xml:space="preserve"> und </w:t>
      </w:r>
      <w:r>
        <w:t>abgebildet</w:t>
      </w:r>
      <w:r w:rsidRPr="001F73AF">
        <w:t>.</w:t>
      </w:r>
      <w:r>
        <w:t xml:space="preserve"> Durch die vererbten Informationen zum Benutzer und dem ausgewählten Zeitraum werden die zugehörigen Einsätze von der API abgefragt</w:t>
      </w:r>
      <w:r w:rsidRPr="001F73AF">
        <w:t>.</w:t>
      </w:r>
      <w:r>
        <w:t xml:space="preserve"> Die erhaltenen Daten werden dann im globalen Speicher abgelegt, worauf eine «Beobachter»-Funktion ausgelöst wird und die Anzeige der Einsätze durchführt.</w:t>
      </w:r>
    </w:p>
    <w:p w:rsidR="001D56DA" w:rsidRDefault="001D56DA" w:rsidP="001D56DA">
      <w:r>
        <w:t>[</w:t>
      </w:r>
      <w:r w:rsidR="006329D2">
        <w:rPr>
          <w:lang w:eastAsia="de-CH"/>
        </w:rPr>
        <w:t>TODO</w:t>
      </w:r>
      <w:r w:rsidR="006329D2">
        <w:t xml:space="preserve"> </w:t>
      </w:r>
      <w:r>
        <w:t xml:space="preserve">BILD: </w:t>
      </w:r>
      <w:proofErr w:type="spellStart"/>
      <w:r>
        <w:t>Watcher</w:t>
      </w:r>
      <w:proofErr w:type="spellEnd"/>
      <w:r>
        <w:t xml:space="preserve"> Funktion]</w:t>
      </w:r>
    </w:p>
    <w:p w:rsidR="001D56DA" w:rsidRDefault="001D56DA" w:rsidP="001D56DA">
      <w:r w:rsidRPr="001F73AF">
        <w:t xml:space="preserve">Durch </w:t>
      </w:r>
      <w:r>
        <w:t>Anklicken eines Einsatzes</w:t>
      </w:r>
      <w:r w:rsidRPr="001F73AF">
        <w:t xml:space="preserve"> wird </w:t>
      </w:r>
      <w:r>
        <w:t>ein</w:t>
      </w:r>
      <w:r w:rsidRPr="001F73AF">
        <w:t xml:space="preserve"> Event ausgelöst,</w:t>
      </w:r>
      <w:r>
        <w:t xml:space="preserve"> welches das Bearbeitungs-Formular öffnet,</w:t>
      </w:r>
      <w:r w:rsidRPr="001F73AF">
        <w:t xml:space="preserve"> </w:t>
      </w:r>
      <w:r>
        <w:t>wobei</w:t>
      </w:r>
      <w:r w:rsidRPr="001F73AF">
        <w:t xml:space="preserve"> Informationen </w:t>
      </w:r>
      <w:r>
        <w:t>zum</w:t>
      </w:r>
      <w:r w:rsidRPr="001F73AF">
        <w:t xml:space="preserve"> </w:t>
      </w:r>
      <w:r>
        <w:t>Einsatz</w:t>
      </w:r>
      <w:r w:rsidRPr="001F73AF">
        <w:t xml:space="preserve"> mitgegeben</w:t>
      </w:r>
      <w:r>
        <w:t xml:space="preserve"> werden</w:t>
      </w:r>
      <w:r w:rsidRPr="001F73AF">
        <w:t xml:space="preserve">. Da </w:t>
      </w:r>
      <w:r>
        <w:t xml:space="preserve">die </w:t>
      </w:r>
      <w:r w:rsidRPr="001F73AF">
        <w:t xml:space="preserve">Einsätze </w:t>
      </w:r>
      <w:r>
        <w:t xml:space="preserve">dynamisch </w:t>
      </w:r>
      <w:r w:rsidRPr="001F73AF">
        <w:t xml:space="preserve">im globalen Speicher abgelegt </w:t>
      </w:r>
      <w:r>
        <w:t>wurden</w:t>
      </w:r>
      <w:r w:rsidRPr="001F73AF">
        <w:t>,</w:t>
      </w:r>
      <w:r>
        <w:t xml:space="preserve"> aktualisiert sich die Komponente bei einer Änderung automatisch</w:t>
      </w:r>
      <w:r w:rsidRPr="001F73AF">
        <w:t>.</w:t>
      </w:r>
    </w:p>
    <w:p w:rsidR="001D56DA" w:rsidRDefault="001D56DA" w:rsidP="001D56DA"/>
    <w:p w:rsidR="001D56DA" w:rsidRPr="0065653F" w:rsidRDefault="001D56DA" w:rsidP="0065653F"/>
    <w:p w:rsidR="002E31B6" w:rsidRDefault="002E31B6" w:rsidP="00C65D0A">
      <w:pPr>
        <w:rPr>
          <w:lang w:eastAsia="de-CH"/>
        </w:rPr>
      </w:pPr>
      <w:r>
        <w:rPr>
          <w:lang w:eastAsia="de-CH"/>
        </w:rPr>
        <w:br w:type="page"/>
      </w:r>
    </w:p>
    <w:p w:rsidR="00C65D0A" w:rsidRDefault="00C65D0A" w:rsidP="00C65D0A">
      <w:pPr>
        <w:pStyle w:val="berschrift2"/>
        <w:rPr>
          <w:lang w:eastAsia="de-CH"/>
        </w:rPr>
      </w:pPr>
      <w:bookmarkStart w:id="90" w:name="_Toc8223771"/>
      <w:r>
        <w:rPr>
          <w:lang w:eastAsia="de-CH"/>
        </w:rPr>
        <w:lastRenderedPageBreak/>
        <w:t>Testprotokoll</w:t>
      </w:r>
      <w:bookmarkEnd w:id="90"/>
    </w:p>
    <w:p w:rsidR="001D56DA" w:rsidRDefault="001D56DA" w:rsidP="001D56DA">
      <w:r>
        <w:t xml:space="preserve">Zum Schluss der Implementierungsphase wurden die vorbestimmten Funktionen/Use-Cases nach dem Testkonzept auf ihre Funktionalität überprüft. Zur Erfüllung der Anforderungen </w:t>
      </w:r>
      <w:r w:rsidR="00F42197">
        <w:t>müssen</w:t>
      </w:r>
      <w:r>
        <w:t xml:space="preserve"> alle Tests positive Ergebnisse liefern.</w:t>
      </w:r>
      <w:r w:rsidR="00F42197">
        <w:t xml:space="preserve"> Die Tests wurden mit den im Konzept definierten Voraussetzungen durchgeführt, wobei keine zusätzlichen Hilfsmittel eingesetzt wurden.</w:t>
      </w:r>
    </w:p>
    <w:tbl>
      <w:tblPr>
        <w:tblStyle w:val="TabellemithellemGitternetz1"/>
        <w:tblW w:w="0" w:type="auto"/>
        <w:tblLook w:val="04A0" w:firstRow="1" w:lastRow="0" w:firstColumn="1" w:lastColumn="0" w:noHBand="0" w:noVBand="1"/>
      </w:tblPr>
      <w:tblGrid>
        <w:gridCol w:w="1696"/>
        <w:gridCol w:w="1985"/>
        <w:gridCol w:w="1984"/>
        <w:gridCol w:w="3397"/>
      </w:tblGrid>
      <w:tr w:rsidR="00F42197" w:rsidTr="00F42197">
        <w:tc>
          <w:tcPr>
            <w:tcW w:w="1696" w:type="dxa"/>
          </w:tcPr>
          <w:p w:rsidR="00F42197" w:rsidRPr="00F42197" w:rsidRDefault="00F42197" w:rsidP="0084563F">
            <w:pPr>
              <w:rPr>
                <w:rFonts w:ascii="MetaPro-Medium" w:hAnsi="MetaPro-Medium"/>
              </w:rPr>
            </w:pPr>
            <w:r w:rsidRPr="00F42197">
              <w:rPr>
                <w:rFonts w:ascii="MetaPro-Medium" w:hAnsi="MetaPro-Medium"/>
              </w:rPr>
              <w:t>Name</w:t>
            </w:r>
          </w:p>
        </w:tc>
        <w:tc>
          <w:tcPr>
            <w:tcW w:w="1985" w:type="dxa"/>
          </w:tcPr>
          <w:p w:rsidR="00F42197" w:rsidRPr="00F42197" w:rsidRDefault="00F42197" w:rsidP="0084563F">
            <w:pPr>
              <w:rPr>
                <w:rFonts w:ascii="MetaPro-Medium" w:hAnsi="MetaPro-Medium"/>
              </w:rPr>
            </w:pPr>
            <w:r>
              <w:rPr>
                <w:rFonts w:ascii="MetaPro-Medium" w:hAnsi="MetaPro-Medium"/>
              </w:rPr>
              <w:t>Tester</w:t>
            </w:r>
          </w:p>
        </w:tc>
        <w:tc>
          <w:tcPr>
            <w:tcW w:w="1984" w:type="dxa"/>
          </w:tcPr>
          <w:p w:rsidR="00F42197" w:rsidRPr="00F42197" w:rsidRDefault="00F42197" w:rsidP="0084563F">
            <w:pPr>
              <w:rPr>
                <w:rFonts w:ascii="MetaPro-Medium" w:hAnsi="MetaPro-Medium"/>
              </w:rPr>
            </w:pPr>
            <w:r w:rsidRPr="00F42197">
              <w:rPr>
                <w:rFonts w:ascii="MetaPro-Medium" w:hAnsi="MetaPro-Medium"/>
              </w:rPr>
              <w:t>Datum</w:t>
            </w:r>
          </w:p>
        </w:tc>
        <w:tc>
          <w:tcPr>
            <w:tcW w:w="3397" w:type="dxa"/>
          </w:tcPr>
          <w:p w:rsidR="00F42197" w:rsidRPr="00F42197" w:rsidRDefault="00F42197" w:rsidP="0084563F">
            <w:pPr>
              <w:rPr>
                <w:rFonts w:ascii="MetaPro-Medium" w:hAnsi="MetaPro-Medium"/>
              </w:rPr>
            </w:pPr>
            <w:r w:rsidRPr="00F42197">
              <w:rPr>
                <w:rFonts w:ascii="MetaPro-Medium" w:hAnsi="MetaPro-Medium"/>
              </w:rPr>
              <w:t>Status</w:t>
            </w:r>
          </w:p>
        </w:tc>
      </w:tr>
      <w:tr w:rsidR="00F42197" w:rsidTr="00F42197">
        <w:tc>
          <w:tcPr>
            <w:tcW w:w="1696" w:type="dxa"/>
          </w:tcPr>
          <w:p w:rsidR="00F42197" w:rsidRDefault="00F42197" w:rsidP="0084563F">
            <w:r>
              <w:t>FT-001</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FT-002</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FT-003</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FT-004</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FT-005</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r w:rsidR="00F42197" w:rsidTr="00F42197">
        <w:tc>
          <w:tcPr>
            <w:tcW w:w="1696" w:type="dxa"/>
          </w:tcPr>
          <w:p w:rsidR="00F42197" w:rsidRDefault="00F42197" w:rsidP="0084563F">
            <w:r>
              <w:t>FT-006</w:t>
            </w:r>
          </w:p>
        </w:tc>
        <w:tc>
          <w:tcPr>
            <w:tcW w:w="1985" w:type="dxa"/>
          </w:tcPr>
          <w:p w:rsidR="00F42197" w:rsidRDefault="00F42197" w:rsidP="0084563F">
            <w:r>
              <w:t>Elia Reutlinger</w:t>
            </w:r>
          </w:p>
        </w:tc>
        <w:tc>
          <w:tcPr>
            <w:tcW w:w="1984" w:type="dxa"/>
          </w:tcPr>
          <w:p w:rsidR="00F42197" w:rsidRDefault="00F42197" w:rsidP="0084563F">
            <w:r>
              <w:t>08.05.2019</w:t>
            </w:r>
          </w:p>
        </w:tc>
        <w:tc>
          <w:tcPr>
            <w:tcW w:w="3397" w:type="dxa"/>
          </w:tcPr>
          <w:p w:rsidR="00F42197" w:rsidRDefault="00F42197" w:rsidP="0084563F">
            <w:r>
              <w:t>Erfolgreich</w:t>
            </w:r>
          </w:p>
        </w:tc>
      </w:tr>
    </w:tbl>
    <w:p w:rsidR="00F42197" w:rsidRDefault="00F42197" w:rsidP="00F42197">
      <w:bookmarkStart w:id="91" w:name="_Toc7616916"/>
    </w:p>
    <w:p w:rsidR="001D56DA" w:rsidRDefault="001D56DA" w:rsidP="001D56DA">
      <w:pPr>
        <w:pStyle w:val="berschrift3"/>
      </w:pPr>
      <w:bookmarkStart w:id="92" w:name="_Toc8223772"/>
      <w:r>
        <w:t>FT-001 – Einsätze darstellen</w:t>
      </w:r>
      <w:bookmarkEnd w:id="91"/>
      <w:bookmarkEnd w:id="92"/>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FT-001</w:t>
            </w:r>
          </w:p>
        </w:tc>
      </w:tr>
      <w:tr w:rsidR="001D56DA" w:rsidTr="0084563F">
        <w:tc>
          <w:tcPr>
            <w:tcW w:w="1980" w:type="dxa"/>
          </w:tcPr>
          <w:p w:rsidR="001D56DA" w:rsidRDefault="001D56DA" w:rsidP="0084563F">
            <w:r>
              <w:t>Tester / Umgebung</w:t>
            </w:r>
          </w:p>
        </w:tc>
        <w:tc>
          <w:tcPr>
            <w:tcW w:w="7082" w:type="dxa"/>
          </w:tcPr>
          <w:p w:rsidR="001D56DA" w:rsidRDefault="001D56DA" w:rsidP="0084563F">
            <w:r>
              <w:t>Elia Reutlinger /</w:t>
            </w:r>
            <w:r w:rsidR="00B1162D">
              <w:t xml:space="preserve"> </w:t>
            </w:r>
            <w:r w:rsidR="001E016F">
              <w:t>Nach Konzept</w:t>
            </w:r>
          </w:p>
        </w:tc>
      </w:tr>
      <w:tr w:rsidR="001D56DA" w:rsidTr="0084563F">
        <w:tc>
          <w:tcPr>
            <w:tcW w:w="1980" w:type="dxa"/>
          </w:tcPr>
          <w:p w:rsidR="001D56DA" w:rsidRDefault="001D56DA" w:rsidP="0084563F">
            <w:r>
              <w:t>Datum</w:t>
            </w:r>
          </w:p>
        </w:tc>
        <w:tc>
          <w:tcPr>
            <w:tcW w:w="7082" w:type="dxa"/>
          </w:tcPr>
          <w:p w:rsidR="001D56DA" w:rsidRDefault="001E016F" w:rsidP="0084563F">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Einsatz </w:t>
            </w:r>
            <w:r w:rsidR="005A0B90">
              <w:t>erscheint im Plan.</w:t>
            </w:r>
          </w:p>
        </w:tc>
      </w:tr>
      <w:tr w:rsidR="001D56DA" w:rsidTr="0084563F">
        <w:tc>
          <w:tcPr>
            <w:tcW w:w="1980" w:type="dxa"/>
          </w:tcPr>
          <w:p w:rsidR="001D56DA" w:rsidRDefault="001D56DA" w:rsidP="0084563F">
            <w:r>
              <w:t>Effektives Resultat</w:t>
            </w:r>
          </w:p>
        </w:tc>
        <w:tc>
          <w:tcPr>
            <w:tcW w:w="7082" w:type="dxa"/>
          </w:tcPr>
          <w:p w:rsidR="001D56DA" w:rsidRDefault="001D56DA" w:rsidP="0084563F">
            <w:r>
              <w:t xml:space="preserve">Einsatz </w:t>
            </w:r>
            <w:r w:rsidR="005A0B90">
              <w:t>ist im Plan erschienen</w:t>
            </w:r>
            <w:r>
              <w:t>.</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Pr="009C01AF" w:rsidRDefault="001356B3" w:rsidP="009C01AF">
      <w:pPr>
        <w:pStyle w:val="Listenabsatz"/>
        <w:rPr>
          <w:i/>
        </w:rPr>
      </w:pPr>
      <w:r w:rsidRPr="009C01AF">
        <w:rPr>
          <w:i/>
        </w:rPr>
        <w:t xml:space="preserve">+ </w:t>
      </w:r>
      <w:r w:rsidR="001D56DA" w:rsidRPr="009C01AF">
        <w:rPr>
          <w:i/>
        </w:rPr>
        <w:t xml:space="preserve">Neuen Einsatz </w:t>
      </w:r>
      <w:r w:rsidRPr="009C01AF">
        <w:rPr>
          <w:i/>
        </w:rPr>
        <w:t xml:space="preserve">nach FT-002 </w:t>
      </w:r>
      <w:r w:rsidR="001D56DA" w:rsidRPr="009C01AF">
        <w:rPr>
          <w:i/>
        </w:rPr>
        <w:t>definiert</w:t>
      </w:r>
      <w:r w:rsidR="009C01AF">
        <w:rPr>
          <w:i/>
        </w:rPr>
        <w:t xml:space="preserve"> und </w:t>
      </w:r>
      <w:r w:rsidR="009C01AF" w:rsidRPr="009C01AF">
        <w:rPr>
          <w:i/>
        </w:rPr>
        <w:t>Entwicklungsumgebung</w:t>
      </w:r>
      <w:r w:rsidR="001D56DA" w:rsidRPr="009C01AF">
        <w:rPr>
          <w:i/>
        </w:rPr>
        <w:t xml:space="preserve"> neu gestartet.</w:t>
      </w:r>
    </w:p>
    <w:p w:rsidR="00F42197" w:rsidRDefault="001D56DA" w:rsidP="001D56DA">
      <w:pPr>
        <w:pStyle w:val="Listenabsatz"/>
        <w:numPr>
          <w:ilvl w:val="0"/>
          <w:numId w:val="30"/>
        </w:numPr>
      </w:pPr>
      <w:r>
        <w:t xml:space="preserve">Anwendung geöffnet und auf </w:t>
      </w:r>
      <w:r w:rsidR="009C01AF">
        <w:t>Plan-Ansicht</w:t>
      </w:r>
      <w:r>
        <w:t xml:space="preserve"> navigiert.</w:t>
      </w:r>
      <w:r w:rsidR="009C01AF" w:rsidRPr="001D56DA">
        <w:t xml:space="preserve"> </w:t>
      </w:r>
    </w:p>
    <w:p w:rsidR="0077356C" w:rsidRPr="001D56DA" w:rsidRDefault="0077356C" w:rsidP="0077356C">
      <w:r>
        <w:br w:type="page"/>
      </w:r>
    </w:p>
    <w:p w:rsidR="001D56DA" w:rsidRDefault="001D56DA" w:rsidP="001D56DA">
      <w:pPr>
        <w:pStyle w:val="berschrift3"/>
      </w:pPr>
      <w:bookmarkStart w:id="93" w:name="_Toc7616917"/>
      <w:bookmarkStart w:id="94" w:name="_Toc8223773"/>
      <w:r>
        <w:lastRenderedPageBreak/>
        <w:t>FT-002 – Einsätze erstellen, bearbeiten und löschen</w:t>
      </w:r>
      <w:bookmarkEnd w:id="93"/>
      <w:bookmarkEnd w:id="94"/>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FT-002</w:t>
            </w:r>
          </w:p>
        </w:tc>
      </w:tr>
      <w:tr w:rsidR="001D56DA" w:rsidTr="0084563F">
        <w:tc>
          <w:tcPr>
            <w:tcW w:w="1980" w:type="dxa"/>
          </w:tcPr>
          <w:p w:rsidR="001D56DA" w:rsidRDefault="001D56DA" w:rsidP="0084563F">
            <w:r>
              <w:t>Tester / Umgebung</w:t>
            </w:r>
          </w:p>
        </w:tc>
        <w:tc>
          <w:tcPr>
            <w:tcW w:w="7082" w:type="dxa"/>
          </w:tcPr>
          <w:p w:rsidR="001D56DA" w:rsidRDefault="001D56DA" w:rsidP="0084563F">
            <w:r>
              <w:t xml:space="preserve">Elia Reutlinger / </w:t>
            </w:r>
            <w:r w:rsidR="00C853BD">
              <w:t>Nach Konzept</w:t>
            </w:r>
          </w:p>
        </w:tc>
      </w:tr>
      <w:tr w:rsidR="001D56DA" w:rsidTr="0084563F">
        <w:tc>
          <w:tcPr>
            <w:tcW w:w="1980" w:type="dxa"/>
          </w:tcPr>
          <w:p w:rsidR="001D56DA" w:rsidRDefault="001D56DA" w:rsidP="0084563F">
            <w:r>
              <w:t>Datum</w:t>
            </w:r>
          </w:p>
        </w:tc>
        <w:tc>
          <w:tcPr>
            <w:tcW w:w="7082" w:type="dxa"/>
          </w:tcPr>
          <w:p w:rsidR="001D56DA" w:rsidRDefault="00C853BD" w:rsidP="0084563F">
            <w:r>
              <w:t>08.05.2019</w:t>
            </w:r>
          </w:p>
        </w:tc>
      </w:tr>
      <w:tr w:rsidR="001D56DA" w:rsidTr="0084563F">
        <w:tc>
          <w:tcPr>
            <w:tcW w:w="1980" w:type="dxa"/>
          </w:tcPr>
          <w:p w:rsidR="001D56DA" w:rsidRDefault="001D56DA" w:rsidP="0084563F">
            <w:r>
              <w:t>Erwartete Resultat</w:t>
            </w:r>
            <w:r w:rsidR="00C853BD">
              <w:t>e</w:t>
            </w:r>
          </w:p>
        </w:tc>
        <w:tc>
          <w:tcPr>
            <w:tcW w:w="7082" w:type="dxa"/>
          </w:tcPr>
          <w:p w:rsidR="001D56DA" w:rsidRDefault="001D56DA" w:rsidP="0084563F">
            <w:r>
              <w:t>1. Einsatz erscheint, 2. Änderung erscheint, 3. Einsatz erscheint nicht mehr</w:t>
            </w:r>
          </w:p>
        </w:tc>
      </w:tr>
      <w:tr w:rsidR="001D56DA" w:rsidTr="0084563F">
        <w:tc>
          <w:tcPr>
            <w:tcW w:w="1980" w:type="dxa"/>
          </w:tcPr>
          <w:p w:rsidR="001D56DA" w:rsidRDefault="001D56DA" w:rsidP="0084563F">
            <w:r>
              <w:t>Effektives Resultat</w:t>
            </w:r>
          </w:p>
        </w:tc>
        <w:tc>
          <w:tcPr>
            <w:tcW w:w="7082" w:type="dxa"/>
          </w:tcPr>
          <w:p w:rsidR="001D56DA" w:rsidRDefault="001D56DA" w:rsidP="0084563F">
            <w:r>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1"/>
        </w:numPr>
      </w:pPr>
      <w:r>
        <w:t>Einsatzplan geöffnet.</w:t>
      </w:r>
    </w:p>
    <w:p w:rsidR="001D56DA" w:rsidRDefault="001D56DA" w:rsidP="001D56DA">
      <w:pPr>
        <w:pStyle w:val="Listenabsatz"/>
        <w:numPr>
          <w:ilvl w:val="0"/>
          <w:numId w:val="31"/>
        </w:numPr>
      </w:pPr>
      <w:r>
        <w:t>Leeren/ungeplanten Einsatz angeklickt.</w:t>
      </w:r>
    </w:p>
    <w:p w:rsidR="001D56DA" w:rsidRDefault="001D56DA" w:rsidP="001D56DA">
      <w:pPr>
        <w:pStyle w:val="Listenabsatz"/>
        <w:numPr>
          <w:ilvl w:val="0"/>
          <w:numId w:val="31"/>
        </w:numPr>
      </w:pPr>
      <w:r>
        <w:t>Schicht in Formular ausgewählt und gespeichert (1. Erwartetes Resultat eingetroffen).</w:t>
      </w:r>
    </w:p>
    <w:p w:rsidR="001D56DA" w:rsidRDefault="001D56DA" w:rsidP="001D56DA">
      <w:pPr>
        <w:pStyle w:val="Listenabsatz"/>
        <w:numPr>
          <w:ilvl w:val="0"/>
          <w:numId w:val="31"/>
        </w:numPr>
      </w:pPr>
      <w:r>
        <w:t>Erstellten Einsatz angeklickt.</w:t>
      </w:r>
    </w:p>
    <w:p w:rsidR="001D56DA" w:rsidRDefault="00C853BD" w:rsidP="001D56DA">
      <w:pPr>
        <w:pStyle w:val="Listenabsatz"/>
        <w:numPr>
          <w:ilvl w:val="0"/>
          <w:numId w:val="31"/>
        </w:numPr>
      </w:pPr>
      <w:r>
        <w:t>Andere</w:t>
      </w:r>
      <w:r w:rsidR="001D56DA">
        <w:t xml:space="preserve"> Schicht in Formular ausgewählt und gespeichert (2. Erwartetes Resultat eingetroffen).</w:t>
      </w:r>
    </w:p>
    <w:p w:rsidR="001D56DA" w:rsidRDefault="001D56DA" w:rsidP="001D56DA">
      <w:pPr>
        <w:pStyle w:val="Listenabsatz"/>
        <w:numPr>
          <w:ilvl w:val="0"/>
          <w:numId w:val="31"/>
        </w:numPr>
      </w:pPr>
      <w:r>
        <w:t>Erstellten Einsatz angeklickt.</w:t>
      </w:r>
    </w:p>
    <w:p w:rsidR="001D56DA" w:rsidRDefault="001D56DA" w:rsidP="001D56DA">
      <w:pPr>
        <w:pStyle w:val="Listenabsatz"/>
        <w:numPr>
          <w:ilvl w:val="0"/>
          <w:numId w:val="31"/>
        </w:numPr>
      </w:pPr>
      <w:r>
        <w:t>«Löschen» Taste angeklickt (3. Erwartetes Resultat eingetroffen).</w:t>
      </w:r>
    </w:p>
    <w:p w:rsidR="0077356C" w:rsidRDefault="0077356C" w:rsidP="0077356C"/>
    <w:p w:rsidR="001D56DA" w:rsidRDefault="001D56DA" w:rsidP="001D56DA">
      <w:pPr>
        <w:pStyle w:val="berschrift3"/>
      </w:pPr>
      <w:bookmarkStart w:id="95" w:name="_Toc7616918"/>
      <w:bookmarkStart w:id="96" w:name="_Toc8223774"/>
      <w:r>
        <w:t>FT-003 – Sprache anpassen</w:t>
      </w:r>
      <w:bookmarkEnd w:id="95"/>
      <w:bookmarkEnd w:id="96"/>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FT-003</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Die Sprache der Oberfläche ändert sich.</w:t>
            </w:r>
          </w:p>
        </w:tc>
      </w:tr>
      <w:tr w:rsidR="001D56DA" w:rsidTr="0084563F">
        <w:tc>
          <w:tcPr>
            <w:tcW w:w="1980" w:type="dxa"/>
          </w:tcPr>
          <w:p w:rsidR="001D56DA" w:rsidRDefault="001D56DA" w:rsidP="0084563F">
            <w:r>
              <w:t>Effektives Resultat</w:t>
            </w:r>
          </w:p>
        </w:tc>
        <w:tc>
          <w:tcPr>
            <w:tcW w:w="7082" w:type="dxa"/>
          </w:tcPr>
          <w:p w:rsidR="001D56DA" w:rsidRDefault="001D56DA" w:rsidP="0084563F">
            <w:r>
              <w:t>Die Sprache der Oberfläche hat sich geändert.</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2"/>
        </w:numPr>
      </w:pPr>
      <w:r>
        <w:t>Einstellungen geöffnet.</w:t>
      </w:r>
    </w:p>
    <w:p w:rsidR="001D56DA" w:rsidRDefault="001D56DA" w:rsidP="001D56DA">
      <w:pPr>
        <w:pStyle w:val="Listenabsatz"/>
        <w:numPr>
          <w:ilvl w:val="0"/>
          <w:numId w:val="32"/>
        </w:numPr>
      </w:pPr>
      <w:r>
        <w:t>Die Sprache von Deutsch auf Englisch geändert und gespeichert.</w:t>
      </w:r>
    </w:p>
    <w:p w:rsidR="001D56DA" w:rsidRPr="00121DE7" w:rsidRDefault="001D56DA" w:rsidP="001D56DA">
      <w:pPr>
        <w:pStyle w:val="Listenabsatz"/>
        <w:numPr>
          <w:ilvl w:val="0"/>
          <w:numId w:val="32"/>
        </w:numPr>
      </w:pPr>
      <w:r>
        <w:t xml:space="preserve">Übersetzungen </w:t>
      </w:r>
      <w:r w:rsidR="00DF4A4B">
        <w:t xml:space="preserve">zusätzlich </w:t>
      </w:r>
      <w:r>
        <w:t xml:space="preserve">auf </w:t>
      </w:r>
      <w:r w:rsidR="00DF4A4B">
        <w:t>anderen</w:t>
      </w:r>
      <w:r>
        <w:t xml:space="preserve"> Seiten überprüft.</w:t>
      </w:r>
    </w:p>
    <w:p w:rsidR="001D56DA" w:rsidRPr="00FF2212" w:rsidRDefault="001D56DA" w:rsidP="001D56DA">
      <w:pPr>
        <w:pStyle w:val="Untertitel"/>
      </w:pPr>
      <w:r>
        <w:t>Bemerkungen</w:t>
      </w:r>
    </w:p>
    <w:p w:rsidR="001D56DA" w:rsidRDefault="001D56DA" w:rsidP="001D56DA">
      <w:r>
        <w:t>Es entstanden keine Probleme. Zu beachten ist jedoch, dass von Benutzern erstellte Texte wie die Namen der Schichten und Tageszeiten nur in einer Sprache verfügbar sind. Hier ist der Benutzer für eine allgemein klare Namensgebung verantwortlich, weshalb im Test diese Texte nicht berücksichtigt werden.</w:t>
      </w:r>
    </w:p>
    <w:p w:rsidR="0025134E" w:rsidRDefault="0025134E" w:rsidP="001D56DA"/>
    <w:p w:rsidR="0077356C" w:rsidRDefault="0077356C" w:rsidP="001D56DA"/>
    <w:p w:rsidR="0077356C" w:rsidRPr="00BF7753" w:rsidRDefault="0077356C" w:rsidP="001D56DA"/>
    <w:p w:rsidR="001D56DA" w:rsidRDefault="001D56DA" w:rsidP="001D56DA">
      <w:pPr>
        <w:pStyle w:val="berschrift3"/>
      </w:pPr>
      <w:bookmarkStart w:id="97" w:name="_Toc7616919"/>
      <w:bookmarkStart w:id="98" w:name="_Toc8223775"/>
      <w:r>
        <w:lastRenderedPageBreak/>
        <w:t>FT-004 – Schichten erstellen, bearbeiten und löschen</w:t>
      </w:r>
      <w:bookmarkEnd w:id="97"/>
      <w:bookmarkEnd w:id="98"/>
    </w:p>
    <w:tbl>
      <w:tblPr>
        <w:tblStyle w:val="TabellemithellemGitternetz"/>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FT-004</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1. Schicht </w:t>
            </w:r>
            <w:r w:rsidR="00DA1BF0">
              <w:t>erscheint</w:t>
            </w:r>
            <w:r>
              <w:t xml:space="preserve">, 2. Änderung erscheint, 3. Schicht </w:t>
            </w:r>
            <w:r w:rsidR="00DA1BF0">
              <w:t>erscheint nicht mehr</w:t>
            </w:r>
            <w:r>
              <w:t>.</w:t>
            </w:r>
          </w:p>
        </w:tc>
      </w:tr>
      <w:tr w:rsidR="001D56DA" w:rsidTr="0084563F">
        <w:tc>
          <w:tcPr>
            <w:tcW w:w="1980" w:type="dxa"/>
          </w:tcPr>
          <w:p w:rsidR="001D56DA" w:rsidRDefault="001D56DA" w:rsidP="0084563F">
            <w:r>
              <w:t>Effektives Resultat</w:t>
            </w:r>
          </w:p>
        </w:tc>
        <w:tc>
          <w:tcPr>
            <w:tcW w:w="7082" w:type="dxa"/>
          </w:tcPr>
          <w:p w:rsidR="001D56DA" w:rsidRDefault="001D56DA" w:rsidP="0084563F">
            <w:r w:rsidRPr="002D5457">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1D56DA" w:rsidRDefault="001D56DA" w:rsidP="001D56DA">
      <w:pPr>
        <w:pStyle w:val="Untertitel"/>
      </w:pPr>
      <w:r>
        <w:t>Ablauf</w:t>
      </w:r>
    </w:p>
    <w:p w:rsidR="001D56DA" w:rsidRDefault="001D56DA" w:rsidP="001D56DA">
      <w:pPr>
        <w:pStyle w:val="Listenabsatz"/>
        <w:numPr>
          <w:ilvl w:val="0"/>
          <w:numId w:val="33"/>
        </w:numPr>
      </w:pPr>
      <w:r>
        <w:t>Plan-Bearbeitung geöffnet.</w:t>
      </w:r>
    </w:p>
    <w:p w:rsidR="00D214F9" w:rsidRDefault="001D56DA" w:rsidP="00D214F9">
      <w:pPr>
        <w:pStyle w:val="Listenabsatz"/>
        <w:numPr>
          <w:ilvl w:val="0"/>
          <w:numId w:val="33"/>
        </w:numPr>
      </w:pPr>
      <w:r>
        <w:t xml:space="preserve">Schicht </w:t>
      </w:r>
      <w:r w:rsidR="00D214F9">
        <w:t>mit</w:t>
      </w:r>
      <w:r>
        <w:t xml:space="preserve"> Formular definiert und gespeichert</w:t>
      </w:r>
      <w:r w:rsidR="00DD485A">
        <w:t xml:space="preserve"> (1. Erwartetes Resultat eingetroffen)</w:t>
      </w:r>
      <w:r>
        <w:t>.</w:t>
      </w:r>
    </w:p>
    <w:p w:rsidR="001D56DA" w:rsidRPr="00D214F9" w:rsidRDefault="00D214F9" w:rsidP="00D214F9">
      <w:pPr>
        <w:pStyle w:val="Listenabsatz"/>
      </w:pPr>
      <w:r>
        <w:rPr>
          <w:i/>
        </w:rPr>
        <w:t xml:space="preserve">+ </w:t>
      </w:r>
      <w:r w:rsidR="001D56DA" w:rsidRPr="00D214F9">
        <w:rPr>
          <w:i/>
        </w:rPr>
        <w:t>Einsatzplan geöffnet</w:t>
      </w:r>
      <w:r w:rsidRPr="00D214F9">
        <w:rPr>
          <w:i/>
        </w:rPr>
        <w:t xml:space="preserve"> und </w:t>
      </w:r>
      <w:r w:rsidR="001D56DA" w:rsidRPr="00D214F9">
        <w:rPr>
          <w:i/>
        </w:rPr>
        <w:t>Einsatz nach FT-002 mit neuer Schicht erstellt.</w:t>
      </w:r>
    </w:p>
    <w:p w:rsidR="001D56DA" w:rsidRDefault="0070799A" w:rsidP="001D56DA">
      <w:pPr>
        <w:pStyle w:val="Listenabsatz"/>
        <w:numPr>
          <w:ilvl w:val="0"/>
          <w:numId w:val="33"/>
        </w:numPr>
      </w:pPr>
      <w:r>
        <w:t xml:space="preserve">Erstellte </w:t>
      </w:r>
      <w:r w:rsidR="00D214F9">
        <w:t>Schicht bearbeitet</w:t>
      </w:r>
      <w:r w:rsidR="001D56DA">
        <w:t xml:space="preserve"> und gespeichert</w:t>
      </w:r>
      <w:r w:rsidR="00D214F9">
        <w:t xml:space="preserve"> (2. Erwartetes Resultat eingetroffen)</w:t>
      </w:r>
      <w:r w:rsidR="001D56DA">
        <w:t>.</w:t>
      </w:r>
    </w:p>
    <w:p w:rsidR="001D56DA" w:rsidRPr="00D214F9" w:rsidRDefault="00D214F9" w:rsidP="00D214F9">
      <w:pPr>
        <w:pStyle w:val="Listenabsatz"/>
        <w:rPr>
          <w:i/>
        </w:rPr>
      </w:pPr>
      <w:r w:rsidRPr="00D214F9">
        <w:rPr>
          <w:i/>
        </w:rPr>
        <w:t xml:space="preserve">+ </w:t>
      </w:r>
      <w:r w:rsidR="001D56DA" w:rsidRPr="00D214F9">
        <w:rPr>
          <w:i/>
        </w:rPr>
        <w:t>Einsatzplan geöffnet und Änderungen überprüft.</w:t>
      </w:r>
    </w:p>
    <w:p w:rsidR="001D56DA" w:rsidRDefault="001D56DA" w:rsidP="001D56DA">
      <w:pPr>
        <w:pStyle w:val="Listenabsatz"/>
        <w:numPr>
          <w:ilvl w:val="0"/>
          <w:numId w:val="33"/>
        </w:numPr>
      </w:pPr>
      <w:r>
        <w:t xml:space="preserve"> «Löschen» Knopf</w:t>
      </w:r>
      <w:r w:rsidR="0070799A">
        <w:t xml:space="preserve"> im Formular zur</w:t>
      </w:r>
      <w:r>
        <w:t xml:space="preserve"> </w:t>
      </w:r>
      <w:r w:rsidR="0070799A">
        <w:t>erstellten</w:t>
      </w:r>
      <w:r>
        <w:t xml:space="preserve"> Schicht angeklickt.</w:t>
      </w:r>
    </w:p>
    <w:p w:rsidR="001D56DA" w:rsidRDefault="001D56DA" w:rsidP="001D56DA">
      <w:pPr>
        <w:pStyle w:val="Listenabsatz"/>
        <w:numPr>
          <w:ilvl w:val="0"/>
          <w:numId w:val="33"/>
        </w:numPr>
      </w:pPr>
      <w:r>
        <w:t>Warnungs-Dialog bestätigt</w:t>
      </w:r>
      <w:r w:rsidR="00D214F9">
        <w:t xml:space="preserve"> </w:t>
      </w:r>
      <w:r w:rsidR="00D214F9" w:rsidRPr="00D4272A">
        <w:t>(3. Erwartetes Resultat eingetroffen)</w:t>
      </w:r>
      <w:r>
        <w:t>.</w:t>
      </w:r>
    </w:p>
    <w:p w:rsidR="0070799A" w:rsidRPr="0077356C" w:rsidRDefault="00D214F9" w:rsidP="0077356C">
      <w:pPr>
        <w:pStyle w:val="Listenabsatz"/>
        <w:rPr>
          <w:i/>
        </w:rPr>
      </w:pPr>
      <w:r w:rsidRPr="0070799A">
        <w:rPr>
          <w:i/>
        </w:rPr>
        <w:t xml:space="preserve">+ </w:t>
      </w:r>
      <w:r w:rsidR="001D56DA" w:rsidRPr="0070799A">
        <w:rPr>
          <w:i/>
        </w:rPr>
        <w:t>Einsatzplan geöffnet und Änderungen überprüft.</w:t>
      </w:r>
    </w:p>
    <w:p w:rsidR="00BF7753" w:rsidRPr="00B55C5D" w:rsidRDefault="00BF7753" w:rsidP="00BF7753"/>
    <w:p w:rsidR="001D56DA" w:rsidRDefault="001D56DA" w:rsidP="001D56DA">
      <w:pPr>
        <w:pStyle w:val="berschrift3"/>
      </w:pPr>
      <w:bookmarkStart w:id="99" w:name="_Toc7616920"/>
      <w:bookmarkStart w:id="100" w:name="_Toc8223776"/>
      <w:r>
        <w:t>FT-005 – Zeiten erstellen, bearbeiten und löschen</w:t>
      </w:r>
      <w:bookmarkEnd w:id="99"/>
      <w:bookmarkEnd w:id="100"/>
    </w:p>
    <w:tbl>
      <w:tblPr>
        <w:tblStyle w:val="TabellemithellemGitternetz1"/>
        <w:tblW w:w="0" w:type="auto"/>
        <w:tblLook w:val="04A0" w:firstRow="1" w:lastRow="0" w:firstColumn="1" w:lastColumn="0" w:noHBand="0" w:noVBand="1"/>
      </w:tblPr>
      <w:tblGrid>
        <w:gridCol w:w="1980"/>
        <w:gridCol w:w="7082"/>
      </w:tblGrid>
      <w:tr w:rsidR="001D56DA" w:rsidTr="0084563F">
        <w:tc>
          <w:tcPr>
            <w:tcW w:w="1980" w:type="dxa"/>
          </w:tcPr>
          <w:p w:rsidR="001D56DA" w:rsidRDefault="001D56DA" w:rsidP="0084563F">
            <w:r>
              <w:t>Name</w:t>
            </w:r>
          </w:p>
        </w:tc>
        <w:tc>
          <w:tcPr>
            <w:tcW w:w="7082" w:type="dxa"/>
          </w:tcPr>
          <w:p w:rsidR="001D56DA" w:rsidRDefault="001D56DA" w:rsidP="0084563F">
            <w:r>
              <w:t>FT-005</w:t>
            </w:r>
          </w:p>
        </w:tc>
      </w:tr>
      <w:tr w:rsidR="00D67D4D" w:rsidTr="0084563F">
        <w:tc>
          <w:tcPr>
            <w:tcW w:w="1980" w:type="dxa"/>
          </w:tcPr>
          <w:p w:rsidR="00D67D4D" w:rsidRDefault="00D67D4D" w:rsidP="00D67D4D">
            <w:r>
              <w:t>Tester / Umgebung</w:t>
            </w:r>
          </w:p>
        </w:tc>
        <w:tc>
          <w:tcPr>
            <w:tcW w:w="7082" w:type="dxa"/>
          </w:tcPr>
          <w:p w:rsidR="00D67D4D" w:rsidRDefault="00D67D4D" w:rsidP="00D67D4D">
            <w:r>
              <w:t>Elia Reutlinger / Nach Konzept</w:t>
            </w:r>
          </w:p>
        </w:tc>
      </w:tr>
      <w:tr w:rsidR="00D67D4D" w:rsidTr="0084563F">
        <w:tc>
          <w:tcPr>
            <w:tcW w:w="1980" w:type="dxa"/>
          </w:tcPr>
          <w:p w:rsidR="00D67D4D" w:rsidRDefault="00D67D4D" w:rsidP="00D67D4D">
            <w:r>
              <w:t>Datum</w:t>
            </w:r>
          </w:p>
        </w:tc>
        <w:tc>
          <w:tcPr>
            <w:tcW w:w="7082" w:type="dxa"/>
          </w:tcPr>
          <w:p w:rsidR="00D67D4D" w:rsidRDefault="00D67D4D" w:rsidP="00D67D4D">
            <w:r>
              <w:t>08.05.2019</w:t>
            </w:r>
          </w:p>
        </w:tc>
      </w:tr>
      <w:tr w:rsidR="001D56DA" w:rsidTr="0084563F">
        <w:tc>
          <w:tcPr>
            <w:tcW w:w="1980" w:type="dxa"/>
          </w:tcPr>
          <w:p w:rsidR="001D56DA" w:rsidRDefault="001D56DA" w:rsidP="0084563F">
            <w:r>
              <w:t>Erwartetes Resultat</w:t>
            </w:r>
          </w:p>
        </w:tc>
        <w:tc>
          <w:tcPr>
            <w:tcW w:w="7082" w:type="dxa"/>
          </w:tcPr>
          <w:p w:rsidR="001D56DA" w:rsidRDefault="001D56DA" w:rsidP="0084563F">
            <w:r>
              <w:t xml:space="preserve">1. Zeit </w:t>
            </w:r>
            <w:r w:rsidR="003B32E0">
              <w:t>erscheint</w:t>
            </w:r>
            <w:r>
              <w:t xml:space="preserve">, 2. Änderung </w:t>
            </w:r>
            <w:r w:rsidR="003B32E0">
              <w:t>erfolgreich</w:t>
            </w:r>
            <w:r>
              <w:t xml:space="preserve">, 3. Zeit </w:t>
            </w:r>
            <w:r w:rsidR="003B32E0">
              <w:t xml:space="preserve">erscheint </w:t>
            </w:r>
            <w:r>
              <w:t>nicht mehr</w:t>
            </w:r>
            <w:r w:rsidR="003B32E0">
              <w:t>.</w:t>
            </w:r>
          </w:p>
        </w:tc>
      </w:tr>
      <w:tr w:rsidR="001D56DA" w:rsidTr="0084563F">
        <w:tc>
          <w:tcPr>
            <w:tcW w:w="1980" w:type="dxa"/>
          </w:tcPr>
          <w:p w:rsidR="001D56DA" w:rsidRDefault="001D56DA" w:rsidP="0084563F">
            <w:r>
              <w:t>Effektives Resultat</w:t>
            </w:r>
          </w:p>
        </w:tc>
        <w:tc>
          <w:tcPr>
            <w:tcW w:w="7082" w:type="dxa"/>
          </w:tcPr>
          <w:p w:rsidR="001D56DA" w:rsidRDefault="001D56DA" w:rsidP="0084563F">
            <w:r w:rsidRPr="002D5457">
              <w:t>Alle erwarteten Resultate sind eingetroffen.</w:t>
            </w:r>
          </w:p>
        </w:tc>
      </w:tr>
      <w:tr w:rsidR="001D56DA" w:rsidTr="0084563F">
        <w:tc>
          <w:tcPr>
            <w:tcW w:w="1980" w:type="dxa"/>
          </w:tcPr>
          <w:p w:rsidR="001D56DA" w:rsidRDefault="001D56DA" w:rsidP="0084563F">
            <w:r>
              <w:t>Teststatus</w:t>
            </w:r>
          </w:p>
        </w:tc>
        <w:tc>
          <w:tcPr>
            <w:tcW w:w="7082" w:type="dxa"/>
          </w:tcPr>
          <w:p w:rsidR="001D56DA" w:rsidRDefault="001D56DA" w:rsidP="0084563F">
            <w:r>
              <w:t>Erfolgreich, ohne Bemerkungen.</w:t>
            </w:r>
          </w:p>
        </w:tc>
      </w:tr>
    </w:tbl>
    <w:p w:rsidR="001D56DA" w:rsidRDefault="001D56DA" w:rsidP="001D56DA">
      <w:pPr>
        <w:pStyle w:val="Untertitel"/>
      </w:pPr>
    </w:p>
    <w:p w:rsidR="00D26BAD" w:rsidRDefault="001D56DA" w:rsidP="00D26BAD">
      <w:pPr>
        <w:pStyle w:val="Untertitel"/>
      </w:pPr>
      <w:r>
        <w:t>Ablauf</w:t>
      </w:r>
    </w:p>
    <w:p w:rsidR="00D26BAD" w:rsidRDefault="00D26BAD" w:rsidP="00D26BAD">
      <w:pPr>
        <w:pStyle w:val="Listenabsatz"/>
        <w:numPr>
          <w:ilvl w:val="0"/>
          <w:numId w:val="46"/>
        </w:numPr>
      </w:pPr>
      <w:r>
        <w:t>Plan-Bearbeitung geöffnet.</w:t>
      </w:r>
    </w:p>
    <w:p w:rsidR="00D26BAD" w:rsidRDefault="00D26BAD" w:rsidP="00D26BAD">
      <w:pPr>
        <w:pStyle w:val="Listenabsatz"/>
        <w:numPr>
          <w:ilvl w:val="0"/>
          <w:numId w:val="46"/>
        </w:numPr>
      </w:pPr>
      <w:r>
        <w:t>Zeit erstellt und gespeichert (1. Erwartetes Resultat eingetroffen).</w:t>
      </w:r>
    </w:p>
    <w:p w:rsidR="00D26BAD" w:rsidRPr="00D214F9" w:rsidRDefault="00D26BAD" w:rsidP="00D26BAD">
      <w:pPr>
        <w:pStyle w:val="Listenabsatz"/>
      </w:pPr>
      <w:r>
        <w:rPr>
          <w:i/>
        </w:rPr>
        <w:t xml:space="preserve">+ </w:t>
      </w:r>
      <w:r w:rsidRPr="00D214F9">
        <w:rPr>
          <w:i/>
        </w:rPr>
        <w:t xml:space="preserve">Einsatzplan geöffnet und Einsatz nach FT-002 </w:t>
      </w:r>
      <w:r>
        <w:rPr>
          <w:i/>
        </w:rPr>
        <w:t xml:space="preserve">in neuer Zeit </w:t>
      </w:r>
      <w:r w:rsidRPr="00D214F9">
        <w:rPr>
          <w:i/>
        </w:rPr>
        <w:t>erstellt.</w:t>
      </w:r>
    </w:p>
    <w:p w:rsidR="00D26BAD" w:rsidRDefault="00D26BAD" w:rsidP="00D26BAD">
      <w:pPr>
        <w:pStyle w:val="Listenabsatz"/>
        <w:numPr>
          <w:ilvl w:val="0"/>
          <w:numId w:val="46"/>
        </w:numPr>
      </w:pPr>
      <w:r>
        <w:t>Erstellte Zeit verändert und gespeichert (2. Erwartetes Resultat eingetroffen).</w:t>
      </w:r>
    </w:p>
    <w:p w:rsidR="00D26BAD" w:rsidRPr="00D214F9" w:rsidRDefault="00D26BAD" w:rsidP="00D26BAD">
      <w:pPr>
        <w:pStyle w:val="Listenabsatz"/>
        <w:rPr>
          <w:i/>
        </w:rPr>
      </w:pPr>
      <w:r w:rsidRPr="00D214F9">
        <w:rPr>
          <w:i/>
        </w:rPr>
        <w:t>+ Einsatzplan geöffnet und Änderungen überprüft.</w:t>
      </w:r>
    </w:p>
    <w:p w:rsidR="00D26BAD" w:rsidRDefault="00D26BAD" w:rsidP="00D26BAD">
      <w:pPr>
        <w:pStyle w:val="Listenabsatz"/>
        <w:numPr>
          <w:ilvl w:val="0"/>
          <w:numId w:val="46"/>
        </w:numPr>
      </w:pPr>
      <w:r>
        <w:t xml:space="preserve"> «Löschen» bei Zeit geklickt und gespeichert </w:t>
      </w:r>
      <w:r w:rsidRPr="00D4272A">
        <w:t>(3. Erwartetes Resultat eingetroffen)</w:t>
      </w:r>
      <w:r>
        <w:t>.</w:t>
      </w:r>
    </w:p>
    <w:p w:rsidR="001D56DA" w:rsidRDefault="00D26BAD" w:rsidP="0025134E">
      <w:pPr>
        <w:pStyle w:val="Listenabsatz"/>
        <w:rPr>
          <w:i/>
        </w:rPr>
      </w:pPr>
      <w:r w:rsidRPr="0070799A">
        <w:rPr>
          <w:i/>
        </w:rPr>
        <w:t>+ Einsatzplan geöffnet und Änderungen überprüft.</w:t>
      </w:r>
    </w:p>
    <w:p w:rsidR="0025134E" w:rsidRDefault="0025134E" w:rsidP="0025134E">
      <w:pPr>
        <w:rPr>
          <w:i/>
        </w:rPr>
      </w:pPr>
    </w:p>
    <w:p w:rsidR="0077356C" w:rsidRDefault="0077356C" w:rsidP="0025134E">
      <w:pPr>
        <w:rPr>
          <w:i/>
        </w:rPr>
      </w:pPr>
    </w:p>
    <w:p w:rsidR="0077356C" w:rsidRPr="0025134E" w:rsidRDefault="0077356C" w:rsidP="0025134E">
      <w:pPr>
        <w:rPr>
          <w:i/>
        </w:rPr>
      </w:pPr>
    </w:p>
    <w:p w:rsidR="001D56DA" w:rsidRPr="00432EEB" w:rsidRDefault="001D56DA" w:rsidP="001D56DA">
      <w:pPr>
        <w:keepNext/>
        <w:keepLines/>
        <w:numPr>
          <w:ilvl w:val="2"/>
          <w:numId w:val="4"/>
        </w:numPr>
        <w:tabs>
          <w:tab w:val="num" w:pos="360"/>
        </w:tabs>
        <w:spacing w:before="40" w:after="0"/>
        <w:ind w:left="0" w:firstLine="0"/>
        <w:outlineLvl w:val="2"/>
        <w:rPr>
          <w:rFonts w:ascii="MetaPro-Normal" w:eastAsiaTheme="majorEastAsia" w:hAnsi="MetaPro-Normal" w:cstheme="majorBidi"/>
          <w:color w:val="003399"/>
          <w:sz w:val="24"/>
          <w:szCs w:val="24"/>
        </w:rPr>
      </w:pPr>
      <w:r w:rsidRPr="00432EEB">
        <w:rPr>
          <w:rFonts w:ascii="MetaPro-Normal" w:eastAsiaTheme="majorEastAsia" w:hAnsi="MetaPro-Normal" w:cstheme="majorBidi"/>
          <w:color w:val="003399"/>
          <w:sz w:val="24"/>
          <w:szCs w:val="24"/>
        </w:rPr>
        <w:lastRenderedPageBreak/>
        <w:t>FT-00</w:t>
      </w:r>
      <w:r>
        <w:rPr>
          <w:rFonts w:ascii="MetaPro-Normal" w:eastAsiaTheme="majorEastAsia" w:hAnsi="MetaPro-Normal" w:cstheme="majorBidi"/>
          <w:color w:val="003399"/>
          <w:sz w:val="24"/>
          <w:szCs w:val="24"/>
        </w:rPr>
        <w:t>6</w:t>
      </w:r>
      <w:r w:rsidRPr="00432EEB">
        <w:rPr>
          <w:rFonts w:ascii="MetaPro-Normal" w:eastAsiaTheme="majorEastAsia" w:hAnsi="MetaPro-Normal" w:cstheme="majorBidi"/>
          <w:color w:val="003399"/>
          <w:sz w:val="24"/>
          <w:szCs w:val="24"/>
        </w:rPr>
        <w:t xml:space="preserve"> –</w:t>
      </w:r>
      <w:r>
        <w:rPr>
          <w:rFonts w:ascii="MetaPro-Normal" w:eastAsiaTheme="majorEastAsia" w:hAnsi="MetaPro-Normal" w:cstheme="majorBidi"/>
          <w:color w:val="003399"/>
          <w:sz w:val="24"/>
          <w:szCs w:val="24"/>
        </w:rPr>
        <w:t xml:space="preserve"> Berechtigungen anpassen</w:t>
      </w:r>
    </w:p>
    <w:tbl>
      <w:tblPr>
        <w:tblStyle w:val="TabellemithellemGitternetz1"/>
        <w:tblW w:w="9072" w:type="dxa"/>
        <w:tblInd w:w="-5" w:type="dxa"/>
        <w:tblLook w:val="04A0" w:firstRow="1" w:lastRow="0" w:firstColumn="1" w:lastColumn="0" w:noHBand="0" w:noVBand="1"/>
      </w:tblPr>
      <w:tblGrid>
        <w:gridCol w:w="1985"/>
        <w:gridCol w:w="7087"/>
      </w:tblGrid>
      <w:tr w:rsidR="001D56DA" w:rsidRPr="00125548" w:rsidTr="0084563F">
        <w:tc>
          <w:tcPr>
            <w:tcW w:w="1985" w:type="dxa"/>
          </w:tcPr>
          <w:p w:rsidR="001D56DA" w:rsidRPr="00125548" w:rsidRDefault="001D56DA" w:rsidP="0084563F">
            <w:pPr>
              <w:pStyle w:val="KeinLeerraum"/>
            </w:pPr>
            <w:r w:rsidRPr="00125548">
              <w:t>Name</w:t>
            </w:r>
          </w:p>
        </w:tc>
        <w:tc>
          <w:tcPr>
            <w:tcW w:w="7087" w:type="dxa"/>
          </w:tcPr>
          <w:p w:rsidR="001D56DA" w:rsidRPr="00125548" w:rsidRDefault="001D56DA" w:rsidP="0084563F">
            <w:pPr>
              <w:pStyle w:val="KeinLeerraum"/>
            </w:pPr>
            <w:r w:rsidRPr="00125548">
              <w:t>FT-006</w:t>
            </w:r>
          </w:p>
        </w:tc>
      </w:tr>
      <w:tr w:rsidR="00D67D4D" w:rsidRPr="00125548" w:rsidTr="0084563F">
        <w:tc>
          <w:tcPr>
            <w:tcW w:w="1985" w:type="dxa"/>
          </w:tcPr>
          <w:p w:rsidR="00D67D4D" w:rsidRDefault="00D67D4D" w:rsidP="00D67D4D">
            <w:r>
              <w:t>Tester / Umgebung</w:t>
            </w:r>
          </w:p>
        </w:tc>
        <w:tc>
          <w:tcPr>
            <w:tcW w:w="7087" w:type="dxa"/>
          </w:tcPr>
          <w:p w:rsidR="00D67D4D" w:rsidRDefault="00D67D4D" w:rsidP="00D67D4D">
            <w:r>
              <w:t>Elia Reutlinger / Nach Konzept</w:t>
            </w:r>
          </w:p>
        </w:tc>
      </w:tr>
      <w:tr w:rsidR="00D67D4D" w:rsidRPr="00125548" w:rsidTr="0084563F">
        <w:tc>
          <w:tcPr>
            <w:tcW w:w="1985" w:type="dxa"/>
          </w:tcPr>
          <w:p w:rsidR="00D67D4D" w:rsidRDefault="00D67D4D" w:rsidP="00D67D4D">
            <w:r>
              <w:t>Datum</w:t>
            </w:r>
          </w:p>
        </w:tc>
        <w:tc>
          <w:tcPr>
            <w:tcW w:w="7087" w:type="dxa"/>
          </w:tcPr>
          <w:p w:rsidR="00D67D4D" w:rsidRDefault="00D67D4D" w:rsidP="00D67D4D">
            <w:r>
              <w:t>08.05.2019</w:t>
            </w:r>
          </w:p>
        </w:tc>
      </w:tr>
      <w:tr w:rsidR="001D56DA" w:rsidRPr="00125548" w:rsidTr="0084563F">
        <w:tc>
          <w:tcPr>
            <w:tcW w:w="1985" w:type="dxa"/>
          </w:tcPr>
          <w:p w:rsidR="001D56DA" w:rsidRPr="00125548" w:rsidRDefault="001D56DA" w:rsidP="0084563F">
            <w:pPr>
              <w:pStyle w:val="KeinLeerraum"/>
            </w:pPr>
            <w:r w:rsidRPr="00125548">
              <w:t>Erwartetes Resultat</w:t>
            </w:r>
          </w:p>
        </w:tc>
        <w:tc>
          <w:tcPr>
            <w:tcW w:w="7087" w:type="dxa"/>
          </w:tcPr>
          <w:p w:rsidR="001D56DA" w:rsidRPr="00125548" w:rsidRDefault="001D56DA" w:rsidP="0084563F">
            <w:pPr>
              <w:pStyle w:val="KeinLeerraum"/>
            </w:pPr>
            <w:r w:rsidRPr="00125548">
              <w:t>Die Berechtigungen werden übernommen.</w:t>
            </w:r>
          </w:p>
        </w:tc>
      </w:tr>
      <w:tr w:rsidR="001D56DA" w:rsidRPr="00125548" w:rsidTr="0084563F">
        <w:tc>
          <w:tcPr>
            <w:tcW w:w="1985" w:type="dxa"/>
          </w:tcPr>
          <w:p w:rsidR="001D56DA" w:rsidRPr="00125548" w:rsidRDefault="001D56DA" w:rsidP="0084563F">
            <w:pPr>
              <w:pStyle w:val="KeinLeerraum"/>
            </w:pPr>
            <w:r w:rsidRPr="00125548">
              <w:t>Effektives Resultat</w:t>
            </w:r>
          </w:p>
        </w:tc>
        <w:tc>
          <w:tcPr>
            <w:tcW w:w="7087" w:type="dxa"/>
          </w:tcPr>
          <w:p w:rsidR="001D56DA" w:rsidRPr="00125548" w:rsidRDefault="001D56DA" w:rsidP="0084563F">
            <w:pPr>
              <w:pStyle w:val="KeinLeerraum"/>
            </w:pPr>
            <w:r w:rsidRPr="00125548">
              <w:t>Der Benutzer hat die neuen Berechtigungen erhalten.</w:t>
            </w:r>
          </w:p>
        </w:tc>
      </w:tr>
      <w:tr w:rsidR="001D56DA" w:rsidRPr="00125548" w:rsidTr="0084563F">
        <w:tc>
          <w:tcPr>
            <w:tcW w:w="1985" w:type="dxa"/>
          </w:tcPr>
          <w:p w:rsidR="001D56DA" w:rsidRPr="00125548" w:rsidRDefault="001D56DA" w:rsidP="0084563F">
            <w:pPr>
              <w:pStyle w:val="KeinLeerraum"/>
            </w:pPr>
            <w:r w:rsidRPr="00125548">
              <w:t>Teststatus</w:t>
            </w:r>
          </w:p>
        </w:tc>
        <w:tc>
          <w:tcPr>
            <w:tcW w:w="7087" w:type="dxa"/>
          </w:tcPr>
          <w:p w:rsidR="001D56DA" w:rsidRPr="00125548" w:rsidRDefault="001D56DA" w:rsidP="0084563F">
            <w:pPr>
              <w:pStyle w:val="KeinLeerraum"/>
            </w:pPr>
            <w:r w:rsidRPr="00125548">
              <w:t>Erfolgreich</w:t>
            </w:r>
          </w:p>
        </w:tc>
      </w:tr>
    </w:tbl>
    <w:p w:rsidR="001D56DA" w:rsidRPr="00432EEB" w:rsidRDefault="001D56DA" w:rsidP="001D56DA">
      <w:pPr>
        <w:numPr>
          <w:ilvl w:val="1"/>
          <w:numId w:val="0"/>
        </w:numPr>
        <w:spacing w:after="0"/>
        <w:rPr>
          <w:rFonts w:ascii="MetaPro-Bold" w:eastAsiaTheme="minorEastAsia" w:hAnsi="MetaPro-Bold"/>
          <w:color w:val="444444"/>
          <w:spacing w:val="15"/>
        </w:rPr>
      </w:pPr>
    </w:p>
    <w:p w:rsidR="001D56DA" w:rsidRPr="00432EEB" w:rsidRDefault="001D56DA" w:rsidP="001D56DA">
      <w:pPr>
        <w:numPr>
          <w:ilvl w:val="1"/>
          <w:numId w:val="0"/>
        </w:numPr>
        <w:spacing w:after="0"/>
        <w:rPr>
          <w:rFonts w:ascii="MetaPro-Bold" w:eastAsiaTheme="minorEastAsia" w:hAnsi="MetaPro-Bold"/>
          <w:color w:val="444444"/>
          <w:spacing w:val="15"/>
        </w:rPr>
      </w:pPr>
      <w:r w:rsidRPr="00432EEB">
        <w:rPr>
          <w:rFonts w:ascii="MetaPro-Bold" w:eastAsiaTheme="minorEastAsia" w:hAnsi="MetaPro-Bold"/>
          <w:color w:val="444444"/>
          <w:spacing w:val="15"/>
        </w:rPr>
        <w:t>Ablauf</w:t>
      </w:r>
    </w:p>
    <w:p w:rsidR="001D56DA" w:rsidRDefault="001D56DA" w:rsidP="001D56DA">
      <w:pPr>
        <w:pStyle w:val="Listenabsatz"/>
        <w:numPr>
          <w:ilvl w:val="0"/>
          <w:numId w:val="35"/>
        </w:numPr>
      </w:pPr>
      <w:r w:rsidRPr="00432EEB">
        <w:t xml:space="preserve">Einstellungen </w:t>
      </w:r>
      <w:r>
        <w:t xml:space="preserve">als Teamleiter </w:t>
      </w:r>
      <w:r w:rsidRPr="00432EEB">
        <w:t>geöffnet.</w:t>
      </w:r>
    </w:p>
    <w:p w:rsidR="001D56DA" w:rsidRDefault="001D56DA" w:rsidP="001D56DA">
      <w:pPr>
        <w:pStyle w:val="Listenabsatz"/>
        <w:numPr>
          <w:ilvl w:val="0"/>
          <w:numId w:val="35"/>
        </w:numPr>
      </w:pPr>
      <w:r>
        <w:t>Die Rolle eines bestimmten Mitglieds von «Mitglied» auf «Teamleiter» geändert.</w:t>
      </w:r>
    </w:p>
    <w:p w:rsidR="001D56DA" w:rsidRDefault="0087467A" w:rsidP="00817364">
      <w:pPr>
        <w:pStyle w:val="Listenabsatz"/>
        <w:numPr>
          <w:ilvl w:val="0"/>
          <w:numId w:val="35"/>
        </w:numPr>
      </w:pPr>
      <w:r>
        <w:t>In Anwendung a</w:t>
      </w:r>
      <w:r w:rsidR="001D56DA">
        <w:t>bgemeldet</w:t>
      </w:r>
      <w:r>
        <w:t xml:space="preserve"> (</w:t>
      </w:r>
      <w:r w:rsidR="001D56DA">
        <w:t>Cookies entfernt)</w:t>
      </w:r>
      <w:r>
        <w:t>, API Login-Parameter auf das bearbeitete Mitglied gesetzt und Anwendung aufgerufen (angemeldet)</w:t>
      </w:r>
      <w:r w:rsidR="001D56DA">
        <w:t>.</w:t>
      </w:r>
    </w:p>
    <w:p w:rsidR="001D56DA" w:rsidRPr="00817364" w:rsidRDefault="0087467A" w:rsidP="0087467A">
      <w:pPr>
        <w:pStyle w:val="Listenabsatz"/>
        <w:rPr>
          <w:i/>
        </w:rPr>
      </w:pPr>
      <w:r w:rsidRPr="00817364">
        <w:rPr>
          <w:i/>
        </w:rPr>
        <w:t xml:space="preserve">+ </w:t>
      </w:r>
      <w:r w:rsidR="001D56DA" w:rsidRPr="00817364">
        <w:rPr>
          <w:i/>
        </w:rPr>
        <w:t xml:space="preserve">Eigene Rolle von </w:t>
      </w:r>
      <w:r w:rsidRPr="00817364">
        <w:rPr>
          <w:i/>
        </w:rPr>
        <w:t>«</w:t>
      </w:r>
      <w:r w:rsidR="001D56DA" w:rsidRPr="00817364">
        <w:rPr>
          <w:i/>
        </w:rPr>
        <w:t>Teamleiter</w:t>
      </w:r>
      <w:r w:rsidRPr="00817364">
        <w:rPr>
          <w:i/>
        </w:rPr>
        <w:t>»</w:t>
      </w:r>
      <w:r w:rsidR="001D56DA" w:rsidRPr="00817364">
        <w:rPr>
          <w:i/>
        </w:rPr>
        <w:t xml:space="preserve"> auf </w:t>
      </w:r>
      <w:r w:rsidRPr="00817364">
        <w:rPr>
          <w:i/>
        </w:rPr>
        <w:t>«</w:t>
      </w:r>
      <w:r w:rsidR="001D56DA" w:rsidRPr="00817364">
        <w:rPr>
          <w:i/>
        </w:rPr>
        <w:t>Mitglied</w:t>
      </w:r>
      <w:r w:rsidRPr="00817364">
        <w:rPr>
          <w:i/>
        </w:rPr>
        <w:t>»</w:t>
      </w:r>
      <w:r w:rsidR="001D56DA" w:rsidRPr="00817364">
        <w:rPr>
          <w:i/>
        </w:rPr>
        <w:t xml:space="preserve"> </w:t>
      </w:r>
      <w:r w:rsidRPr="00817364">
        <w:rPr>
          <w:i/>
        </w:rPr>
        <w:t>ge</w:t>
      </w:r>
      <w:r w:rsidR="001D56DA" w:rsidRPr="00817364">
        <w:rPr>
          <w:i/>
        </w:rPr>
        <w:t>änder</w:t>
      </w:r>
      <w:r w:rsidRPr="00817364">
        <w:rPr>
          <w:i/>
        </w:rPr>
        <w:t>t</w:t>
      </w:r>
      <w:r w:rsidR="001D56DA" w:rsidRPr="00817364">
        <w:rPr>
          <w:i/>
        </w:rPr>
        <w:t>.</w:t>
      </w:r>
    </w:p>
    <w:p w:rsidR="001D56DA" w:rsidRPr="00432EEB" w:rsidRDefault="001D56DA" w:rsidP="001D56DA">
      <w:pPr>
        <w:numPr>
          <w:ilvl w:val="1"/>
          <w:numId w:val="0"/>
        </w:numPr>
        <w:spacing w:after="0"/>
        <w:rPr>
          <w:rFonts w:ascii="MetaPro-Bold" w:eastAsiaTheme="minorEastAsia" w:hAnsi="MetaPro-Bold"/>
          <w:color w:val="444444"/>
          <w:spacing w:val="15"/>
        </w:rPr>
      </w:pPr>
      <w:r>
        <w:rPr>
          <w:rFonts w:ascii="MetaPro-Bold" w:eastAsiaTheme="minorEastAsia" w:hAnsi="MetaPro-Bold"/>
          <w:color w:val="444444"/>
          <w:spacing w:val="15"/>
        </w:rPr>
        <w:t>Bemerkungen</w:t>
      </w:r>
    </w:p>
    <w:p w:rsidR="001D56DA" w:rsidRDefault="001D56DA" w:rsidP="001D56DA">
      <w:r w:rsidRPr="00432EEB">
        <w:t>Es entstanden keine Probleme.</w:t>
      </w:r>
      <w:r>
        <w:t xml:space="preserve"> Stattdessen war es sogar möglich, die eigene Benutzergruppe wieder auf Mitglied zu ändern, wobei sich die Oberfläche direkt entsprechend anpasste.</w:t>
      </w:r>
    </w:p>
    <w:p w:rsidR="00701543" w:rsidRDefault="00701543" w:rsidP="00C65D0A">
      <w:pPr>
        <w:rPr>
          <w:lang w:eastAsia="de-CH"/>
        </w:rPr>
      </w:pPr>
    </w:p>
    <w:p w:rsidR="0053452F" w:rsidRDefault="0053452F" w:rsidP="00C65D0A">
      <w:pPr>
        <w:rPr>
          <w:lang w:eastAsia="de-CH"/>
        </w:rPr>
      </w:pPr>
      <w:r>
        <w:rPr>
          <w:lang w:eastAsia="de-CH"/>
        </w:rPr>
        <w:br w:type="page"/>
      </w:r>
    </w:p>
    <w:p w:rsidR="0070400D" w:rsidRDefault="0070400D" w:rsidP="00C65D0A">
      <w:pPr>
        <w:rPr>
          <w:lang w:eastAsia="de-CH"/>
        </w:rPr>
      </w:pPr>
    </w:p>
    <w:p w:rsidR="00C65D0A" w:rsidRDefault="00C65D0A" w:rsidP="00C65D0A">
      <w:pPr>
        <w:pStyle w:val="berschrift2"/>
        <w:rPr>
          <w:lang w:eastAsia="de-CH"/>
        </w:rPr>
      </w:pPr>
      <w:bookmarkStart w:id="101" w:name="_Toc8223777"/>
      <w:r>
        <w:rPr>
          <w:lang w:eastAsia="de-CH"/>
        </w:rPr>
        <w:t>Sicherheitsprüfung</w:t>
      </w:r>
      <w:bookmarkEnd w:id="101"/>
    </w:p>
    <w:p w:rsidR="0008143B" w:rsidRDefault="0008143B" w:rsidP="0008143B">
      <w:r w:rsidRPr="001F73AF">
        <w:t>Nach der Implementierung wurde eine Sicherheitsüberprüfung gemäss den im Sicherheitskonzept definierten Gefahren durchgeführt.</w:t>
      </w:r>
    </w:p>
    <w:p w:rsidR="0070400D" w:rsidRDefault="0070400D" w:rsidP="0008143B"/>
    <w:p w:rsidR="0008143B" w:rsidRDefault="00475756" w:rsidP="0008143B">
      <w:pPr>
        <w:pStyle w:val="Untertitel"/>
        <w:rPr>
          <w:lang w:eastAsia="de-CH"/>
        </w:rPr>
      </w:pPr>
      <w:r>
        <w:rPr>
          <w:lang w:eastAsia="de-CH"/>
        </w:rPr>
        <w:t xml:space="preserve">Allgemeines zu </w:t>
      </w:r>
      <w:r w:rsidR="0008143B">
        <w:rPr>
          <w:lang w:eastAsia="de-CH"/>
        </w:rPr>
        <w:t>Cross-Site-Scripting</w:t>
      </w:r>
    </w:p>
    <w:p w:rsidR="00780DEE" w:rsidRDefault="00780DEE" w:rsidP="00780DEE">
      <w:r w:rsidRPr="00780DEE">
        <w:t xml:space="preserve">Da </w:t>
      </w:r>
      <w:r>
        <w:t>eine</w:t>
      </w:r>
      <w:r w:rsidRPr="00780DEE">
        <w:t xml:space="preserve"> Überprüfung der Eingabewerte auf SQL- und Script-Injection im Back-End ausgeführt wird, </w:t>
      </w:r>
      <w:r>
        <w:t>müsste</w:t>
      </w:r>
      <w:r w:rsidRPr="00780DEE">
        <w:t xml:space="preserve"> zur Vermeidung von Stored XSS nicht auf die Validierung von Eingabewerten geachtet werden. Wenn sich unter Rückgabewerten der API </w:t>
      </w:r>
      <w:r w:rsidR="00DD59C4">
        <w:t xml:space="preserve">trotzdem </w:t>
      </w:r>
      <w:r w:rsidRPr="00780DEE">
        <w:t>XSS-Code befinden sollte (Reflected und Stored), wird dieser nicht ausgeführt, da es nie zur Ausführung eines Rückgabewertes kommt. Dies wird durch Vue.js garantiert, indem dynamische Werte nie als unvorbereiteter Code evaluiert werden.</w:t>
      </w:r>
    </w:p>
    <w:p w:rsidR="0008143B" w:rsidRDefault="00DD59C4" w:rsidP="0001416E">
      <w:r>
        <w:t xml:space="preserve">Die einzige Ausnahme ist der </w:t>
      </w:r>
      <w:r w:rsidRPr="00DD59C4">
        <w:rPr>
          <w:i/>
        </w:rPr>
        <w:t>«v-html»</w:t>
      </w:r>
      <w:r>
        <w:t xml:space="preserve"> Parameter, welcher in einer Komponente zur Darstellung von reinem HTML-Code eingesetzt werden kann. Zusammen mit dem HTML-Code könnte hier auch Script-Code dargestellt und evaluiert werden. Die Anwendung nutzt den </w:t>
      </w:r>
      <w:r w:rsidRPr="00DD59C4">
        <w:rPr>
          <w:i/>
        </w:rPr>
        <w:t>«v-html»</w:t>
      </w:r>
      <w:r>
        <w:t xml:space="preserve"> Parameter jedoch in keiner Komponente, weshalb dieses Risiko auch nicht besteht. Zur Sicherheit wurden die 3 XSS-Varianten trotzdem in der Anwendung überprüft.</w:t>
      </w:r>
    </w:p>
    <w:p w:rsidR="00392604" w:rsidRPr="0001416E" w:rsidRDefault="00392604" w:rsidP="0001416E"/>
    <w:p w:rsidR="008773CC" w:rsidRPr="008773CC" w:rsidRDefault="008773CC" w:rsidP="008D56C4">
      <w:pPr>
        <w:pStyle w:val="berschrift3"/>
      </w:pPr>
      <w:bookmarkStart w:id="102" w:name="_Toc7616922"/>
      <w:bookmarkStart w:id="103" w:name="_Toc8223778"/>
      <w:r w:rsidRPr="008773CC">
        <w:t>A3 – Stored</w:t>
      </w:r>
      <w:bookmarkEnd w:id="102"/>
      <w:r w:rsidR="00780DEE">
        <w:t xml:space="preserve"> XSS</w:t>
      </w:r>
      <w:bookmarkEnd w:id="103"/>
    </w:p>
    <w:p w:rsidR="008D2994" w:rsidRDefault="00DD59C4" w:rsidP="00C65D0A">
      <w:pPr>
        <w:rPr>
          <w:lang w:eastAsia="de-CH"/>
        </w:rPr>
      </w:pPr>
      <w:r>
        <w:rPr>
          <w:lang w:eastAsia="de-CH"/>
        </w:rPr>
        <w:t xml:space="preserve">Hierfür wurde schädlicher Code direkt in der Datenbank gespeichert, um die Validierung im Back-End zu umgehen. </w:t>
      </w:r>
      <w:r w:rsidR="0084563F">
        <w:rPr>
          <w:lang w:eastAsia="de-CH"/>
        </w:rPr>
        <w:t>Anschliessend wurde der betroffene Datensatz abgerufen und konnte ohne Probleme dargestellt werden.</w:t>
      </w:r>
    </w:p>
    <w:p w:rsidR="0084563F" w:rsidRDefault="00381C43" w:rsidP="00C65D0A">
      <w:pPr>
        <w:rPr>
          <w:lang w:eastAsia="de-CH"/>
        </w:rPr>
      </w:pPr>
      <w:r>
        <w:rPr>
          <w:noProof/>
        </w:rPr>
        <w:drawing>
          <wp:inline distT="0" distB="0" distL="0" distR="0">
            <wp:extent cx="5760720" cy="114811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148116"/>
                    </a:xfrm>
                    <a:prstGeom prst="rect">
                      <a:avLst/>
                    </a:prstGeom>
                    <a:noFill/>
                    <a:ln>
                      <a:noFill/>
                    </a:ln>
                  </pic:spPr>
                </pic:pic>
              </a:graphicData>
            </a:graphic>
          </wp:inline>
        </w:drawing>
      </w:r>
    </w:p>
    <w:p w:rsidR="008D2994" w:rsidRDefault="008D2994">
      <w:pPr>
        <w:rPr>
          <w:lang w:eastAsia="de-CH"/>
        </w:rPr>
      </w:pPr>
      <w:r>
        <w:rPr>
          <w:lang w:eastAsia="de-CH"/>
        </w:rPr>
        <w:br w:type="page"/>
      </w:r>
    </w:p>
    <w:p w:rsidR="008D2994" w:rsidRDefault="008D2994" w:rsidP="00C65D0A">
      <w:pPr>
        <w:rPr>
          <w:lang w:eastAsia="de-CH"/>
        </w:rPr>
      </w:pPr>
    </w:p>
    <w:p w:rsidR="00F849AE" w:rsidRDefault="00F849AE" w:rsidP="00F849AE">
      <w:pPr>
        <w:pStyle w:val="berschrift3"/>
      </w:pPr>
      <w:bookmarkStart w:id="104" w:name="_Toc8223779"/>
      <w:r>
        <w:t xml:space="preserve">A3 – </w:t>
      </w:r>
      <w:r w:rsidRPr="008773CC">
        <w:t>Reflected XSS</w:t>
      </w:r>
      <w:bookmarkEnd w:id="104"/>
    </w:p>
    <w:p w:rsidR="00F849AE" w:rsidRDefault="0084563F" w:rsidP="00F849AE">
      <w:r>
        <w:t xml:space="preserve">Dieses Risiko könnte durch die falsche Verwendung von Daten bestehen, welche im Front-End bearbeitet und sogleich wieder dargestellt werden. Als Beispiel dienten hier </w:t>
      </w:r>
      <w:r w:rsidR="00381C43">
        <w:t xml:space="preserve">wieder </w:t>
      </w:r>
      <w:r>
        <w:t xml:space="preserve">die Schichten, da diese in den Plan-Einstellungen bearbeitet und anschliessend 1:1 auf dem Dashboard abgebildet werden können. Das Einfügen von schädlichem Code als Titel einer Schicht hat jedoch </w:t>
      </w:r>
      <w:r w:rsidR="0007327D">
        <w:t>nirgends</w:t>
      </w:r>
      <w:r>
        <w:t xml:space="preserve"> Probleme verursacht.</w:t>
      </w:r>
    </w:p>
    <w:p w:rsidR="0084563F" w:rsidRDefault="00061340" w:rsidP="00F849AE">
      <w:r>
        <w:rPr>
          <w:noProof/>
        </w:rPr>
        <w:drawing>
          <wp:inline distT="0" distB="0" distL="0" distR="0">
            <wp:extent cx="5760720" cy="1605718"/>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605718"/>
                    </a:xfrm>
                    <a:prstGeom prst="rect">
                      <a:avLst/>
                    </a:prstGeom>
                    <a:noFill/>
                    <a:ln>
                      <a:noFill/>
                    </a:ln>
                  </pic:spPr>
                </pic:pic>
              </a:graphicData>
            </a:graphic>
          </wp:inline>
        </w:drawing>
      </w:r>
    </w:p>
    <w:p w:rsidR="008D2994" w:rsidRPr="00F849AE" w:rsidRDefault="008D2994" w:rsidP="00F849AE"/>
    <w:p w:rsidR="008773CC" w:rsidRPr="001F73AF" w:rsidRDefault="008773CC" w:rsidP="008773CC">
      <w:pPr>
        <w:pStyle w:val="berschrift3"/>
      </w:pPr>
      <w:bookmarkStart w:id="105" w:name="_Toc7616923"/>
      <w:bookmarkStart w:id="106" w:name="_Toc8223780"/>
      <w:r w:rsidRPr="001F73AF">
        <w:t>A3 – Dom-Based XSS</w:t>
      </w:r>
      <w:bookmarkEnd w:id="105"/>
      <w:bookmarkEnd w:id="106"/>
    </w:p>
    <w:p w:rsidR="004C5E55" w:rsidRDefault="0084563F" w:rsidP="00C65D0A">
      <w:pPr>
        <w:rPr>
          <w:lang w:eastAsia="de-CH"/>
        </w:rPr>
      </w:pPr>
      <w:r>
        <w:rPr>
          <w:lang w:eastAsia="de-CH"/>
        </w:rPr>
        <w:t xml:space="preserve">Pelan arbeitet praktisch mit keinen Parametern aus der URL um Funktionen auszuführen. Das Routing durch den Vue-Router richtet sich jedoch ausschliesslich nach der URL, weshalb hier ein Risiko bestehen könnte. Die Pfadangaben werden vom Router aus der URL gelesen und evaluiert, um den Benutzer auf die richtige Seite umzuleiten. Schädlicher Code in der URL könnte also ebenfalls evaluiert werden, was aber in Berücksichtigung von Kriterium A9 vom Vue-Router selbst vermieden werden muss. </w:t>
      </w:r>
      <w:r w:rsidR="004C5E55">
        <w:rPr>
          <w:lang w:eastAsia="de-CH"/>
        </w:rPr>
        <w:t>Überprüft wurde trotzdem, jedoch wird wie erwartet die Fehlerseite 404 angezeigt.</w:t>
      </w:r>
    </w:p>
    <w:p w:rsidR="008D2994" w:rsidRDefault="00061340" w:rsidP="00C65D0A">
      <w:pPr>
        <w:rPr>
          <w:lang w:eastAsia="de-CH"/>
        </w:rPr>
      </w:pPr>
      <w:r>
        <w:rPr>
          <w:noProof/>
        </w:rPr>
        <w:drawing>
          <wp:inline distT="0" distB="0" distL="0" distR="0">
            <wp:extent cx="5622754" cy="2165350"/>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5267" cy="2181722"/>
                    </a:xfrm>
                    <a:prstGeom prst="rect">
                      <a:avLst/>
                    </a:prstGeom>
                    <a:noFill/>
                    <a:ln>
                      <a:noFill/>
                    </a:ln>
                  </pic:spPr>
                </pic:pic>
              </a:graphicData>
            </a:graphic>
          </wp:inline>
        </w:drawing>
      </w:r>
    </w:p>
    <w:p w:rsidR="008773CC" w:rsidRDefault="0008143B" w:rsidP="00C65D0A">
      <w:pPr>
        <w:rPr>
          <w:lang w:eastAsia="de-CH"/>
        </w:rPr>
      </w:pPr>
      <w:r>
        <w:rPr>
          <w:lang w:eastAsia="de-CH"/>
        </w:rPr>
        <w:br w:type="page"/>
      </w:r>
    </w:p>
    <w:p w:rsidR="008D2994" w:rsidRDefault="008D2994" w:rsidP="00C65D0A">
      <w:pPr>
        <w:rPr>
          <w:lang w:eastAsia="de-CH"/>
        </w:rPr>
      </w:pPr>
    </w:p>
    <w:p w:rsidR="008773CC" w:rsidRPr="001F73AF" w:rsidRDefault="008773CC" w:rsidP="008773CC">
      <w:pPr>
        <w:pStyle w:val="berschrift3"/>
      </w:pPr>
      <w:bookmarkStart w:id="107" w:name="_Toc7616924"/>
      <w:bookmarkStart w:id="108" w:name="_Toc8223781"/>
      <w:r w:rsidRPr="001F73AF">
        <w:t>A7 – Fehlerhafte Autorisierung auf Anwendungsebene</w:t>
      </w:r>
      <w:bookmarkEnd w:id="107"/>
      <w:bookmarkEnd w:id="108"/>
      <w:r w:rsidRPr="001F73AF">
        <w:t xml:space="preserve"> </w:t>
      </w:r>
    </w:p>
    <w:p w:rsidR="0008143B" w:rsidRPr="001F73AF" w:rsidRDefault="0008143B" w:rsidP="0008143B">
      <w:r w:rsidRPr="001F73AF">
        <w:t>Die Anwendung ist an</w:t>
      </w:r>
      <w:r>
        <w:t xml:space="preserve"> den</w:t>
      </w:r>
      <w:r w:rsidRPr="001F73AF">
        <w:t xml:space="preserve"> folgenden 2 Stellen betroffen:</w:t>
      </w:r>
    </w:p>
    <w:p w:rsidR="0008143B" w:rsidRPr="00BC21AB" w:rsidRDefault="0008143B" w:rsidP="0008143B">
      <w:pPr>
        <w:pStyle w:val="Listenabsatz"/>
        <w:numPr>
          <w:ilvl w:val="0"/>
          <w:numId w:val="13"/>
        </w:numPr>
        <w:rPr>
          <w:rFonts w:ascii="MetaPro-Bold" w:hAnsi="MetaPro-Bold"/>
        </w:rPr>
      </w:pPr>
      <w:r w:rsidRPr="00BC21AB">
        <w:rPr>
          <w:rFonts w:ascii="MetaPro-Bold" w:hAnsi="MetaPro-Bold"/>
        </w:rPr>
        <w:t>Laden einer Seite durch den «vue-router»</w:t>
      </w:r>
    </w:p>
    <w:p w:rsidR="0008143B" w:rsidRDefault="0008143B" w:rsidP="0008143B">
      <w:pPr>
        <w:pStyle w:val="Listenabsatz"/>
      </w:pPr>
      <w:r w:rsidRPr="001F73AF">
        <w:t xml:space="preserve">Der vue-router orientiert sich an Pfadangaben aus der URL, um eine bestimmte Seite der Anwendung darzustellen. Dabei kann die URL vom Benutzer verändert werden, weshalb vor dem Laden einer Seite die Berechtigungen überprüft werden müssen. Diese Überprüfung wird beim Öffnen der Anwendung als allererstes eingebunden und orientiert sich an Benutzergruppe und der definierten Berechtigungsstufe der angefragten Route. Überprüft wurde </w:t>
      </w:r>
      <w:r>
        <w:t xml:space="preserve">dies </w:t>
      </w:r>
      <w:r w:rsidRPr="001F73AF">
        <w:t>indem als normaler Nutzer die Plan-Einstellungen aufgerufen wurden, wobei wie erwartet die 401 (Keine Rechte) Fehlerseite erschien.</w:t>
      </w:r>
    </w:p>
    <w:p w:rsidR="0008143B" w:rsidRDefault="003F2E41" w:rsidP="003F2E41">
      <w:pPr>
        <w:jc w:val="center"/>
      </w:pPr>
      <w:r>
        <w:rPr>
          <w:noProof/>
        </w:rPr>
        <w:drawing>
          <wp:inline distT="0" distB="0" distL="0" distR="0">
            <wp:extent cx="4991100" cy="2063303"/>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5818" cy="2069388"/>
                    </a:xfrm>
                    <a:prstGeom prst="rect">
                      <a:avLst/>
                    </a:prstGeom>
                    <a:noFill/>
                    <a:ln>
                      <a:noFill/>
                    </a:ln>
                  </pic:spPr>
                </pic:pic>
              </a:graphicData>
            </a:graphic>
          </wp:inline>
        </w:drawing>
      </w:r>
    </w:p>
    <w:p w:rsidR="008D2994" w:rsidRDefault="008D2994" w:rsidP="003F2E41">
      <w:pPr>
        <w:jc w:val="center"/>
      </w:pPr>
    </w:p>
    <w:p w:rsidR="0008143B" w:rsidRPr="00BC21AB" w:rsidRDefault="0008143B" w:rsidP="0008143B">
      <w:pPr>
        <w:pStyle w:val="Listenabsatz"/>
        <w:numPr>
          <w:ilvl w:val="0"/>
          <w:numId w:val="13"/>
        </w:numPr>
        <w:rPr>
          <w:rFonts w:ascii="MetaPro-Bold" w:hAnsi="MetaPro-Bold"/>
        </w:rPr>
      </w:pPr>
      <w:r w:rsidRPr="00BC21AB">
        <w:rPr>
          <w:rFonts w:ascii="MetaPro-Bold" w:hAnsi="MetaPro-Bold"/>
        </w:rPr>
        <w:t>Unberechtigtes Darstellen einer Komponente oder eines Formulars</w:t>
      </w:r>
    </w:p>
    <w:p w:rsidR="0008143B" w:rsidRDefault="0008143B" w:rsidP="0008143B">
      <w:pPr>
        <w:pStyle w:val="Listenabsatz"/>
      </w:pPr>
      <w:r w:rsidRPr="001F73AF">
        <w:t xml:space="preserve">Die Einstellungen sowie der Einsatzplan enthalten Elemente, welche nur für Teamleiter verfügbar sein sollen. Da sich diese Elemente auf allgemein zugänglichen Seiten befinden, müssen sie eigenständig versteckt werden, wenn der Benutzer zu wenig Rechte </w:t>
      </w:r>
      <w:r>
        <w:t>besitzt</w:t>
      </w:r>
      <w:r w:rsidRPr="001F73AF">
        <w:t>. Dies geschieht durch eine Überprüfung der Benutzerrolle vor dem Initialisieren der betroffenen Komponente. Getestet wurde diese</w:t>
      </w:r>
      <w:r w:rsidR="00166F64">
        <w:t xml:space="preserve">s Risiko </w:t>
      </w:r>
      <w:r w:rsidRPr="001F73AF">
        <w:t>durch Aufrufen der betroffenen Seiten</w:t>
      </w:r>
      <w:r w:rsidR="00166F64">
        <w:t>, wobei</w:t>
      </w:r>
      <w:r w:rsidRPr="001F73AF">
        <w:t xml:space="preserve"> </w:t>
      </w:r>
      <w:r w:rsidR="00166F64">
        <w:t>w</w:t>
      </w:r>
      <w:r w:rsidRPr="001F73AF">
        <w:t>ie erwartet die Elemente nicht dargestellt</w:t>
      </w:r>
      <w:r w:rsidR="00166F64">
        <w:t xml:space="preserve"> wurden</w:t>
      </w:r>
      <w:r w:rsidRPr="001F73AF">
        <w:t>.</w:t>
      </w:r>
    </w:p>
    <w:p w:rsidR="008D2994" w:rsidRPr="001F73AF" w:rsidRDefault="008D2994" w:rsidP="0008143B">
      <w:pPr>
        <w:pStyle w:val="Listenabsatz"/>
      </w:pPr>
    </w:p>
    <w:p w:rsidR="008773CC" w:rsidRDefault="0008143B" w:rsidP="00C65D0A">
      <w:r w:rsidRPr="001F73AF">
        <w:t xml:space="preserve">Falls ein Angreifer einen alternativen Weg finden sollte, um sich unberechtigten Zugang zu Formularen zu verschaffen, </w:t>
      </w:r>
      <w:r w:rsidR="001041D6">
        <w:t>sollte</w:t>
      </w:r>
      <w:r w:rsidRPr="001F73AF">
        <w:t xml:space="preserve"> trotzdem kein Sicherheitsproblem entstehen. Wenn es zu einer unberechtigten Anfrage an die API kommen </w:t>
      </w:r>
      <w:r w:rsidR="001041D6">
        <w:t>würde</w:t>
      </w:r>
      <w:r w:rsidRPr="001F73AF">
        <w:t xml:space="preserve">, </w:t>
      </w:r>
      <w:r w:rsidR="001041D6">
        <w:t>wird</w:t>
      </w:r>
      <w:r w:rsidRPr="001F73AF">
        <w:t xml:space="preserve"> diese dort sogleich abgebrochen, da die API die Berechtigungen jeder Abfrage mit dem JSON-Web-Token</w:t>
      </w:r>
      <w:r w:rsidR="00907295">
        <w:t xml:space="preserve"> und der Datenbank</w:t>
      </w:r>
      <w:r w:rsidRPr="001F73AF">
        <w:t xml:space="preserve"> abgleicht.</w:t>
      </w:r>
    </w:p>
    <w:p w:rsidR="00425A33" w:rsidRDefault="00425A33" w:rsidP="00C65D0A">
      <w:r>
        <w:br w:type="page"/>
      </w:r>
    </w:p>
    <w:p w:rsidR="00425A33" w:rsidRDefault="00425A33" w:rsidP="00C65D0A"/>
    <w:p w:rsidR="008773CC" w:rsidRPr="001F73AF" w:rsidRDefault="008773CC" w:rsidP="008773CC">
      <w:pPr>
        <w:pStyle w:val="berschrift3"/>
      </w:pPr>
      <w:bookmarkStart w:id="109" w:name="_Toc7616925"/>
      <w:bookmarkStart w:id="110" w:name="_Toc8223782"/>
      <w:r w:rsidRPr="001F73AF">
        <w:t>A8 – Cross-Site-Request-Forgery (CSRF)</w:t>
      </w:r>
      <w:bookmarkEnd w:id="109"/>
      <w:bookmarkEnd w:id="110"/>
    </w:p>
    <w:p w:rsidR="0008143B" w:rsidRPr="001F73AF" w:rsidRDefault="0008143B" w:rsidP="0008143B">
      <w:r w:rsidRPr="001F73AF">
        <w:t>Durch die Konfiguration der API ist die Anwendung gezwungen, einen zusätzlichen «Header» an jede Anfrage zu binden. Dieser enthält einen Sicherheits-Token und wird nicht automatisch vom Browser mit einer Anfrage versendet, wodurch eine Anfrage von einer anderen Webseite nicht gelingen kann.</w:t>
      </w:r>
    </w:p>
    <w:p w:rsidR="0008143B" w:rsidRDefault="0008143B" w:rsidP="00C65D0A">
      <w:r w:rsidRPr="001F73AF">
        <w:t xml:space="preserve">Eine Gefahr würde bestehen, wenn dies der einzige Token </w:t>
      </w:r>
      <w:r>
        <w:t>wäre</w:t>
      </w:r>
      <w:r w:rsidRPr="001F73AF">
        <w:t xml:space="preserve">, </w:t>
      </w:r>
      <w:r>
        <w:t>der</w:t>
      </w:r>
      <w:r w:rsidRPr="001F73AF">
        <w:t xml:space="preserve"> zur Authentifizierung im Back-End genutzt werden würde. Dann könnte ein Angreifer den Token abgreifen und damit selbst Anfragen versenden. Da die API</w:t>
      </w:r>
      <w:r>
        <w:t xml:space="preserve"> jedoch</w:t>
      </w:r>
      <w:r w:rsidRPr="001F73AF">
        <w:t xml:space="preserve"> noch weitere Token registriert, auf welche weder durch den Benutzer noch einen Angreifer zugegriffen werden kann, besteht dieses Risiko auch nicht.  Dies ist aber Sache der API und soll deshalb nicht </w:t>
      </w:r>
      <w:r>
        <w:t xml:space="preserve">detaillierter </w:t>
      </w:r>
      <w:r w:rsidRPr="001F73AF">
        <w:t>in dieser Dokumentation erläutert werden.</w:t>
      </w:r>
    </w:p>
    <w:p w:rsidR="00425A33" w:rsidRDefault="00425A33" w:rsidP="00C65D0A"/>
    <w:p w:rsidR="008773CC" w:rsidRPr="001F73AF" w:rsidRDefault="008773CC" w:rsidP="008773CC">
      <w:pPr>
        <w:pStyle w:val="berschrift3"/>
      </w:pPr>
      <w:bookmarkStart w:id="111" w:name="_Toc7616926"/>
      <w:bookmarkStart w:id="112" w:name="_Toc8223783"/>
      <w:r w:rsidRPr="001F73AF">
        <w:t>A9 – Nutzung von Komponenten mit bekannten Schwachstellen</w:t>
      </w:r>
      <w:bookmarkEnd w:id="111"/>
      <w:bookmarkEnd w:id="112"/>
    </w:p>
    <w:p w:rsidR="0008143B" w:rsidRPr="001F73AF" w:rsidRDefault="0008143B" w:rsidP="0008143B">
      <w:r w:rsidRPr="001F73AF">
        <w:t>Die verwendeten Abhängigkeiten wurden vor ihrem Einsatz auf bekannte Schwachstellen geprüft. Dazu wurde die «Snyk Vulnerability DB»</w:t>
      </w:r>
      <w:r>
        <w:rPr>
          <w:rStyle w:val="Funotenzeichen"/>
        </w:rPr>
        <w:footnoteReference w:id="16"/>
      </w:r>
      <w:r w:rsidRPr="001F73AF">
        <w:t xml:space="preserve"> genutzt, woraus </w:t>
      </w:r>
      <w:r>
        <w:t>F</w:t>
      </w:r>
      <w:r w:rsidRPr="001F73AF">
        <w:t>olgendes geschlossen werden konnte:</w:t>
      </w:r>
    </w:p>
    <w:tbl>
      <w:tblPr>
        <w:tblStyle w:val="Listentabelle3Akzent1"/>
        <w:tblW w:w="0" w:type="auto"/>
        <w:tblLook w:val="04A0" w:firstRow="1" w:lastRow="0" w:firstColumn="1" w:lastColumn="0" w:noHBand="0" w:noVBand="1"/>
      </w:tblPr>
      <w:tblGrid>
        <w:gridCol w:w="2977"/>
        <w:gridCol w:w="3253"/>
        <w:gridCol w:w="2842"/>
      </w:tblGrid>
      <w:tr w:rsidR="0008143B" w:rsidRPr="001F73AF" w:rsidTr="00D50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rsidR="0008143B" w:rsidRPr="001F73AF" w:rsidRDefault="0008143B" w:rsidP="0084563F">
            <w:r w:rsidRPr="001F73AF">
              <w:t>Abhängigkeit</w:t>
            </w:r>
            <w:r w:rsidR="0054768C">
              <w:t xml:space="preserve"> (Version)</w:t>
            </w:r>
          </w:p>
        </w:tc>
        <w:tc>
          <w:tcPr>
            <w:tcW w:w="3253" w:type="dxa"/>
          </w:tcPr>
          <w:p w:rsidR="0008143B" w:rsidRPr="001F73AF" w:rsidRDefault="0008143B" w:rsidP="0084563F">
            <w:pPr>
              <w:cnfStyle w:val="100000000000" w:firstRow="1" w:lastRow="0" w:firstColumn="0" w:lastColumn="0" w:oddVBand="0" w:evenVBand="0" w:oddHBand="0" w:evenHBand="0" w:firstRowFirstColumn="0" w:firstRowLastColumn="0" w:lastRowFirstColumn="0" w:lastRowLastColumn="0"/>
            </w:pPr>
            <w:r w:rsidRPr="001F73AF">
              <w:t xml:space="preserve">Bekannte </w:t>
            </w:r>
            <w:r w:rsidR="0054768C">
              <w:t>Risiken</w:t>
            </w:r>
          </w:p>
        </w:tc>
        <w:tc>
          <w:tcPr>
            <w:tcW w:w="2842" w:type="dxa"/>
          </w:tcPr>
          <w:p w:rsidR="0008143B" w:rsidRPr="001F73AF" w:rsidRDefault="0054768C" w:rsidP="0084563F">
            <w:pPr>
              <w:cnfStyle w:val="100000000000" w:firstRow="1" w:lastRow="0" w:firstColumn="0" w:lastColumn="0" w:oddVBand="0" w:evenVBand="0" w:oddHBand="0" w:evenHBand="0" w:firstRowFirstColumn="0" w:firstRowLastColumn="0" w:lastRowFirstColumn="0" w:lastRowLastColumn="0"/>
            </w:pPr>
            <w:r>
              <w:t>Massnahmen</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 (2.6.10)</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Vue-color (2.7.0)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Vue-i18n (8.</w:t>
            </w:r>
            <w:r w:rsidR="0054768C">
              <w:t>11</w:t>
            </w:r>
            <w:r w:rsidRPr="001F73AF">
              <w:t>.</w:t>
            </w:r>
            <w:r w:rsidR="0054768C">
              <w:t>2</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Vue-notification (1.3.16)</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Vue-router (3.0.</w:t>
            </w:r>
            <w:r w:rsidR="0054768C">
              <w:t>6</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Vuex (3.1.0)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Vuetify (1.5.</w:t>
            </w:r>
            <w:r w:rsidR="0054768C">
              <w:t>14</w:t>
            </w:r>
            <w:r w:rsidRPr="001F73AF">
              <w:t>)</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08143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Js-cookie (2.2.0)</w:t>
            </w:r>
          </w:p>
        </w:tc>
        <w:tc>
          <w:tcPr>
            <w:tcW w:w="3253"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Keine</w:t>
            </w:r>
          </w:p>
        </w:tc>
        <w:tc>
          <w:tcPr>
            <w:tcW w:w="2842" w:type="dxa"/>
          </w:tcPr>
          <w:p w:rsidR="0008143B" w:rsidRPr="001F73AF" w:rsidRDefault="0008143B" w:rsidP="0084563F">
            <w:pPr>
              <w:cnfStyle w:val="000000010000" w:firstRow="0" w:lastRow="0" w:firstColumn="0" w:lastColumn="0" w:oddVBand="0" w:evenVBand="0" w:oddHBand="0" w:evenHBand="1" w:firstRowFirstColumn="0" w:firstRowLastColumn="0" w:lastRowFirstColumn="0" w:lastRowLastColumn="0"/>
            </w:pPr>
            <w:r w:rsidRPr="001F73AF">
              <w:t>Nicht notwendig</w:t>
            </w:r>
          </w:p>
        </w:tc>
      </w:tr>
      <w:tr w:rsidR="0008143B" w:rsidRPr="001F73AF" w:rsidTr="00D50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8143B" w:rsidRPr="001F73AF" w:rsidRDefault="0008143B" w:rsidP="0084563F">
            <w:r w:rsidRPr="001F73AF">
              <w:t>Register-service-worker (1.6.2)</w:t>
            </w:r>
          </w:p>
        </w:tc>
        <w:tc>
          <w:tcPr>
            <w:tcW w:w="3253"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Keine</w:t>
            </w:r>
          </w:p>
        </w:tc>
        <w:tc>
          <w:tcPr>
            <w:tcW w:w="2842" w:type="dxa"/>
          </w:tcPr>
          <w:p w:rsidR="0008143B" w:rsidRPr="001F73AF" w:rsidRDefault="0008143B" w:rsidP="0084563F">
            <w:pPr>
              <w:cnfStyle w:val="000000100000" w:firstRow="0" w:lastRow="0" w:firstColumn="0" w:lastColumn="0" w:oddVBand="0" w:evenVBand="0" w:oddHBand="1" w:evenHBand="0" w:firstRowFirstColumn="0" w:firstRowLastColumn="0" w:lastRowFirstColumn="0" w:lastRowLastColumn="0"/>
            </w:pPr>
            <w:r w:rsidRPr="001F73AF">
              <w:t>Nicht notwendig</w:t>
            </w:r>
          </w:p>
        </w:tc>
      </w:tr>
      <w:tr w:rsidR="00D5022B" w:rsidRPr="001F73AF" w:rsidTr="00D502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D5022B" w:rsidRPr="001F73AF" w:rsidRDefault="00D5022B" w:rsidP="00D5022B">
            <w:r w:rsidRPr="001F73AF">
              <w:t>Axios (0.18.0)</w:t>
            </w:r>
          </w:p>
        </w:tc>
        <w:tc>
          <w:tcPr>
            <w:tcW w:w="3253" w:type="dxa"/>
          </w:tcPr>
          <w:p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t>Denial of Service (DoS)*</w:t>
            </w:r>
          </w:p>
        </w:tc>
        <w:tc>
          <w:tcPr>
            <w:tcW w:w="2842" w:type="dxa"/>
          </w:tcPr>
          <w:p w:rsidR="00D5022B" w:rsidRPr="001F73AF" w:rsidRDefault="00D5022B" w:rsidP="00D5022B">
            <w:pPr>
              <w:cnfStyle w:val="000000010000" w:firstRow="0" w:lastRow="0" w:firstColumn="0" w:lastColumn="0" w:oddVBand="0" w:evenVBand="0" w:oddHBand="0" w:evenHBand="1" w:firstRowFirstColumn="0" w:firstRowLastColumn="0" w:lastRowFirstColumn="0" w:lastRowLastColumn="0"/>
            </w:pPr>
            <w:r w:rsidRPr="001F73AF">
              <w:t>Nicht notwendig</w:t>
            </w:r>
          </w:p>
        </w:tc>
      </w:tr>
    </w:tbl>
    <w:p w:rsidR="0008143B" w:rsidRDefault="0008143B" w:rsidP="0008143B"/>
    <w:p w:rsidR="00D5022B" w:rsidRPr="001F73AF" w:rsidRDefault="00D5022B" w:rsidP="0008143B">
      <w:r>
        <w:t xml:space="preserve">* Zu Axios ist aktuell ein DoS-Problem bekannt, welches bei der Verwendung des </w:t>
      </w:r>
      <w:r w:rsidRPr="001052E2">
        <w:rPr>
          <w:i/>
        </w:rPr>
        <w:t>«maxContentLength»</w:t>
      </w:r>
      <w:r>
        <w:t xml:space="preserve"> </w:t>
      </w:r>
      <w:r w:rsidR="001052E2">
        <w:t xml:space="preserve">Parameters auftritt. Dieser Parameter sollte nach einer Anfrage die Verarbeitung der Rückgabewerte verhindern, falls diese insgesamt länger sind als im Parameter definiert. In der aktuellen Version wird der Parameter angeblich nicht berücksichtigt, wodurch ein «Denial of Service» Risiko besteht. </w:t>
      </w:r>
      <w:r w:rsidR="004B67B4">
        <w:t>Betroffen ist Pelan aber nicht, da dieser Parameter nie verwendet wird.</w:t>
      </w:r>
    </w:p>
    <w:p w:rsidR="0008143B" w:rsidRDefault="001052E2" w:rsidP="0008143B">
      <w:r>
        <w:t>B</w:t>
      </w:r>
      <w:r w:rsidR="0008143B" w:rsidRPr="001F73AF">
        <w:t>ei der Überprüfung der Abhängigkeiten</w:t>
      </w:r>
      <w:r>
        <w:t xml:space="preserve"> ist</w:t>
      </w:r>
      <w:r w:rsidR="0008143B" w:rsidRPr="001F73AF">
        <w:t xml:space="preserve"> </w:t>
      </w:r>
      <w:r w:rsidR="004B67B4">
        <w:t xml:space="preserve">schlussendlich </w:t>
      </w:r>
      <w:r w:rsidR="0008143B" w:rsidRPr="001F73AF">
        <w:t xml:space="preserve">kein </w:t>
      </w:r>
      <w:r w:rsidR="00D87373">
        <w:t>problematische</w:t>
      </w:r>
      <w:r w:rsidR="00732A4F">
        <w:t xml:space="preserve">s Risiko </w:t>
      </w:r>
      <w:r w:rsidR="0008143B" w:rsidRPr="001F73AF">
        <w:t xml:space="preserve">gefunden </w:t>
      </w:r>
      <w:r w:rsidR="00D5022B">
        <w:t>worden</w:t>
      </w:r>
      <w:r w:rsidR="0008143B" w:rsidRPr="001F73AF">
        <w:t xml:space="preserve">, </w:t>
      </w:r>
      <w:r w:rsidR="00150639">
        <w:t>weshalb</w:t>
      </w:r>
      <w:r w:rsidR="00B020D9">
        <w:t xml:space="preserve"> es </w:t>
      </w:r>
      <w:r w:rsidR="0008143B" w:rsidRPr="001F73AF">
        <w:t>nicht nötig</w:t>
      </w:r>
      <w:r w:rsidR="00B020D9">
        <w:t xml:space="preserve"> </w:t>
      </w:r>
      <w:r w:rsidR="00D87373">
        <w:t>war</w:t>
      </w:r>
      <w:r w:rsidR="0008143B">
        <w:t>,</w:t>
      </w:r>
      <w:r w:rsidR="0008143B" w:rsidRPr="001F73AF">
        <w:t xml:space="preserve"> zusätzliche Massnahmen zu ergreifen.</w:t>
      </w:r>
    </w:p>
    <w:p w:rsidR="004B67B4" w:rsidRPr="001F73AF" w:rsidRDefault="004B67B4" w:rsidP="0008143B"/>
    <w:p w:rsidR="008773CC" w:rsidRDefault="008773CC" w:rsidP="008773CC">
      <w:pPr>
        <w:pStyle w:val="berschrift3"/>
      </w:pPr>
      <w:bookmarkStart w:id="113" w:name="_Toc7616927"/>
      <w:bookmarkStart w:id="114" w:name="_Toc8223784"/>
      <w:r w:rsidRPr="001F73AF">
        <w:lastRenderedPageBreak/>
        <w:t>A10 – Ungeprüfte Um- und Weiterleitungen</w:t>
      </w:r>
      <w:bookmarkEnd w:id="113"/>
      <w:bookmarkEnd w:id="114"/>
    </w:p>
    <w:p w:rsidR="006324AB" w:rsidRPr="001F73AF" w:rsidRDefault="006324AB" w:rsidP="006324AB">
      <w:r w:rsidRPr="001F73AF">
        <w:t xml:space="preserve">Die Anwendung enthält zum aktuellen Zeitpunkt keine Weiterleitungen auf externe Webseiten. Jedoch werden unterschiedliche Inhalte von externen Ressourcen geladen, welche </w:t>
      </w:r>
      <w:r>
        <w:t>allergings</w:t>
      </w:r>
      <w:r w:rsidRPr="001F73AF">
        <w:t xml:space="preserve"> überprüft und frei von schädlichem Code sind. Des Weiteren bestehen auf der Support-Seite einige Verlinkungen, welche jedoch keine Webseiten öffnen (E-Mail- und Telefon-Links) und damit </w:t>
      </w:r>
      <w:r>
        <w:t xml:space="preserve">auch </w:t>
      </w:r>
      <w:r w:rsidRPr="001F73AF">
        <w:t xml:space="preserve">kein Risiko darstellen. </w:t>
      </w:r>
    </w:p>
    <w:p w:rsidR="006324AB" w:rsidRPr="001F73AF" w:rsidRDefault="006324AB" w:rsidP="006324AB">
      <w:r w:rsidRPr="001F73AF">
        <w:t>Externe Ressourcen werden von folgenden</w:t>
      </w:r>
      <w:r>
        <w:t>, verifizierten</w:t>
      </w:r>
      <w:r w:rsidRPr="001F73AF">
        <w:t xml:space="preserve"> Endpunkten geladen:</w:t>
      </w:r>
    </w:p>
    <w:p w:rsidR="006324AB" w:rsidRDefault="006324AB" w:rsidP="006324AB">
      <w:pPr>
        <w:pStyle w:val="Listenabsatz"/>
        <w:numPr>
          <w:ilvl w:val="0"/>
          <w:numId w:val="26"/>
        </w:numPr>
      </w:pPr>
      <w:r w:rsidRPr="001F73AF">
        <w:t>«Material Icons» Schriftart, Quelle: fonts.googleapis.com (Google).</w:t>
      </w:r>
    </w:p>
    <w:p w:rsidR="0074287E" w:rsidRPr="001F73AF" w:rsidRDefault="00A17508" w:rsidP="006324AB">
      <w:pPr>
        <w:pStyle w:val="Listenabsatz"/>
        <w:numPr>
          <w:ilvl w:val="0"/>
          <w:numId w:val="26"/>
        </w:numPr>
      </w:pPr>
      <w:r>
        <w:t xml:space="preserve">CSS-Animationen, Quelle: </w:t>
      </w:r>
      <w:r w:rsidRPr="00AD6D7E">
        <w:t>cdn.jsdelivr.net/npm/animate.css@3.5.1</w:t>
      </w:r>
      <w:r>
        <w:t xml:space="preserve"> (CDN).</w:t>
      </w:r>
    </w:p>
    <w:p w:rsidR="006324AB" w:rsidRDefault="006324AB" w:rsidP="006324AB">
      <w:pPr>
        <w:pStyle w:val="Listenabsatz"/>
        <w:numPr>
          <w:ilvl w:val="0"/>
          <w:numId w:val="26"/>
        </w:numPr>
      </w:pPr>
      <w:r w:rsidRPr="001F73AF">
        <w:t>Allgemeine Anwendungsinhalte, Quelle: Pelan-API (Lokal bzw. Baloise-Intern).</w:t>
      </w:r>
    </w:p>
    <w:p w:rsidR="008773CC" w:rsidRDefault="0053452F" w:rsidP="00C65D0A">
      <w:pPr>
        <w:rPr>
          <w:lang w:eastAsia="de-CH"/>
        </w:rPr>
      </w:pPr>
      <w:r>
        <w:rPr>
          <w:lang w:eastAsia="de-CH"/>
        </w:rPr>
        <w:br w:type="page"/>
      </w:r>
    </w:p>
    <w:p w:rsidR="00C65D0A" w:rsidRDefault="00C65D0A" w:rsidP="00C65D0A">
      <w:pPr>
        <w:pStyle w:val="berschrift1"/>
        <w:rPr>
          <w:lang w:eastAsia="de-CH"/>
        </w:rPr>
      </w:pPr>
      <w:r>
        <w:rPr>
          <w:lang w:eastAsia="de-CH"/>
        </w:rPr>
        <w:lastRenderedPageBreak/>
        <w:t xml:space="preserve"> </w:t>
      </w:r>
      <w:bookmarkStart w:id="115" w:name="_Toc8223785"/>
      <w:r>
        <w:rPr>
          <w:lang w:eastAsia="de-CH"/>
        </w:rPr>
        <w:t>Abschluss</w:t>
      </w:r>
      <w:bookmarkEnd w:id="115"/>
    </w:p>
    <w:p w:rsidR="00FA11AD" w:rsidRPr="00FA11AD" w:rsidRDefault="00FA11AD" w:rsidP="00FA11AD">
      <w:pPr>
        <w:pStyle w:val="berschrift2"/>
        <w:rPr>
          <w:lang w:eastAsia="de-CH"/>
        </w:rPr>
      </w:pPr>
      <w:bookmarkStart w:id="116" w:name="_Toc8223786"/>
      <w:r>
        <w:rPr>
          <w:lang w:eastAsia="de-CH"/>
        </w:rPr>
        <w:t>Auswertung des Kanban-Boards</w:t>
      </w:r>
      <w:bookmarkEnd w:id="116"/>
    </w:p>
    <w:p w:rsidR="00C65D0A" w:rsidRDefault="00A06CA9" w:rsidP="00C65D0A">
      <w:pPr>
        <w:rPr>
          <w:lang w:eastAsia="de-CH"/>
        </w:rPr>
      </w:pPr>
      <w:r>
        <w:rPr>
          <w:lang w:eastAsia="de-CH"/>
        </w:rPr>
        <w:t>[</w:t>
      </w:r>
      <w:r w:rsidRPr="00313DAC">
        <w:rPr>
          <w:b/>
          <w:color w:val="FF0000"/>
        </w:rPr>
        <w:t>TODO</w:t>
      </w:r>
      <w:r>
        <w:rPr>
          <w:b/>
          <w:color w:val="FF0000"/>
        </w:rPr>
        <w:t xml:space="preserve"> </w:t>
      </w:r>
      <w:r>
        <w:rPr>
          <w:lang w:eastAsia="de-CH"/>
        </w:rPr>
        <w:t xml:space="preserve">Issue-Verlauf während der IPA irgendwie grafisch darstellen] </w:t>
      </w:r>
    </w:p>
    <w:p w:rsidR="00C65D0A" w:rsidRDefault="00C65D0A" w:rsidP="00C65D0A">
      <w:pPr>
        <w:pStyle w:val="berschrift2"/>
        <w:rPr>
          <w:lang w:eastAsia="de-CH"/>
        </w:rPr>
      </w:pPr>
      <w:bookmarkStart w:id="117" w:name="_Toc8223787"/>
      <w:r>
        <w:rPr>
          <w:lang w:eastAsia="de-CH"/>
        </w:rPr>
        <w:t>Funktionen &amp; Verbesserungen für die Zukunft</w:t>
      </w:r>
      <w:bookmarkEnd w:id="117"/>
    </w:p>
    <w:p w:rsidR="00C65D0A" w:rsidRDefault="00C65D0A" w:rsidP="00C65D0A">
      <w:pPr>
        <w:rPr>
          <w:lang w:eastAsia="de-CH"/>
        </w:rPr>
      </w:pPr>
    </w:p>
    <w:p w:rsidR="00C65D0A" w:rsidRDefault="00C65D0A" w:rsidP="00C65D0A">
      <w:pPr>
        <w:pStyle w:val="berschrift2"/>
        <w:rPr>
          <w:lang w:eastAsia="de-CH"/>
        </w:rPr>
      </w:pPr>
      <w:bookmarkStart w:id="118" w:name="_Toc8223788"/>
      <w:r>
        <w:rPr>
          <w:lang w:eastAsia="de-CH"/>
        </w:rPr>
        <w:t>Danksagung</w:t>
      </w:r>
      <w:bookmarkEnd w:id="118"/>
    </w:p>
    <w:p w:rsidR="00C65D0A" w:rsidRDefault="00FB4571" w:rsidP="00C65D0A">
      <w:pPr>
        <w:rPr>
          <w:lang w:eastAsia="de-CH"/>
        </w:rPr>
      </w:pPr>
      <w:r>
        <w:rPr>
          <w:lang w:eastAsia="de-CH"/>
        </w:rPr>
        <w:t>[</w:t>
      </w:r>
      <w:r w:rsidRPr="00313DAC">
        <w:rPr>
          <w:b/>
          <w:color w:val="FF0000"/>
        </w:rPr>
        <w:t>TODO</w:t>
      </w:r>
      <w:r>
        <w:rPr>
          <w:lang w:eastAsia="de-CH"/>
        </w:rPr>
        <w:t>: Auch die erwähnen, die korrigiert haben.]</w:t>
      </w:r>
    </w:p>
    <w:p w:rsidR="000212B0" w:rsidRDefault="000212B0" w:rsidP="00C65D0A">
      <w:pPr>
        <w:rPr>
          <w:lang w:eastAsia="de-CH"/>
        </w:rPr>
      </w:pPr>
    </w:p>
    <w:p w:rsidR="000212B0" w:rsidRDefault="000212B0" w:rsidP="00C65D0A">
      <w:pPr>
        <w:rPr>
          <w:lang w:eastAsia="de-CH"/>
        </w:rPr>
      </w:pPr>
      <w:r>
        <w:rPr>
          <w:lang w:eastAsia="de-CH"/>
        </w:rPr>
        <w:br w:type="page"/>
      </w:r>
    </w:p>
    <w:p w:rsidR="006650F9" w:rsidRPr="006650F9" w:rsidRDefault="00C65D0A" w:rsidP="006650F9">
      <w:pPr>
        <w:pStyle w:val="berschrift1"/>
        <w:rPr>
          <w:lang w:eastAsia="de-CH"/>
        </w:rPr>
      </w:pPr>
      <w:bookmarkStart w:id="119" w:name="_Toc8223789"/>
      <w:r>
        <w:rPr>
          <w:lang w:eastAsia="de-CH"/>
        </w:rPr>
        <w:lastRenderedPageBreak/>
        <w:t>Anhang</w:t>
      </w:r>
      <w:bookmarkEnd w:id="119"/>
    </w:p>
    <w:p w:rsidR="00C65D0A" w:rsidRDefault="00C65D0A" w:rsidP="00C65D0A">
      <w:pPr>
        <w:pStyle w:val="berschrift2"/>
        <w:rPr>
          <w:lang w:eastAsia="de-CH"/>
        </w:rPr>
      </w:pPr>
      <w:bookmarkStart w:id="120" w:name="_Toc8223790"/>
      <w:r>
        <w:rPr>
          <w:lang w:eastAsia="de-CH"/>
        </w:rPr>
        <w:t>Quellenverzeichnis</w:t>
      </w:r>
      <w:bookmarkEnd w:id="120"/>
    </w:p>
    <w:p w:rsidR="00EE4C01" w:rsidRDefault="00EE4C01" w:rsidP="00C65D0A">
      <w:pPr>
        <w:rPr>
          <w:lang w:eastAsia="de-CH"/>
        </w:rPr>
      </w:pPr>
      <w:r>
        <w:rPr>
          <w:lang w:eastAsia="de-CH"/>
        </w:rPr>
        <w:t>[</w:t>
      </w:r>
      <w:r w:rsidRPr="00313DAC">
        <w:rPr>
          <w:b/>
          <w:color w:val="FF0000"/>
        </w:rPr>
        <w:t>TODO</w:t>
      </w:r>
      <w:r>
        <w:rPr>
          <w:lang w:eastAsia="de-CH"/>
        </w:rPr>
        <w:t>: Erwähnen wie alles korrigiert wurde.]</w:t>
      </w:r>
    </w:p>
    <w:p w:rsidR="00C65D0A" w:rsidRDefault="00C65D0A" w:rsidP="00726A39">
      <w:pPr>
        <w:pStyle w:val="berschrift2"/>
        <w:rPr>
          <w:lang w:eastAsia="de-CH"/>
        </w:rPr>
      </w:pPr>
      <w:bookmarkStart w:id="121" w:name="_Toc8223791"/>
      <w:r>
        <w:rPr>
          <w:lang w:eastAsia="de-CH"/>
        </w:rPr>
        <w:t>Abbildungsverzeichnis</w:t>
      </w:r>
      <w:bookmarkEnd w:id="121"/>
    </w:p>
    <w:p w:rsidR="00726A39" w:rsidRDefault="00726A39" w:rsidP="00726A39">
      <w:pPr>
        <w:rPr>
          <w:lang w:eastAsia="de-CH"/>
        </w:rPr>
      </w:pPr>
      <w:r>
        <w:rPr>
          <w:lang w:eastAsia="de-CH"/>
        </w:rPr>
        <w:t>[</w:t>
      </w:r>
      <w:r w:rsidR="000709AA" w:rsidRPr="00313DAC">
        <w:rPr>
          <w:b/>
          <w:color w:val="FF0000"/>
        </w:rPr>
        <w:t>TODO</w:t>
      </w:r>
      <w:r>
        <w:rPr>
          <w:lang w:eastAsia="de-CH"/>
        </w:rPr>
        <w:t>: Bilder/Diagramme jeweils kurz erklären! (</w:t>
      </w:r>
      <w:r w:rsidR="00CB256F">
        <w:rPr>
          <w:lang w:eastAsia="de-CH"/>
        </w:rPr>
        <w:t>Standardkriterium Teil2: #9</w:t>
      </w:r>
      <w:r>
        <w:rPr>
          <w:lang w:eastAsia="de-CH"/>
        </w:rPr>
        <w:t>)]</w:t>
      </w:r>
    </w:p>
    <w:p w:rsidR="00EF1207" w:rsidRPr="00726A39" w:rsidRDefault="00EF1207" w:rsidP="00726A39">
      <w:pPr>
        <w:rPr>
          <w:lang w:eastAsia="de-CH"/>
        </w:rPr>
      </w:pPr>
      <w:r>
        <w:rPr>
          <w:lang w:eastAsia="de-CH"/>
        </w:rPr>
        <w:t>[</w:t>
      </w:r>
      <w:r w:rsidRPr="00313DAC">
        <w:rPr>
          <w:b/>
          <w:color w:val="FF0000"/>
        </w:rPr>
        <w:t>TODO</w:t>
      </w:r>
      <w:r>
        <w:rPr>
          <w:lang w:eastAsia="de-CH"/>
        </w:rPr>
        <w:t>: Alle Bilder beschriften]</w:t>
      </w:r>
    </w:p>
    <w:sectPr w:rsidR="00EF1207" w:rsidRPr="00726A39" w:rsidSect="006337A2">
      <w:headerReference w:type="default" r:id="rId51"/>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69FD" w:rsidRDefault="008369FD" w:rsidP="00060F58">
      <w:pPr>
        <w:spacing w:after="0" w:line="240" w:lineRule="auto"/>
      </w:pPr>
      <w:r>
        <w:separator/>
      </w:r>
    </w:p>
  </w:endnote>
  <w:endnote w:type="continuationSeparator" w:id="0">
    <w:p w:rsidR="008369FD" w:rsidRDefault="008369FD" w:rsidP="00060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taPro-Normal">
    <w:altName w:val="Calibri"/>
    <w:panose1 w:val="02000503040000020004"/>
    <w:charset w:val="00"/>
    <w:family w:val="auto"/>
    <w:pitch w:val="variable"/>
    <w:sig w:usb0="800002AF" w:usb1="4000206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aPro-Light">
    <w:altName w:val="Calibri"/>
    <w:panose1 w:val="020B06000503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ro-Medium">
    <w:altName w:val="Calibri"/>
    <w:panose1 w:val="02000503040000020004"/>
    <w:charset w:val="00"/>
    <w:family w:val="auto"/>
    <w:pitch w:val="variable"/>
    <w:sig w:usb0="800002AF" w:usb1="4000206B" w:usb2="00000000" w:usb3="00000000" w:csb0="0000009F" w:csb1="00000000"/>
  </w:font>
  <w:font w:name="MetaPro-Bold">
    <w:altName w:val="Calibri"/>
    <w:panose1 w:val="02000503040000020004"/>
    <w:charset w:val="00"/>
    <w:family w:val="modern"/>
    <w:notTrueType/>
    <w:pitch w:val="variable"/>
    <w:sig w:usb0="800002AF" w:usb1="4000606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563F" w:rsidRDefault="0084563F" w:rsidP="009C10AB">
    <w:pPr>
      <w:pStyle w:val="KopfFusszeile"/>
      <w:rPr>
        <w:noProof/>
      </w:rPr>
    </w:pPr>
  </w:p>
  <w:p w:rsidR="0084563F" w:rsidRDefault="0084563F" w:rsidP="009C10AB">
    <w:pPr>
      <w:pStyle w:val="KopfFusszeile"/>
    </w:pPr>
    <w:r>
      <w:rPr>
        <w:noProof/>
      </w:rPr>
      <w:drawing>
        <wp:anchor distT="0" distB="0" distL="114300" distR="114300" simplePos="0" relativeHeight="251659264" behindDoc="0" locked="0" layoutInCell="1" allowOverlap="1" wp14:anchorId="52321491" wp14:editId="2690AA98">
          <wp:simplePos x="0" y="0"/>
          <wp:positionH relativeFrom="margin">
            <wp:align>center</wp:align>
          </wp:positionH>
          <wp:positionV relativeFrom="paragraph">
            <wp:posOffset>517937</wp:posOffset>
          </wp:positionV>
          <wp:extent cx="7682442" cy="146647"/>
          <wp:effectExtent l="0" t="0" r="0" b="6350"/>
          <wp:wrapNone/>
          <wp:docPr id="3" name="Grafik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66753" cy="152074"/>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DATE  \@ "dd.MM.yyyy"  \* MERGEFORMAT </w:instrText>
    </w:r>
    <w:r>
      <w:fldChar w:fldCharType="separate"/>
    </w:r>
    <w:r w:rsidR="00CE27F6">
      <w:rPr>
        <w:noProof/>
      </w:rPr>
      <w:t>09.05.2019</w:t>
    </w:r>
    <w:r>
      <w:fldChar w:fldCharType="end"/>
    </w:r>
    <w:r>
      <w:tab/>
      <w:t xml:space="preserve"> </w:t>
    </w:r>
    <w:r>
      <w:tab/>
      <w:t xml:space="preserve">             Seite</w:t>
    </w:r>
    <w:r w:rsidRPr="009C10AB">
      <w:t xml:space="preserve"> </w:t>
    </w:r>
    <w:r w:rsidRPr="009C10AB">
      <w:fldChar w:fldCharType="begin"/>
    </w:r>
    <w:r w:rsidRPr="009C10AB">
      <w:instrText xml:space="preserve"> PAGE  \* Arabic  \* MERGEFORMAT </w:instrText>
    </w:r>
    <w:r w:rsidRPr="009C10AB">
      <w:fldChar w:fldCharType="separate"/>
    </w:r>
    <w:r w:rsidRPr="009C10AB">
      <w:t>1</w:t>
    </w:r>
    <w:r w:rsidRPr="009C10AB">
      <w:fldChar w:fldCharType="end"/>
    </w:r>
    <w:r w:rsidRPr="009C10AB">
      <w:t xml:space="preserve"> von </w:t>
    </w:r>
    <w:fldSimple w:instr=" NUMPAGES  \* Arabic  \* MERGEFORMAT ">
      <w:r w:rsidRPr="009C10AB">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69FD" w:rsidRDefault="008369FD" w:rsidP="00060F58">
      <w:pPr>
        <w:spacing w:after="0" w:line="240" w:lineRule="auto"/>
      </w:pPr>
      <w:r>
        <w:separator/>
      </w:r>
    </w:p>
  </w:footnote>
  <w:footnote w:type="continuationSeparator" w:id="0">
    <w:p w:rsidR="008369FD" w:rsidRDefault="008369FD" w:rsidP="00060F58">
      <w:pPr>
        <w:spacing w:after="0" w:line="240" w:lineRule="auto"/>
      </w:pPr>
      <w:r>
        <w:continuationSeparator/>
      </w:r>
    </w:p>
  </w:footnote>
  <w:footnote w:id="1">
    <w:p w:rsidR="0084563F" w:rsidRDefault="0084563F" w:rsidP="001E53FF">
      <w:pPr>
        <w:pStyle w:val="Funotentext"/>
      </w:pPr>
      <w:r>
        <w:rPr>
          <w:rStyle w:val="Funotenzeichen"/>
        </w:rPr>
        <w:footnoteRef/>
      </w:r>
      <w:r>
        <w:t xml:space="preserve"> Apachefriends.org</w:t>
      </w:r>
    </w:p>
  </w:footnote>
  <w:footnote w:id="2">
    <w:p w:rsidR="0084563F" w:rsidRDefault="0084563F" w:rsidP="001E53FF">
      <w:pPr>
        <w:pStyle w:val="Funotentext"/>
      </w:pPr>
      <w:r>
        <w:rPr>
          <w:rStyle w:val="Funotenzeichen"/>
        </w:rPr>
        <w:footnoteRef/>
      </w:r>
      <w:r>
        <w:t xml:space="preserve"> Wikipedia.org – Atom (Texteditor)</w:t>
      </w:r>
    </w:p>
  </w:footnote>
  <w:footnote w:id="3">
    <w:p w:rsidR="0084563F" w:rsidRDefault="0084563F" w:rsidP="001E53FF">
      <w:pPr>
        <w:pStyle w:val="Funotentext"/>
      </w:pPr>
      <w:r>
        <w:rPr>
          <w:rStyle w:val="Funotenzeichen"/>
        </w:rPr>
        <w:footnoteRef/>
      </w:r>
      <w:r>
        <w:t xml:space="preserve"> Netlify.com</w:t>
      </w:r>
    </w:p>
  </w:footnote>
  <w:footnote w:id="4">
    <w:p w:rsidR="0084563F" w:rsidRDefault="0084563F" w:rsidP="001E53FF">
      <w:pPr>
        <w:pStyle w:val="Funotentext"/>
      </w:pPr>
      <w:r>
        <w:rPr>
          <w:rStyle w:val="Funotenzeichen"/>
        </w:rPr>
        <w:footnoteRef/>
      </w:r>
      <w:r>
        <w:t xml:space="preserve"> Jwt.io</w:t>
      </w:r>
    </w:p>
  </w:footnote>
  <w:footnote w:id="5">
    <w:p w:rsidR="0084563F" w:rsidRDefault="0084563F" w:rsidP="008054AD">
      <w:pPr>
        <w:pStyle w:val="Funotentext"/>
      </w:pPr>
      <w:r>
        <w:rPr>
          <w:rStyle w:val="Funotenzeichen"/>
        </w:rPr>
        <w:footnoteRef/>
      </w:r>
      <w:r>
        <w:t xml:space="preserve"> Webstyleguide.baloise.com</w:t>
      </w:r>
    </w:p>
  </w:footnote>
  <w:footnote w:id="6">
    <w:p w:rsidR="0084563F" w:rsidRDefault="0084563F" w:rsidP="008054AD">
      <w:pPr>
        <w:pStyle w:val="Funotentext"/>
      </w:pPr>
      <w:r>
        <w:rPr>
          <w:rStyle w:val="Funotenzeichen"/>
        </w:rPr>
        <w:footnoteRef/>
      </w:r>
      <w:r>
        <w:t xml:space="preserve"> Brandportal.baloise.com – Corporate Design Manual</w:t>
      </w:r>
    </w:p>
  </w:footnote>
  <w:footnote w:id="7">
    <w:p w:rsidR="0084563F" w:rsidRPr="002D3197" w:rsidRDefault="0084563F" w:rsidP="008054AD">
      <w:pPr>
        <w:pStyle w:val="Funotentext"/>
        <w:rPr>
          <w:lang w:val="de-DE"/>
        </w:rPr>
      </w:pPr>
      <w:r>
        <w:rPr>
          <w:rStyle w:val="Funotenzeichen"/>
        </w:rPr>
        <w:footnoteRef/>
      </w:r>
      <w:r>
        <w:t xml:space="preserve"> Webstyleguide.baloise.com</w:t>
      </w:r>
    </w:p>
  </w:footnote>
  <w:footnote w:id="8">
    <w:p w:rsidR="0084563F" w:rsidRDefault="0084563F" w:rsidP="00CB2078">
      <w:pPr>
        <w:pStyle w:val="Funotentext"/>
      </w:pPr>
      <w:r>
        <w:rPr>
          <w:rStyle w:val="Funotenzeichen"/>
        </w:rPr>
        <w:footnoteRef/>
      </w:r>
      <w:r>
        <w:t xml:space="preserve"> Wikipedia.org – Vue.js</w:t>
      </w:r>
    </w:p>
  </w:footnote>
  <w:footnote w:id="9">
    <w:p w:rsidR="0084563F" w:rsidRPr="00A74139" w:rsidRDefault="0084563F" w:rsidP="0092300D">
      <w:pPr>
        <w:pStyle w:val="Funotentext"/>
        <w:rPr>
          <w:lang w:val="de-DE"/>
        </w:rPr>
      </w:pPr>
      <w:r>
        <w:rPr>
          <w:rStyle w:val="Funotenzeichen"/>
        </w:rPr>
        <w:footnoteRef/>
      </w:r>
      <w:r>
        <w:t xml:space="preserve"> </w:t>
      </w:r>
      <w:r>
        <w:rPr>
          <w:lang w:val="de-DE"/>
        </w:rPr>
        <w:t>Wikipedia.org – Kanban (Softwareentwicklung)</w:t>
      </w:r>
    </w:p>
  </w:footnote>
  <w:footnote w:id="10">
    <w:p w:rsidR="0084563F" w:rsidRDefault="0084563F" w:rsidP="0070590D">
      <w:pPr>
        <w:pStyle w:val="Funotentext"/>
      </w:pPr>
      <w:r>
        <w:rPr>
          <w:rStyle w:val="Funotenzeichen"/>
        </w:rPr>
        <w:footnoteRef/>
      </w:r>
      <w:r>
        <w:t xml:space="preserve"> Baloise.ch - Datenschutzbestimmungen</w:t>
      </w:r>
    </w:p>
  </w:footnote>
  <w:footnote w:id="11">
    <w:p w:rsidR="0084563F" w:rsidRDefault="0084563F" w:rsidP="00514FAF">
      <w:pPr>
        <w:pStyle w:val="Funotentext"/>
      </w:pPr>
      <w:r>
        <w:rPr>
          <w:rStyle w:val="Funotenzeichen"/>
        </w:rPr>
        <w:footnoteRef/>
      </w:r>
      <w:r>
        <w:t xml:space="preserve"> Owasp.org – Top 10 für Entwickler 2013</w:t>
      </w:r>
    </w:p>
  </w:footnote>
  <w:footnote w:id="12">
    <w:p w:rsidR="0084563F" w:rsidRDefault="0084563F" w:rsidP="00FA3186">
      <w:pPr>
        <w:pStyle w:val="Funotentext"/>
      </w:pPr>
      <w:r>
        <w:rPr>
          <w:rStyle w:val="Funotenzeichen"/>
        </w:rPr>
        <w:footnoteRef/>
      </w:r>
      <w:r>
        <w:t xml:space="preserve"> Wikipedia.org – JSON Web Token</w:t>
      </w:r>
    </w:p>
  </w:footnote>
  <w:footnote w:id="13">
    <w:p w:rsidR="0084563F" w:rsidRDefault="0084563F" w:rsidP="00FA3186">
      <w:pPr>
        <w:pStyle w:val="Funotentext"/>
      </w:pPr>
      <w:r>
        <w:rPr>
          <w:rStyle w:val="Funotenzeichen"/>
        </w:rPr>
        <w:footnoteRef/>
      </w:r>
      <w:r>
        <w:t xml:space="preserve"> Airlock.com</w:t>
      </w:r>
    </w:p>
  </w:footnote>
  <w:footnote w:id="14">
    <w:p w:rsidR="0084563F" w:rsidRDefault="0084563F" w:rsidP="000B59BF">
      <w:pPr>
        <w:pStyle w:val="Funotentext"/>
      </w:pPr>
      <w:r>
        <w:rPr>
          <w:rStyle w:val="Funotenzeichen"/>
        </w:rPr>
        <w:footnoteRef/>
      </w:r>
      <w:r>
        <w:t xml:space="preserve"> Vuetifyjs.com</w:t>
      </w:r>
    </w:p>
  </w:footnote>
  <w:footnote w:id="15">
    <w:p w:rsidR="0084563F" w:rsidRDefault="0084563F" w:rsidP="00382C42">
      <w:pPr>
        <w:pStyle w:val="Funotentext"/>
      </w:pPr>
      <w:r>
        <w:rPr>
          <w:rStyle w:val="Funotenzeichen"/>
        </w:rPr>
        <w:footnoteRef/>
      </w:r>
      <w:r>
        <w:t xml:space="preserve"> Developers.google.com – Tools for Web Developers – Lighthouse</w:t>
      </w:r>
    </w:p>
  </w:footnote>
  <w:footnote w:id="16">
    <w:p w:rsidR="0084563F" w:rsidRDefault="0084563F" w:rsidP="0008143B">
      <w:pPr>
        <w:pStyle w:val="Funotentext"/>
      </w:pPr>
      <w:r>
        <w:rPr>
          <w:rStyle w:val="Funotenzeichen"/>
        </w:rPr>
        <w:footnoteRef/>
      </w:r>
      <w:r>
        <w:t xml:space="preserve"> Snyk.io – Vulnerability 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563F" w:rsidRDefault="0084563F" w:rsidP="009C10AB">
    <w:pPr>
      <w:pStyle w:val="KopfFusszeile"/>
    </w:pPr>
    <w:r>
      <w:rPr>
        <w:noProof/>
      </w:rPr>
      <w:drawing>
        <wp:anchor distT="0" distB="0" distL="114300" distR="114300" simplePos="0" relativeHeight="251658240" behindDoc="1" locked="0" layoutInCell="1" allowOverlap="1" wp14:anchorId="0FFF5D3A" wp14:editId="7445741D">
          <wp:simplePos x="0" y="0"/>
          <wp:positionH relativeFrom="column">
            <wp:posOffset>4422559</wp:posOffset>
          </wp:positionH>
          <wp:positionV relativeFrom="paragraph">
            <wp:posOffset>-635</wp:posOffset>
          </wp:positionV>
          <wp:extent cx="1697766" cy="448003"/>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97766" cy="448003"/>
                  </a:xfrm>
                  <a:prstGeom prst="rect">
                    <a:avLst/>
                  </a:prstGeom>
                  <a:noFill/>
                  <a:ln>
                    <a:noFill/>
                  </a:ln>
                </pic:spPr>
              </pic:pic>
            </a:graphicData>
          </a:graphic>
          <wp14:sizeRelH relativeFrom="margin">
            <wp14:pctWidth>0</wp14:pctWidth>
          </wp14:sizeRelH>
          <wp14:sizeRelV relativeFrom="margin">
            <wp14:pctHeight>0</wp14:pctHeight>
          </wp14:sizeRelV>
        </wp:anchor>
      </w:drawing>
    </w:r>
    <w:r>
      <w:t>Personalplanung für den Helpdesk</w:t>
    </w:r>
  </w:p>
  <w:p w:rsidR="0084563F" w:rsidRDefault="0084563F" w:rsidP="009C10AB">
    <w:pPr>
      <w:pStyle w:val="KopfFusszeile"/>
    </w:pPr>
    <w:r>
      <w:t>Elia Reutlinger April/Mai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65C7"/>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F154F8D"/>
    <w:multiLevelType w:val="hybridMultilevel"/>
    <w:tmpl w:val="10B2C690"/>
    <w:lvl w:ilvl="0" w:tplc="07661BF6">
      <w:start w:val="1"/>
      <w:numFmt w:val="decimal"/>
      <w:lvlText w:val="%1."/>
      <w:lvlJc w:val="left"/>
      <w:pPr>
        <w:ind w:left="720" w:hanging="360"/>
      </w:pPr>
      <w:rPr>
        <w:rFonts w:ascii="MetaPro-Normal" w:hAnsi="MetaPro-Normal" w:hint="default"/>
        <w:b w:val="0"/>
        <w:i w:val="0"/>
        <w:color w:val="003399"/>
        <w:sz w:val="28"/>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1510827"/>
    <w:multiLevelType w:val="hybridMultilevel"/>
    <w:tmpl w:val="EF1E08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21F7052"/>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4220E1C"/>
    <w:multiLevelType w:val="hybridMultilevel"/>
    <w:tmpl w:val="44F83FB6"/>
    <w:lvl w:ilvl="0" w:tplc="ABE26D3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52438FF"/>
    <w:multiLevelType w:val="hybridMultilevel"/>
    <w:tmpl w:val="BA1EA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1F3B79"/>
    <w:multiLevelType w:val="multilevel"/>
    <w:tmpl w:val="31D05C4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B5126A5"/>
    <w:multiLevelType w:val="hybridMultilevel"/>
    <w:tmpl w:val="9D2A02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CA5876"/>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6E727D0"/>
    <w:multiLevelType w:val="hybridMultilevel"/>
    <w:tmpl w:val="06DC8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F2D99"/>
    <w:multiLevelType w:val="hybridMultilevel"/>
    <w:tmpl w:val="14CE95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7B1759D"/>
    <w:multiLevelType w:val="hybridMultilevel"/>
    <w:tmpl w:val="9154E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E1038A"/>
    <w:multiLevelType w:val="hybridMultilevel"/>
    <w:tmpl w:val="D32024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BDC61C5"/>
    <w:multiLevelType w:val="hybridMultilevel"/>
    <w:tmpl w:val="146615E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DA66EE9"/>
    <w:multiLevelType w:val="hybridMultilevel"/>
    <w:tmpl w:val="048271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F7F4772"/>
    <w:multiLevelType w:val="hybridMultilevel"/>
    <w:tmpl w:val="692664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00268D2"/>
    <w:multiLevelType w:val="multilevel"/>
    <w:tmpl w:val="9CB8D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0DF1CA0"/>
    <w:multiLevelType w:val="hybridMultilevel"/>
    <w:tmpl w:val="3F9215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12F1378"/>
    <w:multiLevelType w:val="hybridMultilevel"/>
    <w:tmpl w:val="4AD8A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4F85CEF"/>
    <w:multiLevelType w:val="hybridMultilevel"/>
    <w:tmpl w:val="283CDE88"/>
    <w:lvl w:ilvl="0" w:tplc="8C4001B8">
      <w:start w:val="1"/>
      <w:numFmt w:val="decimal"/>
      <w:lvlText w:val="%1."/>
      <w:lvlJc w:val="left"/>
      <w:pPr>
        <w:ind w:left="720" w:hanging="360"/>
      </w:pPr>
      <w:rPr>
        <w:rFonts w:ascii="MetaPro-Normal" w:hAnsi="MetaPro-Normal" w:hint="default"/>
        <w:b w:val="0"/>
        <w:i w:val="0"/>
        <w:color w:val="003399"/>
        <w:sz w:val="4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5DE4D28"/>
    <w:multiLevelType w:val="hybridMultilevel"/>
    <w:tmpl w:val="C9986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6657AEA"/>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37225466"/>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82F1F01"/>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3584408"/>
    <w:multiLevelType w:val="hybridMultilevel"/>
    <w:tmpl w:val="583A15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7485C9D"/>
    <w:multiLevelType w:val="hybridMultilevel"/>
    <w:tmpl w:val="B98476A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48EF2BFE"/>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A585024"/>
    <w:multiLevelType w:val="hybridMultilevel"/>
    <w:tmpl w:val="22AC64E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D1B3733"/>
    <w:multiLevelType w:val="hybridMultilevel"/>
    <w:tmpl w:val="D8D88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D671E35"/>
    <w:multiLevelType w:val="hybridMultilevel"/>
    <w:tmpl w:val="0FB00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F6C2E63"/>
    <w:multiLevelType w:val="hybridMultilevel"/>
    <w:tmpl w:val="8C0E87B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52AB2399"/>
    <w:multiLevelType w:val="hybridMultilevel"/>
    <w:tmpl w:val="C08C76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40877CF"/>
    <w:multiLevelType w:val="hybridMultilevel"/>
    <w:tmpl w:val="025CE2D6"/>
    <w:lvl w:ilvl="0" w:tplc="87D226F6">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6EF4D0A"/>
    <w:multiLevelType w:val="hybridMultilevel"/>
    <w:tmpl w:val="872C03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89920FE"/>
    <w:multiLevelType w:val="hybridMultilevel"/>
    <w:tmpl w:val="BCE2B36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59584D42"/>
    <w:multiLevelType w:val="hybridMultilevel"/>
    <w:tmpl w:val="D7AEC59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5AC74433"/>
    <w:multiLevelType w:val="hybridMultilevel"/>
    <w:tmpl w:val="29367AFC"/>
    <w:lvl w:ilvl="0" w:tplc="17067EE2">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DA725C8"/>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4EE54B1"/>
    <w:multiLevelType w:val="hybridMultilevel"/>
    <w:tmpl w:val="0B82CD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52925AD"/>
    <w:multiLevelType w:val="hybridMultilevel"/>
    <w:tmpl w:val="9C7E30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15:restartNumberingAfterBreak="0">
    <w:nsid w:val="66C843A7"/>
    <w:multiLevelType w:val="hybridMultilevel"/>
    <w:tmpl w:val="2F78572A"/>
    <w:lvl w:ilvl="0" w:tplc="7A2A3204">
      <w:start w:val="10"/>
      <w:numFmt w:val="bullet"/>
      <w:lvlText w:val="-"/>
      <w:lvlJc w:val="left"/>
      <w:pPr>
        <w:ind w:left="720" w:hanging="360"/>
      </w:pPr>
      <w:rPr>
        <w:rFonts w:ascii="MetaPro-Light" w:eastAsiaTheme="minorHAnsi" w:hAnsi="MetaPro-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D547FC2"/>
    <w:multiLevelType w:val="hybridMultilevel"/>
    <w:tmpl w:val="A1141B3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F07421D"/>
    <w:multiLevelType w:val="hybridMultilevel"/>
    <w:tmpl w:val="D72A02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786F0DA5"/>
    <w:multiLevelType w:val="hybridMultilevel"/>
    <w:tmpl w:val="45065B7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15:restartNumberingAfterBreak="0">
    <w:nsid w:val="78C14BCE"/>
    <w:multiLevelType w:val="hybridMultilevel"/>
    <w:tmpl w:val="BDAE40B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7A130069"/>
    <w:multiLevelType w:val="hybridMultilevel"/>
    <w:tmpl w:val="A08EF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16"/>
  </w:num>
  <w:num w:numId="4">
    <w:abstractNumId w:val="6"/>
  </w:num>
  <w:num w:numId="5">
    <w:abstractNumId w:val="32"/>
  </w:num>
  <w:num w:numId="6">
    <w:abstractNumId w:val="5"/>
  </w:num>
  <w:num w:numId="7">
    <w:abstractNumId w:val="4"/>
  </w:num>
  <w:num w:numId="8">
    <w:abstractNumId w:val="33"/>
  </w:num>
  <w:num w:numId="9">
    <w:abstractNumId w:val="20"/>
  </w:num>
  <w:num w:numId="10">
    <w:abstractNumId w:val="10"/>
  </w:num>
  <w:num w:numId="11">
    <w:abstractNumId w:val="18"/>
  </w:num>
  <w:num w:numId="12">
    <w:abstractNumId w:val="38"/>
  </w:num>
  <w:num w:numId="13">
    <w:abstractNumId w:val="24"/>
  </w:num>
  <w:num w:numId="14">
    <w:abstractNumId w:val="2"/>
  </w:num>
  <w:num w:numId="15">
    <w:abstractNumId w:val="9"/>
  </w:num>
  <w:num w:numId="16">
    <w:abstractNumId w:val="45"/>
  </w:num>
  <w:num w:numId="17">
    <w:abstractNumId w:val="22"/>
  </w:num>
  <w:num w:numId="18">
    <w:abstractNumId w:val="25"/>
  </w:num>
  <w:num w:numId="19">
    <w:abstractNumId w:val="3"/>
  </w:num>
  <w:num w:numId="20">
    <w:abstractNumId w:val="21"/>
  </w:num>
  <w:num w:numId="21">
    <w:abstractNumId w:val="8"/>
  </w:num>
  <w:num w:numId="22">
    <w:abstractNumId w:val="26"/>
  </w:num>
  <w:num w:numId="23">
    <w:abstractNumId w:val="42"/>
  </w:num>
  <w:num w:numId="24">
    <w:abstractNumId w:val="0"/>
  </w:num>
  <w:num w:numId="25">
    <w:abstractNumId w:val="13"/>
  </w:num>
  <w:num w:numId="26">
    <w:abstractNumId w:val="17"/>
  </w:num>
  <w:num w:numId="27">
    <w:abstractNumId w:val="36"/>
  </w:num>
  <w:num w:numId="28">
    <w:abstractNumId w:val="12"/>
  </w:num>
  <w:num w:numId="29">
    <w:abstractNumId w:val="30"/>
  </w:num>
  <w:num w:numId="30">
    <w:abstractNumId w:val="43"/>
  </w:num>
  <w:num w:numId="31">
    <w:abstractNumId w:val="34"/>
  </w:num>
  <w:num w:numId="32">
    <w:abstractNumId w:val="27"/>
  </w:num>
  <w:num w:numId="33">
    <w:abstractNumId w:val="23"/>
  </w:num>
  <w:num w:numId="34">
    <w:abstractNumId w:val="44"/>
  </w:num>
  <w:num w:numId="35">
    <w:abstractNumId w:val="39"/>
  </w:num>
  <w:num w:numId="36">
    <w:abstractNumId w:val="40"/>
  </w:num>
  <w:num w:numId="37">
    <w:abstractNumId w:val="7"/>
  </w:num>
  <w:num w:numId="38">
    <w:abstractNumId w:val="15"/>
  </w:num>
  <w:num w:numId="39">
    <w:abstractNumId w:val="31"/>
  </w:num>
  <w:num w:numId="40">
    <w:abstractNumId w:val="11"/>
  </w:num>
  <w:num w:numId="41">
    <w:abstractNumId w:val="28"/>
  </w:num>
  <w:num w:numId="42">
    <w:abstractNumId w:val="29"/>
  </w:num>
  <w:num w:numId="43">
    <w:abstractNumId w:val="14"/>
  </w:num>
  <w:num w:numId="44">
    <w:abstractNumId w:val="37"/>
  </w:num>
  <w:num w:numId="45">
    <w:abstractNumId w:val="41"/>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25B"/>
    <w:rsid w:val="00002676"/>
    <w:rsid w:val="00004440"/>
    <w:rsid w:val="00004778"/>
    <w:rsid w:val="00005DCC"/>
    <w:rsid w:val="000073B8"/>
    <w:rsid w:val="000125EB"/>
    <w:rsid w:val="0001416E"/>
    <w:rsid w:val="00014F4E"/>
    <w:rsid w:val="00016117"/>
    <w:rsid w:val="000203A4"/>
    <w:rsid w:val="00020B20"/>
    <w:rsid w:val="00020F13"/>
    <w:rsid w:val="000212B0"/>
    <w:rsid w:val="000214FC"/>
    <w:rsid w:val="00022770"/>
    <w:rsid w:val="00022B5D"/>
    <w:rsid w:val="000239A5"/>
    <w:rsid w:val="000245FD"/>
    <w:rsid w:val="00027885"/>
    <w:rsid w:val="00032176"/>
    <w:rsid w:val="0003239B"/>
    <w:rsid w:val="00037CD2"/>
    <w:rsid w:val="00042D13"/>
    <w:rsid w:val="000433AB"/>
    <w:rsid w:val="00043C4B"/>
    <w:rsid w:val="000476DF"/>
    <w:rsid w:val="000479AB"/>
    <w:rsid w:val="00047E15"/>
    <w:rsid w:val="00050967"/>
    <w:rsid w:val="0005287B"/>
    <w:rsid w:val="000602E1"/>
    <w:rsid w:val="00060F58"/>
    <w:rsid w:val="00061340"/>
    <w:rsid w:val="000641B9"/>
    <w:rsid w:val="00065ABB"/>
    <w:rsid w:val="000709AA"/>
    <w:rsid w:val="00072667"/>
    <w:rsid w:val="000731A6"/>
    <w:rsid w:val="0007327D"/>
    <w:rsid w:val="00073A0A"/>
    <w:rsid w:val="00073B43"/>
    <w:rsid w:val="000769B8"/>
    <w:rsid w:val="00077294"/>
    <w:rsid w:val="000773F6"/>
    <w:rsid w:val="0008143B"/>
    <w:rsid w:val="00084B5D"/>
    <w:rsid w:val="00084C91"/>
    <w:rsid w:val="00084F56"/>
    <w:rsid w:val="00086A0F"/>
    <w:rsid w:val="0009082E"/>
    <w:rsid w:val="0009103F"/>
    <w:rsid w:val="00092110"/>
    <w:rsid w:val="00094CE8"/>
    <w:rsid w:val="000955E4"/>
    <w:rsid w:val="00095614"/>
    <w:rsid w:val="00095F2E"/>
    <w:rsid w:val="00097365"/>
    <w:rsid w:val="000A29FA"/>
    <w:rsid w:val="000A4E50"/>
    <w:rsid w:val="000A4F73"/>
    <w:rsid w:val="000A5691"/>
    <w:rsid w:val="000A5D27"/>
    <w:rsid w:val="000B0ACD"/>
    <w:rsid w:val="000B26B2"/>
    <w:rsid w:val="000B2D3D"/>
    <w:rsid w:val="000B3199"/>
    <w:rsid w:val="000B4889"/>
    <w:rsid w:val="000B4AF1"/>
    <w:rsid w:val="000B4CEC"/>
    <w:rsid w:val="000B54B5"/>
    <w:rsid w:val="000B59BF"/>
    <w:rsid w:val="000B61DE"/>
    <w:rsid w:val="000C1A12"/>
    <w:rsid w:val="000C2FE9"/>
    <w:rsid w:val="000C744C"/>
    <w:rsid w:val="000C75D8"/>
    <w:rsid w:val="000C7653"/>
    <w:rsid w:val="000D1C3E"/>
    <w:rsid w:val="000D21FA"/>
    <w:rsid w:val="000D44F4"/>
    <w:rsid w:val="000D4B5F"/>
    <w:rsid w:val="000E14CF"/>
    <w:rsid w:val="000E3246"/>
    <w:rsid w:val="000E33DC"/>
    <w:rsid w:val="000E4307"/>
    <w:rsid w:val="000E4DD4"/>
    <w:rsid w:val="000E5DAD"/>
    <w:rsid w:val="000E62D5"/>
    <w:rsid w:val="000E67C0"/>
    <w:rsid w:val="000E7234"/>
    <w:rsid w:val="000F0BDC"/>
    <w:rsid w:val="000F2A80"/>
    <w:rsid w:val="000F2C2B"/>
    <w:rsid w:val="000F612F"/>
    <w:rsid w:val="000F7AA2"/>
    <w:rsid w:val="00101A0C"/>
    <w:rsid w:val="00101E86"/>
    <w:rsid w:val="00102C4A"/>
    <w:rsid w:val="00103112"/>
    <w:rsid w:val="001041D6"/>
    <w:rsid w:val="00104934"/>
    <w:rsid w:val="00104A5C"/>
    <w:rsid w:val="001052E2"/>
    <w:rsid w:val="001068C4"/>
    <w:rsid w:val="001108EE"/>
    <w:rsid w:val="00113FB2"/>
    <w:rsid w:val="00115041"/>
    <w:rsid w:val="00116781"/>
    <w:rsid w:val="00121DE7"/>
    <w:rsid w:val="00121F14"/>
    <w:rsid w:val="00125548"/>
    <w:rsid w:val="001257CA"/>
    <w:rsid w:val="00133895"/>
    <w:rsid w:val="001343EE"/>
    <w:rsid w:val="00134C9C"/>
    <w:rsid w:val="00134CC9"/>
    <w:rsid w:val="001356B3"/>
    <w:rsid w:val="00136880"/>
    <w:rsid w:val="00142FCC"/>
    <w:rsid w:val="00145208"/>
    <w:rsid w:val="00150639"/>
    <w:rsid w:val="00151ED7"/>
    <w:rsid w:val="00160CF4"/>
    <w:rsid w:val="00161CBD"/>
    <w:rsid w:val="0016292B"/>
    <w:rsid w:val="00163B92"/>
    <w:rsid w:val="00165637"/>
    <w:rsid w:val="001662E1"/>
    <w:rsid w:val="00166F64"/>
    <w:rsid w:val="001672AC"/>
    <w:rsid w:val="00167440"/>
    <w:rsid w:val="00171C46"/>
    <w:rsid w:val="00171CAC"/>
    <w:rsid w:val="0017331D"/>
    <w:rsid w:val="00180B99"/>
    <w:rsid w:val="00187676"/>
    <w:rsid w:val="001917C2"/>
    <w:rsid w:val="00191C17"/>
    <w:rsid w:val="001923C4"/>
    <w:rsid w:val="00193576"/>
    <w:rsid w:val="00196A66"/>
    <w:rsid w:val="001A1D42"/>
    <w:rsid w:val="001A3541"/>
    <w:rsid w:val="001A38CE"/>
    <w:rsid w:val="001A4386"/>
    <w:rsid w:val="001A5F6C"/>
    <w:rsid w:val="001A73D9"/>
    <w:rsid w:val="001B491F"/>
    <w:rsid w:val="001B5664"/>
    <w:rsid w:val="001C0155"/>
    <w:rsid w:val="001C163F"/>
    <w:rsid w:val="001C1BEB"/>
    <w:rsid w:val="001C5433"/>
    <w:rsid w:val="001C58B5"/>
    <w:rsid w:val="001C7C0B"/>
    <w:rsid w:val="001D56DA"/>
    <w:rsid w:val="001D5DAD"/>
    <w:rsid w:val="001D76D9"/>
    <w:rsid w:val="001E016F"/>
    <w:rsid w:val="001E2CA9"/>
    <w:rsid w:val="001E3A07"/>
    <w:rsid w:val="001E53FF"/>
    <w:rsid w:val="001F0505"/>
    <w:rsid w:val="001F2153"/>
    <w:rsid w:val="001F5057"/>
    <w:rsid w:val="001F58EF"/>
    <w:rsid w:val="001F6B21"/>
    <w:rsid w:val="001F73AF"/>
    <w:rsid w:val="002010E7"/>
    <w:rsid w:val="00202EC4"/>
    <w:rsid w:val="00203682"/>
    <w:rsid w:val="00203853"/>
    <w:rsid w:val="002047DB"/>
    <w:rsid w:val="00204B8E"/>
    <w:rsid w:val="00206BC2"/>
    <w:rsid w:val="00206C7E"/>
    <w:rsid w:val="00206FBD"/>
    <w:rsid w:val="002111CF"/>
    <w:rsid w:val="00213347"/>
    <w:rsid w:val="00214FCE"/>
    <w:rsid w:val="002151C3"/>
    <w:rsid w:val="0021735E"/>
    <w:rsid w:val="00220689"/>
    <w:rsid w:val="002244F3"/>
    <w:rsid w:val="00224E55"/>
    <w:rsid w:val="002263AF"/>
    <w:rsid w:val="00226896"/>
    <w:rsid w:val="002268F0"/>
    <w:rsid w:val="002277CD"/>
    <w:rsid w:val="00227AB2"/>
    <w:rsid w:val="00231807"/>
    <w:rsid w:val="00232C4B"/>
    <w:rsid w:val="00235AA4"/>
    <w:rsid w:val="00237927"/>
    <w:rsid w:val="002410C7"/>
    <w:rsid w:val="002441BC"/>
    <w:rsid w:val="00245B72"/>
    <w:rsid w:val="002460A8"/>
    <w:rsid w:val="00251047"/>
    <w:rsid w:val="0025134E"/>
    <w:rsid w:val="00252313"/>
    <w:rsid w:val="00253E69"/>
    <w:rsid w:val="00254577"/>
    <w:rsid w:val="00255C0F"/>
    <w:rsid w:val="00257AED"/>
    <w:rsid w:val="00263594"/>
    <w:rsid w:val="00265C75"/>
    <w:rsid w:val="00266A02"/>
    <w:rsid w:val="00266C3E"/>
    <w:rsid w:val="00266D31"/>
    <w:rsid w:val="00270474"/>
    <w:rsid w:val="002742D9"/>
    <w:rsid w:val="00274BDD"/>
    <w:rsid w:val="0027658E"/>
    <w:rsid w:val="00280751"/>
    <w:rsid w:val="002820F4"/>
    <w:rsid w:val="002823EE"/>
    <w:rsid w:val="002838CE"/>
    <w:rsid w:val="00283A5D"/>
    <w:rsid w:val="002846F6"/>
    <w:rsid w:val="002854D7"/>
    <w:rsid w:val="002863AF"/>
    <w:rsid w:val="002875FB"/>
    <w:rsid w:val="00287E23"/>
    <w:rsid w:val="00290C05"/>
    <w:rsid w:val="00294511"/>
    <w:rsid w:val="00295932"/>
    <w:rsid w:val="002962FF"/>
    <w:rsid w:val="0029651B"/>
    <w:rsid w:val="00297347"/>
    <w:rsid w:val="00297AEC"/>
    <w:rsid w:val="00297C1E"/>
    <w:rsid w:val="002A2DC8"/>
    <w:rsid w:val="002A430F"/>
    <w:rsid w:val="002A4F3A"/>
    <w:rsid w:val="002A593D"/>
    <w:rsid w:val="002A7227"/>
    <w:rsid w:val="002A7DC2"/>
    <w:rsid w:val="002B10D4"/>
    <w:rsid w:val="002B254F"/>
    <w:rsid w:val="002B2596"/>
    <w:rsid w:val="002B335C"/>
    <w:rsid w:val="002B5F47"/>
    <w:rsid w:val="002B6A8D"/>
    <w:rsid w:val="002C2C01"/>
    <w:rsid w:val="002C3040"/>
    <w:rsid w:val="002C497E"/>
    <w:rsid w:val="002C4ABB"/>
    <w:rsid w:val="002C4DBB"/>
    <w:rsid w:val="002C5801"/>
    <w:rsid w:val="002D1EC3"/>
    <w:rsid w:val="002D505C"/>
    <w:rsid w:val="002D5457"/>
    <w:rsid w:val="002D62F4"/>
    <w:rsid w:val="002E13A5"/>
    <w:rsid w:val="002E2F0F"/>
    <w:rsid w:val="002E31B6"/>
    <w:rsid w:val="002E4006"/>
    <w:rsid w:val="002E57CF"/>
    <w:rsid w:val="002E5933"/>
    <w:rsid w:val="002E7EBD"/>
    <w:rsid w:val="002F1AF4"/>
    <w:rsid w:val="002F1BED"/>
    <w:rsid w:val="002F2782"/>
    <w:rsid w:val="002F4186"/>
    <w:rsid w:val="002F6248"/>
    <w:rsid w:val="002F69F9"/>
    <w:rsid w:val="002F731C"/>
    <w:rsid w:val="00300F30"/>
    <w:rsid w:val="003010A9"/>
    <w:rsid w:val="00302514"/>
    <w:rsid w:val="003047A5"/>
    <w:rsid w:val="003068D4"/>
    <w:rsid w:val="00306B00"/>
    <w:rsid w:val="00307BDF"/>
    <w:rsid w:val="00311F12"/>
    <w:rsid w:val="00313227"/>
    <w:rsid w:val="0031323E"/>
    <w:rsid w:val="00313428"/>
    <w:rsid w:val="00313DAC"/>
    <w:rsid w:val="00314D55"/>
    <w:rsid w:val="003178B5"/>
    <w:rsid w:val="00321058"/>
    <w:rsid w:val="003225D3"/>
    <w:rsid w:val="0032303F"/>
    <w:rsid w:val="0032538E"/>
    <w:rsid w:val="00326960"/>
    <w:rsid w:val="003333F7"/>
    <w:rsid w:val="003341A6"/>
    <w:rsid w:val="00336B0D"/>
    <w:rsid w:val="003378A3"/>
    <w:rsid w:val="00337E37"/>
    <w:rsid w:val="003402C9"/>
    <w:rsid w:val="00343BAE"/>
    <w:rsid w:val="00344465"/>
    <w:rsid w:val="00345632"/>
    <w:rsid w:val="00345D86"/>
    <w:rsid w:val="00345F78"/>
    <w:rsid w:val="003524AA"/>
    <w:rsid w:val="00360A54"/>
    <w:rsid w:val="0036406D"/>
    <w:rsid w:val="00370A43"/>
    <w:rsid w:val="00374E7C"/>
    <w:rsid w:val="00376FF6"/>
    <w:rsid w:val="00380113"/>
    <w:rsid w:val="00381ACE"/>
    <w:rsid w:val="00381C43"/>
    <w:rsid w:val="00381F94"/>
    <w:rsid w:val="00382C42"/>
    <w:rsid w:val="00382CFA"/>
    <w:rsid w:val="00384716"/>
    <w:rsid w:val="00385161"/>
    <w:rsid w:val="003865AB"/>
    <w:rsid w:val="00390513"/>
    <w:rsid w:val="00391EEB"/>
    <w:rsid w:val="00392604"/>
    <w:rsid w:val="00393367"/>
    <w:rsid w:val="0039710E"/>
    <w:rsid w:val="00397CFF"/>
    <w:rsid w:val="003A10B9"/>
    <w:rsid w:val="003A1883"/>
    <w:rsid w:val="003A1BA4"/>
    <w:rsid w:val="003A1C0F"/>
    <w:rsid w:val="003A3176"/>
    <w:rsid w:val="003A433D"/>
    <w:rsid w:val="003A6747"/>
    <w:rsid w:val="003A6C13"/>
    <w:rsid w:val="003A75FA"/>
    <w:rsid w:val="003B235A"/>
    <w:rsid w:val="003B32E0"/>
    <w:rsid w:val="003B3418"/>
    <w:rsid w:val="003B595E"/>
    <w:rsid w:val="003B5A8B"/>
    <w:rsid w:val="003B7481"/>
    <w:rsid w:val="003C0D14"/>
    <w:rsid w:val="003C1AEC"/>
    <w:rsid w:val="003C2D43"/>
    <w:rsid w:val="003C2EDD"/>
    <w:rsid w:val="003C3FAB"/>
    <w:rsid w:val="003C4B57"/>
    <w:rsid w:val="003C599B"/>
    <w:rsid w:val="003C6140"/>
    <w:rsid w:val="003C6A13"/>
    <w:rsid w:val="003C70C3"/>
    <w:rsid w:val="003C7DC3"/>
    <w:rsid w:val="003D2A78"/>
    <w:rsid w:val="003D2D2D"/>
    <w:rsid w:val="003D4D84"/>
    <w:rsid w:val="003E2C18"/>
    <w:rsid w:val="003E4F08"/>
    <w:rsid w:val="003F075A"/>
    <w:rsid w:val="003F17A3"/>
    <w:rsid w:val="003F2E41"/>
    <w:rsid w:val="003F39A3"/>
    <w:rsid w:val="003F5435"/>
    <w:rsid w:val="003F7631"/>
    <w:rsid w:val="00400827"/>
    <w:rsid w:val="00402E78"/>
    <w:rsid w:val="0040433C"/>
    <w:rsid w:val="004068D4"/>
    <w:rsid w:val="00407526"/>
    <w:rsid w:val="00407CC6"/>
    <w:rsid w:val="00407CD6"/>
    <w:rsid w:val="004100EE"/>
    <w:rsid w:val="00411AC6"/>
    <w:rsid w:val="00413C6D"/>
    <w:rsid w:val="00413FFD"/>
    <w:rsid w:val="004168B9"/>
    <w:rsid w:val="00416F4C"/>
    <w:rsid w:val="00422FCC"/>
    <w:rsid w:val="004242EE"/>
    <w:rsid w:val="00425A33"/>
    <w:rsid w:val="00426771"/>
    <w:rsid w:val="00432EEB"/>
    <w:rsid w:val="00434EB9"/>
    <w:rsid w:val="004366B7"/>
    <w:rsid w:val="00437599"/>
    <w:rsid w:val="004400C4"/>
    <w:rsid w:val="00441770"/>
    <w:rsid w:val="00441FD2"/>
    <w:rsid w:val="004420D8"/>
    <w:rsid w:val="0044293E"/>
    <w:rsid w:val="00451318"/>
    <w:rsid w:val="00452E83"/>
    <w:rsid w:val="0045482A"/>
    <w:rsid w:val="00455011"/>
    <w:rsid w:val="00455266"/>
    <w:rsid w:val="00461738"/>
    <w:rsid w:val="004617DD"/>
    <w:rsid w:val="004634ED"/>
    <w:rsid w:val="00463A5F"/>
    <w:rsid w:val="0047018A"/>
    <w:rsid w:val="00473A5E"/>
    <w:rsid w:val="00474FEE"/>
    <w:rsid w:val="00475756"/>
    <w:rsid w:val="00477C7C"/>
    <w:rsid w:val="00482A47"/>
    <w:rsid w:val="004904D7"/>
    <w:rsid w:val="00492635"/>
    <w:rsid w:val="004927A8"/>
    <w:rsid w:val="00494D02"/>
    <w:rsid w:val="004971CD"/>
    <w:rsid w:val="00497564"/>
    <w:rsid w:val="004A0D6E"/>
    <w:rsid w:val="004A0E2B"/>
    <w:rsid w:val="004A278F"/>
    <w:rsid w:val="004A653A"/>
    <w:rsid w:val="004A6F1E"/>
    <w:rsid w:val="004B08DF"/>
    <w:rsid w:val="004B116C"/>
    <w:rsid w:val="004B176B"/>
    <w:rsid w:val="004B1AF4"/>
    <w:rsid w:val="004B2C7D"/>
    <w:rsid w:val="004B30EA"/>
    <w:rsid w:val="004B4A5B"/>
    <w:rsid w:val="004B67B4"/>
    <w:rsid w:val="004B69A7"/>
    <w:rsid w:val="004B760C"/>
    <w:rsid w:val="004B7A99"/>
    <w:rsid w:val="004C056F"/>
    <w:rsid w:val="004C2C9D"/>
    <w:rsid w:val="004C5D0E"/>
    <w:rsid w:val="004C5E55"/>
    <w:rsid w:val="004C74CE"/>
    <w:rsid w:val="004D0921"/>
    <w:rsid w:val="004D3787"/>
    <w:rsid w:val="004D435D"/>
    <w:rsid w:val="004D4449"/>
    <w:rsid w:val="004D523B"/>
    <w:rsid w:val="004D5FA5"/>
    <w:rsid w:val="004E26BB"/>
    <w:rsid w:val="004E2875"/>
    <w:rsid w:val="004E2952"/>
    <w:rsid w:val="004E3291"/>
    <w:rsid w:val="004E3362"/>
    <w:rsid w:val="004E56E0"/>
    <w:rsid w:val="004E64C2"/>
    <w:rsid w:val="004E6788"/>
    <w:rsid w:val="004E6A45"/>
    <w:rsid w:val="004E6B8C"/>
    <w:rsid w:val="004E7886"/>
    <w:rsid w:val="004E7CCF"/>
    <w:rsid w:val="004F1FE3"/>
    <w:rsid w:val="004F33D0"/>
    <w:rsid w:val="004F3BC1"/>
    <w:rsid w:val="004F70A0"/>
    <w:rsid w:val="00502A1C"/>
    <w:rsid w:val="00503D03"/>
    <w:rsid w:val="00505D08"/>
    <w:rsid w:val="005110C3"/>
    <w:rsid w:val="00514ECB"/>
    <w:rsid w:val="00514FAF"/>
    <w:rsid w:val="00516345"/>
    <w:rsid w:val="0051721F"/>
    <w:rsid w:val="005176F3"/>
    <w:rsid w:val="00517BCF"/>
    <w:rsid w:val="00522D9B"/>
    <w:rsid w:val="00523082"/>
    <w:rsid w:val="005243C5"/>
    <w:rsid w:val="00526A6D"/>
    <w:rsid w:val="005276D1"/>
    <w:rsid w:val="005330A2"/>
    <w:rsid w:val="00534228"/>
    <w:rsid w:val="0053452F"/>
    <w:rsid w:val="00535AC8"/>
    <w:rsid w:val="00541775"/>
    <w:rsid w:val="00543D4C"/>
    <w:rsid w:val="005444B0"/>
    <w:rsid w:val="0054451D"/>
    <w:rsid w:val="0054768C"/>
    <w:rsid w:val="00547BAE"/>
    <w:rsid w:val="00550977"/>
    <w:rsid w:val="005535D0"/>
    <w:rsid w:val="0055510D"/>
    <w:rsid w:val="00560E97"/>
    <w:rsid w:val="005618AB"/>
    <w:rsid w:val="005637FE"/>
    <w:rsid w:val="00563D84"/>
    <w:rsid w:val="00563ED5"/>
    <w:rsid w:val="005655E9"/>
    <w:rsid w:val="00566C99"/>
    <w:rsid w:val="00570769"/>
    <w:rsid w:val="00570CAD"/>
    <w:rsid w:val="00571915"/>
    <w:rsid w:val="00575D12"/>
    <w:rsid w:val="0057677A"/>
    <w:rsid w:val="00581A73"/>
    <w:rsid w:val="00585A47"/>
    <w:rsid w:val="0059096D"/>
    <w:rsid w:val="00590D6F"/>
    <w:rsid w:val="00591E41"/>
    <w:rsid w:val="00592727"/>
    <w:rsid w:val="00592FB9"/>
    <w:rsid w:val="005943BA"/>
    <w:rsid w:val="00597E53"/>
    <w:rsid w:val="005A0B90"/>
    <w:rsid w:val="005A1B13"/>
    <w:rsid w:val="005A1BC7"/>
    <w:rsid w:val="005A2467"/>
    <w:rsid w:val="005A3D5C"/>
    <w:rsid w:val="005A4CFA"/>
    <w:rsid w:val="005A5DB6"/>
    <w:rsid w:val="005A5E9C"/>
    <w:rsid w:val="005A629C"/>
    <w:rsid w:val="005A7258"/>
    <w:rsid w:val="005B3F8D"/>
    <w:rsid w:val="005B44AD"/>
    <w:rsid w:val="005B44D7"/>
    <w:rsid w:val="005B5380"/>
    <w:rsid w:val="005B5D33"/>
    <w:rsid w:val="005B7663"/>
    <w:rsid w:val="005B7BD4"/>
    <w:rsid w:val="005C07EC"/>
    <w:rsid w:val="005C1B8E"/>
    <w:rsid w:val="005C2CE8"/>
    <w:rsid w:val="005C3C3C"/>
    <w:rsid w:val="005D00FF"/>
    <w:rsid w:val="005D1225"/>
    <w:rsid w:val="005D2B62"/>
    <w:rsid w:val="005D5968"/>
    <w:rsid w:val="005D6C71"/>
    <w:rsid w:val="005D76A4"/>
    <w:rsid w:val="005D7DA9"/>
    <w:rsid w:val="005D7F0E"/>
    <w:rsid w:val="005E266C"/>
    <w:rsid w:val="005E7011"/>
    <w:rsid w:val="005E7228"/>
    <w:rsid w:val="005E79B1"/>
    <w:rsid w:val="005F19EC"/>
    <w:rsid w:val="005F630D"/>
    <w:rsid w:val="005F6959"/>
    <w:rsid w:val="006018B5"/>
    <w:rsid w:val="00602BCD"/>
    <w:rsid w:val="006037A5"/>
    <w:rsid w:val="00605190"/>
    <w:rsid w:val="00606831"/>
    <w:rsid w:val="00607261"/>
    <w:rsid w:val="00610D6D"/>
    <w:rsid w:val="00620013"/>
    <w:rsid w:val="00620047"/>
    <w:rsid w:val="00620B7C"/>
    <w:rsid w:val="00621796"/>
    <w:rsid w:val="00626218"/>
    <w:rsid w:val="006268BE"/>
    <w:rsid w:val="00630EC1"/>
    <w:rsid w:val="00631BA1"/>
    <w:rsid w:val="00631F8F"/>
    <w:rsid w:val="006324AB"/>
    <w:rsid w:val="0063251B"/>
    <w:rsid w:val="006329D2"/>
    <w:rsid w:val="006337A2"/>
    <w:rsid w:val="006342DD"/>
    <w:rsid w:val="00635BD8"/>
    <w:rsid w:val="00636B5D"/>
    <w:rsid w:val="00643F23"/>
    <w:rsid w:val="00647EB7"/>
    <w:rsid w:val="006519B9"/>
    <w:rsid w:val="00655738"/>
    <w:rsid w:val="0065653F"/>
    <w:rsid w:val="0065713C"/>
    <w:rsid w:val="0065717A"/>
    <w:rsid w:val="006604FF"/>
    <w:rsid w:val="00660B60"/>
    <w:rsid w:val="006635C5"/>
    <w:rsid w:val="006650F9"/>
    <w:rsid w:val="006675BA"/>
    <w:rsid w:val="006704B8"/>
    <w:rsid w:val="006718C4"/>
    <w:rsid w:val="00673247"/>
    <w:rsid w:val="006736B7"/>
    <w:rsid w:val="00682B1E"/>
    <w:rsid w:val="00682EA0"/>
    <w:rsid w:val="00684794"/>
    <w:rsid w:val="006910ED"/>
    <w:rsid w:val="00692379"/>
    <w:rsid w:val="0069273E"/>
    <w:rsid w:val="00695DEC"/>
    <w:rsid w:val="00696B39"/>
    <w:rsid w:val="006A4816"/>
    <w:rsid w:val="006A68E9"/>
    <w:rsid w:val="006B15F8"/>
    <w:rsid w:val="006B2E9C"/>
    <w:rsid w:val="006B555F"/>
    <w:rsid w:val="006B56DD"/>
    <w:rsid w:val="006B60C4"/>
    <w:rsid w:val="006B60D6"/>
    <w:rsid w:val="006B7D70"/>
    <w:rsid w:val="006B7F27"/>
    <w:rsid w:val="006C08C9"/>
    <w:rsid w:val="006C0BB4"/>
    <w:rsid w:val="006C1213"/>
    <w:rsid w:val="006C171E"/>
    <w:rsid w:val="006C4941"/>
    <w:rsid w:val="006D21E2"/>
    <w:rsid w:val="006D3570"/>
    <w:rsid w:val="006D5A66"/>
    <w:rsid w:val="006E36BD"/>
    <w:rsid w:val="006E7A6D"/>
    <w:rsid w:val="006F046A"/>
    <w:rsid w:val="006F0EC8"/>
    <w:rsid w:val="006F24E9"/>
    <w:rsid w:val="006F3613"/>
    <w:rsid w:val="006F50EB"/>
    <w:rsid w:val="006F57CB"/>
    <w:rsid w:val="006F6205"/>
    <w:rsid w:val="006F7482"/>
    <w:rsid w:val="00700B9B"/>
    <w:rsid w:val="00701422"/>
    <w:rsid w:val="00701543"/>
    <w:rsid w:val="0070400D"/>
    <w:rsid w:val="0070590D"/>
    <w:rsid w:val="007064BF"/>
    <w:rsid w:val="0070799A"/>
    <w:rsid w:val="00711C97"/>
    <w:rsid w:val="00716E4E"/>
    <w:rsid w:val="007221C4"/>
    <w:rsid w:val="00722B8C"/>
    <w:rsid w:val="00723682"/>
    <w:rsid w:val="00725ABC"/>
    <w:rsid w:val="00726A39"/>
    <w:rsid w:val="00727771"/>
    <w:rsid w:val="007277A2"/>
    <w:rsid w:val="007312C6"/>
    <w:rsid w:val="00732A4F"/>
    <w:rsid w:val="00734228"/>
    <w:rsid w:val="00734A3E"/>
    <w:rsid w:val="007352A1"/>
    <w:rsid w:val="007365F1"/>
    <w:rsid w:val="00736C9D"/>
    <w:rsid w:val="00737CF7"/>
    <w:rsid w:val="007408A0"/>
    <w:rsid w:val="0074096C"/>
    <w:rsid w:val="00741CDE"/>
    <w:rsid w:val="0074287E"/>
    <w:rsid w:val="00747B3E"/>
    <w:rsid w:val="0075184E"/>
    <w:rsid w:val="007520AF"/>
    <w:rsid w:val="00754531"/>
    <w:rsid w:val="00754CE3"/>
    <w:rsid w:val="007555F3"/>
    <w:rsid w:val="0076196A"/>
    <w:rsid w:val="0076312E"/>
    <w:rsid w:val="00763AB3"/>
    <w:rsid w:val="00763E48"/>
    <w:rsid w:val="0076455C"/>
    <w:rsid w:val="007715A8"/>
    <w:rsid w:val="0077356C"/>
    <w:rsid w:val="00773D76"/>
    <w:rsid w:val="00780C57"/>
    <w:rsid w:val="00780DEE"/>
    <w:rsid w:val="007831BA"/>
    <w:rsid w:val="00783D18"/>
    <w:rsid w:val="00787F11"/>
    <w:rsid w:val="0079058D"/>
    <w:rsid w:val="0079250E"/>
    <w:rsid w:val="0079290F"/>
    <w:rsid w:val="0079325D"/>
    <w:rsid w:val="0079672B"/>
    <w:rsid w:val="007A71BF"/>
    <w:rsid w:val="007A7253"/>
    <w:rsid w:val="007B068E"/>
    <w:rsid w:val="007B1980"/>
    <w:rsid w:val="007C1DF8"/>
    <w:rsid w:val="007C50A1"/>
    <w:rsid w:val="007C72BD"/>
    <w:rsid w:val="007D4113"/>
    <w:rsid w:val="007D4AD0"/>
    <w:rsid w:val="007E0AA7"/>
    <w:rsid w:val="007E751E"/>
    <w:rsid w:val="007F00F9"/>
    <w:rsid w:val="007F0C90"/>
    <w:rsid w:val="007F18F2"/>
    <w:rsid w:val="007F7155"/>
    <w:rsid w:val="007F737B"/>
    <w:rsid w:val="007F7A34"/>
    <w:rsid w:val="008026C9"/>
    <w:rsid w:val="00803958"/>
    <w:rsid w:val="00804156"/>
    <w:rsid w:val="00804284"/>
    <w:rsid w:val="008054AD"/>
    <w:rsid w:val="00806BD4"/>
    <w:rsid w:val="00811665"/>
    <w:rsid w:val="008122B4"/>
    <w:rsid w:val="00816252"/>
    <w:rsid w:val="00816C4C"/>
    <w:rsid w:val="00817364"/>
    <w:rsid w:val="008175E0"/>
    <w:rsid w:val="008176AD"/>
    <w:rsid w:val="008203EF"/>
    <w:rsid w:val="0082429C"/>
    <w:rsid w:val="0082531E"/>
    <w:rsid w:val="00827142"/>
    <w:rsid w:val="00827B30"/>
    <w:rsid w:val="00834921"/>
    <w:rsid w:val="00834CBE"/>
    <w:rsid w:val="00836060"/>
    <w:rsid w:val="008361F3"/>
    <w:rsid w:val="008369FD"/>
    <w:rsid w:val="00837010"/>
    <w:rsid w:val="00837673"/>
    <w:rsid w:val="00837DDC"/>
    <w:rsid w:val="00840506"/>
    <w:rsid w:val="00842DB8"/>
    <w:rsid w:val="00843387"/>
    <w:rsid w:val="008439C2"/>
    <w:rsid w:val="00844729"/>
    <w:rsid w:val="0084563F"/>
    <w:rsid w:val="00847BDC"/>
    <w:rsid w:val="0085002B"/>
    <w:rsid w:val="00850287"/>
    <w:rsid w:val="0085049E"/>
    <w:rsid w:val="00850CAE"/>
    <w:rsid w:val="00850E41"/>
    <w:rsid w:val="0085205D"/>
    <w:rsid w:val="00852F5B"/>
    <w:rsid w:val="0085527B"/>
    <w:rsid w:val="00856147"/>
    <w:rsid w:val="008606D0"/>
    <w:rsid w:val="00860747"/>
    <w:rsid w:val="00860C06"/>
    <w:rsid w:val="0086169D"/>
    <w:rsid w:val="00861902"/>
    <w:rsid w:val="00861FCA"/>
    <w:rsid w:val="008661C5"/>
    <w:rsid w:val="0086631F"/>
    <w:rsid w:val="00870B56"/>
    <w:rsid w:val="00873388"/>
    <w:rsid w:val="0087467A"/>
    <w:rsid w:val="00875AB2"/>
    <w:rsid w:val="00876A99"/>
    <w:rsid w:val="008773CC"/>
    <w:rsid w:val="008825CA"/>
    <w:rsid w:val="00887F3F"/>
    <w:rsid w:val="00892043"/>
    <w:rsid w:val="008924ED"/>
    <w:rsid w:val="008925EE"/>
    <w:rsid w:val="00894FA0"/>
    <w:rsid w:val="0089699B"/>
    <w:rsid w:val="00897ACF"/>
    <w:rsid w:val="008A2618"/>
    <w:rsid w:val="008A3E06"/>
    <w:rsid w:val="008B2922"/>
    <w:rsid w:val="008B628F"/>
    <w:rsid w:val="008B7A5B"/>
    <w:rsid w:val="008C0704"/>
    <w:rsid w:val="008C14E4"/>
    <w:rsid w:val="008C51A6"/>
    <w:rsid w:val="008C64FC"/>
    <w:rsid w:val="008D0760"/>
    <w:rsid w:val="008D2994"/>
    <w:rsid w:val="008D56C4"/>
    <w:rsid w:val="008D6866"/>
    <w:rsid w:val="008D7760"/>
    <w:rsid w:val="008E0310"/>
    <w:rsid w:val="008E137C"/>
    <w:rsid w:val="008E41E6"/>
    <w:rsid w:val="008E4E27"/>
    <w:rsid w:val="008E5C20"/>
    <w:rsid w:val="008E71C3"/>
    <w:rsid w:val="008F0909"/>
    <w:rsid w:val="008F1C8B"/>
    <w:rsid w:val="008F29B5"/>
    <w:rsid w:val="008F4D4D"/>
    <w:rsid w:val="008F50C6"/>
    <w:rsid w:val="008F528D"/>
    <w:rsid w:val="008F5359"/>
    <w:rsid w:val="008F6DFD"/>
    <w:rsid w:val="008F713A"/>
    <w:rsid w:val="008F726C"/>
    <w:rsid w:val="00900B42"/>
    <w:rsid w:val="009013EE"/>
    <w:rsid w:val="00903516"/>
    <w:rsid w:val="009045C1"/>
    <w:rsid w:val="009049E2"/>
    <w:rsid w:val="00904EE5"/>
    <w:rsid w:val="00906AFC"/>
    <w:rsid w:val="00907295"/>
    <w:rsid w:val="00911CB5"/>
    <w:rsid w:val="00914E04"/>
    <w:rsid w:val="00915B18"/>
    <w:rsid w:val="00916E22"/>
    <w:rsid w:val="00917642"/>
    <w:rsid w:val="00922743"/>
    <w:rsid w:val="00922956"/>
    <w:rsid w:val="0092300D"/>
    <w:rsid w:val="009238F1"/>
    <w:rsid w:val="00923F50"/>
    <w:rsid w:val="00924823"/>
    <w:rsid w:val="009273CA"/>
    <w:rsid w:val="00927891"/>
    <w:rsid w:val="00932B52"/>
    <w:rsid w:val="00932F93"/>
    <w:rsid w:val="009341C8"/>
    <w:rsid w:val="00937072"/>
    <w:rsid w:val="009402B9"/>
    <w:rsid w:val="0094117B"/>
    <w:rsid w:val="00941701"/>
    <w:rsid w:val="00941F1D"/>
    <w:rsid w:val="0094488C"/>
    <w:rsid w:val="009465E9"/>
    <w:rsid w:val="00946EC4"/>
    <w:rsid w:val="00947200"/>
    <w:rsid w:val="00952C54"/>
    <w:rsid w:val="00954DC4"/>
    <w:rsid w:val="00955354"/>
    <w:rsid w:val="009568EC"/>
    <w:rsid w:val="00961869"/>
    <w:rsid w:val="009642D3"/>
    <w:rsid w:val="009643B5"/>
    <w:rsid w:val="00965933"/>
    <w:rsid w:val="009724F2"/>
    <w:rsid w:val="00972663"/>
    <w:rsid w:val="00973FBF"/>
    <w:rsid w:val="009740E8"/>
    <w:rsid w:val="009777FD"/>
    <w:rsid w:val="00980138"/>
    <w:rsid w:val="00981603"/>
    <w:rsid w:val="00981FB1"/>
    <w:rsid w:val="00982E92"/>
    <w:rsid w:val="00983241"/>
    <w:rsid w:val="009861E6"/>
    <w:rsid w:val="009868A5"/>
    <w:rsid w:val="00987F28"/>
    <w:rsid w:val="00993650"/>
    <w:rsid w:val="00994DB1"/>
    <w:rsid w:val="0099534B"/>
    <w:rsid w:val="00995A9D"/>
    <w:rsid w:val="009A364B"/>
    <w:rsid w:val="009A3AAD"/>
    <w:rsid w:val="009A7F50"/>
    <w:rsid w:val="009B0014"/>
    <w:rsid w:val="009B13A3"/>
    <w:rsid w:val="009B1861"/>
    <w:rsid w:val="009B200C"/>
    <w:rsid w:val="009B2BA5"/>
    <w:rsid w:val="009B4959"/>
    <w:rsid w:val="009B6A05"/>
    <w:rsid w:val="009C01AF"/>
    <w:rsid w:val="009C0328"/>
    <w:rsid w:val="009C10AB"/>
    <w:rsid w:val="009C265B"/>
    <w:rsid w:val="009C26B3"/>
    <w:rsid w:val="009C2B12"/>
    <w:rsid w:val="009C2C25"/>
    <w:rsid w:val="009C3F91"/>
    <w:rsid w:val="009C501A"/>
    <w:rsid w:val="009C5F29"/>
    <w:rsid w:val="009C5F41"/>
    <w:rsid w:val="009C7B90"/>
    <w:rsid w:val="009C7DC8"/>
    <w:rsid w:val="009D128E"/>
    <w:rsid w:val="009D5964"/>
    <w:rsid w:val="009D7E95"/>
    <w:rsid w:val="009E0DD7"/>
    <w:rsid w:val="009E30B3"/>
    <w:rsid w:val="009E4002"/>
    <w:rsid w:val="009E5CBD"/>
    <w:rsid w:val="009E5D49"/>
    <w:rsid w:val="009F066E"/>
    <w:rsid w:val="009F1138"/>
    <w:rsid w:val="009F2722"/>
    <w:rsid w:val="009F442D"/>
    <w:rsid w:val="009F51D0"/>
    <w:rsid w:val="009F51EC"/>
    <w:rsid w:val="00A00E2B"/>
    <w:rsid w:val="00A0105C"/>
    <w:rsid w:val="00A03E5E"/>
    <w:rsid w:val="00A03F93"/>
    <w:rsid w:val="00A05658"/>
    <w:rsid w:val="00A062FE"/>
    <w:rsid w:val="00A06712"/>
    <w:rsid w:val="00A06CA9"/>
    <w:rsid w:val="00A07622"/>
    <w:rsid w:val="00A10F53"/>
    <w:rsid w:val="00A118B0"/>
    <w:rsid w:val="00A118C6"/>
    <w:rsid w:val="00A12526"/>
    <w:rsid w:val="00A13254"/>
    <w:rsid w:val="00A1416A"/>
    <w:rsid w:val="00A17508"/>
    <w:rsid w:val="00A20E4C"/>
    <w:rsid w:val="00A21033"/>
    <w:rsid w:val="00A210B9"/>
    <w:rsid w:val="00A21589"/>
    <w:rsid w:val="00A21652"/>
    <w:rsid w:val="00A216A0"/>
    <w:rsid w:val="00A25637"/>
    <w:rsid w:val="00A2792A"/>
    <w:rsid w:val="00A27A5F"/>
    <w:rsid w:val="00A313E9"/>
    <w:rsid w:val="00A42B72"/>
    <w:rsid w:val="00A43BB6"/>
    <w:rsid w:val="00A4631C"/>
    <w:rsid w:val="00A46A08"/>
    <w:rsid w:val="00A540F5"/>
    <w:rsid w:val="00A56C3D"/>
    <w:rsid w:val="00A612DB"/>
    <w:rsid w:val="00A61A44"/>
    <w:rsid w:val="00A620D3"/>
    <w:rsid w:val="00A634AD"/>
    <w:rsid w:val="00A719B6"/>
    <w:rsid w:val="00A73DCB"/>
    <w:rsid w:val="00A74139"/>
    <w:rsid w:val="00A7478F"/>
    <w:rsid w:val="00A77CF7"/>
    <w:rsid w:val="00A77D8C"/>
    <w:rsid w:val="00A82D91"/>
    <w:rsid w:val="00A84BF9"/>
    <w:rsid w:val="00A858C4"/>
    <w:rsid w:val="00A85C0F"/>
    <w:rsid w:val="00A86845"/>
    <w:rsid w:val="00A90834"/>
    <w:rsid w:val="00A90F6D"/>
    <w:rsid w:val="00A93AE4"/>
    <w:rsid w:val="00A93D5A"/>
    <w:rsid w:val="00A961E2"/>
    <w:rsid w:val="00A97069"/>
    <w:rsid w:val="00A97BBB"/>
    <w:rsid w:val="00A97E34"/>
    <w:rsid w:val="00AA23AD"/>
    <w:rsid w:val="00AA3FAD"/>
    <w:rsid w:val="00AA46A9"/>
    <w:rsid w:val="00AA4FE6"/>
    <w:rsid w:val="00AA54B2"/>
    <w:rsid w:val="00AA5B5D"/>
    <w:rsid w:val="00AA6634"/>
    <w:rsid w:val="00AA687C"/>
    <w:rsid w:val="00AB0233"/>
    <w:rsid w:val="00AB02E3"/>
    <w:rsid w:val="00AB06A7"/>
    <w:rsid w:val="00AB4D18"/>
    <w:rsid w:val="00AB5EDC"/>
    <w:rsid w:val="00AC0EFB"/>
    <w:rsid w:val="00AC2A1D"/>
    <w:rsid w:val="00AC470E"/>
    <w:rsid w:val="00AC6CC5"/>
    <w:rsid w:val="00AC6E49"/>
    <w:rsid w:val="00AC6F05"/>
    <w:rsid w:val="00AD0BF6"/>
    <w:rsid w:val="00AD14D9"/>
    <w:rsid w:val="00AD20F8"/>
    <w:rsid w:val="00AD2487"/>
    <w:rsid w:val="00AD3F9E"/>
    <w:rsid w:val="00AD436C"/>
    <w:rsid w:val="00AD6D7E"/>
    <w:rsid w:val="00AE0C32"/>
    <w:rsid w:val="00AE2732"/>
    <w:rsid w:val="00AE2BD8"/>
    <w:rsid w:val="00AE377E"/>
    <w:rsid w:val="00AE4E62"/>
    <w:rsid w:val="00AE55DD"/>
    <w:rsid w:val="00AF1461"/>
    <w:rsid w:val="00AF1C85"/>
    <w:rsid w:val="00AF2DD7"/>
    <w:rsid w:val="00AF3E24"/>
    <w:rsid w:val="00AF3F7D"/>
    <w:rsid w:val="00AF51EA"/>
    <w:rsid w:val="00AF5828"/>
    <w:rsid w:val="00AF6881"/>
    <w:rsid w:val="00AF7920"/>
    <w:rsid w:val="00AF7E49"/>
    <w:rsid w:val="00B020D9"/>
    <w:rsid w:val="00B02FFC"/>
    <w:rsid w:val="00B03CBA"/>
    <w:rsid w:val="00B03DB4"/>
    <w:rsid w:val="00B05F3E"/>
    <w:rsid w:val="00B077BB"/>
    <w:rsid w:val="00B10ADC"/>
    <w:rsid w:val="00B1162D"/>
    <w:rsid w:val="00B11FC2"/>
    <w:rsid w:val="00B12B61"/>
    <w:rsid w:val="00B1326B"/>
    <w:rsid w:val="00B133DB"/>
    <w:rsid w:val="00B14177"/>
    <w:rsid w:val="00B141AD"/>
    <w:rsid w:val="00B146EA"/>
    <w:rsid w:val="00B1541A"/>
    <w:rsid w:val="00B23845"/>
    <w:rsid w:val="00B262AC"/>
    <w:rsid w:val="00B26C3D"/>
    <w:rsid w:val="00B26CAB"/>
    <w:rsid w:val="00B3225B"/>
    <w:rsid w:val="00B35180"/>
    <w:rsid w:val="00B36866"/>
    <w:rsid w:val="00B36C2D"/>
    <w:rsid w:val="00B3780B"/>
    <w:rsid w:val="00B41486"/>
    <w:rsid w:val="00B41FFF"/>
    <w:rsid w:val="00B42CE2"/>
    <w:rsid w:val="00B469B6"/>
    <w:rsid w:val="00B47E63"/>
    <w:rsid w:val="00B51348"/>
    <w:rsid w:val="00B51CB3"/>
    <w:rsid w:val="00B5240C"/>
    <w:rsid w:val="00B530D9"/>
    <w:rsid w:val="00B53F72"/>
    <w:rsid w:val="00B55C5D"/>
    <w:rsid w:val="00B63309"/>
    <w:rsid w:val="00B67880"/>
    <w:rsid w:val="00B708AA"/>
    <w:rsid w:val="00B71DDC"/>
    <w:rsid w:val="00B7496C"/>
    <w:rsid w:val="00B7763E"/>
    <w:rsid w:val="00B8011B"/>
    <w:rsid w:val="00B809D4"/>
    <w:rsid w:val="00B82727"/>
    <w:rsid w:val="00B82832"/>
    <w:rsid w:val="00B849F5"/>
    <w:rsid w:val="00B912F0"/>
    <w:rsid w:val="00B91E27"/>
    <w:rsid w:val="00B9265C"/>
    <w:rsid w:val="00B92B5E"/>
    <w:rsid w:val="00B93A0D"/>
    <w:rsid w:val="00B95F64"/>
    <w:rsid w:val="00B97515"/>
    <w:rsid w:val="00BA3EAD"/>
    <w:rsid w:val="00BA558E"/>
    <w:rsid w:val="00BA62FB"/>
    <w:rsid w:val="00BA74B9"/>
    <w:rsid w:val="00BB35D0"/>
    <w:rsid w:val="00BB4FC5"/>
    <w:rsid w:val="00BB5634"/>
    <w:rsid w:val="00BB666D"/>
    <w:rsid w:val="00BB7128"/>
    <w:rsid w:val="00BC0012"/>
    <w:rsid w:val="00BC0C51"/>
    <w:rsid w:val="00BC21AB"/>
    <w:rsid w:val="00BC36F8"/>
    <w:rsid w:val="00BC391A"/>
    <w:rsid w:val="00BC6D59"/>
    <w:rsid w:val="00BC7027"/>
    <w:rsid w:val="00BD140E"/>
    <w:rsid w:val="00BD1441"/>
    <w:rsid w:val="00BD32A3"/>
    <w:rsid w:val="00BD3485"/>
    <w:rsid w:val="00BD5561"/>
    <w:rsid w:val="00BD5BA9"/>
    <w:rsid w:val="00BD7AC1"/>
    <w:rsid w:val="00BE1559"/>
    <w:rsid w:val="00BE60FD"/>
    <w:rsid w:val="00BE729B"/>
    <w:rsid w:val="00BE7455"/>
    <w:rsid w:val="00BE79AE"/>
    <w:rsid w:val="00BF041D"/>
    <w:rsid w:val="00BF041F"/>
    <w:rsid w:val="00BF0AFF"/>
    <w:rsid w:val="00BF1C70"/>
    <w:rsid w:val="00BF2E7E"/>
    <w:rsid w:val="00BF3205"/>
    <w:rsid w:val="00BF3E4E"/>
    <w:rsid w:val="00BF427A"/>
    <w:rsid w:val="00BF491F"/>
    <w:rsid w:val="00BF4B08"/>
    <w:rsid w:val="00BF7522"/>
    <w:rsid w:val="00BF7753"/>
    <w:rsid w:val="00BF7B18"/>
    <w:rsid w:val="00C00CB1"/>
    <w:rsid w:val="00C03F22"/>
    <w:rsid w:val="00C058ED"/>
    <w:rsid w:val="00C05C43"/>
    <w:rsid w:val="00C05D4B"/>
    <w:rsid w:val="00C06E0F"/>
    <w:rsid w:val="00C10EC2"/>
    <w:rsid w:val="00C120ED"/>
    <w:rsid w:val="00C12187"/>
    <w:rsid w:val="00C13DD6"/>
    <w:rsid w:val="00C15ACA"/>
    <w:rsid w:val="00C17916"/>
    <w:rsid w:val="00C17B9B"/>
    <w:rsid w:val="00C208E2"/>
    <w:rsid w:val="00C2099E"/>
    <w:rsid w:val="00C21BA1"/>
    <w:rsid w:val="00C22FB4"/>
    <w:rsid w:val="00C23841"/>
    <w:rsid w:val="00C23DA3"/>
    <w:rsid w:val="00C24615"/>
    <w:rsid w:val="00C24BE3"/>
    <w:rsid w:val="00C3096D"/>
    <w:rsid w:val="00C3161C"/>
    <w:rsid w:val="00C3358F"/>
    <w:rsid w:val="00C335CF"/>
    <w:rsid w:val="00C364BE"/>
    <w:rsid w:val="00C36BA6"/>
    <w:rsid w:val="00C40453"/>
    <w:rsid w:val="00C40C81"/>
    <w:rsid w:val="00C40D05"/>
    <w:rsid w:val="00C420E8"/>
    <w:rsid w:val="00C43B39"/>
    <w:rsid w:val="00C5081F"/>
    <w:rsid w:val="00C51334"/>
    <w:rsid w:val="00C529AE"/>
    <w:rsid w:val="00C52C07"/>
    <w:rsid w:val="00C53E97"/>
    <w:rsid w:val="00C54013"/>
    <w:rsid w:val="00C57A22"/>
    <w:rsid w:val="00C57C97"/>
    <w:rsid w:val="00C62206"/>
    <w:rsid w:val="00C62268"/>
    <w:rsid w:val="00C62B1E"/>
    <w:rsid w:val="00C65D0A"/>
    <w:rsid w:val="00C66283"/>
    <w:rsid w:val="00C67407"/>
    <w:rsid w:val="00C70C04"/>
    <w:rsid w:val="00C71221"/>
    <w:rsid w:val="00C719E0"/>
    <w:rsid w:val="00C7360C"/>
    <w:rsid w:val="00C7617E"/>
    <w:rsid w:val="00C77AC7"/>
    <w:rsid w:val="00C803F6"/>
    <w:rsid w:val="00C82400"/>
    <w:rsid w:val="00C835D6"/>
    <w:rsid w:val="00C853BD"/>
    <w:rsid w:val="00C857F2"/>
    <w:rsid w:val="00C866D3"/>
    <w:rsid w:val="00C87163"/>
    <w:rsid w:val="00C915E8"/>
    <w:rsid w:val="00C93E98"/>
    <w:rsid w:val="00C947A6"/>
    <w:rsid w:val="00C94A50"/>
    <w:rsid w:val="00C964D1"/>
    <w:rsid w:val="00CA1CB5"/>
    <w:rsid w:val="00CA31E5"/>
    <w:rsid w:val="00CA3F33"/>
    <w:rsid w:val="00CA4D26"/>
    <w:rsid w:val="00CA6314"/>
    <w:rsid w:val="00CA632E"/>
    <w:rsid w:val="00CA647C"/>
    <w:rsid w:val="00CA6C77"/>
    <w:rsid w:val="00CB2078"/>
    <w:rsid w:val="00CB256F"/>
    <w:rsid w:val="00CB60F7"/>
    <w:rsid w:val="00CB7593"/>
    <w:rsid w:val="00CB7802"/>
    <w:rsid w:val="00CC0366"/>
    <w:rsid w:val="00CC14FC"/>
    <w:rsid w:val="00CC364C"/>
    <w:rsid w:val="00CC402A"/>
    <w:rsid w:val="00CD0966"/>
    <w:rsid w:val="00CD0C33"/>
    <w:rsid w:val="00CD0C5C"/>
    <w:rsid w:val="00CD2350"/>
    <w:rsid w:val="00CD2784"/>
    <w:rsid w:val="00CD3421"/>
    <w:rsid w:val="00CD48D3"/>
    <w:rsid w:val="00CD7AAD"/>
    <w:rsid w:val="00CE06AA"/>
    <w:rsid w:val="00CE25D7"/>
    <w:rsid w:val="00CE27F6"/>
    <w:rsid w:val="00CE586A"/>
    <w:rsid w:val="00CE600E"/>
    <w:rsid w:val="00CE74B8"/>
    <w:rsid w:val="00CF292E"/>
    <w:rsid w:val="00CF2F84"/>
    <w:rsid w:val="00CF3860"/>
    <w:rsid w:val="00CF542F"/>
    <w:rsid w:val="00CF5609"/>
    <w:rsid w:val="00CF6CB1"/>
    <w:rsid w:val="00CF7911"/>
    <w:rsid w:val="00D0013A"/>
    <w:rsid w:val="00D00FE6"/>
    <w:rsid w:val="00D025DC"/>
    <w:rsid w:val="00D048B4"/>
    <w:rsid w:val="00D060F0"/>
    <w:rsid w:val="00D078B0"/>
    <w:rsid w:val="00D07AFC"/>
    <w:rsid w:val="00D13C78"/>
    <w:rsid w:val="00D14DC3"/>
    <w:rsid w:val="00D15C68"/>
    <w:rsid w:val="00D16407"/>
    <w:rsid w:val="00D16AE7"/>
    <w:rsid w:val="00D20C72"/>
    <w:rsid w:val="00D214F9"/>
    <w:rsid w:val="00D22162"/>
    <w:rsid w:val="00D235CC"/>
    <w:rsid w:val="00D26BAD"/>
    <w:rsid w:val="00D27E7C"/>
    <w:rsid w:val="00D27E9B"/>
    <w:rsid w:val="00D336EE"/>
    <w:rsid w:val="00D35EB8"/>
    <w:rsid w:val="00D36482"/>
    <w:rsid w:val="00D37B94"/>
    <w:rsid w:val="00D40CED"/>
    <w:rsid w:val="00D4272A"/>
    <w:rsid w:val="00D453A2"/>
    <w:rsid w:val="00D45AC5"/>
    <w:rsid w:val="00D5022B"/>
    <w:rsid w:val="00D50EF2"/>
    <w:rsid w:val="00D51CF8"/>
    <w:rsid w:val="00D51F64"/>
    <w:rsid w:val="00D54909"/>
    <w:rsid w:val="00D54F1B"/>
    <w:rsid w:val="00D56FFA"/>
    <w:rsid w:val="00D57A43"/>
    <w:rsid w:val="00D57BF3"/>
    <w:rsid w:val="00D6467B"/>
    <w:rsid w:val="00D67D4D"/>
    <w:rsid w:val="00D7135A"/>
    <w:rsid w:val="00D73F1E"/>
    <w:rsid w:val="00D7476A"/>
    <w:rsid w:val="00D74BE5"/>
    <w:rsid w:val="00D7578B"/>
    <w:rsid w:val="00D775AD"/>
    <w:rsid w:val="00D77BA0"/>
    <w:rsid w:val="00D82307"/>
    <w:rsid w:val="00D82FCF"/>
    <w:rsid w:val="00D8335F"/>
    <w:rsid w:val="00D8426B"/>
    <w:rsid w:val="00D843D7"/>
    <w:rsid w:val="00D84E35"/>
    <w:rsid w:val="00D8525F"/>
    <w:rsid w:val="00D87373"/>
    <w:rsid w:val="00D90544"/>
    <w:rsid w:val="00D905F7"/>
    <w:rsid w:val="00D90961"/>
    <w:rsid w:val="00D91629"/>
    <w:rsid w:val="00D9535A"/>
    <w:rsid w:val="00DA0773"/>
    <w:rsid w:val="00DA0FE7"/>
    <w:rsid w:val="00DA1BF0"/>
    <w:rsid w:val="00DA4D95"/>
    <w:rsid w:val="00DA62C6"/>
    <w:rsid w:val="00DB1EF7"/>
    <w:rsid w:val="00DB2DA2"/>
    <w:rsid w:val="00DB2E58"/>
    <w:rsid w:val="00DB419F"/>
    <w:rsid w:val="00DB6639"/>
    <w:rsid w:val="00DC090E"/>
    <w:rsid w:val="00DC433A"/>
    <w:rsid w:val="00DC4403"/>
    <w:rsid w:val="00DC6544"/>
    <w:rsid w:val="00DC73CD"/>
    <w:rsid w:val="00DC744E"/>
    <w:rsid w:val="00DD18C7"/>
    <w:rsid w:val="00DD3FCB"/>
    <w:rsid w:val="00DD485A"/>
    <w:rsid w:val="00DD48E2"/>
    <w:rsid w:val="00DD59C4"/>
    <w:rsid w:val="00DD5CB9"/>
    <w:rsid w:val="00DD70F2"/>
    <w:rsid w:val="00DE1D54"/>
    <w:rsid w:val="00DE28B5"/>
    <w:rsid w:val="00DE543C"/>
    <w:rsid w:val="00DE54BA"/>
    <w:rsid w:val="00DE5B05"/>
    <w:rsid w:val="00DE75A5"/>
    <w:rsid w:val="00DE7A4C"/>
    <w:rsid w:val="00DE7EB2"/>
    <w:rsid w:val="00DF0B1C"/>
    <w:rsid w:val="00DF4A4B"/>
    <w:rsid w:val="00DF7087"/>
    <w:rsid w:val="00E008FB"/>
    <w:rsid w:val="00E03AB6"/>
    <w:rsid w:val="00E0481D"/>
    <w:rsid w:val="00E0492D"/>
    <w:rsid w:val="00E05858"/>
    <w:rsid w:val="00E058EE"/>
    <w:rsid w:val="00E05D12"/>
    <w:rsid w:val="00E10D12"/>
    <w:rsid w:val="00E11455"/>
    <w:rsid w:val="00E1290C"/>
    <w:rsid w:val="00E13279"/>
    <w:rsid w:val="00E16385"/>
    <w:rsid w:val="00E24E9D"/>
    <w:rsid w:val="00E251BD"/>
    <w:rsid w:val="00E3145C"/>
    <w:rsid w:val="00E32A04"/>
    <w:rsid w:val="00E35D7D"/>
    <w:rsid w:val="00E374A6"/>
    <w:rsid w:val="00E41210"/>
    <w:rsid w:val="00E43870"/>
    <w:rsid w:val="00E4439F"/>
    <w:rsid w:val="00E52CA7"/>
    <w:rsid w:val="00E52ED3"/>
    <w:rsid w:val="00E56C90"/>
    <w:rsid w:val="00E577F9"/>
    <w:rsid w:val="00E57A1D"/>
    <w:rsid w:val="00E60C15"/>
    <w:rsid w:val="00E6147C"/>
    <w:rsid w:val="00E67141"/>
    <w:rsid w:val="00E70BE9"/>
    <w:rsid w:val="00E712BB"/>
    <w:rsid w:val="00E71368"/>
    <w:rsid w:val="00E7144C"/>
    <w:rsid w:val="00E72B23"/>
    <w:rsid w:val="00E731D8"/>
    <w:rsid w:val="00E815E9"/>
    <w:rsid w:val="00E81BF0"/>
    <w:rsid w:val="00E91D64"/>
    <w:rsid w:val="00E92D00"/>
    <w:rsid w:val="00E9301E"/>
    <w:rsid w:val="00E94B55"/>
    <w:rsid w:val="00E966EE"/>
    <w:rsid w:val="00EA1433"/>
    <w:rsid w:val="00EA1700"/>
    <w:rsid w:val="00EA1A1D"/>
    <w:rsid w:val="00EA4E8E"/>
    <w:rsid w:val="00EA69BE"/>
    <w:rsid w:val="00EA7239"/>
    <w:rsid w:val="00EB04BB"/>
    <w:rsid w:val="00EC1484"/>
    <w:rsid w:val="00EC3229"/>
    <w:rsid w:val="00EC50E4"/>
    <w:rsid w:val="00EC6B01"/>
    <w:rsid w:val="00EC6B3E"/>
    <w:rsid w:val="00ED3B53"/>
    <w:rsid w:val="00ED488D"/>
    <w:rsid w:val="00ED4B4D"/>
    <w:rsid w:val="00EE26A4"/>
    <w:rsid w:val="00EE283B"/>
    <w:rsid w:val="00EE2A35"/>
    <w:rsid w:val="00EE343D"/>
    <w:rsid w:val="00EE4C01"/>
    <w:rsid w:val="00EE5A6F"/>
    <w:rsid w:val="00EE5CF7"/>
    <w:rsid w:val="00EE6C55"/>
    <w:rsid w:val="00EF04BD"/>
    <w:rsid w:val="00EF0627"/>
    <w:rsid w:val="00EF0964"/>
    <w:rsid w:val="00EF1207"/>
    <w:rsid w:val="00EF5582"/>
    <w:rsid w:val="00EF7B43"/>
    <w:rsid w:val="00F02D37"/>
    <w:rsid w:val="00F043B0"/>
    <w:rsid w:val="00F109C0"/>
    <w:rsid w:val="00F14C6A"/>
    <w:rsid w:val="00F21268"/>
    <w:rsid w:val="00F2138D"/>
    <w:rsid w:val="00F225A3"/>
    <w:rsid w:val="00F231A8"/>
    <w:rsid w:val="00F24167"/>
    <w:rsid w:val="00F2463C"/>
    <w:rsid w:val="00F24D96"/>
    <w:rsid w:val="00F33110"/>
    <w:rsid w:val="00F35B87"/>
    <w:rsid w:val="00F3681C"/>
    <w:rsid w:val="00F42197"/>
    <w:rsid w:val="00F45AE8"/>
    <w:rsid w:val="00F4625B"/>
    <w:rsid w:val="00F502FB"/>
    <w:rsid w:val="00F51280"/>
    <w:rsid w:val="00F51648"/>
    <w:rsid w:val="00F52942"/>
    <w:rsid w:val="00F53EB9"/>
    <w:rsid w:val="00F5513C"/>
    <w:rsid w:val="00F60B6F"/>
    <w:rsid w:val="00F619D0"/>
    <w:rsid w:val="00F63317"/>
    <w:rsid w:val="00F63A54"/>
    <w:rsid w:val="00F6545C"/>
    <w:rsid w:val="00F715C3"/>
    <w:rsid w:val="00F732B7"/>
    <w:rsid w:val="00F738EF"/>
    <w:rsid w:val="00F76DAA"/>
    <w:rsid w:val="00F8024C"/>
    <w:rsid w:val="00F80A66"/>
    <w:rsid w:val="00F80B44"/>
    <w:rsid w:val="00F80ED4"/>
    <w:rsid w:val="00F8329B"/>
    <w:rsid w:val="00F849AE"/>
    <w:rsid w:val="00F85678"/>
    <w:rsid w:val="00FA0772"/>
    <w:rsid w:val="00FA0BCE"/>
    <w:rsid w:val="00FA11AD"/>
    <w:rsid w:val="00FA3186"/>
    <w:rsid w:val="00FB0C9C"/>
    <w:rsid w:val="00FB2AE8"/>
    <w:rsid w:val="00FB4571"/>
    <w:rsid w:val="00FC0194"/>
    <w:rsid w:val="00FC1012"/>
    <w:rsid w:val="00FC2F97"/>
    <w:rsid w:val="00FC3152"/>
    <w:rsid w:val="00FC3449"/>
    <w:rsid w:val="00FD02F9"/>
    <w:rsid w:val="00FD0C63"/>
    <w:rsid w:val="00FD3262"/>
    <w:rsid w:val="00FD52A0"/>
    <w:rsid w:val="00FD5E2A"/>
    <w:rsid w:val="00FD7B9E"/>
    <w:rsid w:val="00FD7D84"/>
    <w:rsid w:val="00FE0B4F"/>
    <w:rsid w:val="00FE1F5A"/>
    <w:rsid w:val="00FE3FA3"/>
    <w:rsid w:val="00FE56ED"/>
    <w:rsid w:val="00FE5AEC"/>
    <w:rsid w:val="00FE6599"/>
    <w:rsid w:val="00FF2212"/>
    <w:rsid w:val="00FF3D2E"/>
    <w:rsid w:val="00FF46CC"/>
    <w:rsid w:val="00FF56E0"/>
    <w:rsid w:val="00FF6A85"/>
    <w:rsid w:val="00FF73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8A91F"/>
  <w15:chartTrackingRefBased/>
  <w15:docId w15:val="{5B9D092A-E951-46C8-8649-C4F146879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32EEB"/>
    <w:rPr>
      <w:rFonts w:ascii="MetaPro-Light" w:hAnsi="MetaPro-Light"/>
    </w:rPr>
  </w:style>
  <w:style w:type="paragraph" w:styleId="berschrift1">
    <w:name w:val="heading 1"/>
    <w:basedOn w:val="Standard"/>
    <w:next w:val="Standard"/>
    <w:link w:val="berschrift1Zchn"/>
    <w:uiPriority w:val="9"/>
    <w:qFormat/>
    <w:rsid w:val="009341C8"/>
    <w:pPr>
      <w:keepNext/>
      <w:keepLines/>
      <w:numPr>
        <w:numId w:val="4"/>
      </w:numPr>
      <w:spacing w:before="240" w:after="0"/>
      <w:outlineLvl w:val="0"/>
    </w:pPr>
    <w:rPr>
      <w:rFonts w:ascii="MetaPro-Normal" w:eastAsiaTheme="majorEastAsia" w:hAnsi="MetaPro-Normal" w:cstheme="majorBidi"/>
      <w:color w:val="003399"/>
      <w:sz w:val="40"/>
      <w:szCs w:val="32"/>
    </w:rPr>
  </w:style>
  <w:style w:type="paragraph" w:styleId="berschrift2">
    <w:name w:val="heading 2"/>
    <w:basedOn w:val="Standard"/>
    <w:next w:val="Standard"/>
    <w:link w:val="berschrift2Zchn"/>
    <w:uiPriority w:val="9"/>
    <w:unhideWhenUsed/>
    <w:qFormat/>
    <w:rsid w:val="009341C8"/>
    <w:pPr>
      <w:keepNext/>
      <w:keepLines/>
      <w:numPr>
        <w:ilvl w:val="1"/>
        <w:numId w:val="4"/>
      </w:numPr>
      <w:spacing w:before="40" w:after="0"/>
      <w:outlineLvl w:val="1"/>
    </w:pPr>
    <w:rPr>
      <w:rFonts w:ascii="MetaPro-Normal" w:eastAsiaTheme="majorEastAsia" w:hAnsi="MetaPro-Normal" w:cstheme="majorBidi"/>
      <w:color w:val="003399"/>
      <w:sz w:val="28"/>
      <w:szCs w:val="26"/>
    </w:rPr>
  </w:style>
  <w:style w:type="paragraph" w:styleId="berschrift3">
    <w:name w:val="heading 3"/>
    <w:basedOn w:val="Standard"/>
    <w:next w:val="Standard"/>
    <w:link w:val="berschrift3Zchn"/>
    <w:uiPriority w:val="9"/>
    <w:unhideWhenUsed/>
    <w:qFormat/>
    <w:rsid w:val="00E815E9"/>
    <w:pPr>
      <w:keepNext/>
      <w:keepLines/>
      <w:numPr>
        <w:ilvl w:val="2"/>
        <w:numId w:val="4"/>
      </w:numPr>
      <w:spacing w:before="40" w:after="0"/>
      <w:outlineLvl w:val="2"/>
    </w:pPr>
    <w:rPr>
      <w:rFonts w:ascii="MetaPro-Normal" w:eastAsiaTheme="majorEastAsia" w:hAnsi="MetaPro-Normal" w:cstheme="majorBidi"/>
      <w:color w:val="003399"/>
      <w:sz w:val="24"/>
      <w:szCs w:val="24"/>
    </w:rPr>
  </w:style>
  <w:style w:type="paragraph" w:styleId="berschrift4">
    <w:name w:val="heading 4"/>
    <w:basedOn w:val="Standard"/>
    <w:next w:val="Standard"/>
    <w:link w:val="berschrift4Zchn"/>
    <w:uiPriority w:val="9"/>
    <w:unhideWhenUsed/>
    <w:qFormat/>
    <w:rsid w:val="00060F58"/>
    <w:pPr>
      <w:keepNext/>
      <w:keepLines/>
      <w:numPr>
        <w:ilvl w:val="3"/>
        <w:numId w:val="4"/>
      </w:numPr>
      <w:spacing w:before="40" w:after="0"/>
      <w:outlineLvl w:val="3"/>
    </w:pPr>
    <w:rPr>
      <w:rFonts w:ascii="MetaPro-Normal" w:eastAsiaTheme="majorEastAsia" w:hAnsi="MetaPro-Normal" w:cstheme="majorBidi"/>
      <w:iCs/>
      <w:color w:val="003399"/>
    </w:rPr>
  </w:style>
  <w:style w:type="paragraph" w:styleId="berschrift5">
    <w:name w:val="heading 5"/>
    <w:basedOn w:val="Standard"/>
    <w:next w:val="Standard"/>
    <w:link w:val="berschrift5Zchn"/>
    <w:uiPriority w:val="9"/>
    <w:semiHidden/>
    <w:unhideWhenUsed/>
    <w:rsid w:val="009341C8"/>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341C8"/>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341C8"/>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341C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341C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341C8"/>
    <w:rPr>
      <w:rFonts w:ascii="MetaPro-Normal" w:eastAsiaTheme="majorEastAsia" w:hAnsi="MetaPro-Normal" w:cstheme="majorBidi"/>
      <w:color w:val="003399"/>
      <w:sz w:val="40"/>
      <w:szCs w:val="32"/>
    </w:rPr>
  </w:style>
  <w:style w:type="character" w:customStyle="1" w:styleId="berschrift2Zchn">
    <w:name w:val="Überschrift 2 Zchn"/>
    <w:basedOn w:val="Absatz-Standardschriftart"/>
    <w:link w:val="berschrift2"/>
    <w:uiPriority w:val="9"/>
    <w:rsid w:val="00E815E9"/>
    <w:rPr>
      <w:rFonts w:ascii="MetaPro-Normal" w:eastAsiaTheme="majorEastAsia" w:hAnsi="MetaPro-Normal" w:cstheme="majorBidi"/>
      <w:color w:val="003399"/>
      <w:sz w:val="28"/>
      <w:szCs w:val="26"/>
    </w:rPr>
  </w:style>
  <w:style w:type="character" w:customStyle="1" w:styleId="berschrift3Zchn">
    <w:name w:val="Überschrift 3 Zchn"/>
    <w:basedOn w:val="Absatz-Standardschriftart"/>
    <w:link w:val="berschrift3"/>
    <w:uiPriority w:val="9"/>
    <w:rsid w:val="00E815E9"/>
    <w:rPr>
      <w:rFonts w:ascii="MetaPro-Normal" w:eastAsiaTheme="majorEastAsia" w:hAnsi="MetaPro-Normal" w:cstheme="majorBidi"/>
      <w:color w:val="003399"/>
      <w:sz w:val="24"/>
      <w:szCs w:val="24"/>
    </w:rPr>
  </w:style>
  <w:style w:type="character" w:customStyle="1" w:styleId="berschrift4Zchn">
    <w:name w:val="Überschrift 4 Zchn"/>
    <w:basedOn w:val="Absatz-Standardschriftart"/>
    <w:link w:val="berschrift4"/>
    <w:uiPriority w:val="9"/>
    <w:rsid w:val="00060F58"/>
    <w:rPr>
      <w:rFonts w:ascii="MetaPro-Normal" w:eastAsiaTheme="majorEastAsia" w:hAnsi="MetaPro-Normal" w:cstheme="majorBidi"/>
      <w:iCs/>
      <w:color w:val="003399"/>
    </w:rPr>
  </w:style>
  <w:style w:type="character" w:customStyle="1" w:styleId="berschrift5Zchn">
    <w:name w:val="Überschrift 5 Zchn"/>
    <w:basedOn w:val="Absatz-Standardschriftart"/>
    <w:link w:val="berschrift5"/>
    <w:uiPriority w:val="9"/>
    <w:semiHidden/>
    <w:rsid w:val="009341C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341C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341C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341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341C8"/>
    <w:rPr>
      <w:rFonts w:asciiTheme="majorHAnsi" w:eastAsiaTheme="majorEastAsia" w:hAnsiTheme="majorHAnsi" w:cstheme="majorBidi"/>
      <w:i/>
      <w:iCs/>
      <w:color w:val="272727" w:themeColor="text1" w:themeTint="D8"/>
      <w:sz w:val="21"/>
      <w:szCs w:val="21"/>
    </w:rPr>
  </w:style>
  <w:style w:type="paragraph" w:styleId="KeinLeerraum">
    <w:name w:val="No Spacing"/>
    <w:uiPriority w:val="1"/>
    <w:qFormat/>
    <w:rsid w:val="00A03E5E"/>
    <w:pPr>
      <w:spacing w:after="0" w:line="240" w:lineRule="auto"/>
    </w:pPr>
    <w:rPr>
      <w:rFonts w:ascii="MetaPro-Light" w:hAnsi="MetaPro-Light"/>
    </w:rPr>
  </w:style>
  <w:style w:type="paragraph" w:styleId="Titel">
    <w:name w:val="Title"/>
    <w:basedOn w:val="Standard"/>
    <w:next w:val="Standard"/>
    <w:link w:val="TitelZchn"/>
    <w:uiPriority w:val="10"/>
    <w:qFormat/>
    <w:rsid w:val="00EF7B43"/>
    <w:pPr>
      <w:spacing w:after="0" w:line="240" w:lineRule="auto"/>
      <w:contextualSpacing/>
    </w:pPr>
    <w:rPr>
      <w:rFonts w:ascii="MetaPro-Medium" w:eastAsiaTheme="majorEastAsia" w:hAnsi="MetaPro-Medium" w:cstheme="majorBidi"/>
      <w:color w:val="003399"/>
      <w:spacing w:val="-10"/>
      <w:kern w:val="28"/>
      <w:sz w:val="56"/>
      <w:szCs w:val="56"/>
    </w:rPr>
  </w:style>
  <w:style w:type="character" w:customStyle="1" w:styleId="TitelZchn">
    <w:name w:val="Titel Zchn"/>
    <w:basedOn w:val="Absatz-Standardschriftart"/>
    <w:link w:val="Titel"/>
    <w:uiPriority w:val="10"/>
    <w:rsid w:val="00EF7B43"/>
    <w:rPr>
      <w:rFonts w:ascii="MetaPro-Medium" w:eastAsiaTheme="majorEastAsia" w:hAnsi="MetaPro-Medium" w:cstheme="majorBidi"/>
      <w:color w:val="003399"/>
      <w:spacing w:val="-10"/>
      <w:kern w:val="28"/>
      <w:sz w:val="56"/>
      <w:szCs w:val="56"/>
    </w:rPr>
  </w:style>
  <w:style w:type="paragraph" w:styleId="Kopfzeile">
    <w:name w:val="header"/>
    <w:basedOn w:val="Standard"/>
    <w:link w:val="KopfzeileZchn"/>
    <w:uiPriority w:val="99"/>
    <w:unhideWhenUsed/>
    <w:rsid w:val="00060F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0F58"/>
    <w:rPr>
      <w:rFonts w:ascii="MetaPro-Light" w:hAnsi="MetaPro-Light"/>
    </w:rPr>
  </w:style>
  <w:style w:type="paragraph" w:styleId="Fuzeile">
    <w:name w:val="footer"/>
    <w:basedOn w:val="Standard"/>
    <w:link w:val="FuzeileZchn"/>
    <w:uiPriority w:val="99"/>
    <w:unhideWhenUsed/>
    <w:rsid w:val="00060F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0F58"/>
    <w:rPr>
      <w:rFonts w:ascii="MetaPro-Light" w:hAnsi="MetaPro-Light"/>
    </w:rPr>
  </w:style>
  <w:style w:type="paragraph" w:customStyle="1" w:styleId="KopfFusszeile">
    <w:name w:val="Kopf &amp; Fusszeile"/>
    <w:basedOn w:val="Kopfzeile"/>
    <w:link w:val="KopfFusszeileZchn"/>
    <w:qFormat/>
    <w:rsid w:val="009C10AB"/>
    <w:pPr>
      <w:tabs>
        <w:tab w:val="clear" w:pos="4536"/>
        <w:tab w:val="clear" w:pos="9072"/>
        <w:tab w:val="left" w:pos="6996"/>
      </w:tabs>
    </w:pPr>
    <w:rPr>
      <w:rFonts w:ascii="MetaPro-Normal" w:hAnsi="MetaPro-Normal"/>
      <w:sz w:val="20"/>
    </w:rPr>
  </w:style>
  <w:style w:type="character" w:customStyle="1" w:styleId="KopfFusszeileZchn">
    <w:name w:val="Kopf &amp; Fusszeile Zchn"/>
    <w:basedOn w:val="KopfzeileZchn"/>
    <w:link w:val="KopfFusszeile"/>
    <w:rsid w:val="009C10AB"/>
    <w:rPr>
      <w:rFonts w:ascii="MetaPro-Normal" w:hAnsi="MetaPro-Normal"/>
      <w:sz w:val="20"/>
    </w:rPr>
  </w:style>
  <w:style w:type="paragraph" w:styleId="Untertitel">
    <w:name w:val="Subtitle"/>
    <w:basedOn w:val="Standard"/>
    <w:next w:val="Standard"/>
    <w:link w:val="UntertitelZchn"/>
    <w:uiPriority w:val="11"/>
    <w:qFormat/>
    <w:rsid w:val="003B7481"/>
    <w:pPr>
      <w:numPr>
        <w:ilvl w:val="1"/>
      </w:numPr>
      <w:spacing w:after="0"/>
    </w:pPr>
    <w:rPr>
      <w:rFonts w:ascii="MetaPro-Bold" w:eastAsiaTheme="minorEastAsia" w:hAnsi="MetaPro-Bold"/>
      <w:color w:val="444444"/>
      <w:spacing w:val="15"/>
    </w:rPr>
  </w:style>
  <w:style w:type="character" w:customStyle="1" w:styleId="UntertitelZchn">
    <w:name w:val="Untertitel Zchn"/>
    <w:basedOn w:val="Absatz-Standardschriftart"/>
    <w:link w:val="Untertitel"/>
    <w:uiPriority w:val="11"/>
    <w:rsid w:val="003B7481"/>
    <w:rPr>
      <w:rFonts w:ascii="MetaPro-Bold" w:eastAsiaTheme="minorEastAsia" w:hAnsi="MetaPro-Bold"/>
      <w:color w:val="444444"/>
      <w:spacing w:val="15"/>
    </w:rPr>
  </w:style>
  <w:style w:type="table" w:styleId="Tabellenraster">
    <w:name w:val="Table Grid"/>
    <w:basedOn w:val="NormaleTabelle"/>
    <w:uiPriority w:val="39"/>
    <w:rsid w:val="00734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aliases w:val="Standart Baloise"/>
    <w:basedOn w:val="NormaleTabelle"/>
    <w:uiPriority w:val="48"/>
    <w:rsid w:val="00D025DC"/>
    <w:pPr>
      <w:spacing w:after="0" w:line="240" w:lineRule="auto"/>
    </w:pPr>
    <w:rPr>
      <w:rFonts w:ascii="MetaPro-Normal" w:hAnsi="MetaPro-Normal"/>
    </w:rPr>
    <w:tblPr>
      <w:tblStyleRowBandSize w:val="1"/>
      <w:tblStyleColBandSize w:val="1"/>
    </w:tblPr>
    <w:tblStylePr w:type="firstRow">
      <w:pPr>
        <w:jc w:val="left"/>
      </w:pPr>
      <w:rPr>
        <w:rFonts w:ascii="MetaPro-Normal" w:hAnsi="MetaPro-Normal"/>
        <w:b w:val="0"/>
        <w:bCs/>
        <w:i w:val="0"/>
        <w:color w:val="FFFFFF" w:themeColor="background1"/>
        <w:sz w:val="22"/>
        <w:u w:val="none"/>
      </w:rPr>
      <w:tblPr/>
      <w:tcPr>
        <w:tcBorders>
          <w:top w:val="nil"/>
          <w:left w:val="nil"/>
          <w:bottom w:val="nil"/>
          <w:right w:val="nil"/>
          <w:insideH w:val="nil"/>
          <w:insideV w:val="nil"/>
          <w:tl2br w:val="nil"/>
          <w:tr2bl w:val="nil"/>
        </w:tcBorders>
        <w:shd w:val="clear" w:color="auto" w:fill="003399"/>
        <w:vAlign w:val="center"/>
      </w:tcPr>
    </w:tblStylePr>
    <w:tblStylePr w:type="lastRow">
      <w:rPr>
        <w:rFonts w:ascii="MetaPro-Normal" w:hAnsi="MetaPro-Normal"/>
        <w:b/>
        <w:bCs/>
      </w:rPr>
      <w:tblPr/>
      <w:tcPr>
        <w:tcBorders>
          <w:top w:val="nil"/>
          <w:left w:val="nil"/>
          <w:bottom w:val="nil"/>
          <w:right w:val="nil"/>
          <w:insideH w:val="nil"/>
          <w:insideV w:val="nil"/>
          <w:tl2br w:val="nil"/>
          <w:tr2bl w:val="nil"/>
        </w:tcBorders>
        <w:shd w:val="clear" w:color="auto" w:fill="FFFFFF" w:themeFill="background1"/>
      </w:tcPr>
    </w:tblStylePr>
    <w:tblStylePr w:type="firstCol">
      <w:rPr>
        <w:rFonts w:ascii="MetaPro-Normal" w:hAnsi="MetaPro-Normal"/>
        <w:b w:val="0"/>
        <w:bCs/>
      </w:rPr>
      <w:tblPr/>
      <w:tcPr>
        <w:tcBorders>
          <w:top w:val="nil"/>
          <w:left w:val="nil"/>
          <w:bottom w:val="single" w:sz="4" w:space="0" w:color="003399"/>
          <w:right w:val="nil"/>
          <w:insideH w:val="single" w:sz="4" w:space="0" w:color="003399"/>
          <w:insideV w:val="nil"/>
          <w:tl2br w:val="nil"/>
          <w:tr2bl w:val="nil"/>
        </w:tcBorders>
        <w:shd w:val="clear" w:color="auto" w:fill="FFFFFF" w:themeFill="background1"/>
      </w:tcPr>
    </w:tblStylePr>
    <w:tblStylePr w:type="lastCol">
      <w:rPr>
        <w:rFonts w:ascii="MetaPro-Normal" w:hAnsi="MetaPro-Normal"/>
        <w:b w:val="0"/>
        <w:bCs/>
      </w:rPr>
      <w:tblPr/>
      <w:tcPr>
        <w:tcBorders>
          <w:top w:val="nil"/>
          <w:left w:val="nil"/>
          <w:bottom w:val="single" w:sz="4" w:space="0" w:color="003399"/>
          <w:right w:val="nil"/>
          <w:insideH w:val="single" w:sz="4" w:space="0" w:color="003399"/>
          <w:insideV w:val="single" w:sz="4" w:space="0" w:color="003399"/>
          <w:tl2br w:val="nil"/>
          <w:tr2bl w:val="nil"/>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tcPr>
    </w:tblStylePr>
    <w:tblStylePr w:type="band1Horz">
      <w:tblPr/>
      <w:tcPr>
        <w:tcBorders>
          <w:top w:val="single" w:sz="4" w:space="0" w:color="003399"/>
          <w:left w:val="nil"/>
          <w:bottom w:val="single" w:sz="4" w:space="0" w:color="003399"/>
          <w:right w:val="nil"/>
          <w:insideH w:val="single" w:sz="4" w:space="0" w:color="003399"/>
          <w:insideV w:val="single" w:sz="4" w:space="0" w:color="003399"/>
          <w:tl2br w:val="nil"/>
          <w:tr2bl w:val="nil"/>
        </w:tcBorders>
      </w:tcPr>
    </w:tblStylePr>
    <w:tblStylePr w:type="band2Horz">
      <w:tblPr/>
      <w:tcPr>
        <w:tcBorders>
          <w:top w:val="nil"/>
          <w:left w:val="nil"/>
          <w:bottom w:val="single" w:sz="4" w:space="0" w:color="003399"/>
          <w:right w:val="nil"/>
          <w:insideH w:val="single" w:sz="4" w:space="0" w:color="003399"/>
          <w:insideV w:val="single" w:sz="4" w:space="0" w:color="003399"/>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paragraph" w:styleId="Inhaltsverzeichnisberschrift">
    <w:name w:val="TOC Heading"/>
    <w:aliases w:val="Zwischentitel"/>
    <w:basedOn w:val="berschrift1"/>
    <w:next w:val="Standard"/>
    <w:uiPriority w:val="39"/>
    <w:unhideWhenUsed/>
    <w:qFormat/>
    <w:rsid w:val="00711C97"/>
    <w:pPr>
      <w:numPr>
        <w:numId w:val="0"/>
      </w:numPr>
      <w:outlineLvl w:val="9"/>
    </w:pPr>
    <w:rPr>
      <w:sz w:val="36"/>
      <w:lang w:eastAsia="de-CH"/>
    </w:rPr>
  </w:style>
  <w:style w:type="paragraph" w:styleId="Verzeichnis1">
    <w:name w:val="toc 1"/>
    <w:basedOn w:val="KeinLeerraum"/>
    <w:next w:val="Standard"/>
    <w:autoRedefine/>
    <w:uiPriority w:val="39"/>
    <w:unhideWhenUsed/>
    <w:rsid w:val="00A77CF7"/>
    <w:pPr>
      <w:tabs>
        <w:tab w:val="right" w:leader="dot" w:pos="9062"/>
      </w:tabs>
      <w:spacing w:before="120"/>
    </w:pPr>
    <w:rPr>
      <w:color w:val="003399"/>
    </w:rPr>
  </w:style>
  <w:style w:type="character" w:styleId="Hyperlink">
    <w:name w:val="Hyperlink"/>
    <w:basedOn w:val="Absatz-Standardschriftart"/>
    <w:uiPriority w:val="99"/>
    <w:unhideWhenUsed/>
    <w:rsid w:val="002E2F0F"/>
    <w:rPr>
      <w:color w:val="0563C1" w:themeColor="hyperlink"/>
      <w:u w:val="single"/>
    </w:rPr>
  </w:style>
  <w:style w:type="paragraph" w:styleId="Verzeichnis2">
    <w:name w:val="toc 2"/>
    <w:basedOn w:val="Standard"/>
    <w:next w:val="Standard"/>
    <w:autoRedefine/>
    <w:uiPriority w:val="39"/>
    <w:unhideWhenUsed/>
    <w:rsid w:val="00E24E9D"/>
    <w:pPr>
      <w:spacing w:after="0"/>
    </w:pPr>
  </w:style>
  <w:style w:type="paragraph" w:styleId="Verzeichnis3">
    <w:name w:val="toc 3"/>
    <w:basedOn w:val="Standard"/>
    <w:next w:val="Standard"/>
    <w:autoRedefine/>
    <w:uiPriority w:val="39"/>
    <w:unhideWhenUsed/>
    <w:rsid w:val="00E24E9D"/>
    <w:pPr>
      <w:spacing w:after="0"/>
      <w:ind w:left="284"/>
    </w:pPr>
    <w:rPr>
      <w:rFonts w:ascii="MetaPro-Normal" w:hAnsi="MetaPro-Normal"/>
      <w:sz w:val="18"/>
    </w:rPr>
  </w:style>
  <w:style w:type="paragraph" w:styleId="Verzeichnis4">
    <w:name w:val="toc 4"/>
    <w:basedOn w:val="Standard"/>
    <w:next w:val="Standard"/>
    <w:autoRedefine/>
    <w:uiPriority w:val="39"/>
    <w:unhideWhenUsed/>
    <w:rsid w:val="00E24E9D"/>
    <w:pPr>
      <w:tabs>
        <w:tab w:val="left" w:pos="1320"/>
        <w:tab w:val="right" w:leader="dot" w:pos="9062"/>
      </w:tabs>
      <w:spacing w:after="0"/>
      <w:ind w:left="567"/>
    </w:pPr>
    <w:rPr>
      <w:rFonts w:ascii="MetaPro-Normal" w:hAnsi="MetaPro-Normal"/>
      <w:sz w:val="18"/>
    </w:rPr>
  </w:style>
  <w:style w:type="paragraph" w:styleId="Listenabsatz">
    <w:name w:val="List Paragraph"/>
    <w:basedOn w:val="Standard"/>
    <w:uiPriority w:val="34"/>
    <w:rsid w:val="00C3161C"/>
    <w:pPr>
      <w:ind w:left="720"/>
      <w:contextualSpacing/>
    </w:pPr>
  </w:style>
  <w:style w:type="paragraph" w:styleId="Sprechblasentext">
    <w:name w:val="Balloon Text"/>
    <w:basedOn w:val="Standard"/>
    <w:link w:val="SprechblasentextZchn"/>
    <w:uiPriority w:val="99"/>
    <w:semiHidden/>
    <w:unhideWhenUsed/>
    <w:rsid w:val="000E14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E14CF"/>
    <w:rPr>
      <w:rFonts w:ascii="Segoe UI" w:hAnsi="Segoe UI" w:cs="Segoe UI"/>
      <w:sz w:val="18"/>
      <w:szCs w:val="18"/>
    </w:rPr>
  </w:style>
  <w:style w:type="paragraph" w:styleId="Beschriftung">
    <w:name w:val="caption"/>
    <w:basedOn w:val="Standard"/>
    <w:next w:val="Standard"/>
    <w:uiPriority w:val="35"/>
    <w:unhideWhenUsed/>
    <w:qFormat/>
    <w:rsid w:val="00952C54"/>
    <w:pPr>
      <w:spacing w:after="200" w:line="240" w:lineRule="auto"/>
    </w:pPr>
    <w:rPr>
      <w:i/>
      <w:iCs/>
      <w:color w:val="44546A" w:themeColor="text2"/>
      <w:sz w:val="16"/>
      <w:szCs w:val="18"/>
    </w:rPr>
  </w:style>
  <w:style w:type="paragraph" w:styleId="Abbildungsverzeichnis">
    <w:name w:val="table of figures"/>
    <w:basedOn w:val="Standard"/>
    <w:next w:val="Standard"/>
    <w:uiPriority w:val="99"/>
    <w:unhideWhenUsed/>
    <w:rsid w:val="00235AA4"/>
    <w:pPr>
      <w:spacing w:after="0"/>
    </w:pPr>
  </w:style>
  <w:style w:type="table" w:styleId="Gitternetztabelle5dunkelAkzent1">
    <w:name w:val="Grid Table 5 Dark Accent 1"/>
    <w:basedOn w:val="NormaleTabelle"/>
    <w:uiPriority w:val="50"/>
    <w:rsid w:val="00A0105C"/>
    <w:pPr>
      <w:spacing w:after="0" w:line="240" w:lineRule="auto"/>
    </w:pPr>
    <w:tblPr>
      <w:tblStyleRowBandSize w:val="1"/>
      <w:tblStyleColBandSize w:val="1"/>
      <w:tblBorders>
        <w:top w:val="single" w:sz="4" w:space="0" w:color="003399"/>
        <w:left w:val="single" w:sz="4" w:space="0" w:color="003399"/>
        <w:bottom w:val="single" w:sz="4" w:space="0" w:color="003399"/>
        <w:right w:val="single" w:sz="4" w:space="0" w:color="003399"/>
        <w:insideH w:val="single" w:sz="4" w:space="0" w:color="003399"/>
        <w:insideV w:val="single" w:sz="4" w:space="0" w:color="003399"/>
      </w:tblBorders>
    </w:tblPr>
    <w:tcPr>
      <w:shd w:val="clear" w:color="auto" w:fill="FFFFFF" w:themeFill="background1"/>
    </w:tcPr>
    <w:tblStylePr w:type="firstRow">
      <w:rPr>
        <w:rFonts w:ascii="MetaPro-Light" w:hAnsi="MetaPro-Light"/>
        <w:b w:val="0"/>
        <w:bCs/>
        <w:color w:val="FFFFFF" w:themeColor="background1"/>
        <w:sz w:val="22"/>
      </w:rPr>
      <w:tblPr/>
      <w:tcPr>
        <w:tcBorders>
          <w:top w:val="nil"/>
          <w:left w:val="nil"/>
          <w:bottom w:val="nil"/>
          <w:right w:val="nil"/>
          <w:insideH w:val="nil"/>
          <w:insideV w:val="nil"/>
          <w:tl2br w:val="nil"/>
          <w:tr2bl w:val="nil"/>
        </w:tcBorders>
        <w:shd w:val="clear" w:color="auto" w:fill="003399"/>
      </w:tcPr>
    </w:tblStylePr>
    <w:tblStylePr w:type="lastRow">
      <w:rPr>
        <w:b w:val="0"/>
        <w:bCs/>
        <w:color w:val="000000" w:themeColor="text1"/>
      </w:rPr>
    </w:tblStylePr>
    <w:tblStylePr w:type="firstCol">
      <w:pPr>
        <w:jc w:val="right"/>
      </w:pPr>
      <w:rPr>
        <w:rFonts w:ascii="MetaPro-Medium" w:hAnsi="MetaPro-Medium"/>
        <w:b/>
        <w:bCs/>
        <w:color w:val="003399"/>
      </w:rPr>
      <w:tblPr/>
      <w:tcPr>
        <w:tcBorders>
          <w:top w:val="nil"/>
          <w:left w:val="nil"/>
          <w:bottom w:val="nil"/>
          <w:right w:val="nil"/>
          <w:insideH w:val="nil"/>
          <w:insideV w:val="nil"/>
          <w:tl2br w:val="nil"/>
          <w:tr2bl w:val="nil"/>
        </w:tcBorders>
      </w:tcPr>
    </w:tblStylePr>
    <w:tblStylePr w:type="lastCol">
      <w:rPr>
        <w:b/>
        <w:bCs/>
        <w:color w:val="FFFFFF" w:themeColor="background1"/>
      </w:rPr>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2Vert">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cBorders>
        <w:shd w:val="clear" w:color="auto" w:fill="FFFFFF" w:themeFill="background1"/>
      </w:tcPr>
    </w:tblStylePr>
    <w:tblStylePr w:type="band1Horz">
      <w:tblPr/>
      <w:tcPr>
        <w:tcBorders>
          <w:top w:val="nil"/>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band2Horz">
      <w:tblPr/>
      <w:tcPr>
        <w:tcBorders>
          <w:top w:val="single" w:sz="4" w:space="0" w:color="003399"/>
          <w:left w:val="single" w:sz="4" w:space="0" w:color="003399"/>
          <w:bottom w:val="single" w:sz="4" w:space="0" w:color="003399"/>
          <w:right w:val="nil"/>
          <w:insideH w:val="single" w:sz="4" w:space="0" w:color="003399"/>
          <w:insideV w:val="single" w:sz="4" w:space="0" w:color="003399"/>
        </w:tcBorders>
        <w:shd w:val="clear" w:color="auto" w:fill="FFFFFF" w:themeFill="background1"/>
      </w:tcPr>
    </w:tblStylePr>
    <w:tblStylePr w:type="seCell">
      <w:tblPr/>
      <w:tcPr>
        <w:tcBorders>
          <w:top w:val="single" w:sz="4" w:space="0" w:color="003399"/>
          <w:left w:val="single" w:sz="4" w:space="0" w:color="003399"/>
          <w:bottom w:val="single" w:sz="4" w:space="0" w:color="003399"/>
          <w:right w:val="single" w:sz="4" w:space="0" w:color="003399"/>
          <w:insideH w:val="single" w:sz="4" w:space="0" w:color="003399"/>
          <w:insideV w:val="single" w:sz="4" w:space="0" w:color="003399"/>
          <w:tl2br w:val="nil"/>
          <w:tr2bl w:val="nil"/>
        </w:tcBorders>
        <w:shd w:val="clear" w:color="auto" w:fill="FFFFFF" w:themeFill="background1"/>
      </w:tcPr>
    </w:tblStylePr>
  </w:style>
  <w:style w:type="paragraph" w:styleId="Funotentext">
    <w:name w:val="footnote text"/>
    <w:basedOn w:val="Standard"/>
    <w:link w:val="FunotentextZchn"/>
    <w:uiPriority w:val="99"/>
    <w:semiHidden/>
    <w:unhideWhenUsed/>
    <w:rsid w:val="003A317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A3176"/>
    <w:rPr>
      <w:rFonts w:ascii="MetaPro-Light" w:hAnsi="MetaPro-Light"/>
      <w:sz w:val="20"/>
      <w:szCs w:val="20"/>
    </w:rPr>
  </w:style>
  <w:style w:type="character" w:styleId="Funotenzeichen">
    <w:name w:val="footnote reference"/>
    <w:basedOn w:val="Absatz-Standardschriftart"/>
    <w:uiPriority w:val="99"/>
    <w:semiHidden/>
    <w:unhideWhenUsed/>
    <w:rsid w:val="003A3176"/>
    <w:rPr>
      <w:vertAlign w:val="superscript"/>
    </w:rPr>
  </w:style>
  <w:style w:type="character" w:styleId="Kommentarzeichen">
    <w:name w:val="annotation reference"/>
    <w:basedOn w:val="Absatz-Standardschriftart"/>
    <w:uiPriority w:val="99"/>
    <w:semiHidden/>
    <w:unhideWhenUsed/>
    <w:rsid w:val="00103112"/>
    <w:rPr>
      <w:sz w:val="16"/>
      <w:szCs w:val="16"/>
    </w:rPr>
  </w:style>
  <w:style w:type="paragraph" w:styleId="Kommentartext">
    <w:name w:val="annotation text"/>
    <w:basedOn w:val="Standard"/>
    <w:link w:val="KommentartextZchn"/>
    <w:uiPriority w:val="99"/>
    <w:semiHidden/>
    <w:unhideWhenUsed/>
    <w:rsid w:val="0010311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03112"/>
    <w:rPr>
      <w:rFonts w:ascii="MetaPro-Light" w:hAnsi="MetaPro-Light"/>
      <w:sz w:val="20"/>
      <w:szCs w:val="20"/>
    </w:rPr>
  </w:style>
  <w:style w:type="paragraph" w:styleId="Kommentarthema">
    <w:name w:val="annotation subject"/>
    <w:basedOn w:val="Kommentartext"/>
    <w:next w:val="Kommentartext"/>
    <w:link w:val="KommentarthemaZchn"/>
    <w:uiPriority w:val="99"/>
    <w:semiHidden/>
    <w:unhideWhenUsed/>
    <w:rsid w:val="00103112"/>
    <w:rPr>
      <w:b/>
      <w:bCs/>
    </w:rPr>
  </w:style>
  <w:style w:type="character" w:customStyle="1" w:styleId="KommentarthemaZchn">
    <w:name w:val="Kommentarthema Zchn"/>
    <w:basedOn w:val="KommentartextZchn"/>
    <w:link w:val="Kommentarthema"/>
    <w:uiPriority w:val="99"/>
    <w:semiHidden/>
    <w:rsid w:val="00103112"/>
    <w:rPr>
      <w:rFonts w:ascii="MetaPro-Light" w:hAnsi="MetaPro-Light"/>
      <w:b/>
      <w:bCs/>
      <w:sz w:val="20"/>
      <w:szCs w:val="20"/>
    </w:rPr>
  </w:style>
  <w:style w:type="paragraph" w:styleId="berarbeitung">
    <w:name w:val="Revision"/>
    <w:hidden/>
    <w:uiPriority w:val="99"/>
    <w:semiHidden/>
    <w:rsid w:val="005535D0"/>
    <w:pPr>
      <w:spacing w:after="0" w:line="240" w:lineRule="auto"/>
    </w:pPr>
    <w:rPr>
      <w:rFonts w:ascii="MetaPro-Light" w:hAnsi="MetaPro-Light"/>
    </w:rPr>
  </w:style>
  <w:style w:type="paragraph" w:styleId="Verzeichnis5">
    <w:name w:val="toc 5"/>
    <w:basedOn w:val="Standard"/>
    <w:next w:val="Standard"/>
    <w:autoRedefine/>
    <w:uiPriority w:val="39"/>
    <w:unhideWhenUsed/>
    <w:rsid w:val="00DE28B5"/>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DE28B5"/>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DE28B5"/>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DE28B5"/>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DE28B5"/>
    <w:pPr>
      <w:spacing w:after="100"/>
      <w:ind w:left="1760"/>
    </w:pPr>
    <w:rPr>
      <w:rFonts w:asciiTheme="minorHAnsi" w:eastAsiaTheme="minorEastAsia" w:hAnsiTheme="minorHAnsi"/>
      <w:lang w:eastAsia="de-CH"/>
    </w:rPr>
  </w:style>
  <w:style w:type="character" w:styleId="NichtaufgelsteErwhnung">
    <w:name w:val="Unresolved Mention"/>
    <w:basedOn w:val="Absatz-Standardschriftart"/>
    <w:uiPriority w:val="99"/>
    <w:semiHidden/>
    <w:unhideWhenUsed/>
    <w:rsid w:val="00DE28B5"/>
    <w:rPr>
      <w:color w:val="605E5C"/>
      <w:shd w:val="clear" w:color="auto" w:fill="E1DFDD"/>
    </w:rPr>
  </w:style>
  <w:style w:type="table" w:styleId="TabellemithellemGitternetz">
    <w:name w:val="Grid Table Light"/>
    <w:basedOn w:val="NormaleTabelle"/>
    <w:uiPriority w:val="40"/>
    <w:rsid w:val="008B7A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1">
    <w:name w:val="Tabelle mit hellem Gitternetz1"/>
    <w:basedOn w:val="NormaleTabelle"/>
    <w:next w:val="TabellemithellemGitternetz"/>
    <w:uiPriority w:val="40"/>
    <w:rsid w:val="00432E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emithellemGitternetz2">
    <w:name w:val="Tabelle mit hellem Gitternetz2"/>
    <w:basedOn w:val="NormaleTabelle"/>
    <w:next w:val="TabellemithellemGitternetz"/>
    <w:uiPriority w:val="40"/>
    <w:rsid w:val="001C01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612121">
      <w:bodyDiv w:val="1"/>
      <w:marLeft w:val="0"/>
      <w:marRight w:val="0"/>
      <w:marTop w:val="0"/>
      <w:marBottom w:val="0"/>
      <w:divBdr>
        <w:top w:val="none" w:sz="0" w:space="0" w:color="auto"/>
        <w:left w:val="none" w:sz="0" w:space="0" w:color="auto"/>
        <w:bottom w:val="none" w:sz="0" w:space="0" w:color="auto"/>
        <w:right w:val="none" w:sz="0" w:space="0" w:color="auto"/>
      </w:divBdr>
    </w:div>
    <w:div w:id="132064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il\Downloads\Baloise%20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AFAA1-15A4-461F-8747-F26213D87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Baloise Vorlage.dotx</Template>
  <TotalTime>0</TotalTime>
  <Pages>73</Pages>
  <Words>14544</Words>
  <Characters>91633</Characters>
  <Application>Microsoft Office Word</Application>
  <DocSecurity>0</DocSecurity>
  <Lines>763</Lines>
  <Paragraphs>211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 Reutlinger</dc:creator>
  <cp:keywords/>
  <dc:description/>
  <cp:lastModifiedBy>Reutlinger, Elia (GIBM)</cp:lastModifiedBy>
  <cp:revision>462</cp:revision>
  <cp:lastPrinted>2019-05-08T11:42:00Z</cp:lastPrinted>
  <dcterms:created xsi:type="dcterms:W3CDTF">2019-04-24T05:47:00Z</dcterms:created>
  <dcterms:modified xsi:type="dcterms:W3CDTF">2019-05-09T05:30:00Z</dcterms:modified>
</cp:coreProperties>
</file>